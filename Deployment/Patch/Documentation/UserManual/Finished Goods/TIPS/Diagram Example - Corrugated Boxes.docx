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6F113" w14:textId="77777777" w:rsidR="00166F7E" w:rsidRDefault="00166F7E" w:rsidP="00FA374D">
      <w:pPr>
        <w:jc w:val="center"/>
        <w:rPr>
          <w:color w:val="0672A9" w:themeColor="accent1"/>
          <w:sz w:val="72"/>
          <w:szCs w:val="72"/>
        </w:rPr>
      </w:pPr>
      <w:r>
        <w:rPr>
          <w:color w:val="0672A9" w:themeColor="accent1"/>
          <w:sz w:val="72"/>
          <w:szCs w:val="72"/>
        </w:rPr>
        <w:t>Diagram Example</w:t>
      </w:r>
      <w:r w:rsidR="00602145">
        <w:rPr>
          <w:color w:val="0672A9" w:themeColor="accent1"/>
          <w:sz w:val="72"/>
          <w:szCs w:val="72"/>
        </w:rPr>
        <w:t xml:space="preserve">: </w:t>
      </w:r>
    </w:p>
    <w:p w14:paraId="5F39E040" w14:textId="04F4636F" w:rsidR="001C50E1" w:rsidRPr="001C50E1" w:rsidRDefault="00A07B44" w:rsidP="00FA374D">
      <w:pPr>
        <w:jc w:val="center"/>
        <w:rPr>
          <w:color w:val="0672A9" w:themeColor="accent1"/>
          <w:sz w:val="72"/>
          <w:szCs w:val="72"/>
        </w:rPr>
      </w:pPr>
      <w:r>
        <w:rPr>
          <w:color w:val="0672A9" w:themeColor="accent1"/>
          <w:sz w:val="72"/>
          <w:szCs w:val="72"/>
        </w:rPr>
        <w:t>Corrugated Boxes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6E890AFB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124B29">
                                    <w:rPr>
                                      <w:caps/>
                                      <w:color w:val="FFFFFF" w:themeColor="background1"/>
                                    </w:rPr>
                                    <w:t>September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6E890AFB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124B29">
                              <w:rPr>
                                <w:caps/>
                                <w:color w:val="FFFFFF" w:themeColor="background1"/>
                              </w:rPr>
                              <w:t>September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5B73D6A8" w14:textId="366AC25D" w:rsidR="00746B11" w:rsidRDefault="0016557A" w:rsidP="0016557A">
          <w:r>
            <w:t xml:space="preserve">This documentation is intended to provide </w:t>
          </w:r>
          <w:r w:rsidR="00124B29">
            <w:t>the user with an example of the</w:t>
          </w:r>
          <w:r>
            <w:t xml:space="preserve"> </w:t>
          </w:r>
          <w:r w:rsidR="00124B29">
            <w:rPr>
              <w:b/>
              <w:bCs/>
              <w:i/>
              <w:iCs/>
            </w:rPr>
            <w:t>Corrugated Boxes – CORRCASE</w:t>
          </w:r>
          <w:r w:rsidR="00124B29">
            <w:t xml:space="preserve"> documentation</w:t>
          </w:r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38AF4520" w14:textId="77777777" w:rsidR="00124B29" w:rsidRDefault="00124B29" w:rsidP="0016557A">
          <w:bookmarkStart w:id="0" w:name="_GoBack"/>
          <w:bookmarkEnd w:id="0"/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81927214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7EFCFDC" w14:textId="77777777" w:rsidR="00124B29" w:rsidRPr="00DE559A" w:rsidRDefault="00124B29" w:rsidP="00124B29">
              <w:pPr>
                <w:pStyle w:val="TOCHeading"/>
                <w:rPr>
                  <w:b/>
                  <w:bCs/>
                  <w:color w:val="0672A9" w:themeColor="accent1"/>
                </w:rPr>
              </w:pPr>
              <w:r w:rsidRPr="00DE559A">
                <w:rPr>
                  <w:b/>
                  <w:bCs/>
                  <w:color w:val="0672A9" w:themeColor="accent1"/>
                </w:rPr>
                <w:t>Table of Contents</w:t>
              </w:r>
            </w:p>
            <w:p w14:paraId="68FDBDD3" w14:textId="7F83A245" w:rsidR="00124B29" w:rsidRDefault="00124B29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479125" w:history="1">
                <w:r w:rsidRPr="00942447">
                  <w:rPr>
                    <w:rStyle w:val="Hyperlink"/>
                    <w:b/>
                    <w:bCs/>
                    <w:noProof/>
                  </w:rPr>
                  <w:t>Corrugated Boxes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_Toc50479125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6845C1" w14:textId="3114C162" w:rsidR="00124B29" w:rsidRDefault="00124B29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0479126" w:history="1">
                <w:r w:rsidRPr="00942447">
                  <w:rPr>
                    <w:rStyle w:val="Hyperlink"/>
                    <w:noProof/>
                  </w:rPr>
                  <w:t>Order Quantity = 360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_Toc50479126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48F1DA" w14:textId="40BDFC9D" w:rsidR="00124B29" w:rsidRDefault="00124B29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0479127" w:history="1">
                <w:r w:rsidRPr="00942447">
                  <w:rPr>
                    <w:rStyle w:val="Hyperlink"/>
                    <w:noProof/>
                  </w:rPr>
                  <w:t>B-3-1 BOL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_Toc50479127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7311E2" w14:textId="7CFB7BD3" w:rsidR="00124B29" w:rsidRDefault="00124B29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0479128" w:history="1">
                <w:r w:rsidRPr="00942447">
                  <w:rPr>
                    <w:rStyle w:val="Hyperlink"/>
                    <w:noProof/>
                  </w:rPr>
                  <w:t>B-2-1 RELEASE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_Toc50479128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81F532" w14:textId="0C4C706A" w:rsidR="00124B29" w:rsidRDefault="00124B29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0479129" w:history="1">
                <w:r w:rsidRPr="00942447">
                  <w:rPr>
                    <w:rStyle w:val="Hyperlink"/>
                    <w:noProof/>
                  </w:rPr>
                  <w:t>ESTIMATING PAGE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_Toc50479129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A88728" w14:textId="014753C4" w:rsidR="00124B29" w:rsidRDefault="00124B29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0479130" w:history="1">
                <w:r w:rsidRPr="00942447">
                  <w:rPr>
                    <w:rStyle w:val="Hyperlink"/>
                    <w:noProof/>
                  </w:rPr>
                  <w:t>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_Toc50479130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55FD73" w14:textId="4A839EAA" w:rsidR="00124B29" w:rsidRDefault="00124B29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50479131" w:history="1">
                <w:r w:rsidRPr="00942447">
                  <w:rPr>
                    <w:rStyle w:val="Hyperlink"/>
                    <w:noProof/>
                  </w:rPr>
                  <w:t>FINISHED GOODS RECEIPTS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_Toc50479131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97E013" w14:textId="13E8D82E" w:rsidR="00124B29" w:rsidRDefault="00124B29" w:rsidP="00124B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17C0063" w14:textId="77777777" w:rsidR="00124B29" w:rsidRDefault="00124B29" w:rsidP="00124B29"/>
        <w:p w14:paraId="5899AE9A" w14:textId="77777777" w:rsidR="0016557A" w:rsidRDefault="0016557A"/>
        <w:p w14:paraId="1ACC309A" w14:textId="68BC8DAF" w:rsidR="0016557A" w:rsidRDefault="0016557A">
          <w:r>
            <w:br w:type="page"/>
          </w:r>
        </w:p>
      </w:sdtContent>
    </w:sdt>
    <w:p w14:paraId="31815244" w14:textId="66FE274D" w:rsidR="00077850" w:rsidRDefault="00124B29" w:rsidP="00077850">
      <w:pPr>
        <w:pStyle w:val="Heading1"/>
        <w:rPr>
          <w:b/>
          <w:bCs/>
        </w:rPr>
      </w:pPr>
      <w:bookmarkStart w:id="1" w:name="_Hlk50479091"/>
      <w:bookmarkStart w:id="2" w:name="_Toc50479125"/>
      <w:r>
        <w:rPr>
          <w:b/>
          <w:bCs/>
        </w:rPr>
        <w:lastRenderedPageBreak/>
        <w:t>Corrugated Boxes</w:t>
      </w:r>
      <w:bookmarkEnd w:id="2"/>
    </w:p>
    <w:p w14:paraId="4EC6BD24" w14:textId="3F75BDB1" w:rsidR="00B15177" w:rsidRDefault="00124B29" w:rsidP="00602145">
      <w:pPr>
        <w:pStyle w:val="Heading2"/>
      </w:pPr>
      <w:bookmarkStart w:id="3" w:name="_Toc50479126"/>
      <w:r>
        <w:t>Order Quantity = 360</w:t>
      </w:r>
      <w:bookmarkEnd w:id="3"/>
    </w:p>
    <w:p w14:paraId="22FAFF8D" w14:textId="77777777" w:rsidR="00124B29" w:rsidRPr="00124B29" w:rsidRDefault="00124B29" w:rsidP="00124B29"/>
    <w:p w14:paraId="3952EBF7" w14:textId="4AA2A250" w:rsidR="00B15177" w:rsidRDefault="00124B29" w:rsidP="00B15177">
      <w:pPr>
        <w:pStyle w:val="Heading3"/>
      </w:pPr>
      <w:bookmarkStart w:id="4" w:name="_Toc50479127"/>
      <w:r>
        <w:t>B-3-1 BOL SCREEN</w:t>
      </w:r>
      <w:bookmarkEnd w:id="4"/>
    </w:p>
    <w:p w14:paraId="05BE0360" w14:textId="207007EA" w:rsidR="00124B29" w:rsidRDefault="00124B29" w:rsidP="00124B29">
      <w:r>
        <w:rPr>
          <w:noProof/>
        </w:rPr>
        <w:drawing>
          <wp:inline distT="0" distB="0" distL="0" distR="0" wp14:anchorId="743D7CE0" wp14:editId="2E08BE0F">
            <wp:extent cx="5943600" cy="36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205E" w14:textId="4BD9A427" w:rsidR="00124B29" w:rsidRDefault="00124B29" w:rsidP="00124B29">
      <w:pPr>
        <w:pStyle w:val="Heading3"/>
      </w:pPr>
      <w:bookmarkStart w:id="5" w:name="_Toc50479128"/>
      <w:r>
        <w:t>B-2-1 RELEASE SCREEN</w:t>
      </w:r>
      <w:bookmarkEnd w:id="5"/>
    </w:p>
    <w:p w14:paraId="0CCF27A3" w14:textId="4F3556C2" w:rsidR="00124B29" w:rsidRDefault="00124B29" w:rsidP="00124B29">
      <w:r>
        <w:rPr>
          <w:noProof/>
        </w:rPr>
        <w:drawing>
          <wp:inline distT="0" distB="0" distL="0" distR="0" wp14:anchorId="5E37E5D3" wp14:editId="760F9789">
            <wp:extent cx="5943600" cy="315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F6FA" w14:textId="206F4DD2" w:rsidR="00124B29" w:rsidRDefault="00124B29" w:rsidP="00124B29">
      <w:pPr>
        <w:pStyle w:val="Heading3"/>
      </w:pPr>
      <w:bookmarkStart w:id="6" w:name="_Toc50479129"/>
      <w:r>
        <w:t>ESTIMATING PAGE 3</w:t>
      </w:r>
      <w:bookmarkEnd w:id="6"/>
    </w:p>
    <w:p w14:paraId="774F8473" w14:textId="2CE90D17" w:rsidR="00124B29" w:rsidRDefault="00124B29" w:rsidP="00124B29">
      <w:r>
        <w:rPr>
          <w:noProof/>
        </w:rPr>
        <w:drawing>
          <wp:inline distT="0" distB="0" distL="0" distR="0" wp14:anchorId="6DD991AB" wp14:editId="4EB6521E">
            <wp:extent cx="56197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8F76" w14:textId="3709A6A9" w:rsidR="00124B29" w:rsidRDefault="00124B29" w:rsidP="00124B29">
      <w:pPr>
        <w:pStyle w:val="Heading3"/>
      </w:pPr>
      <w:bookmarkStart w:id="7" w:name="_Toc50479130"/>
      <w:r>
        <w:t>DIAGRAM</w:t>
      </w:r>
      <w:bookmarkEnd w:id="7"/>
    </w:p>
    <w:p w14:paraId="4C296C17" w14:textId="74610EC0" w:rsidR="00124B29" w:rsidRDefault="00124B29" w:rsidP="00124B29">
      <w:r>
        <w:rPr>
          <w:noProof/>
        </w:rPr>
        <w:drawing>
          <wp:inline distT="0" distB="0" distL="0" distR="0" wp14:anchorId="4A7FC386" wp14:editId="16C353A1">
            <wp:extent cx="5943600" cy="249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6D6D" w14:textId="7AAD3BD1" w:rsidR="00124B29" w:rsidRDefault="00124B29" w:rsidP="00124B29">
      <w:pPr>
        <w:pStyle w:val="Heading3"/>
      </w:pPr>
      <w:bookmarkStart w:id="8" w:name="_Toc50479131"/>
      <w:r>
        <w:t>FINISHED GOODS RECEIPTS</w:t>
      </w:r>
      <w:bookmarkEnd w:id="8"/>
    </w:p>
    <w:p w14:paraId="5D6BA233" w14:textId="212104E0" w:rsidR="00124B29" w:rsidRPr="00124B29" w:rsidRDefault="00124B29" w:rsidP="00124B29">
      <w:r>
        <w:rPr>
          <w:noProof/>
        </w:rPr>
        <w:drawing>
          <wp:inline distT="0" distB="0" distL="0" distR="0" wp14:anchorId="0AC4BAA7" wp14:editId="5A6E393E">
            <wp:extent cx="5943600" cy="894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124B29" w:rsidRPr="00124B29" w:rsidSect="00011C2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F9623" w14:textId="77777777" w:rsidR="00673F34" w:rsidRDefault="00673F34" w:rsidP="0029375E">
      <w:pPr>
        <w:spacing w:after="0" w:line="240" w:lineRule="auto"/>
      </w:pPr>
      <w:r>
        <w:separator/>
      </w:r>
    </w:p>
  </w:endnote>
  <w:endnote w:type="continuationSeparator" w:id="0">
    <w:p w14:paraId="29B3ABF4" w14:textId="77777777" w:rsidR="00673F34" w:rsidRDefault="00673F34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5534E" w14:textId="77777777" w:rsidR="00673F34" w:rsidRDefault="00673F34" w:rsidP="0029375E">
      <w:pPr>
        <w:spacing w:after="0" w:line="240" w:lineRule="auto"/>
      </w:pPr>
      <w:r>
        <w:separator/>
      </w:r>
    </w:p>
  </w:footnote>
  <w:footnote w:type="continuationSeparator" w:id="0">
    <w:p w14:paraId="4529D3E5" w14:textId="77777777" w:rsidR="00673F34" w:rsidRDefault="00673F34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9B8"/>
    <w:rsid w:val="00011C26"/>
    <w:rsid w:val="00070997"/>
    <w:rsid w:val="00071857"/>
    <w:rsid w:val="00077850"/>
    <w:rsid w:val="000A7F0F"/>
    <w:rsid w:val="00124B29"/>
    <w:rsid w:val="0016557A"/>
    <w:rsid w:val="00166F7E"/>
    <w:rsid w:val="001C4B37"/>
    <w:rsid w:val="001C50E1"/>
    <w:rsid w:val="00223B97"/>
    <w:rsid w:val="002454CA"/>
    <w:rsid w:val="0029375E"/>
    <w:rsid w:val="002E5DC7"/>
    <w:rsid w:val="002F4F7D"/>
    <w:rsid w:val="003753EA"/>
    <w:rsid w:val="003B5DD4"/>
    <w:rsid w:val="003D7D0F"/>
    <w:rsid w:val="00491309"/>
    <w:rsid w:val="004B7376"/>
    <w:rsid w:val="004F281E"/>
    <w:rsid w:val="00510227"/>
    <w:rsid w:val="005D1E82"/>
    <w:rsid w:val="00602145"/>
    <w:rsid w:val="00673F34"/>
    <w:rsid w:val="006A726B"/>
    <w:rsid w:val="00746B11"/>
    <w:rsid w:val="00760EA0"/>
    <w:rsid w:val="007B0BAE"/>
    <w:rsid w:val="007D0A97"/>
    <w:rsid w:val="007E503B"/>
    <w:rsid w:val="008040BE"/>
    <w:rsid w:val="00812317"/>
    <w:rsid w:val="0087443B"/>
    <w:rsid w:val="008A5B48"/>
    <w:rsid w:val="008D0EE3"/>
    <w:rsid w:val="008D7C5A"/>
    <w:rsid w:val="00936ACC"/>
    <w:rsid w:val="00951E99"/>
    <w:rsid w:val="00982A89"/>
    <w:rsid w:val="009A089D"/>
    <w:rsid w:val="00A07B44"/>
    <w:rsid w:val="00A2256C"/>
    <w:rsid w:val="00A273B2"/>
    <w:rsid w:val="00AB43B5"/>
    <w:rsid w:val="00AC5AB4"/>
    <w:rsid w:val="00AD391E"/>
    <w:rsid w:val="00B0522E"/>
    <w:rsid w:val="00B13DA7"/>
    <w:rsid w:val="00B15177"/>
    <w:rsid w:val="00B734B6"/>
    <w:rsid w:val="00C05688"/>
    <w:rsid w:val="00C51D99"/>
    <w:rsid w:val="00CC1C30"/>
    <w:rsid w:val="00D06F93"/>
    <w:rsid w:val="00D46004"/>
    <w:rsid w:val="00DE559A"/>
    <w:rsid w:val="00E20A20"/>
    <w:rsid w:val="00E26A88"/>
    <w:rsid w:val="00E34299"/>
    <w:rsid w:val="00E954E6"/>
    <w:rsid w:val="00EE1EC3"/>
    <w:rsid w:val="00F050D6"/>
    <w:rsid w:val="00F11D6B"/>
    <w:rsid w:val="00F55866"/>
    <w:rsid w:val="00F82E63"/>
    <w:rsid w:val="00F860D1"/>
    <w:rsid w:val="00FA374D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00960FB-9FBF-4DA4-96E3-25F1FDA1B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6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3</cp:revision>
  <dcterms:created xsi:type="dcterms:W3CDTF">2020-09-08T21:32:00Z</dcterms:created>
  <dcterms:modified xsi:type="dcterms:W3CDTF">2020-09-08T21:38:00Z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