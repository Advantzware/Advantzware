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3D7C05E8" w:rsidR="001C50E1" w:rsidRPr="001C50E1" w:rsidRDefault="00602145" w:rsidP="00FA374D">
      <w:pPr>
        <w:jc w:val="center"/>
        <w:rPr>
          <w:color w:val="0672A9" w:themeColor="accent1"/>
          <w:sz w:val="72"/>
          <w:szCs w:val="72"/>
        </w:rPr>
      </w:pPr>
      <w:r>
        <w:rPr>
          <w:color w:val="0672A9" w:themeColor="accent1"/>
          <w:sz w:val="72"/>
          <w:szCs w:val="72"/>
        </w:rPr>
        <w:t xml:space="preserve">User </w:t>
      </w:r>
      <w:r w:rsidR="00D24197">
        <w:rPr>
          <w:color w:val="0672A9" w:themeColor="accent1"/>
          <w:sz w:val="72"/>
          <w:szCs w:val="72"/>
        </w:rPr>
        <w:t>FAQ</w:t>
      </w:r>
      <w:r>
        <w:rPr>
          <w:color w:val="0672A9" w:themeColor="accent1"/>
          <w:sz w:val="72"/>
          <w:szCs w:val="72"/>
        </w:rPr>
        <w:t xml:space="preserve">: </w:t>
      </w:r>
      <w:r w:rsidR="00D24197">
        <w:rPr>
          <w:color w:val="0672A9" w:themeColor="accent1"/>
          <w:sz w:val="72"/>
          <w:szCs w:val="72"/>
        </w:rPr>
        <w:t>Label Matrix</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E63D6C" w:rsidRDefault="00E63D6C">
                                  <w:pPr>
                                    <w:pStyle w:val="NoSpacing"/>
                                    <w:rPr>
                                      <w:color w:val="FFFFFF" w:themeColor="background1"/>
                                      <w:sz w:val="32"/>
                                      <w:szCs w:val="32"/>
                                    </w:rPr>
                                  </w:pPr>
                                </w:p>
                                <w:p w14:paraId="5A2CB510" w14:textId="5E9CF82C" w:rsidR="00E63D6C" w:rsidRDefault="00E63D6C">
                                  <w:pPr>
                                    <w:pStyle w:val="NoSpacing"/>
                                    <w:rPr>
                                      <w:caps/>
                                      <w:color w:val="FFFFFF" w:themeColor="background1"/>
                                    </w:rPr>
                                  </w:pPr>
                                  <w:r>
                                    <w:rPr>
                                      <w:caps/>
                                      <w:color w:val="FFFFFF" w:themeColor="background1"/>
                                    </w:rPr>
                                    <w:t xml:space="preserve">| </w:t>
                                  </w:r>
                                  <w:r w:rsidR="008E5E8C">
                                    <w:rPr>
                                      <w:caps/>
                                      <w:color w:val="FFFFFF" w:themeColor="background1"/>
                                    </w:rPr>
                                    <w:t>july</w:t>
                                  </w:r>
                                  <w:bookmarkStart w:id="0" w:name="_GoBack"/>
                                  <w:bookmarkEnd w:id="0"/>
                                  <w:r>
                                    <w:rPr>
                                      <w:caps/>
                                      <w:color w:val="FFFFFF" w:themeColor="background1"/>
                                    </w:rPr>
                                    <w:t xml:space="preserve">-20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E63D6C" w:rsidRDefault="00E63D6C">
                            <w:pPr>
                              <w:pStyle w:val="NoSpacing"/>
                              <w:rPr>
                                <w:color w:val="FFFFFF" w:themeColor="background1"/>
                                <w:sz w:val="32"/>
                                <w:szCs w:val="32"/>
                              </w:rPr>
                            </w:pPr>
                          </w:p>
                          <w:p w14:paraId="5A2CB510" w14:textId="5E9CF82C" w:rsidR="00E63D6C" w:rsidRDefault="00E63D6C">
                            <w:pPr>
                              <w:pStyle w:val="NoSpacing"/>
                              <w:rPr>
                                <w:caps/>
                                <w:color w:val="FFFFFF" w:themeColor="background1"/>
                              </w:rPr>
                            </w:pPr>
                            <w:r>
                              <w:rPr>
                                <w:caps/>
                                <w:color w:val="FFFFFF" w:themeColor="background1"/>
                              </w:rPr>
                              <w:t xml:space="preserve">| </w:t>
                            </w:r>
                            <w:r w:rsidR="008E5E8C">
                              <w:rPr>
                                <w:caps/>
                                <w:color w:val="FFFFFF" w:themeColor="background1"/>
                              </w:rPr>
                              <w:t>july</w:t>
                            </w:r>
                            <w:bookmarkStart w:id="1" w:name="_GoBack"/>
                            <w:bookmarkEnd w:id="1"/>
                            <w:r>
                              <w:rPr>
                                <w:caps/>
                                <w:color w:val="FFFFFF" w:themeColor="background1"/>
                              </w:rPr>
                              <w:t xml:space="preserve">-20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B257CC0" w:rsidR="00746B11" w:rsidRDefault="0016557A" w:rsidP="0016557A">
          <w:r>
            <w:t xml:space="preserve">This documentation is intended to provide </w:t>
          </w:r>
          <w:r w:rsidR="00CE3E82">
            <w:t>answers to frequently asked questions</w:t>
          </w:r>
          <w:r>
            <w:t xml:space="preserve"> for </w:t>
          </w:r>
          <w:r w:rsidR="00CE3E82">
            <w:rPr>
              <w:b/>
              <w:bCs/>
              <w:i/>
              <w:iCs/>
            </w:rPr>
            <w:t>Troubleshooting Label Matrix</w:t>
          </w:r>
          <w:r w:rsidRPr="00B15177">
            <w:rPr>
              <w:i/>
              <w:iCs/>
            </w:rPr>
            <w:t>.</w:t>
          </w:r>
          <w:r>
            <w:t xml:space="preserve">  </w:t>
          </w:r>
        </w:p>
        <w:p w14:paraId="0A09F842" w14:textId="77777777" w:rsidR="00CE3E82" w:rsidRDefault="00CE3E82"/>
        <w:p w14:paraId="13525F2F" w14:textId="77777777" w:rsidR="00CE3E82" w:rsidRDefault="00CE3E82"/>
        <w:p w14:paraId="400EC4D4" w14:textId="77777777" w:rsidR="00CE3E82" w:rsidRDefault="00CE3E82"/>
        <w:p w14:paraId="0961FEE1" w14:textId="77777777" w:rsidR="00CE3E82" w:rsidRDefault="00CE3E82"/>
        <w:p w14:paraId="17A93863" w14:textId="77777777" w:rsidR="00CE3E82" w:rsidRDefault="00CE3E82"/>
        <w:p w14:paraId="5736005D" w14:textId="77777777" w:rsidR="00CE3E82" w:rsidRDefault="00CE3E82"/>
        <w:p w14:paraId="489408D6" w14:textId="77777777" w:rsidR="00CE3E82" w:rsidRDefault="00CE3E82"/>
        <w:p w14:paraId="624AFA61" w14:textId="77777777" w:rsidR="00CE3E82" w:rsidRDefault="00CE3E82"/>
        <w:p w14:paraId="13B1C018" w14:textId="77777777" w:rsidR="00CE3E82" w:rsidRDefault="00CE3E82"/>
        <w:p w14:paraId="4D8920F9" w14:textId="77777777" w:rsidR="00CE3E82" w:rsidRDefault="00CE3E82"/>
        <w:p w14:paraId="6BA3D99B" w14:textId="77777777" w:rsidR="00CE3E82" w:rsidRDefault="00CE3E82"/>
        <w:p w14:paraId="394CEB83" w14:textId="77777777" w:rsidR="00CE3E82" w:rsidRDefault="00CE3E82"/>
        <w:p w14:paraId="60FEC2F0" w14:textId="77777777" w:rsidR="00CE3E82" w:rsidRDefault="00CE3E82"/>
        <w:p w14:paraId="37DEE865" w14:textId="77777777" w:rsidR="00CE3E82" w:rsidRDefault="00CE3E82"/>
        <w:p w14:paraId="213C9B62" w14:textId="77777777" w:rsidR="00CE3E82" w:rsidRDefault="00CE3E82"/>
        <w:p w14:paraId="05A4824C" w14:textId="77777777" w:rsidR="00CE3E82" w:rsidRDefault="00CE3E82"/>
        <w:p w14:paraId="66028ECD" w14:textId="77777777" w:rsidR="00CE3E82" w:rsidRDefault="00CE3E82"/>
        <w:p w14:paraId="60E2FA8A" w14:textId="77777777" w:rsidR="00CE3E82" w:rsidRDefault="00CE3E82"/>
        <w:p w14:paraId="1E79D15E" w14:textId="77777777" w:rsidR="00CE3E82" w:rsidRDefault="00CE3E82"/>
        <w:p w14:paraId="3D3FC06A" w14:textId="77777777" w:rsidR="00CE3E82" w:rsidRDefault="00CE3E82"/>
        <w:p w14:paraId="1E070D9D" w14:textId="77777777" w:rsidR="00CE3E82" w:rsidRDefault="00CE3E82"/>
        <w:p w14:paraId="54832931" w14:textId="77777777" w:rsidR="00CE3E82" w:rsidRDefault="00CE3E82"/>
        <w:p w14:paraId="26713194" w14:textId="0FA1FD68" w:rsidR="009A089D" w:rsidRDefault="008E5E8C"/>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650C5B35" w14:textId="78CB4709" w:rsidR="00E63D6C"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2335780" w:history="1">
            <w:r w:rsidR="00E63D6C" w:rsidRPr="00AA5821">
              <w:rPr>
                <w:rStyle w:val="Hyperlink"/>
                <w:b/>
                <w:bCs/>
                <w:noProof/>
              </w:rPr>
              <w:t>Database FAQs</w:t>
            </w:r>
            <w:r w:rsidR="00E63D6C">
              <w:rPr>
                <w:noProof/>
                <w:webHidden/>
              </w:rPr>
              <w:tab/>
            </w:r>
            <w:r w:rsidR="00E63D6C">
              <w:rPr>
                <w:noProof/>
                <w:webHidden/>
              </w:rPr>
              <w:fldChar w:fldCharType="begin"/>
            </w:r>
            <w:r w:rsidR="00E63D6C">
              <w:rPr>
                <w:noProof/>
                <w:webHidden/>
              </w:rPr>
              <w:instrText xml:space="preserve"> PAGEREF _Toc42335780 \h </w:instrText>
            </w:r>
            <w:r w:rsidR="00E63D6C">
              <w:rPr>
                <w:noProof/>
                <w:webHidden/>
              </w:rPr>
            </w:r>
            <w:r w:rsidR="00E63D6C">
              <w:rPr>
                <w:noProof/>
                <w:webHidden/>
              </w:rPr>
              <w:fldChar w:fldCharType="separate"/>
            </w:r>
            <w:r w:rsidR="002F7C39">
              <w:rPr>
                <w:noProof/>
                <w:webHidden/>
              </w:rPr>
              <w:t>3</w:t>
            </w:r>
            <w:r w:rsidR="00E63D6C">
              <w:rPr>
                <w:noProof/>
                <w:webHidden/>
              </w:rPr>
              <w:fldChar w:fldCharType="end"/>
            </w:r>
          </w:hyperlink>
        </w:p>
        <w:p w14:paraId="2613E63C" w14:textId="70B9F3EE" w:rsidR="00E63D6C" w:rsidRDefault="008E5E8C">
          <w:pPr>
            <w:pStyle w:val="TOC2"/>
            <w:tabs>
              <w:tab w:val="right" w:leader="dot" w:pos="9350"/>
            </w:tabs>
            <w:rPr>
              <w:rFonts w:cstheme="minorBidi"/>
              <w:noProof/>
            </w:rPr>
          </w:pPr>
          <w:hyperlink w:anchor="_Toc42335781" w:history="1">
            <w:r w:rsidR="00E63D6C" w:rsidRPr="00AA5821">
              <w:rPr>
                <w:rStyle w:val="Hyperlink"/>
                <w:noProof/>
              </w:rPr>
              <w:t>How do I: Connect to a Database?</w:t>
            </w:r>
            <w:r w:rsidR="00E63D6C">
              <w:rPr>
                <w:noProof/>
                <w:webHidden/>
              </w:rPr>
              <w:tab/>
            </w:r>
            <w:r w:rsidR="00E63D6C">
              <w:rPr>
                <w:noProof/>
                <w:webHidden/>
              </w:rPr>
              <w:fldChar w:fldCharType="begin"/>
            </w:r>
            <w:r w:rsidR="00E63D6C">
              <w:rPr>
                <w:noProof/>
                <w:webHidden/>
              </w:rPr>
              <w:instrText xml:space="preserve"> PAGEREF _Toc42335781 \h </w:instrText>
            </w:r>
            <w:r w:rsidR="00E63D6C">
              <w:rPr>
                <w:noProof/>
                <w:webHidden/>
              </w:rPr>
            </w:r>
            <w:r w:rsidR="00E63D6C">
              <w:rPr>
                <w:noProof/>
                <w:webHidden/>
              </w:rPr>
              <w:fldChar w:fldCharType="separate"/>
            </w:r>
            <w:r w:rsidR="002F7C39">
              <w:rPr>
                <w:noProof/>
                <w:webHidden/>
              </w:rPr>
              <w:t>3</w:t>
            </w:r>
            <w:r w:rsidR="00E63D6C">
              <w:rPr>
                <w:noProof/>
                <w:webHidden/>
              </w:rPr>
              <w:fldChar w:fldCharType="end"/>
            </w:r>
          </w:hyperlink>
        </w:p>
        <w:p w14:paraId="0F05FEEC" w14:textId="4BEFBE82" w:rsidR="00E63D6C" w:rsidRDefault="008E5E8C">
          <w:pPr>
            <w:pStyle w:val="TOC2"/>
            <w:tabs>
              <w:tab w:val="right" w:leader="dot" w:pos="9350"/>
            </w:tabs>
            <w:rPr>
              <w:rFonts w:cstheme="minorBidi"/>
              <w:noProof/>
            </w:rPr>
          </w:pPr>
          <w:hyperlink w:anchor="_Toc42335784" w:history="1">
            <w:r w:rsidR="00E63D6C" w:rsidRPr="00AA5821">
              <w:rPr>
                <w:rStyle w:val="Hyperlink"/>
                <w:noProof/>
              </w:rPr>
              <w:t>After Moving my Label Files, They Cannot Connect to Database</w:t>
            </w:r>
            <w:r w:rsidR="00E63D6C">
              <w:rPr>
                <w:noProof/>
                <w:webHidden/>
              </w:rPr>
              <w:tab/>
            </w:r>
            <w:r w:rsidR="00E63D6C">
              <w:rPr>
                <w:noProof/>
                <w:webHidden/>
              </w:rPr>
              <w:fldChar w:fldCharType="begin"/>
            </w:r>
            <w:r w:rsidR="00E63D6C">
              <w:rPr>
                <w:noProof/>
                <w:webHidden/>
              </w:rPr>
              <w:instrText xml:space="preserve"> PAGEREF _Toc42335784 \h </w:instrText>
            </w:r>
            <w:r w:rsidR="00E63D6C">
              <w:rPr>
                <w:noProof/>
                <w:webHidden/>
              </w:rPr>
            </w:r>
            <w:r w:rsidR="00E63D6C">
              <w:rPr>
                <w:noProof/>
                <w:webHidden/>
              </w:rPr>
              <w:fldChar w:fldCharType="separate"/>
            </w:r>
            <w:r w:rsidR="002F7C39">
              <w:rPr>
                <w:noProof/>
                <w:webHidden/>
              </w:rPr>
              <w:t>3</w:t>
            </w:r>
            <w:r w:rsidR="00E63D6C">
              <w:rPr>
                <w:noProof/>
                <w:webHidden/>
              </w:rPr>
              <w:fldChar w:fldCharType="end"/>
            </w:r>
          </w:hyperlink>
        </w:p>
        <w:p w14:paraId="7DC9E6EA" w14:textId="23250A64" w:rsidR="00E63D6C" w:rsidRDefault="008E5E8C">
          <w:pPr>
            <w:pStyle w:val="TOC2"/>
            <w:tabs>
              <w:tab w:val="right" w:leader="dot" w:pos="9350"/>
            </w:tabs>
            <w:rPr>
              <w:rFonts w:cstheme="minorBidi"/>
              <w:noProof/>
            </w:rPr>
          </w:pPr>
          <w:hyperlink w:anchor="_Toc42335788" w:history="1">
            <w:r w:rsidR="00E63D6C" w:rsidRPr="00AA5821">
              <w:rPr>
                <w:rStyle w:val="Hyperlink"/>
                <w:noProof/>
              </w:rPr>
              <w:t>Which Databases Does Label Matrix Support?</w:t>
            </w:r>
            <w:r w:rsidR="00E63D6C">
              <w:rPr>
                <w:noProof/>
                <w:webHidden/>
              </w:rPr>
              <w:tab/>
            </w:r>
            <w:r w:rsidR="00E63D6C">
              <w:rPr>
                <w:noProof/>
                <w:webHidden/>
              </w:rPr>
              <w:fldChar w:fldCharType="begin"/>
            </w:r>
            <w:r w:rsidR="00E63D6C">
              <w:rPr>
                <w:noProof/>
                <w:webHidden/>
              </w:rPr>
              <w:instrText xml:space="preserve"> PAGEREF _Toc42335788 \h </w:instrText>
            </w:r>
            <w:r w:rsidR="00E63D6C">
              <w:rPr>
                <w:noProof/>
                <w:webHidden/>
              </w:rPr>
            </w:r>
            <w:r w:rsidR="00E63D6C">
              <w:rPr>
                <w:noProof/>
                <w:webHidden/>
              </w:rPr>
              <w:fldChar w:fldCharType="separate"/>
            </w:r>
            <w:r w:rsidR="002F7C39">
              <w:rPr>
                <w:noProof/>
                <w:webHidden/>
              </w:rPr>
              <w:t>4</w:t>
            </w:r>
            <w:r w:rsidR="00E63D6C">
              <w:rPr>
                <w:noProof/>
                <w:webHidden/>
              </w:rPr>
              <w:fldChar w:fldCharType="end"/>
            </w:r>
          </w:hyperlink>
        </w:p>
        <w:p w14:paraId="2314001C" w14:textId="7C1D3EC8" w:rsidR="00E63D6C" w:rsidRDefault="008E5E8C">
          <w:pPr>
            <w:pStyle w:val="TOC1"/>
            <w:tabs>
              <w:tab w:val="right" w:leader="dot" w:pos="9350"/>
            </w:tabs>
            <w:rPr>
              <w:rFonts w:cstheme="minorBidi"/>
              <w:noProof/>
            </w:rPr>
          </w:pPr>
          <w:hyperlink w:anchor="_Toc42335792" w:history="1">
            <w:r w:rsidR="00E63D6C" w:rsidRPr="00AA5821">
              <w:rPr>
                <w:rStyle w:val="Hyperlink"/>
                <w:b/>
                <w:bCs/>
                <w:noProof/>
              </w:rPr>
              <w:t>Network and License FAQs</w:t>
            </w:r>
            <w:r w:rsidR="00E63D6C">
              <w:rPr>
                <w:noProof/>
                <w:webHidden/>
              </w:rPr>
              <w:tab/>
            </w:r>
            <w:r w:rsidR="00E63D6C">
              <w:rPr>
                <w:noProof/>
                <w:webHidden/>
              </w:rPr>
              <w:fldChar w:fldCharType="begin"/>
            </w:r>
            <w:r w:rsidR="00E63D6C">
              <w:rPr>
                <w:noProof/>
                <w:webHidden/>
              </w:rPr>
              <w:instrText xml:space="preserve"> PAGEREF _Toc42335792 \h </w:instrText>
            </w:r>
            <w:r w:rsidR="00E63D6C">
              <w:rPr>
                <w:noProof/>
                <w:webHidden/>
              </w:rPr>
            </w:r>
            <w:r w:rsidR="00E63D6C">
              <w:rPr>
                <w:noProof/>
                <w:webHidden/>
              </w:rPr>
              <w:fldChar w:fldCharType="separate"/>
            </w:r>
            <w:r w:rsidR="002F7C39">
              <w:rPr>
                <w:noProof/>
                <w:webHidden/>
              </w:rPr>
              <w:t>4</w:t>
            </w:r>
            <w:r w:rsidR="00E63D6C">
              <w:rPr>
                <w:noProof/>
                <w:webHidden/>
              </w:rPr>
              <w:fldChar w:fldCharType="end"/>
            </w:r>
          </w:hyperlink>
        </w:p>
        <w:p w14:paraId="5154FA41" w14:textId="25B1B71E" w:rsidR="00E63D6C" w:rsidRDefault="008E5E8C">
          <w:pPr>
            <w:pStyle w:val="TOC2"/>
            <w:tabs>
              <w:tab w:val="right" w:leader="dot" w:pos="9350"/>
            </w:tabs>
            <w:rPr>
              <w:rFonts w:cstheme="minorBidi"/>
              <w:noProof/>
            </w:rPr>
          </w:pPr>
          <w:hyperlink w:anchor="_Toc42335793" w:history="1">
            <w:r w:rsidR="00E63D6C" w:rsidRPr="00AA5821">
              <w:rPr>
                <w:rStyle w:val="Hyperlink"/>
                <w:noProof/>
              </w:rPr>
              <w:t>What is a Network License?</w:t>
            </w:r>
            <w:r w:rsidR="00E63D6C">
              <w:rPr>
                <w:noProof/>
                <w:webHidden/>
              </w:rPr>
              <w:tab/>
            </w:r>
            <w:r w:rsidR="00E63D6C">
              <w:rPr>
                <w:noProof/>
                <w:webHidden/>
              </w:rPr>
              <w:fldChar w:fldCharType="begin"/>
            </w:r>
            <w:r w:rsidR="00E63D6C">
              <w:rPr>
                <w:noProof/>
                <w:webHidden/>
              </w:rPr>
              <w:instrText xml:space="preserve"> PAGEREF _Toc42335793 \h </w:instrText>
            </w:r>
            <w:r w:rsidR="00E63D6C">
              <w:rPr>
                <w:noProof/>
                <w:webHidden/>
              </w:rPr>
            </w:r>
            <w:r w:rsidR="00E63D6C">
              <w:rPr>
                <w:noProof/>
                <w:webHidden/>
              </w:rPr>
              <w:fldChar w:fldCharType="separate"/>
            </w:r>
            <w:r w:rsidR="002F7C39">
              <w:rPr>
                <w:noProof/>
                <w:webHidden/>
              </w:rPr>
              <w:t>4</w:t>
            </w:r>
            <w:r w:rsidR="00E63D6C">
              <w:rPr>
                <w:noProof/>
                <w:webHidden/>
              </w:rPr>
              <w:fldChar w:fldCharType="end"/>
            </w:r>
          </w:hyperlink>
        </w:p>
        <w:p w14:paraId="5B0B8F9A" w14:textId="56248E1F" w:rsidR="00E63D6C" w:rsidRDefault="008E5E8C">
          <w:pPr>
            <w:pStyle w:val="TOC2"/>
            <w:tabs>
              <w:tab w:val="right" w:leader="dot" w:pos="9350"/>
            </w:tabs>
            <w:rPr>
              <w:rFonts w:cstheme="minorBidi"/>
              <w:noProof/>
            </w:rPr>
          </w:pPr>
          <w:hyperlink w:anchor="_Toc42335796" w:history="1">
            <w:r w:rsidR="00E63D6C" w:rsidRPr="00AA5821">
              <w:rPr>
                <w:rStyle w:val="Hyperlink"/>
                <w:noProof/>
              </w:rPr>
              <w:t>How do I: Transfer my License to a New Computer?</w:t>
            </w:r>
            <w:r w:rsidR="00E63D6C">
              <w:rPr>
                <w:noProof/>
                <w:webHidden/>
              </w:rPr>
              <w:tab/>
            </w:r>
            <w:r w:rsidR="00E63D6C">
              <w:rPr>
                <w:noProof/>
                <w:webHidden/>
              </w:rPr>
              <w:fldChar w:fldCharType="begin"/>
            </w:r>
            <w:r w:rsidR="00E63D6C">
              <w:rPr>
                <w:noProof/>
                <w:webHidden/>
              </w:rPr>
              <w:instrText xml:space="preserve"> PAGEREF _Toc42335796 \h </w:instrText>
            </w:r>
            <w:r w:rsidR="00E63D6C">
              <w:rPr>
                <w:noProof/>
                <w:webHidden/>
              </w:rPr>
            </w:r>
            <w:r w:rsidR="00E63D6C">
              <w:rPr>
                <w:noProof/>
                <w:webHidden/>
              </w:rPr>
              <w:fldChar w:fldCharType="separate"/>
            </w:r>
            <w:r w:rsidR="002F7C39">
              <w:rPr>
                <w:noProof/>
                <w:webHidden/>
              </w:rPr>
              <w:t>5</w:t>
            </w:r>
            <w:r w:rsidR="00E63D6C">
              <w:rPr>
                <w:noProof/>
                <w:webHidden/>
              </w:rPr>
              <w:fldChar w:fldCharType="end"/>
            </w:r>
          </w:hyperlink>
        </w:p>
        <w:p w14:paraId="044856F6" w14:textId="1A25BFC0" w:rsidR="00E63D6C" w:rsidRDefault="008E5E8C">
          <w:pPr>
            <w:pStyle w:val="TOC2"/>
            <w:tabs>
              <w:tab w:val="right" w:leader="dot" w:pos="9350"/>
            </w:tabs>
            <w:rPr>
              <w:rFonts w:cstheme="minorBidi"/>
              <w:noProof/>
            </w:rPr>
          </w:pPr>
          <w:hyperlink w:anchor="_Toc42335798" w:history="1">
            <w:r w:rsidR="00E63D6C" w:rsidRPr="00AA5821">
              <w:rPr>
                <w:rStyle w:val="Hyperlink"/>
                <w:noProof/>
              </w:rPr>
              <w:t>How do I: Connect my Label Matrix Network Client to the License Server?</w:t>
            </w:r>
            <w:r w:rsidR="00E63D6C">
              <w:rPr>
                <w:noProof/>
                <w:webHidden/>
              </w:rPr>
              <w:tab/>
            </w:r>
            <w:r w:rsidR="00E63D6C">
              <w:rPr>
                <w:noProof/>
                <w:webHidden/>
              </w:rPr>
              <w:fldChar w:fldCharType="begin"/>
            </w:r>
            <w:r w:rsidR="00E63D6C">
              <w:rPr>
                <w:noProof/>
                <w:webHidden/>
              </w:rPr>
              <w:instrText xml:space="preserve"> PAGEREF _Toc42335798 \h </w:instrText>
            </w:r>
            <w:r w:rsidR="00E63D6C">
              <w:rPr>
                <w:noProof/>
                <w:webHidden/>
              </w:rPr>
            </w:r>
            <w:r w:rsidR="00E63D6C">
              <w:rPr>
                <w:noProof/>
                <w:webHidden/>
              </w:rPr>
              <w:fldChar w:fldCharType="separate"/>
            </w:r>
            <w:r w:rsidR="002F7C39">
              <w:rPr>
                <w:noProof/>
                <w:webHidden/>
              </w:rPr>
              <w:t>5</w:t>
            </w:r>
            <w:r w:rsidR="00E63D6C">
              <w:rPr>
                <w:noProof/>
                <w:webHidden/>
              </w:rPr>
              <w:fldChar w:fldCharType="end"/>
            </w:r>
          </w:hyperlink>
        </w:p>
        <w:p w14:paraId="52B41C3A" w14:textId="09A27926" w:rsidR="00E63D6C" w:rsidRDefault="008E5E8C">
          <w:pPr>
            <w:pStyle w:val="TOC2"/>
            <w:tabs>
              <w:tab w:val="right" w:leader="dot" w:pos="9350"/>
            </w:tabs>
            <w:rPr>
              <w:rFonts w:cstheme="minorBidi"/>
              <w:noProof/>
            </w:rPr>
          </w:pPr>
          <w:hyperlink w:anchor="_Toc42335801" w:history="1">
            <w:r w:rsidR="00E63D6C" w:rsidRPr="00AA5821">
              <w:rPr>
                <w:rStyle w:val="Hyperlink"/>
                <w:noProof/>
              </w:rPr>
              <w:t>How do I: Install and Configure the Network Version of Label Matrix?</w:t>
            </w:r>
            <w:r w:rsidR="00E63D6C">
              <w:rPr>
                <w:noProof/>
                <w:webHidden/>
              </w:rPr>
              <w:tab/>
            </w:r>
            <w:r w:rsidR="00E63D6C">
              <w:rPr>
                <w:noProof/>
                <w:webHidden/>
              </w:rPr>
              <w:fldChar w:fldCharType="begin"/>
            </w:r>
            <w:r w:rsidR="00E63D6C">
              <w:rPr>
                <w:noProof/>
                <w:webHidden/>
              </w:rPr>
              <w:instrText xml:space="preserve"> PAGEREF _Toc42335801 \h </w:instrText>
            </w:r>
            <w:r w:rsidR="00E63D6C">
              <w:rPr>
                <w:noProof/>
                <w:webHidden/>
              </w:rPr>
            </w:r>
            <w:r w:rsidR="00E63D6C">
              <w:rPr>
                <w:noProof/>
                <w:webHidden/>
              </w:rPr>
              <w:fldChar w:fldCharType="separate"/>
            </w:r>
            <w:r w:rsidR="002F7C39">
              <w:rPr>
                <w:noProof/>
                <w:webHidden/>
              </w:rPr>
              <w:t>6</w:t>
            </w:r>
            <w:r w:rsidR="00E63D6C">
              <w:rPr>
                <w:noProof/>
                <w:webHidden/>
              </w:rPr>
              <w:fldChar w:fldCharType="end"/>
            </w:r>
          </w:hyperlink>
        </w:p>
        <w:p w14:paraId="52E01097" w14:textId="76F22A98" w:rsidR="00E63D6C" w:rsidRDefault="008E5E8C">
          <w:pPr>
            <w:pStyle w:val="TOC2"/>
            <w:tabs>
              <w:tab w:val="right" w:leader="dot" w:pos="9350"/>
            </w:tabs>
            <w:rPr>
              <w:rFonts w:cstheme="minorBidi"/>
              <w:noProof/>
            </w:rPr>
          </w:pPr>
          <w:hyperlink w:anchor="_Toc42335804" w:history="1">
            <w:r w:rsidR="00E63D6C" w:rsidRPr="00AA5821">
              <w:rPr>
                <w:rStyle w:val="Hyperlink"/>
                <w:noProof/>
              </w:rPr>
              <w:t>How do I: Add a Network Printer?</w:t>
            </w:r>
            <w:r w:rsidR="00E63D6C">
              <w:rPr>
                <w:noProof/>
                <w:webHidden/>
              </w:rPr>
              <w:tab/>
            </w:r>
            <w:r w:rsidR="00E63D6C">
              <w:rPr>
                <w:noProof/>
                <w:webHidden/>
              </w:rPr>
              <w:fldChar w:fldCharType="begin"/>
            </w:r>
            <w:r w:rsidR="00E63D6C">
              <w:rPr>
                <w:noProof/>
                <w:webHidden/>
              </w:rPr>
              <w:instrText xml:space="preserve"> PAGEREF _Toc42335804 \h </w:instrText>
            </w:r>
            <w:r w:rsidR="00E63D6C">
              <w:rPr>
                <w:noProof/>
                <w:webHidden/>
              </w:rPr>
            </w:r>
            <w:r w:rsidR="00E63D6C">
              <w:rPr>
                <w:noProof/>
                <w:webHidden/>
              </w:rPr>
              <w:fldChar w:fldCharType="separate"/>
            </w:r>
            <w:r w:rsidR="002F7C39">
              <w:rPr>
                <w:noProof/>
                <w:webHidden/>
              </w:rPr>
              <w:t>8</w:t>
            </w:r>
            <w:r w:rsidR="00E63D6C">
              <w:rPr>
                <w:noProof/>
                <w:webHidden/>
              </w:rPr>
              <w:fldChar w:fldCharType="end"/>
            </w:r>
          </w:hyperlink>
        </w:p>
        <w:p w14:paraId="17F6E28B" w14:textId="45C9143A" w:rsidR="00E63D6C" w:rsidRDefault="008E5E8C">
          <w:pPr>
            <w:pStyle w:val="TOC1"/>
            <w:tabs>
              <w:tab w:val="right" w:leader="dot" w:pos="9350"/>
            </w:tabs>
            <w:rPr>
              <w:rFonts w:cstheme="minorBidi"/>
              <w:noProof/>
            </w:rPr>
          </w:pPr>
          <w:hyperlink w:anchor="_Toc42335807" w:history="1">
            <w:r w:rsidR="00E63D6C" w:rsidRPr="00AA5821">
              <w:rPr>
                <w:rStyle w:val="Hyperlink"/>
                <w:b/>
                <w:bCs/>
                <w:noProof/>
              </w:rPr>
              <w:t>Label FAQs</w:t>
            </w:r>
            <w:r w:rsidR="00E63D6C">
              <w:rPr>
                <w:noProof/>
                <w:webHidden/>
              </w:rPr>
              <w:tab/>
            </w:r>
            <w:r w:rsidR="00E63D6C">
              <w:rPr>
                <w:noProof/>
                <w:webHidden/>
              </w:rPr>
              <w:fldChar w:fldCharType="begin"/>
            </w:r>
            <w:r w:rsidR="00E63D6C">
              <w:rPr>
                <w:noProof/>
                <w:webHidden/>
              </w:rPr>
              <w:instrText xml:space="preserve"> PAGEREF _Toc42335807 \h </w:instrText>
            </w:r>
            <w:r w:rsidR="00E63D6C">
              <w:rPr>
                <w:noProof/>
                <w:webHidden/>
              </w:rPr>
            </w:r>
            <w:r w:rsidR="00E63D6C">
              <w:rPr>
                <w:noProof/>
                <w:webHidden/>
              </w:rPr>
              <w:fldChar w:fldCharType="separate"/>
            </w:r>
            <w:r w:rsidR="002F7C39">
              <w:rPr>
                <w:noProof/>
                <w:webHidden/>
              </w:rPr>
              <w:t>9</w:t>
            </w:r>
            <w:r w:rsidR="00E63D6C">
              <w:rPr>
                <w:noProof/>
                <w:webHidden/>
              </w:rPr>
              <w:fldChar w:fldCharType="end"/>
            </w:r>
          </w:hyperlink>
        </w:p>
        <w:p w14:paraId="755DB17B" w14:textId="4D6BC61A" w:rsidR="00E63D6C" w:rsidRDefault="008E5E8C">
          <w:pPr>
            <w:pStyle w:val="TOC2"/>
            <w:tabs>
              <w:tab w:val="right" w:leader="dot" w:pos="9350"/>
            </w:tabs>
            <w:rPr>
              <w:rFonts w:cstheme="minorBidi"/>
              <w:noProof/>
            </w:rPr>
          </w:pPr>
          <w:hyperlink w:anchor="_Toc42335808" w:history="1">
            <w:r w:rsidR="00E63D6C" w:rsidRPr="00AA5821">
              <w:rPr>
                <w:rStyle w:val="Hyperlink"/>
                <w:noProof/>
              </w:rPr>
              <w:t>Where are the Label Templates Located in Label Matrix?</w:t>
            </w:r>
            <w:r w:rsidR="00E63D6C">
              <w:rPr>
                <w:noProof/>
                <w:webHidden/>
              </w:rPr>
              <w:tab/>
            </w:r>
            <w:r w:rsidR="00E63D6C">
              <w:rPr>
                <w:noProof/>
                <w:webHidden/>
              </w:rPr>
              <w:fldChar w:fldCharType="begin"/>
            </w:r>
            <w:r w:rsidR="00E63D6C">
              <w:rPr>
                <w:noProof/>
                <w:webHidden/>
              </w:rPr>
              <w:instrText xml:space="preserve"> PAGEREF _Toc42335808 \h </w:instrText>
            </w:r>
            <w:r w:rsidR="00E63D6C">
              <w:rPr>
                <w:noProof/>
                <w:webHidden/>
              </w:rPr>
            </w:r>
            <w:r w:rsidR="00E63D6C">
              <w:rPr>
                <w:noProof/>
                <w:webHidden/>
              </w:rPr>
              <w:fldChar w:fldCharType="separate"/>
            </w:r>
            <w:r w:rsidR="002F7C39">
              <w:rPr>
                <w:noProof/>
                <w:webHidden/>
              </w:rPr>
              <w:t>9</w:t>
            </w:r>
            <w:r w:rsidR="00E63D6C">
              <w:rPr>
                <w:noProof/>
                <w:webHidden/>
              </w:rPr>
              <w:fldChar w:fldCharType="end"/>
            </w:r>
          </w:hyperlink>
        </w:p>
        <w:p w14:paraId="1E7EA74F" w14:textId="03C35F22" w:rsidR="00E63D6C" w:rsidRDefault="008E5E8C">
          <w:pPr>
            <w:pStyle w:val="TOC2"/>
            <w:tabs>
              <w:tab w:val="right" w:leader="dot" w:pos="9350"/>
            </w:tabs>
            <w:rPr>
              <w:rFonts w:cstheme="minorBidi"/>
              <w:noProof/>
            </w:rPr>
          </w:pPr>
          <w:hyperlink w:anchor="_Toc42335811" w:history="1">
            <w:r w:rsidR="00E63D6C" w:rsidRPr="00AA5821">
              <w:rPr>
                <w:rStyle w:val="Hyperlink"/>
                <w:noProof/>
              </w:rPr>
              <w:t>How do I: Change the Label Size in Label Matrix?</w:t>
            </w:r>
            <w:r w:rsidR="00E63D6C">
              <w:rPr>
                <w:noProof/>
                <w:webHidden/>
              </w:rPr>
              <w:tab/>
            </w:r>
            <w:r w:rsidR="00E63D6C">
              <w:rPr>
                <w:noProof/>
                <w:webHidden/>
              </w:rPr>
              <w:fldChar w:fldCharType="begin"/>
            </w:r>
            <w:r w:rsidR="00E63D6C">
              <w:rPr>
                <w:noProof/>
                <w:webHidden/>
              </w:rPr>
              <w:instrText xml:space="preserve"> PAGEREF _Toc42335811 \h </w:instrText>
            </w:r>
            <w:r w:rsidR="00E63D6C">
              <w:rPr>
                <w:noProof/>
                <w:webHidden/>
              </w:rPr>
            </w:r>
            <w:r w:rsidR="00E63D6C">
              <w:rPr>
                <w:noProof/>
                <w:webHidden/>
              </w:rPr>
              <w:fldChar w:fldCharType="separate"/>
            </w:r>
            <w:r w:rsidR="002F7C39">
              <w:rPr>
                <w:noProof/>
                <w:webHidden/>
              </w:rPr>
              <w:t>9</w:t>
            </w:r>
            <w:r w:rsidR="00E63D6C">
              <w:rPr>
                <w:noProof/>
                <w:webHidden/>
              </w:rPr>
              <w:fldChar w:fldCharType="end"/>
            </w:r>
          </w:hyperlink>
        </w:p>
        <w:p w14:paraId="5457610D" w14:textId="2573A207" w:rsidR="00E63D6C" w:rsidRDefault="008E5E8C">
          <w:pPr>
            <w:pStyle w:val="TOC2"/>
            <w:tabs>
              <w:tab w:val="right" w:leader="dot" w:pos="9350"/>
            </w:tabs>
            <w:rPr>
              <w:rFonts w:cstheme="minorBidi"/>
              <w:noProof/>
            </w:rPr>
          </w:pPr>
          <w:hyperlink w:anchor="_Toc42335814" w:history="1">
            <w:r w:rsidR="00E63D6C" w:rsidRPr="00AA5821">
              <w:rPr>
                <w:rStyle w:val="Hyperlink"/>
                <w:noProof/>
              </w:rPr>
              <w:t>How do I: Save Text Files for Label Data by User?</w:t>
            </w:r>
            <w:r w:rsidR="00E63D6C">
              <w:rPr>
                <w:noProof/>
                <w:webHidden/>
              </w:rPr>
              <w:tab/>
            </w:r>
            <w:r w:rsidR="00E63D6C">
              <w:rPr>
                <w:noProof/>
                <w:webHidden/>
              </w:rPr>
              <w:fldChar w:fldCharType="begin"/>
            </w:r>
            <w:r w:rsidR="00E63D6C">
              <w:rPr>
                <w:noProof/>
                <w:webHidden/>
              </w:rPr>
              <w:instrText xml:space="preserve"> PAGEREF _Toc42335814 \h </w:instrText>
            </w:r>
            <w:r w:rsidR="00E63D6C">
              <w:rPr>
                <w:noProof/>
                <w:webHidden/>
              </w:rPr>
            </w:r>
            <w:r w:rsidR="00E63D6C">
              <w:rPr>
                <w:noProof/>
                <w:webHidden/>
              </w:rPr>
              <w:fldChar w:fldCharType="separate"/>
            </w:r>
            <w:r w:rsidR="002F7C39">
              <w:rPr>
                <w:noProof/>
                <w:webHidden/>
              </w:rPr>
              <w:t>9</w:t>
            </w:r>
            <w:r w:rsidR="00E63D6C">
              <w:rPr>
                <w:noProof/>
                <w:webHidden/>
              </w:rPr>
              <w:fldChar w:fldCharType="end"/>
            </w:r>
          </w:hyperlink>
        </w:p>
        <w:p w14:paraId="46D7E6FF" w14:textId="220C9428" w:rsidR="00E63D6C" w:rsidRDefault="008E5E8C">
          <w:pPr>
            <w:pStyle w:val="TOC1"/>
            <w:tabs>
              <w:tab w:val="right" w:leader="dot" w:pos="9350"/>
            </w:tabs>
            <w:rPr>
              <w:rFonts w:cstheme="minorBidi"/>
              <w:noProof/>
            </w:rPr>
          </w:pPr>
          <w:hyperlink w:anchor="_Toc42335817" w:history="1">
            <w:r w:rsidR="00E63D6C" w:rsidRPr="00AA5821">
              <w:rPr>
                <w:rStyle w:val="Hyperlink"/>
                <w:b/>
                <w:bCs/>
                <w:noProof/>
              </w:rPr>
              <w:t>Counter FAQs</w:t>
            </w:r>
            <w:r w:rsidR="00E63D6C">
              <w:rPr>
                <w:noProof/>
                <w:webHidden/>
              </w:rPr>
              <w:tab/>
            </w:r>
            <w:r w:rsidR="00E63D6C">
              <w:rPr>
                <w:noProof/>
                <w:webHidden/>
              </w:rPr>
              <w:fldChar w:fldCharType="begin"/>
            </w:r>
            <w:r w:rsidR="00E63D6C">
              <w:rPr>
                <w:noProof/>
                <w:webHidden/>
              </w:rPr>
              <w:instrText xml:space="preserve"> PAGEREF _Toc42335817 \h </w:instrText>
            </w:r>
            <w:r w:rsidR="00E63D6C">
              <w:rPr>
                <w:noProof/>
                <w:webHidden/>
              </w:rPr>
            </w:r>
            <w:r w:rsidR="00E63D6C">
              <w:rPr>
                <w:noProof/>
                <w:webHidden/>
              </w:rPr>
              <w:fldChar w:fldCharType="separate"/>
            </w:r>
            <w:r w:rsidR="002F7C39">
              <w:rPr>
                <w:noProof/>
                <w:webHidden/>
              </w:rPr>
              <w:t>10</w:t>
            </w:r>
            <w:r w:rsidR="00E63D6C">
              <w:rPr>
                <w:noProof/>
                <w:webHidden/>
              </w:rPr>
              <w:fldChar w:fldCharType="end"/>
            </w:r>
          </w:hyperlink>
        </w:p>
        <w:p w14:paraId="63C5A1C5" w14:textId="2C44CFE9" w:rsidR="00E63D6C" w:rsidRDefault="008E5E8C">
          <w:pPr>
            <w:pStyle w:val="TOC2"/>
            <w:tabs>
              <w:tab w:val="right" w:leader="dot" w:pos="9350"/>
            </w:tabs>
            <w:rPr>
              <w:rFonts w:cstheme="minorBidi"/>
              <w:noProof/>
            </w:rPr>
          </w:pPr>
          <w:hyperlink w:anchor="_Toc42335818" w:history="1">
            <w:r w:rsidR="00E63D6C" w:rsidRPr="00AA5821">
              <w:rPr>
                <w:rStyle w:val="Hyperlink"/>
                <w:noProof/>
              </w:rPr>
              <w:t>How do I: Add a Counter in Label Matrix?</w:t>
            </w:r>
            <w:r w:rsidR="00E63D6C">
              <w:rPr>
                <w:noProof/>
                <w:webHidden/>
              </w:rPr>
              <w:tab/>
            </w:r>
            <w:r w:rsidR="00E63D6C">
              <w:rPr>
                <w:noProof/>
                <w:webHidden/>
              </w:rPr>
              <w:fldChar w:fldCharType="begin"/>
            </w:r>
            <w:r w:rsidR="00E63D6C">
              <w:rPr>
                <w:noProof/>
                <w:webHidden/>
              </w:rPr>
              <w:instrText xml:space="preserve"> PAGEREF _Toc42335818 \h </w:instrText>
            </w:r>
            <w:r w:rsidR="00E63D6C">
              <w:rPr>
                <w:noProof/>
                <w:webHidden/>
              </w:rPr>
            </w:r>
            <w:r w:rsidR="00E63D6C">
              <w:rPr>
                <w:noProof/>
                <w:webHidden/>
              </w:rPr>
              <w:fldChar w:fldCharType="separate"/>
            </w:r>
            <w:r w:rsidR="002F7C39">
              <w:rPr>
                <w:noProof/>
                <w:webHidden/>
              </w:rPr>
              <w:t>10</w:t>
            </w:r>
            <w:r w:rsidR="00E63D6C">
              <w:rPr>
                <w:noProof/>
                <w:webHidden/>
              </w:rPr>
              <w:fldChar w:fldCharType="end"/>
            </w:r>
          </w:hyperlink>
        </w:p>
        <w:p w14:paraId="251E3FDB" w14:textId="129EDF65" w:rsidR="00E63D6C" w:rsidRDefault="008E5E8C">
          <w:pPr>
            <w:pStyle w:val="TOC2"/>
            <w:tabs>
              <w:tab w:val="right" w:leader="dot" w:pos="9350"/>
            </w:tabs>
            <w:rPr>
              <w:rFonts w:cstheme="minorBidi"/>
              <w:noProof/>
            </w:rPr>
          </w:pPr>
          <w:hyperlink w:anchor="_Toc42335820" w:history="1">
            <w:r w:rsidR="00E63D6C" w:rsidRPr="00AA5821">
              <w:rPr>
                <w:rStyle w:val="Hyperlink"/>
                <w:noProof/>
              </w:rPr>
              <w:t>How do I: Create a Counter in Label Matrix?</w:t>
            </w:r>
            <w:r w:rsidR="00E63D6C">
              <w:rPr>
                <w:noProof/>
                <w:webHidden/>
              </w:rPr>
              <w:tab/>
            </w:r>
            <w:r w:rsidR="00E63D6C">
              <w:rPr>
                <w:noProof/>
                <w:webHidden/>
              </w:rPr>
              <w:fldChar w:fldCharType="begin"/>
            </w:r>
            <w:r w:rsidR="00E63D6C">
              <w:rPr>
                <w:noProof/>
                <w:webHidden/>
              </w:rPr>
              <w:instrText xml:space="preserve"> PAGEREF _Toc42335820 \h </w:instrText>
            </w:r>
            <w:r w:rsidR="00E63D6C">
              <w:rPr>
                <w:noProof/>
                <w:webHidden/>
              </w:rPr>
            </w:r>
            <w:r w:rsidR="00E63D6C">
              <w:rPr>
                <w:noProof/>
                <w:webHidden/>
              </w:rPr>
              <w:fldChar w:fldCharType="separate"/>
            </w:r>
            <w:r w:rsidR="002F7C39">
              <w:rPr>
                <w:noProof/>
                <w:webHidden/>
              </w:rPr>
              <w:t>10</w:t>
            </w:r>
            <w:r w:rsidR="00E63D6C">
              <w:rPr>
                <w:noProof/>
                <w:webHidden/>
              </w:rPr>
              <w:fldChar w:fldCharType="end"/>
            </w:r>
          </w:hyperlink>
        </w:p>
        <w:p w14:paraId="7E30C3D4" w14:textId="60A494AC" w:rsidR="00E63D6C" w:rsidRDefault="008E5E8C">
          <w:pPr>
            <w:pStyle w:val="TOC2"/>
            <w:tabs>
              <w:tab w:val="right" w:leader="dot" w:pos="9350"/>
            </w:tabs>
            <w:rPr>
              <w:rFonts w:cstheme="minorBidi"/>
              <w:noProof/>
            </w:rPr>
          </w:pPr>
          <w:hyperlink w:anchor="_Toc42335823" w:history="1">
            <w:r w:rsidR="00E63D6C" w:rsidRPr="00AA5821">
              <w:rPr>
                <w:rStyle w:val="Hyperlink"/>
                <w:noProof/>
              </w:rPr>
              <w:t>How do I: Create an Advanced Counter that Resets After Printing?</w:t>
            </w:r>
            <w:r w:rsidR="00E63D6C">
              <w:rPr>
                <w:noProof/>
                <w:webHidden/>
              </w:rPr>
              <w:tab/>
            </w:r>
            <w:r w:rsidR="00E63D6C">
              <w:rPr>
                <w:noProof/>
                <w:webHidden/>
              </w:rPr>
              <w:fldChar w:fldCharType="begin"/>
            </w:r>
            <w:r w:rsidR="00E63D6C">
              <w:rPr>
                <w:noProof/>
                <w:webHidden/>
              </w:rPr>
              <w:instrText xml:space="preserve"> PAGEREF _Toc42335823 \h </w:instrText>
            </w:r>
            <w:r w:rsidR="00E63D6C">
              <w:rPr>
                <w:noProof/>
                <w:webHidden/>
              </w:rPr>
            </w:r>
            <w:r w:rsidR="00E63D6C">
              <w:rPr>
                <w:noProof/>
                <w:webHidden/>
              </w:rPr>
              <w:fldChar w:fldCharType="separate"/>
            </w:r>
            <w:r w:rsidR="002F7C39">
              <w:rPr>
                <w:noProof/>
                <w:webHidden/>
              </w:rPr>
              <w:t>11</w:t>
            </w:r>
            <w:r w:rsidR="00E63D6C">
              <w:rPr>
                <w:noProof/>
                <w:webHidden/>
              </w:rPr>
              <w:fldChar w:fldCharType="end"/>
            </w:r>
          </w:hyperlink>
        </w:p>
        <w:p w14:paraId="796EBE1F" w14:textId="024696DD" w:rsidR="00E63D6C" w:rsidRDefault="008E5E8C">
          <w:pPr>
            <w:pStyle w:val="TOC2"/>
            <w:tabs>
              <w:tab w:val="right" w:leader="dot" w:pos="9350"/>
            </w:tabs>
            <w:rPr>
              <w:rFonts w:cstheme="minorBidi"/>
              <w:noProof/>
            </w:rPr>
          </w:pPr>
          <w:hyperlink w:anchor="_Toc42335826" w:history="1">
            <w:r w:rsidR="00E63D6C" w:rsidRPr="00AA5821">
              <w:rPr>
                <w:rStyle w:val="Hyperlink"/>
                <w:noProof/>
              </w:rPr>
              <w:t>How do I: Create an Incrementing Box Counter?</w:t>
            </w:r>
            <w:r w:rsidR="00E63D6C">
              <w:rPr>
                <w:noProof/>
                <w:webHidden/>
              </w:rPr>
              <w:tab/>
            </w:r>
            <w:r w:rsidR="00E63D6C">
              <w:rPr>
                <w:noProof/>
                <w:webHidden/>
              </w:rPr>
              <w:fldChar w:fldCharType="begin"/>
            </w:r>
            <w:r w:rsidR="00E63D6C">
              <w:rPr>
                <w:noProof/>
                <w:webHidden/>
              </w:rPr>
              <w:instrText xml:space="preserve"> PAGEREF _Toc42335826 \h </w:instrText>
            </w:r>
            <w:r w:rsidR="00E63D6C">
              <w:rPr>
                <w:noProof/>
                <w:webHidden/>
              </w:rPr>
            </w:r>
            <w:r w:rsidR="00E63D6C">
              <w:rPr>
                <w:noProof/>
                <w:webHidden/>
              </w:rPr>
              <w:fldChar w:fldCharType="separate"/>
            </w:r>
            <w:r w:rsidR="002F7C39">
              <w:rPr>
                <w:noProof/>
                <w:webHidden/>
              </w:rPr>
              <w:t>11</w:t>
            </w:r>
            <w:r w:rsidR="00E63D6C">
              <w:rPr>
                <w:noProof/>
                <w:webHidden/>
              </w:rPr>
              <w:fldChar w:fldCharType="end"/>
            </w:r>
          </w:hyperlink>
        </w:p>
        <w:p w14:paraId="1C7AEB07" w14:textId="171E879B" w:rsidR="00E63D6C" w:rsidRDefault="008E5E8C">
          <w:pPr>
            <w:pStyle w:val="TOC2"/>
            <w:tabs>
              <w:tab w:val="right" w:leader="dot" w:pos="9350"/>
            </w:tabs>
            <w:rPr>
              <w:rFonts w:cstheme="minorBidi"/>
              <w:noProof/>
            </w:rPr>
          </w:pPr>
          <w:hyperlink w:anchor="_Toc42335831" w:history="1">
            <w:r w:rsidR="00E63D6C" w:rsidRPr="00AA5821">
              <w:rPr>
                <w:rStyle w:val="Hyperlink"/>
                <w:noProof/>
              </w:rPr>
              <w:t>How do I: Adjust Create an Incrementing Box Counter?</w:t>
            </w:r>
            <w:r w:rsidR="00E63D6C">
              <w:rPr>
                <w:noProof/>
                <w:webHidden/>
              </w:rPr>
              <w:tab/>
            </w:r>
            <w:r w:rsidR="00E63D6C">
              <w:rPr>
                <w:noProof/>
                <w:webHidden/>
              </w:rPr>
              <w:fldChar w:fldCharType="begin"/>
            </w:r>
            <w:r w:rsidR="00E63D6C">
              <w:rPr>
                <w:noProof/>
                <w:webHidden/>
              </w:rPr>
              <w:instrText xml:space="preserve"> PAGEREF _Toc42335831 \h </w:instrText>
            </w:r>
            <w:r w:rsidR="00E63D6C">
              <w:rPr>
                <w:noProof/>
                <w:webHidden/>
              </w:rPr>
            </w:r>
            <w:r w:rsidR="00E63D6C">
              <w:rPr>
                <w:noProof/>
                <w:webHidden/>
              </w:rPr>
              <w:fldChar w:fldCharType="separate"/>
            </w:r>
            <w:r w:rsidR="002F7C39">
              <w:rPr>
                <w:noProof/>
                <w:webHidden/>
              </w:rPr>
              <w:t>12</w:t>
            </w:r>
            <w:r w:rsidR="00E63D6C">
              <w:rPr>
                <w:noProof/>
                <w:webHidden/>
              </w:rPr>
              <w:fldChar w:fldCharType="end"/>
            </w:r>
          </w:hyperlink>
        </w:p>
        <w:p w14:paraId="3C14DC38" w14:textId="35D82AE4" w:rsidR="00E63D6C" w:rsidRDefault="008E5E8C">
          <w:pPr>
            <w:pStyle w:val="TOC1"/>
            <w:tabs>
              <w:tab w:val="right" w:leader="dot" w:pos="9350"/>
            </w:tabs>
            <w:rPr>
              <w:rFonts w:cstheme="minorBidi"/>
              <w:noProof/>
            </w:rPr>
          </w:pPr>
          <w:hyperlink w:anchor="_Toc42335834" w:history="1">
            <w:r w:rsidR="00E63D6C" w:rsidRPr="00AA5821">
              <w:rPr>
                <w:rStyle w:val="Hyperlink"/>
                <w:b/>
                <w:bCs/>
                <w:noProof/>
              </w:rPr>
              <w:t>Load Tag and Pack Slips FAQs</w:t>
            </w:r>
            <w:r w:rsidR="00E63D6C">
              <w:rPr>
                <w:noProof/>
                <w:webHidden/>
              </w:rPr>
              <w:tab/>
            </w:r>
            <w:r w:rsidR="00E63D6C">
              <w:rPr>
                <w:noProof/>
                <w:webHidden/>
              </w:rPr>
              <w:fldChar w:fldCharType="begin"/>
            </w:r>
            <w:r w:rsidR="00E63D6C">
              <w:rPr>
                <w:noProof/>
                <w:webHidden/>
              </w:rPr>
              <w:instrText xml:space="preserve"> PAGEREF _Toc42335834 \h </w:instrText>
            </w:r>
            <w:r w:rsidR="00E63D6C">
              <w:rPr>
                <w:noProof/>
                <w:webHidden/>
              </w:rPr>
            </w:r>
            <w:r w:rsidR="00E63D6C">
              <w:rPr>
                <w:noProof/>
                <w:webHidden/>
              </w:rPr>
              <w:fldChar w:fldCharType="separate"/>
            </w:r>
            <w:r w:rsidR="002F7C39">
              <w:rPr>
                <w:noProof/>
                <w:webHidden/>
              </w:rPr>
              <w:t>13</w:t>
            </w:r>
            <w:r w:rsidR="00E63D6C">
              <w:rPr>
                <w:noProof/>
                <w:webHidden/>
              </w:rPr>
              <w:fldChar w:fldCharType="end"/>
            </w:r>
          </w:hyperlink>
        </w:p>
        <w:p w14:paraId="07511B33" w14:textId="287CCC15" w:rsidR="00E63D6C" w:rsidRDefault="008E5E8C">
          <w:pPr>
            <w:pStyle w:val="TOC2"/>
            <w:tabs>
              <w:tab w:val="right" w:leader="dot" w:pos="9350"/>
            </w:tabs>
            <w:rPr>
              <w:rFonts w:cstheme="minorBidi"/>
              <w:noProof/>
            </w:rPr>
          </w:pPr>
          <w:hyperlink w:anchor="_Toc42335835" w:history="1">
            <w:r w:rsidR="00E63D6C" w:rsidRPr="00AA5821">
              <w:rPr>
                <w:rStyle w:val="Hyperlink"/>
                <w:noProof/>
              </w:rPr>
              <w:t>How do I: Reprint a Lost Load Tag?</w:t>
            </w:r>
            <w:r w:rsidR="00E63D6C">
              <w:rPr>
                <w:noProof/>
                <w:webHidden/>
              </w:rPr>
              <w:tab/>
            </w:r>
            <w:r w:rsidR="00E63D6C">
              <w:rPr>
                <w:noProof/>
                <w:webHidden/>
              </w:rPr>
              <w:fldChar w:fldCharType="begin"/>
            </w:r>
            <w:r w:rsidR="00E63D6C">
              <w:rPr>
                <w:noProof/>
                <w:webHidden/>
              </w:rPr>
              <w:instrText xml:space="preserve"> PAGEREF _Toc42335835 \h </w:instrText>
            </w:r>
            <w:r w:rsidR="00E63D6C">
              <w:rPr>
                <w:noProof/>
                <w:webHidden/>
              </w:rPr>
            </w:r>
            <w:r w:rsidR="00E63D6C">
              <w:rPr>
                <w:noProof/>
                <w:webHidden/>
              </w:rPr>
              <w:fldChar w:fldCharType="separate"/>
            </w:r>
            <w:r w:rsidR="002F7C39">
              <w:rPr>
                <w:noProof/>
                <w:webHidden/>
              </w:rPr>
              <w:t>13</w:t>
            </w:r>
            <w:r w:rsidR="00E63D6C">
              <w:rPr>
                <w:noProof/>
                <w:webHidden/>
              </w:rPr>
              <w:fldChar w:fldCharType="end"/>
            </w:r>
          </w:hyperlink>
        </w:p>
        <w:p w14:paraId="3DC1A4A5" w14:textId="6BBD71AD" w:rsidR="00E63D6C" w:rsidRDefault="008E5E8C">
          <w:pPr>
            <w:pStyle w:val="TOC2"/>
            <w:tabs>
              <w:tab w:val="right" w:leader="dot" w:pos="9350"/>
            </w:tabs>
            <w:rPr>
              <w:rFonts w:cstheme="minorBidi"/>
              <w:noProof/>
            </w:rPr>
          </w:pPr>
          <w:hyperlink w:anchor="_Toc42335837" w:history="1">
            <w:r w:rsidR="00E63D6C" w:rsidRPr="00AA5821">
              <w:rPr>
                <w:rStyle w:val="Hyperlink"/>
                <w:noProof/>
              </w:rPr>
              <w:t>How do I: Print a Load Tag by the Bill of Lading?</w:t>
            </w:r>
            <w:r w:rsidR="00E63D6C">
              <w:rPr>
                <w:noProof/>
                <w:webHidden/>
              </w:rPr>
              <w:tab/>
            </w:r>
            <w:r w:rsidR="00E63D6C">
              <w:rPr>
                <w:noProof/>
                <w:webHidden/>
              </w:rPr>
              <w:fldChar w:fldCharType="begin"/>
            </w:r>
            <w:r w:rsidR="00E63D6C">
              <w:rPr>
                <w:noProof/>
                <w:webHidden/>
              </w:rPr>
              <w:instrText xml:space="preserve"> PAGEREF _Toc42335837 \h </w:instrText>
            </w:r>
            <w:r w:rsidR="00E63D6C">
              <w:rPr>
                <w:noProof/>
                <w:webHidden/>
              </w:rPr>
            </w:r>
            <w:r w:rsidR="00E63D6C">
              <w:rPr>
                <w:noProof/>
                <w:webHidden/>
              </w:rPr>
              <w:fldChar w:fldCharType="separate"/>
            </w:r>
            <w:r w:rsidR="002F7C39">
              <w:rPr>
                <w:noProof/>
                <w:webHidden/>
              </w:rPr>
              <w:t>13</w:t>
            </w:r>
            <w:r w:rsidR="00E63D6C">
              <w:rPr>
                <w:noProof/>
                <w:webHidden/>
              </w:rPr>
              <w:fldChar w:fldCharType="end"/>
            </w:r>
          </w:hyperlink>
        </w:p>
        <w:p w14:paraId="59486645" w14:textId="7ED42133" w:rsidR="00E63D6C" w:rsidRDefault="008E5E8C">
          <w:pPr>
            <w:pStyle w:val="TOC2"/>
            <w:tabs>
              <w:tab w:val="right" w:leader="dot" w:pos="9350"/>
            </w:tabs>
            <w:rPr>
              <w:rFonts w:cstheme="minorBidi"/>
              <w:noProof/>
            </w:rPr>
          </w:pPr>
          <w:hyperlink w:anchor="_Toc42335839" w:history="1">
            <w:r w:rsidR="00E63D6C" w:rsidRPr="00AA5821">
              <w:rPr>
                <w:rStyle w:val="Hyperlink"/>
                <w:noProof/>
              </w:rPr>
              <w:t>How do I: Print Pack Slips via BOL Printing?</w:t>
            </w:r>
            <w:r w:rsidR="00E63D6C">
              <w:rPr>
                <w:noProof/>
                <w:webHidden/>
              </w:rPr>
              <w:tab/>
            </w:r>
            <w:r w:rsidR="00E63D6C">
              <w:rPr>
                <w:noProof/>
                <w:webHidden/>
              </w:rPr>
              <w:fldChar w:fldCharType="begin"/>
            </w:r>
            <w:r w:rsidR="00E63D6C">
              <w:rPr>
                <w:noProof/>
                <w:webHidden/>
              </w:rPr>
              <w:instrText xml:space="preserve"> PAGEREF _Toc42335839 \h </w:instrText>
            </w:r>
            <w:r w:rsidR="00E63D6C">
              <w:rPr>
                <w:noProof/>
                <w:webHidden/>
              </w:rPr>
            </w:r>
            <w:r w:rsidR="00E63D6C">
              <w:rPr>
                <w:noProof/>
                <w:webHidden/>
              </w:rPr>
              <w:fldChar w:fldCharType="separate"/>
            </w:r>
            <w:r w:rsidR="002F7C39">
              <w:rPr>
                <w:noProof/>
                <w:webHidden/>
              </w:rPr>
              <w:t>13</w:t>
            </w:r>
            <w:r w:rsidR="00E63D6C">
              <w:rPr>
                <w:noProof/>
                <w:webHidden/>
              </w:rPr>
              <w:fldChar w:fldCharType="end"/>
            </w:r>
          </w:hyperlink>
        </w:p>
        <w:p w14:paraId="0B3B37F3" w14:textId="4F4D92E3" w:rsidR="00E63D6C" w:rsidRDefault="008E5E8C">
          <w:pPr>
            <w:pStyle w:val="TOC1"/>
            <w:tabs>
              <w:tab w:val="right" w:leader="dot" w:pos="9350"/>
            </w:tabs>
            <w:rPr>
              <w:rFonts w:cstheme="minorBidi"/>
              <w:noProof/>
            </w:rPr>
          </w:pPr>
          <w:hyperlink w:anchor="_Toc42335841" w:history="1">
            <w:r w:rsidR="00E63D6C" w:rsidRPr="00AA5821">
              <w:rPr>
                <w:rStyle w:val="Hyperlink"/>
                <w:b/>
                <w:bCs/>
                <w:noProof/>
              </w:rPr>
              <w:t>Other FAQs</w:t>
            </w:r>
            <w:r w:rsidR="00E63D6C">
              <w:rPr>
                <w:noProof/>
                <w:webHidden/>
              </w:rPr>
              <w:tab/>
            </w:r>
            <w:r w:rsidR="00E63D6C">
              <w:rPr>
                <w:noProof/>
                <w:webHidden/>
              </w:rPr>
              <w:fldChar w:fldCharType="begin"/>
            </w:r>
            <w:r w:rsidR="00E63D6C">
              <w:rPr>
                <w:noProof/>
                <w:webHidden/>
              </w:rPr>
              <w:instrText xml:space="preserve"> PAGEREF _Toc42335841 \h </w:instrText>
            </w:r>
            <w:r w:rsidR="00E63D6C">
              <w:rPr>
                <w:noProof/>
                <w:webHidden/>
              </w:rPr>
            </w:r>
            <w:r w:rsidR="00E63D6C">
              <w:rPr>
                <w:noProof/>
                <w:webHidden/>
              </w:rPr>
              <w:fldChar w:fldCharType="separate"/>
            </w:r>
            <w:r w:rsidR="002F7C39">
              <w:rPr>
                <w:noProof/>
                <w:webHidden/>
              </w:rPr>
              <w:t>14</w:t>
            </w:r>
            <w:r w:rsidR="00E63D6C">
              <w:rPr>
                <w:noProof/>
                <w:webHidden/>
              </w:rPr>
              <w:fldChar w:fldCharType="end"/>
            </w:r>
          </w:hyperlink>
        </w:p>
        <w:p w14:paraId="79DE0BA3" w14:textId="68F550C9" w:rsidR="00E63D6C" w:rsidRDefault="008E5E8C">
          <w:pPr>
            <w:pStyle w:val="TOC2"/>
            <w:tabs>
              <w:tab w:val="right" w:leader="dot" w:pos="9350"/>
            </w:tabs>
            <w:rPr>
              <w:rFonts w:cstheme="minorBidi"/>
              <w:noProof/>
            </w:rPr>
          </w:pPr>
          <w:hyperlink w:anchor="_Toc42335842" w:history="1">
            <w:r w:rsidR="00E63D6C" w:rsidRPr="00AA5821">
              <w:rPr>
                <w:rStyle w:val="Hyperlink"/>
                <w:noProof/>
              </w:rPr>
              <w:t>How do I: Set up Security in Label Matrix?</w:t>
            </w:r>
            <w:r w:rsidR="00E63D6C">
              <w:rPr>
                <w:noProof/>
                <w:webHidden/>
              </w:rPr>
              <w:tab/>
            </w:r>
            <w:r w:rsidR="00E63D6C">
              <w:rPr>
                <w:noProof/>
                <w:webHidden/>
              </w:rPr>
              <w:fldChar w:fldCharType="begin"/>
            </w:r>
            <w:r w:rsidR="00E63D6C">
              <w:rPr>
                <w:noProof/>
                <w:webHidden/>
              </w:rPr>
              <w:instrText xml:space="preserve"> PAGEREF _Toc42335842 \h </w:instrText>
            </w:r>
            <w:r w:rsidR="00E63D6C">
              <w:rPr>
                <w:noProof/>
                <w:webHidden/>
              </w:rPr>
            </w:r>
            <w:r w:rsidR="00E63D6C">
              <w:rPr>
                <w:noProof/>
                <w:webHidden/>
              </w:rPr>
              <w:fldChar w:fldCharType="separate"/>
            </w:r>
            <w:r w:rsidR="002F7C39">
              <w:rPr>
                <w:noProof/>
                <w:webHidden/>
              </w:rPr>
              <w:t>14</w:t>
            </w:r>
            <w:r w:rsidR="00E63D6C">
              <w:rPr>
                <w:noProof/>
                <w:webHidden/>
              </w:rPr>
              <w:fldChar w:fldCharType="end"/>
            </w:r>
          </w:hyperlink>
        </w:p>
        <w:p w14:paraId="6CC58BC1" w14:textId="1544AC89" w:rsidR="00E63D6C" w:rsidRDefault="008E5E8C">
          <w:pPr>
            <w:pStyle w:val="TOC2"/>
            <w:tabs>
              <w:tab w:val="right" w:leader="dot" w:pos="9350"/>
            </w:tabs>
            <w:rPr>
              <w:rFonts w:cstheme="minorBidi"/>
              <w:noProof/>
            </w:rPr>
          </w:pPr>
          <w:hyperlink w:anchor="_Toc42335845" w:history="1">
            <w:r w:rsidR="00E63D6C" w:rsidRPr="00AA5821">
              <w:rPr>
                <w:rStyle w:val="Hyperlink"/>
                <w:noProof/>
              </w:rPr>
              <w:t>How do I: Remove Keyboard Input Prompts?</w:t>
            </w:r>
            <w:r w:rsidR="00E63D6C">
              <w:rPr>
                <w:noProof/>
                <w:webHidden/>
              </w:rPr>
              <w:tab/>
            </w:r>
            <w:r w:rsidR="00E63D6C">
              <w:rPr>
                <w:noProof/>
                <w:webHidden/>
              </w:rPr>
              <w:fldChar w:fldCharType="begin"/>
            </w:r>
            <w:r w:rsidR="00E63D6C">
              <w:rPr>
                <w:noProof/>
                <w:webHidden/>
              </w:rPr>
              <w:instrText xml:space="preserve"> PAGEREF _Toc42335845 \h </w:instrText>
            </w:r>
            <w:r w:rsidR="00E63D6C">
              <w:rPr>
                <w:noProof/>
                <w:webHidden/>
              </w:rPr>
            </w:r>
            <w:r w:rsidR="00E63D6C">
              <w:rPr>
                <w:noProof/>
                <w:webHidden/>
              </w:rPr>
              <w:fldChar w:fldCharType="separate"/>
            </w:r>
            <w:r w:rsidR="002F7C39">
              <w:rPr>
                <w:noProof/>
                <w:webHidden/>
              </w:rPr>
              <w:t>14</w:t>
            </w:r>
            <w:r w:rsidR="00E63D6C">
              <w:rPr>
                <w:noProof/>
                <w:webHidden/>
              </w:rPr>
              <w:fldChar w:fldCharType="end"/>
            </w:r>
          </w:hyperlink>
        </w:p>
        <w:p w14:paraId="13441B5E" w14:textId="2269942D" w:rsidR="00E63D6C" w:rsidRDefault="008E5E8C">
          <w:pPr>
            <w:pStyle w:val="TOC2"/>
            <w:tabs>
              <w:tab w:val="right" w:leader="dot" w:pos="9350"/>
            </w:tabs>
            <w:rPr>
              <w:rFonts w:cstheme="minorBidi"/>
              <w:noProof/>
            </w:rPr>
          </w:pPr>
          <w:hyperlink w:anchor="_Toc42335849" w:history="1">
            <w:r w:rsidR="00E63D6C" w:rsidRPr="00AA5821">
              <w:rPr>
                <w:rStyle w:val="Hyperlink"/>
                <w:noProof/>
              </w:rPr>
              <w:t>If I Uninstall My Old Software for an Upgrade Will I Lose All My Data?</w:t>
            </w:r>
            <w:r w:rsidR="00E63D6C">
              <w:rPr>
                <w:noProof/>
                <w:webHidden/>
              </w:rPr>
              <w:tab/>
            </w:r>
            <w:r w:rsidR="00E63D6C">
              <w:rPr>
                <w:noProof/>
                <w:webHidden/>
              </w:rPr>
              <w:fldChar w:fldCharType="begin"/>
            </w:r>
            <w:r w:rsidR="00E63D6C">
              <w:rPr>
                <w:noProof/>
                <w:webHidden/>
              </w:rPr>
              <w:instrText xml:space="preserve"> PAGEREF _Toc42335849 \h </w:instrText>
            </w:r>
            <w:r w:rsidR="00E63D6C">
              <w:rPr>
                <w:noProof/>
                <w:webHidden/>
              </w:rPr>
            </w:r>
            <w:r w:rsidR="00E63D6C">
              <w:rPr>
                <w:noProof/>
                <w:webHidden/>
              </w:rPr>
              <w:fldChar w:fldCharType="separate"/>
            </w:r>
            <w:r w:rsidR="002F7C39">
              <w:rPr>
                <w:noProof/>
                <w:webHidden/>
              </w:rPr>
              <w:t>15</w:t>
            </w:r>
            <w:r w:rsidR="00E63D6C">
              <w:rPr>
                <w:noProof/>
                <w:webHidden/>
              </w:rPr>
              <w:fldChar w:fldCharType="end"/>
            </w:r>
          </w:hyperlink>
        </w:p>
        <w:p w14:paraId="6F1CCCFE" w14:textId="3AB248B7" w:rsidR="00E63D6C" w:rsidRDefault="008E5E8C">
          <w:pPr>
            <w:pStyle w:val="TOC2"/>
            <w:tabs>
              <w:tab w:val="right" w:leader="dot" w:pos="9350"/>
            </w:tabs>
            <w:rPr>
              <w:rFonts w:cstheme="minorBidi"/>
              <w:noProof/>
            </w:rPr>
          </w:pPr>
          <w:hyperlink w:anchor="_Toc42335852" w:history="1">
            <w:r w:rsidR="00E63D6C" w:rsidRPr="00AA5821">
              <w:rPr>
                <w:rStyle w:val="Hyperlink"/>
                <w:noProof/>
              </w:rPr>
              <w:t>I Do Not Have an SMA, But I Need Tech Support</w:t>
            </w:r>
            <w:r w:rsidR="00E63D6C">
              <w:rPr>
                <w:noProof/>
                <w:webHidden/>
              </w:rPr>
              <w:tab/>
            </w:r>
            <w:r w:rsidR="00E63D6C">
              <w:rPr>
                <w:noProof/>
                <w:webHidden/>
              </w:rPr>
              <w:fldChar w:fldCharType="begin"/>
            </w:r>
            <w:r w:rsidR="00E63D6C">
              <w:rPr>
                <w:noProof/>
                <w:webHidden/>
              </w:rPr>
              <w:instrText xml:space="preserve"> PAGEREF _Toc42335852 \h </w:instrText>
            </w:r>
            <w:r w:rsidR="00E63D6C">
              <w:rPr>
                <w:noProof/>
                <w:webHidden/>
              </w:rPr>
            </w:r>
            <w:r w:rsidR="00E63D6C">
              <w:rPr>
                <w:noProof/>
                <w:webHidden/>
              </w:rPr>
              <w:fldChar w:fldCharType="separate"/>
            </w:r>
            <w:r w:rsidR="002F7C39">
              <w:rPr>
                <w:noProof/>
                <w:webHidden/>
              </w:rPr>
              <w:t>15</w:t>
            </w:r>
            <w:r w:rsidR="00E63D6C">
              <w:rPr>
                <w:noProof/>
                <w:webHidden/>
              </w:rPr>
              <w:fldChar w:fldCharType="end"/>
            </w:r>
          </w:hyperlink>
        </w:p>
        <w:p w14:paraId="2124F108" w14:textId="4B3901F1"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1DF52F00" w:rsidR="00077850" w:rsidRDefault="00D24197" w:rsidP="00077850">
      <w:pPr>
        <w:pStyle w:val="Heading1"/>
        <w:rPr>
          <w:b/>
          <w:bCs/>
        </w:rPr>
      </w:pPr>
      <w:bookmarkStart w:id="2" w:name="_Toc42335780"/>
      <w:r>
        <w:rPr>
          <w:b/>
          <w:bCs/>
        </w:rPr>
        <w:lastRenderedPageBreak/>
        <w:t>Database FAQs</w:t>
      </w:r>
      <w:bookmarkEnd w:id="2"/>
    </w:p>
    <w:p w14:paraId="4EC6BD24" w14:textId="796436AC" w:rsidR="00B15177" w:rsidRDefault="0040600F" w:rsidP="00602145">
      <w:pPr>
        <w:pStyle w:val="Heading2"/>
      </w:pPr>
      <w:bookmarkStart w:id="3" w:name="_Toc42335781"/>
      <w:r>
        <w:t>How do I: Connect to a Database?</w:t>
      </w:r>
      <w:bookmarkEnd w:id="3"/>
    </w:p>
    <w:p w14:paraId="14926EBB" w14:textId="5032F16F" w:rsidR="0040600F" w:rsidRDefault="00237617" w:rsidP="00237617">
      <w:pPr>
        <w:pStyle w:val="Heading3"/>
      </w:pPr>
      <w:bookmarkStart w:id="4" w:name="_Toc42335782"/>
      <w:r>
        <w:t>Environment</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7617" w14:paraId="17CCFC90" w14:textId="77777777" w:rsidTr="00237617">
        <w:trPr>
          <w:trHeight w:val="368"/>
        </w:trPr>
        <w:tc>
          <w:tcPr>
            <w:tcW w:w="3116" w:type="dxa"/>
          </w:tcPr>
          <w:p w14:paraId="136B293B" w14:textId="708B8E8A" w:rsidR="00237617" w:rsidRDefault="00237617" w:rsidP="00237617">
            <w:r w:rsidRPr="00296872">
              <w:rPr>
                <w:rFonts w:eastAsia="Times New Roman" w:cstheme="minorHAnsi"/>
              </w:rPr>
              <w:t>Microsoft Windows XP SP3</w:t>
            </w:r>
          </w:p>
        </w:tc>
        <w:tc>
          <w:tcPr>
            <w:tcW w:w="3117" w:type="dxa"/>
          </w:tcPr>
          <w:p w14:paraId="11198139" w14:textId="23963B99" w:rsidR="00237617" w:rsidRDefault="00237617" w:rsidP="00237617">
            <w:r w:rsidRPr="00296872">
              <w:rPr>
                <w:rFonts w:eastAsia="Times New Roman" w:cstheme="minorHAnsi"/>
              </w:rPr>
              <w:t>Microsoft Windows Vista</w:t>
            </w:r>
          </w:p>
        </w:tc>
        <w:tc>
          <w:tcPr>
            <w:tcW w:w="3117" w:type="dxa"/>
          </w:tcPr>
          <w:p w14:paraId="1A7F1172" w14:textId="2EDCFBEB" w:rsidR="00237617" w:rsidRDefault="00237617" w:rsidP="00237617">
            <w:r w:rsidRPr="00296872">
              <w:rPr>
                <w:rFonts w:eastAsia="Times New Roman" w:cstheme="minorHAnsi"/>
              </w:rPr>
              <w:t>Microsoft Windows 7</w:t>
            </w:r>
          </w:p>
        </w:tc>
      </w:tr>
      <w:tr w:rsidR="00237617" w14:paraId="6202A9AD" w14:textId="77777777" w:rsidTr="00237617">
        <w:trPr>
          <w:trHeight w:val="350"/>
        </w:trPr>
        <w:tc>
          <w:tcPr>
            <w:tcW w:w="3116" w:type="dxa"/>
          </w:tcPr>
          <w:p w14:paraId="2E01D1FE" w14:textId="63AD5C95" w:rsidR="00237617" w:rsidRDefault="00237617" w:rsidP="00237617">
            <w:r w:rsidRPr="00296872">
              <w:rPr>
                <w:rFonts w:eastAsia="Times New Roman" w:cstheme="minorHAnsi"/>
              </w:rPr>
              <w:t>Microsoft Windows Server 2003</w:t>
            </w:r>
          </w:p>
        </w:tc>
        <w:tc>
          <w:tcPr>
            <w:tcW w:w="3117" w:type="dxa"/>
          </w:tcPr>
          <w:p w14:paraId="16E1C129" w14:textId="79F5A68A" w:rsidR="00237617" w:rsidRDefault="00237617" w:rsidP="00237617">
            <w:r w:rsidRPr="00296872">
              <w:rPr>
                <w:rFonts w:eastAsia="Times New Roman" w:cstheme="minorHAnsi"/>
              </w:rPr>
              <w:t>Microsoft Windows Server 2008</w:t>
            </w:r>
          </w:p>
        </w:tc>
        <w:tc>
          <w:tcPr>
            <w:tcW w:w="3117" w:type="dxa"/>
          </w:tcPr>
          <w:p w14:paraId="6DBC0B19" w14:textId="34E13DFE" w:rsidR="00237617" w:rsidRDefault="00237617" w:rsidP="00237617">
            <w:r w:rsidRPr="00296872">
              <w:rPr>
                <w:rFonts w:eastAsia="Times New Roman" w:cstheme="minorHAnsi"/>
              </w:rPr>
              <w:t>Microsoft Windows Server 2012</w:t>
            </w:r>
          </w:p>
        </w:tc>
      </w:tr>
      <w:tr w:rsidR="00237617" w14:paraId="65F9ACD2" w14:textId="77777777" w:rsidTr="00237617">
        <w:trPr>
          <w:trHeight w:val="350"/>
        </w:trPr>
        <w:tc>
          <w:tcPr>
            <w:tcW w:w="3116" w:type="dxa"/>
          </w:tcPr>
          <w:p w14:paraId="1B344BC2" w14:textId="77B2D9AF" w:rsidR="00237617" w:rsidRDefault="00237617" w:rsidP="00237617">
            <w:r w:rsidRPr="00296872">
              <w:rPr>
                <w:rFonts w:eastAsia="Times New Roman" w:cstheme="minorHAnsi"/>
              </w:rPr>
              <w:t>Microsoft Windows 8</w:t>
            </w:r>
          </w:p>
        </w:tc>
        <w:tc>
          <w:tcPr>
            <w:tcW w:w="3117" w:type="dxa"/>
          </w:tcPr>
          <w:p w14:paraId="404B1942" w14:textId="77777777" w:rsidR="00237617" w:rsidRDefault="00237617" w:rsidP="00237617"/>
        </w:tc>
        <w:tc>
          <w:tcPr>
            <w:tcW w:w="3117" w:type="dxa"/>
          </w:tcPr>
          <w:p w14:paraId="1C14D345" w14:textId="77777777" w:rsidR="00237617" w:rsidRDefault="00237617" w:rsidP="00237617"/>
        </w:tc>
      </w:tr>
    </w:tbl>
    <w:p w14:paraId="1B746D19" w14:textId="6C2C8181" w:rsidR="00237617" w:rsidRDefault="00237617" w:rsidP="00237617">
      <w:pPr>
        <w:pStyle w:val="Heading3"/>
      </w:pPr>
      <w:bookmarkStart w:id="5" w:name="_Toc42335783"/>
      <w:r>
        <w:t>Resolution</w:t>
      </w:r>
      <w:bookmarkEnd w:id="5"/>
    </w:p>
    <w:p w14:paraId="5B98C92D" w14:textId="03DA2E84" w:rsidR="00237617" w:rsidRDefault="00237617" w:rsidP="00237617">
      <w:pPr>
        <w:pStyle w:val="Heading4"/>
      </w:pPr>
      <w:r>
        <w:t>Connecting to the Database</w:t>
      </w:r>
    </w:p>
    <w:p w14:paraId="643742CF" w14:textId="15E516D7" w:rsidR="00237617" w:rsidRPr="00237617" w:rsidRDefault="00237617" w:rsidP="00237617">
      <w:pPr>
        <w:pStyle w:val="ListParagraph"/>
        <w:numPr>
          <w:ilvl w:val="0"/>
          <w:numId w:val="4"/>
        </w:numPr>
      </w:pPr>
      <w:r w:rsidRPr="00296872">
        <w:rPr>
          <w:rFonts w:eastAsia="Times New Roman" w:cstheme="minorHAnsi"/>
        </w:rPr>
        <w:t>Right Click anywhere on a blank space of the label and Click on Properties.</w:t>
      </w:r>
    </w:p>
    <w:p w14:paraId="10A9E3F7" w14:textId="7514C68D" w:rsidR="00237617" w:rsidRPr="00237617" w:rsidRDefault="00237617" w:rsidP="00237617">
      <w:pPr>
        <w:pStyle w:val="ListParagraph"/>
        <w:numPr>
          <w:ilvl w:val="0"/>
          <w:numId w:val="4"/>
        </w:numPr>
      </w:pPr>
      <w:r w:rsidRPr="00296872">
        <w:rPr>
          <w:rFonts w:eastAsia="Times New Roman" w:cstheme="minorHAnsi"/>
        </w:rPr>
        <w:t>Click on the Database tab.</w:t>
      </w:r>
    </w:p>
    <w:p w14:paraId="391214E5" w14:textId="61F97F1B" w:rsidR="00237617" w:rsidRPr="00237617" w:rsidRDefault="00237617" w:rsidP="00237617">
      <w:pPr>
        <w:pStyle w:val="ListParagraph"/>
        <w:numPr>
          <w:ilvl w:val="0"/>
          <w:numId w:val="4"/>
        </w:numPr>
      </w:pPr>
      <w:r w:rsidRPr="00296872">
        <w:rPr>
          <w:rFonts w:eastAsia="Times New Roman" w:cstheme="minorHAnsi"/>
        </w:rPr>
        <w:t>Click the Add Button.</w:t>
      </w:r>
    </w:p>
    <w:p w14:paraId="532E8F88" w14:textId="7A1C30A4" w:rsidR="00237617" w:rsidRPr="00237617" w:rsidRDefault="00237617" w:rsidP="00237617">
      <w:pPr>
        <w:pStyle w:val="ListParagraph"/>
        <w:numPr>
          <w:ilvl w:val="0"/>
          <w:numId w:val="4"/>
        </w:numPr>
      </w:pPr>
      <w:r w:rsidRPr="00296872">
        <w:rPr>
          <w:rFonts w:eastAsia="Times New Roman" w:cstheme="minorHAnsi"/>
        </w:rPr>
        <w:t>Click Next to continue on with Normal Setup.</w:t>
      </w:r>
    </w:p>
    <w:p w14:paraId="11CCF738" w14:textId="3AD77BA8" w:rsidR="00237617" w:rsidRPr="00237617" w:rsidRDefault="00237617" w:rsidP="00237617">
      <w:pPr>
        <w:pStyle w:val="ListParagraph"/>
        <w:numPr>
          <w:ilvl w:val="0"/>
          <w:numId w:val="4"/>
        </w:numPr>
      </w:pPr>
      <w:r w:rsidRPr="00296872">
        <w:rPr>
          <w:rFonts w:eastAsia="Times New Roman" w:cstheme="minorHAnsi"/>
        </w:rPr>
        <w:t>Click File to browse out to the database and Click Next.</w:t>
      </w:r>
    </w:p>
    <w:p w14:paraId="57D03094" w14:textId="70E5910C" w:rsidR="00237617" w:rsidRPr="00237617" w:rsidRDefault="00237617" w:rsidP="00237617">
      <w:pPr>
        <w:pStyle w:val="ListParagraph"/>
        <w:numPr>
          <w:ilvl w:val="0"/>
          <w:numId w:val="4"/>
        </w:numPr>
      </w:pPr>
      <w:r w:rsidRPr="00296872">
        <w:rPr>
          <w:rFonts w:eastAsia="Times New Roman" w:cstheme="minorHAnsi"/>
        </w:rPr>
        <w:t>Select which Table you want to use for the database and Click Next.</w:t>
      </w:r>
    </w:p>
    <w:p w14:paraId="5FD81B38" w14:textId="1E5B7A40" w:rsidR="00237617" w:rsidRPr="00237617" w:rsidRDefault="00237617" w:rsidP="00237617">
      <w:pPr>
        <w:pStyle w:val="ListParagraph"/>
        <w:numPr>
          <w:ilvl w:val="0"/>
          <w:numId w:val="4"/>
        </w:numPr>
      </w:pPr>
      <w:r w:rsidRPr="00296872">
        <w:rPr>
          <w:rFonts w:eastAsia="Times New Roman" w:cstheme="minorHAnsi"/>
        </w:rPr>
        <w:t>Verify all the fields are shown and Click Next.</w:t>
      </w:r>
    </w:p>
    <w:p w14:paraId="75C2C5F0" w14:textId="624F2559" w:rsidR="00237617" w:rsidRPr="00237617" w:rsidRDefault="00237617" w:rsidP="00237617">
      <w:pPr>
        <w:pStyle w:val="ListParagraph"/>
        <w:numPr>
          <w:ilvl w:val="0"/>
          <w:numId w:val="4"/>
        </w:numPr>
      </w:pPr>
      <w:r w:rsidRPr="00296872">
        <w:rPr>
          <w:rFonts w:eastAsia="Times New Roman" w:cstheme="minorHAnsi"/>
        </w:rPr>
        <w:t>Select which type of access you would like to the database and Click Next.</w:t>
      </w:r>
    </w:p>
    <w:p w14:paraId="7BFC9545" w14:textId="633D7FEE" w:rsidR="00237617" w:rsidRDefault="00237617" w:rsidP="00237617">
      <w:pPr>
        <w:pStyle w:val="ListParagraph"/>
        <w:numPr>
          <w:ilvl w:val="0"/>
          <w:numId w:val="4"/>
        </w:numPr>
      </w:pPr>
      <w:r w:rsidRPr="00296872">
        <w:rPr>
          <w:rFonts w:eastAsia="Times New Roman" w:cstheme="minorHAnsi"/>
        </w:rPr>
        <w:t>Name the database and Click Finish.</w:t>
      </w:r>
    </w:p>
    <w:p w14:paraId="3B8A88E0" w14:textId="5CD739A5" w:rsidR="00237617" w:rsidRDefault="00237617" w:rsidP="00237617">
      <w:pPr>
        <w:pStyle w:val="Heading4"/>
      </w:pPr>
      <w:r>
        <w:t>Adding a Field from the Database</w:t>
      </w:r>
    </w:p>
    <w:p w14:paraId="47CB4FAC" w14:textId="2863B718" w:rsidR="00237617" w:rsidRDefault="00237617" w:rsidP="00237617">
      <w:pPr>
        <w:pStyle w:val="ListParagraph"/>
        <w:numPr>
          <w:ilvl w:val="0"/>
          <w:numId w:val="5"/>
        </w:numPr>
      </w:pPr>
      <w:r w:rsidRPr="00296872">
        <w:rPr>
          <w:rFonts w:eastAsia="Times New Roman" w:cstheme="minorHAnsi"/>
        </w:rPr>
        <w:t>On the Menu bar Click Insert and then Click Text (or any field you would like).</w:t>
      </w:r>
    </w:p>
    <w:p w14:paraId="64EA7CA1" w14:textId="0DF3B746" w:rsidR="00237617" w:rsidRDefault="00237617" w:rsidP="00237617">
      <w:pPr>
        <w:pStyle w:val="ListParagraph"/>
        <w:numPr>
          <w:ilvl w:val="0"/>
          <w:numId w:val="5"/>
        </w:numPr>
      </w:pPr>
      <w:r w:rsidRPr="00296872">
        <w:rPr>
          <w:rFonts w:eastAsia="Times New Roman" w:cstheme="minorHAnsi"/>
        </w:rPr>
        <w:t>Click the Data tab.</w:t>
      </w:r>
    </w:p>
    <w:p w14:paraId="4B943740" w14:textId="77C50476" w:rsidR="00237617" w:rsidRDefault="00237617" w:rsidP="00237617">
      <w:pPr>
        <w:pStyle w:val="ListParagraph"/>
        <w:numPr>
          <w:ilvl w:val="0"/>
          <w:numId w:val="5"/>
        </w:numPr>
      </w:pPr>
      <w:r w:rsidRPr="00296872">
        <w:rPr>
          <w:rFonts w:eastAsia="Times New Roman" w:cstheme="minorHAnsi"/>
        </w:rPr>
        <w:t>In the Origin dropdown box select Database.</w:t>
      </w:r>
    </w:p>
    <w:p w14:paraId="7EE790EC" w14:textId="7DD3608C" w:rsidR="00237617" w:rsidRDefault="00237617" w:rsidP="00237617">
      <w:pPr>
        <w:pStyle w:val="ListParagraph"/>
        <w:numPr>
          <w:ilvl w:val="0"/>
          <w:numId w:val="5"/>
        </w:numPr>
      </w:pPr>
      <w:r w:rsidRPr="00296872">
        <w:rPr>
          <w:rFonts w:eastAsia="Times New Roman" w:cstheme="minorHAnsi"/>
        </w:rPr>
        <w:t>Select the correct field and click Place.</w:t>
      </w:r>
    </w:p>
    <w:p w14:paraId="5CA8580F" w14:textId="57A550B8" w:rsidR="00237617" w:rsidRPr="00237617" w:rsidRDefault="00237617" w:rsidP="00237617">
      <w:pPr>
        <w:pStyle w:val="ListParagraph"/>
        <w:numPr>
          <w:ilvl w:val="0"/>
          <w:numId w:val="5"/>
        </w:numPr>
      </w:pPr>
      <w:r w:rsidRPr="00296872">
        <w:rPr>
          <w:rFonts w:eastAsia="Times New Roman" w:cstheme="minorHAnsi"/>
        </w:rPr>
        <w:t>Click anywhere on the label to place the field.</w:t>
      </w:r>
    </w:p>
    <w:p w14:paraId="7C169375" w14:textId="77777777" w:rsidR="00237617" w:rsidRPr="00237617" w:rsidRDefault="00237617" w:rsidP="00237617"/>
    <w:p w14:paraId="61A4F05F" w14:textId="761C3865" w:rsidR="0040600F" w:rsidRDefault="0040600F" w:rsidP="0040600F">
      <w:pPr>
        <w:pStyle w:val="Heading2"/>
      </w:pPr>
      <w:bookmarkStart w:id="6" w:name="_Toc42335784"/>
      <w:r>
        <w:t>After Moving my Label Files, They Cannot Connect to Database</w:t>
      </w:r>
      <w:bookmarkEnd w:id="6"/>
    </w:p>
    <w:p w14:paraId="1D79507A" w14:textId="77777777" w:rsidR="00237617" w:rsidRDefault="00237617" w:rsidP="00237617">
      <w:pPr>
        <w:pStyle w:val="Heading3"/>
      </w:pPr>
      <w:bookmarkStart w:id="7" w:name="_Toc42335785"/>
      <w:r>
        <w:t>Environment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7617" w14:paraId="2153D02C" w14:textId="77777777" w:rsidTr="00E63D6C">
        <w:trPr>
          <w:trHeight w:val="368"/>
        </w:trPr>
        <w:tc>
          <w:tcPr>
            <w:tcW w:w="3116" w:type="dxa"/>
          </w:tcPr>
          <w:p w14:paraId="52110966" w14:textId="2A93CB27" w:rsidR="00237617" w:rsidRDefault="00237617" w:rsidP="00E63D6C">
            <w:r w:rsidRPr="00296872">
              <w:rPr>
                <w:rFonts w:eastAsia="Times New Roman" w:cstheme="minorHAnsi"/>
              </w:rPr>
              <w:t>Microsoft Windows XP</w:t>
            </w:r>
          </w:p>
        </w:tc>
        <w:tc>
          <w:tcPr>
            <w:tcW w:w="3117" w:type="dxa"/>
          </w:tcPr>
          <w:p w14:paraId="72A266EB" w14:textId="77777777" w:rsidR="00237617" w:rsidRDefault="00237617" w:rsidP="00E63D6C">
            <w:r w:rsidRPr="00296872">
              <w:rPr>
                <w:rFonts w:eastAsia="Times New Roman" w:cstheme="minorHAnsi"/>
              </w:rPr>
              <w:t>Microsoft Windows Vista</w:t>
            </w:r>
          </w:p>
        </w:tc>
        <w:tc>
          <w:tcPr>
            <w:tcW w:w="3117" w:type="dxa"/>
          </w:tcPr>
          <w:p w14:paraId="5B532F8B" w14:textId="77777777" w:rsidR="00237617" w:rsidRDefault="00237617" w:rsidP="00E63D6C">
            <w:r w:rsidRPr="00296872">
              <w:rPr>
                <w:rFonts w:eastAsia="Times New Roman" w:cstheme="minorHAnsi"/>
              </w:rPr>
              <w:t>Microsoft Windows 7</w:t>
            </w:r>
          </w:p>
        </w:tc>
      </w:tr>
      <w:tr w:rsidR="00237617" w14:paraId="0EA552F9" w14:textId="77777777" w:rsidTr="00E63D6C">
        <w:trPr>
          <w:trHeight w:val="350"/>
        </w:trPr>
        <w:tc>
          <w:tcPr>
            <w:tcW w:w="3116" w:type="dxa"/>
          </w:tcPr>
          <w:p w14:paraId="2765F84F" w14:textId="77777777" w:rsidR="00237617" w:rsidRDefault="00237617" w:rsidP="00E63D6C">
            <w:r w:rsidRPr="00296872">
              <w:rPr>
                <w:rFonts w:eastAsia="Times New Roman" w:cstheme="minorHAnsi"/>
              </w:rPr>
              <w:t>Microsoft Windows Server 2003</w:t>
            </w:r>
          </w:p>
        </w:tc>
        <w:tc>
          <w:tcPr>
            <w:tcW w:w="3117" w:type="dxa"/>
          </w:tcPr>
          <w:p w14:paraId="0DF3BDC0" w14:textId="77777777" w:rsidR="00237617" w:rsidRDefault="00237617" w:rsidP="00E63D6C">
            <w:r w:rsidRPr="00296872">
              <w:rPr>
                <w:rFonts w:eastAsia="Times New Roman" w:cstheme="minorHAnsi"/>
              </w:rPr>
              <w:t>Microsoft Windows Server 2008</w:t>
            </w:r>
          </w:p>
        </w:tc>
        <w:tc>
          <w:tcPr>
            <w:tcW w:w="3117" w:type="dxa"/>
          </w:tcPr>
          <w:p w14:paraId="5AC33A6D" w14:textId="02E56FD0" w:rsidR="00237617" w:rsidRDefault="00237617" w:rsidP="00E63D6C"/>
        </w:tc>
      </w:tr>
    </w:tbl>
    <w:p w14:paraId="4E475BD7" w14:textId="36FF2D78" w:rsidR="00237617" w:rsidRDefault="00237617" w:rsidP="00237617">
      <w:pPr>
        <w:pStyle w:val="Heading3"/>
      </w:pPr>
      <w:bookmarkStart w:id="8" w:name="_Toc42335786"/>
      <w:r>
        <w:t>Resolution</w:t>
      </w:r>
      <w:bookmarkEnd w:id="8"/>
    </w:p>
    <w:p w14:paraId="76802331" w14:textId="17B5F3B3" w:rsidR="00237617" w:rsidRDefault="00237617" w:rsidP="00237617">
      <w:pPr>
        <w:pStyle w:val="ListParagraph"/>
        <w:numPr>
          <w:ilvl w:val="0"/>
          <w:numId w:val="6"/>
        </w:numPr>
      </w:pPr>
      <w:r>
        <w:t>Open up the label and click on (File &gt; Label Properties).</w:t>
      </w:r>
    </w:p>
    <w:p w14:paraId="3A52DE36" w14:textId="59F955F9" w:rsidR="00237617" w:rsidRDefault="00237617" w:rsidP="00237617">
      <w:pPr>
        <w:pStyle w:val="ListParagraph"/>
        <w:numPr>
          <w:ilvl w:val="0"/>
          <w:numId w:val="6"/>
        </w:numPr>
      </w:pPr>
      <w:r>
        <w:t>Select the Database tab.</w:t>
      </w:r>
    </w:p>
    <w:p w14:paraId="608CDD26" w14:textId="7908D8FA" w:rsidR="00237617" w:rsidRDefault="00237617" w:rsidP="00237617">
      <w:pPr>
        <w:pStyle w:val="ListParagraph"/>
        <w:numPr>
          <w:ilvl w:val="0"/>
          <w:numId w:val="6"/>
        </w:numPr>
      </w:pPr>
      <w:r>
        <w:t>Click the Reanalyze button.</w:t>
      </w:r>
    </w:p>
    <w:p w14:paraId="6378E821" w14:textId="04B3DED9" w:rsidR="00237617" w:rsidRPr="00237617" w:rsidRDefault="00237617" w:rsidP="00237617">
      <w:pPr>
        <w:pStyle w:val="ListParagraph"/>
        <w:numPr>
          <w:ilvl w:val="0"/>
          <w:numId w:val="6"/>
        </w:numPr>
      </w:pPr>
      <w:r>
        <w:t>Proceed through the Reanalyze Database Wizard.</w:t>
      </w:r>
    </w:p>
    <w:p w14:paraId="5949D848" w14:textId="0378ED86" w:rsidR="0040600F" w:rsidRDefault="00237617" w:rsidP="00237617">
      <w:pPr>
        <w:pStyle w:val="Heading3"/>
      </w:pPr>
      <w:bookmarkStart w:id="9" w:name="_Toc42335787"/>
      <w:r>
        <w:t>Cause</w:t>
      </w:r>
      <w:bookmarkEnd w:id="9"/>
    </w:p>
    <w:p w14:paraId="513CD41E" w14:textId="441404CF" w:rsidR="00237617" w:rsidRPr="00237617" w:rsidRDefault="00237617" w:rsidP="00237617">
      <w:r>
        <w:t>This will often occur when the connection is broken between a label file and the database; if one or the other is moved, the connection will break and need to be reanalyzed.</w:t>
      </w:r>
    </w:p>
    <w:p w14:paraId="0FA649A7" w14:textId="11B53B15" w:rsidR="0040600F" w:rsidRDefault="0040600F" w:rsidP="0040600F">
      <w:pPr>
        <w:pStyle w:val="Heading2"/>
      </w:pPr>
      <w:bookmarkStart w:id="10" w:name="_Toc42335788"/>
      <w:r>
        <w:lastRenderedPageBreak/>
        <w:t>Which Databases Does Label Matrix Support?</w:t>
      </w:r>
      <w:bookmarkEnd w:id="10"/>
    </w:p>
    <w:p w14:paraId="12C2A239" w14:textId="77777777" w:rsidR="009D5D3D" w:rsidRDefault="009D5D3D" w:rsidP="009D5D3D">
      <w:pPr>
        <w:pStyle w:val="Heading3"/>
      </w:pPr>
      <w:bookmarkStart w:id="11" w:name="_Toc42335789"/>
      <w:r>
        <w:t>Environment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3F0C9B86" w14:textId="77777777" w:rsidTr="00E63D6C">
        <w:trPr>
          <w:trHeight w:val="368"/>
        </w:trPr>
        <w:tc>
          <w:tcPr>
            <w:tcW w:w="3116" w:type="dxa"/>
          </w:tcPr>
          <w:p w14:paraId="4FD61DBA" w14:textId="77777777" w:rsidR="009D5D3D" w:rsidRDefault="009D5D3D" w:rsidP="00E63D6C">
            <w:r w:rsidRPr="00296872">
              <w:rPr>
                <w:rFonts w:eastAsia="Times New Roman" w:cstheme="minorHAnsi"/>
              </w:rPr>
              <w:t>Microsoft Windows XP</w:t>
            </w:r>
          </w:p>
        </w:tc>
        <w:tc>
          <w:tcPr>
            <w:tcW w:w="3117" w:type="dxa"/>
          </w:tcPr>
          <w:p w14:paraId="643F4B2D" w14:textId="77777777" w:rsidR="009D5D3D" w:rsidRDefault="009D5D3D" w:rsidP="00E63D6C">
            <w:r w:rsidRPr="00296872">
              <w:rPr>
                <w:rFonts w:eastAsia="Times New Roman" w:cstheme="minorHAnsi"/>
              </w:rPr>
              <w:t>Microsoft Windows Vista</w:t>
            </w:r>
          </w:p>
        </w:tc>
        <w:tc>
          <w:tcPr>
            <w:tcW w:w="3117" w:type="dxa"/>
          </w:tcPr>
          <w:p w14:paraId="6B33D8AF" w14:textId="77777777" w:rsidR="009D5D3D" w:rsidRDefault="009D5D3D" w:rsidP="00E63D6C">
            <w:r w:rsidRPr="00296872">
              <w:rPr>
                <w:rFonts w:eastAsia="Times New Roman" w:cstheme="minorHAnsi"/>
              </w:rPr>
              <w:t>Microsoft Windows 7</w:t>
            </w:r>
          </w:p>
        </w:tc>
      </w:tr>
      <w:tr w:rsidR="009D5D3D" w14:paraId="4F9746FA" w14:textId="77777777" w:rsidTr="00E63D6C">
        <w:trPr>
          <w:trHeight w:val="350"/>
        </w:trPr>
        <w:tc>
          <w:tcPr>
            <w:tcW w:w="3116" w:type="dxa"/>
          </w:tcPr>
          <w:p w14:paraId="61B73786" w14:textId="77777777" w:rsidR="009D5D3D" w:rsidRDefault="009D5D3D" w:rsidP="00E63D6C">
            <w:r w:rsidRPr="00296872">
              <w:rPr>
                <w:rFonts w:eastAsia="Times New Roman" w:cstheme="minorHAnsi"/>
              </w:rPr>
              <w:t>Microsoft Windows Server 2003</w:t>
            </w:r>
          </w:p>
        </w:tc>
        <w:tc>
          <w:tcPr>
            <w:tcW w:w="3117" w:type="dxa"/>
          </w:tcPr>
          <w:p w14:paraId="4CD9F355" w14:textId="77777777" w:rsidR="009D5D3D" w:rsidRDefault="009D5D3D" w:rsidP="00E63D6C">
            <w:r w:rsidRPr="00296872">
              <w:rPr>
                <w:rFonts w:eastAsia="Times New Roman" w:cstheme="minorHAnsi"/>
              </w:rPr>
              <w:t>Microsoft Windows Server 2008</w:t>
            </w:r>
          </w:p>
        </w:tc>
        <w:tc>
          <w:tcPr>
            <w:tcW w:w="3117" w:type="dxa"/>
          </w:tcPr>
          <w:p w14:paraId="6058F40B" w14:textId="77777777" w:rsidR="009D5D3D" w:rsidRDefault="009D5D3D" w:rsidP="00E63D6C"/>
        </w:tc>
      </w:tr>
    </w:tbl>
    <w:p w14:paraId="798ABDC2" w14:textId="77777777" w:rsidR="009D5D3D" w:rsidRDefault="009D5D3D" w:rsidP="009D5D3D">
      <w:pPr>
        <w:pStyle w:val="Heading3"/>
      </w:pPr>
      <w:bookmarkStart w:id="12" w:name="_Toc42335790"/>
      <w:r>
        <w:t>Resolution</w:t>
      </w:r>
      <w:bookmarkEnd w:id="12"/>
    </w:p>
    <w:p w14:paraId="428090A8" w14:textId="77777777" w:rsidR="009D5D3D" w:rsidRDefault="009D5D3D" w:rsidP="009D5D3D">
      <w:pPr>
        <w:pStyle w:val="ListParagraph"/>
        <w:numPr>
          <w:ilvl w:val="0"/>
          <w:numId w:val="6"/>
        </w:numPr>
      </w:pPr>
      <w:r>
        <w:t xml:space="preserve">Label Matrix supports all popular database type using (OLE DB, ODBC, or ASCII) connections, including the following: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68"/>
        <w:gridCol w:w="269"/>
        <w:gridCol w:w="2338"/>
        <w:gridCol w:w="2338"/>
      </w:tblGrid>
      <w:tr w:rsidR="009D5D3D" w14:paraId="7800CE7E" w14:textId="77777777" w:rsidTr="000F79FC">
        <w:trPr>
          <w:trHeight w:val="450"/>
        </w:trPr>
        <w:tc>
          <w:tcPr>
            <w:tcW w:w="2337" w:type="dxa"/>
          </w:tcPr>
          <w:p w14:paraId="4AB28750" w14:textId="7B350789" w:rsidR="009D5D3D" w:rsidRDefault="009D5D3D" w:rsidP="009D5D3D">
            <w:r>
              <w:t>DB2</w:t>
            </w:r>
          </w:p>
        </w:tc>
        <w:tc>
          <w:tcPr>
            <w:tcW w:w="2337" w:type="dxa"/>
            <w:gridSpan w:val="2"/>
          </w:tcPr>
          <w:p w14:paraId="3DFDD696" w14:textId="0A86F28D" w:rsidR="009D5D3D" w:rsidRDefault="009D5D3D" w:rsidP="009D5D3D">
            <w:r>
              <w:t>dBase</w:t>
            </w:r>
          </w:p>
        </w:tc>
        <w:tc>
          <w:tcPr>
            <w:tcW w:w="2338" w:type="dxa"/>
          </w:tcPr>
          <w:p w14:paraId="4E1E201E" w14:textId="4DD20EA6" w:rsidR="009D5D3D" w:rsidRDefault="009D5D3D" w:rsidP="009D5D3D">
            <w:r>
              <w:t>FoxPro</w:t>
            </w:r>
          </w:p>
        </w:tc>
        <w:tc>
          <w:tcPr>
            <w:tcW w:w="2338" w:type="dxa"/>
          </w:tcPr>
          <w:p w14:paraId="74C300C0" w14:textId="487ECFB1" w:rsidR="009D5D3D" w:rsidRDefault="009D5D3D" w:rsidP="009D5D3D">
            <w:r>
              <w:t>Informix</w:t>
            </w:r>
          </w:p>
        </w:tc>
      </w:tr>
      <w:tr w:rsidR="009D5D3D" w14:paraId="4EC15ACD" w14:textId="77777777" w:rsidTr="000F79FC">
        <w:trPr>
          <w:trHeight w:val="468"/>
        </w:trPr>
        <w:tc>
          <w:tcPr>
            <w:tcW w:w="2337" w:type="dxa"/>
          </w:tcPr>
          <w:p w14:paraId="51FEA4A5" w14:textId="34587A32" w:rsidR="009D5D3D" w:rsidRDefault="009D5D3D" w:rsidP="009D5D3D">
            <w:r>
              <w:t>Lotus Smart Suite</w:t>
            </w:r>
          </w:p>
        </w:tc>
        <w:tc>
          <w:tcPr>
            <w:tcW w:w="2337" w:type="dxa"/>
            <w:gridSpan w:val="2"/>
          </w:tcPr>
          <w:p w14:paraId="30FF24EF" w14:textId="0D498064" w:rsidR="009D5D3D" w:rsidRDefault="009D5D3D" w:rsidP="009D5D3D">
            <w:r>
              <w:t>Microsoft Office</w:t>
            </w:r>
          </w:p>
        </w:tc>
        <w:tc>
          <w:tcPr>
            <w:tcW w:w="2338" w:type="dxa"/>
          </w:tcPr>
          <w:p w14:paraId="4738BA3E" w14:textId="4533B548" w:rsidR="009D5D3D" w:rsidRDefault="009D5D3D" w:rsidP="009D5D3D">
            <w:r>
              <w:t>Oracle</w:t>
            </w:r>
          </w:p>
        </w:tc>
        <w:tc>
          <w:tcPr>
            <w:tcW w:w="2338" w:type="dxa"/>
          </w:tcPr>
          <w:p w14:paraId="664DB90F" w14:textId="448F91E4" w:rsidR="009D5D3D" w:rsidRDefault="009D5D3D" w:rsidP="009D5D3D">
            <w:r>
              <w:t>Paradox</w:t>
            </w:r>
          </w:p>
        </w:tc>
      </w:tr>
      <w:tr w:rsidR="009D5D3D" w14:paraId="2E4DBE59" w14:textId="77777777" w:rsidTr="000F79FC">
        <w:trPr>
          <w:trHeight w:val="530"/>
        </w:trPr>
        <w:tc>
          <w:tcPr>
            <w:tcW w:w="4405" w:type="dxa"/>
            <w:gridSpan w:val="2"/>
          </w:tcPr>
          <w:p w14:paraId="5E06CB1A" w14:textId="14EEA39A" w:rsidR="009D5D3D" w:rsidRDefault="009D5D3D" w:rsidP="009D5D3D">
            <w:r>
              <w:t>ASCII (comma-, tab-, and quote-delimited)</w:t>
            </w:r>
          </w:p>
        </w:tc>
        <w:tc>
          <w:tcPr>
            <w:tcW w:w="269" w:type="dxa"/>
          </w:tcPr>
          <w:p w14:paraId="45AA9729" w14:textId="77777777" w:rsidR="009D5D3D" w:rsidRDefault="009D5D3D" w:rsidP="009D5D3D"/>
        </w:tc>
        <w:tc>
          <w:tcPr>
            <w:tcW w:w="2338" w:type="dxa"/>
          </w:tcPr>
          <w:p w14:paraId="3C75DD41" w14:textId="534CDA17" w:rsidR="009D5D3D" w:rsidRDefault="009D5D3D" w:rsidP="009D5D3D">
            <w:r>
              <w:t>SQL</w:t>
            </w:r>
          </w:p>
        </w:tc>
        <w:tc>
          <w:tcPr>
            <w:tcW w:w="2338" w:type="dxa"/>
          </w:tcPr>
          <w:p w14:paraId="10B5ECE5" w14:textId="0F09F7E3" w:rsidR="009D5D3D" w:rsidRDefault="009D5D3D" w:rsidP="009D5D3D">
            <w:r>
              <w:t>(Others)</w:t>
            </w:r>
          </w:p>
        </w:tc>
      </w:tr>
    </w:tbl>
    <w:p w14:paraId="687E10FD" w14:textId="77777777" w:rsidR="009D5D3D" w:rsidRDefault="009D5D3D" w:rsidP="009D5D3D">
      <w:pPr>
        <w:pStyle w:val="Heading3"/>
      </w:pPr>
      <w:bookmarkStart w:id="13" w:name="_Toc42335791"/>
      <w:r>
        <w:t>Cause</w:t>
      </w:r>
      <w:bookmarkEnd w:id="13"/>
    </w:p>
    <w:p w14:paraId="3BD85E09" w14:textId="731541CE" w:rsidR="0040600F" w:rsidRDefault="009D5D3D" w:rsidP="0040600F">
      <w:r>
        <w:t>Databases allow for a much easier label design and printing experience.</w:t>
      </w:r>
    </w:p>
    <w:p w14:paraId="118A681C" w14:textId="40B820EA" w:rsidR="00E63D6C" w:rsidRDefault="00E63D6C" w:rsidP="0040600F"/>
    <w:p w14:paraId="72D38004" w14:textId="1033697D" w:rsidR="00E63D6C" w:rsidRDefault="00E63D6C" w:rsidP="0040600F"/>
    <w:p w14:paraId="1F629024" w14:textId="59D4CCE5" w:rsidR="00E63D6C" w:rsidRDefault="00E63D6C" w:rsidP="0040600F"/>
    <w:p w14:paraId="53C54FB9" w14:textId="02B23648" w:rsidR="00E63D6C" w:rsidRDefault="00E63D6C" w:rsidP="0040600F"/>
    <w:p w14:paraId="09D91B09" w14:textId="77777777" w:rsidR="00E63D6C" w:rsidRPr="0040600F" w:rsidRDefault="00E63D6C" w:rsidP="0040600F"/>
    <w:p w14:paraId="4D224456" w14:textId="2906D007" w:rsidR="00D24197" w:rsidRDefault="00D24197" w:rsidP="00D24197">
      <w:pPr>
        <w:pStyle w:val="Heading1"/>
        <w:rPr>
          <w:b/>
          <w:bCs/>
        </w:rPr>
      </w:pPr>
      <w:bookmarkStart w:id="14" w:name="_Toc42335792"/>
      <w:r>
        <w:rPr>
          <w:b/>
          <w:bCs/>
        </w:rPr>
        <w:t>Network and License FAQs</w:t>
      </w:r>
      <w:bookmarkEnd w:id="14"/>
    </w:p>
    <w:p w14:paraId="2143FF4E" w14:textId="35C89EE5" w:rsidR="0040600F" w:rsidRDefault="0040600F" w:rsidP="0040600F">
      <w:pPr>
        <w:pStyle w:val="Heading2"/>
      </w:pPr>
      <w:bookmarkStart w:id="15" w:name="_Toc42335793"/>
      <w:r>
        <w:t>What is a Network License?</w:t>
      </w:r>
      <w:bookmarkEnd w:id="15"/>
    </w:p>
    <w:p w14:paraId="1EFB4716" w14:textId="77777777" w:rsidR="009D5D3D" w:rsidRDefault="009D5D3D" w:rsidP="009D5D3D">
      <w:pPr>
        <w:pStyle w:val="Heading3"/>
      </w:pPr>
      <w:bookmarkStart w:id="16" w:name="_Toc42335794"/>
      <w:r>
        <w:t>Environment</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4F04D7A6" w14:textId="77777777" w:rsidTr="00E63D6C">
        <w:trPr>
          <w:trHeight w:val="368"/>
        </w:trPr>
        <w:tc>
          <w:tcPr>
            <w:tcW w:w="3116" w:type="dxa"/>
          </w:tcPr>
          <w:p w14:paraId="28E2CD51" w14:textId="77777777" w:rsidR="009D5D3D" w:rsidRDefault="009D5D3D" w:rsidP="00E63D6C">
            <w:r w:rsidRPr="00296872">
              <w:rPr>
                <w:rFonts w:eastAsia="Times New Roman" w:cstheme="minorHAnsi"/>
              </w:rPr>
              <w:t>Microsoft Windows XP</w:t>
            </w:r>
          </w:p>
        </w:tc>
        <w:tc>
          <w:tcPr>
            <w:tcW w:w="3117" w:type="dxa"/>
          </w:tcPr>
          <w:p w14:paraId="1FEB6A5A" w14:textId="77777777" w:rsidR="009D5D3D" w:rsidRDefault="009D5D3D" w:rsidP="00E63D6C">
            <w:r w:rsidRPr="00296872">
              <w:rPr>
                <w:rFonts w:eastAsia="Times New Roman" w:cstheme="minorHAnsi"/>
              </w:rPr>
              <w:t>Microsoft Windows Vista</w:t>
            </w:r>
          </w:p>
        </w:tc>
        <w:tc>
          <w:tcPr>
            <w:tcW w:w="3117" w:type="dxa"/>
          </w:tcPr>
          <w:p w14:paraId="255BD4F1" w14:textId="77777777" w:rsidR="009D5D3D" w:rsidRDefault="009D5D3D" w:rsidP="00E63D6C">
            <w:r w:rsidRPr="00296872">
              <w:rPr>
                <w:rFonts w:eastAsia="Times New Roman" w:cstheme="minorHAnsi"/>
              </w:rPr>
              <w:t>Microsoft Windows 7</w:t>
            </w:r>
          </w:p>
        </w:tc>
      </w:tr>
      <w:tr w:rsidR="009D5D3D" w14:paraId="49597C54" w14:textId="77777777" w:rsidTr="00E63D6C">
        <w:trPr>
          <w:trHeight w:val="350"/>
        </w:trPr>
        <w:tc>
          <w:tcPr>
            <w:tcW w:w="3116" w:type="dxa"/>
          </w:tcPr>
          <w:p w14:paraId="07D1DAB1" w14:textId="77777777" w:rsidR="009D5D3D" w:rsidRDefault="009D5D3D" w:rsidP="00E63D6C">
            <w:r w:rsidRPr="00296872">
              <w:rPr>
                <w:rFonts w:eastAsia="Times New Roman" w:cstheme="minorHAnsi"/>
              </w:rPr>
              <w:t>Microsoft Windows Server 2003</w:t>
            </w:r>
          </w:p>
        </w:tc>
        <w:tc>
          <w:tcPr>
            <w:tcW w:w="3117" w:type="dxa"/>
          </w:tcPr>
          <w:p w14:paraId="18BF748C" w14:textId="77777777" w:rsidR="009D5D3D" w:rsidRDefault="009D5D3D" w:rsidP="00E63D6C">
            <w:r w:rsidRPr="00296872">
              <w:rPr>
                <w:rFonts w:eastAsia="Times New Roman" w:cstheme="minorHAnsi"/>
              </w:rPr>
              <w:t>Microsoft Windows Server 2008</w:t>
            </w:r>
          </w:p>
        </w:tc>
        <w:tc>
          <w:tcPr>
            <w:tcW w:w="3117" w:type="dxa"/>
          </w:tcPr>
          <w:p w14:paraId="03E6D3D6" w14:textId="77777777" w:rsidR="009D5D3D" w:rsidRDefault="009D5D3D" w:rsidP="00E63D6C"/>
        </w:tc>
      </w:tr>
    </w:tbl>
    <w:p w14:paraId="09037637" w14:textId="77777777" w:rsidR="009D5D3D" w:rsidRDefault="009D5D3D" w:rsidP="009D5D3D">
      <w:pPr>
        <w:pStyle w:val="Heading3"/>
      </w:pPr>
      <w:bookmarkStart w:id="17" w:name="_Toc42335795"/>
      <w:r>
        <w:t>Resolution</w:t>
      </w:r>
      <w:bookmarkEnd w:id="17"/>
    </w:p>
    <w:p w14:paraId="64DACB55" w14:textId="49A59E00" w:rsidR="009D5D3D" w:rsidRDefault="009D5D3D" w:rsidP="009D5D3D">
      <w:pPr>
        <w:pStyle w:val="ListParagraph"/>
        <w:numPr>
          <w:ilvl w:val="0"/>
          <w:numId w:val="6"/>
        </w:numPr>
      </w:pPr>
      <w:r>
        <w:t>A Network License is a license of a TEKLYNX product that behaves as a “Floating License” hosted in a centralized location like a server.</w:t>
      </w:r>
    </w:p>
    <w:p w14:paraId="71AB5411" w14:textId="34BF285E" w:rsidR="009D5D3D" w:rsidRDefault="009D5D3D" w:rsidP="009D5D3D">
      <w:pPr>
        <w:pStyle w:val="ListParagraph"/>
        <w:numPr>
          <w:ilvl w:val="0"/>
          <w:numId w:val="6"/>
        </w:numPr>
      </w:pPr>
      <w:r>
        <w:t>As an example, in the case of a Network 5-user License, the license would all for the installation of the software on an unlimited number of computers, however, only five of those computers could run the software at the same time.</w:t>
      </w:r>
    </w:p>
    <w:p w14:paraId="247C7A16" w14:textId="0B0185CF" w:rsidR="009D5D3D" w:rsidRDefault="009D5D3D" w:rsidP="009D5D3D">
      <w:pPr>
        <w:pStyle w:val="ListParagraph"/>
        <w:numPr>
          <w:ilvl w:val="0"/>
          <w:numId w:val="6"/>
        </w:numPr>
      </w:pPr>
      <w:r>
        <w:t>In addition, the use of Terminal Services or remote access connections requires the use of a Network License.</w:t>
      </w:r>
    </w:p>
    <w:p w14:paraId="54771E94" w14:textId="7E8D44BC" w:rsidR="009D5D3D" w:rsidRDefault="009D5D3D" w:rsidP="009D5D3D">
      <w:pPr>
        <w:pStyle w:val="ListParagraph"/>
        <w:numPr>
          <w:ilvl w:val="0"/>
          <w:numId w:val="6"/>
        </w:numPr>
      </w:pPr>
      <w:r>
        <w:t>Networking Licensing also requires that all computers that will be used to access the software, must be on the same network. Any computer not on the common network will be unable to obtain a network license.</w:t>
      </w:r>
    </w:p>
    <w:p w14:paraId="0C92D138" w14:textId="1988B88D" w:rsidR="00D13F84" w:rsidRDefault="00D13F84" w:rsidP="00D13F84"/>
    <w:p w14:paraId="07653A9E" w14:textId="262AF147" w:rsidR="0040600F" w:rsidRDefault="0040600F" w:rsidP="0040600F">
      <w:pPr>
        <w:pStyle w:val="Heading2"/>
      </w:pPr>
      <w:bookmarkStart w:id="18" w:name="_Toc42335796"/>
      <w:r>
        <w:lastRenderedPageBreak/>
        <w:t>How do I: Transfer my License to a New Computer?</w:t>
      </w:r>
      <w:bookmarkEnd w:id="18"/>
    </w:p>
    <w:p w14:paraId="74A666B0" w14:textId="4ACBC5A1" w:rsidR="009D5D3D" w:rsidRDefault="009D5D3D" w:rsidP="009D5D3D">
      <w:pPr>
        <w:pStyle w:val="Heading3"/>
      </w:pPr>
      <w:bookmarkStart w:id="19" w:name="_Toc42335797"/>
      <w:r>
        <w:t>Resolution</w:t>
      </w:r>
      <w:bookmarkEnd w:id="19"/>
    </w:p>
    <w:p w14:paraId="066989C2" w14:textId="19D689E8" w:rsidR="00D13F84" w:rsidRPr="00D13F84" w:rsidRDefault="00D13F84" w:rsidP="00D13F84">
      <w:r>
        <w:t>To transfer your TEKLYNX software license to a new computer, follow these steps:</w:t>
      </w:r>
    </w:p>
    <w:p w14:paraId="6C0FFFFB" w14:textId="77777777" w:rsidR="00D13F84" w:rsidRDefault="00D13F84" w:rsidP="009D5D3D">
      <w:pPr>
        <w:pStyle w:val="ListParagraph"/>
        <w:numPr>
          <w:ilvl w:val="0"/>
          <w:numId w:val="6"/>
        </w:numPr>
      </w:pPr>
      <w:r>
        <w:t xml:space="preserve">Make sure all open instances of the application are closed. </w:t>
      </w:r>
    </w:p>
    <w:p w14:paraId="661824E2" w14:textId="77777777" w:rsidR="00D13F84" w:rsidRDefault="00D13F84" w:rsidP="009D5D3D">
      <w:pPr>
        <w:pStyle w:val="ListParagraph"/>
        <w:numPr>
          <w:ilvl w:val="0"/>
          <w:numId w:val="6"/>
        </w:numPr>
      </w:pPr>
      <w:r>
        <w:t xml:space="preserve">Click Start &gt; All Programs &gt; Teklynx &gt; [Program Name] &gt; License Manager. If you cannot find the Upgrade Manager/Wizard in this location, look in Start &gt; All Programs &gt; Teklynx. </w:t>
      </w:r>
    </w:p>
    <w:p w14:paraId="44DB2BB1" w14:textId="77777777" w:rsidR="00D13F84" w:rsidRDefault="00D13F84" w:rsidP="009D5D3D">
      <w:pPr>
        <w:pStyle w:val="ListParagraph"/>
        <w:numPr>
          <w:ilvl w:val="0"/>
          <w:numId w:val="6"/>
        </w:numPr>
      </w:pPr>
      <w:r>
        <w:t xml:space="preserve">In Network versions, the application is accessed via a button on the Network toolbar. </w:t>
      </w:r>
    </w:p>
    <w:p w14:paraId="4DFB4811" w14:textId="77777777" w:rsidR="00D13F84" w:rsidRDefault="00D13F84" w:rsidP="009D5D3D">
      <w:pPr>
        <w:pStyle w:val="ListParagraph"/>
        <w:numPr>
          <w:ilvl w:val="0"/>
          <w:numId w:val="6"/>
        </w:numPr>
      </w:pPr>
      <w:r>
        <w:t xml:space="preserve">Please Note: In earlier versions of LABEL MATRIX and CODESOFT, this application is called Upgrade Wizard. In earlier versions of LABELVIEW, the application is called Upgrade Manager. </w:t>
      </w:r>
    </w:p>
    <w:p w14:paraId="2DB052F9" w14:textId="77777777" w:rsidR="00D13F84" w:rsidRDefault="00D13F84" w:rsidP="009D5D3D">
      <w:pPr>
        <w:pStyle w:val="ListParagraph"/>
        <w:numPr>
          <w:ilvl w:val="0"/>
          <w:numId w:val="6"/>
        </w:numPr>
      </w:pPr>
      <w:r>
        <w:t xml:space="preserve">Once the License Manager is open, click the Transfer software license option. </w:t>
      </w:r>
    </w:p>
    <w:p w14:paraId="2773E5B3" w14:textId="77777777" w:rsidR="00D13F84" w:rsidRDefault="00D13F84" w:rsidP="009D5D3D">
      <w:pPr>
        <w:pStyle w:val="ListParagraph"/>
        <w:numPr>
          <w:ilvl w:val="0"/>
          <w:numId w:val="6"/>
        </w:numPr>
      </w:pPr>
      <w:r>
        <w:t xml:space="preserve">A message will appear stating that you’ll no longer be able to use your software on this machine. Click OK. </w:t>
      </w:r>
    </w:p>
    <w:p w14:paraId="0FAD416C" w14:textId="5827ABD5" w:rsidR="00D13F84" w:rsidRDefault="00D13F84" w:rsidP="009D5D3D">
      <w:pPr>
        <w:pStyle w:val="ListParagraph"/>
        <w:numPr>
          <w:ilvl w:val="0"/>
          <w:numId w:val="6"/>
        </w:numPr>
      </w:pPr>
      <w:r>
        <w:t>Please Note: If your computer is connected to the Internet, the license will automatically be disabled.</w:t>
      </w:r>
    </w:p>
    <w:p w14:paraId="76708CB1" w14:textId="77777777" w:rsidR="00D13F84" w:rsidRDefault="00D13F84" w:rsidP="009D5D3D">
      <w:pPr>
        <w:pStyle w:val="ListParagraph"/>
        <w:numPr>
          <w:ilvl w:val="0"/>
          <w:numId w:val="6"/>
        </w:numPr>
      </w:pPr>
      <w:r>
        <w:t xml:space="preserve">If an Internet connection cannot be established from the computer, a number of optional deactivation methods will appear in the License Manager. </w:t>
      </w:r>
    </w:p>
    <w:p w14:paraId="5BF51068" w14:textId="77777777" w:rsidR="00D13F84" w:rsidRDefault="00D13F84" w:rsidP="009D5D3D">
      <w:pPr>
        <w:pStyle w:val="ListParagraph"/>
        <w:numPr>
          <w:ilvl w:val="0"/>
          <w:numId w:val="6"/>
        </w:numPr>
      </w:pPr>
      <w:r>
        <w:t xml:space="preserve">Choose the method that is easiest for you and follow the onscreen instructions to deactivate the license. </w:t>
      </w:r>
    </w:p>
    <w:p w14:paraId="3D1E2915" w14:textId="77777777" w:rsidR="00D13F84" w:rsidRDefault="00D13F84" w:rsidP="009D5D3D">
      <w:pPr>
        <w:pStyle w:val="ListParagraph"/>
        <w:numPr>
          <w:ilvl w:val="0"/>
          <w:numId w:val="6"/>
        </w:numPr>
      </w:pPr>
      <w:r>
        <w:t xml:space="preserve">When you install and launch the software on the new computer, the Activation Wizard opens. </w:t>
      </w:r>
    </w:p>
    <w:p w14:paraId="3431D312" w14:textId="77777777" w:rsidR="00D13F84" w:rsidRDefault="00D13F84" w:rsidP="009D5D3D">
      <w:pPr>
        <w:pStyle w:val="ListParagraph"/>
        <w:numPr>
          <w:ilvl w:val="0"/>
          <w:numId w:val="6"/>
        </w:numPr>
      </w:pPr>
      <w:r>
        <w:t xml:space="preserve">Choose Activate and follow the onscreen instructions. </w:t>
      </w:r>
    </w:p>
    <w:p w14:paraId="2EBE611B" w14:textId="6C96F06D" w:rsidR="009D5D3D" w:rsidRDefault="00D13F84" w:rsidP="009D5D3D">
      <w:pPr>
        <w:pStyle w:val="ListParagraph"/>
        <w:numPr>
          <w:ilvl w:val="0"/>
          <w:numId w:val="6"/>
        </w:numPr>
      </w:pPr>
      <w:r>
        <w:t>When prompted for a Serial Number and Password, enter your existing information.</w:t>
      </w:r>
    </w:p>
    <w:p w14:paraId="75926C3F" w14:textId="3825F1A6" w:rsidR="00E63D6C" w:rsidRDefault="00E63D6C" w:rsidP="00E63D6C"/>
    <w:p w14:paraId="22B4408D" w14:textId="781D337E" w:rsidR="00E63D6C" w:rsidRDefault="00E63D6C" w:rsidP="00E63D6C"/>
    <w:p w14:paraId="134D538D" w14:textId="77777777" w:rsidR="00E63D6C" w:rsidRDefault="00E63D6C" w:rsidP="00E63D6C"/>
    <w:p w14:paraId="15CED571" w14:textId="633EF8E6" w:rsidR="0040600F" w:rsidRDefault="0040600F" w:rsidP="0040600F">
      <w:pPr>
        <w:pStyle w:val="Heading2"/>
      </w:pPr>
      <w:bookmarkStart w:id="20" w:name="_Toc42335798"/>
      <w:r>
        <w:t>How do I: Connect my Label Matrix Network Client to the License Server?</w:t>
      </w:r>
      <w:bookmarkEnd w:id="20"/>
    </w:p>
    <w:p w14:paraId="2E0568EA" w14:textId="77777777" w:rsidR="009D5D3D" w:rsidRDefault="009D5D3D" w:rsidP="009D5D3D">
      <w:pPr>
        <w:pStyle w:val="Heading3"/>
      </w:pPr>
      <w:bookmarkStart w:id="21" w:name="_Toc42335799"/>
      <w:r>
        <w:t>Environment</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3FF989E5" w14:textId="77777777" w:rsidTr="00E63D6C">
        <w:trPr>
          <w:trHeight w:val="368"/>
        </w:trPr>
        <w:tc>
          <w:tcPr>
            <w:tcW w:w="3116" w:type="dxa"/>
          </w:tcPr>
          <w:p w14:paraId="2096A417" w14:textId="77777777" w:rsidR="009D5D3D" w:rsidRDefault="009D5D3D" w:rsidP="00E63D6C">
            <w:r w:rsidRPr="00296872">
              <w:rPr>
                <w:rFonts w:eastAsia="Times New Roman" w:cstheme="minorHAnsi"/>
              </w:rPr>
              <w:t>Microsoft Windows XP</w:t>
            </w:r>
          </w:p>
        </w:tc>
        <w:tc>
          <w:tcPr>
            <w:tcW w:w="3117" w:type="dxa"/>
          </w:tcPr>
          <w:p w14:paraId="4E21B9FB" w14:textId="77777777" w:rsidR="009D5D3D" w:rsidRDefault="009D5D3D" w:rsidP="00E63D6C">
            <w:r w:rsidRPr="00296872">
              <w:rPr>
                <w:rFonts w:eastAsia="Times New Roman" w:cstheme="minorHAnsi"/>
              </w:rPr>
              <w:t>Microsoft Windows Vista</w:t>
            </w:r>
          </w:p>
        </w:tc>
        <w:tc>
          <w:tcPr>
            <w:tcW w:w="3117" w:type="dxa"/>
          </w:tcPr>
          <w:p w14:paraId="7EE8B1CA" w14:textId="77777777" w:rsidR="009D5D3D" w:rsidRDefault="009D5D3D" w:rsidP="00E63D6C">
            <w:r w:rsidRPr="00296872">
              <w:rPr>
                <w:rFonts w:eastAsia="Times New Roman" w:cstheme="minorHAnsi"/>
              </w:rPr>
              <w:t>Microsoft Windows 7</w:t>
            </w:r>
          </w:p>
        </w:tc>
      </w:tr>
      <w:tr w:rsidR="009D5D3D" w14:paraId="753A0E8E" w14:textId="77777777" w:rsidTr="00E63D6C">
        <w:trPr>
          <w:trHeight w:val="350"/>
        </w:trPr>
        <w:tc>
          <w:tcPr>
            <w:tcW w:w="3116" w:type="dxa"/>
          </w:tcPr>
          <w:p w14:paraId="632BE53D" w14:textId="77777777" w:rsidR="009D5D3D" w:rsidRDefault="009D5D3D" w:rsidP="00E63D6C">
            <w:r w:rsidRPr="00296872">
              <w:rPr>
                <w:rFonts w:eastAsia="Times New Roman" w:cstheme="minorHAnsi"/>
              </w:rPr>
              <w:t>Microsoft Windows Server 2003</w:t>
            </w:r>
          </w:p>
        </w:tc>
        <w:tc>
          <w:tcPr>
            <w:tcW w:w="3117" w:type="dxa"/>
          </w:tcPr>
          <w:p w14:paraId="26064734" w14:textId="77777777" w:rsidR="009D5D3D" w:rsidRDefault="009D5D3D" w:rsidP="00E63D6C">
            <w:r w:rsidRPr="00296872">
              <w:rPr>
                <w:rFonts w:eastAsia="Times New Roman" w:cstheme="minorHAnsi"/>
              </w:rPr>
              <w:t>Microsoft Windows Server 2008</w:t>
            </w:r>
          </w:p>
        </w:tc>
        <w:tc>
          <w:tcPr>
            <w:tcW w:w="3117" w:type="dxa"/>
          </w:tcPr>
          <w:p w14:paraId="59E65AE6" w14:textId="77777777" w:rsidR="009D5D3D" w:rsidRDefault="009D5D3D" w:rsidP="00E63D6C"/>
        </w:tc>
      </w:tr>
    </w:tbl>
    <w:p w14:paraId="4F4D5818" w14:textId="77777777" w:rsidR="009D5D3D" w:rsidRDefault="009D5D3D" w:rsidP="009D5D3D">
      <w:pPr>
        <w:pStyle w:val="Heading3"/>
      </w:pPr>
      <w:bookmarkStart w:id="22" w:name="_Toc42335800"/>
      <w:r>
        <w:t>Resolution</w:t>
      </w:r>
      <w:bookmarkEnd w:id="22"/>
    </w:p>
    <w:p w14:paraId="02EABE20" w14:textId="77777777" w:rsidR="00D13F84" w:rsidRDefault="00D13F84" w:rsidP="009D5D3D">
      <w:pPr>
        <w:pStyle w:val="ListParagraph"/>
        <w:numPr>
          <w:ilvl w:val="0"/>
          <w:numId w:val="6"/>
        </w:numPr>
      </w:pPr>
      <w:r>
        <w:t xml:space="preserve">Launch LABEL MATRIX. An activation prompt should appear. </w:t>
      </w:r>
    </w:p>
    <w:p w14:paraId="657615A0" w14:textId="77777777" w:rsidR="00D13F84" w:rsidRDefault="00D13F84" w:rsidP="009D5D3D">
      <w:pPr>
        <w:pStyle w:val="ListParagraph"/>
        <w:numPr>
          <w:ilvl w:val="0"/>
          <w:numId w:val="6"/>
        </w:numPr>
      </w:pPr>
      <w:r>
        <w:t xml:space="preserve">Choose Run as a Trial. </w:t>
      </w:r>
    </w:p>
    <w:p w14:paraId="72693C64" w14:textId="77777777" w:rsidR="00D13F84" w:rsidRDefault="00D13F84" w:rsidP="009D5D3D">
      <w:pPr>
        <w:pStyle w:val="ListParagraph"/>
        <w:numPr>
          <w:ilvl w:val="0"/>
          <w:numId w:val="6"/>
        </w:numPr>
      </w:pPr>
      <w:r>
        <w:t xml:space="preserve">Click Finish to close any wizards that appear. </w:t>
      </w:r>
    </w:p>
    <w:p w14:paraId="659FDB27" w14:textId="77777777" w:rsidR="00D13F84" w:rsidRDefault="00D13F84" w:rsidP="009D5D3D">
      <w:pPr>
        <w:pStyle w:val="ListParagraph"/>
        <w:numPr>
          <w:ilvl w:val="0"/>
          <w:numId w:val="6"/>
        </w:numPr>
      </w:pPr>
      <w:r>
        <w:t xml:space="preserve">Click Tools &gt; Setup and choose the Network tab. </w:t>
      </w:r>
    </w:p>
    <w:p w14:paraId="6C6FD025" w14:textId="77777777" w:rsidR="00D13F84" w:rsidRDefault="00D13F84" w:rsidP="009D5D3D">
      <w:pPr>
        <w:pStyle w:val="ListParagraph"/>
        <w:numPr>
          <w:ilvl w:val="0"/>
          <w:numId w:val="6"/>
        </w:numPr>
      </w:pPr>
      <w:r>
        <w:t xml:space="preserve">Check the Network Key check box. </w:t>
      </w:r>
    </w:p>
    <w:p w14:paraId="0FD05248" w14:textId="77777777" w:rsidR="00D13F84" w:rsidRDefault="00D13F84" w:rsidP="009D5D3D">
      <w:pPr>
        <w:pStyle w:val="ListParagraph"/>
        <w:numPr>
          <w:ilvl w:val="0"/>
          <w:numId w:val="6"/>
        </w:numPr>
      </w:pPr>
      <w:r>
        <w:t xml:space="preserve">Enter \\ and then the server's name into the Server Location field. </w:t>
      </w:r>
    </w:p>
    <w:p w14:paraId="580D58B7" w14:textId="77777777" w:rsidR="00D13F84" w:rsidRDefault="00D13F84" w:rsidP="009D5D3D">
      <w:pPr>
        <w:pStyle w:val="ListParagraph"/>
        <w:numPr>
          <w:ilvl w:val="0"/>
          <w:numId w:val="6"/>
        </w:numPr>
      </w:pPr>
      <w:r>
        <w:t xml:space="preserve">Click OK. </w:t>
      </w:r>
    </w:p>
    <w:p w14:paraId="1A0BE4E2" w14:textId="77777777" w:rsidR="00D13F84" w:rsidRDefault="00D13F84" w:rsidP="009D5D3D">
      <w:pPr>
        <w:pStyle w:val="ListParagraph"/>
        <w:numPr>
          <w:ilvl w:val="0"/>
          <w:numId w:val="6"/>
        </w:numPr>
      </w:pPr>
      <w:r>
        <w:t xml:space="preserve">Restart the program. </w:t>
      </w:r>
    </w:p>
    <w:p w14:paraId="653969F5" w14:textId="55586F18" w:rsidR="009D5D3D" w:rsidRDefault="00D13F84" w:rsidP="009D5D3D">
      <w:pPr>
        <w:pStyle w:val="ListParagraph"/>
        <w:numPr>
          <w:ilvl w:val="0"/>
          <w:numId w:val="6"/>
        </w:numPr>
      </w:pPr>
      <w:r>
        <w:t>When the software launches again, it should obtain a license from the server and no longer prompt you to activate.</w:t>
      </w:r>
    </w:p>
    <w:p w14:paraId="3ADF0BD8" w14:textId="0A4F6ED0" w:rsidR="0040600F" w:rsidRDefault="0040600F" w:rsidP="0040600F">
      <w:pPr>
        <w:pStyle w:val="Heading2"/>
      </w:pPr>
      <w:bookmarkStart w:id="23" w:name="_Toc42335801"/>
      <w:r>
        <w:lastRenderedPageBreak/>
        <w:t>How do I: Install and Configure the Network Version of Label Matrix?</w:t>
      </w:r>
      <w:bookmarkEnd w:id="23"/>
    </w:p>
    <w:p w14:paraId="190686C6" w14:textId="77777777" w:rsidR="009D5D3D" w:rsidRDefault="009D5D3D" w:rsidP="009D5D3D">
      <w:pPr>
        <w:pStyle w:val="Heading3"/>
      </w:pPr>
      <w:bookmarkStart w:id="24" w:name="_Toc42335802"/>
      <w:r>
        <w:t>Environment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358AA4C1" w14:textId="77777777" w:rsidTr="00E63D6C">
        <w:trPr>
          <w:trHeight w:val="368"/>
        </w:trPr>
        <w:tc>
          <w:tcPr>
            <w:tcW w:w="3116" w:type="dxa"/>
          </w:tcPr>
          <w:p w14:paraId="2A6D1B7E" w14:textId="77777777" w:rsidR="009D5D3D" w:rsidRDefault="009D5D3D" w:rsidP="00E63D6C">
            <w:r w:rsidRPr="00296872">
              <w:rPr>
                <w:rFonts w:eastAsia="Times New Roman" w:cstheme="minorHAnsi"/>
              </w:rPr>
              <w:t>Microsoft Windows XP</w:t>
            </w:r>
          </w:p>
        </w:tc>
        <w:tc>
          <w:tcPr>
            <w:tcW w:w="3117" w:type="dxa"/>
          </w:tcPr>
          <w:p w14:paraId="36C48824" w14:textId="77777777" w:rsidR="009D5D3D" w:rsidRDefault="009D5D3D" w:rsidP="00E63D6C">
            <w:r w:rsidRPr="00296872">
              <w:rPr>
                <w:rFonts w:eastAsia="Times New Roman" w:cstheme="minorHAnsi"/>
              </w:rPr>
              <w:t>Microsoft Windows Vista</w:t>
            </w:r>
          </w:p>
        </w:tc>
        <w:tc>
          <w:tcPr>
            <w:tcW w:w="3117" w:type="dxa"/>
          </w:tcPr>
          <w:p w14:paraId="2CA79EFA" w14:textId="77777777" w:rsidR="009D5D3D" w:rsidRDefault="009D5D3D" w:rsidP="00E63D6C">
            <w:r w:rsidRPr="00296872">
              <w:rPr>
                <w:rFonts w:eastAsia="Times New Roman" w:cstheme="minorHAnsi"/>
              </w:rPr>
              <w:t>Microsoft Windows 7</w:t>
            </w:r>
          </w:p>
        </w:tc>
      </w:tr>
      <w:tr w:rsidR="009D5D3D" w14:paraId="77885C7A" w14:textId="77777777" w:rsidTr="00E63D6C">
        <w:trPr>
          <w:trHeight w:val="350"/>
        </w:trPr>
        <w:tc>
          <w:tcPr>
            <w:tcW w:w="3116" w:type="dxa"/>
          </w:tcPr>
          <w:p w14:paraId="22DF41FA" w14:textId="77777777" w:rsidR="009D5D3D" w:rsidRDefault="009D5D3D" w:rsidP="00E63D6C">
            <w:r w:rsidRPr="00296872">
              <w:rPr>
                <w:rFonts w:eastAsia="Times New Roman" w:cstheme="minorHAnsi"/>
              </w:rPr>
              <w:t>Microsoft Windows Server 2003</w:t>
            </w:r>
          </w:p>
        </w:tc>
        <w:tc>
          <w:tcPr>
            <w:tcW w:w="3117" w:type="dxa"/>
          </w:tcPr>
          <w:p w14:paraId="69F2E0B2" w14:textId="77777777" w:rsidR="009D5D3D" w:rsidRDefault="009D5D3D" w:rsidP="00E63D6C">
            <w:r w:rsidRPr="00296872">
              <w:rPr>
                <w:rFonts w:eastAsia="Times New Roman" w:cstheme="minorHAnsi"/>
              </w:rPr>
              <w:t>Microsoft Windows Server 2008</w:t>
            </w:r>
          </w:p>
        </w:tc>
        <w:tc>
          <w:tcPr>
            <w:tcW w:w="3117" w:type="dxa"/>
          </w:tcPr>
          <w:p w14:paraId="25A2F471" w14:textId="77777777" w:rsidR="009D5D3D" w:rsidRDefault="009D5D3D" w:rsidP="00E63D6C"/>
        </w:tc>
      </w:tr>
    </w:tbl>
    <w:p w14:paraId="4550B4D3" w14:textId="329CCA9B" w:rsidR="009D5D3D" w:rsidRDefault="009D5D3D" w:rsidP="009D5D3D">
      <w:pPr>
        <w:pStyle w:val="Heading3"/>
      </w:pPr>
      <w:bookmarkStart w:id="25" w:name="_Toc42335803"/>
      <w:r>
        <w:t>Resolution</w:t>
      </w:r>
      <w:bookmarkEnd w:id="25"/>
    </w:p>
    <w:p w14:paraId="441576BF" w14:textId="40034936" w:rsidR="00EE0A09" w:rsidRDefault="00EE0A09" w:rsidP="00EE0A09">
      <w:r>
        <w:t>To use the Network (multi-user) version of LABEL MATRIX, you must install the Network Utilities (License Service) on the server or on a workstation that will act as a server, and then install the LABEL MATRIX software on each client workstation. You can also download the Network Utilities from the TEKLYNX web site if you do not have a product CD. Note: If you have a license for more than 10 users, you must install the Network Utilities on a Server operating system such as Windows Server 2003, Windows Server 2008 or Windows Server 2008 R2.</w:t>
      </w:r>
    </w:p>
    <w:p w14:paraId="591C6945" w14:textId="42A94FCC" w:rsidR="00EE0A09" w:rsidRDefault="00EE0A09" w:rsidP="00EE0A09">
      <w:pPr>
        <w:pStyle w:val="Heading4"/>
      </w:pPr>
      <w:r>
        <w:t>Installation</w:t>
      </w:r>
    </w:p>
    <w:p w14:paraId="74672B3C" w14:textId="0460A357" w:rsidR="00EE0A09" w:rsidRPr="00EE0A09" w:rsidRDefault="00EE0A09" w:rsidP="00EE0A09">
      <w:pPr>
        <w:pStyle w:val="Heading4"/>
      </w:pPr>
      <w:r>
        <w:tab/>
        <w:t>Install from Electronic Delivery:</w:t>
      </w:r>
    </w:p>
    <w:p w14:paraId="4435C9E9" w14:textId="2263B58F" w:rsidR="009D5D3D" w:rsidRDefault="00EE0A09" w:rsidP="009D5D3D">
      <w:pPr>
        <w:pStyle w:val="ListParagraph"/>
        <w:numPr>
          <w:ilvl w:val="0"/>
          <w:numId w:val="6"/>
        </w:numPr>
      </w:pPr>
      <w:r>
        <w:t>Open the e-mail message from TEKLYNX containing your software installation information. Click the hyperlink to download the software.</w:t>
      </w:r>
    </w:p>
    <w:p w14:paraId="651BFC8F" w14:textId="7016374D" w:rsidR="00EE0A09" w:rsidRDefault="00EE0A09" w:rsidP="009D5D3D">
      <w:pPr>
        <w:pStyle w:val="ListParagraph"/>
        <w:numPr>
          <w:ilvl w:val="0"/>
          <w:numId w:val="6"/>
        </w:numPr>
      </w:pPr>
      <w:r>
        <w:t>On the TEKLYNX Download Center page, click the LABEL MATRIX Network Licensing Utilities link. The File Download – Security Warning window opens.</w:t>
      </w:r>
    </w:p>
    <w:p w14:paraId="0A4A5103" w14:textId="125EA597" w:rsidR="00EE0A09" w:rsidRDefault="00EE0A09" w:rsidP="009D5D3D">
      <w:pPr>
        <w:pStyle w:val="ListParagraph"/>
        <w:numPr>
          <w:ilvl w:val="0"/>
          <w:numId w:val="6"/>
        </w:numPr>
      </w:pPr>
      <w:r>
        <w:t>Click Save to download the executable file to your computer. Be sure to note the location where the file is saved.</w:t>
      </w:r>
    </w:p>
    <w:p w14:paraId="63797335" w14:textId="70BBA302" w:rsidR="00EE0A09" w:rsidRDefault="00EE0A09" w:rsidP="009D5D3D">
      <w:pPr>
        <w:pStyle w:val="ListParagraph"/>
        <w:numPr>
          <w:ilvl w:val="0"/>
          <w:numId w:val="6"/>
        </w:numPr>
      </w:pPr>
      <w:r>
        <w:t>Double-click the executable file once the download has completed. If a security warning appears, click Run. The Preparing to Install screen will appear, followed by the welcome screen for the installation wizard.</w:t>
      </w:r>
    </w:p>
    <w:p w14:paraId="2B3BCB1B" w14:textId="6D9773DF" w:rsidR="00EE0A09" w:rsidRDefault="00EE0A09" w:rsidP="009D5D3D">
      <w:pPr>
        <w:pStyle w:val="ListParagraph"/>
        <w:numPr>
          <w:ilvl w:val="0"/>
          <w:numId w:val="6"/>
        </w:numPr>
      </w:pPr>
      <w:r>
        <w:t>Proceed with the installation process by following the on-screen instructions provided in the wizard.</w:t>
      </w:r>
    </w:p>
    <w:p w14:paraId="2A370307" w14:textId="0A670518" w:rsidR="00EE0A09" w:rsidRDefault="00EE0A09" w:rsidP="00EE0A09">
      <w:pPr>
        <w:pStyle w:val="Heading4"/>
        <w:ind w:left="360" w:firstLine="360"/>
      </w:pPr>
      <w:r>
        <w:t xml:space="preserve">Install from the CD: </w:t>
      </w:r>
    </w:p>
    <w:p w14:paraId="2D3B1DF2" w14:textId="119996E3" w:rsidR="00EE0A09" w:rsidRDefault="00EE0A09" w:rsidP="00EE0A09">
      <w:pPr>
        <w:pStyle w:val="ListParagraph"/>
        <w:numPr>
          <w:ilvl w:val="0"/>
          <w:numId w:val="7"/>
        </w:numPr>
      </w:pPr>
      <w:r>
        <w:t>Insert the CD. The CD’s opening screen will appear. If the CD does not automatically open, go to Windows Explorer and locate the CD-ROM drive letter and click on it to view its contents. Double-click the Index.hta file (or Index if you have file extensions hidden) located on the CD.</w:t>
      </w:r>
    </w:p>
    <w:p w14:paraId="5B1C4CE9" w14:textId="00BF7DE4" w:rsidR="00EE0A09" w:rsidRDefault="00EE0A09" w:rsidP="00EE0A09">
      <w:pPr>
        <w:pStyle w:val="ListParagraph"/>
        <w:numPr>
          <w:ilvl w:val="0"/>
          <w:numId w:val="7"/>
        </w:numPr>
      </w:pPr>
      <w:r>
        <w:t>On the opening screen of the CD, click Network Utilities, and then click the Install icon. The Preparing to 1/4 Install screen will appear, followed by the welcome screen for the installation wizard.</w:t>
      </w:r>
    </w:p>
    <w:p w14:paraId="47EF6943" w14:textId="3AB9BF3A" w:rsidR="00EE0A09" w:rsidRDefault="00EE0A09" w:rsidP="00EE0A09">
      <w:pPr>
        <w:pStyle w:val="ListParagraph"/>
        <w:numPr>
          <w:ilvl w:val="0"/>
          <w:numId w:val="7"/>
        </w:numPr>
      </w:pPr>
      <w:r>
        <w:t>Proceed with the installation process by following the on-screen instructions provided in the wizard.</w:t>
      </w:r>
    </w:p>
    <w:p w14:paraId="29A80E09" w14:textId="7B7B0D4A" w:rsidR="00EE0A09" w:rsidRDefault="00EE0A09" w:rsidP="00EE0A09">
      <w:pPr>
        <w:pStyle w:val="ListParagraph"/>
        <w:numPr>
          <w:ilvl w:val="0"/>
          <w:numId w:val="7"/>
        </w:numPr>
      </w:pPr>
      <w:r>
        <w:t>The Network License Folder is shared automatically during the installation.</w:t>
      </w:r>
    </w:p>
    <w:p w14:paraId="0ACE42D9" w14:textId="3E1B40BC" w:rsidR="00EE0A09" w:rsidRDefault="00EE0A09" w:rsidP="00EE0A09">
      <w:pPr>
        <w:pStyle w:val="Heading4"/>
      </w:pPr>
      <w:r>
        <w:t>If Installing on Windows Server 2008 64-bit, Add Two Executables to Data Execution Protection Exceptions</w:t>
      </w:r>
    </w:p>
    <w:p w14:paraId="368F5220" w14:textId="5088818D" w:rsidR="00EE0A09" w:rsidRDefault="00EE0A09" w:rsidP="00EE0A09">
      <w:pPr>
        <w:pStyle w:val="ListParagraph"/>
        <w:numPr>
          <w:ilvl w:val="0"/>
          <w:numId w:val="8"/>
        </w:numPr>
      </w:pPr>
      <w:r>
        <w:t>From the Start menu, right-click Computer and select Properties.</w:t>
      </w:r>
    </w:p>
    <w:p w14:paraId="2DC572E7" w14:textId="42C4F0C3" w:rsidR="00EE0A09" w:rsidRDefault="00EE0A09" w:rsidP="00EE0A09">
      <w:pPr>
        <w:pStyle w:val="ListParagraph"/>
        <w:numPr>
          <w:ilvl w:val="0"/>
          <w:numId w:val="8"/>
        </w:numPr>
      </w:pPr>
      <w:r>
        <w:t>Click Advanced System Settings.</w:t>
      </w:r>
    </w:p>
    <w:p w14:paraId="1AD86D75" w14:textId="15FECA33" w:rsidR="00EE0A09" w:rsidRDefault="00EE0A09" w:rsidP="00EE0A09">
      <w:pPr>
        <w:pStyle w:val="ListParagraph"/>
        <w:numPr>
          <w:ilvl w:val="0"/>
          <w:numId w:val="8"/>
        </w:numPr>
      </w:pPr>
      <w:r>
        <w:t>Click the Advanced tab.</w:t>
      </w:r>
    </w:p>
    <w:p w14:paraId="09DF823F" w14:textId="62FEAE62" w:rsidR="00EE0A09" w:rsidRDefault="00EE0A09" w:rsidP="00EE0A09">
      <w:pPr>
        <w:pStyle w:val="ListParagraph"/>
        <w:numPr>
          <w:ilvl w:val="0"/>
          <w:numId w:val="8"/>
        </w:numPr>
      </w:pPr>
      <w:r>
        <w:t>In the Performance section, click the Settings button.</w:t>
      </w:r>
    </w:p>
    <w:p w14:paraId="621AFA41" w14:textId="4DB379A6" w:rsidR="00EE0A09" w:rsidRDefault="00EE0A09" w:rsidP="00EE0A09">
      <w:pPr>
        <w:pStyle w:val="ListParagraph"/>
        <w:numPr>
          <w:ilvl w:val="0"/>
          <w:numId w:val="8"/>
        </w:numPr>
      </w:pPr>
      <w:r>
        <w:t>Click the Data Execution Prevention tab.</w:t>
      </w:r>
    </w:p>
    <w:p w14:paraId="79C842B5" w14:textId="17E1CCFA" w:rsidR="00EE0A09" w:rsidRDefault="00EE0A09" w:rsidP="00EE0A09">
      <w:pPr>
        <w:pStyle w:val="ListParagraph"/>
        <w:numPr>
          <w:ilvl w:val="0"/>
          <w:numId w:val="8"/>
        </w:numPr>
      </w:pPr>
      <w:r>
        <w:t>Click the Add button.</w:t>
      </w:r>
    </w:p>
    <w:p w14:paraId="2EF87EF1" w14:textId="4C508958" w:rsidR="00EE0A09" w:rsidRDefault="00EE0A09" w:rsidP="00EE0A09">
      <w:pPr>
        <w:pStyle w:val="ListParagraph"/>
        <w:numPr>
          <w:ilvl w:val="0"/>
          <w:numId w:val="8"/>
        </w:numPr>
      </w:pPr>
      <w:r>
        <w:lastRenderedPageBreak/>
        <w:t>Add both of the following files to the exceptions list:</w:t>
      </w:r>
    </w:p>
    <w:p w14:paraId="48B1D1E1" w14:textId="06997C66" w:rsidR="00EE0A09" w:rsidRDefault="00EE0A09" w:rsidP="00EE0A09">
      <w:pPr>
        <w:pStyle w:val="ListParagraph"/>
        <w:numPr>
          <w:ilvl w:val="1"/>
          <w:numId w:val="8"/>
        </w:numPr>
      </w:pPr>
      <w:r>
        <w:t>C:\Program Files (x86)\Teklynx\Network\LicenseManager\SLicense.exe</w:t>
      </w:r>
    </w:p>
    <w:p w14:paraId="49461904" w14:textId="22DC0072" w:rsidR="00EE0A09" w:rsidRDefault="00EE0A09" w:rsidP="00EE0A09">
      <w:pPr>
        <w:pStyle w:val="ListParagraph"/>
        <w:numPr>
          <w:ilvl w:val="1"/>
          <w:numId w:val="8"/>
        </w:numPr>
      </w:pPr>
      <w:r>
        <w:t>C:\Program Files (x86)\Teklynx\Network\LicenseManager\SLicenseCtrl.exe</w:t>
      </w:r>
    </w:p>
    <w:p w14:paraId="3B1165DB" w14:textId="6DD789F5" w:rsidR="00EE0A09" w:rsidRDefault="00EE0A09" w:rsidP="00EE0A09">
      <w:pPr>
        <w:pStyle w:val="ListParagraph"/>
        <w:numPr>
          <w:ilvl w:val="0"/>
          <w:numId w:val="8"/>
        </w:numPr>
      </w:pPr>
      <w:r>
        <w:t>Once you have added these two files to the exceptions list, manually start the License Service Controller by double-clicking on SLicenseCtrl.exe, which is located at: C:\Program Files (x86)\Teklynx\Network\LicenseManager\SLicenseCtrl.exe.</w:t>
      </w:r>
    </w:p>
    <w:p w14:paraId="5801A942" w14:textId="74541102" w:rsidR="00EE0A09" w:rsidRDefault="00EE0A09" w:rsidP="00EE0A09">
      <w:pPr>
        <w:pStyle w:val="ListParagraph"/>
        <w:numPr>
          <w:ilvl w:val="0"/>
          <w:numId w:val="8"/>
        </w:numPr>
      </w:pPr>
      <w:r>
        <w:t>9</w:t>
      </w:r>
      <w:r w:rsidRPr="00EE0A09">
        <w:t xml:space="preserve"> </w:t>
      </w:r>
      <w:r>
        <w:t>Continue with section D: Install the LABEL MATRIX Software on All Client Workstations.</w:t>
      </w:r>
    </w:p>
    <w:p w14:paraId="581D69AB" w14:textId="7C9AA0A3" w:rsidR="00EE0A09" w:rsidRDefault="00EE0A09" w:rsidP="00EE0A09">
      <w:pPr>
        <w:pStyle w:val="Heading4"/>
      </w:pPr>
      <w:r>
        <w:t>Start/Activate the License Service</w:t>
      </w:r>
    </w:p>
    <w:p w14:paraId="53117F08" w14:textId="1F323C85" w:rsidR="00EE0A09" w:rsidRDefault="00EE0A09" w:rsidP="00EE0A09">
      <w:pPr>
        <w:pStyle w:val="ListParagraph"/>
        <w:numPr>
          <w:ilvl w:val="0"/>
          <w:numId w:val="9"/>
        </w:numPr>
      </w:pPr>
      <w:r>
        <w:t>The Network tool bar will appear in the upper right corner of the screen. Click the License Service Controller button.</w:t>
      </w:r>
    </w:p>
    <w:p w14:paraId="65488757" w14:textId="378BBE28" w:rsidR="00EE0A09" w:rsidRDefault="00EE0A09" w:rsidP="00EE0A09">
      <w:pPr>
        <w:pStyle w:val="ListParagraph"/>
        <w:numPr>
          <w:ilvl w:val="0"/>
          <w:numId w:val="9"/>
        </w:numPr>
      </w:pPr>
      <w:r>
        <w:t>A Run as Which User window may appear. Uncheck the Run this with restricted access/Protect my computer check box.</w:t>
      </w:r>
    </w:p>
    <w:p w14:paraId="070ACCEA" w14:textId="170CD129" w:rsidR="00EE0A09" w:rsidRDefault="00EE0A09" w:rsidP="00EE0A09">
      <w:pPr>
        <w:pStyle w:val="ListParagraph"/>
        <w:numPr>
          <w:ilvl w:val="0"/>
          <w:numId w:val="9"/>
        </w:numPr>
      </w:pPr>
      <w:r>
        <w:t>If you are using a software key, this will launch the Activation Wizard. Proceed with the activation process by following the on-screen instructions provided in the wizard. If you are using hardware key protection, plug the key into your PC’s parallel or USB port before launching the software.</w:t>
      </w:r>
    </w:p>
    <w:p w14:paraId="61C0D2C8" w14:textId="67A212DF" w:rsidR="00EE0A09" w:rsidRDefault="00EE0A09" w:rsidP="00EE0A09">
      <w:pPr>
        <w:pStyle w:val="ListParagraph"/>
        <w:numPr>
          <w:ilvl w:val="0"/>
          <w:numId w:val="9"/>
        </w:numPr>
      </w:pPr>
      <w:r>
        <w:t>The License Service controller will appear. Click the Play button.</w:t>
      </w:r>
    </w:p>
    <w:p w14:paraId="4FBAD9A4" w14:textId="16ED2123" w:rsidR="00EE0A09" w:rsidRDefault="00EE0A09" w:rsidP="00EE0A09">
      <w:pPr>
        <w:pStyle w:val="ListParagraph"/>
        <w:numPr>
          <w:ilvl w:val="0"/>
          <w:numId w:val="9"/>
        </w:numPr>
      </w:pPr>
      <w:r>
        <w:t>After you have activated the License Service, it will launch automatically when the system is powered on and will run as a background task as long as the workstation is on. (Note: You can run License Service Controller to monitor the status of the License Service.)</w:t>
      </w:r>
    </w:p>
    <w:p w14:paraId="221D048C" w14:textId="07F98690" w:rsidR="00EE0A09" w:rsidRDefault="00EE0A09" w:rsidP="00EE0A09">
      <w:pPr>
        <w:pStyle w:val="Heading4"/>
      </w:pPr>
      <w:r>
        <w:t>Install the Label Matrix Software on All Client Workstations:</w:t>
      </w:r>
    </w:p>
    <w:p w14:paraId="0AABEF33" w14:textId="02F5C77B" w:rsidR="007B67C4" w:rsidRDefault="007B67C4" w:rsidP="007B67C4">
      <w:pPr>
        <w:pStyle w:val="Heading4"/>
      </w:pPr>
      <w:r>
        <w:tab/>
        <w:t>Install from Electronic Delivery</w:t>
      </w:r>
    </w:p>
    <w:p w14:paraId="29F25E1A" w14:textId="144D78F0" w:rsidR="007B67C4" w:rsidRDefault="007B67C4" w:rsidP="007B67C4">
      <w:pPr>
        <w:pStyle w:val="ListParagraph"/>
        <w:numPr>
          <w:ilvl w:val="0"/>
          <w:numId w:val="10"/>
        </w:numPr>
      </w:pPr>
      <w:r>
        <w:t>Open the e-mail message from TEKLYNX containing your software installation information. Click the hyperlink to download the software.</w:t>
      </w:r>
    </w:p>
    <w:p w14:paraId="7B25413C" w14:textId="7A0EF28D" w:rsidR="007B67C4" w:rsidRDefault="007B67C4" w:rsidP="007B67C4">
      <w:pPr>
        <w:pStyle w:val="ListParagraph"/>
        <w:numPr>
          <w:ilvl w:val="0"/>
          <w:numId w:val="10"/>
        </w:numPr>
      </w:pPr>
      <w:r>
        <w:t>On the TEKLYNX Download Center page, click the LABEL MATRIX Installation File link. The File Download – Security Warning window opens.</w:t>
      </w:r>
    </w:p>
    <w:p w14:paraId="057344F1" w14:textId="54D81F3F" w:rsidR="007B67C4" w:rsidRDefault="007B67C4" w:rsidP="007B67C4">
      <w:pPr>
        <w:pStyle w:val="ListParagraph"/>
        <w:numPr>
          <w:ilvl w:val="0"/>
          <w:numId w:val="10"/>
        </w:numPr>
      </w:pPr>
      <w:r>
        <w:t>Click Save to download the executable file to your computer. Be sure to note the location where the file is saved.</w:t>
      </w:r>
    </w:p>
    <w:p w14:paraId="77093F47" w14:textId="656B4EDD" w:rsidR="007B67C4" w:rsidRDefault="007B67C4" w:rsidP="007B67C4">
      <w:pPr>
        <w:pStyle w:val="ListParagraph"/>
        <w:numPr>
          <w:ilvl w:val="0"/>
          <w:numId w:val="10"/>
        </w:numPr>
      </w:pPr>
      <w:r>
        <w:t>Double-click the executable file once the download has completed. If a security warning appears, click Run.</w:t>
      </w:r>
    </w:p>
    <w:p w14:paraId="47781151" w14:textId="2050A082" w:rsidR="007B67C4" w:rsidRDefault="007B67C4" w:rsidP="007B67C4">
      <w:pPr>
        <w:pStyle w:val="ListParagraph"/>
        <w:numPr>
          <w:ilvl w:val="0"/>
          <w:numId w:val="10"/>
        </w:numPr>
      </w:pPr>
      <w:r>
        <w:t>The Choose Setup Language window opens. Select the desired language for the software interface screens, and then click OK. The Preparing to Install screen will appear, followed by the welcome screen for the installation wizard.</w:t>
      </w:r>
    </w:p>
    <w:p w14:paraId="7188E4AA" w14:textId="28FAFEFB" w:rsidR="007B67C4" w:rsidRDefault="007B67C4" w:rsidP="007B67C4">
      <w:pPr>
        <w:pStyle w:val="ListParagraph"/>
        <w:numPr>
          <w:ilvl w:val="0"/>
          <w:numId w:val="10"/>
        </w:numPr>
      </w:pPr>
      <w:r>
        <w:t>Proceed with the installation process by following the on-screen instructions provided in the wizard.</w:t>
      </w:r>
    </w:p>
    <w:p w14:paraId="275891BC" w14:textId="401F7787" w:rsidR="007B67C4" w:rsidRDefault="007B67C4" w:rsidP="007B67C4">
      <w:pPr>
        <w:pStyle w:val="ListParagraph"/>
        <w:numPr>
          <w:ilvl w:val="0"/>
          <w:numId w:val="10"/>
        </w:numPr>
      </w:pPr>
      <w:r>
        <w:t>Start LABEL MATRIX. An Activation Wizard will appear, Click Try.</w:t>
      </w:r>
    </w:p>
    <w:p w14:paraId="252F9609" w14:textId="2E112442" w:rsidR="007B67C4" w:rsidRDefault="007B67C4" w:rsidP="007B67C4">
      <w:pPr>
        <w:pStyle w:val="ListParagraph"/>
        <w:numPr>
          <w:ilvl w:val="0"/>
          <w:numId w:val="10"/>
        </w:numPr>
      </w:pPr>
      <w:r>
        <w:t>On the Tools menu, click Setup, and then select the Network tab. check the Network Key option.</w:t>
      </w:r>
    </w:p>
    <w:p w14:paraId="6C31753F" w14:textId="2774666D" w:rsidR="007B67C4" w:rsidRDefault="007B67C4" w:rsidP="007B67C4">
      <w:pPr>
        <w:pStyle w:val="ListParagraph"/>
        <w:numPr>
          <w:ilvl w:val="0"/>
          <w:numId w:val="10"/>
        </w:numPr>
      </w:pPr>
      <w:r>
        <w:t>Define the Server Location by entering the name of the server (for example, \\ServerName) where the Network Utilities were installed. You can also use the Auto Find button to scan the entire network in an attempt to locate the licensing server. Once the server location has been defined, Click OK.</w:t>
      </w:r>
    </w:p>
    <w:p w14:paraId="253841B3" w14:textId="1AEBABB2" w:rsidR="007B67C4" w:rsidRDefault="007B67C4" w:rsidP="007B67C4">
      <w:pPr>
        <w:pStyle w:val="ListParagraph"/>
        <w:numPr>
          <w:ilvl w:val="0"/>
          <w:numId w:val="10"/>
        </w:numPr>
      </w:pPr>
      <w:r>
        <w:t>Close and restart LABEL MATRIX to complete the network installation.</w:t>
      </w:r>
    </w:p>
    <w:p w14:paraId="5E2698B0" w14:textId="76469B24" w:rsidR="007B67C4" w:rsidRDefault="007B67C4" w:rsidP="007B67C4">
      <w:pPr>
        <w:pStyle w:val="Heading4"/>
        <w:ind w:left="720"/>
      </w:pPr>
      <w:r>
        <w:lastRenderedPageBreak/>
        <w:t>Install from CD</w:t>
      </w:r>
    </w:p>
    <w:p w14:paraId="0481CAD3" w14:textId="2E2815A5" w:rsidR="007B67C4" w:rsidRDefault="007B67C4" w:rsidP="007B67C4">
      <w:pPr>
        <w:pStyle w:val="ListParagraph"/>
        <w:numPr>
          <w:ilvl w:val="0"/>
          <w:numId w:val="10"/>
        </w:numPr>
      </w:pPr>
      <w:r>
        <w:t>Insert the CD. The CD’s opening screen will appear. If the CD does not automatically open, go to Windows Explorer and locate the CD-ROM drive letter and click on it to view its contents. Double-click the Index.hta file (or Index if you have file extensions hidden) located on the CD.</w:t>
      </w:r>
    </w:p>
    <w:p w14:paraId="7FCC696D" w14:textId="2673AA0E" w:rsidR="007B67C4" w:rsidRDefault="007B67C4" w:rsidP="007B67C4">
      <w:pPr>
        <w:pStyle w:val="ListParagraph"/>
        <w:numPr>
          <w:ilvl w:val="0"/>
          <w:numId w:val="10"/>
        </w:numPr>
      </w:pPr>
      <w:r>
        <w:t>On the opening screen of the CD, click LABEL MATRIX, and then click the Install icon.</w:t>
      </w:r>
    </w:p>
    <w:p w14:paraId="47FF8475" w14:textId="4C0069C0" w:rsidR="007B67C4" w:rsidRDefault="007B67C4" w:rsidP="007B67C4">
      <w:pPr>
        <w:pStyle w:val="ListParagraph"/>
        <w:numPr>
          <w:ilvl w:val="0"/>
          <w:numId w:val="10"/>
        </w:numPr>
      </w:pPr>
      <w:r>
        <w:t>Select the desired language for the software interface screens, and then click OK.</w:t>
      </w:r>
    </w:p>
    <w:p w14:paraId="31814DAE" w14:textId="79FE03E0" w:rsidR="007B67C4" w:rsidRDefault="007B67C4" w:rsidP="007B67C4">
      <w:pPr>
        <w:pStyle w:val="ListParagraph"/>
        <w:numPr>
          <w:ilvl w:val="0"/>
          <w:numId w:val="10"/>
        </w:numPr>
      </w:pPr>
      <w:r>
        <w:t>The Preparing to Install screen will appear, followed by the welcome screen for the installation wizard.</w:t>
      </w:r>
    </w:p>
    <w:p w14:paraId="5F032DA1" w14:textId="6CD7FF13" w:rsidR="007B67C4" w:rsidRDefault="007B67C4" w:rsidP="007B67C4">
      <w:pPr>
        <w:pStyle w:val="ListParagraph"/>
        <w:numPr>
          <w:ilvl w:val="0"/>
          <w:numId w:val="10"/>
        </w:numPr>
      </w:pPr>
      <w:r>
        <w:t>Proceed with the installation process by following the on-screen instructions provided in the wizard.</w:t>
      </w:r>
    </w:p>
    <w:p w14:paraId="1712E686" w14:textId="51370945" w:rsidR="007B67C4" w:rsidRDefault="007B67C4" w:rsidP="007B67C4">
      <w:pPr>
        <w:pStyle w:val="ListParagraph"/>
        <w:numPr>
          <w:ilvl w:val="0"/>
          <w:numId w:val="10"/>
        </w:numPr>
      </w:pPr>
      <w:r>
        <w:t>Start LABEL MATRIX. An Activation Wizard will appear, Click Try.</w:t>
      </w:r>
    </w:p>
    <w:p w14:paraId="6297CA90" w14:textId="4E01E133" w:rsidR="007B67C4" w:rsidRDefault="007B67C4" w:rsidP="007B67C4">
      <w:pPr>
        <w:pStyle w:val="ListParagraph"/>
        <w:numPr>
          <w:ilvl w:val="0"/>
          <w:numId w:val="10"/>
        </w:numPr>
      </w:pPr>
      <w:r>
        <w:t>On the Tools menu, click Setup, and then select the Network tab. check the Network Key option.</w:t>
      </w:r>
    </w:p>
    <w:p w14:paraId="667664E5" w14:textId="73FAF41F" w:rsidR="007B67C4" w:rsidRDefault="007B67C4" w:rsidP="007B67C4">
      <w:pPr>
        <w:pStyle w:val="ListParagraph"/>
        <w:numPr>
          <w:ilvl w:val="0"/>
          <w:numId w:val="10"/>
        </w:numPr>
      </w:pPr>
      <w:r>
        <w:t>Define the Server Location by entering the name of the server (for example, \\ServerName) where the Network Utilities were installed. You can also use the Auto Find button to scan the entire network in an attempt to locate the licensing server. Once the server location has been defined, Click OK.</w:t>
      </w:r>
    </w:p>
    <w:p w14:paraId="7E921C04" w14:textId="2AB32945" w:rsidR="007B67C4" w:rsidRDefault="007B67C4" w:rsidP="007B67C4">
      <w:pPr>
        <w:pStyle w:val="ListParagraph"/>
        <w:numPr>
          <w:ilvl w:val="0"/>
          <w:numId w:val="10"/>
        </w:numPr>
      </w:pPr>
      <w:r>
        <w:t>Close and restart LABEL MATRIX to complete the network installation.</w:t>
      </w:r>
    </w:p>
    <w:p w14:paraId="3643159B" w14:textId="4F61AB49" w:rsidR="007B67C4" w:rsidRDefault="007B67C4" w:rsidP="007B67C4"/>
    <w:p w14:paraId="70F4DDBE" w14:textId="7CEBB423" w:rsidR="007B67C4" w:rsidRDefault="007B67C4" w:rsidP="007B67C4"/>
    <w:p w14:paraId="796A9521" w14:textId="77777777" w:rsidR="007B67C4" w:rsidRPr="007B67C4" w:rsidRDefault="007B67C4" w:rsidP="007B67C4"/>
    <w:p w14:paraId="20D02F72" w14:textId="1E4208EB" w:rsidR="0040600F" w:rsidRDefault="0040600F" w:rsidP="0040600F">
      <w:pPr>
        <w:pStyle w:val="Heading2"/>
      </w:pPr>
      <w:bookmarkStart w:id="26" w:name="_Toc42335804"/>
      <w:r>
        <w:t>How do I: Add a Network Printer?</w:t>
      </w:r>
      <w:bookmarkEnd w:id="26"/>
    </w:p>
    <w:p w14:paraId="316947C7" w14:textId="77777777" w:rsidR="009D5D3D" w:rsidRDefault="009D5D3D" w:rsidP="009D5D3D">
      <w:pPr>
        <w:pStyle w:val="Heading3"/>
      </w:pPr>
      <w:bookmarkStart w:id="27" w:name="_Toc42335805"/>
      <w:r>
        <w:t>Environment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4736A0D0" w14:textId="77777777" w:rsidTr="00E63D6C">
        <w:trPr>
          <w:trHeight w:val="368"/>
        </w:trPr>
        <w:tc>
          <w:tcPr>
            <w:tcW w:w="3116" w:type="dxa"/>
          </w:tcPr>
          <w:p w14:paraId="2EF3600E" w14:textId="5739651A" w:rsidR="009D5D3D" w:rsidRDefault="007B67C4" w:rsidP="00E63D6C">
            <w:r w:rsidRPr="00296872">
              <w:rPr>
                <w:rFonts w:eastAsia="Times New Roman" w:cstheme="minorHAnsi"/>
              </w:rPr>
              <w:t>Microsoft Windows Server 2008</w:t>
            </w:r>
          </w:p>
        </w:tc>
        <w:tc>
          <w:tcPr>
            <w:tcW w:w="3117" w:type="dxa"/>
          </w:tcPr>
          <w:p w14:paraId="49B8CCDB" w14:textId="574C6B4B" w:rsidR="009D5D3D" w:rsidRDefault="007B67C4" w:rsidP="00E63D6C">
            <w:r w:rsidRPr="00296872">
              <w:rPr>
                <w:rFonts w:eastAsia="Times New Roman" w:cstheme="minorHAnsi"/>
              </w:rPr>
              <w:t>Microsoft Windows 7</w:t>
            </w:r>
          </w:p>
        </w:tc>
        <w:tc>
          <w:tcPr>
            <w:tcW w:w="3117" w:type="dxa"/>
          </w:tcPr>
          <w:p w14:paraId="5197CA3F" w14:textId="347DC070" w:rsidR="009D5D3D" w:rsidRDefault="009D5D3D" w:rsidP="00E63D6C"/>
        </w:tc>
      </w:tr>
    </w:tbl>
    <w:p w14:paraId="1ABAE714" w14:textId="77777777" w:rsidR="009D5D3D" w:rsidRDefault="009D5D3D" w:rsidP="009D5D3D">
      <w:pPr>
        <w:pStyle w:val="Heading3"/>
      </w:pPr>
      <w:bookmarkStart w:id="28" w:name="_Toc42335806"/>
      <w:r>
        <w:t>Resolution</w:t>
      </w:r>
      <w:bookmarkEnd w:id="28"/>
    </w:p>
    <w:p w14:paraId="68567268" w14:textId="77777777" w:rsidR="007B67C4" w:rsidRDefault="007B67C4" w:rsidP="009D5D3D">
      <w:pPr>
        <w:pStyle w:val="ListParagraph"/>
        <w:numPr>
          <w:ilvl w:val="0"/>
          <w:numId w:val="6"/>
        </w:numPr>
      </w:pPr>
      <w:r>
        <w:t xml:space="preserve">Open Devices and Printers. </w:t>
      </w:r>
    </w:p>
    <w:p w14:paraId="7A470B8F" w14:textId="77777777" w:rsidR="007B67C4" w:rsidRDefault="007B67C4" w:rsidP="009D5D3D">
      <w:pPr>
        <w:pStyle w:val="ListParagraph"/>
        <w:numPr>
          <w:ilvl w:val="0"/>
          <w:numId w:val="6"/>
        </w:numPr>
      </w:pPr>
      <w:r>
        <w:t xml:space="preserve">Highlight a print driver. </w:t>
      </w:r>
    </w:p>
    <w:p w14:paraId="3AB5BB06" w14:textId="77777777" w:rsidR="007B67C4" w:rsidRDefault="007B67C4" w:rsidP="009D5D3D">
      <w:pPr>
        <w:pStyle w:val="ListParagraph"/>
        <w:numPr>
          <w:ilvl w:val="0"/>
          <w:numId w:val="6"/>
        </w:numPr>
      </w:pPr>
      <w:r>
        <w:t xml:space="preserve">Click Print Server Properties at the top of the screen. </w:t>
      </w:r>
    </w:p>
    <w:p w14:paraId="42BB3F72" w14:textId="77777777" w:rsidR="007B67C4" w:rsidRDefault="007B67C4" w:rsidP="009D5D3D">
      <w:pPr>
        <w:pStyle w:val="ListParagraph"/>
        <w:numPr>
          <w:ilvl w:val="0"/>
          <w:numId w:val="6"/>
        </w:numPr>
      </w:pPr>
      <w:r>
        <w:t xml:space="preserve">Go to the Ports Tab. </w:t>
      </w:r>
    </w:p>
    <w:p w14:paraId="08CFC69C" w14:textId="77777777" w:rsidR="007B67C4" w:rsidRDefault="007B67C4" w:rsidP="009D5D3D">
      <w:pPr>
        <w:pStyle w:val="ListParagraph"/>
        <w:numPr>
          <w:ilvl w:val="0"/>
          <w:numId w:val="6"/>
        </w:numPr>
      </w:pPr>
      <w:r>
        <w:t xml:space="preserve">Click the Add Port button. </w:t>
      </w:r>
    </w:p>
    <w:p w14:paraId="5CC3D9FC" w14:textId="77777777" w:rsidR="007B67C4" w:rsidRDefault="007B67C4" w:rsidP="009D5D3D">
      <w:pPr>
        <w:pStyle w:val="ListParagraph"/>
        <w:numPr>
          <w:ilvl w:val="0"/>
          <w:numId w:val="6"/>
        </w:numPr>
      </w:pPr>
      <w:r>
        <w:t xml:space="preserve">Select the Standard TCP/IP Port option. </w:t>
      </w:r>
    </w:p>
    <w:p w14:paraId="54486BD1" w14:textId="77777777" w:rsidR="007B67C4" w:rsidRDefault="007B67C4" w:rsidP="009D5D3D">
      <w:pPr>
        <w:pStyle w:val="ListParagraph"/>
        <w:numPr>
          <w:ilvl w:val="0"/>
          <w:numId w:val="6"/>
        </w:numPr>
      </w:pPr>
      <w:r>
        <w:t xml:space="preserve">Click New Port &gt; Next. </w:t>
      </w:r>
    </w:p>
    <w:p w14:paraId="0255E8AA" w14:textId="77777777" w:rsidR="007B67C4" w:rsidRDefault="007B67C4" w:rsidP="009D5D3D">
      <w:pPr>
        <w:pStyle w:val="ListParagraph"/>
        <w:numPr>
          <w:ilvl w:val="0"/>
          <w:numId w:val="6"/>
        </w:numPr>
      </w:pPr>
      <w:r>
        <w:t xml:space="preserve">Enter the IP address in the top line. </w:t>
      </w:r>
    </w:p>
    <w:p w14:paraId="79833151" w14:textId="77777777" w:rsidR="007B67C4" w:rsidRDefault="007B67C4" w:rsidP="009D5D3D">
      <w:pPr>
        <w:pStyle w:val="ListParagraph"/>
        <w:numPr>
          <w:ilvl w:val="0"/>
          <w:numId w:val="6"/>
        </w:numPr>
      </w:pPr>
      <w:r>
        <w:t xml:space="preserve">Click Next &gt; Next &gt; Finish. </w:t>
      </w:r>
    </w:p>
    <w:p w14:paraId="7FEC4AB6" w14:textId="77777777" w:rsidR="007B67C4" w:rsidRDefault="007B67C4" w:rsidP="009D5D3D">
      <w:pPr>
        <w:pStyle w:val="ListParagraph"/>
        <w:numPr>
          <w:ilvl w:val="0"/>
          <w:numId w:val="6"/>
        </w:numPr>
      </w:pPr>
      <w:r>
        <w:t xml:space="preserve">Open LABELVIEW. </w:t>
      </w:r>
    </w:p>
    <w:p w14:paraId="0E322D80" w14:textId="77777777" w:rsidR="007B67C4" w:rsidRDefault="007B67C4" w:rsidP="009D5D3D">
      <w:pPr>
        <w:pStyle w:val="ListParagraph"/>
        <w:numPr>
          <w:ilvl w:val="0"/>
          <w:numId w:val="6"/>
        </w:numPr>
      </w:pPr>
      <w:r>
        <w:t xml:space="preserve">Go to File &gt; Select Printer. </w:t>
      </w:r>
    </w:p>
    <w:p w14:paraId="74B17BA7" w14:textId="77777777" w:rsidR="007B67C4" w:rsidRDefault="007B67C4" w:rsidP="009D5D3D">
      <w:pPr>
        <w:pStyle w:val="ListParagraph"/>
        <w:numPr>
          <w:ilvl w:val="0"/>
          <w:numId w:val="6"/>
        </w:numPr>
      </w:pPr>
      <w:r>
        <w:t xml:space="preserve">Click Add. </w:t>
      </w:r>
    </w:p>
    <w:p w14:paraId="08C8E0A9" w14:textId="77777777" w:rsidR="007B67C4" w:rsidRDefault="007B67C4" w:rsidP="009D5D3D">
      <w:pPr>
        <w:pStyle w:val="ListParagraph"/>
        <w:numPr>
          <w:ilvl w:val="0"/>
          <w:numId w:val="6"/>
        </w:numPr>
      </w:pPr>
      <w:r>
        <w:t xml:space="preserve">Select the printer from the printers list. </w:t>
      </w:r>
    </w:p>
    <w:p w14:paraId="729DCC4A" w14:textId="77777777" w:rsidR="007B67C4" w:rsidRDefault="007B67C4" w:rsidP="009D5D3D">
      <w:pPr>
        <w:pStyle w:val="ListParagraph"/>
        <w:numPr>
          <w:ilvl w:val="0"/>
          <w:numId w:val="6"/>
        </w:numPr>
      </w:pPr>
      <w:r>
        <w:t xml:space="preserve">Select the port option that shows only the IP address that was entered earlier. </w:t>
      </w:r>
    </w:p>
    <w:p w14:paraId="0F3FADDB" w14:textId="1D5F787B" w:rsidR="009D5D3D" w:rsidRDefault="007B67C4" w:rsidP="009D5D3D">
      <w:pPr>
        <w:pStyle w:val="ListParagraph"/>
        <w:numPr>
          <w:ilvl w:val="0"/>
          <w:numId w:val="6"/>
        </w:numPr>
      </w:pPr>
      <w:r>
        <w:t>Click OK on the next two screens. Print the label.</w:t>
      </w:r>
    </w:p>
    <w:p w14:paraId="4A219B8C" w14:textId="77777777" w:rsidR="009D5D3D" w:rsidRPr="0040600F" w:rsidRDefault="009D5D3D" w:rsidP="009D5D3D"/>
    <w:p w14:paraId="1D470476" w14:textId="3BD0DDEB" w:rsidR="00D24197" w:rsidRDefault="0040600F" w:rsidP="00D24197">
      <w:pPr>
        <w:pStyle w:val="Heading1"/>
        <w:rPr>
          <w:b/>
          <w:bCs/>
        </w:rPr>
      </w:pPr>
      <w:bookmarkStart w:id="29" w:name="_Toc42335807"/>
      <w:r>
        <w:rPr>
          <w:b/>
          <w:bCs/>
        </w:rPr>
        <w:lastRenderedPageBreak/>
        <w:t>L</w:t>
      </w:r>
      <w:r w:rsidR="00D24197">
        <w:rPr>
          <w:b/>
          <w:bCs/>
        </w:rPr>
        <w:t>abel FAQs</w:t>
      </w:r>
      <w:bookmarkEnd w:id="29"/>
    </w:p>
    <w:p w14:paraId="691B0E95" w14:textId="1DB7A521" w:rsidR="0040600F" w:rsidRDefault="0040600F" w:rsidP="0040600F">
      <w:pPr>
        <w:pStyle w:val="Heading2"/>
      </w:pPr>
      <w:bookmarkStart w:id="30" w:name="_Toc42335808"/>
      <w:r>
        <w:t>Where are the Label Templates Located in Label Matrix?</w:t>
      </w:r>
      <w:bookmarkEnd w:id="30"/>
    </w:p>
    <w:p w14:paraId="02CCD2E7" w14:textId="77777777" w:rsidR="009D5D3D" w:rsidRDefault="009D5D3D" w:rsidP="009D5D3D">
      <w:pPr>
        <w:pStyle w:val="Heading3"/>
      </w:pPr>
      <w:bookmarkStart w:id="31" w:name="_Toc42335809"/>
      <w:r>
        <w:t>Environment</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5E421C61" w14:textId="77777777" w:rsidTr="00E63D6C">
        <w:trPr>
          <w:trHeight w:val="368"/>
        </w:trPr>
        <w:tc>
          <w:tcPr>
            <w:tcW w:w="3116" w:type="dxa"/>
          </w:tcPr>
          <w:p w14:paraId="06C3A883" w14:textId="5A0CC81B" w:rsidR="009D5D3D" w:rsidRDefault="009D5D3D" w:rsidP="00E63D6C">
            <w:r w:rsidRPr="00296872">
              <w:rPr>
                <w:rFonts w:eastAsia="Times New Roman" w:cstheme="minorHAnsi"/>
              </w:rPr>
              <w:t>Microsoft Windows XP</w:t>
            </w:r>
            <w:r w:rsidR="007B67C4">
              <w:rPr>
                <w:rFonts w:eastAsia="Times New Roman" w:cstheme="minorHAnsi"/>
              </w:rPr>
              <w:t xml:space="preserve"> SP3</w:t>
            </w:r>
          </w:p>
        </w:tc>
        <w:tc>
          <w:tcPr>
            <w:tcW w:w="3117" w:type="dxa"/>
          </w:tcPr>
          <w:p w14:paraId="1B244CBC" w14:textId="612FE081" w:rsidR="009D5D3D" w:rsidRDefault="007B67C4" w:rsidP="00E63D6C">
            <w:r w:rsidRPr="00296872">
              <w:rPr>
                <w:rFonts w:eastAsia="Times New Roman" w:cstheme="minorHAnsi"/>
              </w:rPr>
              <w:t>Microsoft Windows Vista</w:t>
            </w:r>
          </w:p>
        </w:tc>
        <w:tc>
          <w:tcPr>
            <w:tcW w:w="3117" w:type="dxa"/>
          </w:tcPr>
          <w:p w14:paraId="5AA09A08" w14:textId="03AD2392" w:rsidR="009D5D3D" w:rsidRDefault="007B67C4" w:rsidP="00E63D6C">
            <w:r w:rsidRPr="00296872">
              <w:rPr>
                <w:rFonts w:eastAsia="Times New Roman" w:cstheme="minorHAnsi"/>
              </w:rPr>
              <w:t>Microsoft Windows 7</w:t>
            </w:r>
          </w:p>
        </w:tc>
      </w:tr>
      <w:tr w:rsidR="00175E75" w14:paraId="4037042C" w14:textId="77777777" w:rsidTr="00E63D6C">
        <w:trPr>
          <w:trHeight w:val="350"/>
        </w:trPr>
        <w:tc>
          <w:tcPr>
            <w:tcW w:w="3116" w:type="dxa"/>
          </w:tcPr>
          <w:p w14:paraId="294793F3" w14:textId="794493AE" w:rsidR="00175E75" w:rsidRDefault="00175E75" w:rsidP="00175E75">
            <w:r>
              <w:t>Microsoft Windows 8</w:t>
            </w:r>
          </w:p>
        </w:tc>
        <w:tc>
          <w:tcPr>
            <w:tcW w:w="3117" w:type="dxa"/>
          </w:tcPr>
          <w:p w14:paraId="3A039B88" w14:textId="1DDDA927" w:rsidR="00175E75" w:rsidRDefault="00175E75" w:rsidP="00175E75">
            <w:r w:rsidRPr="00296872">
              <w:rPr>
                <w:rFonts w:eastAsia="Times New Roman" w:cstheme="minorHAnsi"/>
              </w:rPr>
              <w:t>Microsoft Windows Server 2003</w:t>
            </w:r>
          </w:p>
        </w:tc>
        <w:tc>
          <w:tcPr>
            <w:tcW w:w="3117" w:type="dxa"/>
          </w:tcPr>
          <w:p w14:paraId="37728A79" w14:textId="5BAF1103" w:rsidR="00175E75" w:rsidRDefault="00175E75" w:rsidP="00175E75">
            <w:r w:rsidRPr="00296872">
              <w:rPr>
                <w:rFonts w:eastAsia="Times New Roman" w:cstheme="minorHAnsi"/>
              </w:rPr>
              <w:t>Microsoft Windows Server 2008</w:t>
            </w:r>
          </w:p>
        </w:tc>
      </w:tr>
      <w:tr w:rsidR="00175E75" w14:paraId="01365250" w14:textId="77777777" w:rsidTr="00E63D6C">
        <w:trPr>
          <w:trHeight w:val="350"/>
        </w:trPr>
        <w:tc>
          <w:tcPr>
            <w:tcW w:w="3116" w:type="dxa"/>
          </w:tcPr>
          <w:p w14:paraId="7237066B" w14:textId="6E1EC1EE" w:rsidR="00175E75" w:rsidRPr="00296872" w:rsidRDefault="00175E75" w:rsidP="00175E75">
            <w:pPr>
              <w:rPr>
                <w:rFonts w:eastAsia="Times New Roman" w:cstheme="minorHAnsi"/>
              </w:rPr>
            </w:pPr>
            <w:r w:rsidRPr="00296872">
              <w:rPr>
                <w:rFonts w:eastAsia="Times New Roman" w:cstheme="minorHAnsi"/>
              </w:rPr>
              <w:t>Microsoft Windows Server</w:t>
            </w:r>
            <w:r>
              <w:rPr>
                <w:rFonts w:eastAsia="Times New Roman" w:cstheme="minorHAnsi"/>
              </w:rPr>
              <w:t xml:space="preserve"> 2012</w:t>
            </w:r>
          </w:p>
        </w:tc>
        <w:tc>
          <w:tcPr>
            <w:tcW w:w="3117" w:type="dxa"/>
          </w:tcPr>
          <w:p w14:paraId="43FE2371" w14:textId="7864DF08" w:rsidR="00175E75" w:rsidRPr="00296872" w:rsidRDefault="00175E75" w:rsidP="00175E75">
            <w:pPr>
              <w:rPr>
                <w:rFonts w:eastAsia="Times New Roman" w:cstheme="minorHAnsi"/>
              </w:rPr>
            </w:pPr>
          </w:p>
        </w:tc>
        <w:tc>
          <w:tcPr>
            <w:tcW w:w="3117" w:type="dxa"/>
          </w:tcPr>
          <w:p w14:paraId="07A28789" w14:textId="77777777" w:rsidR="00175E75" w:rsidRDefault="00175E75" w:rsidP="00175E75"/>
        </w:tc>
      </w:tr>
    </w:tbl>
    <w:p w14:paraId="19A7D903" w14:textId="2D02BE39" w:rsidR="009D5D3D" w:rsidRDefault="009D5D3D" w:rsidP="009D5D3D">
      <w:pPr>
        <w:pStyle w:val="Heading3"/>
      </w:pPr>
      <w:bookmarkStart w:id="32" w:name="_Toc42335810"/>
      <w:r>
        <w:t>Resolution</w:t>
      </w:r>
      <w:bookmarkEnd w:id="32"/>
    </w:p>
    <w:p w14:paraId="5D4866CC" w14:textId="0FC99D24" w:rsidR="00175E75" w:rsidRPr="00175E75" w:rsidRDefault="00175E75" w:rsidP="00175E75">
      <w:r>
        <w:t>The sample labels and templates are n the following locations:</w:t>
      </w:r>
    </w:p>
    <w:p w14:paraId="573D1770" w14:textId="2190E89B" w:rsidR="009D5D3D" w:rsidRPr="00175E75" w:rsidRDefault="00175E75" w:rsidP="009D5D3D">
      <w:pPr>
        <w:pStyle w:val="ListParagraph"/>
        <w:numPr>
          <w:ilvl w:val="0"/>
          <w:numId w:val="6"/>
        </w:numPr>
        <w:rPr>
          <w:rFonts w:cstheme="minorHAnsi"/>
        </w:rPr>
      </w:pPr>
      <w:r w:rsidRPr="00175E75">
        <w:rPr>
          <w:rFonts w:eastAsia="Times New Roman" w:cstheme="minorHAnsi"/>
        </w:rPr>
        <w:t>Windows XP – C:\Documents and Settings\All Users\Documents\TKI\LABEL MATRIX</w:t>
      </w:r>
    </w:p>
    <w:p w14:paraId="4F3835B5" w14:textId="4BC77DDE" w:rsidR="00175E75" w:rsidRPr="00175E75" w:rsidRDefault="00175E75" w:rsidP="009D5D3D">
      <w:pPr>
        <w:pStyle w:val="ListParagraph"/>
        <w:numPr>
          <w:ilvl w:val="0"/>
          <w:numId w:val="6"/>
        </w:numPr>
        <w:rPr>
          <w:rFonts w:cstheme="minorHAnsi"/>
        </w:rPr>
      </w:pPr>
      <w:r w:rsidRPr="00AC1FA6">
        <w:rPr>
          <w:rFonts w:eastAsia="Times New Roman" w:cstheme="minorHAnsi"/>
        </w:rPr>
        <w:t>Windows Vista – C:\Users\Public\Public Documents\TKI\LABEL MATRIX</w:t>
      </w:r>
    </w:p>
    <w:p w14:paraId="3F348610" w14:textId="7065081E" w:rsidR="00175E75" w:rsidRPr="00175E75" w:rsidRDefault="00175E75" w:rsidP="009D5D3D">
      <w:pPr>
        <w:pStyle w:val="ListParagraph"/>
        <w:numPr>
          <w:ilvl w:val="0"/>
          <w:numId w:val="6"/>
        </w:numPr>
        <w:rPr>
          <w:rFonts w:cstheme="minorHAnsi"/>
        </w:rPr>
      </w:pPr>
      <w:r w:rsidRPr="00AC1FA6">
        <w:rPr>
          <w:rFonts w:eastAsia="Times New Roman" w:cstheme="minorHAnsi"/>
        </w:rPr>
        <w:t>Windows 7 - C:\Users\Public\Public Documents\TKI\LABEL MATRIX</w:t>
      </w:r>
    </w:p>
    <w:p w14:paraId="6EF563E0" w14:textId="61EB70DA" w:rsidR="00175E75" w:rsidRPr="00175E75" w:rsidRDefault="00175E75" w:rsidP="009D5D3D">
      <w:pPr>
        <w:pStyle w:val="ListParagraph"/>
        <w:numPr>
          <w:ilvl w:val="0"/>
          <w:numId w:val="6"/>
        </w:numPr>
        <w:rPr>
          <w:rFonts w:cstheme="minorHAnsi"/>
        </w:rPr>
      </w:pPr>
      <w:r w:rsidRPr="00AC1FA6">
        <w:rPr>
          <w:rFonts w:eastAsia="Times New Roman" w:cstheme="minorHAnsi"/>
        </w:rPr>
        <w:t>Windows 8 - C:\Users\Public\Public Documents\TKI\LABEL MATRIX</w:t>
      </w:r>
    </w:p>
    <w:p w14:paraId="20553509" w14:textId="486C2583" w:rsidR="00175E75" w:rsidRPr="00175E75" w:rsidRDefault="00175E75" w:rsidP="009D5D3D">
      <w:pPr>
        <w:pStyle w:val="ListParagraph"/>
        <w:numPr>
          <w:ilvl w:val="0"/>
          <w:numId w:val="6"/>
        </w:numPr>
        <w:rPr>
          <w:rFonts w:cstheme="minorHAnsi"/>
        </w:rPr>
      </w:pPr>
      <w:r w:rsidRPr="00AC1FA6">
        <w:rPr>
          <w:rFonts w:eastAsia="Times New Roman" w:cstheme="minorHAnsi"/>
        </w:rPr>
        <w:t>Windows Server 2003 - C:\Documents and Settings\All Users\Documents\TKI\LABEL MATRIX</w:t>
      </w:r>
    </w:p>
    <w:p w14:paraId="77E7F9FD" w14:textId="71680A6A" w:rsidR="00175E75" w:rsidRPr="00175E75" w:rsidRDefault="00175E75" w:rsidP="009D5D3D">
      <w:pPr>
        <w:pStyle w:val="ListParagraph"/>
        <w:numPr>
          <w:ilvl w:val="0"/>
          <w:numId w:val="6"/>
        </w:numPr>
        <w:rPr>
          <w:rFonts w:cstheme="minorHAnsi"/>
        </w:rPr>
      </w:pPr>
      <w:r w:rsidRPr="00AC1FA6">
        <w:rPr>
          <w:rFonts w:eastAsia="Times New Roman" w:cstheme="minorHAnsi"/>
        </w:rPr>
        <w:t>Windows Server 2008 - C:\Users\Public\Public Documents\TKI\LABEL MATRIX</w:t>
      </w:r>
    </w:p>
    <w:p w14:paraId="3F647F2A" w14:textId="3AE1EDBD" w:rsidR="00175E75" w:rsidRPr="00175E75" w:rsidRDefault="00175E75" w:rsidP="009D5D3D">
      <w:pPr>
        <w:pStyle w:val="ListParagraph"/>
        <w:numPr>
          <w:ilvl w:val="0"/>
          <w:numId w:val="6"/>
        </w:numPr>
        <w:rPr>
          <w:rFonts w:cstheme="minorHAnsi"/>
        </w:rPr>
      </w:pPr>
      <w:r w:rsidRPr="00AC1FA6">
        <w:rPr>
          <w:rFonts w:eastAsia="Times New Roman" w:cstheme="minorHAnsi"/>
        </w:rPr>
        <w:t>Windows Server 2012 - C:\Users\Public\Public Documents\TKI\LABEL MATRIX</w:t>
      </w:r>
    </w:p>
    <w:p w14:paraId="4E0B5773" w14:textId="482E2052" w:rsidR="0040600F" w:rsidRDefault="0040600F" w:rsidP="0040600F">
      <w:pPr>
        <w:pStyle w:val="Heading2"/>
      </w:pPr>
      <w:bookmarkStart w:id="33" w:name="_Toc42335811"/>
      <w:r>
        <w:t>How do I: Change the Label Size in Label Matrix?</w:t>
      </w:r>
      <w:bookmarkEnd w:id="33"/>
    </w:p>
    <w:p w14:paraId="1E4EF8DD" w14:textId="77777777" w:rsidR="009D5D3D" w:rsidRDefault="009D5D3D" w:rsidP="009D5D3D">
      <w:pPr>
        <w:pStyle w:val="Heading3"/>
      </w:pPr>
      <w:bookmarkStart w:id="34" w:name="_Toc42335812"/>
      <w:r>
        <w:t>Environment</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67D9D6C5" w14:textId="77777777" w:rsidTr="00E63D6C">
        <w:trPr>
          <w:trHeight w:val="368"/>
        </w:trPr>
        <w:tc>
          <w:tcPr>
            <w:tcW w:w="3116" w:type="dxa"/>
          </w:tcPr>
          <w:p w14:paraId="56ADFC58" w14:textId="28BD0DE8" w:rsidR="009D5D3D" w:rsidRDefault="009D5D3D" w:rsidP="00E63D6C">
            <w:bookmarkStart w:id="35" w:name="_Hlk42334439"/>
            <w:r w:rsidRPr="00296872">
              <w:rPr>
                <w:rFonts w:eastAsia="Times New Roman" w:cstheme="minorHAnsi"/>
              </w:rPr>
              <w:t>Microsoft Windows XP</w:t>
            </w:r>
            <w:r w:rsidR="00175E75">
              <w:rPr>
                <w:rFonts w:eastAsia="Times New Roman" w:cstheme="minorHAnsi"/>
              </w:rPr>
              <w:t xml:space="preserve"> SP3</w:t>
            </w:r>
          </w:p>
        </w:tc>
        <w:tc>
          <w:tcPr>
            <w:tcW w:w="3117" w:type="dxa"/>
          </w:tcPr>
          <w:p w14:paraId="6BB68F70" w14:textId="77777777" w:rsidR="009D5D3D" w:rsidRDefault="009D5D3D" w:rsidP="00E63D6C">
            <w:r w:rsidRPr="00296872">
              <w:rPr>
                <w:rFonts w:eastAsia="Times New Roman" w:cstheme="minorHAnsi"/>
              </w:rPr>
              <w:t>Microsoft Windows Vista</w:t>
            </w:r>
          </w:p>
        </w:tc>
        <w:tc>
          <w:tcPr>
            <w:tcW w:w="3117" w:type="dxa"/>
          </w:tcPr>
          <w:p w14:paraId="55A9A2DD" w14:textId="77777777" w:rsidR="009D5D3D" w:rsidRDefault="009D5D3D" w:rsidP="00E63D6C">
            <w:r w:rsidRPr="00296872">
              <w:rPr>
                <w:rFonts w:eastAsia="Times New Roman" w:cstheme="minorHAnsi"/>
              </w:rPr>
              <w:t>Microsoft Windows 7</w:t>
            </w:r>
          </w:p>
        </w:tc>
      </w:tr>
      <w:tr w:rsidR="00175E75" w14:paraId="036189D2" w14:textId="77777777" w:rsidTr="00E63D6C">
        <w:trPr>
          <w:trHeight w:val="368"/>
        </w:trPr>
        <w:tc>
          <w:tcPr>
            <w:tcW w:w="3116" w:type="dxa"/>
          </w:tcPr>
          <w:p w14:paraId="7C2982F6" w14:textId="0A8F4708" w:rsidR="00175E75" w:rsidRPr="00296872" w:rsidRDefault="00175E75" w:rsidP="00175E75">
            <w:pPr>
              <w:rPr>
                <w:rFonts w:eastAsia="Times New Roman" w:cstheme="minorHAnsi"/>
              </w:rPr>
            </w:pPr>
            <w:r>
              <w:rPr>
                <w:rFonts w:eastAsia="Times New Roman" w:cstheme="minorHAnsi"/>
              </w:rPr>
              <w:t>Microsoft Windows 8</w:t>
            </w:r>
          </w:p>
        </w:tc>
        <w:tc>
          <w:tcPr>
            <w:tcW w:w="3117" w:type="dxa"/>
          </w:tcPr>
          <w:p w14:paraId="5F921C10" w14:textId="47E76BDE" w:rsidR="00175E75" w:rsidRPr="00296872" w:rsidRDefault="00175E75" w:rsidP="00175E75">
            <w:pPr>
              <w:rPr>
                <w:rFonts w:eastAsia="Times New Roman" w:cstheme="minorHAnsi"/>
              </w:rPr>
            </w:pPr>
            <w:r w:rsidRPr="00296872">
              <w:rPr>
                <w:rFonts w:eastAsia="Times New Roman" w:cstheme="minorHAnsi"/>
              </w:rPr>
              <w:t>Microsoft Windows Server 2003</w:t>
            </w:r>
          </w:p>
        </w:tc>
        <w:tc>
          <w:tcPr>
            <w:tcW w:w="3117" w:type="dxa"/>
          </w:tcPr>
          <w:p w14:paraId="034B8608" w14:textId="1421EFA1" w:rsidR="00175E75" w:rsidRPr="00296872" w:rsidRDefault="00175E75" w:rsidP="00175E75">
            <w:pPr>
              <w:rPr>
                <w:rFonts w:eastAsia="Times New Roman" w:cstheme="minorHAnsi"/>
              </w:rPr>
            </w:pPr>
            <w:r w:rsidRPr="00296872">
              <w:rPr>
                <w:rFonts w:eastAsia="Times New Roman" w:cstheme="minorHAnsi"/>
              </w:rPr>
              <w:t>Microsoft Windows Server 2008</w:t>
            </w:r>
          </w:p>
        </w:tc>
      </w:tr>
      <w:tr w:rsidR="00175E75" w14:paraId="7BA7E3B2" w14:textId="77777777" w:rsidTr="00E63D6C">
        <w:trPr>
          <w:trHeight w:val="350"/>
        </w:trPr>
        <w:tc>
          <w:tcPr>
            <w:tcW w:w="3116" w:type="dxa"/>
          </w:tcPr>
          <w:p w14:paraId="2B111F48" w14:textId="1D0C7CE1" w:rsidR="00175E75" w:rsidRDefault="00175E75" w:rsidP="00175E75">
            <w:r w:rsidRPr="00296872">
              <w:rPr>
                <w:rFonts w:eastAsia="Times New Roman" w:cstheme="minorHAnsi"/>
              </w:rPr>
              <w:t xml:space="preserve">Microsoft Windows Server </w:t>
            </w:r>
            <w:r>
              <w:rPr>
                <w:rFonts w:eastAsia="Times New Roman" w:cstheme="minorHAnsi"/>
              </w:rPr>
              <w:t>2012</w:t>
            </w:r>
          </w:p>
        </w:tc>
        <w:tc>
          <w:tcPr>
            <w:tcW w:w="3117" w:type="dxa"/>
          </w:tcPr>
          <w:p w14:paraId="4AE9CD38" w14:textId="74F2AE01" w:rsidR="00175E75" w:rsidRDefault="00175E75" w:rsidP="00175E75"/>
        </w:tc>
        <w:tc>
          <w:tcPr>
            <w:tcW w:w="3117" w:type="dxa"/>
          </w:tcPr>
          <w:p w14:paraId="0672C2CD" w14:textId="77777777" w:rsidR="00175E75" w:rsidRDefault="00175E75" w:rsidP="00175E75"/>
        </w:tc>
      </w:tr>
    </w:tbl>
    <w:p w14:paraId="72D730D4" w14:textId="77777777" w:rsidR="009D5D3D" w:rsidRDefault="009D5D3D" w:rsidP="009D5D3D">
      <w:pPr>
        <w:pStyle w:val="Heading3"/>
      </w:pPr>
      <w:bookmarkStart w:id="36" w:name="_Toc42335813"/>
      <w:bookmarkEnd w:id="35"/>
      <w:r>
        <w:t>Resolution</w:t>
      </w:r>
      <w:bookmarkEnd w:id="36"/>
    </w:p>
    <w:p w14:paraId="447916F2" w14:textId="7F46366B" w:rsidR="009D5D3D" w:rsidRDefault="00175E75" w:rsidP="009D5D3D">
      <w:pPr>
        <w:pStyle w:val="ListParagraph"/>
        <w:numPr>
          <w:ilvl w:val="0"/>
          <w:numId w:val="6"/>
        </w:numPr>
      </w:pPr>
      <w:r>
        <w:t>Click on the File Menu</w:t>
      </w:r>
    </w:p>
    <w:p w14:paraId="411FE2A2" w14:textId="6CD99CEE" w:rsidR="00175E75" w:rsidRDefault="00175E75" w:rsidP="009D5D3D">
      <w:pPr>
        <w:pStyle w:val="ListParagraph"/>
        <w:numPr>
          <w:ilvl w:val="0"/>
          <w:numId w:val="6"/>
        </w:numPr>
      </w:pPr>
      <w:r>
        <w:t>Click Page Setup</w:t>
      </w:r>
    </w:p>
    <w:p w14:paraId="73663A7D" w14:textId="55A6155D" w:rsidR="00175E75" w:rsidRDefault="00175E75" w:rsidP="009D5D3D">
      <w:pPr>
        <w:pStyle w:val="ListParagraph"/>
        <w:numPr>
          <w:ilvl w:val="0"/>
          <w:numId w:val="6"/>
        </w:numPr>
      </w:pPr>
      <w:r>
        <w:t>Click on the Page Size tab and set the Width and Height</w:t>
      </w:r>
    </w:p>
    <w:p w14:paraId="5F8E7962" w14:textId="22D0E335" w:rsidR="00175E75" w:rsidRDefault="00175E75" w:rsidP="009D5D3D">
      <w:pPr>
        <w:pStyle w:val="ListParagraph"/>
        <w:numPr>
          <w:ilvl w:val="0"/>
          <w:numId w:val="6"/>
        </w:numPr>
      </w:pPr>
      <w:r>
        <w:t>Click the Margins tab and set the Left, Right, Top, and Bottom margins.</w:t>
      </w:r>
    </w:p>
    <w:p w14:paraId="42A9307C" w14:textId="065ACBB2" w:rsidR="00175E75" w:rsidRDefault="00175E75" w:rsidP="009D5D3D">
      <w:pPr>
        <w:pStyle w:val="ListParagraph"/>
        <w:numPr>
          <w:ilvl w:val="0"/>
          <w:numId w:val="6"/>
        </w:numPr>
      </w:pPr>
      <w:r>
        <w:t>Click OK to finish.</w:t>
      </w:r>
    </w:p>
    <w:p w14:paraId="2426B125" w14:textId="2F00DFD9" w:rsidR="0040600F" w:rsidRDefault="0040600F" w:rsidP="0040600F">
      <w:pPr>
        <w:pStyle w:val="Heading2"/>
      </w:pPr>
      <w:bookmarkStart w:id="37" w:name="_Toc42335814"/>
      <w:r>
        <w:t>How do I: Save Text Files for Label Data by User?</w:t>
      </w:r>
      <w:bookmarkEnd w:id="37"/>
    </w:p>
    <w:p w14:paraId="151EDDD2" w14:textId="77777777" w:rsidR="009D5D3D" w:rsidRDefault="009D5D3D" w:rsidP="009D5D3D">
      <w:pPr>
        <w:pStyle w:val="Heading3"/>
      </w:pPr>
      <w:bookmarkStart w:id="38" w:name="_Toc42335815"/>
      <w:r>
        <w:t>Environment</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06E75CF6" w14:textId="77777777" w:rsidTr="00E63D6C">
        <w:trPr>
          <w:trHeight w:val="368"/>
        </w:trPr>
        <w:tc>
          <w:tcPr>
            <w:tcW w:w="3116" w:type="dxa"/>
          </w:tcPr>
          <w:p w14:paraId="5C307849" w14:textId="77777777" w:rsidR="009D5D3D" w:rsidRDefault="009D5D3D" w:rsidP="00E63D6C">
            <w:r w:rsidRPr="00296872">
              <w:rPr>
                <w:rFonts w:eastAsia="Times New Roman" w:cstheme="minorHAnsi"/>
              </w:rPr>
              <w:t>Microsoft Windows XP</w:t>
            </w:r>
          </w:p>
        </w:tc>
        <w:tc>
          <w:tcPr>
            <w:tcW w:w="3117" w:type="dxa"/>
          </w:tcPr>
          <w:p w14:paraId="4A836ECC" w14:textId="77777777" w:rsidR="009D5D3D" w:rsidRDefault="009D5D3D" w:rsidP="00E63D6C">
            <w:r w:rsidRPr="00296872">
              <w:rPr>
                <w:rFonts w:eastAsia="Times New Roman" w:cstheme="minorHAnsi"/>
              </w:rPr>
              <w:t>Microsoft Windows Vista</w:t>
            </w:r>
          </w:p>
        </w:tc>
        <w:tc>
          <w:tcPr>
            <w:tcW w:w="3117" w:type="dxa"/>
          </w:tcPr>
          <w:p w14:paraId="2F3E5FA1" w14:textId="77777777" w:rsidR="009D5D3D" w:rsidRDefault="009D5D3D" w:rsidP="00E63D6C">
            <w:r w:rsidRPr="00296872">
              <w:rPr>
                <w:rFonts w:eastAsia="Times New Roman" w:cstheme="minorHAnsi"/>
              </w:rPr>
              <w:t>Microsoft Windows 7</w:t>
            </w:r>
          </w:p>
        </w:tc>
      </w:tr>
      <w:tr w:rsidR="009D5D3D" w14:paraId="6BD5DCBD" w14:textId="77777777" w:rsidTr="00E63D6C">
        <w:trPr>
          <w:trHeight w:val="350"/>
        </w:trPr>
        <w:tc>
          <w:tcPr>
            <w:tcW w:w="3116" w:type="dxa"/>
          </w:tcPr>
          <w:p w14:paraId="74E6090E" w14:textId="77777777" w:rsidR="009D5D3D" w:rsidRDefault="009D5D3D" w:rsidP="00E63D6C">
            <w:r w:rsidRPr="00296872">
              <w:rPr>
                <w:rFonts w:eastAsia="Times New Roman" w:cstheme="minorHAnsi"/>
              </w:rPr>
              <w:t>Microsoft Windows Server 2003</w:t>
            </w:r>
          </w:p>
        </w:tc>
        <w:tc>
          <w:tcPr>
            <w:tcW w:w="3117" w:type="dxa"/>
          </w:tcPr>
          <w:p w14:paraId="37F64710" w14:textId="77777777" w:rsidR="009D5D3D" w:rsidRDefault="009D5D3D" w:rsidP="00E63D6C">
            <w:r w:rsidRPr="00296872">
              <w:rPr>
                <w:rFonts w:eastAsia="Times New Roman" w:cstheme="minorHAnsi"/>
              </w:rPr>
              <w:t>Microsoft Windows Server 2008</w:t>
            </w:r>
          </w:p>
        </w:tc>
        <w:tc>
          <w:tcPr>
            <w:tcW w:w="3117" w:type="dxa"/>
          </w:tcPr>
          <w:p w14:paraId="7E10F6B8" w14:textId="77777777" w:rsidR="009D5D3D" w:rsidRDefault="009D5D3D" w:rsidP="00E63D6C"/>
        </w:tc>
      </w:tr>
    </w:tbl>
    <w:p w14:paraId="06822E15" w14:textId="77777777" w:rsidR="009D5D3D" w:rsidRDefault="009D5D3D" w:rsidP="009D5D3D">
      <w:pPr>
        <w:pStyle w:val="Heading3"/>
      </w:pPr>
      <w:bookmarkStart w:id="39" w:name="_Toc42335816"/>
      <w:r>
        <w:t>Resolution</w:t>
      </w:r>
      <w:bookmarkEnd w:id="39"/>
    </w:p>
    <w:p w14:paraId="4B2E9300" w14:textId="33789EE0" w:rsidR="009D5D3D" w:rsidRDefault="00175E75" w:rsidP="009D5D3D">
      <w:pPr>
        <w:pStyle w:val="ListParagraph"/>
        <w:numPr>
          <w:ilvl w:val="0"/>
          <w:numId w:val="6"/>
        </w:numPr>
      </w:pPr>
      <w:r>
        <w:t>Saving Case Label and Pallet Tag data by User will prevent users from overwriting another user’s data.</w:t>
      </w:r>
    </w:p>
    <w:p w14:paraId="3573D3FD" w14:textId="5FDA4064" w:rsidR="00175E75" w:rsidRDefault="00175E75" w:rsidP="009D5D3D">
      <w:pPr>
        <w:pStyle w:val="ListParagraph"/>
        <w:numPr>
          <w:ilvl w:val="0"/>
          <w:numId w:val="6"/>
        </w:numPr>
      </w:pPr>
      <w:r>
        <w:t xml:space="preserve">This is mandatory if the </w:t>
      </w:r>
      <w:r w:rsidR="00FC59F5">
        <w:t>company is using diskless computers in the plant or iPads running remote desktop.</w:t>
      </w:r>
    </w:p>
    <w:p w14:paraId="52E538DC" w14:textId="4A8A5F90" w:rsidR="00FC59F5" w:rsidRDefault="00FC59F5" w:rsidP="009D5D3D">
      <w:pPr>
        <w:pStyle w:val="ListParagraph"/>
        <w:numPr>
          <w:ilvl w:val="0"/>
          <w:numId w:val="6"/>
        </w:numPr>
      </w:pPr>
      <w:r>
        <w:t>Create Unique Folder Names on your disk drive via Microsoft Explorer, then enter the disk drive location here.</w:t>
      </w:r>
    </w:p>
    <w:p w14:paraId="7213A74E" w14:textId="0BD6D3B8" w:rsidR="00D24197" w:rsidRDefault="00D24197" w:rsidP="00D24197">
      <w:pPr>
        <w:pStyle w:val="Heading1"/>
        <w:rPr>
          <w:b/>
          <w:bCs/>
        </w:rPr>
      </w:pPr>
      <w:bookmarkStart w:id="40" w:name="_Toc42335817"/>
      <w:r>
        <w:rPr>
          <w:b/>
          <w:bCs/>
        </w:rPr>
        <w:lastRenderedPageBreak/>
        <w:t>Counter FAQs</w:t>
      </w:r>
      <w:bookmarkEnd w:id="40"/>
    </w:p>
    <w:p w14:paraId="173D3CC0" w14:textId="23673A0C" w:rsidR="0040600F" w:rsidRDefault="0040600F" w:rsidP="0040600F">
      <w:pPr>
        <w:pStyle w:val="Heading2"/>
      </w:pPr>
      <w:bookmarkStart w:id="41" w:name="_Toc42335818"/>
      <w:r>
        <w:t>How do I: Add a Counter in Label Matrix?</w:t>
      </w:r>
      <w:bookmarkEnd w:id="41"/>
    </w:p>
    <w:p w14:paraId="10CC8386" w14:textId="77777777" w:rsidR="009D5D3D" w:rsidRDefault="009D5D3D" w:rsidP="009D5D3D">
      <w:pPr>
        <w:pStyle w:val="Heading3"/>
      </w:pPr>
      <w:bookmarkStart w:id="42" w:name="_Toc42335819"/>
      <w:r>
        <w:t>Resolution</w:t>
      </w:r>
      <w:bookmarkEnd w:id="42"/>
    </w:p>
    <w:p w14:paraId="10DE6261" w14:textId="2EB9F3A5" w:rsidR="009D5D3D" w:rsidRDefault="00FC59F5" w:rsidP="009D5D3D">
      <w:pPr>
        <w:pStyle w:val="ListParagraph"/>
        <w:numPr>
          <w:ilvl w:val="0"/>
          <w:numId w:val="6"/>
        </w:numPr>
      </w:pPr>
      <w:r>
        <w:t>There are two database fields in the Label Matrix data file that can be added to your labels.</w:t>
      </w:r>
    </w:p>
    <w:p w14:paraId="0D74E804" w14:textId="77777777" w:rsidR="00FC59F5" w:rsidRDefault="00FC59F5" w:rsidP="00FC59F5">
      <w:pPr>
        <w:pStyle w:val="ListParagraph"/>
        <w:numPr>
          <w:ilvl w:val="1"/>
          <w:numId w:val="6"/>
        </w:numPr>
      </w:pPr>
      <w:r>
        <w:t xml:space="preserve">TagCounter </w:t>
      </w:r>
    </w:p>
    <w:p w14:paraId="2EC4CF51" w14:textId="3A37E5BA" w:rsidR="00FC59F5" w:rsidRDefault="00FC59F5" w:rsidP="00FC59F5">
      <w:pPr>
        <w:pStyle w:val="ListParagraph"/>
        <w:numPr>
          <w:ilvl w:val="1"/>
          <w:numId w:val="6"/>
        </w:numPr>
      </w:pPr>
      <w:r>
        <w:t>TagCountTotal</w:t>
      </w:r>
    </w:p>
    <w:p w14:paraId="30C91F13" w14:textId="2798D12A" w:rsidR="00FC59F5" w:rsidRDefault="00FC59F5" w:rsidP="009D5D3D">
      <w:pPr>
        <w:pStyle w:val="ListParagraph"/>
        <w:numPr>
          <w:ilvl w:val="0"/>
          <w:numId w:val="6"/>
        </w:numPr>
      </w:pPr>
      <w:r>
        <w:t>You must add three fields to your label</w:t>
      </w:r>
    </w:p>
    <w:p w14:paraId="2C9D019D" w14:textId="1FFBCFA9" w:rsidR="00FC59F5" w:rsidRDefault="00FC59F5" w:rsidP="00FC59F5">
      <w:pPr>
        <w:pStyle w:val="ListParagraph"/>
        <w:numPr>
          <w:ilvl w:val="1"/>
          <w:numId w:val="6"/>
        </w:numPr>
      </w:pPr>
      <w:r>
        <w:t>TagCounter = Database Field</w:t>
      </w:r>
    </w:p>
    <w:p w14:paraId="1A5A5A64" w14:textId="1C12C161" w:rsidR="00FC59F5" w:rsidRDefault="00FC59F5" w:rsidP="00FC59F5">
      <w:pPr>
        <w:pStyle w:val="ListParagraph"/>
        <w:numPr>
          <w:ilvl w:val="1"/>
          <w:numId w:val="6"/>
        </w:numPr>
      </w:pPr>
      <w:r>
        <w:t>“of” = Constant Field</w:t>
      </w:r>
    </w:p>
    <w:p w14:paraId="169169E7" w14:textId="384AD9E3" w:rsidR="00FC59F5" w:rsidRDefault="00FC59F5" w:rsidP="00FC59F5">
      <w:pPr>
        <w:pStyle w:val="ListParagraph"/>
        <w:numPr>
          <w:ilvl w:val="1"/>
          <w:numId w:val="6"/>
        </w:numPr>
      </w:pPr>
      <w:r>
        <w:t>TagCountTotal = Database Field</w:t>
      </w:r>
    </w:p>
    <w:p w14:paraId="6039E1D0" w14:textId="41200595" w:rsidR="00FC59F5" w:rsidRDefault="00FC59F5" w:rsidP="009D5D3D">
      <w:pPr>
        <w:pStyle w:val="ListParagraph"/>
        <w:numPr>
          <w:ilvl w:val="0"/>
          <w:numId w:val="6"/>
        </w:numPr>
      </w:pPr>
      <w:r>
        <w:t>It’s possible that older “.qdf” files will require reanalyzing to pick up these two fields.</w:t>
      </w:r>
    </w:p>
    <w:p w14:paraId="04830B8F" w14:textId="683D8890" w:rsidR="00E63D6C" w:rsidRDefault="00E63D6C" w:rsidP="00E63D6C"/>
    <w:p w14:paraId="1BACDA93" w14:textId="514A0035" w:rsidR="00E63D6C" w:rsidRDefault="00E63D6C" w:rsidP="00E63D6C"/>
    <w:p w14:paraId="1EF6E40C" w14:textId="00975E54" w:rsidR="00E63D6C" w:rsidRDefault="00E63D6C" w:rsidP="00E63D6C"/>
    <w:p w14:paraId="4A0A784F" w14:textId="77777777" w:rsidR="00E63D6C" w:rsidRDefault="00E63D6C" w:rsidP="00E63D6C"/>
    <w:p w14:paraId="23505975" w14:textId="4340FBDD" w:rsidR="0040600F" w:rsidRDefault="0040600F" w:rsidP="0040600F">
      <w:pPr>
        <w:pStyle w:val="Heading2"/>
      </w:pPr>
      <w:bookmarkStart w:id="43" w:name="_Toc42335820"/>
      <w:r>
        <w:t>How do I: Create a Counter in Label Matrix?</w:t>
      </w:r>
      <w:bookmarkEnd w:id="43"/>
    </w:p>
    <w:p w14:paraId="40A5D01A" w14:textId="77777777" w:rsidR="009D5D3D" w:rsidRDefault="009D5D3D" w:rsidP="009D5D3D">
      <w:pPr>
        <w:pStyle w:val="Heading3"/>
      </w:pPr>
      <w:bookmarkStart w:id="44" w:name="_Toc42335821"/>
      <w:r>
        <w:t>Environment</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732D5F61" w14:textId="77777777" w:rsidTr="00E63D6C">
        <w:trPr>
          <w:trHeight w:val="368"/>
        </w:trPr>
        <w:tc>
          <w:tcPr>
            <w:tcW w:w="3116" w:type="dxa"/>
          </w:tcPr>
          <w:p w14:paraId="342D4339" w14:textId="77777777" w:rsidR="009D5D3D" w:rsidRDefault="009D5D3D" w:rsidP="00E63D6C">
            <w:r w:rsidRPr="00296872">
              <w:rPr>
                <w:rFonts w:eastAsia="Times New Roman" w:cstheme="minorHAnsi"/>
              </w:rPr>
              <w:t>Microsoft Windows XP</w:t>
            </w:r>
          </w:p>
        </w:tc>
        <w:tc>
          <w:tcPr>
            <w:tcW w:w="3117" w:type="dxa"/>
          </w:tcPr>
          <w:p w14:paraId="4778AA03" w14:textId="77777777" w:rsidR="009D5D3D" w:rsidRDefault="009D5D3D" w:rsidP="00E63D6C">
            <w:r w:rsidRPr="00296872">
              <w:rPr>
                <w:rFonts w:eastAsia="Times New Roman" w:cstheme="minorHAnsi"/>
              </w:rPr>
              <w:t>Microsoft Windows Vista</w:t>
            </w:r>
          </w:p>
        </w:tc>
        <w:tc>
          <w:tcPr>
            <w:tcW w:w="3117" w:type="dxa"/>
          </w:tcPr>
          <w:p w14:paraId="7B1F19CA" w14:textId="77777777" w:rsidR="009D5D3D" w:rsidRDefault="009D5D3D" w:rsidP="00E63D6C">
            <w:r w:rsidRPr="00296872">
              <w:rPr>
                <w:rFonts w:eastAsia="Times New Roman" w:cstheme="minorHAnsi"/>
              </w:rPr>
              <w:t>Microsoft Windows 7</w:t>
            </w:r>
          </w:p>
        </w:tc>
      </w:tr>
      <w:tr w:rsidR="009D5D3D" w14:paraId="2F562EDF" w14:textId="77777777" w:rsidTr="00E63D6C">
        <w:trPr>
          <w:trHeight w:val="350"/>
        </w:trPr>
        <w:tc>
          <w:tcPr>
            <w:tcW w:w="3116" w:type="dxa"/>
          </w:tcPr>
          <w:p w14:paraId="2EB0F5F7" w14:textId="77777777" w:rsidR="009D5D3D" w:rsidRDefault="009D5D3D" w:rsidP="00E63D6C">
            <w:r w:rsidRPr="00296872">
              <w:rPr>
                <w:rFonts w:eastAsia="Times New Roman" w:cstheme="minorHAnsi"/>
              </w:rPr>
              <w:t>Microsoft Windows Server 2003</w:t>
            </w:r>
          </w:p>
        </w:tc>
        <w:tc>
          <w:tcPr>
            <w:tcW w:w="3117" w:type="dxa"/>
          </w:tcPr>
          <w:p w14:paraId="55D8C398" w14:textId="77777777" w:rsidR="009D5D3D" w:rsidRDefault="009D5D3D" w:rsidP="00E63D6C">
            <w:r w:rsidRPr="00296872">
              <w:rPr>
                <w:rFonts w:eastAsia="Times New Roman" w:cstheme="minorHAnsi"/>
              </w:rPr>
              <w:t>Microsoft Windows Server 2008</w:t>
            </w:r>
          </w:p>
        </w:tc>
        <w:tc>
          <w:tcPr>
            <w:tcW w:w="3117" w:type="dxa"/>
          </w:tcPr>
          <w:p w14:paraId="77D48744" w14:textId="77777777" w:rsidR="009D5D3D" w:rsidRDefault="009D5D3D" w:rsidP="00E63D6C"/>
        </w:tc>
      </w:tr>
    </w:tbl>
    <w:p w14:paraId="1850DB89" w14:textId="77777777" w:rsidR="009D5D3D" w:rsidRDefault="009D5D3D" w:rsidP="009D5D3D">
      <w:pPr>
        <w:pStyle w:val="Heading3"/>
      </w:pPr>
      <w:bookmarkStart w:id="45" w:name="_Toc42335822"/>
      <w:r>
        <w:t>Resolution</w:t>
      </w:r>
      <w:bookmarkEnd w:id="45"/>
    </w:p>
    <w:p w14:paraId="7102C4EC" w14:textId="400A2B77" w:rsidR="009D5D3D" w:rsidRPr="00E63D6C" w:rsidRDefault="00E63D6C" w:rsidP="009D5D3D">
      <w:pPr>
        <w:pStyle w:val="ListParagraph"/>
        <w:numPr>
          <w:ilvl w:val="0"/>
          <w:numId w:val="6"/>
        </w:numPr>
      </w:pPr>
      <w:r w:rsidRPr="00E92836">
        <w:rPr>
          <w:rFonts w:eastAsia="Times New Roman" w:cstheme="minorHAnsi"/>
        </w:rPr>
        <w:t>The Counter data origin allows you to set up a counter field for which you set a start value and an amount to increment or decrement as labels are printed.</w:t>
      </w:r>
    </w:p>
    <w:p w14:paraId="6132497F" w14:textId="3DF8C25B" w:rsidR="00E63D6C" w:rsidRPr="00E63D6C" w:rsidRDefault="00E63D6C" w:rsidP="009D5D3D">
      <w:pPr>
        <w:pStyle w:val="ListParagraph"/>
        <w:numPr>
          <w:ilvl w:val="0"/>
          <w:numId w:val="6"/>
        </w:numPr>
      </w:pPr>
      <w:r w:rsidRPr="00E92836">
        <w:rPr>
          <w:rFonts w:eastAsia="Times New Roman" w:cstheme="minorHAnsi"/>
        </w:rPr>
        <w:t>You can specify that the count be unique for each set of labels, or that the count occur when labels are duplicated. Incrementing and decrementing on duplicate labels gives you the advantage of changing the Counter value while all Keyboard Input and data file values remain the same.</w:t>
      </w:r>
    </w:p>
    <w:p w14:paraId="0B44EC7C" w14:textId="151AECCC" w:rsidR="00E63D6C" w:rsidRPr="00E63D6C" w:rsidRDefault="00E63D6C" w:rsidP="009D5D3D">
      <w:pPr>
        <w:pStyle w:val="ListParagraph"/>
        <w:numPr>
          <w:ilvl w:val="0"/>
          <w:numId w:val="6"/>
        </w:numPr>
      </w:pPr>
      <w:r w:rsidRPr="00E92836">
        <w:rPr>
          <w:rFonts w:eastAsia="Times New Roman" w:cstheme="minorHAnsi"/>
        </w:rPr>
        <w:t>The Counter data origin is used to create serial numbers, shelf numbers, inventory numbers, and other incrementing values commonly used on labels.</w:t>
      </w:r>
    </w:p>
    <w:p w14:paraId="44FB02A2" w14:textId="6DCD3534" w:rsidR="00E63D6C" w:rsidRPr="00E63D6C" w:rsidRDefault="00E63D6C" w:rsidP="009D5D3D">
      <w:pPr>
        <w:pStyle w:val="ListParagraph"/>
        <w:numPr>
          <w:ilvl w:val="0"/>
          <w:numId w:val="6"/>
        </w:numPr>
      </w:pPr>
      <w:r w:rsidRPr="00E92836">
        <w:rPr>
          <w:rFonts w:eastAsia="Times New Roman" w:cstheme="minorHAnsi"/>
        </w:rPr>
        <w:t>To set up an image with a Counter origin:</w:t>
      </w:r>
    </w:p>
    <w:p w14:paraId="747EFF34" w14:textId="0AD9D2AC" w:rsidR="00E63D6C" w:rsidRPr="00E63D6C" w:rsidRDefault="00E63D6C" w:rsidP="00E63D6C">
      <w:pPr>
        <w:pStyle w:val="ListParagraph"/>
        <w:numPr>
          <w:ilvl w:val="1"/>
          <w:numId w:val="6"/>
        </w:numPr>
      </w:pPr>
      <w:r w:rsidRPr="00E92836">
        <w:rPr>
          <w:rFonts w:eastAsia="Times New Roman" w:cstheme="minorHAnsi"/>
        </w:rPr>
        <w:t>Add a text or bar code image by clicking on the appropriate button at the left side of the screen (or select one of these images from the Insert menu).</w:t>
      </w:r>
    </w:p>
    <w:p w14:paraId="6173CE4C" w14:textId="6B132E2F" w:rsidR="00E63D6C" w:rsidRPr="00E63D6C" w:rsidRDefault="00E63D6C" w:rsidP="00E63D6C">
      <w:pPr>
        <w:pStyle w:val="ListParagraph"/>
        <w:numPr>
          <w:ilvl w:val="1"/>
          <w:numId w:val="6"/>
        </w:numPr>
      </w:pPr>
      <w:r w:rsidRPr="00E92836">
        <w:rPr>
          <w:rFonts w:eastAsia="Times New Roman" w:cstheme="minorHAnsi"/>
        </w:rPr>
        <w:t>Click on the Data tab and then select Counter from the Origin drop-down list.</w:t>
      </w:r>
    </w:p>
    <w:p w14:paraId="59DFBB95" w14:textId="79B1C40F" w:rsidR="00E63D6C" w:rsidRPr="00E63D6C" w:rsidRDefault="00E63D6C" w:rsidP="00E63D6C">
      <w:pPr>
        <w:pStyle w:val="ListParagraph"/>
        <w:numPr>
          <w:ilvl w:val="1"/>
          <w:numId w:val="6"/>
        </w:numPr>
      </w:pPr>
      <w:r w:rsidRPr="00E92836">
        <w:rPr>
          <w:rFonts w:eastAsia="Times New Roman" w:cstheme="minorHAnsi"/>
        </w:rPr>
        <w:t>Set the Counter properties now appearing on the Data tab.</w:t>
      </w:r>
    </w:p>
    <w:p w14:paraId="33BB5BD3" w14:textId="7FC6B3E5" w:rsidR="00E63D6C" w:rsidRDefault="00E63D6C" w:rsidP="00E63D6C">
      <w:pPr>
        <w:pStyle w:val="ListParagraph"/>
        <w:numPr>
          <w:ilvl w:val="1"/>
          <w:numId w:val="6"/>
        </w:numPr>
      </w:pPr>
      <w:r w:rsidRPr="00E92836">
        <w:rPr>
          <w:rFonts w:eastAsia="Times New Roman" w:cstheme="minorHAnsi"/>
        </w:rPr>
        <w:t>When you have finished choosing properties for the Counter, click the OK button to have the image placed at the location you have specified in the Position tab, or click the Place button to place the image on the label using the mouse.</w:t>
      </w:r>
    </w:p>
    <w:p w14:paraId="2589848A" w14:textId="77777777" w:rsidR="00E63D6C" w:rsidRDefault="00E63D6C" w:rsidP="00E63D6C">
      <w:pPr>
        <w:pStyle w:val="Heading2"/>
      </w:pPr>
      <w:bookmarkStart w:id="46" w:name="_Toc42335823"/>
      <w:r>
        <w:lastRenderedPageBreak/>
        <w:t>How do I: Create an Advanced Counter that Resets After Printing?</w:t>
      </w:r>
      <w:bookmarkEnd w:id="46"/>
    </w:p>
    <w:p w14:paraId="27AE583C" w14:textId="77777777" w:rsidR="00E63D6C" w:rsidRDefault="00E63D6C" w:rsidP="00E63D6C">
      <w:pPr>
        <w:pStyle w:val="Heading3"/>
      </w:pPr>
      <w:bookmarkStart w:id="47" w:name="_Toc42335824"/>
      <w:r>
        <w:t>Environment</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3D6C" w14:paraId="58D976DC" w14:textId="77777777" w:rsidTr="00E63D6C">
        <w:trPr>
          <w:trHeight w:val="368"/>
        </w:trPr>
        <w:tc>
          <w:tcPr>
            <w:tcW w:w="3116" w:type="dxa"/>
          </w:tcPr>
          <w:p w14:paraId="38666018" w14:textId="77777777" w:rsidR="00E63D6C" w:rsidRDefault="00E63D6C" w:rsidP="00E63D6C">
            <w:r w:rsidRPr="00296872">
              <w:rPr>
                <w:rFonts w:eastAsia="Times New Roman" w:cstheme="minorHAnsi"/>
              </w:rPr>
              <w:t>Microsoft Windows XP</w:t>
            </w:r>
            <w:r>
              <w:rPr>
                <w:rFonts w:eastAsia="Times New Roman" w:cstheme="minorHAnsi"/>
              </w:rPr>
              <w:t xml:space="preserve"> SP3</w:t>
            </w:r>
          </w:p>
        </w:tc>
        <w:tc>
          <w:tcPr>
            <w:tcW w:w="3117" w:type="dxa"/>
          </w:tcPr>
          <w:p w14:paraId="4A8141A0" w14:textId="77777777" w:rsidR="00E63D6C" w:rsidRDefault="00E63D6C" w:rsidP="00E63D6C">
            <w:r w:rsidRPr="00296872">
              <w:rPr>
                <w:rFonts w:eastAsia="Times New Roman" w:cstheme="minorHAnsi"/>
              </w:rPr>
              <w:t>Microsoft Windows Vista</w:t>
            </w:r>
          </w:p>
        </w:tc>
        <w:tc>
          <w:tcPr>
            <w:tcW w:w="3117" w:type="dxa"/>
          </w:tcPr>
          <w:p w14:paraId="5BBF66D9" w14:textId="77777777" w:rsidR="00E63D6C" w:rsidRDefault="00E63D6C" w:rsidP="00E63D6C">
            <w:r w:rsidRPr="00296872">
              <w:rPr>
                <w:rFonts w:eastAsia="Times New Roman" w:cstheme="minorHAnsi"/>
              </w:rPr>
              <w:t>Microsoft Windows 7</w:t>
            </w:r>
          </w:p>
        </w:tc>
      </w:tr>
      <w:tr w:rsidR="00E63D6C" w14:paraId="3581A54E" w14:textId="77777777" w:rsidTr="00E63D6C">
        <w:trPr>
          <w:trHeight w:val="368"/>
        </w:trPr>
        <w:tc>
          <w:tcPr>
            <w:tcW w:w="3116" w:type="dxa"/>
          </w:tcPr>
          <w:p w14:paraId="29B1C292" w14:textId="77777777" w:rsidR="00E63D6C" w:rsidRPr="00296872" w:rsidRDefault="00E63D6C" w:rsidP="00E63D6C">
            <w:pPr>
              <w:rPr>
                <w:rFonts w:eastAsia="Times New Roman" w:cstheme="minorHAnsi"/>
              </w:rPr>
            </w:pPr>
            <w:r>
              <w:rPr>
                <w:rFonts w:eastAsia="Times New Roman" w:cstheme="minorHAnsi"/>
              </w:rPr>
              <w:t>Microsoft Windows 8</w:t>
            </w:r>
          </w:p>
        </w:tc>
        <w:tc>
          <w:tcPr>
            <w:tcW w:w="3117" w:type="dxa"/>
          </w:tcPr>
          <w:p w14:paraId="23821D0E" w14:textId="77777777" w:rsidR="00E63D6C" w:rsidRPr="00296872" w:rsidRDefault="00E63D6C" w:rsidP="00E63D6C">
            <w:pPr>
              <w:rPr>
                <w:rFonts w:eastAsia="Times New Roman" w:cstheme="minorHAnsi"/>
              </w:rPr>
            </w:pPr>
            <w:r w:rsidRPr="00296872">
              <w:rPr>
                <w:rFonts w:eastAsia="Times New Roman" w:cstheme="minorHAnsi"/>
              </w:rPr>
              <w:t>Microsoft Windows Server 2003</w:t>
            </w:r>
          </w:p>
        </w:tc>
        <w:tc>
          <w:tcPr>
            <w:tcW w:w="3117" w:type="dxa"/>
          </w:tcPr>
          <w:p w14:paraId="51A15689" w14:textId="77777777" w:rsidR="00E63D6C" w:rsidRPr="00296872" w:rsidRDefault="00E63D6C" w:rsidP="00E63D6C">
            <w:pPr>
              <w:rPr>
                <w:rFonts w:eastAsia="Times New Roman" w:cstheme="minorHAnsi"/>
              </w:rPr>
            </w:pPr>
            <w:r w:rsidRPr="00296872">
              <w:rPr>
                <w:rFonts w:eastAsia="Times New Roman" w:cstheme="minorHAnsi"/>
              </w:rPr>
              <w:t>Microsoft Windows Server 2008</w:t>
            </w:r>
          </w:p>
        </w:tc>
      </w:tr>
      <w:tr w:rsidR="00E63D6C" w14:paraId="4F9F511A" w14:textId="77777777" w:rsidTr="00E63D6C">
        <w:trPr>
          <w:trHeight w:val="350"/>
        </w:trPr>
        <w:tc>
          <w:tcPr>
            <w:tcW w:w="3116" w:type="dxa"/>
          </w:tcPr>
          <w:p w14:paraId="49AF6B84" w14:textId="77777777" w:rsidR="00E63D6C" w:rsidRDefault="00E63D6C" w:rsidP="00E63D6C">
            <w:r w:rsidRPr="00296872">
              <w:rPr>
                <w:rFonts w:eastAsia="Times New Roman" w:cstheme="minorHAnsi"/>
              </w:rPr>
              <w:t xml:space="preserve">Microsoft Windows Server </w:t>
            </w:r>
            <w:r>
              <w:rPr>
                <w:rFonts w:eastAsia="Times New Roman" w:cstheme="minorHAnsi"/>
              </w:rPr>
              <w:t>2012</w:t>
            </w:r>
          </w:p>
        </w:tc>
        <w:tc>
          <w:tcPr>
            <w:tcW w:w="3117" w:type="dxa"/>
          </w:tcPr>
          <w:p w14:paraId="69BC7A0C" w14:textId="77777777" w:rsidR="00E63D6C" w:rsidRDefault="00E63D6C" w:rsidP="00E63D6C"/>
        </w:tc>
        <w:tc>
          <w:tcPr>
            <w:tcW w:w="3117" w:type="dxa"/>
          </w:tcPr>
          <w:p w14:paraId="7EA3090E" w14:textId="77777777" w:rsidR="00E63D6C" w:rsidRDefault="00E63D6C" w:rsidP="00E63D6C"/>
        </w:tc>
      </w:tr>
    </w:tbl>
    <w:p w14:paraId="16D3B6A4" w14:textId="77777777" w:rsidR="00E63D6C" w:rsidRDefault="00E63D6C" w:rsidP="00E63D6C">
      <w:pPr>
        <w:pStyle w:val="Heading3"/>
      </w:pPr>
      <w:bookmarkStart w:id="48" w:name="_Toc42335825"/>
      <w:r>
        <w:t>Resolution</w:t>
      </w:r>
      <w:bookmarkEnd w:id="48"/>
    </w:p>
    <w:p w14:paraId="531266DA" w14:textId="7BE87597" w:rsidR="00E63D6C" w:rsidRPr="00E63D6C" w:rsidRDefault="00E63D6C" w:rsidP="00E63D6C">
      <w:pPr>
        <w:pStyle w:val="ListParagraph"/>
        <w:numPr>
          <w:ilvl w:val="0"/>
          <w:numId w:val="6"/>
        </w:numPr>
      </w:pPr>
      <w:r w:rsidRPr="00DF6D19">
        <w:rPr>
          <w:rFonts w:eastAsia="Times New Roman" w:cstheme="minorHAnsi"/>
        </w:rPr>
        <w:t>Go to View &gt; Data sources to display the Data source pane on the right of your label.</w:t>
      </w:r>
    </w:p>
    <w:p w14:paraId="1FF42894" w14:textId="79485600" w:rsidR="00E63D6C" w:rsidRPr="00E63D6C" w:rsidRDefault="00E63D6C" w:rsidP="00E63D6C">
      <w:pPr>
        <w:pStyle w:val="ListParagraph"/>
        <w:numPr>
          <w:ilvl w:val="0"/>
          <w:numId w:val="6"/>
        </w:numPr>
      </w:pPr>
      <w:r w:rsidRPr="00DF6D19">
        <w:rPr>
          <w:rFonts w:eastAsia="Times New Roman" w:cstheme="minorHAnsi"/>
        </w:rPr>
        <w:t>Right click on Advanced</w:t>
      </w:r>
      <w:r>
        <w:rPr>
          <w:rFonts w:eastAsia="Times New Roman" w:cstheme="minorHAnsi"/>
        </w:rPr>
        <w:t xml:space="preserve"> </w:t>
      </w:r>
      <w:r w:rsidRPr="00DF6D19">
        <w:rPr>
          <w:rFonts w:eastAsia="Times New Roman" w:cstheme="minorHAnsi"/>
        </w:rPr>
        <w:t>(0) and then click Add.</w:t>
      </w:r>
    </w:p>
    <w:p w14:paraId="209E7056" w14:textId="4FFB14A0" w:rsidR="00E63D6C" w:rsidRPr="00E63D6C" w:rsidRDefault="00E63D6C" w:rsidP="00E63D6C">
      <w:pPr>
        <w:pStyle w:val="ListParagraph"/>
        <w:numPr>
          <w:ilvl w:val="0"/>
          <w:numId w:val="6"/>
        </w:numPr>
      </w:pPr>
      <w:r w:rsidRPr="00DF6D19">
        <w:rPr>
          <w:rFonts w:eastAsia="Times New Roman" w:cstheme="minorHAnsi"/>
        </w:rPr>
        <w:t>Define your Data source name and default value (I.E. a counter that starts at 1 or 0).</w:t>
      </w:r>
    </w:p>
    <w:p w14:paraId="6E531D35" w14:textId="1BEFA64A" w:rsidR="00E63D6C" w:rsidRPr="00E63D6C" w:rsidRDefault="00E63D6C" w:rsidP="00E63D6C">
      <w:pPr>
        <w:pStyle w:val="ListParagraph"/>
        <w:numPr>
          <w:ilvl w:val="0"/>
          <w:numId w:val="6"/>
        </w:numPr>
      </w:pPr>
      <w:r w:rsidRPr="00DF6D19">
        <w:rPr>
          <w:rFonts w:eastAsia="Times New Roman" w:cstheme="minorHAnsi"/>
        </w:rPr>
        <w:t>Check the box that reads “Reset after Printing” and retype your default value.</w:t>
      </w:r>
    </w:p>
    <w:p w14:paraId="53CB149C" w14:textId="4DE0B9FF" w:rsidR="00E63D6C" w:rsidRPr="00E63D6C" w:rsidRDefault="00E63D6C" w:rsidP="00E63D6C">
      <w:pPr>
        <w:pStyle w:val="ListParagraph"/>
        <w:numPr>
          <w:ilvl w:val="0"/>
          <w:numId w:val="6"/>
        </w:numPr>
      </w:pPr>
      <w:r w:rsidRPr="00DF6D19">
        <w:rPr>
          <w:rFonts w:eastAsia="Times New Roman" w:cstheme="minorHAnsi"/>
        </w:rPr>
        <w:t>Under the Counter tab, check counter and setup the counter to your specifications.</w:t>
      </w:r>
    </w:p>
    <w:p w14:paraId="414C434E" w14:textId="63C12CAE" w:rsidR="00E63D6C" w:rsidRDefault="00E63D6C" w:rsidP="00E63D6C"/>
    <w:p w14:paraId="04DBEFA6" w14:textId="04855E05" w:rsidR="00E63D6C" w:rsidRDefault="00E63D6C" w:rsidP="00E63D6C"/>
    <w:p w14:paraId="0B748776" w14:textId="107D82B3" w:rsidR="00E63D6C" w:rsidRDefault="00E63D6C" w:rsidP="00E63D6C"/>
    <w:p w14:paraId="3A0BD5C9" w14:textId="77777777" w:rsidR="00E63D6C" w:rsidRDefault="00E63D6C" w:rsidP="00E63D6C"/>
    <w:p w14:paraId="5C84B0D3" w14:textId="256DF3F3" w:rsidR="0040600F" w:rsidRDefault="0040600F" w:rsidP="0040600F">
      <w:pPr>
        <w:pStyle w:val="Heading2"/>
      </w:pPr>
      <w:bookmarkStart w:id="49" w:name="_Toc42335826"/>
      <w:r>
        <w:t>How do I: Create an Incrementing Box Counter?</w:t>
      </w:r>
      <w:bookmarkEnd w:id="49"/>
    </w:p>
    <w:p w14:paraId="7502084D" w14:textId="77777777" w:rsidR="009D5D3D" w:rsidRDefault="009D5D3D" w:rsidP="009D5D3D">
      <w:pPr>
        <w:pStyle w:val="Heading3"/>
      </w:pPr>
      <w:bookmarkStart w:id="50" w:name="_Toc42335827"/>
      <w:r>
        <w:t>Environment</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1767ECD5" w14:textId="77777777" w:rsidTr="00E63D6C">
        <w:trPr>
          <w:trHeight w:val="368"/>
        </w:trPr>
        <w:tc>
          <w:tcPr>
            <w:tcW w:w="3116" w:type="dxa"/>
          </w:tcPr>
          <w:p w14:paraId="6A0573D2" w14:textId="6D014286" w:rsidR="009D5D3D" w:rsidRDefault="009D5D3D" w:rsidP="00E63D6C">
            <w:r w:rsidRPr="00296872">
              <w:rPr>
                <w:rFonts w:eastAsia="Times New Roman" w:cstheme="minorHAnsi"/>
              </w:rPr>
              <w:t>Microsoft Windows XP</w:t>
            </w:r>
          </w:p>
        </w:tc>
        <w:tc>
          <w:tcPr>
            <w:tcW w:w="3117" w:type="dxa"/>
          </w:tcPr>
          <w:p w14:paraId="6E39373F" w14:textId="77777777" w:rsidR="009D5D3D" w:rsidRDefault="009D5D3D" w:rsidP="00E63D6C">
            <w:r w:rsidRPr="00296872">
              <w:rPr>
                <w:rFonts w:eastAsia="Times New Roman" w:cstheme="minorHAnsi"/>
              </w:rPr>
              <w:t>Microsoft Windows Vista</w:t>
            </w:r>
          </w:p>
        </w:tc>
        <w:tc>
          <w:tcPr>
            <w:tcW w:w="3117" w:type="dxa"/>
          </w:tcPr>
          <w:p w14:paraId="240964AC" w14:textId="77777777" w:rsidR="009D5D3D" w:rsidRDefault="009D5D3D" w:rsidP="00E63D6C">
            <w:r w:rsidRPr="00296872">
              <w:rPr>
                <w:rFonts w:eastAsia="Times New Roman" w:cstheme="minorHAnsi"/>
              </w:rPr>
              <w:t>Microsoft Windows 7</w:t>
            </w:r>
          </w:p>
        </w:tc>
      </w:tr>
      <w:tr w:rsidR="009D5D3D" w14:paraId="748C0A8F" w14:textId="77777777" w:rsidTr="00E63D6C">
        <w:trPr>
          <w:trHeight w:val="350"/>
        </w:trPr>
        <w:tc>
          <w:tcPr>
            <w:tcW w:w="3116" w:type="dxa"/>
          </w:tcPr>
          <w:p w14:paraId="08F572C3" w14:textId="77777777" w:rsidR="009D5D3D" w:rsidRDefault="009D5D3D" w:rsidP="00E63D6C">
            <w:r w:rsidRPr="00296872">
              <w:rPr>
                <w:rFonts w:eastAsia="Times New Roman" w:cstheme="minorHAnsi"/>
              </w:rPr>
              <w:t>Microsoft Windows Server 2003</w:t>
            </w:r>
          </w:p>
        </w:tc>
        <w:tc>
          <w:tcPr>
            <w:tcW w:w="3117" w:type="dxa"/>
          </w:tcPr>
          <w:p w14:paraId="4B404BFA" w14:textId="77777777" w:rsidR="009D5D3D" w:rsidRDefault="009D5D3D" w:rsidP="00E63D6C">
            <w:r w:rsidRPr="00296872">
              <w:rPr>
                <w:rFonts w:eastAsia="Times New Roman" w:cstheme="minorHAnsi"/>
              </w:rPr>
              <w:t>Microsoft Windows Server 2008</w:t>
            </w:r>
          </w:p>
        </w:tc>
        <w:tc>
          <w:tcPr>
            <w:tcW w:w="3117" w:type="dxa"/>
          </w:tcPr>
          <w:p w14:paraId="7CAF84F1" w14:textId="77777777" w:rsidR="009D5D3D" w:rsidRDefault="009D5D3D" w:rsidP="00E63D6C"/>
        </w:tc>
      </w:tr>
    </w:tbl>
    <w:p w14:paraId="3B7DF747" w14:textId="77777777" w:rsidR="009D5D3D" w:rsidRDefault="009D5D3D" w:rsidP="009D5D3D">
      <w:pPr>
        <w:pStyle w:val="Heading3"/>
      </w:pPr>
      <w:bookmarkStart w:id="51" w:name="_Toc42335828"/>
      <w:r>
        <w:t>Resolution</w:t>
      </w:r>
      <w:bookmarkEnd w:id="51"/>
    </w:p>
    <w:p w14:paraId="6A8424D9" w14:textId="3867FDD7" w:rsidR="009D5D3D" w:rsidRPr="00E63D6C" w:rsidRDefault="00E63D6C" w:rsidP="009D5D3D">
      <w:pPr>
        <w:pStyle w:val="ListParagraph"/>
        <w:numPr>
          <w:ilvl w:val="0"/>
          <w:numId w:val="6"/>
        </w:numPr>
      </w:pPr>
      <w:r w:rsidRPr="004F35AC">
        <w:rPr>
          <w:rFonts w:eastAsia="Times New Roman" w:cstheme="minorHAnsi"/>
        </w:rPr>
        <w:t>Add a text field to the label and choose Fixed as the data source. In the Text String box enter 1 as the starting value (or 01 if you will have up to 99 boxes, 001 for 999, etc.). Click on the Options tab and change the Increment setting to 1. Click OK and place the field on the label.</w:t>
      </w:r>
    </w:p>
    <w:p w14:paraId="0881E13F" w14:textId="5F4B6F5F" w:rsidR="00E63D6C" w:rsidRPr="00E63D6C" w:rsidRDefault="00E63D6C" w:rsidP="009D5D3D">
      <w:pPr>
        <w:pStyle w:val="ListParagraph"/>
        <w:numPr>
          <w:ilvl w:val="0"/>
          <w:numId w:val="6"/>
        </w:numPr>
      </w:pPr>
      <w:r w:rsidRPr="004F35AC">
        <w:rPr>
          <w:rFonts w:eastAsia="Times New Roman" w:cstheme="minorHAnsi"/>
        </w:rPr>
        <w:t>Add a second text field to the label and again choose Fixed as the data source. In the Text String box enter the word of. Click OK then place this field on the label to the right of the first field.</w:t>
      </w:r>
    </w:p>
    <w:p w14:paraId="13672E31" w14:textId="77777777" w:rsidR="00E63D6C" w:rsidRDefault="00E63D6C" w:rsidP="00E63D6C">
      <w:pPr>
        <w:pStyle w:val="ListParagraph"/>
        <w:numPr>
          <w:ilvl w:val="0"/>
          <w:numId w:val="6"/>
        </w:numPr>
        <w:spacing w:before="100" w:beforeAutospacing="1" w:after="100" w:afterAutospacing="1" w:line="240" w:lineRule="auto"/>
        <w:outlineLvl w:val="1"/>
        <w:rPr>
          <w:rFonts w:eastAsia="Times New Roman" w:cstheme="minorHAnsi"/>
        </w:rPr>
      </w:pPr>
      <w:bookmarkStart w:id="52" w:name="_Toc42335829"/>
      <w:r w:rsidRPr="00E63D6C">
        <w:rPr>
          <w:rFonts w:eastAsia="Times New Roman" w:cstheme="minorHAnsi"/>
        </w:rPr>
        <w:t>For a third text field, choose When Printed as the data source and set the String Length to 3, to print up to 999 labels. Click on the Options tab and change the Field Name to something descriptive, such as Box, and click OK to place the field on the label next to the first two fields.</w:t>
      </w:r>
      <w:bookmarkEnd w:id="52"/>
    </w:p>
    <w:p w14:paraId="13403EC5" w14:textId="31548B0D" w:rsidR="00E63D6C" w:rsidRPr="00E63D6C" w:rsidRDefault="00E63D6C" w:rsidP="00E63D6C">
      <w:pPr>
        <w:pStyle w:val="ListParagraph"/>
        <w:numPr>
          <w:ilvl w:val="0"/>
          <w:numId w:val="6"/>
        </w:numPr>
        <w:spacing w:before="100" w:beforeAutospacing="1" w:after="100" w:afterAutospacing="1" w:line="240" w:lineRule="auto"/>
        <w:outlineLvl w:val="1"/>
        <w:rPr>
          <w:rFonts w:eastAsia="Times New Roman" w:cstheme="minorHAnsi"/>
        </w:rPr>
      </w:pPr>
      <w:bookmarkStart w:id="53" w:name="_Toc42335830"/>
      <w:r w:rsidRPr="00E63D6C">
        <w:rPr>
          <w:rFonts w:eastAsia="Times New Roman" w:cstheme="minorHAnsi"/>
        </w:rPr>
        <w:t>On the Edit menu, click Label Setup, and then click on the Options tab. Set the Quantity Data Source to Linked. Then, in the box that appears immediately to the right, type in the descriptive Field Name used in step 3 (Box). Click OK and return to the label design screen.</w:t>
      </w:r>
      <w:bookmarkEnd w:id="53"/>
    </w:p>
    <w:p w14:paraId="57713C78" w14:textId="5DBB68C9" w:rsidR="00E63D6C" w:rsidRPr="00E63D6C" w:rsidRDefault="00E63D6C" w:rsidP="00E63D6C">
      <w:pPr>
        <w:pStyle w:val="ListParagraph"/>
        <w:numPr>
          <w:ilvl w:val="0"/>
          <w:numId w:val="6"/>
        </w:numPr>
      </w:pPr>
      <w:r w:rsidRPr="004F35AC">
        <w:rPr>
          <w:rFonts w:eastAsia="Times New Roman" w:cstheme="minorHAnsi"/>
        </w:rPr>
        <w:t>Save the label.</w:t>
      </w:r>
    </w:p>
    <w:p w14:paraId="79AFD922" w14:textId="3B9697D6" w:rsidR="00E63D6C" w:rsidRPr="00E63D6C" w:rsidRDefault="00E63D6C" w:rsidP="00E63D6C">
      <w:pPr>
        <w:pStyle w:val="ListParagraph"/>
        <w:numPr>
          <w:ilvl w:val="0"/>
          <w:numId w:val="6"/>
        </w:numPr>
      </w:pPr>
      <w:r w:rsidRPr="004F35AC">
        <w:rPr>
          <w:rFonts w:eastAsia="Times New Roman" w:cstheme="minorHAnsi"/>
        </w:rPr>
        <w:t>You are now ready to start printing. The operator will be prompted to enter the number boxes for which to print labels. The correct number of labels will be generated</w:t>
      </w:r>
      <w:r>
        <w:rPr>
          <w:rFonts w:eastAsia="Times New Roman" w:cstheme="minorHAnsi"/>
        </w:rPr>
        <w:t>,</w:t>
      </w:r>
      <w:r w:rsidRPr="004F35AC">
        <w:rPr>
          <w:rFonts w:eastAsia="Times New Roman" w:cstheme="minorHAnsi"/>
        </w:rPr>
        <w:t xml:space="preserve"> and printing will stop automatically.</w:t>
      </w:r>
    </w:p>
    <w:p w14:paraId="1B4BC430" w14:textId="6C6377DA" w:rsidR="00E63D6C" w:rsidRDefault="00E63D6C" w:rsidP="00E63D6C"/>
    <w:p w14:paraId="3EF9D517" w14:textId="1170A69B" w:rsidR="00E63D6C" w:rsidRDefault="00E63D6C" w:rsidP="00E63D6C"/>
    <w:p w14:paraId="55F3F43D" w14:textId="5CF622EF" w:rsidR="00237617" w:rsidRDefault="0040600F" w:rsidP="00237617">
      <w:pPr>
        <w:pStyle w:val="Heading2"/>
      </w:pPr>
      <w:bookmarkStart w:id="54" w:name="_Toc42335831"/>
      <w:r>
        <w:lastRenderedPageBreak/>
        <w:t xml:space="preserve">How do I: Adjust </w:t>
      </w:r>
      <w:r w:rsidR="00237617">
        <w:t>Create an Incrementing Box Counter?</w:t>
      </w:r>
      <w:bookmarkEnd w:id="54"/>
    </w:p>
    <w:p w14:paraId="34D42A17" w14:textId="77777777" w:rsidR="009D5D3D" w:rsidRDefault="009D5D3D" w:rsidP="009D5D3D">
      <w:pPr>
        <w:pStyle w:val="Heading3"/>
      </w:pPr>
      <w:bookmarkStart w:id="55" w:name="_Toc42335832"/>
      <w:r>
        <w:t>Environment</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3D6C" w14:paraId="2745A3A9" w14:textId="77777777" w:rsidTr="00E63D6C">
        <w:trPr>
          <w:trHeight w:val="368"/>
        </w:trPr>
        <w:tc>
          <w:tcPr>
            <w:tcW w:w="3116" w:type="dxa"/>
          </w:tcPr>
          <w:p w14:paraId="7BD9EF15" w14:textId="77777777" w:rsidR="00E63D6C" w:rsidRDefault="00E63D6C" w:rsidP="00E63D6C">
            <w:r w:rsidRPr="00296872">
              <w:rPr>
                <w:rFonts w:eastAsia="Times New Roman" w:cstheme="minorHAnsi"/>
              </w:rPr>
              <w:t>Microsoft Windows XP</w:t>
            </w:r>
            <w:r>
              <w:rPr>
                <w:rFonts w:eastAsia="Times New Roman" w:cstheme="minorHAnsi"/>
              </w:rPr>
              <w:t xml:space="preserve"> SP3</w:t>
            </w:r>
          </w:p>
        </w:tc>
        <w:tc>
          <w:tcPr>
            <w:tcW w:w="3117" w:type="dxa"/>
          </w:tcPr>
          <w:p w14:paraId="72B5ED5D" w14:textId="77777777" w:rsidR="00E63D6C" w:rsidRDefault="00E63D6C" w:rsidP="00E63D6C">
            <w:r w:rsidRPr="00296872">
              <w:rPr>
                <w:rFonts w:eastAsia="Times New Roman" w:cstheme="minorHAnsi"/>
              </w:rPr>
              <w:t>Microsoft Windows Vista</w:t>
            </w:r>
          </w:p>
        </w:tc>
        <w:tc>
          <w:tcPr>
            <w:tcW w:w="3117" w:type="dxa"/>
          </w:tcPr>
          <w:p w14:paraId="486008FD" w14:textId="77777777" w:rsidR="00E63D6C" w:rsidRDefault="00E63D6C" w:rsidP="00E63D6C">
            <w:r w:rsidRPr="00296872">
              <w:rPr>
                <w:rFonts w:eastAsia="Times New Roman" w:cstheme="minorHAnsi"/>
              </w:rPr>
              <w:t>Microsoft Windows 7</w:t>
            </w:r>
          </w:p>
        </w:tc>
      </w:tr>
      <w:tr w:rsidR="00E63D6C" w14:paraId="4474EA99" w14:textId="77777777" w:rsidTr="00E63D6C">
        <w:trPr>
          <w:trHeight w:val="368"/>
        </w:trPr>
        <w:tc>
          <w:tcPr>
            <w:tcW w:w="3116" w:type="dxa"/>
          </w:tcPr>
          <w:p w14:paraId="35A44464" w14:textId="77777777" w:rsidR="00E63D6C" w:rsidRPr="00296872" w:rsidRDefault="00E63D6C" w:rsidP="00E63D6C">
            <w:pPr>
              <w:rPr>
                <w:rFonts w:eastAsia="Times New Roman" w:cstheme="minorHAnsi"/>
              </w:rPr>
            </w:pPr>
            <w:r>
              <w:rPr>
                <w:rFonts w:eastAsia="Times New Roman" w:cstheme="minorHAnsi"/>
              </w:rPr>
              <w:t>Microsoft Windows 8</w:t>
            </w:r>
          </w:p>
        </w:tc>
        <w:tc>
          <w:tcPr>
            <w:tcW w:w="3117" w:type="dxa"/>
          </w:tcPr>
          <w:p w14:paraId="79E07A6E" w14:textId="77777777" w:rsidR="00E63D6C" w:rsidRPr="00296872" w:rsidRDefault="00E63D6C" w:rsidP="00E63D6C">
            <w:pPr>
              <w:rPr>
                <w:rFonts w:eastAsia="Times New Roman" w:cstheme="minorHAnsi"/>
              </w:rPr>
            </w:pPr>
            <w:r w:rsidRPr="00296872">
              <w:rPr>
                <w:rFonts w:eastAsia="Times New Roman" w:cstheme="minorHAnsi"/>
              </w:rPr>
              <w:t>Microsoft Windows Server 2003</w:t>
            </w:r>
          </w:p>
        </w:tc>
        <w:tc>
          <w:tcPr>
            <w:tcW w:w="3117" w:type="dxa"/>
          </w:tcPr>
          <w:p w14:paraId="33C5C074" w14:textId="77777777" w:rsidR="00E63D6C" w:rsidRPr="00296872" w:rsidRDefault="00E63D6C" w:rsidP="00E63D6C">
            <w:pPr>
              <w:rPr>
                <w:rFonts w:eastAsia="Times New Roman" w:cstheme="minorHAnsi"/>
              </w:rPr>
            </w:pPr>
            <w:r w:rsidRPr="00296872">
              <w:rPr>
                <w:rFonts w:eastAsia="Times New Roman" w:cstheme="minorHAnsi"/>
              </w:rPr>
              <w:t>Microsoft Windows Server 2008</w:t>
            </w:r>
          </w:p>
        </w:tc>
      </w:tr>
      <w:tr w:rsidR="00E63D6C" w14:paraId="1854D603" w14:textId="77777777" w:rsidTr="00E63D6C">
        <w:trPr>
          <w:trHeight w:val="350"/>
        </w:trPr>
        <w:tc>
          <w:tcPr>
            <w:tcW w:w="3116" w:type="dxa"/>
          </w:tcPr>
          <w:p w14:paraId="5458BBDC" w14:textId="77777777" w:rsidR="00E63D6C" w:rsidRDefault="00E63D6C" w:rsidP="00E63D6C">
            <w:r w:rsidRPr="00296872">
              <w:rPr>
                <w:rFonts w:eastAsia="Times New Roman" w:cstheme="minorHAnsi"/>
              </w:rPr>
              <w:t xml:space="preserve">Microsoft Windows Server </w:t>
            </w:r>
            <w:r>
              <w:rPr>
                <w:rFonts w:eastAsia="Times New Roman" w:cstheme="minorHAnsi"/>
              </w:rPr>
              <w:t>2012</w:t>
            </w:r>
          </w:p>
        </w:tc>
        <w:tc>
          <w:tcPr>
            <w:tcW w:w="3117" w:type="dxa"/>
          </w:tcPr>
          <w:p w14:paraId="6B2BBD50" w14:textId="77777777" w:rsidR="00E63D6C" w:rsidRDefault="00E63D6C" w:rsidP="00E63D6C"/>
        </w:tc>
        <w:tc>
          <w:tcPr>
            <w:tcW w:w="3117" w:type="dxa"/>
          </w:tcPr>
          <w:p w14:paraId="080A9077" w14:textId="77777777" w:rsidR="00E63D6C" w:rsidRDefault="00E63D6C" w:rsidP="00E63D6C"/>
        </w:tc>
      </w:tr>
    </w:tbl>
    <w:p w14:paraId="5E478549" w14:textId="77777777" w:rsidR="009D5D3D" w:rsidRDefault="009D5D3D" w:rsidP="009D5D3D">
      <w:pPr>
        <w:pStyle w:val="Heading3"/>
      </w:pPr>
      <w:bookmarkStart w:id="56" w:name="_Toc42335833"/>
      <w:r>
        <w:t>Resolution</w:t>
      </w:r>
      <w:bookmarkEnd w:id="56"/>
    </w:p>
    <w:p w14:paraId="78D12373" w14:textId="35E1344A" w:rsidR="009D5D3D" w:rsidRPr="00E63D6C" w:rsidRDefault="00E63D6C" w:rsidP="009D5D3D">
      <w:pPr>
        <w:pStyle w:val="ListParagraph"/>
        <w:numPr>
          <w:ilvl w:val="0"/>
          <w:numId w:val="6"/>
        </w:numPr>
      </w:pPr>
      <w:r w:rsidRPr="00A4447D">
        <w:rPr>
          <w:rFonts w:eastAsia="Times New Roman" w:cstheme="minorHAnsi"/>
        </w:rPr>
        <w:t>Add a text field to the label and choose Counter as the Origin. In the Start At: box enter 1, or your default starting value (01 if you will have up to 99 boxes, 001 for 999, etc.). In the Sample: box enter also 1. Click on the Advanced… button and change the Count When setting to Duplicates. Click OK and place the field on the label.</w:t>
      </w:r>
    </w:p>
    <w:p w14:paraId="1B9FD9F8" w14:textId="13B37E6B" w:rsidR="00E63D6C" w:rsidRPr="00E63D6C" w:rsidRDefault="00E63D6C" w:rsidP="009D5D3D">
      <w:pPr>
        <w:pStyle w:val="ListParagraph"/>
        <w:numPr>
          <w:ilvl w:val="0"/>
          <w:numId w:val="6"/>
        </w:numPr>
      </w:pPr>
      <w:r w:rsidRPr="00A4447D">
        <w:rPr>
          <w:rFonts w:eastAsia="Times New Roman" w:cstheme="minorHAnsi"/>
        </w:rPr>
        <w:t>Add a second text field to the label and choose Constant as the Origin. In the Text box enter the word of. Click OK then place this field on the label to the right of the first field.</w:t>
      </w:r>
    </w:p>
    <w:p w14:paraId="680591B4" w14:textId="1EAACEF2" w:rsidR="00E63D6C" w:rsidRPr="00E63D6C" w:rsidRDefault="00E63D6C" w:rsidP="009D5D3D">
      <w:pPr>
        <w:pStyle w:val="ListParagraph"/>
        <w:numPr>
          <w:ilvl w:val="0"/>
          <w:numId w:val="6"/>
        </w:numPr>
      </w:pPr>
      <w:r w:rsidRPr="00A4447D">
        <w:rPr>
          <w:rFonts w:eastAsia="Times New Roman" w:cstheme="minorHAnsi"/>
        </w:rPr>
        <w:t>For a third text field, choose Keyboard Input as the Origin and set the Prompt to “Number of Labels”, this is the prompt that will appear at print time. Click on the click OK to place the field on the label next to the first two fields.</w:t>
      </w:r>
    </w:p>
    <w:p w14:paraId="19D1DAF5" w14:textId="0AA736FA" w:rsidR="00E63D6C" w:rsidRPr="00E63D6C" w:rsidRDefault="00E63D6C" w:rsidP="009D5D3D">
      <w:pPr>
        <w:pStyle w:val="ListParagraph"/>
        <w:numPr>
          <w:ilvl w:val="0"/>
          <w:numId w:val="6"/>
        </w:numPr>
      </w:pPr>
      <w:r w:rsidRPr="00A4447D">
        <w:rPr>
          <w:rFonts w:eastAsia="Times New Roman" w:cstheme="minorHAnsi"/>
        </w:rPr>
        <w:t>Click on File&gt;Label Properties select the Duplicates tab and choose Combination as the Origin. Highlight the name of the Keyboard Input created in step 3 and click the Use button. Expression should now read Keyboard 1 (the name of the keyboard input field). Click OK</w:t>
      </w:r>
      <w:r>
        <w:rPr>
          <w:rFonts w:eastAsia="Times New Roman" w:cstheme="minorHAnsi"/>
        </w:rPr>
        <w:t>.</w:t>
      </w:r>
    </w:p>
    <w:p w14:paraId="4BF4C453" w14:textId="1DA88F7C" w:rsidR="00E63D6C" w:rsidRDefault="00E63D6C" w:rsidP="00E63D6C"/>
    <w:p w14:paraId="669542B7" w14:textId="072D48F1" w:rsidR="00E63D6C" w:rsidRDefault="00E63D6C" w:rsidP="00E63D6C"/>
    <w:p w14:paraId="6F53EC96" w14:textId="01A828B0" w:rsidR="00E63D6C" w:rsidRDefault="00E63D6C" w:rsidP="00E63D6C"/>
    <w:p w14:paraId="2B2D9485" w14:textId="0EA78F15" w:rsidR="00E63D6C" w:rsidRDefault="00E63D6C" w:rsidP="00E63D6C"/>
    <w:p w14:paraId="4D28D2A9" w14:textId="32267E2A" w:rsidR="00E63D6C" w:rsidRDefault="00E63D6C" w:rsidP="00E63D6C"/>
    <w:p w14:paraId="09C2EE79" w14:textId="164349F0" w:rsidR="00E63D6C" w:rsidRDefault="00E63D6C" w:rsidP="00E63D6C"/>
    <w:p w14:paraId="2E783595" w14:textId="54AC7436" w:rsidR="00E63D6C" w:rsidRDefault="00E63D6C" w:rsidP="00E63D6C"/>
    <w:p w14:paraId="76F328B6" w14:textId="696DB9F0" w:rsidR="00E63D6C" w:rsidRDefault="00E63D6C" w:rsidP="00E63D6C"/>
    <w:p w14:paraId="318314B7" w14:textId="0CBE72DF" w:rsidR="00E63D6C" w:rsidRDefault="00E63D6C" w:rsidP="00E63D6C"/>
    <w:p w14:paraId="014985F2" w14:textId="7CA4397A" w:rsidR="00E63D6C" w:rsidRDefault="00E63D6C" w:rsidP="00E63D6C"/>
    <w:p w14:paraId="433DEFBD" w14:textId="3A22F2C3" w:rsidR="00E63D6C" w:rsidRDefault="00E63D6C" w:rsidP="00E63D6C"/>
    <w:p w14:paraId="69C7F928" w14:textId="37AE56F6" w:rsidR="00E63D6C" w:rsidRDefault="00E63D6C" w:rsidP="00E63D6C"/>
    <w:p w14:paraId="364AF6A1" w14:textId="092C8929" w:rsidR="00E63D6C" w:rsidRDefault="00E63D6C" w:rsidP="00E63D6C"/>
    <w:p w14:paraId="0C96AE15" w14:textId="77777777" w:rsidR="00E63D6C" w:rsidRDefault="00E63D6C" w:rsidP="00E63D6C"/>
    <w:p w14:paraId="38FA2584" w14:textId="0A9B4CCB" w:rsidR="00E63D6C" w:rsidRDefault="00E63D6C" w:rsidP="00E63D6C">
      <w:pPr>
        <w:pStyle w:val="Heading1"/>
        <w:rPr>
          <w:b/>
          <w:bCs/>
        </w:rPr>
      </w:pPr>
      <w:bookmarkStart w:id="57" w:name="_Toc42335834"/>
      <w:r>
        <w:rPr>
          <w:b/>
          <w:bCs/>
        </w:rPr>
        <w:lastRenderedPageBreak/>
        <w:t>Load Tag and Pack Slips FAQs</w:t>
      </w:r>
      <w:bookmarkEnd w:id="57"/>
    </w:p>
    <w:p w14:paraId="6F7E1078" w14:textId="5A0734B9" w:rsidR="00E63D6C" w:rsidRDefault="00E63D6C" w:rsidP="00E63D6C">
      <w:pPr>
        <w:pStyle w:val="Heading2"/>
      </w:pPr>
      <w:bookmarkStart w:id="58" w:name="_Toc42335835"/>
      <w:r>
        <w:t>How do I: Reprint a Lost Load Tag?</w:t>
      </w:r>
      <w:bookmarkEnd w:id="58"/>
    </w:p>
    <w:p w14:paraId="443732C3" w14:textId="77777777" w:rsidR="00E63D6C" w:rsidRDefault="00E63D6C" w:rsidP="00E63D6C">
      <w:pPr>
        <w:pStyle w:val="Heading3"/>
      </w:pPr>
      <w:bookmarkStart w:id="59" w:name="_Toc42335836"/>
      <w:r>
        <w:t>Resolution</w:t>
      </w:r>
      <w:bookmarkEnd w:id="59"/>
    </w:p>
    <w:p w14:paraId="14A344B3" w14:textId="321DE0CF" w:rsidR="00E63D6C" w:rsidRDefault="00E63D6C" w:rsidP="00E63D6C">
      <w:pPr>
        <w:pStyle w:val="ListParagraph"/>
        <w:numPr>
          <w:ilvl w:val="0"/>
          <w:numId w:val="6"/>
        </w:numPr>
      </w:pPr>
      <w:r>
        <w:t>Click on the Sharp Shooter button.</w:t>
      </w:r>
    </w:p>
    <w:p w14:paraId="3F4629FC" w14:textId="2F155407" w:rsidR="00E63D6C" w:rsidRDefault="00E63D6C" w:rsidP="00E63D6C">
      <w:pPr>
        <w:pStyle w:val="ListParagraph"/>
        <w:numPr>
          <w:ilvl w:val="0"/>
          <w:numId w:val="6"/>
        </w:numPr>
      </w:pPr>
      <w:r>
        <w:t>Click on Label Menu.</w:t>
      </w:r>
    </w:p>
    <w:p w14:paraId="6281F809" w14:textId="79334DA4" w:rsidR="00E63D6C" w:rsidRDefault="00E63D6C" w:rsidP="00E63D6C">
      <w:pPr>
        <w:pStyle w:val="ListParagraph"/>
        <w:numPr>
          <w:ilvl w:val="0"/>
          <w:numId w:val="6"/>
        </w:numPr>
      </w:pPr>
      <w:r>
        <w:t>Click on File Maintenance.</w:t>
      </w:r>
    </w:p>
    <w:p w14:paraId="4036880F" w14:textId="3C388F86" w:rsidR="00E63D6C" w:rsidRDefault="00E63D6C" w:rsidP="00E63D6C">
      <w:pPr>
        <w:pStyle w:val="ListParagraph"/>
        <w:numPr>
          <w:ilvl w:val="0"/>
          <w:numId w:val="6"/>
        </w:numPr>
      </w:pPr>
      <w:r>
        <w:t>Click on Finished Goods.</w:t>
      </w:r>
    </w:p>
    <w:p w14:paraId="60E6E26B" w14:textId="61E507F7" w:rsidR="00E63D6C" w:rsidRDefault="00E63D6C" w:rsidP="00E63D6C">
      <w:pPr>
        <w:pStyle w:val="ListParagraph"/>
        <w:numPr>
          <w:ilvl w:val="0"/>
          <w:numId w:val="6"/>
        </w:numPr>
      </w:pPr>
      <w:r>
        <w:t>Browse or Search for the Load tag you wish to reprint.</w:t>
      </w:r>
    </w:p>
    <w:p w14:paraId="313C67A7" w14:textId="4BCB67B8" w:rsidR="00E63D6C" w:rsidRDefault="00E63D6C" w:rsidP="00E63D6C">
      <w:pPr>
        <w:pStyle w:val="ListParagraph"/>
        <w:numPr>
          <w:ilvl w:val="0"/>
          <w:numId w:val="6"/>
        </w:numPr>
      </w:pPr>
      <w:r>
        <w:t>Once found, click on View Loadtag.</w:t>
      </w:r>
    </w:p>
    <w:p w14:paraId="75840645" w14:textId="0F591739" w:rsidR="00E63D6C" w:rsidRDefault="00E63D6C" w:rsidP="00E63D6C">
      <w:pPr>
        <w:pStyle w:val="ListParagraph"/>
        <w:numPr>
          <w:ilvl w:val="0"/>
          <w:numId w:val="6"/>
        </w:numPr>
      </w:pPr>
      <w:r>
        <w:t>Click on Print.</w:t>
      </w:r>
    </w:p>
    <w:p w14:paraId="4F23A083" w14:textId="5C07DB95" w:rsidR="00E63D6C" w:rsidRDefault="00E63D6C" w:rsidP="00E63D6C">
      <w:pPr>
        <w:pStyle w:val="Heading2"/>
      </w:pPr>
      <w:bookmarkStart w:id="60" w:name="_Toc42335837"/>
      <w:r>
        <w:t>How do I: Print a Load Tag by the Bill of Lading?</w:t>
      </w:r>
      <w:bookmarkEnd w:id="60"/>
    </w:p>
    <w:p w14:paraId="24D1ABFB" w14:textId="347FC25D" w:rsidR="00E63D6C" w:rsidRDefault="00E63D6C" w:rsidP="00E63D6C">
      <w:pPr>
        <w:pStyle w:val="Heading3"/>
      </w:pPr>
      <w:bookmarkStart w:id="61" w:name="_Toc42335838"/>
      <w:r>
        <w:t>Resolution</w:t>
      </w:r>
      <w:bookmarkEnd w:id="61"/>
    </w:p>
    <w:p w14:paraId="24503E75" w14:textId="43234210" w:rsidR="00E63D6C" w:rsidRDefault="00E63D6C" w:rsidP="00E63D6C">
      <w:pPr>
        <w:pStyle w:val="ListParagraph"/>
        <w:numPr>
          <w:ilvl w:val="0"/>
          <w:numId w:val="13"/>
        </w:numPr>
      </w:pPr>
      <w:r>
        <w:t>Click on Order Processing.</w:t>
      </w:r>
    </w:p>
    <w:p w14:paraId="3AAA4857" w14:textId="4D4AAAC5" w:rsidR="00E63D6C" w:rsidRDefault="00E63D6C" w:rsidP="00E63D6C">
      <w:pPr>
        <w:pStyle w:val="ListParagraph"/>
        <w:numPr>
          <w:ilvl w:val="0"/>
          <w:numId w:val="13"/>
        </w:numPr>
      </w:pPr>
      <w:r>
        <w:t>Click on Shipping/Bill of Lading</w:t>
      </w:r>
    </w:p>
    <w:p w14:paraId="448633D7" w14:textId="32F31043" w:rsidR="00E63D6C" w:rsidRDefault="00E63D6C" w:rsidP="00E63D6C">
      <w:pPr>
        <w:pStyle w:val="ListParagraph"/>
        <w:numPr>
          <w:ilvl w:val="0"/>
          <w:numId w:val="13"/>
        </w:numPr>
      </w:pPr>
      <w:r>
        <w:t>Click on Pallet Tag for BOL</w:t>
      </w:r>
    </w:p>
    <w:p w14:paraId="31C398E8" w14:textId="7E059892" w:rsidR="00E63D6C" w:rsidRDefault="00E63D6C" w:rsidP="00E63D6C">
      <w:pPr>
        <w:pStyle w:val="ListParagraph"/>
        <w:numPr>
          <w:ilvl w:val="0"/>
          <w:numId w:val="13"/>
        </w:numPr>
      </w:pPr>
      <w:r>
        <w:t>This will open the Pallet Tag Creation window. Enter the BOLs you wish to print in the text box. If you are printing more than one, separate them by a comma.</w:t>
      </w:r>
    </w:p>
    <w:p w14:paraId="37BB078F" w14:textId="0E86839E" w:rsidR="00E63D6C" w:rsidRDefault="00E63D6C" w:rsidP="00E63D6C">
      <w:pPr>
        <w:pStyle w:val="ListParagraph"/>
        <w:numPr>
          <w:ilvl w:val="0"/>
          <w:numId w:val="13"/>
        </w:numPr>
      </w:pPr>
      <w:r>
        <w:t>Alternatively, you can print a range of BOL’s by entering the first BOL# in the “From BOL” text box, and the last BOL# in the “To BOL” text box.</w:t>
      </w:r>
    </w:p>
    <w:p w14:paraId="5973F4CD" w14:textId="75B67AFE" w:rsidR="00E63D6C" w:rsidRPr="00E63D6C" w:rsidRDefault="00E63D6C" w:rsidP="00E63D6C">
      <w:pPr>
        <w:pStyle w:val="ListParagraph"/>
        <w:numPr>
          <w:ilvl w:val="0"/>
          <w:numId w:val="13"/>
        </w:numPr>
      </w:pPr>
      <w:r>
        <w:t>Click OK</w:t>
      </w:r>
    </w:p>
    <w:p w14:paraId="1ABF840B" w14:textId="24EF6E58" w:rsidR="00E63D6C" w:rsidRDefault="00E63D6C" w:rsidP="00E63D6C">
      <w:pPr>
        <w:pStyle w:val="Heading2"/>
      </w:pPr>
      <w:bookmarkStart w:id="62" w:name="_Toc42335839"/>
      <w:r>
        <w:t>How do I: Print Pack Slips via BOL Printing?</w:t>
      </w:r>
      <w:bookmarkEnd w:id="62"/>
    </w:p>
    <w:p w14:paraId="403954E4" w14:textId="77777777" w:rsidR="00E63D6C" w:rsidRDefault="00E63D6C" w:rsidP="00E63D6C">
      <w:pPr>
        <w:pStyle w:val="Heading3"/>
      </w:pPr>
      <w:bookmarkStart w:id="63" w:name="_Toc42335840"/>
      <w:r>
        <w:t>Resolution</w:t>
      </w:r>
      <w:bookmarkEnd w:id="63"/>
    </w:p>
    <w:p w14:paraId="32412B72" w14:textId="06A64EF0" w:rsidR="00E63D6C" w:rsidRDefault="00E63D6C" w:rsidP="00E63D6C">
      <w:pPr>
        <w:pStyle w:val="ListParagraph"/>
        <w:numPr>
          <w:ilvl w:val="0"/>
          <w:numId w:val="14"/>
        </w:numPr>
      </w:pPr>
      <w:r>
        <w:t>Click on Order Processing.</w:t>
      </w:r>
    </w:p>
    <w:p w14:paraId="352F145F" w14:textId="2F068917" w:rsidR="00E63D6C" w:rsidRDefault="00E63D6C" w:rsidP="00E63D6C">
      <w:pPr>
        <w:pStyle w:val="ListParagraph"/>
        <w:numPr>
          <w:ilvl w:val="0"/>
          <w:numId w:val="14"/>
        </w:numPr>
      </w:pPr>
      <w:r>
        <w:t>Enter/Edit BOL</w:t>
      </w:r>
    </w:p>
    <w:p w14:paraId="28C6122C" w14:textId="7EB9A054" w:rsidR="00E63D6C" w:rsidRDefault="00E63D6C" w:rsidP="00E63D6C">
      <w:pPr>
        <w:pStyle w:val="ListParagraph"/>
        <w:numPr>
          <w:ilvl w:val="0"/>
          <w:numId w:val="14"/>
        </w:numPr>
      </w:pPr>
      <w:r>
        <w:t>Click the Print Icon on the BOL Maintenance screen.</w:t>
      </w:r>
    </w:p>
    <w:p w14:paraId="3248C568" w14:textId="747B2DE2" w:rsidR="00E63D6C" w:rsidRDefault="00E63D6C" w:rsidP="00E63D6C">
      <w:pPr>
        <w:pStyle w:val="ListParagraph"/>
        <w:numPr>
          <w:ilvl w:val="0"/>
          <w:numId w:val="14"/>
        </w:numPr>
      </w:pPr>
      <w:r>
        <w:t>Check the toggle button entitled “Print Bar Coded Pack List”</w:t>
      </w:r>
    </w:p>
    <w:p w14:paraId="1EC60120" w14:textId="34E7BF89" w:rsidR="00E63D6C" w:rsidRDefault="00E63D6C" w:rsidP="00E63D6C">
      <w:pPr>
        <w:pStyle w:val="ListParagraph"/>
        <w:numPr>
          <w:ilvl w:val="0"/>
          <w:numId w:val="14"/>
        </w:numPr>
      </w:pPr>
      <w:r>
        <w:t>This toggle box creates a Text file in the folder defined by N-K-1 PackSlip description field.</w:t>
      </w:r>
    </w:p>
    <w:p w14:paraId="39ABBCBE" w14:textId="59D72569" w:rsidR="00E63D6C" w:rsidRDefault="00E63D6C" w:rsidP="00E63D6C">
      <w:pPr>
        <w:pStyle w:val="ListParagraph"/>
        <w:numPr>
          <w:ilvl w:val="0"/>
          <w:numId w:val="14"/>
        </w:numPr>
      </w:pPr>
      <w:r>
        <w:t>Therefore, this toggle box will create a text.</w:t>
      </w:r>
    </w:p>
    <w:p w14:paraId="2DC30E1B" w14:textId="7C8A21CD" w:rsidR="00E63D6C" w:rsidRDefault="00E63D6C" w:rsidP="00E63D6C">
      <w:pPr>
        <w:pStyle w:val="ListParagraph"/>
        <w:numPr>
          <w:ilvl w:val="0"/>
          <w:numId w:val="14"/>
        </w:numPr>
      </w:pPr>
      <w:r>
        <w:t>This file is used to create a new Pallet Tag.</w:t>
      </w:r>
    </w:p>
    <w:p w14:paraId="5A3FAE41" w14:textId="569EF99D" w:rsidR="00E63D6C" w:rsidRDefault="00E63D6C" w:rsidP="00E63D6C">
      <w:pPr>
        <w:pStyle w:val="ListParagraph"/>
        <w:numPr>
          <w:ilvl w:val="0"/>
          <w:numId w:val="14"/>
        </w:numPr>
      </w:pPr>
      <w:r>
        <w:t>If many FG items exist on a Pallet, this new tag can list all of the items on one Pallet Tag with bar codes defined on any field that the customer desires.</w:t>
      </w:r>
    </w:p>
    <w:p w14:paraId="53F199CB" w14:textId="2BDAEAC8" w:rsidR="00E63D6C" w:rsidRDefault="00E63D6C" w:rsidP="00E63D6C">
      <w:pPr>
        <w:pStyle w:val="ListParagraph"/>
        <w:numPr>
          <w:ilvl w:val="0"/>
          <w:numId w:val="14"/>
        </w:numPr>
      </w:pPr>
      <w:r>
        <w:t>Create a new Label Matric for this new Text File.</w:t>
      </w:r>
    </w:p>
    <w:p w14:paraId="086DBFF8" w14:textId="7AD3D781" w:rsidR="00E63D6C" w:rsidRDefault="00E63D6C" w:rsidP="00E63D6C">
      <w:pPr>
        <w:pStyle w:val="ListParagraph"/>
        <w:numPr>
          <w:ilvl w:val="0"/>
          <w:numId w:val="14"/>
        </w:numPr>
      </w:pPr>
      <w:r>
        <w:t>Please Note: This is for the customer’s benefit only. This is not used with the Sharp Shooter software.</w:t>
      </w:r>
    </w:p>
    <w:p w14:paraId="2BFF6919" w14:textId="77777777" w:rsidR="00E63D6C" w:rsidRPr="00E63D6C" w:rsidRDefault="00E63D6C" w:rsidP="00E63D6C"/>
    <w:p w14:paraId="78371EAC" w14:textId="04807855" w:rsidR="00D24197" w:rsidRDefault="00D24197" w:rsidP="00D24197">
      <w:pPr>
        <w:pStyle w:val="Heading1"/>
        <w:rPr>
          <w:b/>
          <w:bCs/>
        </w:rPr>
      </w:pPr>
      <w:bookmarkStart w:id="64" w:name="_Toc42335841"/>
      <w:r>
        <w:rPr>
          <w:b/>
          <w:bCs/>
        </w:rPr>
        <w:lastRenderedPageBreak/>
        <w:t>Other FAQs</w:t>
      </w:r>
      <w:bookmarkEnd w:id="64"/>
    </w:p>
    <w:p w14:paraId="70B63E2E" w14:textId="169A22C1" w:rsidR="00237617" w:rsidRDefault="00237617" w:rsidP="00237617">
      <w:pPr>
        <w:pStyle w:val="Heading2"/>
      </w:pPr>
      <w:bookmarkStart w:id="65" w:name="_Toc42335842"/>
      <w:r>
        <w:t>How do I: Set up Security in Label Matrix?</w:t>
      </w:r>
      <w:bookmarkEnd w:id="65"/>
    </w:p>
    <w:p w14:paraId="50AE3A09" w14:textId="77777777" w:rsidR="009D5D3D" w:rsidRDefault="009D5D3D" w:rsidP="009D5D3D">
      <w:pPr>
        <w:pStyle w:val="Heading3"/>
      </w:pPr>
      <w:bookmarkStart w:id="66" w:name="_Toc42335843"/>
      <w:r>
        <w:t>Environment</w:t>
      </w:r>
      <w:bookmarkEnd w:id="6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6FF24975" w14:textId="77777777" w:rsidTr="00E63D6C">
        <w:trPr>
          <w:trHeight w:val="368"/>
        </w:trPr>
        <w:tc>
          <w:tcPr>
            <w:tcW w:w="3116" w:type="dxa"/>
          </w:tcPr>
          <w:p w14:paraId="46F55871" w14:textId="77777777" w:rsidR="009D5D3D" w:rsidRDefault="009D5D3D" w:rsidP="00E63D6C">
            <w:r w:rsidRPr="00296872">
              <w:rPr>
                <w:rFonts w:eastAsia="Times New Roman" w:cstheme="minorHAnsi"/>
              </w:rPr>
              <w:t>Microsoft Windows XP</w:t>
            </w:r>
          </w:p>
        </w:tc>
        <w:tc>
          <w:tcPr>
            <w:tcW w:w="3117" w:type="dxa"/>
          </w:tcPr>
          <w:p w14:paraId="4D4EB37A" w14:textId="77777777" w:rsidR="009D5D3D" w:rsidRDefault="009D5D3D" w:rsidP="00E63D6C">
            <w:r w:rsidRPr="00296872">
              <w:rPr>
                <w:rFonts w:eastAsia="Times New Roman" w:cstheme="minorHAnsi"/>
              </w:rPr>
              <w:t>Microsoft Windows Vista</w:t>
            </w:r>
          </w:p>
        </w:tc>
        <w:tc>
          <w:tcPr>
            <w:tcW w:w="3117" w:type="dxa"/>
          </w:tcPr>
          <w:p w14:paraId="5F4833A6" w14:textId="77777777" w:rsidR="009D5D3D" w:rsidRDefault="009D5D3D" w:rsidP="00E63D6C">
            <w:r w:rsidRPr="00296872">
              <w:rPr>
                <w:rFonts w:eastAsia="Times New Roman" w:cstheme="minorHAnsi"/>
              </w:rPr>
              <w:t>Microsoft Windows 7</w:t>
            </w:r>
          </w:p>
        </w:tc>
      </w:tr>
      <w:tr w:rsidR="009D5D3D" w14:paraId="7A752CC0" w14:textId="77777777" w:rsidTr="00E63D6C">
        <w:trPr>
          <w:trHeight w:val="350"/>
        </w:trPr>
        <w:tc>
          <w:tcPr>
            <w:tcW w:w="3116" w:type="dxa"/>
          </w:tcPr>
          <w:p w14:paraId="3CF90BC2" w14:textId="77777777" w:rsidR="009D5D3D" w:rsidRDefault="009D5D3D" w:rsidP="00E63D6C">
            <w:r w:rsidRPr="00296872">
              <w:rPr>
                <w:rFonts w:eastAsia="Times New Roman" w:cstheme="minorHAnsi"/>
              </w:rPr>
              <w:t>Microsoft Windows Server 2003</w:t>
            </w:r>
          </w:p>
        </w:tc>
        <w:tc>
          <w:tcPr>
            <w:tcW w:w="3117" w:type="dxa"/>
          </w:tcPr>
          <w:p w14:paraId="3944EDDD" w14:textId="77777777" w:rsidR="009D5D3D" w:rsidRDefault="009D5D3D" w:rsidP="00E63D6C">
            <w:r w:rsidRPr="00296872">
              <w:rPr>
                <w:rFonts w:eastAsia="Times New Roman" w:cstheme="minorHAnsi"/>
              </w:rPr>
              <w:t>Microsoft Windows Server 2008</w:t>
            </w:r>
          </w:p>
        </w:tc>
        <w:tc>
          <w:tcPr>
            <w:tcW w:w="3117" w:type="dxa"/>
          </w:tcPr>
          <w:p w14:paraId="24660FB4" w14:textId="77777777" w:rsidR="009D5D3D" w:rsidRDefault="009D5D3D" w:rsidP="00E63D6C"/>
        </w:tc>
      </w:tr>
    </w:tbl>
    <w:p w14:paraId="7C42C313" w14:textId="77777777" w:rsidR="009D5D3D" w:rsidRDefault="009D5D3D" w:rsidP="009D5D3D">
      <w:pPr>
        <w:pStyle w:val="Heading3"/>
      </w:pPr>
      <w:bookmarkStart w:id="67" w:name="_Toc42335844"/>
      <w:r>
        <w:t>Resolution</w:t>
      </w:r>
      <w:bookmarkEnd w:id="67"/>
    </w:p>
    <w:p w14:paraId="28429D86" w14:textId="1C4FB1F3" w:rsidR="009D5D3D" w:rsidRDefault="00E63D6C" w:rsidP="009D5D3D">
      <w:pPr>
        <w:pStyle w:val="ListParagraph"/>
        <w:numPr>
          <w:ilvl w:val="0"/>
          <w:numId w:val="6"/>
        </w:numPr>
      </w:pPr>
      <w:r>
        <w:t>Open Label Matrix.</w:t>
      </w:r>
    </w:p>
    <w:p w14:paraId="386A72C5" w14:textId="7351A49B" w:rsidR="00E63D6C" w:rsidRDefault="00E63D6C" w:rsidP="009D5D3D">
      <w:pPr>
        <w:pStyle w:val="ListParagraph"/>
        <w:numPr>
          <w:ilvl w:val="0"/>
          <w:numId w:val="6"/>
        </w:numPr>
      </w:pPr>
      <w:r>
        <w:t>Go to Tools &gt; Set Up &gt; Passwords Tab &gt; Add Button</w:t>
      </w:r>
    </w:p>
    <w:p w14:paraId="1E24BB1B" w14:textId="1C6260F1" w:rsidR="00E63D6C" w:rsidRDefault="00E63D6C" w:rsidP="009D5D3D">
      <w:pPr>
        <w:pStyle w:val="ListParagraph"/>
        <w:numPr>
          <w:ilvl w:val="0"/>
          <w:numId w:val="6"/>
        </w:numPr>
      </w:pPr>
      <w:r>
        <w:t>Create the required user accounts.</w:t>
      </w:r>
    </w:p>
    <w:p w14:paraId="052DC590" w14:textId="74E46177" w:rsidR="00E63D6C" w:rsidRDefault="00E63D6C" w:rsidP="009D5D3D">
      <w:pPr>
        <w:pStyle w:val="ListParagraph"/>
        <w:numPr>
          <w:ilvl w:val="0"/>
          <w:numId w:val="6"/>
        </w:numPr>
      </w:pPr>
      <w:r>
        <w:t>Please Note: The first account that you must create must be the administrative account.</w:t>
      </w:r>
    </w:p>
    <w:p w14:paraId="787C1068" w14:textId="52069849" w:rsidR="00E63D6C" w:rsidRDefault="00E63D6C" w:rsidP="00E63D6C"/>
    <w:p w14:paraId="620CF77E" w14:textId="267F87D9" w:rsidR="00E63D6C" w:rsidRDefault="00E63D6C" w:rsidP="00E63D6C"/>
    <w:p w14:paraId="058B58F7" w14:textId="77777777" w:rsidR="00E63D6C" w:rsidRDefault="00E63D6C" w:rsidP="00E63D6C"/>
    <w:p w14:paraId="1A7C68D1" w14:textId="22BD39C6" w:rsidR="00237617" w:rsidRDefault="00237617" w:rsidP="00237617">
      <w:pPr>
        <w:pStyle w:val="Heading2"/>
      </w:pPr>
      <w:bookmarkStart w:id="68" w:name="_Toc42335845"/>
      <w:r>
        <w:t>How do I: Remove Keyboard Input Prompts?</w:t>
      </w:r>
      <w:bookmarkEnd w:id="68"/>
    </w:p>
    <w:p w14:paraId="5FA97BBB" w14:textId="77777777" w:rsidR="009D5D3D" w:rsidRDefault="009D5D3D" w:rsidP="009D5D3D">
      <w:pPr>
        <w:pStyle w:val="Heading3"/>
      </w:pPr>
      <w:bookmarkStart w:id="69" w:name="_Toc42335846"/>
      <w:r>
        <w:t>Environment</w:t>
      </w:r>
      <w:bookmarkEnd w:id="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63D6C" w14:paraId="180D9A50" w14:textId="77777777" w:rsidTr="00E63D6C">
        <w:trPr>
          <w:trHeight w:val="368"/>
        </w:trPr>
        <w:tc>
          <w:tcPr>
            <w:tcW w:w="3116" w:type="dxa"/>
          </w:tcPr>
          <w:p w14:paraId="0E6C4740" w14:textId="77777777" w:rsidR="00E63D6C" w:rsidRDefault="00E63D6C" w:rsidP="00E63D6C">
            <w:r w:rsidRPr="00296872">
              <w:rPr>
                <w:rFonts w:eastAsia="Times New Roman" w:cstheme="minorHAnsi"/>
              </w:rPr>
              <w:t>Microsoft Windows XP</w:t>
            </w:r>
            <w:r>
              <w:rPr>
                <w:rFonts w:eastAsia="Times New Roman" w:cstheme="minorHAnsi"/>
              </w:rPr>
              <w:t xml:space="preserve"> SP3</w:t>
            </w:r>
          </w:p>
        </w:tc>
        <w:tc>
          <w:tcPr>
            <w:tcW w:w="3117" w:type="dxa"/>
          </w:tcPr>
          <w:p w14:paraId="6AF60D55" w14:textId="77777777" w:rsidR="00E63D6C" w:rsidRDefault="00E63D6C" w:rsidP="00E63D6C">
            <w:r w:rsidRPr="00296872">
              <w:rPr>
                <w:rFonts w:eastAsia="Times New Roman" w:cstheme="minorHAnsi"/>
              </w:rPr>
              <w:t>Microsoft Windows Vista</w:t>
            </w:r>
          </w:p>
        </w:tc>
        <w:tc>
          <w:tcPr>
            <w:tcW w:w="3117" w:type="dxa"/>
          </w:tcPr>
          <w:p w14:paraId="7C6A60B9" w14:textId="77777777" w:rsidR="00E63D6C" w:rsidRDefault="00E63D6C" w:rsidP="00E63D6C">
            <w:r w:rsidRPr="00296872">
              <w:rPr>
                <w:rFonts w:eastAsia="Times New Roman" w:cstheme="minorHAnsi"/>
              </w:rPr>
              <w:t>Microsoft Windows 7</w:t>
            </w:r>
          </w:p>
        </w:tc>
      </w:tr>
      <w:tr w:rsidR="00E63D6C" w14:paraId="489E3520" w14:textId="77777777" w:rsidTr="00E63D6C">
        <w:trPr>
          <w:trHeight w:val="368"/>
        </w:trPr>
        <w:tc>
          <w:tcPr>
            <w:tcW w:w="3116" w:type="dxa"/>
          </w:tcPr>
          <w:p w14:paraId="5CE5A157" w14:textId="77777777" w:rsidR="00E63D6C" w:rsidRPr="00296872" w:rsidRDefault="00E63D6C" w:rsidP="00E63D6C">
            <w:pPr>
              <w:rPr>
                <w:rFonts w:eastAsia="Times New Roman" w:cstheme="minorHAnsi"/>
              </w:rPr>
            </w:pPr>
            <w:r>
              <w:rPr>
                <w:rFonts w:eastAsia="Times New Roman" w:cstheme="minorHAnsi"/>
              </w:rPr>
              <w:t>Microsoft Windows 8</w:t>
            </w:r>
          </w:p>
        </w:tc>
        <w:tc>
          <w:tcPr>
            <w:tcW w:w="3117" w:type="dxa"/>
          </w:tcPr>
          <w:p w14:paraId="706B5BDF" w14:textId="77777777" w:rsidR="00E63D6C" w:rsidRPr="00296872" w:rsidRDefault="00E63D6C" w:rsidP="00E63D6C">
            <w:pPr>
              <w:rPr>
                <w:rFonts w:eastAsia="Times New Roman" w:cstheme="minorHAnsi"/>
              </w:rPr>
            </w:pPr>
            <w:r w:rsidRPr="00296872">
              <w:rPr>
                <w:rFonts w:eastAsia="Times New Roman" w:cstheme="minorHAnsi"/>
              </w:rPr>
              <w:t>Microsoft Windows Server 2003</w:t>
            </w:r>
          </w:p>
        </w:tc>
        <w:tc>
          <w:tcPr>
            <w:tcW w:w="3117" w:type="dxa"/>
          </w:tcPr>
          <w:p w14:paraId="61B06EF9" w14:textId="77777777" w:rsidR="00E63D6C" w:rsidRPr="00296872" w:rsidRDefault="00E63D6C" w:rsidP="00E63D6C">
            <w:pPr>
              <w:rPr>
                <w:rFonts w:eastAsia="Times New Roman" w:cstheme="minorHAnsi"/>
              </w:rPr>
            </w:pPr>
            <w:r w:rsidRPr="00296872">
              <w:rPr>
                <w:rFonts w:eastAsia="Times New Roman" w:cstheme="minorHAnsi"/>
              </w:rPr>
              <w:t>Microsoft Windows Server 2008</w:t>
            </w:r>
          </w:p>
        </w:tc>
      </w:tr>
      <w:tr w:rsidR="00E63D6C" w14:paraId="0A980146" w14:textId="77777777" w:rsidTr="00E63D6C">
        <w:trPr>
          <w:trHeight w:val="350"/>
        </w:trPr>
        <w:tc>
          <w:tcPr>
            <w:tcW w:w="3116" w:type="dxa"/>
          </w:tcPr>
          <w:p w14:paraId="7868F153" w14:textId="77777777" w:rsidR="00E63D6C" w:rsidRDefault="00E63D6C" w:rsidP="00E63D6C">
            <w:r w:rsidRPr="00296872">
              <w:rPr>
                <w:rFonts w:eastAsia="Times New Roman" w:cstheme="minorHAnsi"/>
              </w:rPr>
              <w:t xml:space="preserve">Microsoft Windows Server </w:t>
            </w:r>
            <w:r>
              <w:rPr>
                <w:rFonts w:eastAsia="Times New Roman" w:cstheme="minorHAnsi"/>
              </w:rPr>
              <w:t>2012</w:t>
            </w:r>
          </w:p>
        </w:tc>
        <w:tc>
          <w:tcPr>
            <w:tcW w:w="3117" w:type="dxa"/>
          </w:tcPr>
          <w:p w14:paraId="6CFF0226" w14:textId="77777777" w:rsidR="00E63D6C" w:rsidRDefault="00E63D6C" w:rsidP="00E63D6C"/>
        </w:tc>
        <w:tc>
          <w:tcPr>
            <w:tcW w:w="3117" w:type="dxa"/>
          </w:tcPr>
          <w:p w14:paraId="0E025588" w14:textId="77777777" w:rsidR="00E63D6C" w:rsidRDefault="00E63D6C" w:rsidP="00E63D6C"/>
        </w:tc>
      </w:tr>
    </w:tbl>
    <w:p w14:paraId="090AFA70" w14:textId="2319D908" w:rsidR="009D5D3D" w:rsidRDefault="009D5D3D" w:rsidP="009D5D3D">
      <w:pPr>
        <w:pStyle w:val="Heading3"/>
      </w:pPr>
      <w:bookmarkStart w:id="70" w:name="_Toc42335847"/>
      <w:r>
        <w:t>Resolution</w:t>
      </w:r>
      <w:bookmarkEnd w:id="70"/>
    </w:p>
    <w:p w14:paraId="31A7D3A9" w14:textId="7B92CD9C" w:rsidR="00E63D6C" w:rsidRPr="00E63D6C" w:rsidRDefault="00E63D6C" w:rsidP="00E63D6C">
      <w:r>
        <w:t>For all Counters or Keyboard input fields on the label, follow these steps.</w:t>
      </w:r>
    </w:p>
    <w:p w14:paraId="05365EA7" w14:textId="25ADFA90" w:rsidR="009D5D3D" w:rsidRPr="00E63D6C" w:rsidRDefault="00E63D6C" w:rsidP="009D5D3D">
      <w:pPr>
        <w:pStyle w:val="ListParagraph"/>
        <w:numPr>
          <w:ilvl w:val="0"/>
          <w:numId w:val="6"/>
        </w:numPr>
      </w:pPr>
      <w:r w:rsidRPr="00B84E66">
        <w:rPr>
          <w:rFonts w:eastAsia="Times New Roman" w:cstheme="minorHAnsi"/>
        </w:rPr>
        <w:t>Right-click and go to Properties</w:t>
      </w:r>
      <w:r>
        <w:rPr>
          <w:rFonts w:eastAsia="Times New Roman" w:cstheme="minorHAnsi"/>
        </w:rPr>
        <w:t>.</w:t>
      </w:r>
    </w:p>
    <w:p w14:paraId="1E7235BD" w14:textId="7793C9A2" w:rsidR="00E63D6C" w:rsidRPr="00E63D6C" w:rsidRDefault="00E63D6C" w:rsidP="009D5D3D">
      <w:pPr>
        <w:pStyle w:val="ListParagraph"/>
        <w:numPr>
          <w:ilvl w:val="0"/>
          <w:numId w:val="6"/>
        </w:numPr>
      </w:pPr>
      <w:r w:rsidRPr="00B84E66">
        <w:rPr>
          <w:rFonts w:eastAsia="Times New Roman" w:cstheme="minorHAnsi"/>
        </w:rPr>
        <w:t>Under Keyboard Tab click the Advanced... button</w:t>
      </w:r>
      <w:r>
        <w:rPr>
          <w:rFonts w:eastAsia="Times New Roman" w:cstheme="minorHAnsi"/>
        </w:rPr>
        <w:t>.</w:t>
      </w:r>
    </w:p>
    <w:p w14:paraId="7BAB4BFA" w14:textId="27ADB7B6" w:rsidR="00E63D6C" w:rsidRPr="00E63D6C" w:rsidRDefault="00E63D6C" w:rsidP="009D5D3D">
      <w:pPr>
        <w:pStyle w:val="ListParagraph"/>
        <w:numPr>
          <w:ilvl w:val="0"/>
          <w:numId w:val="6"/>
        </w:numPr>
      </w:pPr>
      <w:r w:rsidRPr="00B84E66">
        <w:rPr>
          <w:rFonts w:eastAsia="Times New Roman" w:cstheme="minorHAnsi"/>
        </w:rPr>
        <w:t>In the Advanced menu change the drop-down for Keep Changes to ‘Yes’ or ‘No’</w:t>
      </w:r>
      <w:r>
        <w:rPr>
          <w:rFonts w:eastAsia="Times New Roman" w:cstheme="minorHAnsi"/>
        </w:rPr>
        <w:t>.</w:t>
      </w:r>
    </w:p>
    <w:p w14:paraId="4E6D769E" w14:textId="7B19B694" w:rsidR="00E63D6C" w:rsidRPr="00E63D6C" w:rsidRDefault="00E63D6C" w:rsidP="009D5D3D">
      <w:pPr>
        <w:pStyle w:val="ListParagraph"/>
        <w:numPr>
          <w:ilvl w:val="0"/>
          <w:numId w:val="6"/>
        </w:numPr>
      </w:pPr>
      <w:r w:rsidRPr="00B84E66">
        <w:rPr>
          <w:rFonts w:eastAsia="Times New Roman" w:cstheme="minorHAnsi"/>
        </w:rPr>
        <w:t>Click OK and repeat as needed</w:t>
      </w:r>
    </w:p>
    <w:p w14:paraId="247E350B" w14:textId="5AA48F1D" w:rsidR="00E63D6C" w:rsidRDefault="00E63D6C" w:rsidP="009D5D3D">
      <w:pPr>
        <w:pStyle w:val="ListParagraph"/>
        <w:numPr>
          <w:ilvl w:val="0"/>
          <w:numId w:val="6"/>
        </w:numPr>
      </w:pPr>
      <w:r>
        <w:rPr>
          <w:rFonts w:eastAsia="Times New Roman" w:cstheme="minorHAnsi"/>
        </w:rPr>
        <w:t>Please Note: T</w:t>
      </w:r>
      <w:r w:rsidRPr="00B84E66">
        <w:rPr>
          <w:rFonts w:eastAsia="Times New Roman" w:cstheme="minorHAnsi"/>
        </w:rPr>
        <w:t>his process will need to be applied for all Keyboard input variables on a label template.</w:t>
      </w:r>
    </w:p>
    <w:p w14:paraId="11D9D67B" w14:textId="77777777" w:rsidR="009D5D3D" w:rsidRDefault="009D5D3D" w:rsidP="009D5D3D">
      <w:pPr>
        <w:pStyle w:val="Heading3"/>
      </w:pPr>
      <w:bookmarkStart w:id="71" w:name="_Toc42335848"/>
      <w:r>
        <w:t>Cause</w:t>
      </w:r>
      <w:bookmarkEnd w:id="71"/>
    </w:p>
    <w:p w14:paraId="6D05EDCB" w14:textId="687F10B5" w:rsidR="009D5D3D" w:rsidRDefault="00E63D6C" w:rsidP="009D5D3D">
      <w:pPr>
        <w:rPr>
          <w:rFonts w:eastAsia="Times New Roman" w:cstheme="minorHAnsi"/>
        </w:rPr>
      </w:pPr>
      <w:r>
        <w:t xml:space="preserve">Label Matrix </w:t>
      </w:r>
      <w:r w:rsidRPr="00B84E66">
        <w:rPr>
          <w:rFonts w:eastAsia="Times New Roman" w:cstheme="minorHAnsi"/>
        </w:rPr>
        <w:t>defaults the Keep Changes option to ‘Always Ask’. The prompt will always appear after printing unless defined as ‘Yes’ or ‘No’</w:t>
      </w:r>
    </w:p>
    <w:p w14:paraId="6DB0EC95" w14:textId="2EA7C5A3" w:rsidR="00E63D6C" w:rsidRPr="00E63D6C" w:rsidRDefault="00E63D6C" w:rsidP="00E63D6C">
      <w:pPr>
        <w:pStyle w:val="ListParagraph"/>
        <w:numPr>
          <w:ilvl w:val="0"/>
          <w:numId w:val="12"/>
        </w:numPr>
      </w:pPr>
      <w:r w:rsidRPr="00B84E66">
        <w:rPr>
          <w:rFonts w:eastAsia="Times New Roman" w:cstheme="minorHAnsi"/>
        </w:rPr>
        <w:t>Always Ask – The software ALWAYS prompts for a decision</w:t>
      </w:r>
    </w:p>
    <w:p w14:paraId="7555B941" w14:textId="0983B370" w:rsidR="00E63D6C" w:rsidRPr="00E63D6C" w:rsidRDefault="00E63D6C" w:rsidP="00E63D6C">
      <w:pPr>
        <w:pStyle w:val="ListParagraph"/>
        <w:numPr>
          <w:ilvl w:val="0"/>
          <w:numId w:val="12"/>
        </w:numPr>
      </w:pPr>
      <w:r w:rsidRPr="00B84E66">
        <w:rPr>
          <w:rFonts w:eastAsia="Times New Roman" w:cstheme="minorHAnsi"/>
        </w:rPr>
        <w:t>Yes – Always saves the changes</w:t>
      </w:r>
    </w:p>
    <w:p w14:paraId="1C878963" w14:textId="01221D9E" w:rsidR="00E63D6C" w:rsidRPr="0040600F" w:rsidRDefault="00E63D6C" w:rsidP="00E63D6C">
      <w:pPr>
        <w:pStyle w:val="ListParagraph"/>
        <w:numPr>
          <w:ilvl w:val="0"/>
          <w:numId w:val="12"/>
        </w:numPr>
      </w:pPr>
      <w:r w:rsidRPr="00B84E66">
        <w:rPr>
          <w:rFonts w:eastAsia="Times New Roman" w:cstheme="minorHAnsi"/>
        </w:rPr>
        <w:t>No – Never saves the changes</w:t>
      </w:r>
    </w:p>
    <w:p w14:paraId="505E2FAE" w14:textId="77777777" w:rsidR="00237617" w:rsidRPr="00237617" w:rsidRDefault="00237617" w:rsidP="00237617"/>
    <w:p w14:paraId="488382A0" w14:textId="62CBCD93" w:rsidR="00D24197" w:rsidRDefault="00237617" w:rsidP="00237617">
      <w:pPr>
        <w:pStyle w:val="Heading2"/>
      </w:pPr>
      <w:bookmarkStart w:id="72" w:name="_Toc42335849"/>
      <w:r>
        <w:lastRenderedPageBreak/>
        <w:t>If I Uninstall My Old Software for an Upgrade Will I Lose All My Data?</w:t>
      </w:r>
      <w:bookmarkEnd w:id="72"/>
    </w:p>
    <w:p w14:paraId="17807F08" w14:textId="77777777" w:rsidR="009D5D3D" w:rsidRDefault="009D5D3D" w:rsidP="009D5D3D">
      <w:pPr>
        <w:pStyle w:val="Heading3"/>
      </w:pPr>
      <w:bookmarkStart w:id="73" w:name="_Toc42335850"/>
      <w:r>
        <w:t>Environment</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D5D3D" w14:paraId="59FC27EF" w14:textId="77777777" w:rsidTr="00E63D6C">
        <w:trPr>
          <w:trHeight w:val="368"/>
        </w:trPr>
        <w:tc>
          <w:tcPr>
            <w:tcW w:w="3116" w:type="dxa"/>
          </w:tcPr>
          <w:p w14:paraId="37961A2B" w14:textId="77777777" w:rsidR="009D5D3D" w:rsidRDefault="009D5D3D" w:rsidP="00E63D6C">
            <w:r w:rsidRPr="00296872">
              <w:rPr>
                <w:rFonts w:eastAsia="Times New Roman" w:cstheme="minorHAnsi"/>
              </w:rPr>
              <w:t>Microsoft Windows XP</w:t>
            </w:r>
          </w:p>
        </w:tc>
        <w:tc>
          <w:tcPr>
            <w:tcW w:w="3117" w:type="dxa"/>
          </w:tcPr>
          <w:p w14:paraId="1476A94F" w14:textId="77777777" w:rsidR="009D5D3D" w:rsidRDefault="009D5D3D" w:rsidP="00E63D6C">
            <w:r w:rsidRPr="00296872">
              <w:rPr>
                <w:rFonts w:eastAsia="Times New Roman" w:cstheme="minorHAnsi"/>
              </w:rPr>
              <w:t>Microsoft Windows Vista</w:t>
            </w:r>
          </w:p>
        </w:tc>
        <w:tc>
          <w:tcPr>
            <w:tcW w:w="3117" w:type="dxa"/>
          </w:tcPr>
          <w:p w14:paraId="2749EC54" w14:textId="77777777" w:rsidR="009D5D3D" w:rsidRDefault="009D5D3D" w:rsidP="00E63D6C">
            <w:r w:rsidRPr="00296872">
              <w:rPr>
                <w:rFonts w:eastAsia="Times New Roman" w:cstheme="minorHAnsi"/>
              </w:rPr>
              <w:t>Microsoft Windows 7</w:t>
            </w:r>
          </w:p>
        </w:tc>
      </w:tr>
      <w:tr w:rsidR="009D5D3D" w14:paraId="46DB7F38" w14:textId="77777777" w:rsidTr="00E63D6C">
        <w:trPr>
          <w:trHeight w:val="350"/>
        </w:trPr>
        <w:tc>
          <w:tcPr>
            <w:tcW w:w="3116" w:type="dxa"/>
          </w:tcPr>
          <w:p w14:paraId="3994D85D" w14:textId="77777777" w:rsidR="009D5D3D" w:rsidRDefault="009D5D3D" w:rsidP="00E63D6C">
            <w:r w:rsidRPr="00296872">
              <w:rPr>
                <w:rFonts w:eastAsia="Times New Roman" w:cstheme="minorHAnsi"/>
              </w:rPr>
              <w:t>Microsoft Windows Server 2003</w:t>
            </w:r>
          </w:p>
        </w:tc>
        <w:tc>
          <w:tcPr>
            <w:tcW w:w="3117" w:type="dxa"/>
          </w:tcPr>
          <w:p w14:paraId="1E3D27C7" w14:textId="77777777" w:rsidR="009D5D3D" w:rsidRDefault="009D5D3D" w:rsidP="00E63D6C">
            <w:r w:rsidRPr="00296872">
              <w:rPr>
                <w:rFonts w:eastAsia="Times New Roman" w:cstheme="minorHAnsi"/>
              </w:rPr>
              <w:t>Microsoft Windows Server 2008</w:t>
            </w:r>
          </w:p>
        </w:tc>
        <w:tc>
          <w:tcPr>
            <w:tcW w:w="3117" w:type="dxa"/>
          </w:tcPr>
          <w:p w14:paraId="2B2BB56A" w14:textId="77777777" w:rsidR="009D5D3D" w:rsidRDefault="009D5D3D" w:rsidP="00E63D6C"/>
        </w:tc>
      </w:tr>
    </w:tbl>
    <w:p w14:paraId="6DAC6DC5" w14:textId="77777777" w:rsidR="009D5D3D" w:rsidRDefault="009D5D3D" w:rsidP="009D5D3D">
      <w:pPr>
        <w:pStyle w:val="Heading3"/>
      </w:pPr>
      <w:bookmarkStart w:id="74" w:name="_Toc42335851"/>
      <w:r>
        <w:t>Resolution</w:t>
      </w:r>
      <w:bookmarkEnd w:id="74"/>
    </w:p>
    <w:p w14:paraId="4BEEFFC8" w14:textId="77777777" w:rsidR="00E63D6C" w:rsidRDefault="00E63D6C" w:rsidP="009D5D3D">
      <w:pPr>
        <w:pStyle w:val="ListParagraph"/>
        <w:numPr>
          <w:ilvl w:val="0"/>
          <w:numId w:val="6"/>
        </w:numPr>
      </w:pPr>
      <w:r>
        <w:t xml:space="preserve">Un-installation of the software is specifically designed to keep any files that were created or modified while the old software was installed. This process means when the new software is installed, as long as it is the same major version (for example, 8.00 to 8.60), the software will automatically import all configuration settings and label files. </w:t>
      </w:r>
    </w:p>
    <w:p w14:paraId="0AFC0406" w14:textId="24F7A7D9" w:rsidR="009D5D3D" w:rsidRDefault="00E63D6C" w:rsidP="009D5D3D">
      <w:pPr>
        <w:pStyle w:val="ListParagraph"/>
        <w:numPr>
          <w:ilvl w:val="0"/>
          <w:numId w:val="6"/>
        </w:numPr>
      </w:pPr>
      <w:r>
        <w:t>Often, the software will visually appear unchanged by the upgrade process. In cases where the upgrade is a change to the major version (for example, 8.00 to 9.00), the software may not be able to automatically import the old files; however, the files will still be retained for future refence.</w:t>
      </w:r>
    </w:p>
    <w:p w14:paraId="3F9A7EE2" w14:textId="77777777" w:rsidR="00237617" w:rsidRPr="00237617" w:rsidRDefault="00237617" w:rsidP="00237617"/>
    <w:p w14:paraId="6879E85A" w14:textId="0E761703" w:rsidR="00237617" w:rsidRDefault="00237617" w:rsidP="00237617">
      <w:pPr>
        <w:pStyle w:val="Heading2"/>
      </w:pPr>
      <w:bookmarkStart w:id="75" w:name="_Toc42335852"/>
      <w:r>
        <w:t>I Do Not Have an SMA, But I Need Tech Support</w:t>
      </w:r>
      <w:bookmarkEnd w:id="75"/>
    </w:p>
    <w:p w14:paraId="1E51A70A" w14:textId="77777777" w:rsidR="009D5D3D" w:rsidRDefault="009D5D3D" w:rsidP="009D5D3D">
      <w:pPr>
        <w:pStyle w:val="Heading3"/>
      </w:pPr>
      <w:bookmarkStart w:id="76" w:name="_Toc42335853"/>
      <w:r>
        <w:t>Resolution</w:t>
      </w:r>
      <w:bookmarkEnd w:id="76"/>
    </w:p>
    <w:p w14:paraId="3D81DB7D" w14:textId="5512780B" w:rsidR="009D5D3D" w:rsidRDefault="00E63D6C" w:rsidP="009D5D3D">
      <w:pPr>
        <w:pStyle w:val="ListParagraph"/>
        <w:numPr>
          <w:ilvl w:val="0"/>
          <w:numId w:val="6"/>
        </w:numPr>
      </w:pPr>
      <w:r>
        <w:t>TEKLYNX technical support is provided at no cost to end users who have a Software Maintenance Agreement (SMA), support contract or are using a subscription license.</w:t>
      </w:r>
    </w:p>
    <w:p w14:paraId="40940F98" w14:textId="4D91060A" w:rsidR="00E63D6C" w:rsidRDefault="00E63D6C" w:rsidP="009D5D3D">
      <w:pPr>
        <w:pStyle w:val="ListParagraph"/>
        <w:numPr>
          <w:ilvl w:val="0"/>
          <w:numId w:val="6"/>
        </w:numPr>
      </w:pPr>
      <w:r>
        <w:t>I</w:t>
      </w:r>
      <w:r w:rsidRPr="00E63D6C">
        <w:t xml:space="preserve"> </w:t>
      </w:r>
      <w:r>
        <w:t>If you do not have an SMA, support contract, or subscription license, you are able to pay per incident to receive technical support. Your technical support representative can process this payment during your support call.</w:t>
      </w:r>
    </w:p>
    <w:p w14:paraId="4FA18BD1" w14:textId="2918928B" w:rsidR="00E63D6C" w:rsidRDefault="00E63D6C" w:rsidP="009D5D3D">
      <w:pPr>
        <w:pStyle w:val="ListParagraph"/>
        <w:numPr>
          <w:ilvl w:val="0"/>
          <w:numId w:val="6"/>
        </w:numPr>
      </w:pPr>
      <w:r>
        <w:t>I</w:t>
      </w:r>
      <w:r w:rsidRPr="00E63D6C">
        <w:t xml:space="preserve"> </w:t>
      </w:r>
      <w:r>
        <w:t>If you would like to purchase an SMA or support contract to cover unlimited technical support, please contact TEKLYNX customer service at 414-837-4800 or request that your support representative transfer the call.</w:t>
      </w:r>
    </w:p>
    <w:p w14:paraId="2EBAA1EF" w14:textId="4B773E6C" w:rsidR="00E63D6C" w:rsidRDefault="00E63D6C" w:rsidP="009D5D3D">
      <w:pPr>
        <w:pStyle w:val="ListParagraph"/>
        <w:numPr>
          <w:ilvl w:val="0"/>
          <w:numId w:val="6"/>
        </w:numPr>
      </w:pPr>
      <w:r>
        <w:t>If your SMA has expired, you are eligible to reactivate the contract. Our customer service team can assist with this as well,</w:t>
      </w:r>
    </w:p>
    <w:p w14:paraId="6D476EFE" w14:textId="77777777" w:rsidR="00237617" w:rsidRPr="00237617" w:rsidRDefault="00237617" w:rsidP="00237617"/>
    <w:sectPr w:rsidR="00237617" w:rsidRPr="00237617" w:rsidSect="00011C26">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8830" w14:textId="77777777" w:rsidR="009B05A8" w:rsidRDefault="009B05A8" w:rsidP="0029375E">
      <w:pPr>
        <w:spacing w:after="0" w:line="240" w:lineRule="auto"/>
      </w:pPr>
      <w:r>
        <w:separator/>
      </w:r>
    </w:p>
  </w:endnote>
  <w:endnote w:type="continuationSeparator" w:id="0">
    <w:p w14:paraId="6D0CCD89" w14:textId="77777777" w:rsidR="009B05A8" w:rsidRDefault="009B05A8"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E63D6C" w:rsidRDefault="00E63D6C">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E63D6C" w:rsidRPr="00982A89" w:rsidRDefault="00E63D6C"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E63D6C" w:rsidRDefault="00E63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E63D6C" w:rsidRDefault="00E63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C6283" w14:textId="77777777" w:rsidR="009B05A8" w:rsidRDefault="009B05A8" w:rsidP="0029375E">
      <w:pPr>
        <w:spacing w:after="0" w:line="240" w:lineRule="auto"/>
      </w:pPr>
      <w:r>
        <w:separator/>
      </w:r>
    </w:p>
  </w:footnote>
  <w:footnote w:type="continuationSeparator" w:id="0">
    <w:p w14:paraId="0D362384" w14:textId="77777777" w:rsidR="009B05A8" w:rsidRDefault="009B05A8"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E63D6C" w:rsidRDefault="00E63D6C"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E63D6C" w:rsidRDefault="00E63D6C" w:rsidP="008A5B48">
    <w:pPr>
      <w:pStyle w:val="Header"/>
      <w:jc w:val="center"/>
    </w:pPr>
    <w:r>
      <w:rPr>
        <w:noProof/>
      </w:rPr>
      <w:drawing>
        <wp:inline distT="0" distB="0" distL="0" distR="0" wp14:anchorId="1504BA53" wp14:editId="716CB733">
          <wp:extent cx="3716033" cy="2826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E63D6C" w:rsidRDefault="00E63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22D4"/>
    <w:multiLevelType w:val="hybridMultilevel"/>
    <w:tmpl w:val="BACA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36CC"/>
    <w:multiLevelType w:val="hybridMultilevel"/>
    <w:tmpl w:val="20C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C8534B"/>
    <w:multiLevelType w:val="hybridMultilevel"/>
    <w:tmpl w:val="55E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D16EC"/>
    <w:multiLevelType w:val="hybridMultilevel"/>
    <w:tmpl w:val="1C50B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E6238"/>
    <w:multiLevelType w:val="hybridMultilevel"/>
    <w:tmpl w:val="B09E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8762B"/>
    <w:multiLevelType w:val="hybridMultilevel"/>
    <w:tmpl w:val="33C2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00553"/>
    <w:multiLevelType w:val="hybridMultilevel"/>
    <w:tmpl w:val="C940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A7790"/>
    <w:multiLevelType w:val="multilevel"/>
    <w:tmpl w:val="503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70EDA"/>
    <w:multiLevelType w:val="hybridMultilevel"/>
    <w:tmpl w:val="E0A8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06910"/>
    <w:multiLevelType w:val="hybridMultilevel"/>
    <w:tmpl w:val="BD0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2690C"/>
    <w:multiLevelType w:val="hybridMultilevel"/>
    <w:tmpl w:val="6876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2"/>
  </w:num>
  <w:num w:numId="3">
    <w:abstractNumId w:val="5"/>
  </w:num>
  <w:num w:numId="4">
    <w:abstractNumId w:val="1"/>
  </w:num>
  <w:num w:numId="5">
    <w:abstractNumId w:val="3"/>
  </w:num>
  <w:num w:numId="6">
    <w:abstractNumId w:val="4"/>
  </w:num>
  <w:num w:numId="7">
    <w:abstractNumId w:val="10"/>
  </w:num>
  <w:num w:numId="8">
    <w:abstractNumId w:val="6"/>
  </w:num>
  <w:num w:numId="9">
    <w:abstractNumId w:val="12"/>
  </w:num>
  <w:num w:numId="10">
    <w:abstractNumId w:val="11"/>
  </w:num>
  <w:num w:numId="11">
    <w:abstractNumId w:val="9"/>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11C26"/>
    <w:rsid w:val="00071857"/>
    <w:rsid w:val="00077850"/>
    <w:rsid w:val="000A7F0F"/>
    <w:rsid w:val="000F79FC"/>
    <w:rsid w:val="0016557A"/>
    <w:rsid w:val="00175E75"/>
    <w:rsid w:val="001C4B37"/>
    <w:rsid w:val="001C50E1"/>
    <w:rsid w:val="00237617"/>
    <w:rsid w:val="0029375E"/>
    <w:rsid w:val="002E5DC7"/>
    <w:rsid w:val="002F4F7D"/>
    <w:rsid w:val="002F7C39"/>
    <w:rsid w:val="003753EA"/>
    <w:rsid w:val="0040600F"/>
    <w:rsid w:val="00491309"/>
    <w:rsid w:val="004A08D3"/>
    <w:rsid w:val="00510227"/>
    <w:rsid w:val="005D1E82"/>
    <w:rsid w:val="00602145"/>
    <w:rsid w:val="006A726B"/>
    <w:rsid w:val="00746B11"/>
    <w:rsid w:val="007B0BAE"/>
    <w:rsid w:val="007B67C4"/>
    <w:rsid w:val="007D0A97"/>
    <w:rsid w:val="008040BE"/>
    <w:rsid w:val="00812317"/>
    <w:rsid w:val="008A5B48"/>
    <w:rsid w:val="008D7C5A"/>
    <w:rsid w:val="008E5E8C"/>
    <w:rsid w:val="00936ACC"/>
    <w:rsid w:val="00951E99"/>
    <w:rsid w:val="00982A89"/>
    <w:rsid w:val="009A089D"/>
    <w:rsid w:val="009B05A8"/>
    <w:rsid w:val="009D5D3D"/>
    <w:rsid w:val="00A2256C"/>
    <w:rsid w:val="00A273B2"/>
    <w:rsid w:val="00AB43B5"/>
    <w:rsid w:val="00AC5AB4"/>
    <w:rsid w:val="00AD391E"/>
    <w:rsid w:val="00B0522E"/>
    <w:rsid w:val="00B13DA7"/>
    <w:rsid w:val="00B15177"/>
    <w:rsid w:val="00C05688"/>
    <w:rsid w:val="00C51D99"/>
    <w:rsid w:val="00CC1C30"/>
    <w:rsid w:val="00CE3E82"/>
    <w:rsid w:val="00D06F93"/>
    <w:rsid w:val="00D13F84"/>
    <w:rsid w:val="00D24197"/>
    <w:rsid w:val="00D46004"/>
    <w:rsid w:val="00DE559A"/>
    <w:rsid w:val="00E20A20"/>
    <w:rsid w:val="00E26A88"/>
    <w:rsid w:val="00E34299"/>
    <w:rsid w:val="00E63D6C"/>
    <w:rsid w:val="00E954E6"/>
    <w:rsid w:val="00EE0A09"/>
    <w:rsid w:val="00F050D6"/>
    <w:rsid w:val="00F11D6B"/>
    <w:rsid w:val="00F55866"/>
    <w:rsid w:val="00F860D1"/>
    <w:rsid w:val="00FA374D"/>
    <w:rsid w:val="00FC59F5"/>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DA7E4C-EC66-4255-A28F-101E9B8F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130</TotalTime>
  <Pages>16</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8</cp:revision>
  <dcterms:created xsi:type="dcterms:W3CDTF">2020-06-05T20:50:00Z</dcterms:created>
  <dcterms:modified xsi:type="dcterms:W3CDTF">2020-07-26T18:39:00Z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