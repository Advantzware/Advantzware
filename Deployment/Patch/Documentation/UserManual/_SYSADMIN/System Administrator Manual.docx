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3F61A8" w14:textId="77777777" w:rsidR="00893FE4" w:rsidRDefault="00602145" w:rsidP="00FA374D">
      <w:pPr>
        <w:jc w:val="center"/>
        <w:rPr>
          <w:color w:val="0672A9" w:themeColor="accent1"/>
          <w:sz w:val="72"/>
          <w:szCs w:val="72"/>
        </w:rPr>
      </w:pPr>
      <w:r>
        <w:rPr>
          <w:color w:val="0672A9" w:themeColor="accent1"/>
          <w:sz w:val="72"/>
          <w:szCs w:val="72"/>
        </w:rPr>
        <w:t xml:space="preserve">User Manual: </w:t>
      </w:r>
    </w:p>
    <w:p w14:paraId="5F39E040" w14:textId="5365461B" w:rsidR="001C50E1" w:rsidRPr="001C50E1" w:rsidRDefault="00893FE4" w:rsidP="00FA374D">
      <w:pPr>
        <w:jc w:val="center"/>
        <w:rPr>
          <w:color w:val="0672A9" w:themeColor="accent1"/>
          <w:sz w:val="72"/>
          <w:szCs w:val="72"/>
        </w:rPr>
      </w:pPr>
      <w:r>
        <w:rPr>
          <w:color w:val="0672A9" w:themeColor="accent1"/>
          <w:sz w:val="72"/>
          <w:szCs w:val="72"/>
        </w:rPr>
        <w:t>System Administrator</w:t>
      </w:r>
    </w:p>
    <w:sdt>
      <w:sdtPr>
        <w:id w:val="-1057706619"/>
        <w:docPartObj>
          <w:docPartGallery w:val="Cover Pages"/>
          <w:docPartUnique/>
        </w:docPartObj>
      </w:sdtPr>
      <w:sdtEndPr/>
      <w:sdtContent>
        <w:p w14:paraId="2F3C937C" w14:textId="24AB6B23" w:rsidR="0016557A" w:rsidRDefault="009A089D" w:rsidP="001C50E1">
          <w:r>
            <w:rPr>
              <w:noProof/>
            </w:rPr>
            <mc:AlternateContent>
              <mc:Choice Requires="wpg">
                <w:drawing>
                  <wp:anchor distT="0" distB="0" distL="114300" distR="114300" simplePos="0" relativeHeight="251659264" behindDoc="1" locked="0" layoutInCell="1" allowOverlap="1" wp14:anchorId="3D332D0F" wp14:editId="33B962C2">
                    <wp:simplePos x="0" y="0"/>
                    <wp:positionH relativeFrom="page">
                      <wp:posOffset>466725</wp:posOffset>
                    </wp:positionH>
                    <wp:positionV relativeFrom="page">
                      <wp:posOffset>7638630</wp:posOffset>
                    </wp:positionV>
                    <wp:extent cx="6852920" cy="1919643"/>
                    <wp:effectExtent l="0" t="0" r="5080" b="4445"/>
                    <wp:wrapNone/>
                    <wp:docPr id="119" name="Group 119"/>
                    <wp:cNvGraphicFramePr/>
                    <a:graphic xmlns:a="http://schemas.openxmlformats.org/drawingml/2006/main">
                      <a:graphicData uri="http://schemas.microsoft.com/office/word/2010/wordprocessingGroup">
                        <wpg:wgp>
                          <wpg:cNvGrpSpPr/>
                          <wpg:grpSpPr>
                            <a:xfrm>
                              <a:off x="0" y="0"/>
                              <a:ext cx="6852920" cy="1919643"/>
                              <a:chOff x="0" y="7315200"/>
                              <a:chExt cx="6858000" cy="19565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BD1071" w14:textId="77777777" w:rsidR="001D0A82" w:rsidRDefault="001D0A82">
                                  <w:pPr>
                                    <w:pStyle w:val="NoSpacing"/>
                                    <w:rPr>
                                      <w:color w:val="FFFFFF" w:themeColor="background1"/>
                                      <w:sz w:val="32"/>
                                      <w:szCs w:val="32"/>
                                    </w:rPr>
                                  </w:pPr>
                                </w:p>
                                <w:p w14:paraId="5A2CB510" w14:textId="1CE27033" w:rsidR="001D0A82" w:rsidRDefault="001D0A82">
                                  <w:pPr>
                                    <w:pStyle w:val="NoSpacing"/>
                                    <w:rPr>
                                      <w:caps/>
                                      <w:color w:val="FFFFFF" w:themeColor="background1"/>
                                    </w:rPr>
                                  </w:pPr>
                                  <w:r>
                                    <w:rPr>
                                      <w:caps/>
                                      <w:color w:val="FFFFFF" w:themeColor="background1"/>
                                    </w:rPr>
                                    <w:t xml:space="preserve">| </w:t>
                                  </w:r>
                                  <w:r w:rsidR="00F4456B">
                                    <w:rPr>
                                      <w:caps/>
                                      <w:color w:val="FFFFFF" w:themeColor="background1"/>
                                    </w:rPr>
                                    <w:t>july</w:t>
                                  </w:r>
                                  <w:bookmarkStart w:id="0" w:name="_GoBack"/>
                                  <w:bookmarkEnd w:id="0"/>
                                  <w:r>
                                    <w:rPr>
                                      <w:caps/>
                                      <w:color w:val="FFFFFF" w:themeColor="background1"/>
                                    </w:rPr>
                                    <w:t xml:space="preserve">-20 | </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D332D0F" id="Group 119" o:spid="_x0000_s1026" style="position:absolute;margin-left:36.75pt;margin-top:601.45pt;width:539.6pt;height:151.15pt;z-index:-251657216;mso-position-horizontal-relative:page;mso-position-vertical-relative:page" coordorigin=",73152" coordsize="68580,19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0672a9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f68a29 [3205]" stroked="f" strokeweight="1pt">
                      <v:textbox inset="36pt,14.4pt,36pt,36pt">
                        <w:txbxContent>
                          <w:p w14:paraId="72BD1071" w14:textId="77777777" w:rsidR="001D0A82" w:rsidRDefault="001D0A82">
                            <w:pPr>
                              <w:pStyle w:val="NoSpacing"/>
                              <w:rPr>
                                <w:color w:val="FFFFFF" w:themeColor="background1"/>
                                <w:sz w:val="32"/>
                                <w:szCs w:val="32"/>
                              </w:rPr>
                            </w:pPr>
                          </w:p>
                          <w:p w14:paraId="5A2CB510" w14:textId="1CE27033" w:rsidR="001D0A82" w:rsidRDefault="001D0A82">
                            <w:pPr>
                              <w:pStyle w:val="NoSpacing"/>
                              <w:rPr>
                                <w:caps/>
                                <w:color w:val="FFFFFF" w:themeColor="background1"/>
                              </w:rPr>
                            </w:pPr>
                            <w:r>
                              <w:rPr>
                                <w:caps/>
                                <w:color w:val="FFFFFF" w:themeColor="background1"/>
                              </w:rPr>
                              <w:t xml:space="preserve">| </w:t>
                            </w:r>
                            <w:r w:rsidR="00F4456B">
                              <w:rPr>
                                <w:caps/>
                                <w:color w:val="FFFFFF" w:themeColor="background1"/>
                              </w:rPr>
                              <w:t>july</w:t>
                            </w:r>
                            <w:bookmarkStart w:id="1" w:name="_GoBack"/>
                            <w:bookmarkEnd w:id="1"/>
                            <w:r>
                              <w:rPr>
                                <w:caps/>
                                <w:color w:val="FFFFFF" w:themeColor="background1"/>
                              </w:rPr>
                              <w:t xml:space="preserve">-20 | </w:t>
                            </w:r>
                          </w:p>
                        </w:txbxContent>
                      </v:textbox>
                    </v:rect>
                    <w10:wrap anchorx="page" anchory="page"/>
                  </v:group>
                </w:pict>
              </mc:Fallback>
            </mc:AlternateContent>
          </w:r>
          <w:r w:rsidR="0016557A">
            <w:br w:type="page"/>
          </w:r>
        </w:p>
        <w:p w14:paraId="41F2C301" w14:textId="77777777" w:rsidR="0016557A" w:rsidRPr="002E5DC7" w:rsidRDefault="0016557A" w:rsidP="002E5DC7">
          <w:pPr>
            <w:rPr>
              <w:b/>
              <w:bCs/>
              <w:color w:val="F68A29" w:themeColor="accent2"/>
              <w:sz w:val="36"/>
              <w:szCs w:val="36"/>
            </w:rPr>
          </w:pPr>
          <w:r w:rsidRPr="002E5DC7">
            <w:rPr>
              <w:b/>
              <w:bCs/>
              <w:color w:val="F68A29" w:themeColor="accent2"/>
              <w:sz w:val="36"/>
              <w:szCs w:val="36"/>
            </w:rPr>
            <w:lastRenderedPageBreak/>
            <w:t>Document Overview</w:t>
          </w:r>
        </w:p>
        <w:p w14:paraId="192FD7BB" w14:textId="77777777" w:rsidR="00746B11" w:rsidRPr="00B13DA7" w:rsidRDefault="00746B11" w:rsidP="00B15177">
          <w:pPr>
            <w:rPr>
              <w:b/>
              <w:bCs/>
              <w:color w:val="0672A9" w:themeColor="accent1"/>
              <w:sz w:val="26"/>
              <w:szCs w:val="26"/>
            </w:rPr>
          </w:pPr>
          <w:r w:rsidRPr="00B13DA7">
            <w:rPr>
              <w:b/>
              <w:bCs/>
              <w:color w:val="0672A9" w:themeColor="accent1"/>
              <w:sz w:val="26"/>
              <w:szCs w:val="26"/>
            </w:rPr>
            <w:t>Documentation Goals</w:t>
          </w:r>
        </w:p>
        <w:p w14:paraId="5B73D6A8" w14:textId="68EEE310" w:rsidR="00746B11" w:rsidRDefault="0016557A" w:rsidP="0016557A">
          <w:r>
            <w:t xml:space="preserve">This documentation is intended to provide instruction for </w:t>
          </w:r>
          <w:r w:rsidR="00B274CF">
            <w:rPr>
              <w:b/>
              <w:bCs/>
              <w:i/>
              <w:iCs/>
            </w:rPr>
            <w:t>All System Administration functions</w:t>
          </w:r>
          <w:r w:rsidRPr="00B15177">
            <w:rPr>
              <w:i/>
              <w:iCs/>
            </w:rPr>
            <w:t>.</w:t>
          </w:r>
          <w:r>
            <w:t xml:space="preserve">  </w:t>
          </w:r>
        </w:p>
        <w:p w14:paraId="5899AE9A" w14:textId="77777777" w:rsidR="0016557A" w:rsidRDefault="0016557A"/>
        <w:p w14:paraId="1ACC309A" w14:textId="77777777" w:rsidR="0016557A" w:rsidRDefault="0016557A">
          <w:r>
            <w:br w:type="page"/>
          </w:r>
        </w:p>
        <w:p w14:paraId="26713194" w14:textId="77777777" w:rsidR="009A089D" w:rsidRDefault="00F4456B"/>
      </w:sdtContent>
    </w:sdt>
    <w:sdt>
      <w:sdtPr>
        <w:rPr>
          <w:rFonts w:asciiTheme="minorHAnsi" w:eastAsiaTheme="minorHAnsi" w:hAnsiTheme="minorHAnsi" w:cstheme="minorBidi"/>
          <w:color w:val="auto"/>
          <w:sz w:val="22"/>
          <w:szCs w:val="22"/>
        </w:rPr>
        <w:id w:val="-819272141"/>
        <w:docPartObj>
          <w:docPartGallery w:val="Table of Contents"/>
          <w:docPartUnique/>
        </w:docPartObj>
      </w:sdtPr>
      <w:sdtEndPr>
        <w:rPr>
          <w:b/>
          <w:bCs/>
          <w:noProof/>
        </w:rPr>
      </w:sdtEndPr>
      <w:sdtContent>
        <w:p w14:paraId="5F87C5FE" w14:textId="77777777" w:rsidR="0016557A" w:rsidRPr="00DE559A" w:rsidRDefault="0016557A">
          <w:pPr>
            <w:pStyle w:val="TOCHeading"/>
            <w:rPr>
              <w:b/>
              <w:bCs/>
              <w:color w:val="0672A9" w:themeColor="accent1"/>
            </w:rPr>
          </w:pPr>
          <w:r w:rsidRPr="00DE559A">
            <w:rPr>
              <w:b/>
              <w:bCs/>
              <w:color w:val="0672A9" w:themeColor="accent1"/>
            </w:rPr>
            <w:t>Table of Contents</w:t>
          </w:r>
        </w:p>
        <w:p w14:paraId="50D81646" w14:textId="51FB7489" w:rsidR="001D0A82" w:rsidRDefault="0016557A">
          <w:pPr>
            <w:pStyle w:val="TOC1"/>
            <w:tabs>
              <w:tab w:val="right" w:leader="dot" w:pos="9350"/>
            </w:tabs>
            <w:rPr>
              <w:rFonts w:cstheme="minorBidi"/>
              <w:noProof/>
            </w:rPr>
          </w:pPr>
          <w:r>
            <w:fldChar w:fldCharType="begin"/>
          </w:r>
          <w:r>
            <w:instrText xml:space="preserve"> TOC \o "1-3" \h \z \u </w:instrText>
          </w:r>
          <w:r>
            <w:fldChar w:fldCharType="separate"/>
          </w:r>
          <w:hyperlink w:anchor="_Toc45559441" w:history="1">
            <w:r w:rsidR="001D0A82" w:rsidRPr="009F08CC">
              <w:rPr>
                <w:rStyle w:val="Hyperlink"/>
                <w:b/>
                <w:bCs/>
                <w:noProof/>
              </w:rPr>
              <w:t>Overview of Advantzware Specific Keys and Icons</w:t>
            </w:r>
            <w:r w:rsidR="001D0A82">
              <w:rPr>
                <w:noProof/>
                <w:webHidden/>
              </w:rPr>
              <w:tab/>
            </w:r>
            <w:r w:rsidR="001D0A82">
              <w:rPr>
                <w:noProof/>
                <w:webHidden/>
              </w:rPr>
              <w:fldChar w:fldCharType="begin"/>
            </w:r>
            <w:r w:rsidR="001D0A82">
              <w:rPr>
                <w:noProof/>
                <w:webHidden/>
              </w:rPr>
              <w:instrText xml:space="preserve"> PAGEREF _Toc45559441 \h </w:instrText>
            </w:r>
            <w:r w:rsidR="001D0A82">
              <w:rPr>
                <w:noProof/>
                <w:webHidden/>
              </w:rPr>
            </w:r>
            <w:r w:rsidR="001D0A82">
              <w:rPr>
                <w:noProof/>
                <w:webHidden/>
              </w:rPr>
              <w:fldChar w:fldCharType="separate"/>
            </w:r>
            <w:r w:rsidR="007C3BE4">
              <w:rPr>
                <w:noProof/>
                <w:webHidden/>
              </w:rPr>
              <w:t>9</w:t>
            </w:r>
            <w:r w:rsidR="001D0A82">
              <w:rPr>
                <w:noProof/>
                <w:webHidden/>
              </w:rPr>
              <w:fldChar w:fldCharType="end"/>
            </w:r>
          </w:hyperlink>
        </w:p>
        <w:p w14:paraId="0CDB55DF" w14:textId="7C856344" w:rsidR="001D0A82" w:rsidRDefault="00F4456B">
          <w:pPr>
            <w:pStyle w:val="TOC2"/>
            <w:tabs>
              <w:tab w:val="right" w:leader="dot" w:pos="9350"/>
            </w:tabs>
            <w:rPr>
              <w:rFonts w:cstheme="minorBidi"/>
              <w:noProof/>
            </w:rPr>
          </w:pPr>
          <w:hyperlink w:anchor="_Toc45559442" w:history="1">
            <w:r w:rsidR="001D0A82" w:rsidRPr="009F08CC">
              <w:rPr>
                <w:rStyle w:val="Hyperlink"/>
                <w:noProof/>
              </w:rPr>
              <w:t>Function Keys</w:t>
            </w:r>
            <w:r w:rsidR="001D0A82">
              <w:rPr>
                <w:noProof/>
                <w:webHidden/>
              </w:rPr>
              <w:tab/>
            </w:r>
            <w:r w:rsidR="001D0A82">
              <w:rPr>
                <w:noProof/>
                <w:webHidden/>
              </w:rPr>
              <w:fldChar w:fldCharType="begin"/>
            </w:r>
            <w:r w:rsidR="001D0A82">
              <w:rPr>
                <w:noProof/>
                <w:webHidden/>
              </w:rPr>
              <w:instrText xml:space="preserve"> PAGEREF _Toc45559442 \h </w:instrText>
            </w:r>
            <w:r w:rsidR="001D0A82">
              <w:rPr>
                <w:noProof/>
                <w:webHidden/>
              </w:rPr>
            </w:r>
            <w:r w:rsidR="001D0A82">
              <w:rPr>
                <w:noProof/>
                <w:webHidden/>
              </w:rPr>
              <w:fldChar w:fldCharType="separate"/>
            </w:r>
            <w:r w:rsidR="007C3BE4">
              <w:rPr>
                <w:noProof/>
                <w:webHidden/>
              </w:rPr>
              <w:t>9</w:t>
            </w:r>
            <w:r w:rsidR="001D0A82">
              <w:rPr>
                <w:noProof/>
                <w:webHidden/>
              </w:rPr>
              <w:fldChar w:fldCharType="end"/>
            </w:r>
          </w:hyperlink>
        </w:p>
        <w:p w14:paraId="557A08B4" w14:textId="018D6A03" w:rsidR="001D0A82" w:rsidRDefault="00F4456B">
          <w:pPr>
            <w:pStyle w:val="TOC2"/>
            <w:tabs>
              <w:tab w:val="right" w:leader="dot" w:pos="9350"/>
            </w:tabs>
            <w:rPr>
              <w:rFonts w:cstheme="minorBidi"/>
              <w:noProof/>
            </w:rPr>
          </w:pPr>
          <w:hyperlink w:anchor="_Toc45559443" w:history="1">
            <w:r w:rsidR="001D0A82" w:rsidRPr="009F08CC">
              <w:rPr>
                <w:rStyle w:val="Hyperlink"/>
                <w:noProof/>
              </w:rPr>
              <w:t>Advanced Software Standard Function Keys</w:t>
            </w:r>
            <w:r w:rsidR="001D0A82">
              <w:rPr>
                <w:noProof/>
                <w:webHidden/>
              </w:rPr>
              <w:tab/>
            </w:r>
            <w:r w:rsidR="001D0A82">
              <w:rPr>
                <w:noProof/>
                <w:webHidden/>
              </w:rPr>
              <w:fldChar w:fldCharType="begin"/>
            </w:r>
            <w:r w:rsidR="001D0A82">
              <w:rPr>
                <w:noProof/>
                <w:webHidden/>
              </w:rPr>
              <w:instrText xml:space="preserve"> PAGEREF _Toc45559443 \h </w:instrText>
            </w:r>
            <w:r w:rsidR="001D0A82">
              <w:rPr>
                <w:noProof/>
                <w:webHidden/>
              </w:rPr>
            </w:r>
            <w:r w:rsidR="001D0A82">
              <w:rPr>
                <w:noProof/>
                <w:webHidden/>
              </w:rPr>
              <w:fldChar w:fldCharType="separate"/>
            </w:r>
            <w:r w:rsidR="007C3BE4">
              <w:rPr>
                <w:noProof/>
                <w:webHidden/>
              </w:rPr>
              <w:t>10</w:t>
            </w:r>
            <w:r w:rsidR="001D0A82">
              <w:rPr>
                <w:noProof/>
                <w:webHidden/>
              </w:rPr>
              <w:fldChar w:fldCharType="end"/>
            </w:r>
          </w:hyperlink>
        </w:p>
        <w:p w14:paraId="45ACC02D" w14:textId="181F711E" w:rsidR="001D0A82" w:rsidRDefault="00F4456B">
          <w:pPr>
            <w:pStyle w:val="TOC2"/>
            <w:tabs>
              <w:tab w:val="right" w:leader="dot" w:pos="9350"/>
            </w:tabs>
            <w:rPr>
              <w:rFonts w:cstheme="minorBidi"/>
              <w:noProof/>
            </w:rPr>
          </w:pPr>
          <w:hyperlink w:anchor="_Toc45559444" w:history="1">
            <w:r w:rsidR="001D0A82" w:rsidRPr="009F08CC">
              <w:rPr>
                <w:rStyle w:val="Hyperlink"/>
                <w:noProof/>
              </w:rPr>
              <w:t>Program Icons</w:t>
            </w:r>
            <w:r w:rsidR="001D0A82">
              <w:rPr>
                <w:noProof/>
                <w:webHidden/>
              </w:rPr>
              <w:tab/>
            </w:r>
            <w:r w:rsidR="001D0A82">
              <w:rPr>
                <w:noProof/>
                <w:webHidden/>
              </w:rPr>
              <w:fldChar w:fldCharType="begin"/>
            </w:r>
            <w:r w:rsidR="001D0A82">
              <w:rPr>
                <w:noProof/>
                <w:webHidden/>
              </w:rPr>
              <w:instrText xml:space="preserve"> PAGEREF _Toc45559444 \h </w:instrText>
            </w:r>
            <w:r w:rsidR="001D0A82">
              <w:rPr>
                <w:noProof/>
                <w:webHidden/>
              </w:rPr>
            </w:r>
            <w:r w:rsidR="001D0A82">
              <w:rPr>
                <w:noProof/>
                <w:webHidden/>
              </w:rPr>
              <w:fldChar w:fldCharType="separate"/>
            </w:r>
            <w:r w:rsidR="007C3BE4">
              <w:rPr>
                <w:noProof/>
                <w:webHidden/>
              </w:rPr>
              <w:t>11</w:t>
            </w:r>
            <w:r w:rsidR="001D0A82">
              <w:rPr>
                <w:noProof/>
                <w:webHidden/>
              </w:rPr>
              <w:fldChar w:fldCharType="end"/>
            </w:r>
          </w:hyperlink>
        </w:p>
        <w:p w14:paraId="0F554F93" w14:textId="7759DFA6" w:rsidR="001D0A82" w:rsidRDefault="00F4456B">
          <w:pPr>
            <w:pStyle w:val="TOC1"/>
            <w:tabs>
              <w:tab w:val="right" w:leader="dot" w:pos="9350"/>
            </w:tabs>
            <w:rPr>
              <w:rFonts w:cstheme="minorBidi"/>
              <w:noProof/>
            </w:rPr>
          </w:pPr>
          <w:hyperlink w:anchor="_Toc45559445" w:history="1">
            <w:r w:rsidR="001D0A82" w:rsidRPr="009F08CC">
              <w:rPr>
                <w:rStyle w:val="Hyperlink"/>
                <w:b/>
                <w:bCs/>
                <w:noProof/>
              </w:rPr>
              <w:t>Backing Up Advantzware</w:t>
            </w:r>
            <w:r w:rsidR="001D0A82">
              <w:rPr>
                <w:noProof/>
                <w:webHidden/>
              </w:rPr>
              <w:tab/>
            </w:r>
            <w:r w:rsidR="001D0A82">
              <w:rPr>
                <w:noProof/>
                <w:webHidden/>
              </w:rPr>
              <w:fldChar w:fldCharType="begin"/>
            </w:r>
            <w:r w:rsidR="001D0A82">
              <w:rPr>
                <w:noProof/>
                <w:webHidden/>
              </w:rPr>
              <w:instrText xml:space="preserve"> PAGEREF _Toc45559445 \h </w:instrText>
            </w:r>
            <w:r w:rsidR="001D0A82">
              <w:rPr>
                <w:noProof/>
                <w:webHidden/>
              </w:rPr>
            </w:r>
            <w:r w:rsidR="001D0A82">
              <w:rPr>
                <w:noProof/>
                <w:webHidden/>
              </w:rPr>
              <w:fldChar w:fldCharType="separate"/>
            </w:r>
            <w:r w:rsidR="007C3BE4">
              <w:rPr>
                <w:noProof/>
                <w:webHidden/>
              </w:rPr>
              <w:t>12</w:t>
            </w:r>
            <w:r w:rsidR="001D0A82">
              <w:rPr>
                <w:noProof/>
                <w:webHidden/>
              </w:rPr>
              <w:fldChar w:fldCharType="end"/>
            </w:r>
          </w:hyperlink>
        </w:p>
        <w:p w14:paraId="56DA69FB" w14:textId="03971F12" w:rsidR="001D0A82" w:rsidRDefault="00F4456B">
          <w:pPr>
            <w:pStyle w:val="TOC1"/>
            <w:tabs>
              <w:tab w:val="right" w:leader="dot" w:pos="9350"/>
            </w:tabs>
            <w:rPr>
              <w:rFonts w:cstheme="minorBidi"/>
              <w:noProof/>
            </w:rPr>
          </w:pPr>
          <w:hyperlink w:anchor="_Toc45559446" w:history="1">
            <w:r w:rsidR="001D0A82" w:rsidRPr="009F08CC">
              <w:rPr>
                <w:rStyle w:val="Hyperlink"/>
                <w:b/>
                <w:bCs/>
                <w:noProof/>
              </w:rPr>
              <w:t>API Module [NA]</w:t>
            </w:r>
            <w:r w:rsidR="001D0A82">
              <w:rPr>
                <w:noProof/>
                <w:webHidden/>
              </w:rPr>
              <w:tab/>
            </w:r>
            <w:r w:rsidR="001D0A82">
              <w:rPr>
                <w:noProof/>
                <w:webHidden/>
              </w:rPr>
              <w:fldChar w:fldCharType="begin"/>
            </w:r>
            <w:r w:rsidR="001D0A82">
              <w:rPr>
                <w:noProof/>
                <w:webHidden/>
              </w:rPr>
              <w:instrText xml:space="preserve"> PAGEREF _Toc45559446 \h </w:instrText>
            </w:r>
            <w:r w:rsidR="001D0A82">
              <w:rPr>
                <w:noProof/>
                <w:webHidden/>
              </w:rPr>
            </w:r>
            <w:r w:rsidR="001D0A82">
              <w:rPr>
                <w:noProof/>
                <w:webHidden/>
              </w:rPr>
              <w:fldChar w:fldCharType="separate"/>
            </w:r>
            <w:r w:rsidR="007C3BE4">
              <w:rPr>
                <w:noProof/>
                <w:webHidden/>
              </w:rPr>
              <w:t>13</w:t>
            </w:r>
            <w:r w:rsidR="001D0A82">
              <w:rPr>
                <w:noProof/>
                <w:webHidden/>
              </w:rPr>
              <w:fldChar w:fldCharType="end"/>
            </w:r>
          </w:hyperlink>
        </w:p>
        <w:p w14:paraId="1420A923" w14:textId="3CC6F676" w:rsidR="001D0A82" w:rsidRDefault="00F4456B">
          <w:pPr>
            <w:pStyle w:val="TOC2"/>
            <w:tabs>
              <w:tab w:val="right" w:leader="dot" w:pos="9350"/>
            </w:tabs>
            <w:rPr>
              <w:rFonts w:cstheme="minorBidi"/>
              <w:noProof/>
            </w:rPr>
          </w:pPr>
          <w:hyperlink w:anchor="_Toc45559447" w:history="1">
            <w:r w:rsidR="001D0A82" w:rsidRPr="009F08CC">
              <w:rPr>
                <w:rStyle w:val="Hyperlink"/>
                <w:noProof/>
              </w:rPr>
              <w:t>Outbound API [NA1]</w:t>
            </w:r>
            <w:r w:rsidR="001D0A82">
              <w:rPr>
                <w:noProof/>
                <w:webHidden/>
              </w:rPr>
              <w:tab/>
            </w:r>
            <w:r w:rsidR="001D0A82">
              <w:rPr>
                <w:noProof/>
                <w:webHidden/>
              </w:rPr>
              <w:fldChar w:fldCharType="begin"/>
            </w:r>
            <w:r w:rsidR="001D0A82">
              <w:rPr>
                <w:noProof/>
                <w:webHidden/>
              </w:rPr>
              <w:instrText xml:space="preserve"> PAGEREF _Toc45559447 \h </w:instrText>
            </w:r>
            <w:r w:rsidR="001D0A82">
              <w:rPr>
                <w:noProof/>
                <w:webHidden/>
              </w:rPr>
            </w:r>
            <w:r w:rsidR="001D0A82">
              <w:rPr>
                <w:noProof/>
                <w:webHidden/>
              </w:rPr>
              <w:fldChar w:fldCharType="separate"/>
            </w:r>
            <w:r w:rsidR="007C3BE4">
              <w:rPr>
                <w:noProof/>
                <w:webHidden/>
              </w:rPr>
              <w:t>13</w:t>
            </w:r>
            <w:r w:rsidR="001D0A82">
              <w:rPr>
                <w:noProof/>
                <w:webHidden/>
              </w:rPr>
              <w:fldChar w:fldCharType="end"/>
            </w:r>
          </w:hyperlink>
        </w:p>
        <w:p w14:paraId="44056D38" w14:textId="24B74EBF" w:rsidR="001D0A82" w:rsidRDefault="00F4456B">
          <w:pPr>
            <w:pStyle w:val="TOC3"/>
            <w:tabs>
              <w:tab w:val="right" w:leader="dot" w:pos="9350"/>
            </w:tabs>
            <w:rPr>
              <w:rFonts w:cstheme="minorBidi"/>
              <w:noProof/>
            </w:rPr>
          </w:pPr>
          <w:hyperlink w:anchor="_Toc45559448" w:history="1">
            <w:r w:rsidR="001D0A82" w:rsidRPr="009F08CC">
              <w:rPr>
                <w:rStyle w:val="Hyperlink"/>
                <w:noProof/>
              </w:rPr>
              <w:t>Outbound Screen</w:t>
            </w:r>
            <w:r w:rsidR="001D0A82">
              <w:rPr>
                <w:noProof/>
                <w:webHidden/>
              </w:rPr>
              <w:tab/>
            </w:r>
            <w:r w:rsidR="001D0A82">
              <w:rPr>
                <w:noProof/>
                <w:webHidden/>
              </w:rPr>
              <w:fldChar w:fldCharType="begin"/>
            </w:r>
            <w:r w:rsidR="001D0A82">
              <w:rPr>
                <w:noProof/>
                <w:webHidden/>
              </w:rPr>
              <w:instrText xml:space="preserve"> PAGEREF _Toc45559448 \h </w:instrText>
            </w:r>
            <w:r w:rsidR="001D0A82">
              <w:rPr>
                <w:noProof/>
                <w:webHidden/>
              </w:rPr>
            </w:r>
            <w:r w:rsidR="001D0A82">
              <w:rPr>
                <w:noProof/>
                <w:webHidden/>
              </w:rPr>
              <w:fldChar w:fldCharType="separate"/>
            </w:r>
            <w:r w:rsidR="007C3BE4">
              <w:rPr>
                <w:noProof/>
                <w:webHidden/>
              </w:rPr>
              <w:t>13</w:t>
            </w:r>
            <w:r w:rsidR="001D0A82">
              <w:rPr>
                <w:noProof/>
                <w:webHidden/>
              </w:rPr>
              <w:fldChar w:fldCharType="end"/>
            </w:r>
          </w:hyperlink>
        </w:p>
        <w:p w14:paraId="1F3BDE74" w14:textId="769F8F4A" w:rsidR="001D0A82" w:rsidRDefault="00F4456B">
          <w:pPr>
            <w:pStyle w:val="TOC3"/>
            <w:tabs>
              <w:tab w:val="right" w:leader="dot" w:pos="9350"/>
            </w:tabs>
            <w:rPr>
              <w:rFonts w:cstheme="minorBidi"/>
              <w:noProof/>
            </w:rPr>
          </w:pPr>
          <w:hyperlink w:anchor="_Toc45559449" w:history="1">
            <w:r w:rsidR="001D0A82" w:rsidRPr="009F08CC">
              <w:rPr>
                <w:rStyle w:val="Hyperlink"/>
                <w:noProof/>
              </w:rPr>
              <w:t>Add Outbound – API Lookup</w:t>
            </w:r>
            <w:r w:rsidR="001D0A82">
              <w:rPr>
                <w:noProof/>
                <w:webHidden/>
              </w:rPr>
              <w:tab/>
            </w:r>
            <w:r w:rsidR="001D0A82">
              <w:rPr>
                <w:noProof/>
                <w:webHidden/>
              </w:rPr>
              <w:fldChar w:fldCharType="begin"/>
            </w:r>
            <w:r w:rsidR="001D0A82">
              <w:rPr>
                <w:noProof/>
                <w:webHidden/>
              </w:rPr>
              <w:instrText xml:space="preserve"> PAGEREF _Toc45559449 \h </w:instrText>
            </w:r>
            <w:r w:rsidR="001D0A82">
              <w:rPr>
                <w:noProof/>
                <w:webHidden/>
              </w:rPr>
            </w:r>
            <w:r w:rsidR="001D0A82">
              <w:rPr>
                <w:noProof/>
                <w:webHidden/>
              </w:rPr>
              <w:fldChar w:fldCharType="separate"/>
            </w:r>
            <w:r w:rsidR="007C3BE4">
              <w:rPr>
                <w:noProof/>
                <w:webHidden/>
              </w:rPr>
              <w:t>14</w:t>
            </w:r>
            <w:r w:rsidR="001D0A82">
              <w:rPr>
                <w:noProof/>
                <w:webHidden/>
              </w:rPr>
              <w:fldChar w:fldCharType="end"/>
            </w:r>
          </w:hyperlink>
        </w:p>
        <w:p w14:paraId="496D532C" w14:textId="25E12D81" w:rsidR="001D0A82" w:rsidRDefault="00F4456B">
          <w:pPr>
            <w:pStyle w:val="TOC3"/>
            <w:tabs>
              <w:tab w:val="right" w:leader="dot" w:pos="9350"/>
            </w:tabs>
            <w:rPr>
              <w:rFonts w:cstheme="minorBidi"/>
              <w:noProof/>
            </w:rPr>
          </w:pPr>
          <w:hyperlink w:anchor="_Toc45559451" w:history="1">
            <w:r w:rsidR="001D0A82" w:rsidRPr="009F08CC">
              <w:rPr>
                <w:rStyle w:val="Hyperlink"/>
                <w:noProof/>
              </w:rPr>
              <w:t>Update Outbound</w:t>
            </w:r>
            <w:r w:rsidR="001D0A82">
              <w:rPr>
                <w:noProof/>
                <w:webHidden/>
              </w:rPr>
              <w:tab/>
            </w:r>
            <w:r w:rsidR="001D0A82">
              <w:rPr>
                <w:noProof/>
                <w:webHidden/>
              </w:rPr>
              <w:fldChar w:fldCharType="begin"/>
            </w:r>
            <w:r w:rsidR="001D0A82">
              <w:rPr>
                <w:noProof/>
                <w:webHidden/>
              </w:rPr>
              <w:instrText xml:space="preserve"> PAGEREF _Toc45559451 \h </w:instrText>
            </w:r>
            <w:r w:rsidR="001D0A82">
              <w:rPr>
                <w:noProof/>
                <w:webHidden/>
              </w:rPr>
            </w:r>
            <w:r w:rsidR="001D0A82">
              <w:rPr>
                <w:noProof/>
                <w:webHidden/>
              </w:rPr>
              <w:fldChar w:fldCharType="separate"/>
            </w:r>
            <w:r w:rsidR="007C3BE4">
              <w:rPr>
                <w:noProof/>
                <w:webHidden/>
              </w:rPr>
              <w:t>16</w:t>
            </w:r>
            <w:r w:rsidR="001D0A82">
              <w:rPr>
                <w:noProof/>
                <w:webHidden/>
              </w:rPr>
              <w:fldChar w:fldCharType="end"/>
            </w:r>
          </w:hyperlink>
        </w:p>
        <w:p w14:paraId="1C147FDD" w14:textId="48B81855" w:rsidR="001D0A82" w:rsidRDefault="00F4456B">
          <w:pPr>
            <w:pStyle w:val="TOC3"/>
            <w:tabs>
              <w:tab w:val="right" w:leader="dot" w:pos="9350"/>
            </w:tabs>
            <w:rPr>
              <w:rFonts w:cstheme="minorBidi"/>
              <w:noProof/>
            </w:rPr>
          </w:pPr>
          <w:hyperlink w:anchor="_Toc45559453" w:history="1">
            <w:r w:rsidR="001D0A82" w:rsidRPr="009F08CC">
              <w:rPr>
                <w:rStyle w:val="Hyperlink"/>
                <w:noProof/>
              </w:rPr>
              <w:t>Detail Screen</w:t>
            </w:r>
            <w:r w:rsidR="001D0A82">
              <w:rPr>
                <w:noProof/>
                <w:webHidden/>
              </w:rPr>
              <w:tab/>
            </w:r>
            <w:r w:rsidR="001D0A82">
              <w:rPr>
                <w:noProof/>
                <w:webHidden/>
              </w:rPr>
              <w:fldChar w:fldCharType="begin"/>
            </w:r>
            <w:r w:rsidR="001D0A82">
              <w:rPr>
                <w:noProof/>
                <w:webHidden/>
              </w:rPr>
              <w:instrText xml:space="preserve"> PAGEREF _Toc45559453 \h </w:instrText>
            </w:r>
            <w:r w:rsidR="001D0A82">
              <w:rPr>
                <w:noProof/>
                <w:webHidden/>
              </w:rPr>
            </w:r>
            <w:r w:rsidR="001D0A82">
              <w:rPr>
                <w:noProof/>
                <w:webHidden/>
              </w:rPr>
              <w:fldChar w:fldCharType="separate"/>
            </w:r>
            <w:r w:rsidR="007C3BE4">
              <w:rPr>
                <w:noProof/>
                <w:webHidden/>
              </w:rPr>
              <w:t>18</w:t>
            </w:r>
            <w:r w:rsidR="001D0A82">
              <w:rPr>
                <w:noProof/>
                <w:webHidden/>
              </w:rPr>
              <w:fldChar w:fldCharType="end"/>
            </w:r>
          </w:hyperlink>
        </w:p>
        <w:p w14:paraId="597A0971" w14:textId="2C987C62" w:rsidR="001D0A82" w:rsidRDefault="00F4456B">
          <w:pPr>
            <w:pStyle w:val="TOC3"/>
            <w:tabs>
              <w:tab w:val="right" w:leader="dot" w:pos="9350"/>
            </w:tabs>
            <w:rPr>
              <w:rFonts w:cstheme="minorBidi"/>
              <w:noProof/>
            </w:rPr>
          </w:pPr>
          <w:hyperlink w:anchor="_Toc45559454" w:history="1">
            <w:r w:rsidR="001D0A82" w:rsidRPr="009F08CC">
              <w:rPr>
                <w:rStyle w:val="Hyperlink"/>
                <w:noProof/>
              </w:rPr>
              <w:t>Update Detail</w:t>
            </w:r>
            <w:r w:rsidR="001D0A82">
              <w:rPr>
                <w:noProof/>
                <w:webHidden/>
              </w:rPr>
              <w:tab/>
            </w:r>
            <w:r w:rsidR="001D0A82">
              <w:rPr>
                <w:noProof/>
                <w:webHidden/>
              </w:rPr>
              <w:fldChar w:fldCharType="begin"/>
            </w:r>
            <w:r w:rsidR="001D0A82">
              <w:rPr>
                <w:noProof/>
                <w:webHidden/>
              </w:rPr>
              <w:instrText xml:space="preserve"> PAGEREF _Toc45559454 \h </w:instrText>
            </w:r>
            <w:r w:rsidR="001D0A82">
              <w:rPr>
                <w:noProof/>
                <w:webHidden/>
              </w:rPr>
            </w:r>
            <w:r w:rsidR="001D0A82">
              <w:rPr>
                <w:noProof/>
                <w:webHidden/>
              </w:rPr>
              <w:fldChar w:fldCharType="separate"/>
            </w:r>
            <w:r w:rsidR="007C3BE4">
              <w:rPr>
                <w:noProof/>
                <w:webHidden/>
              </w:rPr>
              <w:t>19</w:t>
            </w:r>
            <w:r w:rsidR="001D0A82">
              <w:rPr>
                <w:noProof/>
                <w:webHidden/>
              </w:rPr>
              <w:fldChar w:fldCharType="end"/>
            </w:r>
          </w:hyperlink>
        </w:p>
        <w:p w14:paraId="39C921D2" w14:textId="257D8471" w:rsidR="001D0A82" w:rsidRDefault="00F4456B">
          <w:pPr>
            <w:pStyle w:val="TOC3"/>
            <w:tabs>
              <w:tab w:val="right" w:leader="dot" w:pos="9350"/>
            </w:tabs>
            <w:rPr>
              <w:rFonts w:cstheme="minorBidi"/>
              <w:noProof/>
            </w:rPr>
          </w:pPr>
          <w:hyperlink w:anchor="_Toc45559455" w:history="1">
            <w:r w:rsidR="001D0A82" w:rsidRPr="009F08CC">
              <w:rPr>
                <w:rStyle w:val="Hyperlink"/>
                <w:noProof/>
              </w:rPr>
              <w:t>Triggers Screen</w:t>
            </w:r>
            <w:r w:rsidR="001D0A82">
              <w:rPr>
                <w:noProof/>
                <w:webHidden/>
              </w:rPr>
              <w:tab/>
            </w:r>
            <w:r w:rsidR="001D0A82">
              <w:rPr>
                <w:noProof/>
                <w:webHidden/>
              </w:rPr>
              <w:fldChar w:fldCharType="begin"/>
            </w:r>
            <w:r w:rsidR="001D0A82">
              <w:rPr>
                <w:noProof/>
                <w:webHidden/>
              </w:rPr>
              <w:instrText xml:space="preserve"> PAGEREF _Toc45559455 \h </w:instrText>
            </w:r>
            <w:r w:rsidR="001D0A82">
              <w:rPr>
                <w:noProof/>
                <w:webHidden/>
              </w:rPr>
            </w:r>
            <w:r w:rsidR="001D0A82">
              <w:rPr>
                <w:noProof/>
                <w:webHidden/>
              </w:rPr>
              <w:fldChar w:fldCharType="separate"/>
            </w:r>
            <w:r w:rsidR="007C3BE4">
              <w:rPr>
                <w:noProof/>
                <w:webHidden/>
              </w:rPr>
              <w:t>20</w:t>
            </w:r>
            <w:r w:rsidR="001D0A82">
              <w:rPr>
                <w:noProof/>
                <w:webHidden/>
              </w:rPr>
              <w:fldChar w:fldCharType="end"/>
            </w:r>
          </w:hyperlink>
        </w:p>
        <w:p w14:paraId="74235319" w14:textId="725BBA6B" w:rsidR="001D0A82" w:rsidRDefault="00F4456B">
          <w:pPr>
            <w:pStyle w:val="TOC3"/>
            <w:tabs>
              <w:tab w:val="right" w:leader="dot" w:pos="9350"/>
            </w:tabs>
            <w:rPr>
              <w:rFonts w:cstheme="minorBidi"/>
              <w:noProof/>
            </w:rPr>
          </w:pPr>
          <w:hyperlink w:anchor="_Toc45559456" w:history="1">
            <w:r w:rsidR="001D0A82" w:rsidRPr="009F08CC">
              <w:rPr>
                <w:rStyle w:val="Hyperlink"/>
                <w:noProof/>
              </w:rPr>
              <w:t>Update Trigger</w:t>
            </w:r>
            <w:r w:rsidR="001D0A82">
              <w:rPr>
                <w:noProof/>
                <w:webHidden/>
              </w:rPr>
              <w:tab/>
            </w:r>
            <w:r w:rsidR="001D0A82">
              <w:rPr>
                <w:noProof/>
                <w:webHidden/>
              </w:rPr>
              <w:fldChar w:fldCharType="begin"/>
            </w:r>
            <w:r w:rsidR="001D0A82">
              <w:rPr>
                <w:noProof/>
                <w:webHidden/>
              </w:rPr>
              <w:instrText xml:space="preserve"> PAGEREF _Toc45559456 \h </w:instrText>
            </w:r>
            <w:r w:rsidR="001D0A82">
              <w:rPr>
                <w:noProof/>
                <w:webHidden/>
              </w:rPr>
            </w:r>
            <w:r w:rsidR="001D0A82">
              <w:rPr>
                <w:noProof/>
                <w:webHidden/>
              </w:rPr>
              <w:fldChar w:fldCharType="separate"/>
            </w:r>
            <w:r w:rsidR="007C3BE4">
              <w:rPr>
                <w:noProof/>
                <w:webHidden/>
              </w:rPr>
              <w:t>21</w:t>
            </w:r>
            <w:r w:rsidR="001D0A82">
              <w:rPr>
                <w:noProof/>
                <w:webHidden/>
              </w:rPr>
              <w:fldChar w:fldCharType="end"/>
            </w:r>
          </w:hyperlink>
        </w:p>
        <w:p w14:paraId="0A37CFCF" w14:textId="09241DDD" w:rsidR="001D0A82" w:rsidRDefault="00F4456B">
          <w:pPr>
            <w:pStyle w:val="TOC3"/>
            <w:tabs>
              <w:tab w:val="right" w:leader="dot" w:pos="9350"/>
            </w:tabs>
            <w:rPr>
              <w:rFonts w:cstheme="minorBidi"/>
              <w:noProof/>
            </w:rPr>
          </w:pPr>
          <w:hyperlink w:anchor="_Toc45559457" w:history="1">
            <w:r w:rsidR="001D0A82" w:rsidRPr="009F08CC">
              <w:rPr>
                <w:rStyle w:val="Hyperlink"/>
                <w:noProof/>
              </w:rPr>
              <w:t>ClientXref</w:t>
            </w:r>
            <w:r w:rsidR="001D0A82">
              <w:rPr>
                <w:noProof/>
                <w:webHidden/>
              </w:rPr>
              <w:tab/>
            </w:r>
            <w:r w:rsidR="001D0A82">
              <w:rPr>
                <w:noProof/>
                <w:webHidden/>
              </w:rPr>
              <w:fldChar w:fldCharType="begin"/>
            </w:r>
            <w:r w:rsidR="001D0A82">
              <w:rPr>
                <w:noProof/>
                <w:webHidden/>
              </w:rPr>
              <w:instrText xml:space="preserve"> PAGEREF _Toc45559457 \h </w:instrText>
            </w:r>
            <w:r w:rsidR="001D0A82">
              <w:rPr>
                <w:noProof/>
                <w:webHidden/>
              </w:rPr>
            </w:r>
            <w:r w:rsidR="001D0A82">
              <w:rPr>
                <w:noProof/>
                <w:webHidden/>
              </w:rPr>
              <w:fldChar w:fldCharType="separate"/>
            </w:r>
            <w:r w:rsidR="007C3BE4">
              <w:rPr>
                <w:noProof/>
                <w:webHidden/>
              </w:rPr>
              <w:t>22</w:t>
            </w:r>
            <w:r w:rsidR="001D0A82">
              <w:rPr>
                <w:noProof/>
                <w:webHidden/>
              </w:rPr>
              <w:fldChar w:fldCharType="end"/>
            </w:r>
          </w:hyperlink>
        </w:p>
        <w:p w14:paraId="1A2BF711" w14:textId="4305CC16" w:rsidR="001D0A82" w:rsidRDefault="00F4456B">
          <w:pPr>
            <w:pStyle w:val="TOC3"/>
            <w:tabs>
              <w:tab w:val="right" w:leader="dot" w:pos="9350"/>
            </w:tabs>
            <w:rPr>
              <w:rFonts w:cstheme="minorBidi"/>
              <w:noProof/>
            </w:rPr>
          </w:pPr>
          <w:hyperlink w:anchor="_Toc45559458" w:history="1">
            <w:r w:rsidR="001D0A82" w:rsidRPr="009F08CC">
              <w:rPr>
                <w:rStyle w:val="Hyperlink"/>
                <w:noProof/>
              </w:rPr>
              <w:t>Add/Update ClientXref – API Information</w:t>
            </w:r>
            <w:r w:rsidR="001D0A82">
              <w:rPr>
                <w:noProof/>
                <w:webHidden/>
              </w:rPr>
              <w:tab/>
            </w:r>
            <w:r w:rsidR="001D0A82">
              <w:rPr>
                <w:noProof/>
                <w:webHidden/>
              </w:rPr>
              <w:fldChar w:fldCharType="begin"/>
            </w:r>
            <w:r w:rsidR="001D0A82">
              <w:rPr>
                <w:noProof/>
                <w:webHidden/>
              </w:rPr>
              <w:instrText xml:space="preserve"> PAGEREF _Toc45559458 \h </w:instrText>
            </w:r>
            <w:r w:rsidR="001D0A82">
              <w:rPr>
                <w:noProof/>
                <w:webHidden/>
              </w:rPr>
            </w:r>
            <w:r w:rsidR="001D0A82">
              <w:rPr>
                <w:noProof/>
                <w:webHidden/>
              </w:rPr>
              <w:fldChar w:fldCharType="separate"/>
            </w:r>
            <w:r w:rsidR="007C3BE4">
              <w:rPr>
                <w:noProof/>
                <w:webHidden/>
              </w:rPr>
              <w:t>23</w:t>
            </w:r>
            <w:r w:rsidR="001D0A82">
              <w:rPr>
                <w:noProof/>
                <w:webHidden/>
              </w:rPr>
              <w:fldChar w:fldCharType="end"/>
            </w:r>
          </w:hyperlink>
        </w:p>
        <w:p w14:paraId="00313017" w14:textId="72AE2328" w:rsidR="001D0A82" w:rsidRDefault="00F4456B">
          <w:pPr>
            <w:pStyle w:val="TOC3"/>
            <w:tabs>
              <w:tab w:val="right" w:leader="dot" w:pos="9350"/>
            </w:tabs>
            <w:rPr>
              <w:rFonts w:cstheme="minorBidi"/>
              <w:noProof/>
            </w:rPr>
          </w:pPr>
          <w:hyperlink w:anchor="_Toc45559460" w:history="1">
            <w:r w:rsidR="001D0A82" w:rsidRPr="009F08CC">
              <w:rPr>
                <w:rStyle w:val="Hyperlink"/>
                <w:noProof/>
              </w:rPr>
              <w:t>Add/Update ClientXref – Scope</w:t>
            </w:r>
            <w:r w:rsidR="001D0A82">
              <w:rPr>
                <w:noProof/>
                <w:webHidden/>
              </w:rPr>
              <w:tab/>
            </w:r>
            <w:r w:rsidR="001D0A82">
              <w:rPr>
                <w:noProof/>
                <w:webHidden/>
              </w:rPr>
              <w:fldChar w:fldCharType="begin"/>
            </w:r>
            <w:r w:rsidR="001D0A82">
              <w:rPr>
                <w:noProof/>
                <w:webHidden/>
              </w:rPr>
              <w:instrText xml:space="preserve"> PAGEREF _Toc45559460 \h </w:instrText>
            </w:r>
            <w:r w:rsidR="001D0A82">
              <w:rPr>
                <w:noProof/>
                <w:webHidden/>
              </w:rPr>
            </w:r>
            <w:r w:rsidR="001D0A82">
              <w:rPr>
                <w:noProof/>
                <w:webHidden/>
              </w:rPr>
              <w:fldChar w:fldCharType="separate"/>
            </w:r>
            <w:r w:rsidR="007C3BE4">
              <w:rPr>
                <w:noProof/>
                <w:webHidden/>
              </w:rPr>
              <w:t>24</w:t>
            </w:r>
            <w:r w:rsidR="001D0A82">
              <w:rPr>
                <w:noProof/>
                <w:webHidden/>
              </w:rPr>
              <w:fldChar w:fldCharType="end"/>
            </w:r>
          </w:hyperlink>
        </w:p>
        <w:p w14:paraId="1DA23207" w14:textId="7A2E60CC" w:rsidR="001D0A82" w:rsidRDefault="00F4456B">
          <w:pPr>
            <w:pStyle w:val="TOC2"/>
            <w:tabs>
              <w:tab w:val="right" w:leader="dot" w:pos="9350"/>
            </w:tabs>
            <w:rPr>
              <w:rFonts w:cstheme="minorBidi"/>
              <w:noProof/>
            </w:rPr>
          </w:pPr>
          <w:hyperlink w:anchor="_Toc45559462" w:history="1">
            <w:r w:rsidR="001D0A82" w:rsidRPr="009F08CC">
              <w:rPr>
                <w:rStyle w:val="Hyperlink"/>
                <w:noProof/>
              </w:rPr>
              <w:t>Inbound API [NA2]</w:t>
            </w:r>
            <w:r w:rsidR="001D0A82">
              <w:rPr>
                <w:noProof/>
                <w:webHidden/>
              </w:rPr>
              <w:tab/>
            </w:r>
            <w:r w:rsidR="001D0A82">
              <w:rPr>
                <w:noProof/>
                <w:webHidden/>
              </w:rPr>
              <w:fldChar w:fldCharType="begin"/>
            </w:r>
            <w:r w:rsidR="001D0A82">
              <w:rPr>
                <w:noProof/>
                <w:webHidden/>
              </w:rPr>
              <w:instrText xml:space="preserve"> PAGEREF _Toc45559462 \h </w:instrText>
            </w:r>
            <w:r w:rsidR="001D0A82">
              <w:rPr>
                <w:noProof/>
                <w:webHidden/>
              </w:rPr>
            </w:r>
            <w:r w:rsidR="001D0A82">
              <w:rPr>
                <w:noProof/>
                <w:webHidden/>
              </w:rPr>
              <w:fldChar w:fldCharType="separate"/>
            </w:r>
            <w:r w:rsidR="007C3BE4">
              <w:rPr>
                <w:noProof/>
                <w:webHidden/>
              </w:rPr>
              <w:t>25</w:t>
            </w:r>
            <w:r w:rsidR="001D0A82">
              <w:rPr>
                <w:noProof/>
                <w:webHidden/>
              </w:rPr>
              <w:fldChar w:fldCharType="end"/>
            </w:r>
          </w:hyperlink>
        </w:p>
        <w:p w14:paraId="7265F867" w14:textId="3B6F6991" w:rsidR="001D0A82" w:rsidRDefault="00F4456B">
          <w:pPr>
            <w:pStyle w:val="TOC3"/>
            <w:tabs>
              <w:tab w:val="right" w:leader="dot" w:pos="9350"/>
            </w:tabs>
            <w:rPr>
              <w:rFonts w:cstheme="minorBidi"/>
              <w:noProof/>
            </w:rPr>
          </w:pPr>
          <w:hyperlink w:anchor="_Toc45559463" w:history="1">
            <w:r w:rsidR="001D0A82" w:rsidRPr="009F08CC">
              <w:rPr>
                <w:rStyle w:val="Hyperlink"/>
                <w:noProof/>
              </w:rPr>
              <w:t>Inbound Screen</w:t>
            </w:r>
            <w:r w:rsidR="001D0A82">
              <w:rPr>
                <w:noProof/>
                <w:webHidden/>
              </w:rPr>
              <w:tab/>
            </w:r>
            <w:r w:rsidR="001D0A82">
              <w:rPr>
                <w:noProof/>
                <w:webHidden/>
              </w:rPr>
              <w:fldChar w:fldCharType="begin"/>
            </w:r>
            <w:r w:rsidR="001D0A82">
              <w:rPr>
                <w:noProof/>
                <w:webHidden/>
              </w:rPr>
              <w:instrText xml:space="preserve"> PAGEREF _Toc45559463 \h </w:instrText>
            </w:r>
            <w:r w:rsidR="001D0A82">
              <w:rPr>
                <w:noProof/>
                <w:webHidden/>
              </w:rPr>
            </w:r>
            <w:r w:rsidR="001D0A82">
              <w:rPr>
                <w:noProof/>
                <w:webHidden/>
              </w:rPr>
              <w:fldChar w:fldCharType="separate"/>
            </w:r>
            <w:r w:rsidR="007C3BE4">
              <w:rPr>
                <w:noProof/>
                <w:webHidden/>
              </w:rPr>
              <w:t>25</w:t>
            </w:r>
            <w:r w:rsidR="001D0A82">
              <w:rPr>
                <w:noProof/>
                <w:webHidden/>
              </w:rPr>
              <w:fldChar w:fldCharType="end"/>
            </w:r>
          </w:hyperlink>
        </w:p>
        <w:p w14:paraId="4D2966F5" w14:textId="5BDA60C9" w:rsidR="001D0A82" w:rsidRDefault="00F4456B">
          <w:pPr>
            <w:pStyle w:val="TOC3"/>
            <w:tabs>
              <w:tab w:val="right" w:leader="dot" w:pos="9350"/>
            </w:tabs>
            <w:rPr>
              <w:rFonts w:cstheme="minorBidi"/>
              <w:noProof/>
            </w:rPr>
          </w:pPr>
          <w:hyperlink w:anchor="_Toc45559465" w:history="1">
            <w:r w:rsidR="001D0A82" w:rsidRPr="009F08CC">
              <w:rPr>
                <w:rStyle w:val="Hyperlink"/>
                <w:noProof/>
              </w:rPr>
              <w:t>Update Inbound</w:t>
            </w:r>
            <w:r w:rsidR="001D0A82">
              <w:rPr>
                <w:noProof/>
                <w:webHidden/>
              </w:rPr>
              <w:tab/>
            </w:r>
            <w:r w:rsidR="001D0A82">
              <w:rPr>
                <w:noProof/>
                <w:webHidden/>
              </w:rPr>
              <w:fldChar w:fldCharType="begin"/>
            </w:r>
            <w:r w:rsidR="001D0A82">
              <w:rPr>
                <w:noProof/>
                <w:webHidden/>
              </w:rPr>
              <w:instrText xml:space="preserve"> PAGEREF _Toc45559465 \h </w:instrText>
            </w:r>
            <w:r w:rsidR="001D0A82">
              <w:rPr>
                <w:noProof/>
                <w:webHidden/>
              </w:rPr>
            </w:r>
            <w:r w:rsidR="001D0A82">
              <w:rPr>
                <w:noProof/>
                <w:webHidden/>
              </w:rPr>
              <w:fldChar w:fldCharType="separate"/>
            </w:r>
            <w:r w:rsidR="007C3BE4">
              <w:rPr>
                <w:noProof/>
                <w:webHidden/>
              </w:rPr>
              <w:t>27</w:t>
            </w:r>
            <w:r w:rsidR="001D0A82">
              <w:rPr>
                <w:noProof/>
                <w:webHidden/>
              </w:rPr>
              <w:fldChar w:fldCharType="end"/>
            </w:r>
          </w:hyperlink>
        </w:p>
        <w:p w14:paraId="16FEBA69" w14:textId="54C680E0" w:rsidR="001D0A82" w:rsidRDefault="00F4456B">
          <w:pPr>
            <w:pStyle w:val="TOC3"/>
            <w:tabs>
              <w:tab w:val="right" w:leader="dot" w:pos="9350"/>
            </w:tabs>
            <w:rPr>
              <w:rFonts w:cstheme="minorBidi"/>
              <w:noProof/>
            </w:rPr>
          </w:pPr>
          <w:hyperlink w:anchor="_Toc45559467" w:history="1">
            <w:r w:rsidR="001D0A82" w:rsidRPr="009F08CC">
              <w:rPr>
                <w:rStyle w:val="Hyperlink"/>
                <w:noProof/>
              </w:rPr>
              <w:t>Detail</w:t>
            </w:r>
            <w:r w:rsidR="001D0A82">
              <w:rPr>
                <w:noProof/>
                <w:webHidden/>
              </w:rPr>
              <w:tab/>
            </w:r>
            <w:r w:rsidR="001D0A82">
              <w:rPr>
                <w:noProof/>
                <w:webHidden/>
              </w:rPr>
              <w:fldChar w:fldCharType="begin"/>
            </w:r>
            <w:r w:rsidR="001D0A82">
              <w:rPr>
                <w:noProof/>
                <w:webHidden/>
              </w:rPr>
              <w:instrText xml:space="preserve"> PAGEREF _Toc45559467 \h </w:instrText>
            </w:r>
            <w:r w:rsidR="001D0A82">
              <w:rPr>
                <w:noProof/>
                <w:webHidden/>
              </w:rPr>
            </w:r>
            <w:r w:rsidR="001D0A82">
              <w:rPr>
                <w:noProof/>
                <w:webHidden/>
              </w:rPr>
              <w:fldChar w:fldCharType="separate"/>
            </w:r>
            <w:r w:rsidR="007C3BE4">
              <w:rPr>
                <w:noProof/>
                <w:webHidden/>
              </w:rPr>
              <w:t>28</w:t>
            </w:r>
            <w:r w:rsidR="001D0A82">
              <w:rPr>
                <w:noProof/>
                <w:webHidden/>
              </w:rPr>
              <w:fldChar w:fldCharType="end"/>
            </w:r>
          </w:hyperlink>
        </w:p>
        <w:p w14:paraId="45421613" w14:textId="7A179B32" w:rsidR="001D0A82" w:rsidRDefault="00F4456B">
          <w:pPr>
            <w:pStyle w:val="TOC2"/>
            <w:tabs>
              <w:tab w:val="right" w:leader="dot" w:pos="9350"/>
            </w:tabs>
            <w:rPr>
              <w:rFonts w:cstheme="minorBidi"/>
              <w:noProof/>
            </w:rPr>
          </w:pPr>
          <w:hyperlink w:anchor="_Toc45559468" w:history="1">
            <w:r w:rsidR="001D0A82" w:rsidRPr="009F08CC">
              <w:rPr>
                <w:rStyle w:val="Hyperlink"/>
                <w:noProof/>
              </w:rPr>
              <w:t>Outbound API Tester / Console [NA3]</w:t>
            </w:r>
            <w:r w:rsidR="001D0A82">
              <w:rPr>
                <w:noProof/>
                <w:webHidden/>
              </w:rPr>
              <w:tab/>
            </w:r>
            <w:r w:rsidR="001D0A82">
              <w:rPr>
                <w:noProof/>
                <w:webHidden/>
              </w:rPr>
              <w:fldChar w:fldCharType="begin"/>
            </w:r>
            <w:r w:rsidR="001D0A82">
              <w:rPr>
                <w:noProof/>
                <w:webHidden/>
              </w:rPr>
              <w:instrText xml:space="preserve"> PAGEREF _Toc45559468 \h </w:instrText>
            </w:r>
            <w:r w:rsidR="001D0A82">
              <w:rPr>
                <w:noProof/>
                <w:webHidden/>
              </w:rPr>
            </w:r>
            <w:r w:rsidR="001D0A82">
              <w:rPr>
                <w:noProof/>
                <w:webHidden/>
              </w:rPr>
              <w:fldChar w:fldCharType="separate"/>
            </w:r>
            <w:r w:rsidR="007C3BE4">
              <w:rPr>
                <w:noProof/>
                <w:webHidden/>
              </w:rPr>
              <w:t>29</w:t>
            </w:r>
            <w:r w:rsidR="001D0A82">
              <w:rPr>
                <w:noProof/>
                <w:webHidden/>
              </w:rPr>
              <w:fldChar w:fldCharType="end"/>
            </w:r>
          </w:hyperlink>
        </w:p>
        <w:p w14:paraId="1355BF21" w14:textId="67D16801" w:rsidR="001D0A82" w:rsidRDefault="00F4456B">
          <w:pPr>
            <w:pStyle w:val="TOC3"/>
            <w:tabs>
              <w:tab w:val="right" w:leader="dot" w:pos="9350"/>
            </w:tabs>
            <w:rPr>
              <w:rFonts w:cstheme="minorBidi"/>
              <w:noProof/>
            </w:rPr>
          </w:pPr>
          <w:hyperlink w:anchor="_Toc45559469" w:history="1">
            <w:r w:rsidR="001D0A82" w:rsidRPr="009F08CC">
              <w:rPr>
                <w:rStyle w:val="Hyperlink"/>
                <w:noProof/>
              </w:rPr>
              <w:t>Outbound Events</w:t>
            </w:r>
            <w:r w:rsidR="001D0A82">
              <w:rPr>
                <w:noProof/>
                <w:webHidden/>
              </w:rPr>
              <w:tab/>
            </w:r>
            <w:r w:rsidR="001D0A82">
              <w:rPr>
                <w:noProof/>
                <w:webHidden/>
              </w:rPr>
              <w:fldChar w:fldCharType="begin"/>
            </w:r>
            <w:r w:rsidR="001D0A82">
              <w:rPr>
                <w:noProof/>
                <w:webHidden/>
              </w:rPr>
              <w:instrText xml:space="preserve"> PAGEREF _Toc45559469 \h </w:instrText>
            </w:r>
            <w:r w:rsidR="001D0A82">
              <w:rPr>
                <w:noProof/>
                <w:webHidden/>
              </w:rPr>
            </w:r>
            <w:r w:rsidR="001D0A82">
              <w:rPr>
                <w:noProof/>
                <w:webHidden/>
              </w:rPr>
              <w:fldChar w:fldCharType="separate"/>
            </w:r>
            <w:r w:rsidR="007C3BE4">
              <w:rPr>
                <w:noProof/>
                <w:webHidden/>
              </w:rPr>
              <w:t>29</w:t>
            </w:r>
            <w:r w:rsidR="001D0A82">
              <w:rPr>
                <w:noProof/>
                <w:webHidden/>
              </w:rPr>
              <w:fldChar w:fldCharType="end"/>
            </w:r>
          </w:hyperlink>
        </w:p>
        <w:p w14:paraId="102A0310" w14:textId="1519A0DF" w:rsidR="001D0A82" w:rsidRDefault="00F4456B">
          <w:pPr>
            <w:pStyle w:val="TOC3"/>
            <w:tabs>
              <w:tab w:val="right" w:leader="dot" w:pos="9350"/>
            </w:tabs>
            <w:rPr>
              <w:rFonts w:cstheme="minorBidi"/>
              <w:noProof/>
            </w:rPr>
          </w:pPr>
          <w:hyperlink w:anchor="_Toc45559471" w:history="1">
            <w:r w:rsidR="001D0A82" w:rsidRPr="009F08CC">
              <w:rPr>
                <w:rStyle w:val="Hyperlink"/>
                <w:noProof/>
              </w:rPr>
              <w:t>Add Outbound Event</w:t>
            </w:r>
            <w:r w:rsidR="001D0A82">
              <w:rPr>
                <w:noProof/>
                <w:webHidden/>
              </w:rPr>
              <w:tab/>
            </w:r>
            <w:r w:rsidR="001D0A82">
              <w:rPr>
                <w:noProof/>
                <w:webHidden/>
              </w:rPr>
              <w:fldChar w:fldCharType="begin"/>
            </w:r>
            <w:r w:rsidR="001D0A82">
              <w:rPr>
                <w:noProof/>
                <w:webHidden/>
              </w:rPr>
              <w:instrText xml:space="preserve"> PAGEREF _Toc45559471 \h </w:instrText>
            </w:r>
            <w:r w:rsidR="001D0A82">
              <w:rPr>
                <w:noProof/>
                <w:webHidden/>
              </w:rPr>
            </w:r>
            <w:r w:rsidR="001D0A82">
              <w:rPr>
                <w:noProof/>
                <w:webHidden/>
              </w:rPr>
              <w:fldChar w:fldCharType="separate"/>
            </w:r>
            <w:r w:rsidR="007C3BE4">
              <w:rPr>
                <w:noProof/>
                <w:webHidden/>
              </w:rPr>
              <w:t>30</w:t>
            </w:r>
            <w:r w:rsidR="001D0A82">
              <w:rPr>
                <w:noProof/>
                <w:webHidden/>
              </w:rPr>
              <w:fldChar w:fldCharType="end"/>
            </w:r>
          </w:hyperlink>
        </w:p>
        <w:p w14:paraId="22C792AA" w14:textId="31873C95" w:rsidR="001D0A82" w:rsidRDefault="00F4456B">
          <w:pPr>
            <w:pStyle w:val="TOC2"/>
            <w:tabs>
              <w:tab w:val="right" w:leader="dot" w:pos="9350"/>
            </w:tabs>
            <w:rPr>
              <w:rFonts w:cstheme="minorBidi"/>
              <w:noProof/>
            </w:rPr>
          </w:pPr>
          <w:hyperlink w:anchor="_Toc45559473" w:history="1">
            <w:r w:rsidR="001D0A82" w:rsidRPr="009F08CC">
              <w:rPr>
                <w:rStyle w:val="Hyperlink"/>
                <w:noProof/>
              </w:rPr>
              <w:t>Inbound API Tester / Console [NA4]</w:t>
            </w:r>
            <w:r w:rsidR="001D0A82">
              <w:rPr>
                <w:noProof/>
                <w:webHidden/>
              </w:rPr>
              <w:tab/>
            </w:r>
            <w:r w:rsidR="001D0A82">
              <w:rPr>
                <w:noProof/>
                <w:webHidden/>
              </w:rPr>
              <w:fldChar w:fldCharType="begin"/>
            </w:r>
            <w:r w:rsidR="001D0A82">
              <w:rPr>
                <w:noProof/>
                <w:webHidden/>
              </w:rPr>
              <w:instrText xml:space="preserve"> PAGEREF _Toc45559473 \h </w:instrText>
            </w:r>
            <w:r w:rsidR="001D0A82">
              <w:rPr>
                <w:noProof/>
                <w:webHidden/>
              </w:rPr>
            </w:r>
            <w:r w:rsidR="001D0A82">
              <w:rPr>
                <w:noProof/>
                <w:webHidden/>
              </w:rPr>
              <w:fldChar w:fldCharType="separate"/>
            </w:r>
            <w:r w:rsidR="007C3BE4">
              <w:rPr>
                <w:noProof/>
                <w:webHidden/>
              </w:rPr>
              <w:t>31</w:t>
            </w:r>
            <w:r w:rsidR="001D0A82">
              <w:rPr>
                <w:noProof/>
                <w:webHidden/>
              </w:rPr>
              <w:fldChar w:fldCharType="end"/>
            </w:r>
          </w:hyperlink>
        </w:p>
        <w:p w14:paraId="5D524AF0" w14:textId="2A169F53" w:rsidR="001D0A82" w:rsidRDefault="00F4456B">
          <w:pPr>
            <w:pStyle w:val="TOC3"/>
            <w:tabs>
              <w:tab w:val="right" w:leader="dot" w:pos="9350"/>
            </w:tabs>
            <w:rPr>
              <w:rFonts w:cstheme="minorBidi"/>
              <w:noProof/>
            </w:rPr>
          </w:pPr>
          <w:hyperlink w:anchor="_Toc45559474" w:history="1">
            <w:r w:rsidR="001D0A82" w:rsidRPr="009F08CC">
              <w:rPr>
                <w:rStyle w:val="Hyperlink"/>
                <w:noProof/>
              </w:rPr>
              <w:t>Inbound Events</w:t>
            </w:r>
            <w:r w:rsidR="001D0A82">
              <w:rPr>
                <w:noProof/>
                <w:webHidden/>
              </w:rPr>
              <w:tab/>
            </w:r>
            <w:r w:rsidR="001D0A82">
              <w:rPr>
                <w:noProof/>
                <w:webHidden/>
              </w:rPr>
              <w:fldChar w:fldCharType="begin"/>
            </w:r>
            <w:r w:rsidR="001D0A82">
              <w:rPr>
                <w:noProof/>
                <w:webHidden/>
              </w:rPr>
              <w:instrText xml:space="preserve"> PAGEREF _Toc45559474 \h </w:instrText>
            </w:r>
            <w:r w:rsidR="001D0A82">
              <w:rPr>
                <w:noProof/>
                <w:webHidden/>
              </w:rPr>
            </w:r>
            <w:r w:rsidR="001D0A82">
              <w:rPr>
                <w:noProof/>
                <w:webHidden/>
              </w:rPr>
              <w:fldChar w:fldCharType="separate"/>
            </w:r>
            <w:r w:rsidR="007C3BE4">
              <w:rPr>
                <w:noProof/>
                <w:webHidden/>
              </w:rPr>
              <w:t>31</w:t>
            </w:r>
            <w:r w:rsidR="001D0A82">
              <w:rPr>
                <w:noProof/>
                <w:webHidden/>
              </w:rPr>
              <w:fldChar w:fldCharType="end"/>
            </w:r>
          </w:hyperlink>
        </w:p>
        <w:p w14:paraId="7A440039" w14:textId="126A1473" w:rsidR="001D0A82" w:rsidRDefault="00F4456B">
          <w:pPr>
            <w:pStyle w:val="TOC3"/>
            <w:tabs>
              <w:tab w:val="right" w:leader="dot" w:pos="9350"/>
            </w:tabs>
            <w:rPr>
              <w:rFonts w:cstheme="minorBidi"/>
              <w:noProof/>
            </w:rPr>
          </w:pPr>
          <w:hyperlink w:anchor="_Toc45559476" w:history="1">
            <w:r w:rsidR="001D0A82" w:rsidRPr="009F08CC">
              <w:rPr>
                <w:rStyle w:val="Hyperlink"/>
                <w:noProof/>
              </w:rPr>
              <w:t>Add Inbound Event</w:t>
            </w:r>
            <w:r w:rsidR="001D0A82">
              <w:rPr>
                <w:noProof/>
                <w:webHidden/>
              </w:rPr>
              <w:tab/>
            </w:r>
            <w:r w:rsidR="001D0A82">
              <w:rPr>
                <w:noProof/>
                <w:webHidden/>
              </w:rPr>
              <w:fldChar w:fldCharType="begin"/>
            </w:r>
            <w:r w:rsidR="001D0A82">
              <w:rPr>
                <w:noProof/>
                <w:webHidden/>
              </w:rPr>
              <w:instrText xml:space="preserve"> PAGEREF _Toc45559476 \h </w:instrText>
            </w:r>
            <w:r w:rsidR="001D0A82">
              <w:rPr>
                <w:noProof/>
                <w:webHidden/>
              </w:rPr>
            </w:r>
            <w:r w:rsidR="001D0A82">
              <w:rPr>
                <w:noProof/>
                <w:webHidden/>
              </w:rPr>
              <w:fldChar w:fldCharType="separate"/>
            </w:r>
            <w:r w:rsidR="007C3BE4">
              <w:rPr>
                <w:noProof/>
                <w:webHidden/>
              </w:rPr>
              <w:t>32</w:t>
            </w:r>
            <w:r w:rsidR="001D0A82">
              <w:rPr>
                <w:noProof/>
                <w:webHidden/>
              </w:rPr>
              <w:fldChar w:fldCharType="end"/>
            </w:r>
          </w:hyperlink>
        </w:p>
        <w:p w14:paraId="5969CCCD" w14:textId="1C666948" w:rsidR="001D0A82" w:rsidRDefault="00F4456B">
          <w:pPr>
            <w:pStyle w:val="TOC2"/>
            <w:tabs>
              <w:tab w:val="right" w:leader="dot" w:pos="9350"/>
            </w:tabs>
            <w:rPr>
              <w:rFonts w:cstheme="minorBidi"/>
              <w:noProof/>
            </w:rPr>
          </w:pPr>
          <w:hyperlink w:anchor="_Toc45559478" w:history="1">
            <w:r w:rsidR="001D0A82" w:rsidRPr="009F08CC">
              <w:rPr>
                <w:rStyle w:val="Hyperlink"/>
                <w:noProof/>
              </w:rPr>
              <w:t>Inbound API Loader [NA5]</w:t>
            </w:r>
            <w:r w:rsidR="001D0A82">
              <w:rPr>
                <w:noProof/>
                <w:webHidden/>
              </w:rPr>
              <w:tab/>
            </w:r>
            <w:r w:rsidR="001D0A82">
              <w:rPr>
                <w:noProof/>
                <w:webHidden/>
              </w:rPr>
              <w:fldChar w:fldCharType="begin"/>
            </w:r>
            <w:r w:rsidR="001D0A82">
              <w:rPr>
                <w:noProof/>
                <w:webHidden/>
              </w:rPr>
              <w:instrText xml:space="preserve"> PAGEREF _Toc45559478 \h </w:instrText>
            </w:r>
            <w:r w:rsidR="001D0A82">
              <w:rPr>
                <w:noProof/>
                <w:webHidden/>
              </w:rPr>
            </w:r>
            <w:r w:rsidR="001D0A82">
              <w:rPr>
                <w:noProof/>
                <w:webHidden/>
              </w:rPr>
              <w:fldChar w:fldCharType="separate"/>
            </w:r>
            <w:r w:rsidR="007C3BE4">
              <w:rPr>
                <w:noProof/>
                <w:webHidden/>
              </w:rPr>
              <w:t>34</w:t>
            </w:r>
            <w:r w:rsidR="001D0A82">
              <w:rPr>
                <w:noProof/>
                <w:webHidden/>
              </w:rPr>
              <w:fldChar w:fldCharType="end"/>
            </w:r>
          </w:hyperlink>
        </w:p>
        <w:p w14:paraId="4AE2C3D1" w14:textId="31A40A6F" w:rsidR="001D0A82" w:rsidRDefault="00F4456B">
          <w:pPr>
            <w:pStyle w:val="TOC3"/>
            <w:tabs>
              <w:tab w:val="right" w:leader="dot" w:pos="9350"/>
            </w:tabs>
            <w:rPr>
              <w:rFonts w:cstheme="minorBidi"/>
              <w:noProof/>
            </w:rPr>
          </w:pPr>
          <w:hyperlink w:anchor="_Toc45559479" w:history="1">
            <w:r w:rsidR="001D0A82" w:rsidRPr="009F08CC">
              <w:rPr>
                <w:rStyle w:val="Hyperlink"/>
                <w:noProof/>
              </w:rPr>
              <w:t>Inbound Offline Request Loader</w:t>
            </w:r>
            <w:r w:rsidR="001D0A82">
              <w:rPr>
                <w:noProof/>
                <w:webHidden/>
              </w:rPr>
              <w:tab/>
            </w:r>
            <w:r w:rsidR="001D0A82">
              <w:rPr>
                <w:noProof/>
                <w:webHidden/>
              </w:rPr>
              <w:fldChar w:fldCharType="begin"/>
            </w:r>
            <w:r w:rsidR="001D0A82">
              <w:rPr>
                <w:noProof/>
                <w:webHidden/>
              </w:rPr>
              <w:instrText xml:space="preserve"> PAGEREF _Toc45559479 \h </w:instrText>
            </w:r>
            <w:r w:rsidR="001D0A82">
              <w:rPr>
                <w:noProof/>
                <w:webHidden/>
              </w:rPr>
            </w:r>
            <w:r w:rsidR="001D0A82">
              <w:rPr>
                <w:noProof/>
                <w:webHidden/>
              </w:rPr>
              <w:fldChar w:fldCharType="separate"/>
            </w:r>
            <w:r w:rsidR="007C3BE4">
              <w:rPr>
                <w:noProof/>
                <w:webHidden/>
              </w:rPr>
              <w:t>34</w:t>
            </w:r>
            <w:r w:rsidR="001D0A82">
              <w:rPr>
                <w:noProof/>
                <w:webHidden/>
              </w:rPr>
              <w:fldChar w:fldCharType="end"/>
            </w:r>
          </w:hyperlink>
        </w:p>
        <w:p w14:paraId="787EFF9D" w14:textId="5E93179F" w:rsidR="001D0A82" w:rsidRDefault="00F4456B">
          <w:pPr>
            <w:pStyle w:val="TOC2"/>
            <w:tabs>
              <w:tab w:val="right" w:leader="dot" w:pos="9350"/>
            </w:tabs>
            <w:rPr>
              <w:rFonts w:cstheme="minorBidi"/>
              <w:noProof/>
            </w:rPr>
          </w:pPr>
          <w:hyperlink w:anchor="_Toc45559480" w:history="1">
            <w:r w:rsidR="001D0A82" w:rsidRPr="009F08CC">
              <w:rPr>
                <w:rStyle w:val="Hyperlink"/>
                <w:noProof/>
              </w:rPr>
              <w:t>API Monitor [NA6]</w:t>
            </w:r>
            <w:r w:rsidR="001D0A82">
              <w:rPr>
                <w:noProof/>
                <w:webHidden/>
              </w:rPr>
              <w:tab/>
            </w:r>
            <w:r w:rsidR="001D0A82">
              <w:rPr>
                <w:noProof/>
                <w:webHidden/>
              </w:rPr>
              <w:fldChar w:fldCharType="begin"/>
            </w:r>
            <w:r w:rsidR="001D0A82">
              <w:rPr>
                <w:noProof/>
                <w:webHidden/>
              </w:rPr>
              <w:instrText xml:space="preserve"> PAGEREF _Toc45559480 \h </w:instrText>
            </w:r>
            <w:r w:rsidR="001D0A82">
              <w:rPr>
                <w:noProof/>
                <w:webHidden/>
              </w:rPr>
            </w:r>
            <w:r w:rsidR="001D0A82">
              <w:rPr>
                <w:noProof/>
                <w:webHidden/>
              </w:rPr>
              <w:fldChar w:fldCharType="separate"/>
            </w:r>
            <w:r w:rsidR="007C3BE4">
              <w:rPr>
                <w:noProof/>
                <w:webHidden/>
              </w:rPr>
              <w:t>35</w:t>
            </w:r>
            <w:r w:rsidR="001D0A82">
              <w:rPr>
                <w:noProof/>
                <w:webHidden/>
              </w:rPr>
              <w:fldChar w:fldCharType="end"/>
            </w:r>
          </w:hyperlink>
        </w:p>
        <w:p w14:paraId="03470D5C" w14:textId="6CA541B7" w:rsidR="001D0A82" w:rsidRDefault="00F4456B">
          <w:pPr>
            <w:pStyle w:val="TOC2"/>
            <w:tabs>
              <w:tab w:val="right" w:leader="dot" w:pos="9350"/>
            </w:tabs>
            <w:rPr>
              <w:rFonts w:cstheme="minorBidi"/>
              <w:noProof/>
            </w:rPr>
          </w:pPr>
          <w:hyperlink w:anchor="_Toc45559482" w:history="1">
            <w:r w:rsidR="001D0A82" w:rsidRPr="009F08CC">
              <w:rPr>
                <w:rStyle w:val="Hyperlink"/>
                <w:noProof/>
              </w:rPr>
              <w:t>API Data Compare Tool [NA7]</w:t>
            </w:r>
            <w:r w:rsidR="001D0A82">
              <w:rPr>
                <w:noProof/>
                <w:webHidden/>
              </w:rPr>
              <w:tab/>
            </w:r>
            <w:r w:rsidR="001D0A82">
              <w:rPr>
                <w:noProof/>
                <w:webHidden/>
              </w:rPr>
              <w:fldChar w:fldCharType="begin"/>
            </w:r>
            <w:r w:rsidR="001D0A82">
              <w:rPr>
                <w:noProof/>
                <w:webHidden/>
              </w:rPr>
              <w:instrText xml:space="preserve"> PAGEREF _Toc45559482 \h </w:instrText>
            </w:r>
            <w:r w:rsidR="001D0A82">
              <w:rPr>
                <w:noProof/>
                <w:webHidden/>
              </w:rPr>
            </w:r>
            <w:r w:rsidR="001D0A82">
              <w:rPr>
                <w:noProof/>
                <w:webHidden/>
              </w:rPr>
              <w:fldChar w:fldCharType="separate"/>
            </w:r>
            <w:r w:rsidR="007C3BE4">
              <w:rPr>
                <w:noProof/>
                <w:webHidden/>
              </w:rPr>
              <w:t>36</w:t>
            </w:r>
            <w:r w:rsidR="001D0A82">
              <w:rPr>
                <w:noProof/>
                <w:webHidden/>
              </w:rPr>
              <w:fldChar w:fldCharType="end"/>
            </w:r>
          </w:hyperlink>
        </w:p>
        <w:p w14:paraId="1E3F1738" w14:textId="47368956" w:rsidR="001D0A82" w:rsidRDefault="00F4456B">
          <w:pPr>
            <w:pStyle w:val="TOC1"/>
            <w:tabs>
              <w:tab w:val="right" w:leader="dot" w:pos="9350"/>
            </w:tabs>
            <w:rPr>
              <w:rFonts w:cstheme="minorBidi"/>
              <w:noProof/>
            </w:rPr>
          </w:pPr>
          <w:hyperlink w:anchor="_Toc45559484" w:history="1">
            <w:r w:rsidR="001D0A82" w:rsidRPr="009F08CC">
              <w:rPr>
                <w:rStyle w:val="Hyperlink"/>
                <w:b/>
                <w:bCs/>
                <w:noProof/>
              </w:rPr>
              <w:t>Laptop / Server Link [NL]</w:t>
            </w:r>
            <w:r w:rsidR="001D0A82">
              <w:rPr>
                <w:noProof/>
                <w:webHidden/>
              </w:rPr>
              <w:tab/>
            </w:r>
            <w:r w:rsidR="001D0A82">
              <w:rPr>
                <w:noProof/>
                <w:webHidden/>
              </w:rPr>
              <w:fldChar w:fldCharType="begin"/>
            </w:r>
            <w:r w:rsidR="001D0A82">
              <w:rPr>
                <w:noProof/>
                <w:webHidden/>
              </w:rPr>
              <w:instrText xml:space="preserve"> PAGEREF _Toc45559484 \h </w:instrText>
            </w:r>
            <w:r w:rsidR="001D0A82">
              <w:rPr>
                <w:noProof/>
                <w:webHidden/>
              </w:rPr>
            </w:r>
            <w:r w:rsidR="001D0A82">
              <w:rPr>
                <w:noProof/>
                <w:webHidden/>
              </w:rPr>
              <w:fldChar w:fldCharType="separate"/>
            </w:r>
            <w:r w:rsidR="007C3BE4">
              <w:rPr>
                <w:noProof/>
                <w:webHidden/>
              </w:rPr>
              <w:t>37</w:t>
            </w:r>
            <w:r w:rsidR="001D0A82">
              <w:rPr>
                <w:noProof/>
                <w:webHidden/>
              </w:rPr>
              <w:fldChar w:fldCharType="end"/>
            </w:r>
          </w:hyperlink>
        </w:p>
        <w:p w14:paraId="756A9163" w14:textId="2B8D78DC" w:rsidR="001D0A82" w:rsidRDefault="00F4456B">
          <w:pPr>
            <w:pStyle w:val="TOC2"/>
            <w:tabs>
              <w:tab w:val="right" w:leader="dot" w:pos="9350"/>
            </w:tabs>
            <w:rPr>
              <w:rFonts w:cstheme="minorBidi"/>
              <w:noProof/>
            </w:rPr>
          </w:pPr>
          <w:hyperlink w:anchor="_Toc45559485" w:history="1">
            <w:r w:rsidR="001D0A82" w:rsidRPr="009F08CC">
              <w:rPr>
                <w:rStyle w:val="Hyperlink"/>
                <w:noProof/>
              </w:rPr>
              <w:t>Export Estimates [NL1]</w:t>
            </w:r>
            <w:r w:rsidR="001D0A82">
              <w:rPr>
                <w:noProof/>
                <w:webHidden/>
              </w:rPr>
              <w:tab/>
            </w:r>
            <w:r w:rsidR="001D0A82">
              <w:rPr>
                <w:noProof/>
                <w:webHidden/>
              </w:rPr>
              <w:fldChar w:fldCharType="begin"/>
            </w:r>
            <w:r w:rsidR="001D0A82">
              <w:rPr>
                <w:noProof/>
                <w:webHidden/>
              </w:rPr>
              <w:instrText xml:space="preserve"> PAGEREF _Toc45559485 \h </w:instrText>
            </w:r>
            <w:r w:rsidR="001D0A82">
              <w:rPr>
                <w:noProof/>
                <w:webHidden/>
              </w:rPr>
            </w:r>
            <w:r w:rsidR="001D0A82">
              <w:rPr>
                <w:noProof/>
                <w:webHidden/>
              </w:rPr>
              <w:fldChar w:fldCharType="separate"/>
            </w:r>
            <w:r w:rsidR="007C3BE4">
              <w:rPr>
                <w:noProof/>
                <w:webHidden/>
              </w:rPr>
              <w:t>37</w:t>
            </w:r>
            <w:r w:rsidR="001D0A82">
              <w:rPr>
                <w:noProof/>
                <w:webHidden/>
              </w:rPr>
              <w:fldChar w:fldCharType="end"/>
            </w:r>
          </w:hyperlink>
        </w:p>
        <w:p w14:paraId="07B11C2D" w14:textId="71B16455" w:rsidR="001D0A82" w:rsidRDefault="00F4456B">
          <w:pPr>
            <w:pStyle w:val="TOC2"/>
            <w:tabs>
              <w:tab w:val="right" w:leader="dot" w:pos="9350"/>
            </w:tabs>
            <w:rPr>
              <w:rFonts w:cstheme="minorBidi"/>
              <w:noProof/>
            </w:rPr>
          </w:pPr>
          <w:hyperlink w:anchor="_Toc45559488" w:history="1">
            <w:r w:rsidR="001D0A82" w:rsidRPr="009F08CC">
              <w:rPr>
                <w:rStyle w:val="Hyperlink"/>
                <w:noProof/>
              </w:rPr>
              <w:t>Import Estimates [NL2]</w:t>
            </w:r>
            <w:r w:rsidR="001D0A82">
              <w:rPr>
                <w:noProof/>
                <w:webHidden/>
              </w:rPr>
              <w:tab/>
            </w:r>
            <w:r w:rsidR="001D0A82">
              <w:rPr>
                <w:noProof/>
                <w:webHidden/>
              </w:rPr>
              <w:fldChar w:fldCharType="begin"/>
            </w:r>
            <w:r w:rsidR="001D0A82">
              <w:rPr>
                <w:noProof/>
                <w:webHidden/>
              </w:rPr>
              <w:instrText xml:space="preserve"> PAGEREF _Toc45559488 \h </w:instrText>
            </w:r>
            <w:r w:rsidR="001D0A82">
              <w:rPr>
                <w:noProof/>
                <w:webHidden/>
              </w:rPr>
            </w:r>
            <w:r w:rsidR="001D0A82">
              <w:rPr>
                <w:noProof/>
                <w:webHidden/>
              </w:rPr>
              <w:fldChar w:fldCharType="separate"/>
            </w:r>
            <w:r w:rsidR="007C3BE4">
              <w:rPr>
                <w:noProof/>
                <w:webHidden/>
              </w:rPr>
              <w:t>37</w:t>
            </w:r>
            <w:r w:rsidR="001D0A82">
              <w:rPr>
                <w:noProof/>
                <w:webHidden/>
              </w:rPr>
              <w:fldChar w:fldCharType="end"/>
            </w:r>
          </w:hyperlink>
        </w:p>
        <w:p w14:paraId="55F0CC82" w14:textId="187713B6" w:rsidR="001D0A82" w:rsidRDefault="00F4456B">
          <w:pPr>
            <w:pStyle w:val="TOC1"/>
            <w:tabs>
              <w:tab w:val="right" w:leader="dot" w:pos="9350"/>
            </w:tabs>
            <w:rPr>
              <w:rFonts w:cstheme="minorBidi"/>
              <w:noProof/>
            </w:rPr>
          </w:pPr>
          <w:hyperlink w:anchor="_Toc45559491" w:history="1">
            <w:r w:rsidR="001D0A82" w:rsidRPr="009F08CC">
              <w:rPr>
                <w:rStyle w:val="Hyperlink"/>
                <w:b/>
                <w:bCs/>
                <w:noProof/>
              </w:rPr>
              <w:t>File Cleanup [NF]</w:t>
            </w:r>
            <w:r w:rsidR="001D0A82">
              <w:rPr>
                <w:noProof/>
                <w:webHidden/>
              </w:rPr>
              <w:tab/>
            </w:r>
            <w:r w:rsidR="001D0A82">
              <w:rPr>
                <w:noProof/>
                <w:webHidden/>
              </w:rPr>
              <w:fldChar w:fldCharType="begin"/>
            </w:r>
            <w:r w:rsidR="001D0A82">
              <w:rPr>
                <w:noProof/>
                <w:webHidden/>
              </w:rPr>
              <w:instrText xml:space="preserve"> PAGEREF _Toc45559491 \h </w:instrText>
            </w:r>
            <w:r w:rsidR="001D0A82">
              <w:rPr>
                <w:noProof/>
                <w:webHidden/>
              </w:rPr>
            </w:r>
            <w:r w:rsidR="001D0A82">
              <w:rPr>
                <w:noProof/>
                <w:webHidden/>
              </w:rPr>
              <w:fldChar w:fldCharType="separate"/>
            </w:r>
            <w:r w:rsidR="007C3BE4">
              <w:rPr>
                <w:noProof/>
                <w:webHidden/>
              </w:rPr>
              <w:t>38</w:t>
            </w:r>
            <w:r w:rsidR="001D0A82">
              <w:rPr>
                <w:noProof/>
                <w:webHidden/>
              </w:rPr>
              <w:fldChar w:fldCharType="end"/>
            </w:r>
          </w:hyperlink>
        </w:p>
        <w:p w14:paraId="11E28513" w14:textId="35EFB8B0" w:rsidR="001D0A82" w:rsidRDefault="00F4456B">
          <w:pPr>
            <w:pStyle w:val="TOC2"/>
            <w:tabs>
              <w:tab w:val="right" w:leader="dot" w:pos="9350"/>
            </w:tabs>
            <w:rPr>
              <w:rFonts w:cstheme="minorBidi"/>
              <w:noProof/>
            </w:rPr>
          </w:pPr>
          <w:hyperlink w:anchor="_Toc45559492" w:history="1">
            <w:r w:rsidR="001D0A82" w:rsidRPr="009F08CC">
              <w:rPr>
                <w:rStyle w:val="Hyperlink"/>
                <w:noProof/>
              </w:rPr>
              <w:t>Purge Finished Goods [NF1]</w:t>
            </w:r>
            <w:r w:rsidR="001D0A82">
              <w:rPr>
                <w:noProof/>
                <w:webHidden/>
              </w:rPr>
              <w:tab/>
            </w:r>
            <w:r w:rsidR="001D0A82">
              <w:rPr>
                <w:noProof/>
                <w:webHidden/>
              </w:rPr>
              <w:fldChar w:fldCharType="begin"/>
            </w:r>
            <w:r w:rsidR="001D0A82">
              <w:rPr>
                <w:noProof/>
                <w:webHidden/>
              </w:rPr>
              <w:instrText xml:space="preserve"> PAGEREF _Toc45559492 \h </w:instrText>
            </w:r>
            <w:r w:rsidR="001D0A82">
              <w:rPr>
                <w:noProof/>
                <w:webHidden/>
              </w:rPr>
            </w:r>
            <w:r w:rsidR="001D0A82">
              <w:rPr>
                <w:noProof/>
                <w:webHidden/>
              </w:rPr>
              <w:fldChar w:fldCharType="separate"/>
            </w:r>
            <w:r w:rsidR="007C3BE4">
              <w:rPr>
                <w:noProof/>
                <w:webHidden/>
              </w:rPr>
              <w:t>38</w:t>
            </w:r>
            <w:r w:rsidR="001D0A82">
              <w:rPr>
                <w:noProof/>
                <w:webHidden/>
              </w:rPr>
              <w:fldChar w:fldCharType="end"/>
            </w:r>
          </w:hyperlink>
        </w:p>
        <w:p w14:paraId="42385107" w14:textId="6851610E" w:rsidR="001D0A82" w:rsidRDefault="00F4456B">
          <w:pPr>
            <w:pStyle w:val="TOC2"/>
            <w:tabs>
              <w:tab w:val="right" w:leader="dot" w:pos="9350"/>
            </w:tabs>
            <w:rPr>
              <w:rFonts w:cstheme="minorBidi"/>
              <w:noProof/>
            </w:rPr>
          </w:pPr>
          <w:hyperlink w:anchor="_Toc45559494" w:history="1">
            <w:r w:rsidR="001D0A82" w:rsidRPr="009F08CC">
              <w:rPr>
                <w:rStyle w:val="Hyperlink"/>
                <w:noProof/>
              </w:rPr>
              <w:t>Archive / Delete Estimates [NF2]</w:t>
            </w:r>
            <w:r w:rsidR="001D0A82">
              <w:rPr>
                <w:noProof/>
                <w:webHidden/>
              </w:rPr>
              <w:tab/>
            </w:r>
            <w:r w:rsidR="001D0A82">
              <w:rPr>
                <w:noProof/>
                <w:webHidden/>
              </w:rPr>
              <w:fldChar w:fldCharType="begin"/>
            </w:r>
            <w:r w:rsidR="001D0A82">
              <w:rPr>
                <w:noProof/>
                <w:webHidden/>
              </w:rPr>
              <w:instrText xml:space="preserve"> PAGEREF _Toc45559494 \h </w:instrText>
            </w:r>
            <w:r w:rsidR="001D0A82">
              <w:rPr>
                <w:noProof/>
                <w:webHidden/>
              </w:rPr>
            </w:r>
            <w:r w:rsidR="001D0A82">
              <w:rPr>
                <w:noProof/>
                <w:webHidden/>
              </w:rPr>
              <w:fldChar w:fldCharType="separate"/>
            </w:r>
            <w:r w:rsidR="007C3BE4">
              <w:rPr>
                <w:noProof/>
                <w:webHidden/>
              </w:rPr>
              <w:t>39</w:t>
            </w:r>
            <w:r w:rsidR="001D0A82">
              <w:rPr>
                <w:noProof/>
                <w:webHidden/>
              </w:rPr>
              <w:fldChar w:fldCharType="end"/>
            </w:r>
          </w:hyperlink>
        </w:p>
        <w:p w14:paraId="643CE5C3" w14:textId="0781956E" w:rsidR="001D0A82" w:rsidRDefault="00F4456B">
          <w:pPr>
            <w:pStyle w:val="TOC2"/>
            <w:tabs>
              <w:tab w:val="right" w:leader="dot" w:pos="9350"/>
            </w:tabs>
            <w:rPr>
              <w:rFonts w:cstheme="minorBidi"/>
              <w:noProof/>
            </w:rPr>
          </w:pPr>
          <w:hyperlink w:anchor="_Toc45559497" w:history="1">
            <w:r w:rsidR="001D0A82" w:rsidRPr="009F08CC">
              <w:rPr>
                <w:rStyle w:val="Hyperlink"/>
                <w:noProof/>
              </w:rPr>
              <w:t>Set FG On-Hand Quantity to Zero [NF3]</w:t>
            </w:r>
            <w:r w:rsidR="001D0A82">
              <w:rPr>
                <w:noProof/>
                <w:webHidden/>
              </w:rPr>
              <w:tab/>
            </w:r>
            <w:r w:rsidR="001D0A82">
              <w:rPr>
                <w:noProof/>
                <w:webHidden/>
              </w:rPr>
              <w:fldChar w:fldCharType="begin"/>
            </w:r>
            <w:r w:rsidR="001D0A82">
              <w:rPr>
                <w:noProof/>
                <w:webHidden/>
              </w:rPr>
              <w:instrText xml:space="preserve"> PAGEREF _Toc45559497 \h </w:instrText>
            </w:r>
            <w:r w:rsidR="001D0A82">
              <w:rPr>
                <w:noProof/>
                <w:webHidden/>
              </w:rPr>
            </w:r>
            <w:r w:rsidR="001D0A82">
              <w:rPr>
                <w:noProof/>
                <w:webHidden/>
              </w:rPr>
              <w:fldChar w:fldCharType="separate"/>
            </w:r>
            <w:r w:rsidR="007C3BE4">
              <w:rPr>
                <w:noProof/>
                <w:webHidden/>
              </w:rPr>
              <w:t>40</w:t>
            </w:r>
            <w:r w:rsidR="001D0A82">
              <w:rPr>
                <w:noProof/>
                <w:webHidden/>
              </w:rPr>
              <w:fldChar w:fldCharType="end"/>
            </w:r>
          </w:hyperlink>
        </w:p>
        <w:p w14:paraId="3D412446" w14:textId="0667B3BB" w:rsidR="001D0A82" w:rsidRDefault="00F4456B">
          <w:pPr>
            <w:pStyle w:val="TOC2"/>
            <w:tabs>
              <w:tab w:val="right" w:leader="dot" w:pos="9350"/>
            </w:tabs>
            <w:rPr>
              <w:rFonts w:cstheme="minorBidi"/>
              <w:noProof/>
            </w:rPr>
          </w:pPr>
          <w:hyperlink w:anchor="_Toc45559499" w:history="1">
            <w:r w:rsidR="001D0A82" w:rsidRPr="009F08CC">
              <w:rPr>
                <w:rStyle w:val="Hyperlink"/>
                <w:noProof/>
              </w:rPr>
              <w:t>Set FG On-Order Quantity to Zero [NF4]</w:t>
            </w:r>
            <w:r w:rsidR="001D0A82">
              <w:rPr>
                <w:noProof/>
                <w:webHidden/>
              </w:rPr>
              <w:tab/>
            </w:r>
            <w:r w:rsidR="001D0A82">
              <w:rPr>
                <w:noProof/>
                <w:webHidden/>
              </w:rPr>
              <w:fldChar w:fldCharType="begin"/>
            </w:r>
            <w:r w:rsidR="001D0A82">
              <w:rPr>
                <w:noProof/>
                <w:webHidden/>
              </w:rPr>
              <w:instrText xml:space="preserve"> PAGEREF _Toc45559499 \h </w:instrText>
            </w:r>
            <w:r w:rsidR="001D0A82">
              <w:rPr>
                <w:noProof/>
                <w:webHidden/>
              </w:rPr>
            </w:r>
            <w:r w:rsidR="001D0A82">
              <w:rPr>
                <w:noProof/>
                <w:webHidden/>
              </w:rPr>
              <w:fldChar w:fldCharType="separate"/>
            </w:r>
            <w:r w:rsidR="007C3BE4">
              <w:rPr>
                <w:noProof/>
                <w:webHidden/>
              </w:rPr>
              <w:t>41</w:t>
            </w:r>
            <w:r w:rsidR="001D0A82">
              <w:rPr>
                <w:noProof/>
                <w:webHidden/>
              </w:rPr>
              <w:fldChar w:fldCharType="end"/>
            </w:r>
          </w:hyperlink>
        </w:p>
        <w:p w14:paraId="4400D0B3" w14:textId="29072146" w:rsidR="001D0A82" w:rsidRDefault="00F4456B">
          <w:pPr>
            <w:pStyle w:val="TOC2"/>
            <w:tabs>
              <w:tab w:val="right" w:leader="dot" w:pos="9350"/>
            </w:tabs>
            <w:rPr>
              <w:rFonts w:cstheme="minorBidi"/>
              <w:noProof/>
            </w:rPr>
          </w:pPr>
          <w:hyperlink w:anchor="_Toc45559502" w:history="1">
            <w:r w:rsidR="001D0A82" w:rsidRPr="009F08CC">
              <w:rPr>
                <w:rStyle w:val="Hyperlink"/>
                <w:noProof/>
              </w:rPr>
              <w:t>Purge GL Details / Accounts [NF5]</w:t>
            </w:r>
            <w:r w:rsidR="001D0A82">
              <w:rPr>
                <w:noProof/>
                <w:webHidden/>
              </w:rPr>
              <w:tab/>
            </w:r>
            <w:r w:rsidR="001D0A82">
              <w:rPr>
                <w:noProof/>
                <w:webHidden/>
              </w:rPr>
              <w:fldChar w:fldCharType="begin"/>
            </w:r>
            <w:r w:rsidR="001D0A82">
              <w:rPr>
                <w:noProof/>
                <w:webHidden/>
              </w:rPr>
              <w:instrText xml:space="preserve"> PAGEREF _Toc45559502 \h </w:instrText>
            </w:r>
            <w:r w:rsidR="001D0A82">
              <w:rPr>
                <w:noProof/>
                <w:webHidden/>
              </w:rPr>
            </w:r>
            <w:r w:rsidR="001D0A82">
              <w:rPr>
                <w:noProof/>
                <w:webHidden/>
              </w:rPr>
              <w:fldChar w:fldCharType="separate"/>
            </w:r>
            <w:r w:rsidR="007C3BE4">
              <w:rPr>
                <w:noProof/>
                <w:webHidden/>
              </w:rPr>
              <w:t>41</w:t>
            </w:r>
            <w:r w:rsidR="001D0A82">
              <w:rPr>
                <w:noProof/>
                <w:webHidden/>
              </w:rPr>
              <w:fldChar w:fldCharType="end"/>
            </w:r>
          </w:hyperlink>
        </w:p>
        <w:p w14:paraId="77BF9A72" w14:textId="7FF66951" w:rsidR="001D0A82" w:rsidRDefault="00F4456B">
          <w:pPr>
            <w:pStyle w:val="TOC2"/>
            <w:tabs>
              <w:tab w:val="right" w:leader="dot" w:pos="9350"/>
            </w:tabs>
            <w:rPr>
              <w:rFonts w:cstheme="minorBidi"/>
              <w:noProof/>
            </w:rPr>
          </w:pPr>
          <w:hyperlink w:anchor="_Toc45559505" w:history="1">
            <w:r w:rsidR="001D0A82" w:rsidRPr="009F08CC">
              <w:rPr>
                <w:rStyle w:val="Hyperlink"/>
                <w:noProof/>
              </w:rPr>
              <w:t>Purge Zero Posted AR [NF6]</w:t>
            </w:r>
            <w:r w:rsidR="001D0A82">
              <w:rPr>
                <w:noProof/>
                <w:webHidden/>
              </w:rPr>
              <w:tab/>
            </w:r>
            <w:r w:rsidR="001D0A82">
              <w:rPr>
                <w:noProof/>
                <w:webHidden/>
              </w:rPr>
              <w:fldChar w:fldCharType="begin"/>
            </w:r>
            <w:r w:rsidR="001D0A82">
              <w:rPr>
                <w:noProof/>
                <w:webHidden/>
              </w:rPr>
              <w:instrText xml:space="preserve"> PAGEREF _Toc45559505 \h </w:instrText>
            </w:r>
            <w:r w:rsidR="001D0A82">
              <w:rPr>
                <w:noProof/>
                <w:webHidden/>
              </w:rPr>
            </w:r>
            <w:r w:rsidR="001D0A82">
              <w:rPr>
                <w:noProof/>
                <w:webHidden/>
              </w:rPr>
              <w:fldChar w:fldCharType="separate"/>
            </w:r>
            <w:r w:rsidR="007C3BE4">
              <w:rPr>
                <w:noProof/>
                <w:webHidden/>
              </w:rPr>
              <w:t>42</w:t>
            </w:r>
            <w:r w:rsidR="001D0A82">
              <w:rPr>
                <w:noProof/>
                <w:webHidden/>
              </w:rPr>
              <w:fldChar w:fldCharType="end"/>
            </w:r>
          </w:hyperlink>
        </w:p>
        <w:p w14:paraId="4BAE3197" w14:textId="67E68C22" w:rsidR="001D0A82" w:rsidRDefault="00F4456B">
          <w:pPr>
            <w:pStyle w:val="TOC2"/>
            <w:tabs>
              <w:tab w:val="right" w:leader="dot" w:pos="9350"/>
            </w:tabs>
            <w:rPr>
              <w:rFonts w:cstheme="minorBidi"/>
              <w:noProof/>
            </w:rPr>
          </w:pPr>
          <w:hyperlink w:anchor="_Toc45559507" w:history="1">
            <w:r w:rsidR="001D0A82" w:rsidRPr="009F08CC">
              <w:rPr>
                <w:rStyle w:val="Hyperlink"/>
                <w:noProof/>
              </w:rPr>
              <w:t>Purge Orders [NF7]</w:t>
            </w:r>
            <w:r w:rsidR="001D0A82">
              <w:rPr>
                <w:noProof/>
                <w:webHidden/>
              </w:rPr>
              <w:tab/>
            </w:r>
            <w:r w:rsidR="001D0A82">
              <w:rPr>
                <w:noProof/>
                <w:webHidden/>
              </w:rPr>
              <w:fldChar w:fldCharType="begin"/>
            </w:r>
            <w:r w:rsidR="001D0A82">
              <w:rPr>
                <w:noProof/>
                <w:webHidden/>
              </w:rPr>
              <w:instrText xml:space="preserve"> PAGEREF _Toc45559507 \h </w:instrText>
            </w:r>
            <w:r w:rsidR="001D0A82">
              <w:rPr>
                <w:noProof/>
                <w:webHidden/>
              </w:rPr>
            </w:r>
            <w:r w:rsidR="001D0A82">
              <w:rPr>
                <w:noProof/>
                <w:webHidden/>
              </w:rPr>
              <w:fldChar w:fldCharType="separate"/>
            </w:r>
            <w:r w:rsidR="007C3BE4">
              <w:rPr>
                <w:noProof/>
                <w:webHidden/>
              </w:rPr>
              <w:t>42</w:t>
            </w:r>
            <w:r w:rsidR="001D0A82">
              <w:rPr>
                <w:noProof/>
                <w:webHidden/>
              </w:rPr>
              <w:fldChar w:fldCharType="end"/>
            </w:r>
          </w:hyperlink>
        </w:p>
        <w:p w14:paraId="52D2C9E9" w14:textId="5D2EE28F" w:rsidR="001D0A82" w:rsidRDefault="00F4456B">
          <w:pPr>
            <w:pStyle w:val="TOC2"/>
            <w:tabs>
              <w:tab w:val="right" w:leader="dot" w:pos="9350"/>
            </w:tabs>
            <w:rPr>
              <w:rFonts w:cstheme="minorBidi"/>
              <w:noProof/>
            </w:rPr>
          </w:pPr>
          <w:hyperlink w:anchor="_Toc45559509" w:history="1">
            <w:r w:rsidR="001D0A82" w:rsidRPr="009F08CC">
              <w:rPr>
                <w:rStyle w:val="Hyperlink"/>
                <w:noProof/>
              </w:rPr>
              <w:t>Purge Quotes [NF8]</w:t>
            </w:r>
            <w:r w:rsidR="001D0A82">
              <w:rPr>
                <w:noProof/>
                <w:webHidden/>
              </w:rPr>
              <w:tab/>
            </w:r>
            <w:r w:rsidR="001D0A82">
              <w:rPr>
                <w:noProof/>
                <w:webHidden/>
              </w:rPr>
              <w:fldChar w:fldCharType="begin"/>
            </w:r>
            <w:r w:rsidR="001D0A82">
              <w:rPr>
                <w:noProof/>
                <w:webHidden/>
              </w:rPr>
              <w:instrText xml:space="preserve"> PAGEREF _Toc45559509 \h </w:instrText>
            </w:r>
            <w:r w:rsidR="001D0A82">
              <w:rPr>
                <w:noProof/>
                <w:webHidden/>
              </w:rPr>
            </w:r>
            <w:r w:rsidR="001D0A82">
              <w:rPr>
                <w:noProof/>
                <w:webHidden/>
              </w:rPr>
              <w:fldChar w:fldCharType="separate"/>
            </w:r>
            <w:r w:rsidR="007C3BE4">
              <w:rPr>
                <w:noProof/>
                <w:webHidden/>
              </w:rPr>
              <w:t>43</w:t>
            </w:r>
            <w:r w:rsidR="001D0A82">
              <w:rPr>
                <w:noProof/>
                <w:webHidden/>
              </w:rPr>
              <w:fldChar w:fldCharType="end"/>
            </w:r>
          </w:hyperlink>
        </w:p>
        <w:p w14:paraId="2ECFB339" w14:textId="74141A0F" w:rsidR="001D0A82" w:rsidRDefault="00F4456B">
          <w:pPr>
            <w:pStyle w:val="TOC2"/>
            <w:tabs>
              <w:tab w:val="right" w:leader="dot" w:pos="9350"/>
            </w:tabs>
            <w:rPr>
              <w:rFonts w:cstheme="minorBidi"/>
              <w:noProof/>
            </w:rPr>
          </w:pPr>
          <w:hyperlink w:anchor="_Toc45559511" w:history="1">
            <w:r w:rsidR="001D0A82" w:rsidRPr="009F08CC">
              <w:rPr>
                <w:rStyle w:val="Hyperlink"/>
                <w:noProof/>
              </w:rPr>
              <w:t>Purge PO’s [NF9]</w:t>
            </w:r>
            <w:r w:rsidR="001D0A82">
              <w:rPr>
                <w:noProof/>
                <w:webHidden/>
              </w:rPr>
              <w:tab/>
            </w:r>
            <w:r w:rsidR="001D0A82">
              <w:rPr>
                <w:noProof/>
                <w:webHidden/>
              </w:rPr>
              <w:fldChar w:fldCharType="begin"/>
            </w:r>
            <w:r w:rsidR="001D0A82">
              <w:rPr>
                <w:noProof/>
                <w:webHidden/>
              </w:rPr>
              <w:instrText xml:space="preserve"> PAGEREF _Toc45559511 \h </w:instrText>
            </w:r>
            <w:r w:rsidR="001D0A82">
              <w:rPr>
                <w:noProof/>
                <w:webHidden/>
              </w:rPr>
            </w:r>
            <w:r w:rsidR="001D0A82">
              <w:rPr>
                <w:noProof/>
                <w:webHidden/>
              </w:rPr>
              <w:fldChar w:fldCharType="separate"/>
            </w:r>
            <w:r w:rsidR="007C3BE4">
              <w:rPr>
                <w:noProof/>
                <w:webHidden/>
              </w:rPr>
              <w:t>44</w:t>
            </w:r>
            <w:r w:rsidR="001D0A82">
              <w:rPr>
                <w:noProof/>
                <w:webHidden/>
              </w:rPr>
              <w:fldChar w:fldCharType="end"/>
            </w:r>
          </w:hyperlink>
        </w:p>
        <w:p w14:paraId="3F7BDF43" w14:textId="108BED74" w:rsidR="001D0A82" w:rsidRDefault="00F4456B">
          <w:pPr>
            <w:pStyle w:val="TOC2"/>
            <w:tabs>
              <w:tab w:val="right" w:leader="dot" w:pos="9350"/>
            </w:tabs>
            <w:rPr>
              <w:rFonts w:cstheme="minorBidi"/>
              <w:noProof/>
            </w:rPr>
          </w:pPr>
          <w:hyperlink w:anchor="_Toc45559513" w:history="1">
            <w:r w:rsidR="001D0A82" w:rsidRPr="009F08CC">
              <w:rPr>
                <w:rStyle w:val="Hyperlink"/>
                <w:noProof/>
              </w:rPr>
              <w:t>FG Rebuild Bins / Reset Balances [NF)]</w:t>
            </w:r>
            <w:r w:rsidR="001D0A82">
              <w:rPr>
                <w:noProof/>
                <w:webHidden/>
              </w:rPr>
              <w:tab/>
            </w:r>
            <w:r w:rsidR="001D0A82">
              <w:rPr>
                <w:noProof/>
                <w:webHidden/>
              </w:rPr>
              <w:fldChar w:fldCharType="begin"/>
            </w:r>
            <w:r w:rsidR="001D0A82">
              <w:rPr>
                <w:noProof/>
                <w:webHidden/>
              </w:rPr>
              <w:instrText xml:space="preserve"> PAGEREF _Toc45559513 \h </w:instrText>
            </w:r>
            <w:r w:rsidR="001D0A82">
              <w:rPr>
                <w:noProof/>
                <w:webHidden/>
              </w:rPr>
            </w:r>
            <w:r w:rsidR="001D0A82">
              <w:rPr>
                <w:noProof/>
                <w:webHidden/>
              </w:rPr>
              <w:fldChar w:fldCharType="separate"/>
            </w:r>
            <w:r w:rsidR="007C3BE4">
              <w:rPr>
                <w:noProof/>
                <w:webHidden/>
              </w:rPr>
              <w:t>45</w:t>
            </w:r>
            <w:r w:rsidR="001D0A82">
              <w:rPr>
                <w:noProof/>
                <w:webHidden/>
              </w:rPr>
              <w:fldChar w:fldCharType="end"/>
            </w:r>
          </w:hyperlink>
        </w:p>
        <w:p w14:paraId="58B8C02D" w14:textId="0E2830FE" w:rsidR="001D0A82" w:rsidRDefault="00F4456B">
          <w:pPr>
            <w:pStyle w:val="TOC2"/>
            <w:tabs>
              <w:tab w:val="right" w:leader="dot" w:pos="9350"/>
            </w:tabs>
            <w:rPr>
              <w:rFonts w:cstheme="minorBidi"/>
              <w:noProof/>
            </w:rPr>
          </w:pPr>
          <w:hyperlink w:anchor="_Toc45559516" w:history="1">
            <w:r w:rsidR="001D0A82" w:rsidRPr="009F08CC">
              <w:rPr>
                <w:rStyle w:val="Hyperlink"/>
                <w:noProof/>
              </w:rPr>
              <w:t>Purge Jobs [NF!]</w:t>
            </w:r>
            <w:r w:rsidR="001D0A82">
              <w:rPr>
                <w:noProof/>
                <w:webHidden/>
              </w:rPr>
              <w:tab/>
            </w:r>
            <w:r w:rsidR="001D0A82">
              <w:rPr>
                <w:noProof/>
                <w:webHidden/>
              </w:rPr>
              <w:fldChar w:fldCharType="begin"/>
            </w:r>
            <w:r w:rsidR="001D0A82">
              <w:rPr>
                <w:noProof/>
                <w:webHidden/>
              </w:rPr>
              <w:instrText xml:space="preserve"> PAGEREF _Toc45559516 \h </w:instrText>
            </w:r>
            <w:r w:rsidR="001D0A82">
              <w:rPr>
                <w:noProof/>
                <w:webHidden/>
              </w:rPr>
            </w:r>
            <w:r w:rsidR="001D0A82">
              <w:rPr>
                <w:noProof/>
                <w:webHidden/>
              </w:rPr>
              <w:fldChar w:fldCharType="separate"/>
            </w:r>
            <w:r w:rsidR="007C3BE4">
              <w:rPr>
                <w:noProof/>
                <w:webHidden/>
              </w:rPr>
              <w:t>47</w:t>
            </w:r>
            <w:r w:rsidR="001D0A82">
              <w:rPr>
                <w:noProof/>
                <w:webHidden/>
              </w:rPr>
              <w:fldChar w:fldCharType="end"/>
            </w:r>
          </w:hyperlink>
        </w:p>
        <w:p w14:paraId="11AE8877" w14:textId="1EA3FD43" w:rsidR="001D0A82" w:rsidRDefault="00F4456B">
          <w:pPr>
            <w:pStyle w:val="TOC2"/>
            <w:tabs>
              <w:tab w:val="right" w:leader="dot" w:pos="9350"/>
            </w:tabs>
            <w:rPr>
              <w:rFonts w:cstheme="minorBidi"/>
              <w:noProof/>
            </w:rPr>
          </w:pPr>
          <w:hyperlink w:anchor="_Toc45559519" w:history="1">
            <w:r w:rsidR="001D0A82" w:rsidRPr="009F08CC">
              <w:rPr>
                <w:rStyle w:val="Hyperlink"/>
                <w:noProof/>
              </w:rPr>
              <w:t>Purge FG History [NF@]</w:t>
            </w:r>
            <w:r w:rsidR="001D0A82">
              <w:rPr>
                <w:noProof/>
                <w:webHidden/>
              </w:rPr>
              <w:tab/>
            </w:r>
            <w:r w:rsidR="001D0A82">
              <w:rPr>
                <w:noProof/>
                <w:webHidden/>
              </w:rPr>
              <w:fldChar w:fldCharType="begin"/>
            </w:r>
            <w:r w:rsidR="001D0A82">
              <w:rPr>
                <w:noProof/>
                <w:webHidden/>
              </w:rPr>
              <w:instrText xml:space="preserve"> PAGEREF _Toc45559519 \h </w:instrText>
            </w:r>
            <w:r w:rsidR="001D0A82">
              <w:rPr>
                <w:noProof/>
                <w:webHidden/>
              </w:rPr>
            </w:r>
            <w:r w:rsidR="001D0A82">
              <w:rPr>
                <w:noProof/>
                <w:webHidden/>
              </w:rPr>
              <w:fldChar w:fldCharType="separate"/>
            </w:r>
            <w:r w:rsidR="007C3BE4">
              <w:rPr>
                <w:noProof/>
                <w:webHidden/>
              </w:rPr>
              <w:t>48</w:t>
            </w:r>
            <w:r w:rsidR="001D0A82">
              <w:rPr>
                <w:noProof/>
                <w:webHidden/>
              </w:rPr>
              <w:fldChar w:fldCharType="end"/>
            </w:r>
          </w:hyperlink>
        </w:p>
        <w:p w14:paraId="3310D3B8" w14:textId="3627102D" w:rsidR="001D0A82" w:rsidRDefault="00F4456B">
          <w:pPr>
            <w:pStyle w:val="TOC2"/>
            <w:tabs>
              <w:tab w:val="right" w:leader="dot" w:pos="9350"/>
            </w:tabs>
            <w:rPr>
              <w:rFonts w:cstheme="minorBidi"/>
              <w:noProof/>
            </w:rPr>
          </w:pPr>
          <w:hyperlink w:anchor="_Toc45559521" w:history="1">
            <w:r w:rsidR="001D0A82" w:rsidRPr="009F08CC">
              <w:rPr>
                <w:rStyle w:val="Hyperlink"/>
                <w:noProof/>
              </w:rPr>
              <w:t>Purge Paid AR Invoices [NF#]</w:t>
            </w:r>
            <w:r w:rsidR="001D0A82">
              <w:rPr>
                <w:noProof/>
                <w:webHidden/>
              </w:rPr>
              <w:tab/>
            </w:r>
            <w:r w:rsidR="001D0A82">
              <w:rPr>
                <w:noProof/>
                <w:webHidden/>
              </w:rPr>
              <w:fldChar w:fldCharType="begin"/>
            </w:r>
            <w:r w:rsidR="001D0A82">
              <w:rPr>
                <w:noProof/>
                <w:webHidden/>
              </w:rPr>
              <w:instrText xml:space="preserve"> PAGEREF _Toc45559521 \h </w:instrText>
            </w:r>
            <w:r w:rsidR="001D0A82">
              <w:rPr>
                <w:noProof/>
                <w:webHidden/>
              </w:rPr>
            </w:r>
            <w:r w:rsidR="001D0A82">
              <w:rPr>
                <w:noProof/>
                <w:webHidden/>
              </w:rPr>
              <w:fldChar w:fldCharType="separate"/>
            </w:r>
            <w:r w:rsidR="007C3BE4">
              <w:rPr>
                <w:noProof/>
                <w:webHidden/>
              </w:rPr>
              <w:t>49</w:t>
            </w:r>
            <w:r w:rsidR="001D0A82">
              <w:rPr>
                <w:noProof/>
                <w:webHidden/>
              </w:rPr>
              <w:fldChar w:fldCharType="end"/>
            </w:r>
          </w:hyperlink>
        </w:p>
        <w:p w14:paraId="67908CA0" w14:textId="242137EA" w:rsidR="001D0A82" w:rsidRDefault="00F4456B">
          <w:pPr>
            <w:pStyle w:val="TOC2"/>
            <w:tabs>
              <w:tab w:val="right" w:leader="dot" w:pos="9350"/>
            </w:tabs>
            <w:rPr>
              <w:rFonts w:cstheme="minorBidi"/>
              <w:noProof/>
            </w:rPr>
          </w:pPr>
          <w:hyperlink w:anchor="_Toc45559523" w:history="1">
            <w:r w:rsidR="001D0A82" w:rsidRPr="009F08CC">
              <w:rPr>
                <w:rStyle w:val="Hyperlink"/>
                <w:noProof/>
              </w:rPr>
              <w:t>Purge Paid AP Invoices [NF$]</w:t>
            </w:r>
            <w:r w:rsidR="001D0A82">
              <w:rPr>
                <w:noProof/>
                <w:webHidden/>
              </w:rPr>
              <w:tab/>
            </w:r>
            <w:r w:rsidR="001D0A82">
              <w:rPr>
                <w:noProof/>
                <w:webHidden/>
              </w:rPr>
              <w:fldChar w:fldCharType="begin"/>
            </w:r>
            <w:r w:rsidR="001D0A82">
              <w:rPr>
                <w:noProof/>
                <w:webHidden/>
              </w:rPr>
              <w:instrText xml:space="preserve"> PAGEREF _Toc45559523 \h </w:instrText>
            </w:r>
            <w:r w:rsidR="001D0A82">
              <w:rPr>
                <w:noProof/>
                <w:webHidden/>
              </w:rPr>
            </w:r>
            <w:r w:rsidR="001D0A82">
              <w:rPr>
                <w:noProof/>
                <w:webHidden/>
              </w:rPr>
              <w:fldChar w:fldCharType="separate"/>
            </w:r>
            <w:r w:rsidR="007C3BE4">
              <w:rPr>
                <w:noProof/>
                <w:webHidden/>
              </w:rPr>
              <w:t>50</w:t>
            </w:r>
            <w:r w:rsidR="001D0A82">
              <w:rPr>
                <w:noProof/>
                <w:webHidden/>
              </w:rPr>
              <w:fldChar w:fldCharType="end"/>
            </w:r>
          </w:hyperlink>
        </w:p>
        <w:p w14:paraId="6FEE6CA7" w14:textId="02D5C078" w:rsidR="001D0A82" w:rsidRDefault="00F4456B">
          <w:pPr>
            <w:pStyle w:val="TOC2"/>
            <w:tabs>
              <w:tab w:val="right" w:leader="dot" w:pos="9350"/>
            </w:tabs>
            <w:rPr>
              <w:rFonts w:cstheme="minorBidi"/>
              <w:noProof/>
            </w:rPr>
          </w:pPr>
          <w:hyperlink w:anchor="_Toc45559525" w:history="1">
            <w:r w:rsidR="001D0A82" w:rsidRPr="009F08CC">
              <w:rPr>
                <w:rStyle w:val="Hyperlink"/>
                <w:noProof/>
              </w:rPr>
              <w:t>Load Estimates [NF%]</w:t>
            </w:r>
            <w:r w:rsidR="001D0A82">
              <w:rPr>
                <w:noProof/>
                <w:webHidden/>
              </w:rPr>
              <w:tab/>
            </w:r>
            <w:r w:rsidR="001D0A82">
              <w:rPr>
                <w:noProof/>
                <w:webHidden/>
              </w:rPr>
              <w:fldChar w:fldCharType="begin"/>
            </w:r>
            <w:r w:rsidR="001D0A82">
              <w:rPr>
                <w:noProof/>
                <w:webHidden/>
              </w:rPr>
              <w:instrText xml:space="preserve"> PAGEREF _Toc45559525 \h </w:instrText>
            </w:r>
            <w:r w:rsidR="001D0A82">
              <w:rPr>
                <w:noProof/>
                <w:webHidden/>
              </w:rPr>
            </w:r>
            <w:r w:rsidR="001D0A82">
              <w:rPr>
                <w:noProof/>
                <w:webHidden/>
              </w:rPr>
              <w:fldChar w:fldCharType="separate"/>
            </w:r>
            <w:r w:rsidR="007C3BE4">
              <w:rPr>
                <w:noProof/>
                <w:webHidden/>
              </w:rPr>
              <w:t>50</w:t>
            </w:r>
            <w:r w:rsidR="001D0A82">
              <w:rPr>
                <w:noProof/>
                <w:webHidden/>
              </w:rPr>
              <w:fldChar w:fldCharType="end"/>
            </w:r>
          </w:hyperlink>
        </w:p>
        <w:p w14:paraId="1522612E" w14:textId="4A27C9B5" w:rsidR="001D0A82" w:rsidRDefault="00F4456B">
          <w:pPr>
            <w:pStyle w:val="TOC1"/>
            <w:tabs>
              <w:tab w:val="right" w:leader="dot" w:pos="9350"/>
            </w:tabs>
            <w:rPr>
              <w:rFonts w:cstheme="minorBidi"/>
              <w:noProof/>
            </w:rPr>
          </w:pPr>
          <w:hyperlink w:anchor="_Toc45559527" w:history="1">
            <w:r w:rsidR="001D0A82" w:rsidRPr="009F08CC">
              <w:rPr>
                <w:rStyle w:val="Hyperlink"/>
                <w:b/>
                <w:bCs/>
                <w:noProof/>
              </w:rPr>
              <w:t>Y More File Cleanup [NY]</w:t>
            </w:r>
            <w:r w:rsidR="001D0A82">
              <w:rPr>
                <w:noProof/>
                <w:webHidden/>
              </w:rPr>
              <w:tab/>
            </w:r>
            <w:r w:rsidR="001D0A82">
              <w:rPr>
                <w:noProof/>
                <w:webHidden/>
              </w:rPr>
              <w:fldChar w:fldCharType="begin"/>
            </w:r>
            <w:r w:rsidR="001D0A82">
              <w:rPr>
                <w:noProof/>
                <w:webHidden/>
              </w:rPr>
              <w:instrText xml:space="preserve"> PAGEREF _Toc45559527 \h </w:instrText>
            </w:r>
            <w:r w:rsidR="001D0A82">
              <w:rPr>
                <w:noProof/>
                <w:webHidden/>
              </w:rPr>
            </w:r>
            <w:r w:rsidR="001D0A82">
              <w:rPr>
                <w:noProof/>
                <w:webHidden/>
              </w:rPr>
              <w:fldChar w:fldCharType="separate"/>
            </w:r>
            <w:r w:rsidR="007C3BE4">
              <w:rPr>
                <w:noProof/>
                <w:webHidden/>
              </w:rPr>
              <w:t>51</w:t>
            </w:r>
            <w:r w:rsidR="001D0A82">
              <w:rPr>
                <w:noProof/>
                <w:webHidden/>
              </w:rPr>
              <w:fldChar w:fldCharType="end"/>
            </w:r>
          </w:hyperlink>
        </w:p>
        <w:p w14:paraId="62F6E4B2" w14:textId="76F62240" w:rsidR="001D0A82" w:rsidRDefault="00F4456B">
          <w:pPr>
            <w:pStyle w:val="TOC2"/>
            <w:tabs>
              <w:tab w:val="right" w:leader="dot" w:pos="9350"/>
            </w:tabs>
            <w:rPr>
              <w:rFonts w:cstheme="minorBidi"/>
              <w:noProof/>
            </w:rPr>
          </w:pPr>
          <w:hyperlink w:anchor="_Toc45559528" w:history="1">
            <w:r w:rsidR="001D0A82" w:rsidRPr="009F08CC">
              <w:rPr>
                <w:rStyle w:val="Hyperlink"/>
                <w:noProof/>
              </w:rPr>
              <w:t>Update Estimate Salesman Commission [NY1]</w:t>
            </w:r>
            <w:r w:rsidR="001D0A82">
              <w:rPr>
                <w:noProof/>
                <w:webHidden/>
              </w:rPr>
              <w:tab/>
            </w:r>
            <w:r w:rsidR="001D0A82">
              <w:rPr>
                <w:noProof/>
                <w:webHidden/>
              </w:rPr>
              <w:fldChar w:fldCharType="begin"/>
            </w:r>
            <w:r w:rsidR="001D0A82">
              <w:rPr>
                <w:noProof/>
                <w:webHidden/>
              </w:rPr>
              <w:instrText xml:space="preserve"> PAGEREF _Toc45559528 \h </w:instrText>
            </w:r>
            <w:r w:rsidR="001D0A82">
              <w:rPr>
                <w:noProof/>
                <w:webHidden/>
              </w:rPr>
            </w:r>
            <w:r w:rsidR="001D0A82">
              <w:rPr>
                <w:noProof/>
                <w:webHidden/>
              </w:rPr>
              <w:fldChar w:fldCharType="separate"/>
            </w:r>
            <w:r w:rsidR="007C3BE4">
              <w:rPr>
                <w:noProof/>
                <w:webHidden/>
              </w:rPr>
              <w:t>51</w:t>
            </w:r>
            <w:r w:rsidR="001D0A82">
              <w:rPr>
                <w:noProof/>
                <w:webHidden/>
              </w:rPr>
              <w:fldChar w:fldCharType="end"/>
            </w:r>
          </w:hyperlink>
        </w:p>
        <w:p w14:paraId="3CD1BF83" w14:textId="47D5CF5F" w:rsidR="001D0A82" w:rsidRDefault="00F4456B">
          <w:pPr>
            <w:pStyle w:val="TOC2"/>
            <w:tabs>
              <w:tab w:val="right" w:leader="dot" w:pos="9350"/>
            </w:tabs>
            <w:rPr>
              <w:rFonts w:cstheme="minorBidi"/>
              <w:noProof/>
            </w:rPr>
          </w:pPr>
          <w:hyperlink w:anchor="_Toc45559531" w:history="1">
            <w:r w:rsidR="001D0A82" w:rsidRPr="009F08CC">
              <w:rPr>
                <w:rStyle w:val="Hyperlink"/>
                <w:noProof/>
              </w:rPr>
              <w:t>Purge Report File [NY2]</w:t>
            </w:r>
            <w:r w:rsidR="001D0A82">
              <w:rPr>
                <w:noProof/>
                <w:webHidden/>
              </w:rPr>
              <w:tab/>
            </w:r>
            <w:r w:rsidR="001D0A82">
              <w:rPr>
                <w:noProof/>
                <w:webHidden/>
              </w:rPr>
              <w:fldChar w:fldCharType="begin"/>
            </w:r>
            <w:r w:rsidR="001D0A82">
              <w:rPr>
                <w:noProof/>
                <w:webHidden/>
              </w:rPr>
              <w:instrText xml:space="preserve"> PAGEREF _Toc45559531 \h </w:instrText>
            </w:r>
            <w:r w:rsidR="001D0A82">
              <w:rPr>
                <w:noProof/>
                <w:webHidden/>
              </w:rPr>
            </w:r>
            <w:r w:rsidR="001D0A82">
              <w:rPr>
                <w:noProof/>
                <w:webHidden/>
              </w:rPr>
              <w:fldChar w:fldCharType="separate"/>
            </w:r>
            <w:r w:rsidR="007C3BE4">
              <w:rPr>
                <w:noProof/>
                <w:webHidden/>
              </w:rPr>
              <w:t>52</w:t>
            </w:r>
            <w:r w:rsidR="001D0A82">
              <w:rPr>
                <w:noProof/>
                <w:webHidden/>
              </w:rPr>
              <w:fldChar w:fldCharType="end"/>
            </w:r>
          </w:hyperlink>
        </w:p>
        <w:p w14:paraId="61C18BF2" w14:textId="2C0FE60C" w:rsidR="001D0A82" w:rsidRDefault="00F4456B">
          <w:pPr>
            <w:pStyle w:val="TOC2"/>
            <w:tabs>
              <w:tab w:val="right" w:leader="dot" w:pos="9350"/>
            </w:tabs>
            <w:rPr>
              <w:rFonts w:cstheme="minorBidi"/>
              <w:noProof/>
            </w:rPr>
          </w:pPr>
          <w:hyperlink w:anchor="_Toc45559533" w:history="1">
            <w:r w:rsidR="001D0A82" w:rsidRPr="009F08CC">
              <w:rPr>
                <w:rStyle w:val="Hyperlink"/>
                <w:noProof/>
              </w:rPr>
              <w:t>Purge Raw Materials [NY3]</w:t>
            </w:r>
            <w:r w:rsidR="001D0A82">
              <w:rPr>
                <w:noProof/>
                <w:webHidden/>
              </w:rPr>
              <w:tab/>
            </w:r>
            <w:r w:rsidR="001D0A82">
              <w:rPr>
                <w:noProof/>
                <w:webHidden/>
              </w:rPr>
              <w:fldChar w:fldCharType="begin"/>
            </w:r>
            <w:r w:rsidR="001D0A82">
              <w:rPr>
                <w:noProof/>
                <w:webHidden/>
              </w:rPr>
              <w:instrText xml:space="preserve"> PAGEREF _Toc45559533 \h </w:instrText>
            </w:r>
            <w:r w:rsidR="001D0A82">
              <w:rPr>
                <w:noProof/>
                <w:webHidden/>
              </w:rPr>
            </w:r>
            <w:r w:rsidR="001D0A82">
              <w:rPr>
                <w:noProof/>
                <w:webHidden/>
              </w:rPr>
              <w:fldChar w:fldCharType="separate"/>
            </w:r>
            <w:r w:rsidR="007C3BE4">
              <w:rPr>
                <w:noProof/>
                <w:webHidden/>
              </w:rPr>
              <w:t>53</w:t>
            </w:r>
            <w:r w:rsidR="001D0A82">
              <w:rPr>
                <w:noProof/>
                <w:webHidden/>
              </w:rPr>
              <w:fldChar w:fldCharType="end"/>
            </w:r>
          </w:hyperlink>
        </w:p>
        <w:p w14:paraId="20F29DA1" w14:textId="0AE71F1E" w:rsidR="001D0A82" w:rsidRDefault="00F4456B">
          <w:pPr>
            <w:pStyle w:val="TOC2"/>
            <w:tabs>
              <w:tab w:val="right" w:leader="dot" w:pos="9350"/>
            </w:tabs>
            <w:rPr>
              <w:rFonts w:cstheme="minorBidi"/>
              <w:noProof/>
            </w:rPr>
          </w:pPr>
          <w:hyperlink w:anchor="_Toc45559535" w:history="1">
            <w:r w:rsidR="001D0A82" w:rsidRPr="009F08CC">
              <w:rPr>
                <w:rStyle w:val="Hyperlink"/>
                <w:noProof/>
              </w:rPr>
              <w:t>Update Estimate Labor Rates [NY4]</w:t>
            </w:r>
            <w:r w:rsidR="001D0A82">
              <w:rPr>
                <w:noProof/>
                <w:webHidden/>
              </w:rPr>
              <w:tab/>
            </w:r>
            <w:r w:rsidR="001D0A82">
              <w:rPr>
                <w:noProof/>
                <w:webHidden/>
              </w:rPr>
              <w:fldChar w:fldCharType="begin"/>
            </w:r>
            <w:r w:rsidR="001D0A82">
              <w:rPr>
                <w:noProof/>
                <w:webHidden/>
              </w:rPr>
              <w:instrText xml:space="preserve"> PAGEREF _Toc45559535 \h </w:instrText>
            </w:r>
            <w:r w:rsidR="001D0A82">
              <w:rPr>
                <w:noProof/>
                <w:webHidden/>
              </w:rPr>
            </w:r>
            <w:r w:rsidR="001D0A82">
              <w:rPr>
                <w:noProof/>
                <w:webHidden/>
              </w:rPr>
              <w:fldChar w:fldCharType="separate"/>
            </w:r>
            <w:r w:rsidR="007C3BE4">
              <w:rPr>
                <w:noProof/>
                <w:webHidden/>
              </w:rPr>
              <w:t>54</w:t>
            </w:r>
            <w:r w:rsidR="001D0A82">
              <w:rPr>
                <w:noProof/>
                <w:webHidden/>
              </w:rPr>
              <w:fldChar w:fldCharType="end"/>
            </w:r>
          </w:hyperlink>
        </w:p>
        <w:p w14:paraId="525703F3" w14:textId="508830E4" w:rsidR="001D0A82" w:rsidRDefault="00F4456B">
          <w:pPr>
            <w:pStyle w:val="TOC2"/>
            <w:tabs>
              <w:tab w:val="right" w:leader="dot" w:pos="9350"/>
            </w:tabs>
            <w:rPr>
              <w:rFonts w:cstheme="minorBidi"/>
              <w:noProof/>
            </w:rPr>
          </w:pPr>
          <w:hyperlink w:anchor="_Toc45559538" w:history="1">
            <w:r w:rsidR="001D0A82" w:rsidRPr="009F08CC">
              <w:rPr>
                <w:rStyle w:val="Hyperlink"/>
                <w:noProof/>
              </w:rPr>
              <w:t>Build Flute / Test Counts [NY5]</w:t>
            </w:r>
            <w:r w:rsidR="001D0A82">
              <w:rPr>
                <w:noProof/>
                <w:webHidden/>
              </w:rPr>
              <w:tab/>
            </w:r>
            <w:r w:rsidR="001D0A82">
              <w:rPr>
                <w:noProof/>
                <w:webHidden/>
              </w:rPr>
              <w:fldChar w:fldCharType="begin"/>
            </w:r>
            <w:r w:rsidR="001D0A82">
              <w:rPr>
                <w:noProof/>
                <w:webHidden/>
              </w:rPr>
              <w:instrText xml:space="preserve"> PAGEREF _Toc45559538 \h </w:instrText>
            </w:r>
            <w:r w:rsidR="001D0A82">
              <w:rPr>
                <w:noProof/>
                <w:webHidden/>
              </w:rPr>
            </w:r>
            <w:r w:rsidR="001D0A82">
              <w:rPr>
                <w:noProof/>
                <w:webHidden/>
              </w:rPr>
              <w:fldChar w:fldCharType="separate"/>
            </w:r>
            <w:r w:rsidR="007C3BE4">
              <w:rPr>
                <w:noProof/>
                <w:webHidden/>
              </w:rPr>
              <w:t>55</w:t>
            </w:r>
            <w:r w:rsidR="001D0A82">
              <w:rPr>
                <w:noProof/>
                <w:webHidden/>
              </w:rPr>
              <w:fldChar w:fldCharType="end"/>
            </w:r>
          </w:hyperlink>
        </w:p>
        <w:p w14:paraId="6D74B59C" w14:textId="0CE2CDC7" w:rsidR="001D0A82" w:rsidRDefault="00F4456B">
          <w:pPr>
            <w:pStyle w:val="TOC2"/>
            <w:tabs>
              <w:tab w:val="right" w:leader="dot" w:pos="9350"/>
            </w:tabs>
            <w:rPr>
              <w:rFonts w:cstheme="minorBidi"/>
              <w:noProof/>
            </w:rPr>
          </w:pPr>
          <w:hyperlink w:anchor="_Toc45559540" w:history="1">
            <w:r w:rsidR="001D0A82" w:rsidRPr="009F08CC">
              <w:rPr>
                <w:rStyle w:val="Hyperlink"/>
                <w:noProof/>
              </w:rPr>
              <w:t>FG Sell Price / Bin Cost [NY6]</w:t>
            </w:r>
            <w:r w:rsidR="001D0A82">
              <w:rPr>
                <w:noProof/>
                <w:webHidden/>
              </w:rPr>
              <w:tab/>
            </w:r>
            <w:r w:rsidR="001D0A82">
              <w:rPr>
                <w:noProof/>
                <w:webHidden/>
              </w:rPr>
              <w:fldChar w:fldCharType="begin"/>
            </w:r>
            <w:r w:rsidR="001D0A82">
              <w:rPr>
                <w:noProof/>
                <w:webHidden/>
              </w:rPr>
              <w:instrText xml:space="preserve"> PAGEREF _Toc45559540 \h </w:instrText>
            </w:r>
            <w:r w:rsidR="001D0A82">
              <w:rPr>
                <w:noProof/>
                <w:webHidden/>
              </w:rPr>
            </w:r>
            <w:r w:rsidR="001D0A82">
              <w:rPr>
                <w:noProof/>
                <w:webHidden/>
              </w:rPr>
              <w:fldChar w:fldCharType="separate"/>
            </w:r>
            <w:r w:rsidR="007C3BE4">
              <w:rPr>
                <w:noProof/>
                <w:webHidden/>
              </w:rPr>
              <w:t>56</w:t>
            </w:r>
            <w:r w:rsidR="001D0A82">
              <w:rPr>
                <w:noProof/>
                <w:webHidden/>
              </w:rPr>
              <w:fldChar w:fldCharType="end"/>
            </w:r>
          </w:hyperlink>
        </w:p>
        <w:p w14:paraId="31681716" w14:textId="4DA98783" w:rsidR="001D0A82" w:rsidRDefault="00F4456B">
          <w:pPr>
            <w:pStyle w:val="TOC3"/>
            <w:tabs>
              <w:tab w:val="right" w:leader="dot" w:pos="9350"/>
            </w:tabs>
            <w:rPr>
              <w:rFonts w:cstheme="minorBidi"/>
              <w:noProof/>
            </w:rPr>
          </w:pPr>
          <w:hyperlink w:anchor="_Toc45559541" w:history="1">
            <w:r w:rsidR="001D0A82" w:rsidRPr="009F08CC">
              <w:rPr>
                <w:rStyle w:val="Hyperlink"/>
                <w:noProof/>
              </w:rPr>
              <w:t>Overview</w:t>
            </w:r>
            <w:r w:rsidR="001D0A82">
              <w:rPr>
                <w:noProof/>
                <w:webHidden/>
              </w:rPr>
              <w:tab/>
            </w:r>
            <w:r w:rsidR="001D0A82">
              <w:rPr>
                <w:noProof/>
                <w:webHidden/>
              </w:rPr>
              <w:fldChar w:fldCharType="begin"/>
            </w:r>
            <w:r w:rsidR="001D0A82">
              <w:rPr>
                <w:noProof/>
                <w:webHidden/>
              </w:rPr>
              <w:instrText xml:space="preserve"> PAGEREF _Toc45559541 \h </w:instrText>
            </w:r>
            <w:r w:rsidR="001D0A82">
              <w:rPr>
                <w:noProof/>
                <w:webHidden/>
              </w:rPr>
            </w:r>
            <w:r w:rsidR="001D0A82">
              <w:rPr>
                <w:noProof/>
                <w:webHidden/>
              </w:rPr>
              <w:fldChar w:fldCharType="separate"/>
            </w:r>
            <w:r w:rsidR="007C3BE4">
              <w:rPr>
                <w:noProof/>
                <w:webHidden/>
              </w:rPr>
              <w:t>56</w:t>
            </w:r>
            <w:r w:rsidR="001D0A82">
              <w:rPr>
                <w:noProof/>
                <w:webHidden/>
              </w:rPr>
              <w:fldChar w:fldCharType="end"/>
            </w:r>
          </w:hyperlink>
        </w:p>
        <w:p w14:paraId="26A631AC" w14:textId="23A17F42" w:rsidR="001D0A82" w:rsidRDefault="00F4456B">
          <w:pPr>
            <w:pStyle w:val="TOC3"/>
            <w:tabs>
              <w:tab w:val="right" w:leader="dot" w:pos="9350"/>
            </w:tabs>
            <w:rPr>
              <w:rFonts w:cstheme="minorBidi"/>
              <w:noProof/>
            </w:rPr>
          </w:pPr>
          <w:hyperlink w:anchor="_Toc45559544" w:history="1">
            <w:r w:rsidR="001D0A82" w:rsidRPr="009F08CC">
              <w:rPr>
                <w:rStyle w:val="Hyperlink"/>
                <w:noProof/>
              </w:rPr>
              <w:t>Add/Update Finished Good/Bins</w:t>
            </w:r>
            <w:r w:rsidR="001D0A82">
              <w:rPr>
                <w:noProof/>
                <w:webHidden/>
              </w:rPr>
              <w:tab/>
            </w:r>
            <w:r w:rsidR="001D0A82">
              <w:rPr>
                <w:noProof/>
                <w:webHidden/>
              </w:rPr>
              <w:fldChar w:fldCharType="begin"/>
            </w:r>
            <w:r w:rsidR="001D0A82">
              <w:rPr>
                <w:noProof/>
                <w:webHidden/>
              </w:rPr>
              <w:instrText xml:space="preserve"> PAGEREF _Toc45559544 \h </w:instrText>
            </w:r>
            <w:r w:rsidR="001D0A82">
              <w:rPr>
                <w:noProof/>
                <w:webHidden/>
              </w:rPr>
            </w:r>
            <w:r w:rsidR="001D0A82">
              <w:rPr>
                <w:noProof/>
                <w:webHidden/>
              </w:rPr>
              <w:fldChar w:fldCharType="separate"/>
            </w:r>
            <w:r w:rsidR="007C3BE4">
              <w:rPr>
                <w:noProof/>
                <w:webHidden/>
              </w:rPr>
              <w:t>58</w:t>
            </w:r>
            <w:r w:rsidR="001D0A82">
              <w:rPr>
                <w:noProof/>
                <w:webHidden/>
              </w:rPr>
              <w:fldChar w:fldCharType="end"/>
            </w:r>
          </w:hyperlink>
        </w:p>
        <w:p w14:paraId="48B8425F" w14:textId="424CC5D0" w:rsidR="001D0A82" w:rsidRDefault="00F4456B">
          <w:pPr>
            <w:pStyle w:val="TOC3"/>
            <w:tabs>
              <w:tab w:val="right" w:leader="dot" w:pos="9350"/>
            </w:tabs>
            <w:rPr>
              <w:rFonts w:cstheme="minorBidi"/>
              <w:noProof/>
            </w:rPr>
          </w:pPr>
          <w:hyperlink w:anchor="_Toc45559546" w:history="1">
            <w:r w:rsidR="001D0A82" w:rsidRPr="009F08CC">
              <w:rPr>
                <w:rStyle w:val="Hyperlink"/>
                <w:noProof/>
              </w:rPr>
              <w:t>Update Line</w:t>
            </w:r>
            <w:r w:rsidR="001D0A82">
              <w:rPr>
                <w:noProof/>
                <w:webHidden/>
              </w:rPr>
              <w:tab/>
            </w:r>
            <w:r w:rsidR="001D0A82">
              <w:rPr>
                <w:noProof/>
                <w:webHidden/>
              </w:rPr>
              <w:fldChar w:fldCharType="begin"/>
            </w:r>
            <w:r w:rsidR="001D0A82">
              <w:rPr>
                <w:noProof/>
                <w:webHidden/>
              </w:rPr>
              <w:instrText xml:space="preserve"> PAGEREF _Toc45559546 \h </w:instrText>
            </w:r>
            <w:r w:rsidR="001D0A82">
              <w:rPr>
                <w:noProof/>
                <w:webHidden/>
              </w:rPr>
            </w:r>
            <w:r w:rsidR="001D0A82">
              <w:rPr>
                <w:noProof/>
                <w:webHidden/>
              </w:rPr>
              <w:fldChar w:fldCharType="separate"/>
            </w:r>
            <w:r w:rsidR="007C3BE4">
              <w:rPr>
                <w:noProof/>
                <w:webHidden/>
              </w:rPr>
              <w:t>59</w:t>
            </w:r>
            <w:r w:rsidR="001D0A82">
              <w:rPr>
                <w:noProof/>
                <w:webHidden/>
              </w:rPr>
              <w:fldChar w:fldCharType="end"/>
            </w:r>
          </w:hyperlink>
        </w:p>
        <w:p w14:paraId="56761711" w14:textId="397E7FDE" w:rsidR="001D0A82" w:rsidRDefault="00F4456B">
          <w:pPr>
            <w:pStyle w:val="TOC2"/>
            <w:tabs>
              <w:tab w:val="right" w:leader="dot" w:pos="9350"/>
            </w:tabs>
            <w:rPr>
              <w:rFonts w:cstheme="minorBidi"/>
              <w:noProof/>
            </w:rPr>
          </w:pPr>
          <w:hyperlink w:anchor="_Toc45559548" w:history="1">
            <w:r w:rsidR="001D0A82" w:rsidRPr="009F08CC">
              <w:rPr>
                <w:rStyle w:val="Hyperlink"/>
                <w:noProof/>
              </w:rPr>
              <w:t>Set RM On-Hand to Zero [NY7]</w:t>
            </w:r>
            <w:r w:rsidR="001D0A82">
              <w:rPr>
                <w:noProof/>
                <w:webHidden/>
              </w:rPr>
              <w:tab/>
            </w:r>
            <w:r w:rsidR="001D0A82">
              <w:rPr>
                <w:noProof/>
                <w:webHidden/>
              </w:rPr>
              <w:fldChar w:fldCharType="begin"/>
            </w:r>
            <w:r w:rsidR="001D0A82">
              <w:rPr>
                <w:noProof/>
                <w:webHidden/>
              </w:rPr>
              <w:instrText xml:space="preserve"> PAGEREF _Toc45559548 \h </w:instrText>
            </w:r>
            <w:r w:rsidR="001D0A82">
              <w:rPr>
                <w:noProof/>
                <w:webHidden/>
              </w:rPr>
            </w:r>
            <w:r w:rsidR="001D0A82">
              <w:rPr>
                <w:noProof/>
                <w:webHidden/>
              </w:rPr>
              <w:fldChar w:fldCharType="separate"/>
            </w:r>
            <w:r w:rsidR="007C3BE4">
              <w:rPr>
                <w:noProof/>
                <w:webHidden/>
              </w:rPr>
              <w:t>59</w:t>
            </w:r>
            <w:r w:rsidR="001D0A82">
              <w:rPr>
                <w:noProof/>
                <w:webHidden/>
              </w:rPr>
              <w:fldChar w:fldCharType="end"/>
            </w:r>
          </w:hyperlink>
        </w:p>
        <w:p w14:paraId="766506A0" w14:textId="1A4CC266" w:rsidR="001D0A82" w:rsidRDefault="00F4456B">
          <w:pPr>
            <w:pStyle w:val="TOC2"/>
            <w:tabs>
              <w:tab w:val="right" w:leader="dot" w:pos="9350"/>
            </w:tabs>
            <w:rPr>
              <w:rFonts w:cstheme="minorBidi"/>
              <w:noProof/>
            </w:rPr>
          </w:pPr>
          <w:hyperlink w:anchor="_Toc45559550" w:history="1">
            <w:r w:rsidR="001D0A82" w:rsidRPr="009F08CC">
              <w:rPr>
                <w:rStyle w:val="Hyperlink"/>
                <w:noProof/>
              </w:rPr>
              <w:t>RM Rebuild Bins / Reset Balances [NY8]</w:t>
            </w:r>
            <w:r w:rsidR="001D0A82">
              <w:rPr>
                <w:noProof/>
                <w:webHidden/>
              </w:rPr>
              <w:tab/>
            </w:r>
            <w:r w:rsidR="001D0A82">
              <w:rPr>
                <w:noProof/>
                <w:webHidden/>
              </w:rPr>
              <w:fldChar w:fldCharType="begin"/>
            </w:r>
            <w:r w:rsidR="001D0A82">
              <w:rPr>
                <w:noProof/>
                <w:webHidden/>
              </w:rPr>
              <w:instrText xml:space="preserve"> PAGEREF _Toc45559550 \h </w:instrText>
            </w:r>
            <w:r w:rsidR="001D0A82">
              <w:rPr>
                <w:noProof/>
                <w:webHidden/>
              </w:rPr>
            </w:r>
            <w:r w:rsidR="001D0A82">
              <w:rPr>
                <w:noProof/>
                <w:webHidden/>
              </w:rPr>
              <w:fldChar w:fldCharType="separate"/>
            </w:r>
            <w:r w:rsidR="007C3BE4">
              <w:rPr>
                <w:noProof/>
                <w:webHidden/>
              </w:rPr>
              <w:t>60</w:t>
            </w:r>
            <w:r w:rsidR="001D0A82">
              <w:rPr>
                <w:noProof/>
                <w:webHidden/>
              </w:rPr>
              <w:fldChar w:fldCharType="end"/>
            </w:r>
          </w:hyperlink>
        </w:p>
        <w:p w14:paraId="27636389" w14:textId="2C4044EC" w:rsidR="001D0A82" w:rsidRDefault="00F4456B">
          <w:pPr>
            <w:pStyle w:val="TOC2"/>
            <w:tabs>
              <w:tab w:val="right" w:leader="dot" w:pos="9350"/>
            </w:tabs>
            <w:rPr>
              <w:rFonts w:cstheme="minorBidi"/>
              <w:noProof/>
            </w:rPr>
          </w:pPr>
          <w:hyperlink w:anchor="_Toc45559553" w:history="1">
            <w:r w:rsidR="001D0A82" w:rsidRPr="009F08CC">
              <w:rPr>
                <w:rStyle w:val="Hyperlink"/>
                <w:noProof/>
              </w:rPr>
              <w:t>Purge Unship / Post / Closed Releases [NY9]</w:t>
            </w:r>
            <w:r w:rsidR="001D0A82">
              <w:rPr>
                <w:noProof/>
                <w:webHidden/>
              </w:rPr>
              <w:tab/>
            </w:r>
            <w:r w:rsidR="001D0A82">
              <w:rPr>
                <w:noProof/>
                <w:webHidden/>
              </w:rPr>
              <w:fldChar w:fldCharType="begin"/>
            </w:r>
            <w:r w:rsidR="001D0A82">
              <w:rPr>
                <w:noProof/>
                <w:webHidden/>
              </w:rPr>
              <w:instrText xml:space="preserve"> PAGEREF _Toc45559553 \h </w:instrText>
            </w:r>
            <w:r w:rsidR="001D0A82">
              <w:rPr>
                <w:noProof/>
                <w:webHidden/>
              </w:rPr>
            </w:r>
            <w:r w:rsidR="001D0A82">
              <w:rPr>
                <w:noProof/>
                <w:webHidden/>
              </w:rPr>
              <w:fldChar w:fldCharType="separate"/>
            </w:r>
            <w:r w:rsidR="007C3BE4">
              <w:rPr>
                <w:noProof/>
                <w:webHidden/>
              </w:rPr>
              <w:t>60</w:t>
            </w:r>
            <w:r w:rsidR="001D0A82">
              <w:rPr>
                <w:noProof/>
                <w:webHidden/>
              </w:rPr>
              <w:fldChar w:fldCharType="end"/>
            </w:r>
          </w:hyperlink>
        </w:p>
        <w:p w14:paraId="12184963" w14:textId="0FD93F52" w:rsidR="001D0A82" w:rsidRDefault="00F4456B">
          <w:pPr>
            <w:pStyle w:val="TOC2"/>
            <w:tabs>
              <w:tab w:val="right" w:leader="dot" w:pos="9350"/>
            </w:tabs>
            <w:rPr>
              <w:rFonts w:cstheme="minorBidi"/>
              <w:noProof/>
            </w:rPr>
          </w:pPr>
          <w:hyperlink w:anchor="_Toc45559555" w:history="1">
            <w:r w:rsidR="001D0A82" w:rsidRPr="009F08CC">
              <w:rPr>
                <w:rStyle w:val="Hyperlink"/>
                <w:noProof/>
              </w:rPr>
              <w:t>Purge Customers [NY)]</w:t>
            </w:r>
            <w:r w:rsidR="001D0A82">
              <w:rPr>
                <w:noProof/>
                <w:webHidden/>
              </w:rPr>
              <w:tab/>
            </w:r>
            <w:r w:rsidR="001D0A82">
              <w:rPr>
                <w:noProof/>
                <w:webHidden/>
              </w:rPr>
              <w:fldChar w:fldCharType="begin"/>
            </w:r>
            <w:r w:rsidR="001D0A82">
              <w:rPr>
                <w:noProof/>
                <w:webHidden/>
              </w:rPr>
              <w:instrText xml:space="preserve"> PAGEREF _Toc45559555 \h </w:instrText>
            </w:r>
            <w:r w:rsidR="001D0A82">
              <w:rPr>
                <w:noProof/>
                <w:webHidden/>
              </w:rPr>
            </w:r>
            <w:r w:rsidR="001D0A82">
              <w:rPr>
                <w:noProof/>
                <w:webHidden/>
              </w:rPr>
              <w:fldChar w:fldCharType="separate"/>
            </w:r>
            <w:r w:rsidR="007C3BE4">
              <w:rPr>
                <w:noProof/>
                <w:webHidden/>
              </w:rPr>
              <w:t>61</w:t>
            </w:r>
            <w:r w:rsidR="001D0A82">
              <w:rPr>
                <w:noProof/>
                <w:webHidden/>
              </w:rPr>
              <w:fldChar w:fldCharType="end"/>
            </w:r>
          </w:hyperlink>
        </w:p>
        <w:p w14:paraId="5D47817F" w14:textId="7ED4221D" w:rsidR="001D0A82" w:rsidRDefault="00F4456B">
          <w:pPr>
            <w:pStyle w:val="TOC2"/>
            <w:tabs>
              <w:tab w:val="right" w:leader="dot" w:pos="9350"/>
            </w:tabs>
            <w:rPr>
              <w:rFonts w:cstheme="minorBidi"/>
              <w:noProof/>
            </w:rPr>
          </w:pPr>
          <w:hyperlink w:anchor="_Toc45559558" w:history="1">
            <w:r w:rsidR="001D0A82" w:rsidRPr="009F08CC">
              <w:rPr>
                <w:rStyle w:val="Hyperlink"/>
                <w:noProof/>
              </w:rPr>
              <w:t>Copy Customer Notes [NY!]</w:t>
            </w:r>
            <w:r w:rsidR="001D0A82">
              <w:rPr>
                <w:noProof/>
                <w:webHidden/>
              </w:rPr>
              <w:tab/>
            </w:r>
            <w:r w:rsidR="001D0A82">
              <w:rPr>
                <w:noProof/>
                <w:webHidden/>
              </w:rPr>
              <w:fldChar w:fldCharType="begin"/>
            </w:r>
            <w:r w:rsidR="001D0A82">
              <w:rPr>
                <w:noProof/>
                <w:webHidden/>
              </w:rPr>
              <w:instrText xml:space="preserve"> PAGEREF _Toc45559558 \h </w:instrText>
            </w:r>
            <w:r w:rsidR="001D0A82">
              <w:rPr>
                <w:noProof/>
                <w:webHidden/>
              </w:rPr>
            </w:r>
            <w:r w:rsidR="001D0A82">
              <w:rPr>
                <w:noProof/>
                <w:webHidden/>
              </w:rPr>
              <w:fldChar w:fldCharType="separate"/>
            </w:r>
            <w:r w:rsidR="007C3BE4">
              <w:rPr>
                <w:noProof/>
                <w:webHidden/>
              </w:rPr>
              <w:t>61</w:t>
            </w:r>
            <w:r w:rsidR="001D0A82">
              <w:rPr>
                <w:noProof/>
                <w:webHidden/>
              </w:rPr>
              <w:fldChar w:fldCharType="end"/>
            </w:r>
          </w:hyperlink>
        </w:p>
        <w:p w14:paraId="582378A8" w14:textId="11E15D69" w:rsidR="001D0A82" w:rsidRDefault="00F4456B">
          <w:pPr>
            <w:pStyle w:val="TOC2"/>
            <w:tabs>
              <w:tab w:val="right" w:leader="dot" w:pos="9350"/>
            </w:tabs>
            <w:rPr>
              <w:rFonts w:cstheme="minorBidi"/>
              <w:noProof/>
            </w:rPr>
          </w:pPr>
          <w:hyperlink w:anchor="_Toc45559561" w:history="1">
            <w:r w:rsidR="001D0A82" w:rsidRPr="009F08CC">
              <w:rPr>
                <w:rStyle w:val="Hyperlink"/>
                <w:noProof/>
              </w:rPr>
              <w:t>Fix FG History Cost [NY@]</w:t>
            </w:r>
            <w:r w:rsidR="001D0A82">
              <w:rPr>
                <w:noProof/>
                <w:webHidden/>
              </w:rPr>
              <w:tab/>
            </w:r>
            <w:r w:rsidR="001D0A82">
              <w:rPr>
                <w:noProof/>
                <w:webHidden/>
              </w:rPr>
              <w:fldChar w:fldCharType="begin"/>
            </w:r>
            <w:r w:rsidR="001D0A82">
              <w:rPr>
                <w:noProof/>
                <w:webHidden/>
              </w:rPr>
              <w:instrText xml:space="preserve"> PAGEREF _Toc45559561 \h </w:instrText>
            </w:r>
            <w:r w:rsidR="001D0A82">
              <w:rPr>
                <w:noProof/>
                <w:webHidden/>
              </w:rPr>
            </w:r>
            <w:r w:rsidR="001D0A82">
              <w:rPr>
                <w:noProof/>
                <w:webHidden/>
              </w:rPr>
              <w:fldChar w:fldCharType="separate"/>
            </w:r>
            <w:r w:rsidR="007C3BE4">
              <w:rPr>
                <w:noProof/>
                <w:webHidden/>
              </w:rPr>
              <w:t>62</w:t>
            </w:r>
            <w:r w:rsidR="001D0A82">
              <w:rPr>
                <w:noProof/>
                <w:webHidden/>
              </w:rPr>
              <w:fldChar w:fldCharType="end"/>
            </w:r>
          </w:hyperlink>
        </w:p>
        <w:p w14:paraId="16FE455A" w14:textId="7F2E73A8" w:rsidR="001D0A82" w:rsidRDefault="00F4456B">
          <w:pPr>
            <w:pStyle w:val="TOC2"/>
            <w:tabs>
              <w:tab w:val="right" w:leader="dot" w:pos="9350"/>
            </w:tabs>
            <w:rPr>
              <w:rFonts w:cstheme="minorBidi"/>
              <w:noProof/>
            </w:rPr>
          </w:pPr>
          <w:hyperlink w:anchor="_Toc45559564" w:history="1">
            <w:r w:rsidR="001D0A82" w:rsidRPr="009F08CC">
              <w:rPr>
                <w:rStyle w:val="Hyperlink"/>
                <w:noProof/>
              </w:rPr>
              <w:t>Fix RM History Cost [NY#]</w:t>
            </w:r>
            <w:r w:rsidR="001D0A82">
              <w:rPr>
                <w:noProof/>
                <w:webHidden/>
              </w:rPr>
              <w:tab/>
            </w:r>
            <w:r w:rsidR="001D0A82">
              <w:rPr>
                <w:noProof/>
                <w:webHidden/>
              </w:rPr>
              <w:fldChar w:fldCharType="begin"/>
            </w:r>
            <w:r w:rsidR="001D0A82">
              <w:rPr>
                <w:noProof/>
                <w:webHidden/>
              </w:rPr>
              <w:instrText xml:space="preserve"> PAGEREF _Toc45559564 \h </w:instrText>
            </w:r>
            <w:r w:rsidR="001D0A82">
              <w:rPr>
                <w:noProof/>
                <w:webHidden/>
              </w:rPr>
            </w:r>
            <w:r w:rsidR="001D0A82">
              <w:rPr>
                <w:noProof/>
                <w:webHidden/>
              </w:rPr>
              <w:fldChar w:fldCharType="separate"/>
            </w:r>
            <w:r w:rsidR="007C3BE4">
              <w:rPr>
                <w:noProof/>
                <w:webHidden/>
              </w:rPr>
              <w:t>63</w:t>
            </w:r>
            <w:r w:rsidR="001D0A82">
              <w:rPr>
                <w:noProof/>
                <w:webHidden/>
              </w:rPr>
              <w:fldChar w:fldCharType="end"/>
            </w:r>
          </w:hyperlink>
        </w:p>
        <w:p w14:paraId="126D4140" w14:textId="17ADC034" w:rsidR="001D0A82" w:rsidRDefault="00F4456B">
          <w:pPr>
            <w:pStyle w:val="TOC2"/>
            <w:tabs>
              <w:tab w:val="right" w:leader="dot" w:pos="9350"/>
            </w:tabs>
            <w:rPr>
              <w:rFonts w:cstheme="minorBidi"/>
              <w:noProof/>
            </w:rPr>
          </w:pPr>
          <w:hyperlink w:anchor="_Toc45559567" w:history="1">
            <w:r w:rsidR="001D0A82" w:rsidRPr="009F08CC">
              <w:rPr>
                <w:rStyle w:val="Hyperlink"/>
                <w:noProof/>
              </w:rPr>
              <w:t>Un-Post BOL’s [NY&amp;]</w:t>
            </w:r>
            <w:r w:rsidR="001D0A82">
              <w:rPr>
                <w:noProof/>
                <w:webHidden/>
              </w:rPr>
              <w:tab/>
            </w:r>
            <w:r w:rsidR="001D0A82">
              <w:rPr>
                <w:noProof/>
                <w:webHidden/>
              </w:rPr>
              <w:fldChar w:fldCharType="begin"/>
            </w:r>
            <w:r w:rsidR="001D0A82">
              <w:rPr>
                <w:noProof/>
                <w:webHidden/>
              </w:rPr>
              <w:instrText xml:space="preserve"> PAGEREF _Toc45559567 \h </w:instrText>
            </w:r>
            <w:r w:rsidR="001D0A82">
              <w:rPr>
                <w:noProof/>
                <w:webHidden/>
              </w:rPr>
            </w:r>
            <w:r w:rsidR="001D0A82">
              <w:rPr>
                <w:noProof/>
                <w:webHidden/>
              </w:rPr>
              <w:fldChar w:fldCharType="separate"/>
            </w:r>
            <w:r w:rsidR="007C3BE4">
              <w:rPr>
                <w:noProof/>
                <w:webHidden/>
              </w:rPr>
              <w:t>63</w:t>
            </w:r>
            <w:r w:rsidR="001D0A82">
              <w:rPr>
                <w:noProof/>
                <w:webHidden/>
              </w:rPr>
              <w:fldChar w:fldCharType="end"/>
            </w:r>
          </w:hyperlink>
        </w:p>
        <w:p w14:paraId="5F75EE16" w14:textId="1A528EFD" w:rsidR="001D0A82" w:rsidRDefault="00F4456B">
          <w:pPr>
            <w:pStyle w:val="TOC2"/>
            <w:tabs>
              <w:tab w:val="right" w:leader="dot" w:pos="9350"/>
            </w:tabs>
            <w:rPr>
              <w:rFonts w:cstheme="minorBidi"/>
              <w:noProof/>
            </w:rPr>
          </w:pPr>
          <w:hyperlink w:anchor="_Toc45559569" w:history="1">
            <w:r w:rsidR="001D0A82" w:rsidRPr="009F08CC">
              <w:rPr>
                <w:rStyle w:val="Hyperlink"/>
                <w:noProof/>
              </w:rPr>
              <w:t>Delete Duplicate Web Orders [NY^]</w:t>
            </w:r>
            <w:r w:rsidR="001D0A82">
              <w:rPr>
                <w:noProof/>
                <w:webHidden/>
              </w:rPr>
              <w:tab/>
            </w:r>
            <w:r w:rsidR="001D0A82">
              <w:rPr>
                <w:noProof/>
                <w:webHidden/>
              </w:rPr>
              <w:fldChar w:fldCharType="begin"/>
            </w:r>
            <w:r w:rsidR="001D0A82">
              <w:rPr>
                <w:noProof/>
                <w:webHidden/>
              </w:rPr>
              <w:instrText xml:space="preserve"> PAGEREF _Toc45559569 \h </w:instrText>
            </w:r>
            <w:r w:rsidR="001D0A82">
              <w:rPr>
                <w:noProof/>
                <w:webHidden/>
              </w:rPr>
            </w:r>
            <w:r w:rsidR="001D0A82">
              <w:rPr>
                <w:noProof/>
                <w:webHidden/>
              </w:rPr>
              <w:fldChar w:fldCharType="separate"/>
            </w:r>
            <w:r w:rsidR="007C3BE4">
              <w:rPr>
                <w:noProof/>
                <w:webHidden/>
              </w:rPr>
              <w:t>64</w:t>
            </w:r>
            <w:r w:rsidR="001D0A82">
              <w:rPr>
                <w:noProof/>
                <w:webHidden/>
              </w:rPr>
              <w:fldChar w:fldCharType="end"/>
            </w:r>
          </w:hyperlink>
        </w:p>
        <w:p w14:paraId="7081D640" w14:textId="0F34F17C" w:rsidR="001D0A82" w:rsidRDefault="00F4456B">
          <w:pPr>
            <w:pStyle w:val="TOC2"/>
            <w:tabs>
              <w:tab w:val="right" w:leader="dot" w:pos="9350"/>
            </w:tabs>
            <w:rPr>
              <w:rFonts w:cstheme="minorBidi"/>
              <w:noProof/>
            </w:rPr>
          </w:pPr>
          <w:hyperlink w:anchor="_Toc45559571" w:history="1">
            <w:r w:rsidR="001D0A82" w:rsidRPr="009F08CC">
              <w:rPr>
                <w:rStyle w:val="Hyperlink"/>
                <w:noProof/>
              </w:rPr>
              <w:t>Delete All Current IU1 Receipts [NY%]</w:t>
            </w:r>
            <w:r w:rsidR="001D0A82">
              <w:rPr>
                <w:noProof/>
                <w:webHidden/>
              </w:rPr>
              <w:tab/>
            </w:r>
            <w:r w:rsidR="001D0A82">
              <w:rPr>
                <w:noProof/>
                <w:webHidden/>
              </w:rPr>
              <w:fldChar w:fldCharType="begin"/>
            </w:r>
            <w:r w:rsidR="001D0A82">
              <w:rPr>
                <w:noProof/>
                <w:webHidden/>
              </w:rPr>
              <w:instrText xml:space="preserve"> PAGEREF _Toc45559571 \h </w:instrText>
            </w:r>
            <w:r w:rsidR="001D0A82">
              <w:rPr>
                <w:noProof/>
                <w:webHidden/>
              </w:rPr>
            </w:r>
            <w:r w:rsidR="001D0A82">
              <w:rPr>
                <w:noProof/>
                <w:webHidden/>
              </w:rPr>
              <w:fldChar w:fldCharType="separate"/>
            </w:r>
            <w:r w:rsidR="007C3BE4">
              <w:rPr>
                <w:noProof/>
                <w:webHidden/>
              </w:rPr>
              <w:t>65</w:t>
            </w:r>
            <w:r w:rsidR="001D0A82">
              <w:rPr>
                <w:noProof/>
                <w:webHidden/>
              </w:rPr>
              <w:fldChar w:fldCharType="end"/>
            </w:r>
          </w:hyperlink>
        </w:p>
        <w:p w14:paraId="593213F7" w14:textId="71B1B012" w:rsidR="001D0A82" w:rsidRDefault="00F4456B">
          <w:pPr>
            <w:pStyle w:val="TOC2"/>
            <w:tabs>
              <w:tab w:val="right" w:leader="dot" w:pos="9350"/>
            </w:tabs>
            <w:rPr>
              <w:rFonts w:cstheme="minorBidi"/>
              <w:noProof/>
            </w:rPr>
          </w:pPr>
          <w:hyperlink w:anchor="_Toc45559574" w:history="1">
            <w:r w:rsidR="001D0A82" w:rsidRPr="009F08CC">
              <w:rPr>
                <w:rStyle w:val="Hyperlink"/>
                <w:noProof/>
              </w:rPr>
              <w:t>Copy Current Balance to Budgets [NY$]</w:t>
            </w:r>
            <w:r w:rsidR="001D0A82">
              <w:rPr>
                <w:noProof/>
                <w:webHidden/>
              </w:rPr>
              <w:tab/>
            </w:r>
            <w:r w:rsidR="001D0A82">
              <w:rPr>
                <w:noProof/>
                <w:webHidden/>
              </w:rPr>
              <w:fldChar w:fldCharType="begin"/>
            </w:r>
            <w:r w:rsidR="001D0A82">
              <w:rPr>
                <w:noProof/>
                <w:webHidden/>
              </w:rPr>
              <w:instrText xml:space="preserve"> PAGEREF _Toc45559574 \h </w:instrText>
            </w:r>
            <w:r w:rsidR="001D0A82">
              <w:rPr>
                <w:noProof/>
                <w:webHidden/>
              </w:rPr>
            </w:r>
            <w:r w:rsidR="001D0A82">
              <w:rPr>
                <w:noProof/>
                <w:webHidden/>
              </w:rPr>
              <w:fldChar w:fldCharType="separate"/>
            </w:r>
            <w:r w:rsidR="007C3BE4">
              <w:rPr>
                <w:noProof/>
                <w:webHidden/>
              </w:rPr>
              <w:t>65</w:t>
            </w:r>
            <w:r w:rsidR="001D0A82">
              <w:rPr>
                <w:noProof/>
                <w:webHidden/>
              </w:rPr>
              <w:fldChar w:fldCharType="end"/>
            </w:r>
          </w:hyperlink>
        </w:p>
        <w:p w14:paraId="5D848868" w14:textId="05C23B89" w:rsidR="001D0A82" w:rsidRDefault="00F4456B">
          <w:pPr>
            <w:pStyle w:val="TOC2"/>
            <w:tabs>
              <w:tab w:val="right" w:leader="dot" w:pos="9350"/>
            </w:tabs>
            <w:rPr>
              <w:rFonts w:cstheme="minorBidi"/>
              <w:noProof/>
            </w:rPr>
          </w:pPr>
          <w:hyperlink w:anchor="_Toc45559577" w:history="1">
            <w:r w:rsidR="001D0A82" w:rsidRPr="009F08CC">
              <w:rPr>
                <w:rStyle w:val="Hyperlink"/>
                <w:noProof/>
              </w:rPr>
              <w:t>Update Vendor Number [NY*]</w:t>
            </w:r>
            <w:r w:rsidR="001D0A82">
              <w:rPr>
                <w:noProof/>
                <w:webHidden/>
              </w:rPr>
              <w:tab/>
            </w:r>
            <w:r w:rsidR="001D0A82">
              <w:rPr>
                <w:noProof/>
                <w:webHidden/>
              </w:rPr>
              <w:fldChar w:fldCharType="begin"/>
            </w:r>
            <w:r w:rsidR="001D0A82">
              <w:rPr>
                <w:noProof/>
                <w:webHidden/>
              </w:rPr>
              <w:instrText xml:space="preserve"> PAGEREF _Toc45559577 \h </w:instrText>
            </w:r>
            <w:r w:rsidR="001D0A82">
              <w:rPr>
                <w:noProof/>
                <w:webHidden/>
              </w:rPr>
            </w:r>
            <w:r w:rsidR="001D0A82">
              <w:rPr>
                <w:noProof/>
                <w:webHidden/>
              </w:rPr>
              <w:fldChar w:fldCharType="separate"/>
            </w:r>
            <w:r w:rsidR="007C3BE4">
              <w:rPr>
                <w:noProof/>
                <w:webHidden/>
              </w:rPr>
              <w:t>66</w:t>
            </w:r>
            <w:r w:rsidR="001D0A82">
              <w:rPr>
                <w:noProof/>
                <w:webHidden/>
              </w:rPr>
              <w:fldChar w:fldCharType="end"/>
            </w:r>
          </w:hyperlink>
        </w:p>
        <w:p w14:paraId="32925416" w14:textId="556A1F84" w:rsidR="001D0A82" w:rsidRDefault="00F4456B">
          <w:pPr>
            <w:pStyle w:val="TOC1"/>
            <w:tabs>
              <w:tab w:val="right" w:leader="dot" w:pos="9350"/>
            </w:tabs>
            <w:rPr>
              <w:rFonts w:cstheme="minorBidi"/>
              <w:noProof/>
            </w:rPr>
          </w:pPr>
          <w:hyperlink w:anchor="_Toc45559580" w:history="1">
            <w:r w:rsidR="001D0A82" w:rsidRPr="009F08CC">
              <w:rPr>
                <w:rStyle w:val="Hyperlink"/>
                <w:b/>
                <w:bCs/>
                <w:noProof/>
              </w:rPr>
              <w:t>User [NU]</w:t>
            </w:r>
            <w:r w:rsidR="001D0A82">
              <w:rPr>
                <w:noProof/>
                <w:webHidden/>
              </w:rPr>
              <w:tab/>
            </w:r>
            <w:r w:rsidR="001D0A82">
              <w:rPr>
                <w:noProof/>
                <w:webHidden/>
              </w:rPr>
              <w:fldChar w:fldCharType="begin"/>
            </w:r>
            <w:r w:rsidR="001D0A82">
              <w:rPr>
                <w:noProof/>
                <w:webHidden/>
              </w:rPr>
              <w:instrText xml:space="preserve"> PAGEREF _Toc45559580 \h </w:instrText>
            </w:r>
            <w:r w:rsidR="001D0A82">
              <w:rPr>
                <w:noProof/>
                <w:webHidden/>
              </w:rPr>
            </w:r>
            <w:r w:rsidR="001D0A82">
              <w:rPr>
                <w:noProof/>
                <w:webHidden/>
              </w:rPr>
              <w:fldChar w:fldCharType="separate"/>
            </w:r>
            <w:r w:rsidR="007C3BE4">
              <w:rPr>
                <w:noProof/>
                <w:webHidden/>
              </w:rPr>
              <w:t>66</w:t>
            </w:r>
            <w:r w:rsidR="001D0A82">
              <w:rPr>
                <w:noProof/>
                <w:webHidden/>
              </w:rPr>
              <w:fldChar w:fldCharType="end"/>
            </w:r>
          </w:hyperlink>
        </w:p>
        <w:p w14:paraId="32B090A8" w14:textId="56F8FEBD" w:rsidR="001D0A82" w:rsidRDefault="00F4456B">
          <w:pPr>
            <w:pStyle w:val="TOC2"/>
            <w:tabs>
              <w:tab w:val="right" w:leader="dot" w:pos="9350"/>
            </w:tabs>
            <w:rPr>
              <w:rFonts w:cstheme="minorBidi"/>
              <w:noProof/>
            </w:rPr>
          </w:pPr>
          <w:hyperlink w:anchor="_Toc45559581" w:history="1">
            <w:r w:rsidR="001D0A82" w:rsidRPr="009F08CC">
              <w:rPr>
                <w:rStyle w:val="Hyperlink"/>
                <w:noProof/>
              </w:rPr>
              <w:t>Set Company / Location [NU1]</w:t>
            </w:r>
            <w:r w:rsidR="001D0A82">
              <w:rPr>
                <w:noProof/>
                <w:webHidden/>
              </w:rPr>
              <w:tab/>
            </w:r>
            <w:r w:rsidR="001D0A82">
              <w:rPr>
                <w:noProof/>
                <w:webHidden/>
              </w:rPr>
              <w:fldChar w:fldCharType="begin"/>
            </w:r>
            <w:r w:rsidR="001D0A82">
              <w:rPr>
                <w:noProof/>
                <w:webHidden/>
              </w:rPr>
              <w:instrText xml:space="preserve"> PAGEREF _Toc45559581 \h </w:instrText>
            </w:r>
            <w:r w:rsidR="001D0A82">
              <w:rPr>
                <w:noProof/>
                <w:webHidden/>
              </w:rPr>
            </w:r>
            <w:r w:rsidR="001D0A82">
              <w:rPr>
                <w:noProof/>
                <w:webHidden/>
              </w:rPr>
              <w:fldChar w:fldCharType="separate"/>
            </w:r>
            <w:r w:rsidR="007C3BE4">
              <w:rPr>
                <w:noProof/>
                <w:webHidden/>
              </w:rPr>
              <w:t>66</w:t>
            </w:r>
            <w:r w:rsidR="001D0A82">
              <w:rPr>
                <w:noProof/>
                <w:webHidden/>
              </w:rPr>
              <w:fldChar w:fldCharType="end"/>
            </w:r>
          </w:hyperlink>
        </w:p>
        <w:p w14:paraId="3AAA4D81" w14:textId="34F006AE" w:rsidR="001D0A82" w:rsidRDefault="00F4456B">
          <w:pPr>
            <w:pStyle w:val="TOC3"/>
            <w:tabs>
              <w:tab w:val="right" w:leader="dot" w:pos="9350"/>
            </w:tabs>
            <w:rPr>
              <w:rFonts w:cstheme="minorBidi"/>
              <w:noProof/>
            </w:rPr>
          </w:pPr>
          <w:hyperlink w:anchor="_Toc45559582" w:history="1">
            <w:r w:rsidR="001D0A82" w:rsidRPr="009F08CC">
              <w:rPr>
                <w:rStyle w:val="Hyperlink"/>
                <w:noProof/>
              </w:rPr>
              <w:t>Overview</w:t>
            </w:r>
            <w:r w:rsidR="001D0A82">
              <w:rPr>
                <w:noProof/>
                <w:webHidden/>
              </w:rPr>
              <w:tab/>
            </w:r>
            <w:r w:rsidR="001D0A82">
              <w:rPr>
                <w:noProof/>
                <w:webHidden/>
              </w:rPr>
              <w:fldChar w:fldCharType="begin"/>
            </w:r>
            <w:r w:rsidR="001D0A82">
              <w:rPr>
                <w:noProof/>
                <w:webHidden/>
              </w:rPr>
              <w:instrText xml:space="preserve"> PAGEREF _Toc45559582 \h </w:instrText>
            </w:r>
            <w:r w:rsidR="001D0A82">
              <w:rPr>
                <w:noProof/>
                <w:webHidden/>
              </w:rPr>
            </w:r>
            <w:r w:rsidR="001D0A82">
              <w:rPr>
                <w:noProof/>
                <w:webHidden/>
              </w:rPr>
              <w:fldChar w:fldCharType="separate"/>
            </w:r>
            <w:r w:rsidR="007C3BE4">
              <w:rPr>
                <w:noProof/>
                <w:webHidden/>
              </w:rPr>
              <w:t>66</w:t>
            </w:r>
            <w:r w:rsidR="001D0A82">
              <w:rPr>
                <w:noProof/>
                <w:webHidden/>
              </w:rPr>
              <w:fldChar w:fldCharType="end"/>
            </w:r>
          </w:hyperlink>
        </w:p>
        <w:p w14:paraId="326C2ADA" w14:textId="7EC4ED92" w:rsidR="001D0A82" w:rsidRDefault="00F4456B">
          <w:pPr>
            <w:pStyle w:val="TOC2"/>
            <w:tabs>
              <w:tab w:val="right" w:leader="dot" w:pos="9350"/>
            </w:tabs>
            <w:rPr>
              <w:rFonts w:cstheme="minorBidi"/>
              <w:noProof/>
            </w:rPr>
          </w:pPr>
          <w:hyperlink w:anchor="_Toc45559583" w:history="1">
            <w:r w:rsidR="001D0A82" w:rsidRPr="009F08CC">
              <w:rPr>
                <w:rStyle w:val="Hyperlink"/>
                <w:noProof/>
              </w:rPr>
              <w:t>Users [NU3]</w:t>
            </w:r>
            <w:r w:rsidR="001D0A82">
              <w:rPr>
                <w:noProof/>
                <w:webHidden/>
              </w:rPr>
              <w:tab/>
            </w:r>
            <w:r w:rsidR="001D0A82">
              <w:rPr>
                <w:noProof/>
                <w:webHidden/>
              </w:rPr>
              <w:fldChar w:fldCharType="begin"/>
            </w:r>
            <w:r w:rsidR="001D0A82">
              <w:rPr>
                <w:noProof/>
                <w:webHidden/>
              </w:rPr>
              <w:instrText xml:space="preserve"> PAGEREF _Toc45559583 \h </w:instrText>
            </w:r>
            <w:r w:rsidR="001D0A82">
              <w:rPr>
                <w:noProof/>
                <w:webHidden/>
              </w:rPr>
            </w:r>
            <w:r w:rsidR="001D0A82">
              <w:rPr>
                <w:noProof/>
                <w:webHidden/>
              </w:rPr>
              <w:fldChar w:fldCharType="separate"/>
            </w:r>
            <w:r w:rsidR="007C3BE4">
              <w:rPr>
                <w:noProof/>
                <w:webHidden/>
              </w:rPr>
              <w:t>67</w:t>
            </w:r>
            <w:r w:rsidR="001D0A82">
              <w:rPr>
                <w:noProof/>
                <w:webHidden/>
              </w:rPr>
              <w:fldChar w:fldCharType="end"/>
            </w:r>
          </w:hyperlink>
        </w:p>
        <w:p w14:paraId="7AB4B0A1" w14:textId="63A4E3EC" w:rsidR="001D0A82" w:rsidRDefault="00F4456B">
          <w:pPr>
            <w:pStyle w:val="TOC3"/>
            <w:tabs>
              <w:tab w:val="right" w:leader="dot" w:pos="9350"/>
            </w:tabs>
            <w:rPr>
              <w:rFonts w:cstheme="minorBidi"/>
              <w:noProof/>
            </w:rPr>
          </w:pPr>
          <w:hyperlink w:anchor="_Toc45559584" w:history="1">
            <w:r w:rsidR="001D0A82" w:rsidRPr="009F08CC">
              <w:rPr>
                <w:rStyle w:val="Hyperlink"/>
                <w:noProof/>
              </w:rPr>
              <w:t>Overview: User Menu Structure</w:t>
            </w:r>
            <w:r w:rsidR="001D0A82">
              <w:rPr>
                <w:noProof/>
                <w:webHidden/>
              </w:rPr>
              <w:tab/>
            </w:r>
            <w:r w:rsidR="001D0A82">
              <w:rPr>
                <w:noProof/>
                <w:webHidden/>
              </w:rPr>
              <w:fldChar w:fldCharType="begin"/>
            </w:r>
            <w:r w:rsidR="001D0A82">
              <w:rPr>
                <w:noProof/>
                <w:webHidden/>
              </w:rPr>
              <w:instrText xml:space="preserve"> PAGEREF _Toc45559584 \h </w:instrText>
            </w:r>
            <w:r w:rsidR="001D0A82">
              <w:rPr>
                <w:noProof/>
                <w:webHidden/>
              </w:rPr>
            </w:r>
            <w:r w:rsidR="001D0A82">
              <w:rPr>
                <w:noProof/>
                <w:webHidden/>
              </w:rPr>
              <w:fldChar w:fldCharType="separate"/>
            </w:r>
            <w:r w:rsidR="007C3BE4">
              <w:rPr>
                <w:noProof/>
                <w:webHidden/>
              </w:rPr>
              <w:t>67</w:t>
            </w:r>
            <w:r w:rsidR="001D0A82">
              <w:rPr>
                <w:noProof/>
                <w:webHidden/>
              </w:rPr>
              <w:fldChar w:fldCharType="end"/>
            </w:r>
          </w:hyperlink>
        </w:p>
        <w:p w14:paraId="15805A06" w14:textId="7C2E08EB" w:rsidR="001D0A82" w:rsidRDefault="00F4456B">
          <w:pPr>
            <w:pStyle w:val="TOC3"/>
            <w:tabs>
              <w:tab w:val="right" w:leader="dot" w:pos="9350"/>
            </w:tabs>
            <w:rPr>
              <w:rFonts w:cstheme="minorBidi"/>
              <w:noProof/>
            </w:rPr>
          </w:pPr>
          <w:hyperlink w:anchor="_Toc45559587" w:history="1">
            <w:r w:rsidR="001D0A82" w:rsidRPr="009F08CC">
              <w:rPr>
                <w:rStyle w:val="Hyperlink"/>
                <w:noProof/>
              </w:rPr>
              <w:t>User Font and Color Settings</w:t>
            </w:r>
            <w:r w:rsidR="001D0A82">
              <w:rPr>
                <w:noProof/>
                <w:webHidden/>
              </w:rPr>
              <w:tab/>
            </w:r>
            <w:r w:rsidR="001D0A82">
              <w:rPr>
                <w:noProof/>
                <w:webHidden/>
              </w:rPr>
              <w:fldChar w:fldCharType="begin"/>
            </w:r>
            <w:r w:rsidR="001D0A82">
              <w:rPr>
                <w:noProof/>
                <w:webHidden/>
              </w:rPr>
              <w:instrText xml:space="preserve"> PAGEREF _Toc45559587 \h </w:instrText>
            </w:r>
            <w:r w:rsidR="001D0A82">
              <w:rPr>
                <w:noProof/>
                <w:webHidden/>
              </w:rPr>
            </w:r>
            <w:r w:rsidR="001D0A82">
              <w:rPr>
                <w:noProof/>
                <w:webHidden/>
              </w:rPr>
              <w:fldChar w:fldCharType="separate"/>
            </w:r>
            <w:r w:rsidR="007C3BE4">
              <w:rPr>
                <w:noProof/>
                <w:webHidden/>
              </w:rPr>
              <w:t>70</w:t>
            </w:r>
            <w:r w:rsidR="001D0A82">
              <w:rPr>
                <w:noProof/>
                <w:webHidden/>
              </w:rPr>
              <w:fldChar w:fldCharType="end"/>
            </w:r>
          </w:hyperlink>
        </w:p>
        <w:p w14:paraId="780A561A" w14:textId="1994E84A" w:rsidR="001D0A82" w:rsidRDefault="00F4456B">
          <w:pPr>
            <w:pStyle w:val="TOC3"/>
            <w:tabs>
              <w:tab w:val="right" w:leader="dot" w:pos="9350"/>
            </w:tabs>
            <w:rPr>
              <w:rFonts w:cstheme="minorBidi"/>
              <w:noProof/>
            </w:rPr>
          </w:pPr>
          <w:hyperlink w:anchor="_Toc45559588" w:history="1">
            <w:r w:rsidR="001D0A82" w:rsidRPr="009F08CC">
              <w:rPr>
                <w:rStyle w:val="Hyperlink"/>
                <w:noProof/>
              </w:rPr>
              <w:t>Add/Update User – Main Information</w:t>
            </w:r>
            <w:r w:rsidR="001D0A82">
              <w:rPr>
                <w:noProof/>
                <w:webHidden/>
              </w:rPr>
              <w:tab/>
            </w:r>
            <w:r w:rsidR="001D0A82">
              <w:rPr>
                <w:noProof/>
                <w:webHidden/>
              </w:rPr>
              <w:fldChar w:fldCharType="begin"/>
            </w:r>
            <w:r w:rsidR="001D0A82">
              <w:rPr>
                <w:noProof/>
                <w:webHidden/>
              </w:rPr>
              <w:instrText xml:space="preserve"> PAGEREF _Toc45559588 \h </w:instrText>
            </w:r>
            <w:r w:rsidR="001D0A82">
              <w:rPr>
                <w:noProof/>
                <w:webHidden/>
              </w:rPr>
            </w:r>
            <w:r w:rsidR="001D0A82">
              <w:rPr>
                <w:noProof/>
                <w:webHidden/>
              </w:rPr>
              <w:fldChar w:fldCharType="separate"/>
            </w:r>
            <w:r w:rsidR="007C3BE4">
              <w:rPr>
                <w:noProof/>
                <w:webHidden/>
              </w:rPr>
              <w:t>71</w:t>
            </w:r>
            <w:r w:rsidR="001D0A82">
              <w:rPr>
                <w:noProof/>
                <w:webHidden/>
              </w:rPr>
              <w:fldChar w:fldCharType="end"/>
            </w:r>
          </w:hyperlink>
        </w:p>
        <w:p w14:paraId="7A9776FE" w14:textId="1B1AA07F" w:rsidR="001D0A82" w:rsidRDefault="00F4456B">
          <w:pPr>
            <w:pStyle w:val="TOC3"/>
            <w:tabs>
              <w:tab w:val="right" w:leader="dot" w:pos="9350"/>
            </w:tabs>
            <w:rPr>
              <w:rFonts w:cstheme="minorBidi"/>
              <w:noProof/>
            </w:rPr>
          </w:pPr>
          <w:hyperlink w:anchor="_Toc45559590" w:history="1">
            <w:r w:rsidR="001D0A82" w:rsidRPr="009F08CC">
              <w:rPr>
                <w:rStyle w:val="Hyperlink"/>
                <w:noProof/>
              </w:rPr>
              <w:t>Add/Update User – User Selection Options</w:t>
            </w:r>
            <w:r w:rsidR="001D0A82">
              <w:rPr>
                <w:noProof/>
                <w:webHidden/>
              </w:rPr>
              <w:tab/>
            </w:r>
            <w:r w:rsidR="001D0A82">
              <w:rPr>
                <w:noProof/>
                <w:webHidden/>
              </w:rPr>
              <w:fldChar w:fldCharType="begin"/>
            </w:r>
            <w:r w:rsidR="001D0A82">
              <w:rPr>
                <w:noProof/>
                <w:webHidden/>
              </w:rPr>
              <w:instrText xml:space="preserve"> PAGEREF _Toc45559590 \h </w:instrText>
            </w:r>
            <w:r w:rsidR="001D0A82">
              <w:rPr>
                <w:noProof/>
                <w:webHidden/>
              </w:rPr>
            </w:r>
            <w:r w:rsidR="001D0A82">
              <w:rPr>
                <w:noProof/>
                <w:webHidden/>
              </w:rPr>
              <w:fldChar w:fldCharType="separate"/>
            </w:r>
            <w:r w:rsidR="007C3BE4">
              <w:rPr>
                <w:noProof/>
                <w:webHidden/>
              </w:rPr>
              <w:t>74</w:t>
            </w:r>
            <w:r w:rsidR="001D0A82">
              <w:rPr>
                <w:noProof/>
                <w:webHidden/>
              </w:rPr>
              <w:fldChar w:fldCharType="end"/>
            </w:r>
          </w:hyperlink>
        </w:p>
        <w:p w14:paraId="1FBCE39D" w14:textId="7ED62C47" w:rsidR="001D0A82" w:rsidRDefault="00F4456B">
          <w:pPr>
            <w:pStyle w:val="TOC3"/>
            <w:tabs>
              <w:tab w:val="right" w:leader="dot" w:pos="9350"/>
            </w:tabs>
            <w:rPr>
              <w:rFonts w:cstheme="minorBidi"/>
              <w:noProof/>
            </w:rPr>
          </w:pPr>
          <w:hyperlink w:anchor="_Toc45559591" w:history="1">
            <w:r w:rsidR="001D0A82" w:rsidRPr="009F08CC">
              <w:rPr>
                <w:rStyle w:val="Hyperlink"/>
                <w:noProof/>
              </w:rPr>
              <w:t>Company / Location</w:t>
            </w:r>
            <w:r w:rsidR="001D0A82">
              <w:rPr>
                <w:noProof/>
                <w:webHidden/>
              </w:rPr>
              <w:tab/>
            </w:r>
            <w:r w:rsidR="001D0A82">
              <w:rPr>
                <w:noProof/>
                <w:webHidden/>
              </w:rPr>
              <w:fldChar w:fldCharType="begin"/>
            </w:r>
            <w:r w:rsidR="001D0A82">
              <w:rPr>
                <w:noProof/>
                <w:webHidden/>
              </w:rPr>
              <w:instrText xml:space="preserve"> PAGEREF _Toc45559591 \h </w:instrText>
            </w:r>
            <w:r w:rsidR="001D0A82">
              <w:rPr>
                <w:noProof/>
                <w:webHidden/>
              </w:rPr>
            </w:r>
            <w:r w:rsidR="001D0A82">
              <w:rPr>
                <w:noProof/>
                <w:webHidden/>
              </w:rPr>
              <w:fldChar w:fldCharType="separate"/>
            </w:r>
            <w:r w:rsidR="007C3BE4">
              <w:rPr>
                <w:noProof/>
                <w:webHidden/>
              </w:rPr>
              <w:t>75</w:t>
            </w:r>
            <w:r w:rsidR="001D0A82">
              <w:rPr>
                <w:noProof/>
                <w:webHidden/>
              </w:rPr>
              <w:fldChar w:fldCharType="end"/>
            </w:r>
          </w:hyperlink>
        </w:p>
        <w:p w14:paraId="2C74C2E5" w14:textId="7DD668FF" w:rsidR="001D0A82" w:rsidRDefault="00F4456B">
          <w:pPr>
            <w:pStyle w:val="TOC3"/>
            <w:tabs>
              <w:tab w:val="right" w:leader="dot" w:pos="9350"/>
            </w:tabs>
            <w:rPr>
              <w:rFonts w:cstheme="minorBidi"/>
              <w:noProof/>
            </w:rPr>
          </w:pPr>
          <w:hyperlink w:anchor="_Toc45559592" w:history="1">
            <w:r w:rsidR="001D0A82" w:rsidRPr="009F08CC">
              <w:rPr>
                <w:rStyle w:val="Hyperlink"/>
                <w:noProof/>
              </w:rPr>
              <w:t>Add/Update Company</w:t>
            </w:r>
            <w:r w:rsidR="001D0A82">
              <w:rPr>
                <w:noProof/>
                <w:webHidden/>
              </w:rPr>
              <w:tab/>
            </w:r>
            <w:r w:rsidR="001D0A82">
              <w:rPr>
                <w:noProof/>
                <w:webHidden/>
              </w:rPr>
              <w:fldChar w:fldCharType="begin"/>
            </w:r>
            <w:r w:rsidR="001D0A82">
              <w:rPr>
                <w:noProof/>
                <w:webHidden/>
              </w:rPr>
              <w:instrText xml:space="preserve"> PAGEREF _Toc45559592 \h </w:instrText>
            </w:r>
            <w:r w:rsidR="001D0A82">
              <w:rPr>
                <w:noProof/>
                <w:webHidden/>
              </w:rPr>
            </w:r>
            <w:r w:rsidR="001D0A82">
              <w:rPr>
                <w:noProof/>
                <w:webHidden/>
              </w:rPr>
              <w:fldChar w:fldCharType="separate"/>
            </w:r>
            <w:r w:rsidR="007C3BE4">
              <w:rPr>
                <w:noProof/>
                <w:webHidden/>
              </w:rPr>
              <w:t>76</w:t>
            </w:r>
            <w:r w:rsidR="001D0A82">
              <w:rPr>
                <w:noProof/>
                <w:webHidden/>
              </w:rPr>
              <w:fldChar w:fldCharType="end"/>
            </w:r>
          </w:hyperlink>
        </w:p>
        <w:p w14:paraId="540E9A5D" w14:textId="48B73B29" w:rsidR="001D0A82" w:rsidRDefault="00F4456B">
          <w:pPr>
            <w:pStyle w:val="TOC3"/>
            <w:tabs>
              <w:tab w:val="right" w:leader="dot" w:pos="9350"/>
            </w:tabs>
            <w:rPr>
              <w:rFonts w:cstheme="minorBidi"/>
              <w:noProof/>
            </w:rPr>
          </w:pPr>
          <w:hyperlink w:anchor="_Toc45559594" w:history="1">
            <w:r w:rsidR="001D0A82" w:rsidRPr="009F08CC">
              <w:rPr>
                <w:rStyle w:val="Hyperlink"/>
                <w:noProof/>
              </w:rPr>
              <w:t>Add/Update Location</w:t>
            </w:r>
            <w:r w:rsidR="001D0A82">
              <w:rPr>
                <w:noProof/>
                <w:webHidden/>
              </w:rPr>
              <w:tab/>
            </w:r>
            <w:r w:rsidR="001D0A82">
              <w:rPr>
                <w:noProof/>
                <w:webHidden/>
              </w:rPr>
              <w:fldChar w:fldCharType="begin"/>
            </w:r>
            <w:r w:rsidR="001D0A82">
              <w:rPr>
                <w:noProof/>
                <w:webHidden/>
              </w:rPr>
              <w:instrText xml:space="preserve"> PAGEREF _Toc45559594 \h </w:instrText>
            </w:r>
            <w:r w:rsidR="001D0A82">
              <w:rPr>
                <w:noProof/>
                <w:webHidden/>
              </w:rPr>
            </w:r>
            <w:r w:rsidR="001D0A82">
              <w:rPr>
                <w:noProof/>
                <w:webHidden/>
              </w:rPr>
              <w:fldChar w:fldCharType="separate"/>
            </w:r>
            <w:r w:rsidR="007C3BE4">
              <w:rPr>
                <w:noProof/>
                <w:webHidden/>
              </w:rPr>
              <w:t>77</w:t>
            </w:r>
            <w:r w:rsidR="001D0A82">
              <w:rPr>
                <w:noProof/>
                <w:webHidden/>
              </w:rPr>
              <w:fldChar w:fldCharType="end"/>
            </w:r>
          </w:hyperlink>
        </w:p>
        <w:p w14:paraId="1AA81D42" w14:textId="2615B822" w:rsidR="001D0A82" w:rsidRDefault="00F4456B">
          <w:pPr>
            <w:pStyle w:val="TOC3"/>
            <w:tabs>
              <w:tab w:val="right" w:leader="dot" w:pos="9350"/>
            </w:tabs>
            <w:rPr>
              <w:rFonts w:cstheme="minorBidi"/>
              <w:noProof/>
            </w:rPr>
          </w:pPr>
          <w:hyperlink w:anchor="_Toc45559596" w:history="1">
            <w:r w:rsidR="001D0A82" w:rsidRPr="009F08CC">
              <w:rPr>
                <w:rStyle w:val="Hyperlink"/>
                <w:noProof/>
              </w:rPr>
              <w:t>Popup Menu</w:t>
            </w:r>
            <w:r w:rsidR="001D0A82">
              <w:rPr>
                <w:noProof/>
                <w:webHidden/>
              </w:rPr>
              <w:tab/>
            </w:r>
            <w:r w:rsidR="001D0A82">
              <w:rPr>
                <w:noProof/>
                <w:webHidden/>
              </w:rPr>
              <w:fldChar w:fldCharType="begin"/>
            </w:r>
            <w:r w:rsidR="001D0A82">
              <w:rPr>
                <w:noProof/>
                <w:webHidden/>
              </w:rPr>
              <w:instrText xml:space="preserve"> PAGEREF _Toc45559596 \h </w:instrText>
            </w:r>
            <w:r w:rsidR="001D0A82">
              <w:rPr>
                <w:noProof/>
                <w:webHidden/>
              </w:rPr>
            </w:r>
            <w:r w:rsidR="001D0A82">
              <w:rPr>
                <w:noProof/>
                <w:webHidden/>
              </w:rPr>
              <w:fldChar w:fldCharType="separate"/>
            </w:r>
            <w:r w:rsidR="007C3BE4">
              <w:rPr>
                <w:noProof/>
                <w:webHidden/>
              </w:rPr>
              <w:t>78</w:t>
            </w:r>
            <w:r w:rsidR="001D0A82">
              <w:rPr>
                <w:noProof/>
                <w:webHidden/>
              </w:rPr>
              <w:fldChar w:fldCharType="end"/>
            </w:r>
          </w:hyperlink>
        </w:p>
        <w:p w14:paraId="3E772194" w14:textId="52286E72" w:rsidR="001D0A82" w:rsidRDefault="00F4456B">
          <w:pPr>
            <w:pStyle w:val="TOC3"/>
            <w:tabs>
              <w:tab w:val="right" w:leader="dot" w:pos="9350"/>
            </w:tabs>
            <w:rPr>
              <w:rFonts w:cstheme="minorBidi"/>
              <w:noProof/>
            </w:rPr>
          </w:pPr>
          <w:hyperlink w:anchor="_Toc45559597" w:history="1">
            <w:r w:rsidR="001D0A82" w:rsidRPr="009F08CC">
              <w:rPr>
                <w:rStyle w:val="Hyperlink"/>
                <w:noProof/>
              </w:rPr>
              <w:t>Add/Update Popup Menu</w:t>
            </w:r>
            <w:r w:rsidR="001D0A82">
              <w:rPr>
                <w:noProof/>
                <w:webHidden/>
              </w:rPr>
              <w:tab/>
            </w:r>
            <w:r w:rsidR="001D0A82">
              <w:rPr>
                <w:noProof/>
                <w:webHidden/>
              </w:rPr>
              <w:fldChar w:fldCharType="begin"/>
            </w:r>
            <w:r w:rsidR="001D0A82">
              <w:rPr>
                <w:noProof/>
                <w:webHidden/>
              </w:rPr>
              <w:instrText xml:space="preserve"> PAGEREF _Toc45559597 \h </w:instrText>
            </w:r>
            <w:r w:rsidR="001D0A82">
              <w:rPr>
                <w:noProof/>
                <w:webHidden/>
              </w:rPr>
            </w:r>
            <w:r w:rsidR="001D0A82">
              <w:rPr>
                <w:noProof/>
                <w:webHidden/>
              </w:rPr>
              <w:fldChar w:fldCharType="separate"/>
            </w:r>
            <w:r w:rsidR="007C3BE4">
              <w:rPr>
                <w:noProof/>
                <w:webHidden/>
              </w:rPr>
              <w:t>79</w:t>
            </w:r>
            <w:r w:rsidR="001D0A82">
              <w:rPr>
                <w:noProof/>
                <w:webHidden/>
              </w:rPr>
              <w:fldChar w:fldCharType="end"/>
            </w:r>
          </w:hyperlink>
        </w:p>
        <w:p w14:paraId="44FEE050" w14:textId="560841E4" w:rsidR="001D0A82" w:rsidRDefault="00F4456B">
          <w:pPr>
            <w:pStyle w:val="TOC3"/>
            <w:tabs>
              <w:tab w:val="right" w:leader="dot" w:pos="9350"/>
            </w:tabs>
            <w:rPr>
              <w:rFonts w:cstheme="minorBidi"/>
              <w:noProof/>
            </w:rPr>
          </w:pPr>
          <w:hyperlink w:anchor="_Toc45559599" w:history="1">
            <w:r w:rsidR="001D0A82" w:rsidRPr="009F08CC">
              <w:rPr>
                <w:rStyle w:val="Hyperlink"/>
                <w:noProof/>
              </w:rPr>
              <w:t>Customers</w:t>
            </w:r>
            <w:r w:rsidR="001D0A82">
              <w:rPr>
                <w:noProof/>
                <w:webHidden/>
              </w:rPr>
              <w:tab/>
            </w:r>
            <w:r w:rsidR="001D0A82">
              <w:rPr>
                <w:noProof/>
                <w:webHidden/>
              </w:rPr>
              <w:fldChar w:fldCharType="begin"/>
            </w:r>
            <w:r w:rsidR="001D0A82">
              <w:rPr>
                <w:noProof/>
                <w:webHidden/>
              </w:rPr>
              <w:instrText xml:space="preserve"> PAGEREF _Toc45559599 \h </w:instrText>
            </w:r>
            <w:r w:rsidR="001D0A82">
              <w:rPr>
                <w:noProof/>
                <w:webHidden/>
              </w:rPr>
            </w:r>
            <w:r w:rsidR="001D0A82">
              <w:rPr>
                <w:noProof/>
                <w:webHidden/>
              </w:rPr>
              <w:fldChar w:fldCharType="separate"/>
            </w:r>
            <w:r w:rsidR="007C3BE4">
              <w:rPr>
                <w:noProof/>
                <w:webHidden/>
              </w:rPr>
              <w:t>80</w:t>
            </w:r>
            <w:r w:rsidR="001D0A82">
              <w:rPr>
                <w:noProof/>
                <w:webHidden/>
              </w:rPr>
              <w:fldChar w:fldCharType="end"/>
            </w:r>
          </w:hyperlink>
        </w:p>
        <w:p w14:paraId="00F030E9" w14:textId="1D94FD65" w:rsidR="001D0A82" w:rsidRDefault="00F4456B">
          <w:pPr>
            <w:pStyle w:val="TOC3"/>
            <w:tabs>
              <w:tab w:val="right" w:leader="dot" w:pos="9350"/>
            </w:tabs>
            <w:rPr>
              <w:rFonts w:cstheme="minorBidi"/>
              <w:noProof/>
            </w:rPr>
          </w:pPr>
          <w:hyperlink w:anchor="_Toc45559600" w:history="1">
            <w:r w:rsidR="001D0A82" w:rsidRPr="009F08CC">
              <w:rPr>
                <w:rStyle w:val="Hyperlink"/>
                <w:noProof/>
              </w:rPr>
              <w:t>Add Customer</w:t>
            </w:r>
            <w:r w:rsidR="001D0A82">
              <w:rPr>
                <w:noProof/>
                <w:webHidden/>
              </w:rPr>
              <w:tab/>
            </w:r>
            <w:r w:rsidR="001D0A82">
              <w:rPr>
                <w:noProof/>
                <w:webHidden/>
              </w:rPr>
              <w:fldChar w:fldCharType="begin"/>
            </w:r>
            <w:r w:rsidR="001D0A82">
              <w:rPr>
                <w:noProof/>
                <w:webHidden/>
              </w:rPr>
              <w:instrText xml:space="preserve"> PAGEREF _Toc45559600 \h </w:instrText>
            </w:r>
            <w:r w:rsidR="001D0A82">
              <w:rPr>
                <w:noProof/>
                <w:webHidden/>
              </w:rPr>
            </w:r>
            <w:r w:rsidR="001D0A82">
              <w:rPr>
                <w:noProof/>
                <w:webHidden/>
              </w:rPr>
              <w:fldChar w:fldCharType="separate"/>
            </w:r>
            <w:r w:rsidR="007C3BE4">
              <w:rPr>
                <w:noProof/>
                <w:webHidden/>
              </w:rPr>
              <w:t>80</w:t>
            </w:r>
            <w:r w:rsidR="001D0A82">
              <w:rPr>
                <w:noProof/>
                <w:webHidden/>
              </w:rPr>
              <w:fldChar w:fldCharType="end"/>
            </w:r>
          </w:hyperlink>
        </w:p>
        <w:p w14:paraId="6E501BFE" w14:textId="1172A966" w:rsidR="001D0A82" w:rsidRDefault="00F4456B">
          <w:pPr>
            <w:pStyle w:val="TOC3"/>
            <w:tabs>
              <w:tab w:val="right" w:leader="dot" w:pos="9350"/>
            </w:tabs>
            <w:rPr>
              <w:rFonts w:cstheme="minorBidi"/>
              <w:noProof/>
            </w:rPr>
          </w:pPr>
          <w:hyperlink w:anchor="_Toc45559602" w:history="1">
            <w:r w:rsidR="001D0A82" w:rsidRPr="009F08CC">
              <w:rPr>
                <w:rStyle w:val="Hyperlink"/>
                <w:noProof/>
              </w:rPr>
              <w:t>Ship From</w:t>
            </w:r>
            <w:r w:rsidR="001D0A82">
              <w:rPr>
                <w:noProof/>
                <w:webHidden/>
              </w:rPr>
              <w:tab/>
            </w:r>
            <w:r w:rsidR="001D0A82">
              <w:rPr>
                <w:noProof/>
                <w:webHidden/>
              </w:rPr>
              <w:fldChar w:fldCharType="begin"/>
            </w:r>
            <w:r w:rsidR="001D0A82">
              <w:rPr>
                <w:noProof/>
                <w:webHidden/>
              </w:rPr>
              <w:instrText xml:space="preserve"> PAGEREF _Toc45559602 \h </w:instrText>
            </w:r>
            <w:r w:rsidR="001D0A82">
              <w:rPr>
                <w:noProof/>
                <w:webHidden/>
              </w:rPr>
            </w:r>
            <w:r w:rsidR="001D0A82">
              <w:rPr>
                <w:noProof/>
                <w:webHidden/>
              </w:rPr>
              <w:fldChar w:fldCharType="separate"/>
            </w:r>
            <w:r w:rsidR="007C3BE4">
              <w:rPr>
                <w:noProof/>
                <w:webHidden/>
              </w:rPr>
              <w:t>81</w:t>
            </w:r>
            <w:r w:rsidR="001D0A82">
              <w:rPr>
                <w:noProof/>
                <w:webHidden/>
              </w:rPr>
              <w:fldChar w:fldCharType="end"/>
            </w:r>
          </w:hyperlink>
        </w:p>
        <w:p w14:paraId="124EC165" w14:textId="0FC6CA51" w:rsidR="001D0A82" w:rsidRDefault="00F4456B">
          <w:pPr>
            <w:pStyle w:val="TOC3"/>
            <w:tabs>
              <w:tab w:val="right" w:leader="dot" w:pos="9350"/>
            </w:tabs>
            <w:rPr>
              <w:rFonts w:cstheme="minorBidi"/>
              <w:noProof/>
            </w:rPr>
          </w:pPr>
          <w:hyperlink w:anchor="_Toc45559603" w:history="1">
            <w:r w:rsidR="001D0A82" w:rsidRPr="009F08CC">
              <w:rPr>
                <w:rStyle w:val="Hyperlink"/>
                <w:noProof/>
              </w:rPr>
              <w:t>Add/Update Ship From</w:t>
            </w:r>
            <w:r w:rsidR="001D0A82">
              <w:rPr>
                <w:noProof/>
                <w:webHidden/>
              </w:rPr>
              <w:tab/>
            </w:r>
            <w:r w:rsidR="001D0A82">
              <w:rPr>
                <w:noProof/>
                <w:webHidden/>
              </w:rPr>
              <w:fldChar w:fldCharType="begin"/>
            </w:r>
            <w:r w:rsidR="001D0A82">
              <w:rPr>
                <w:noProof/>
                <w:webHidden/>
              </w:rPr>
              <w:instrText xml:space="preserve"> PAGEREF _Toc45559603 \h </w:instrText>
            </w:r>
            <w:r w:rsidR="001D0A82">
              <w:rPr>
                <w:noProof/>
                <w:webHidden/>
              </w:rPr>
            </w:r>
            <w:r w:rsidR="001D0A82">
              <w:rPr>
                <w:noProof/>
                <w:webHidden/>
              </w:rPr>
              <w:fldChar w:fldCharType="separate"/>
            </w:r>
            <w:r w:rsidR="007C3BE4">
              <w:rPr>
                <w:noProof/>
                <w:webHidden/>
              </w:rPr>
              <w:t>82</w:t>
            </w:r>
            <w:r w:rsidR="001D0A82">
              <w:rPr>
                <w:noProof/>
                <w:webHidden/>
              </w:rPr>
              <w:fldChar w:fldCharType="end"/>
            </w:r>
          </w:hyperlink>
        </w:p>
        <w:p w14:paraId="725E00F4" w14:textId="02C79E36" w:rsidR="001D0A82" w:rsidRDefault="00F4456B">
          <w:pPr>
            <w:pStyle w:val="TOC2"/>
            <w:tabs>
              <w:tab w:val="right" w:leader="dot" w:pos="9350"/>
            </w:tabs>
            <w:rPr>
              <w:rFonts w:cstheme="minorBidi"/>
              <w:noProof/>
            </w:rPr>
          </w:pPr>
          <w:hyperlink w:anchor="_Toc45559604" w:history="1">
            <w:r w:rsidR="001D0A82" w:rsidRPr="009F08CC">
              <w:rPr>
                <w:rStyle w:val="Hyperlink"/>
                <w:noProof/>
              </w:rPr>
              <w:t>Change User Groups [NU5]</w:t>
            </w:r>
            <w:r w:rsidR="001D0A82">
              <w:rPr>
                <w:noProof/>
                <w:webHidden/>
              </w:rPr>
              <w:tab/>
            </w:r>
            <w:r w:rsidR="001D0A82">
              <w:rPr>
                <w:noProof/>
                <w:webHidden/>
              </w:rPr>
              <w:fldChar w:fldCharType="begin"/>
            </w:r>
            <w:r w:rsidR="001D0A82">
              <w:rPr>
                <w:noProof/>
                <w:webHidden/>
              </w:rPr>
              <w:instrText xml:space="preserve"> PAGEREF _Toc45559604 \h </w:instrText>
            </w:r>
            <w:r w:rsidR="001D0A82">
              <w:rPr>
                <w:noProof/>
                <w:webHidden/>
              </w:rPr>
            </w:r>
            <w:r w:rsidR="001D0A82">
              <w:rPr>
                <w:noProof/>
                <w:webHidden/>
              </w:rPr>
              <w:fldChar w:fldCharType="separate"/>
            </w:r>
            <w:r w:rsidR="007C3BE4">
              <w:rPr>
                <w:noProof/>
                <w:webHidden/>
              </w:rPr>
              <w:t>83</w:t>
            </w:r>
            <w:r w:rsidR="001D0A82">
              <w:rPr>
                <w:noProof/>
                <w:webHidden/>
              </w:rPr>
              <w:fldChar w:fldCharType="end"/>
            </w:r>
          </w:hyperlink>
        </w:p>
        <w:p w14:paraId="474CF87D" w14:textId="75E810FF" w:rsidR="001D0A82" w:rsidRDefault="00F4456B">
          <w:pPr>
            <w:pStyle w:val="TOC3"/>
            <w:tabs>
              <w:tab w:val="right" w:leader="dot" w:pos="9350"/>
            </w:tabs>
            <w:rPr>
              <w:rFonts w:cstheme="minorBidi"/>
              <w:noProof/>
            </w:rPr>
          </w:pPr>
          <w:hyperlink w:anchor="_Toc45559607" w:history="1">
            <w:r w:rsidR="001D0A82" w:rsidRPr="009F08CC">
              <w:rPr>
                <w:rStyle w:val="Hyperlink"/>
                <w:noProof/>
              </w:rPr>
              <w:t>Add/Update User Groups</w:t>
            </w:r>
            <w:r w:rsidR="001D0A82">
              <w:rPr>
                <w:noProof/>
                <w:webHidden/>
              </w:rPr>
              <w:tab/>
            </w:r>
            <w:r w:rsidR="001D0A82">
              <w:rPr>
                <w:noProof/>
                <w:webHidden/>
              </w:rPr>
              <w:fldChar w:fldCharType="begin"/>
            </w:r>
            <w:r w:rsidR="001D0A82">
              <w:rPr>
                <w:noProof/>
                <w:webHidden/>
              </w:rPr>
              <w:instrText xml:space="preserve"> PAGEREF _Toc45559607 \h </w:instrText>
            </w:r>
            <w:r w:rsidR="001D0A82">
              <w:rPr>
                <w:noProof/>
                <w:webHidden/>
              </w:rPr>
            </w:r>
            <w:r w:rsidR="001D0A82">
              <w:rPr>
                <w:noProof/>
                <w:webHidden/>
              </w:rPr>
              <w:fldChar w:fldCharType="separate"/>
            </w:r>
            <w:r w:rsidR="007C3BE4">
              <w:rPr>
                <w:noProof/>
                <w:webHidden/>
              </w:rPr>
              <w:t>86</w:t>
            </w:r>
            <w:r w:rsidR="001D0A82">
              <w:rPr>
                <w:noProof/>
                <w:webHidden/>
              </w:rPr>
              <w:fldChar w:fldCharType="end"/>
            </w:r>
          </w:hyperlink>
        </w:p>
        <w:p w14:paraId="7F3C5F00" w14:textId="6CFE615E" w:rsidR="001D0A82" w:rsidRDefault="00F4456B">
          <w:pPr>
            <w:pStyle w:val="TOC1"/>
            <w:tabs>
              <w:tab w:val="right" w:leader="dot" w:pos="9350"/>
            </w:tabs>
            <w:rPr>
              <w:rFonts w:cstheme="minorBidi"/>
              <w:noProof/>
            </w:rPr>
          </w:pPr>
          <w:hyperlink w:anchor="_Toc45559609" w:history="1">
            <w:r w:rsidR="001D0A82" w:rsidRPr="009F08CC">
              <w:rPr>
                <w:rStyle w:val="Hyperlink"/>
                <w:b/>
                <w:bCs/>
                <w:noProof/>
              </w:rPr>
              <w:t>Codes [NC]</w:t>
            </w:r>
            <w:r w:rsidR="001D0A82">
              <w:rPr>
                <w:noProof/>
                <w:webHidden/>
              </w:rPr>
              <w:tab/>
            </w:r>
            <w:r w:rsidR="001D0A82">
              <w:rPr>
                <w:noProof/>
                <w:webHidden/>
              </w:rPr>
              <w:fldChar w:fldCharType="begin"/>
            </w:r>
            <w:r w:rsidR="001D0A82">
              <w:rPr>
                <w:noProof/>
                <w:webHidden/>
              </w:rPr>
              <w:instrText xml:space="preserve"> PAGEREF _Toc45559609 \h </w:instrText>
            </w:r>
            <w:r w:rsidR="001D0A82">
              <w:rPr>
                <w:noProof/>
                <w:webHidden/>
              </w:rPr>
            </w:r>
            <w:r w:rsidR="001D0A82">
              <w:rPr>
                <w:noProof/>
                <w:webHidden/>
              </w:rPr>
              <w:fldChar w:fldCharType="separate"/>
            </w:r>
            <w:r w:rsidR="007C3BE4">
              <w:rPr>
                <w:noProof/>
                <w:webHidden/>
              </w:rPr>
              <w:t>87</w:t>
            </w:r>
            <w:r w:rsidR="001D0A82">
              <w:rPr>
                <w:noProof/>
                <w:webHidden/>
              </w:rPr>
              <w:fldChar w:fldCharType="end"/>
            </w:r>
          </w:hyperlink>
        </w:p>
        <w:p w14:paraId="4A15829A" w14:textId="34E94AEE" w:rsidR="001D0A82" w:rsidRDefault="00F4456B">
          <w:pPr>
            <w:pStyle w:val="TOC2"/>
            <w:tabs>
              <w:tab w:val="right" w:leader="dot" w:pos="9350"/>
            </w:tabs>
            <w:rPr>
              <w:rFonts w:cstheme="minorBidi"/>
              <w:noProof/>
            </w:rPr>
          </w:pPr>
          <w:hyperlink w:anchor="_Toc45559610" w:history="1">
            <w:r w:rsidR="001D0A82" w:rsidRPr="009F08CC">
              <w:rPr>
                <w:rStyle w:val="Hyperlink"/>
                <w:noProof/>
              </w:rPr>
              <w:t>Email Codes [NC1]</w:t>
            </w:r>
            <w:r w:rsidR="001D0A82">
              <w:rPr>
                <w:noProof/>
                <w:webHidden/>
              </w:rPr>
              <w:tab/>
            </w:r>
            <w:r w:rsidR="001D0A82">
              <w:rPr>
                <w:noProof/>
                <w:webHidden/>
              </w:rPr>
              <w:fldChar w:fldCharType="begin"/>
            </w:r>
            <w:r w:rsidR="001D0A82">
              <w:rPr>
                <w:noProof/>
                <w:webHidden/>
              </w:rPr>
              <w:instrText xml:space="preserve"> PAGEREF _Toc45559610 \h </w:instrText>
            </w:r>
            <w:r w:rsidR="001D0A82">
              <w:rPr>
                <w:noProof/>
                <w:webHidden/>
              </w:rPr>
            </w:r>
            <w:r w:rsidR="001D0A82">
              <w:rPr>
                <w:noProof/>
                <w:webHidden/>
              </w:rPr>
              <w:fldChar w:fldCharType="separate"/>
            </w:r>
            <w:r w:rsidR="007C3BE4">
              <w:rPr>
                <w:noProof/>
                <w:webHidden/>
              </w:rPr>
              <w:t>87</w:t>
            </w:r>
            <w:r w:rsidR="001D0A82">
              <w:rPr>
                <w:noProof/>
                <w:webHidden/>
              </w:rPr>
              <w:fldChar w:fldCharType="end"/>
            </w:r>
          </w:hyperlink>
        </w:p>
        <w:p w14:paraId="364034AC" w14:textId="2A7F7C45" w:rsidR="001D0A82" w:rsidRDefault="00F4456B">
          <w:pPr>
            <w:pStyle w:val="TOC3"/>
            <w:tabs>
              <w:tab w:val="right" w:leader="dot" w:pos="9350"/>
            </w:tabs>
            <w:rPr>
              <w:rFonts w:cstheme="minorBidi"/>
              <w:noProof/>
            </w:rPr>
          </w:pPr>
          <w:hyperlink w:anchor="_Toc45559611" w:history="1">
            <w:r w:rsidR="001D0A82" w:rsidRPr="009F08CC">
              <w:rPr>
                <w:rStyle w:val="Hyperlink"/>
                <w:noProof/>
              </w:rPr>
              <w:t>Email Codes</w:t>
            </w:r>
            <w:r w:rsidR="001D0A82">
              <w:rPr>
                <w:noProof/>
                <w:webHidden/>
              </w:rPr>
              <w:tab/>
            </w:r>
            <w:r w:rsidR="001D0A82">
              <w:rPr>
                <w:noProof/>
                <w:webHidden/>
              </w:rPr>
              <w:fldChar w:fldCharType="begin"/>
            </w:r>
            <w:r w:rsidR="001D0A82">
              <w:rPr>
                <w:noProof/>
                <w:webHidden/>
              </w:rPr>
              <w:instrText xml:space="preserve"> PAGEREF _Toc45559611 \h </w:instrText>
            </w:r>
            <w:r w:rsidR="001D0A82">
              <w:rPr>
                <w:noProof/>
                <w:webHidden/>
              </w:rPr>
            </w:r>
            <w:r w:rsidR="001D0A82">
              <w:rPr>
                <w:noProof/>
                <w:webHidden/>
              </w:rPr>
              <w:fldChar w:fldCharType="separate"/>
            </w:r>
            <w:r w:rsidR="007C3BE4">
              <w:rPr>
                <w:noProof/>
                <w:webHidden/>
              </w:rPr>
              <w:t>87</w:t>
            </w:r>
            <w:r w:rsidR="001D0A82">
              <w:rPr>
                <w:noProof/>
                <w:webHidden/>
              </w:rPr>
              <w:fldChar w:fldCharType="end"/>
            </w:r>
          </w:hyperlink>
        </w:p>
        <w:p w14:paraId="58318572" w14:textId="614705A5" w:rsidR="001D0A82" w:rsidRDefault="00F4456B">
          <w:pPr>
            <w:pStyle w:val="TOC3"/>
            <w:tabs>
              <w:tab w:val="right" w:leader="dot" w:pos="9350"/>
            </w:tabs>
            <w:rPr>
              <w:rFonts w:cstheme="minorBidi"/>
              <w:noProof/>
            </w:rPr>
          </w:pPr>
          <w:hyperlink w:anchor="_Toc45559612" w:history="1">
            <w:r w:rsidR="001D0A82" w:rsidRPr="009F08CC">
              <w:rPr>
                <w:rStyle w:val="Hyperlink"/>
                <w:noProof/>
              </w:rPr>
              <w:t>Add/Update Email Codes</w:t>
            </w:r>
            <w:r w:rsidR="001D0A82">
              <w:rPr>
                <w:noProof/>
                <w:webHidden/>
              </w:rPr>
              <w:tab/>
            </w:r>
            <w:r w:rsidR="001D0A82">
              <w:rPr>
                <w:noProof/>
                <w:webHidden/>
              </w:rPr>
              <w:fldChar w:fldCharType="begin"/>
            </w:r>
            <w:r w:rsidR="001D0A82">
              <w:rPr>
                <w:noProof/>
                <w:webHidden/>
              </w:rPr>
              <w:instrText xml:space="preserve"> PAGEREF _Toc45559612 \h </w:instrText>
            </w:r>
            <w:r w:rsidR="001D0A82">
              <w:rPr>
                <w:noProof/>
                <w:webHidden/>
              </w:rPr>
            </w:r>
            <w:r w:rsidR="001D0A82">
              <w:rPr>
                <w:noProof/>
                <w:webHidden/>
              </w:rPr>
              <w:fldChar w:fldCharType="separate"/>
            </w:r>
            <w:r w:rsidR="007C3BE4">
              <w:rPr>
                <w:noProof/>
                <w:webHidden/>
              </w:rPr>
              <w:t>88</w:t>
            </w:r>
            <w:r w:rsidR="001D0A82">
              <w:rPr>
                <w:noProof/>
                <w:webHidden/>
              </w:rPr>
              <w:fldChar w:fldCharType="end"/>
            </w:r>
          </w:hyperlink>
        </w:p>
        <w:p w14:paraId="7ED953E1" w14:textId="19C5F3E9" w:rsidR="001D0A82" w:rsidRDefault="00F4456B">
          <w:pPr>
            <w:pStyle w:val="TOC3"/>
            <w:tabs>
              <w:tab w:val="right" w:leader="dot" w:pos="9350"/>
            </w:tabs>
            <w:rPr>
              <w:rFonts w:cstheme="minorBidi"/>
              <w:noProof/>
            </w:rPr>
          </w:pPr>
          <w:hyperlink w:anchor="_Toc45559613" w:history="1">
            <w:r w:rsidR="001D0A82" w:rsidRPr="009F08CC">
              <w:rPr>
                <w:rStyle w:val="Hyperlink"/>
                <w:noProof/>
              </w:rPr>
              <w:t>Customer Contacts</w:t>
            </w:r>
            <w:r w:rsidR="001D0A82">
              <w:rPr>
                <w:noProof/>
                <w:webHidden/>
              </w:rPr>
              <w:tab/>
            </w:r>
            <w:r w:rsidR="001D0A82">
              <w:rPr>
                <w:noProof/>
                <w:webHidden/>
              </w:rPr>
              <w:fldChar w:fldCharType="begin"/>
            </w:r>
            <w:r w:rsidR="001D0A82">
              <w:rPr>
                <w:noProof/>
                <w:webHidden/>
              </w:rPr>
              <w:instrText xml:space="preserve"> PAGEREF _Toc45559613 \h </w:instrText>
            </w:r>
            <w:r w:rsidR="001D0A82">
              <w:rPr>
                <w:noProof/>
                <w:webHidden/>
              </w:rPr>
            </w:r>
            <w:r w:rsidR="001D0A82">
              <w:rPr>
                <w:noProof/>
                <w:webHidden/>
              </w:rPr>
              <w:fldChar w:fldCharType="separate"/>
            </w:r>
            <w:r w:rsidR="007C3BE4">
              <w:rPr>
                <w:noProof/>
                <w:webHidden/>
              </w:rPr>
              <w:t>89</w:t>
            </w:r>
            <w:r w:rsidR="001D0A82">
              <w:rPr>
                <w:noProof/>
                <w:webHidden/>
              </w:rPr>
              <w:fldChar w:fldCharType="end"/>
            </w:r>
          </w:hyperlink>
        </w:p>
        <w:p w14:paraId="7273ED66" w14:textId="3EFFF5C1" w:rsidR="001D0A82" w:rsidRDefault="00F4456B">
          <w:pPr>
            <w:pStyle w:val="TOC3"/>
            <w:tabs>
              <w:tab w:val="right" w:leader="dot" w:pos="9350"/>
            </w:tabs>
            <w:rPr>
              <w:rFonts w:cstheme="minorBidi"/>
              <w:noProof/>
            </w:rPr>
          </w:pPr>
          <w:hyperlink w:anchor="_Toc45559614" w:history="1">
            <w:r w:rsidR="001D0A82" w:rsidRPr="009F08CC">
              <w:rPr>
                <w:rStyle w:val="Hyperlink"/>
                <w:noProof/>
              </w:rPr>
              <w:t>Vendor Contacts</w:t>
            </w:r>
            <w:r w:rsidR="001D0A82">
              <w:rPr>
                <w:noProof/>
                <w:webHidden/>
              </w:rPr>
              <w:tab/>
            </w:r>
            <w:r w:rsidR="001D0A82">
              <w:rPr>
                <w:noProof/>
                <w:webHidden/>
              </w:rPr>
              <w:fldChar w:fldCharType="begin"/>
            </w:r>
            <w:r w:rsidR="001D0A82">
              <w:rPr>
                <w:noProof/>
                <w:webHidden/>
              </w:rPr>
              <w:instrText xml:space="preserve"> PAGEREF _Toc45559614 \h </w:instrText>
            </w:r>
            <w:r w:rsidR="001D0A82">
              <w:rPr>
                <w:noProof/>
                <w:webHidden/>
              </w:rPr>
            </w:r>
            <w:r w:rsidR="001D0A82">
              <w:rPr>
                <w:noProof/>
                <w:webHidden/>
              </w:rPr>
              <w:fldChar w:fldCharType="separate"/>
            </w:r>
            <w:r w:rsidR="007C3BE4">
              <w:rPr>
                <w:noProof/>
                <w:webHidden/>
              </w:rPr>
              <w:t>90</w:t>
            </w:r>
            <w:r w:rsidR="001D0A82">
              <w:rPr>
                <w:noProof/>
                <w:webHidden/>
              </w:rPr>
              <w:fldChar w:fldCharType="end"/>
            </w:r>
          </w:hyperlink>
        </w:p>
        <w:p w14:paraId="64675C43" w14:textId="683A7BE0" w:rsidR="001D0A82" w:rsidRDefault="00F4456B">
          <w:pPr>
            <w:pStyle w:val="TOC3"/>
            <w:tabs>
              <w:tab w:val="right" w:leader="dot" w:pos="9350"/>
            </w:tabs>
            <w:rPr>
              <w:rFonts w:cstheme="minorBidi"/>
              <w:noProof/>
            </w:rPr>
          </w:pPr>
          <w:hyperlink w:anchor="_Toc45559615" w:history="1">
            <w:r w:rsidR="001D0A82" w:rsidRPr="009F08CC">
              <w:rPr>
                <w:rStyle w:val="Hyperlink"/>
                <w:noProof/>
              </w:rPr>
              <w:t>Ship Contacts</w:t>
            </w:r>
            <w:r w:rsidR="001D0A82">
              <w:rPr>
                <w:noProof/>
                <w:webHidden/>
              </w:rPr>
              <w:tab/>
            </w:r>
            <w:r w:rsidR="001D0A82">
              <w:rPr>
                <w:noProof/>
                <w:webHidden/>
              </w:rPr>
              <w:fldChar w:fldCharType="begin"/>
            </w:r>
            <w:r w:rsidR="001D0A82">
              <w:rPr>
                <w:noProof/>
                <w:webHidden/>
              </w:rPr>
              <w:instrText xml:space="preserve"> PAGEREF _Toc45559615 \h </w:instrText>
            </w:r>
            <w:r w:rsidR="001D0A82">
              <w:rPr>
                <w:noProof/>
                <w:webHidden/>
              </w:rPr>
            </w:r>
            <w:r w:rsidR="001D0A82">
              <w:rPr>
                <w:noProof/>
                <w:webHidden/>
              </w:rPr>
              <w:fldChar w:fldCharType="separate"/>
            </w:r>
            <w:r w:rsidR="007C3BE4">
              <w:rPr>
                <w:noProof/>
                <w:webHidden/>
              </w:rPr>
              <w:t>91</w:t>
            </w:r>
            <w:r w:rsidR="001D0A82">
              <w:rPr>
                <w:noProof/>
                <w:webHidden/>
              </w:rPr>
              <w:fldChar w:fldCharType="end"/>
            </w:r>
          </w:hyperlink>
        </w:p>
        <w:p w14:paraId="6C4B5A11" w14:textId="2C643E68" w:rsidR="001D0A82" w:rsidRDefault="00F4456B">
          <w:pPr>
            <w:pStyle w:val="TOC3"/>
            <w:tabs>
              <w:tab w:val="right" w:leader="dot" w:pos="9350"/>
            </w:tabs>
            <w:rPr>
              <w:rFonts w:cstheme="minorBidi"/>
              <w:noProof/>
            </w:rPr>
          </w:pPr>
          <w:hyperlink w:anchor="_Toc45559616" w:history="1">
            <w:r w:rsidR="001D0A82" w:rsidRPr="009F08CC">
              <w:rPr>
                <w:rStyle w:val="Hyperlink"/>
                <w:noProof/>
              </w:rPr>
              <w:t>Employee Alerts</w:t>
            </w:r>
            <w:r w:rsidR="001D0A82">
              <w:rPr>
                <w:noProof/>
                <w:webHidden/>
              </w:rPr>
              <w:tab/>
            </w:r>
            <w:r w:rsidR="001D0A82">
              <w:rPr>
                <w:noProof/>
                <w:webHidden/>
              </w:rPr>
              <w:fldChar w:fldCharType="begin"/>
            </w:r>
            <w:r w:rsidR="001D0A82">
              <w:rPr>
                <w:noProof/>
                <w:webHidden/>
              </w:rPr>
              <w:instrText xml:space="preserve"> PAGEREF _Toc45559616 \h </w:instrText>
            </w:r>
            <w:r w:rsidR="001D0A82">
              <w:rPr>
                <w:noProof/>
                <w:webHidden/>
              </w:rPr>
            </w:r>
            <w:r w:rsidR="001D0A82">
              <w:rPr>
                <w:noProof/>
                <w:webHidden/>
              </w:rPr>
              <w:fldChar w:fldCharType="separate"/>
            </w:r>
            <w:r w:rsidR="007C3BE4">
              <w:rPr>
                <w:noProof/>
                <w:webHidden/>
              </w:rPr>
              <w:t>92</w:t>
            </w:r>
            <w:r w:rsidR="001D0A82">
              <w:rPr>
                <w:noProof/>
                <w:webHidden/>
              </w:rPr>
              <w:fldChar w:fldCharType="end"/>
            </w:r>
          </w:hyperlink>
        </w:p>
        <w:p w14:paraId="21CB3550" w14:textId="466BA01D" w:rsidR="001D0A82" w:rsidRDefault="00F4456B">
          <w:pPr>
            <w:pStyle w:val="TOC3"/>
            <w:tabs>
              <w:tab w:val="right" w:leader="dot" w:pos="9350"/>
            </w:tabs>
            <w:rPr>
              <w:rFonts w:cstheme="minorBidi"/>
              <w:noProof/>
            </w:rPr>
          </w:pPr>
          <w:hyperlink w:anchor="_Toc45559617" w:history="1">
            <w:r w:rsidR="001D0A82" w:rsidRPr="009F08CC">
              <w:rPr>
                <w:rStyle w:val="Hyperlink"/>
                <w:noProof/>
              </w:rPr>
              <w:t>Sold Contact</w:t>
            </w:r>
            <w:r w:rsidR="001D0A82">
              <w:rPr>
                <w:noProof/>
                <w:webHidden/>
              </w:rPr>
              <w:tab/>
            </w:r>
            <w:r w:rsidR="001D0A82">
              <w:rPr>
                <w:noProof/>
                <w:webHidden/>
              </w:rPr>
              <w:fldChar w:fldCharType="begin"/>
            </w:r>
            <w:r w:rsidR="001D0A82">
              <w:rPr>
                <w:noProof/>
                <w:webHidden/>
              </w:rPr>
              <w:instrText xml:space="preserve"> PAGEREF _Toc45559617 \h </w:instrText>
            </w:r>
            <w:r w:rsidR="001D0A82">
              <w:rPr>
                <w:noProof/>
                <w:webHidden/>
              </w:rPr>
            </w:r>
            <w:r w:rsidR="001D0A82">
              <w:rPr>
                <w:noProof/>
                <w:webHidden/>
              </w:rPr>
              <w:fldChar w:fldCharType="separate"/>
            </w:r>
            <w:r w:rsidR="007C3BE4">
              <w:rPr>
                <w:noProof/>
                <w:webHidden/>
              </w:rPr>
              <w:t>93</w:t>
            </w:r>
            <w:r w:rsidR="001D0A82">
              <w:rPr>
                <w:noProof/>
                <w:webHidden/>
              </w:rPr>
              <w:fldChar w:fldCharType="end"/>
            </w:r>
          </w:hyperlink>
        </w:p>
        <w:p w14:paraId="0BC910B6" w14:textId="1CD18546" w:rsidR="001D0A82" w:rsidRDefault="00F4456B">
          <w:pPr>
            <w:pStyle w:val="TOC2"/>
            <w:tabs>
              <w:tab w:val="right" w:leader="dot" w:pos="9350"/>
            </w:tabs>
            <w:rPr>
              <w:rFonts w:cstheme="minorBidi"/>
              <w:noProof/>
            </w:rPr>
          </w:pPr>
          <w:hyperlink w:anchor="_Toc45559618" w:history="1">
            <w:r w:rsidR="001D0A82" w:rsidRPr="009F08CC">
              <w:rPr>
                <w:rStyle w:val="Hyperlink"/>
                <w:noProof/>
              </w:rPr>
              <w:t>Title Codes [NC4]</w:t>
            </w:r>
            <w:r w:rsidR="001D0A82">
              <w:rPr>
                <w:noProof/>
                <w:webHidden/>
              </w:rPr>
              <w:tab/>
            </w:r>
            <w:r w:rsidR="001D0A82">
              <w:rPr>
                <w:noProof/>
                <w:webHidden/>
              </w:rPr>
              <w:fldChar w:fldCharType="begin"/>
            </w:r>
            <w:r w:rsidR="001D0A82">
              <w:rPr>
                <w:noProof/>
                <w:webHidden/>
              </w:rPr>
              <w:instrText xml:space="preserve"> PAGEREF _Toc45559618 \h </w:instrText>
            </w:r>
            <w:r w:rsidR="001D0A82">
              <w:rPr>
                <w:noProof/>
                <w:webHidden/>
              </w:rPr>
            </w:r>
            <w:r w:rsidR="001D0A82">
              <w:rPr>
                <w:noProof/>
                <w:webHidden/>
              </w:rPr>
              <w:fldChar w:fldCharType="separate"/>
            </w:r>
            <w:r w:rsidR="007C3BE4">
              <w:rPr>
                <w:noProof/>
                <w:webHidden/>
              </w:rPr>
              <w:t>94</w:t>
            </w:r>
            <w:r w:rsidR="001D0A82">
              <w:rPr>
                <w:noProof/>
                <w:webHidden/>
              </w:rPr>
              <w:fldChar w:fldCharType="end"/>
            </w:r>
          </w:hyperlink>
        </w:p>
        <w:p w14:paraId="768E17A5" w14:textId="71BB8CEE" w:rsidR="001D0A82" w:rsidRDefault="00F4456B">
          <w:pPr>
            <w:pStyle w:val="TOC3"/>
            <w:tabs>
              <w:tab w:val="right" w:leader="dot" w:pos="9350"/>
            </w:tabs>
            <w:rPr>
              <w:rFonts w:cstheme="minorBidi"/>
              <w:noProof/>
            </w:rPr>
          </w:pPr>
          <w:hyperlink w:anchor="_Toc45559621" w:history="1">
            <w:r w:rsidR="001D0A82" w:rsidRPr="009F08CC">
              <w:rPr>
                <w:rStyle w:val="Hyperlink"/>
                <w:noProof/>
              </w:rPr>
              <w:t>Add/Update Title</w:t>
            </w:r>
            <w:r w:rsidR="001D0A82">
              <w:rPr>
                <w:noProof/>
                <w:webHidden/>
              </w:rPr>
              <w:tab/>
            </w:r>
            <w:r w:rsidR="001D0A82">
              <w:rPr>
                <w:noProof/>
                <w:webHidden/>
              </w:rPr>
              <w:fldChar w:fldCharType="begin"/>
            </w:r>
            <w:r w:rsidR="001D0A82">
              <w:rPr>
                <w:noProof/>
                <w:webHidden/>
              </w:rPr>
              <w:instrText xml:space="preserve"> PAGEREF _Toc45559621 \h </w:instrText>
            </w:r>
            <w:r w:rsidR="001D0A82">
              <w:rPr>
                <w:noProof/>
                <w:webHidden/>
              </w:rPr>
            </w:r>
            <w:r w:rsidR="001D0A82">
              <w:rPr>
                <w:noProof/>
                <w:webHidden/>
              </w:rPr>
              <w:fldChar w:fldCharType="separate"/>
            </w:r>
            <w:r w:rsidR="007C3BE4">
              <w:rPr>
                <w:noProof/>
                <w:webHidden/>
              </w:rPr>
              <w:t>96</w:t>
            </w:r>
            <w:r w:rsidR="001D0A82">
              <w:rPr>
                <w:noProof/>
                <w:webHidden/>
              </w:rPr>
              <w:fldChar w:fldCharType="end"/>
            </w:r>
          </w:hyperlink>
        </w:p>
        <w:p w14:paraId="33BDA2EB" w14:textId="684320D1" w:rsidR="001D0A82" w:rsidRDefault="00F4456B">
          <w:pPr>
            <w:pStyle w:val="TOC2"/>
            <w:tabs>
              <w:tab w:val="right" w:leader="dot" w:pos="9350"/>
            </w:tabs>
            <w:rPr>
              <w:rFonts w:cstheme="minorBidi"/>
              <w:noProof/>
            </w:rPr>
          </w:pPr>
          <w:hyperlink w:anchor="_Toc45559623" w:history="1">
            <w:r w:rsidR="001D0A82" w:rsidRPr="009F08CC">
              <w:rPr>
                <w:rStyle w:val="Hyperlink"/>
                <w:noProof/>
              </w:rPr>
              <w:t>Zip Codes [NC6]</w:t>
            </w:r>
            <w:r w:rsidR="001D0A82">
              <w:rPr>
                <w:noProof/>
                <w:webHidden/>
              </w:rPr>
              <w:tab/>
            </w:r>
            <w:r w:rsidR="001D0A82">
              <w:rPr>
                <w:noProof/>
                <w:webHidden/>
              </w:rPr>
              <w:fldChar w:fldCharType="begin"/>
            </w:r>
            <w:r w:rsidR="001D0A82">
              <w:rPr>
                <w:noProof/>
                <w:webHidden/>
              </w:rPr>
              <w:instrText xml:space="preserve"> PAGEREF _Toc45559623 \h </w:instrText>
            </w:r>
            <w:r w:rsidR="001D0A82">
              <w:rPr>
                <w:noProof/>
                <w:webHidden/>
              </w:rPr>
            </w:r>
            <w:r w:rsidR="001D0A82">
              <w:rPr>
                <w:noProof/>
                <w:webHidden/>
              </w:rPr>
              <w:fldChar w:fldCharType="separate"/>
            </w:r>
            <w:r w:rsidR="007C3BE4">
              <w:rPr>
                <w:noProof/>
                <w:webHidden/>
              </w:rPr>
              <w:t>97</w:t>
            </w:r>
            <w:r w:rsidR="001D0A82">
              <w:rPr>
                <w:noProof/>
                <w:webHidden/>
              </w:rPr>
              <w:fldChar w:fldCharType="end"/>
            </w:r>
          </w:hyperlink>
        </w:p>
        <w:p w14:paraId="2C72D850" w14:textId="58ABD92B" w:rsidR="001D0A82" w:rsidRDefault="00F4456B">
          <w:pPr>
            <w:pStyle w:val="TOC3"/>
            <w:tabs>
              <w:tab w:val="right" w:leader="dot" w:pos="9350"/>
            </w:tabs>
            <w:rPr>
              <w:rFonts w:cstheme="minorBidi"/>
              <w:noProof/>
            </w:rPr>
          </w:pPr>
          <w:hyperlink w:anchor="_Toc45559626" w:history="1">
            <w:r w:rsidR="001D0A82" w:rsidRPr="009F08CC">
              <w:rPr>
                <w:rStyle w:val="Hyperlink"/>
                <w:noProof/>
              </w:rPr>
              <w:t>Add/Update Zip Code</w:t>
            </w:r>
            <w:r w:rsidR="001D0A82">
              <w:rPr>
                <w:noProof/>
                <w:webHidden/>
              </w:rPr>
              <w:tab/>
            </w:r>
            <w:r w:rsidR="001D0A82">
              <w:rPr>
                <w:noProof/>
                <w:webHidden/>
              </w:rPr>
              <w:fldChar w:fldCharType="begin"/>
            </w:r>
            <w:r w:rsidR="001D0A82">
              <w:rPr>
                <w:noProof/>
                <w:webHidden/>
              </w:rPr>
              <w:instrText xml:space="preserve"> PAGEREF _Toc45559626 \h </w:instrText>
            </w:r>
            <w:r w:rsidR="001D0A82">
              <w:rPr>
                <w:noProof/>
                <w:webHidden/>
              </w:rPr>
            </w:r>
            <w:r w:rsidR="001D0A82">
              <w:rPr>
                <w:noProof/>
                <w:webHidden/>
              </w:rPr>
              <w:fldChar w:fldCharType="separate"/>
            </w:r>
            <w:r w:rsidR="007C3BE4">
              <w:rPr>
                <w:noProof/>
                <w:webHidden/>
              </w:rPr>
              <w:t>100</w:t>
            </w:r>
            <w:r w:rsidR="001D0A82">
              <w:rPr>
                <w:noProof/>
                <w:webHidden/>
              </w:rPr>
              <w:fldChar w:fldCharType="end"/>
            </w:r>
          </w:hyperlink>
        </w:p>
        <w:p w14:paraId="7B1B3FE5" w14:textId="368FBC12" w:rsidR="001D0A82" w:rsidRDefault="00F4456B">
          <w:pPr>
            <w:pStyle w:val="TOC1"/>
            <w:tabs>
              <w:tab w:val="right" w:leader="dot" w:pos="9350"/>
            </w:tabs>
            <w:rPr>
              <w:rFonts w:cstheme="minorBidi"/>
              <w:noProof/>
            </w:rPr>
          </w:pPr>
          <w:hyperlink w:anchor="_Toc45559628" w:history="1">
            <w:r w:rsidR="001D0A82" w:rsidRPr="009F08CC">
              <w:rPr>
                <w:rStyle w:val="Hyperlink"/>
                <w:b/>
                <w:bCs/>
                <w:noProof/>
              </w:rPr>
              <w:t>K-Control Parameters [NK]</w:t>
            </w:r>
            <w:r w:rsidR="001D0A82">
              <w:rPr>
                <w:noProof/>
                <w:webHidden/>
              </w:rPr>
              <w:tab/>
            </w:r>
            <w:r w:rsidR="001D0A82">
              <w:rPr>
                <w:noProof/>
                <w:webHidden/>
              </w:rPr>
              <w:fldChar w:fldCharType="begin"/>
            </w:r>
            <w:r w:rsidR="001D0A82">
              <w:rPr>
                <w:noProof/>
                <w:webHidden/>
              </w:rPr>
              <w:instrText xml:space="preserve"> PAGEREF _Toc45559628 \h </w:instrText>
            </w:r>
            <w:r w:rsidR="001D0A82">
              <w:rPr>
                <w:noProof/>
                <w:webHidden/>
              </w:rPr>
            </w:r>
            <w:r w:rsidR="001D0A82">
              <w:rPr>
                <w:noProof/>
                <w:webHidden/>
              </w:rPr>
              <w:fldChar w:fldCharType="separate"/>
            </w:r>
            <w:r w:rsidR="007C3BE4">
              <w:rPr>
                <w:noProof/>
                <w:webHidden/>
              </w:rPr>
              <w:t>102</w:t>
            </w:r>
            <w:r w:rsidR="001D0A82">
              <w:rPr>
                <w:noProof/>
                <w:webHidden/>
              </w:rPr>
              <w:fldChar w:fldCharType="end"/>
            </w:r>
          </w:hyperlink>
        </w:p>
        <w:p w14:paraId="5F6F3E6F" w14:textId="756F6715" w:rsidR="001D0A82" w:rsidRDefault="00F4456B">
          <w:pPr>
            <w:pStyle w:val="TOC2"/>
            <w:tabs>
              <w:tab w:val="right" w:leader="dot" w:pos="9350"/>
            </w:tabs>
            <w:rPr>
              <w:rFonts w:cstheme="minorBidi"/>
              <w:noProof/>
            </w:rPr>
          </w:pPr>
          <w:hyperlink w:anchor="_Toc45559629" w:history="1">
            <w:r w:rsidR="001D0A82" w:rsidRPr="009F08CC">
              <w:rPr>
                <w:rStyle w:val="Hyperlink"/>
                <w:noProof/>
              </w:rPr>
              <w:t>System Control Parameters [NK1]</w:t>
            </w:r>
            <w:r w:rsidR="001D0A82">
              <w:rPr>
                <w:noProof/>
                <w:webHidden/>
              </w:rPr>
              <w:tab/>
            </w:r>
            <w:r w:rsidR="001D0A82">
              <w:rPr>
                <w:noProof/>
                <w:webHidden/>
              </w:rPr>
              <w:fldChar w:fldCharType="begin"/>
            </w:r>
            <w:r w:rsidR="001D0A82">
              <w:rPr>
                <w:noProof/>
                <w:webHidden/>
              </w:rPr>
              <w:instrText xml:space="preserve"> PAGEREF _Toc45559629 \h </w:instrText>
            </w:r>
            <w:r w:rsidR="001D0A82">
              <w:rPr>
                <w:noProof/>
                <w:webHidden/>
              </w:rPr>
            </w:r>
            <w:r w:rsidR="001D0A82">
              <w:rPr>
                <w:noProof/>
                <w:webHidden/>
              </w:rPr>
              <w:fldChar w:fldCharType="separate"/>
            </w:r>
            <w:r w:rsidR="007C3BE4">
              <w:rPr>
                <w:noProof/>
                <w:webHidden/>
              </w:rPr>
              <w:t>102</w:t>
            </w:r>
            <w:r w:rsidR="001D0A82">
              <w:rPr>
                <w:noProof/>
                <w:webHidden/>
              </w:rPr>
              <w:fldChar w:fldCharType="end"/>
            </w:r>
          </w:hyperlink>
        </w:p>
        <w:p w14:paraId="49BB071C" w14:textId="20955DF1" w:rsidR="001D0A82" w:rsidRDefault="00F4456B">
          <w:pPr>
            <w:pStyle w:val="TOC3"/>
            <w:tabs>
              <w:tab w:val="right" w:leader="dot" w:pos="9350"/>
            </w:tabs>
            <w:rPr>
              <w:rFonts w:cstheme="minorBidi"/>
              <w:noProof/>
            </w:rPr>
          </w:pPr>
          <w:hyperlink w:anchor="_Toc45559630" w:history="1">
            <w:r w:rsidR="001D0A82" w:rsidRPr="009F08CC">
              <w:rPr>
                <w:rStyle w:val="Hyperlink"/>
                <w:noProof/>
              </w:rPr>
              <w:t>Overview</w:t>
            </w:r>
            <w:r w:rsidR="001D0A82">
              <w:rPr>
                <w:noProof/>
                <w:webHidden/>
              </w:rPr>
              <w:tab/>
            </w:r>
            <w:r w:rsidR="001D0A82">
              <w:rPr>
                <w:noProof/>
                <w:webHidden/>
              </w:rPr>
              <w:fldChar w:fldCharType="begin"/>
            </w:r>
            <w:r w:rsidR="001D0A82">
              <w:rPr>
                <w:noProof/>
                <w:webHidden/>
              </w:rPr>
              <w:instrText xml:space="preserve"> PAGEREF _Toc45559630 \h </w:instrText>
            </w:r>
            <w:r w:rsidR="001D0A82">
              <w:rPr>
                <w:noProof/>
                <w:webHidden/>
              </w:rPr>
            </w:r>
            <w:r w:rsidR="001D0A82">
              <w:rPr>
                <w:noProof/>
                <w:webHidden/>
              </w:rPr>
              <w:fldChar w:fldCharType="separate"/>
            </w:r>
            <w:r w:rsidR="007C3BE4">
              <w:rPr>
                <w:noProof/>
                <w:webHidden/>
              </w:rPr>
              <w:t>102</w:t>
            </w:r>
            <w:r w:rsidR="001D0A82">
              <w:rPr>
                <w:noProof/>
                <w:webHidden/>
              </w:rPr>
              <w:fldChar w:fldCharType="end"/>
            </w:r>
          </w:hyperlink>
        </w:p>
        <w:p w14:paraId="7ACFC3CD" w14:textId="7985274A" w:rsidR="001D0A82" w:rsidRDefault="00F4456B">
          <w:pPr>
            <w:pStyle w:val="TOC3"/>
            <w:tabs>
              <w:tab w:val="right" w:leader="dot" w:pos="9350"/>
            </w:tabs>
            <w:rPr>
              <w:rFonts w:cstheme="minorBidi"/>
              <w:noProof/>
            </w:rPr>
          </w:pPr>
          <w:hyperlink w:anchor="_Toc45559633" w:history="1">
            <w:r w:rsidR="001D0A82" w:rsidRPr="009F08CC">
              <w:rPr>
                <w:rStyle w:val="Hyperlink"/>
                <w:noProof/>
              </w:rPr>
              <w:t>Add/Update Control</w:t>
            </w:r>
            <w:r w:rsidR="001D0A82">
              <w:rPr>
                <w:noProof/>
                <w:webHidden/>
              </w:rPr>
              <w:tab/>
            </w:r>
            <w:r w:rsidR="001D0A82">
              <w:rPr>
                <w:noProof/>
                <w:webHidden/>
              </w:rPr>
              <w:fldChar w:fldCharType="begin"/>
            </w:r>
            <w:r w:rsidR="001D0A82">
              <w:rPr>
                <w:noProof/>
                <w:webHidden/>
              </w:rPr>
              <w:instrText xml:space="preserve"> PAGEREF _Toc45559633 \h </w:instrText>
            </w:r>
            <w:r w:rsidR="001D0A82">
              <w:rPr>
                <w:noProof/>
                <w:webHidden/>
              </w:rPr>
            </w:r>
            <w:r w:rsidR="001D0A82">
              <w:rPr>
                <w:noProof/>
                <w:webHidden/>
              </w:rPr>
              <w:fldChar w:fldCharType="separate"/>
            </w:r>
            <w:r w:rsidR="007C3BE4">
              <w:rPr>
                <w:noProof/>
                <w:webHidden/>
              </w:rPr>
              <w:t>104</w:t>
            </w:r>
            <w:r w:rsidR="001D0A82">
              <w:rPr>
                <w:noProof/>
                <w:webHidden/>
              </w:rPr>
              <w:fldChar w:fldCharType="end"/>
            </w:r>
          </w:hyperlink>
        </w:p>
        <w:p w14:paraId="33434FAB" w14:textId="542153E0" w:rsidR="001D0A82" w:rsidRDefault="00F4456B">
          <w:pPr>
            <w:pStyle w:val="TOC3"/>
            <w:tabs>
              <w:tab w:val="right" w:leader="dot" w:pos="9350"/>
            </w:tabs>
            <w:rPr>
              <w:rFonts w:cstheme="minorBidi"/>
              <w:noProof/>
            </w:rPr>
          </w:pPr>
          <w:hyperlink w:anchor="_Toc45559637" w:history="1">
            <w:r w:rsidR="001D0A82" w:rsidRPr="009F08CC">
              <w:rPr>
                <w:rStyle w:val="Hyperlink"/>
                <w:noProof/>
              </w:rPr>
              <w:t>Add/Update Form</w:t>
            </w:r>
            <w:r w:rsidR="001D0A82">
              <w:rPr>
                <w:noProof/>
                <w:webHidden/>
              </w:rPr>
              <w:tab/>
            </w:r>
            <w:r w:rsidR="001D0A82">
              <w:rPr>
                <w:noProof/>
                <w:webHidden/>
              </w:rPr>
              <w:fldChar w:fldCharType="begin"/>
            </w:r>
            <w:r w:rsidR="001D0A82">
              <w:rPr>
                <w:noProof/>
                <w:webHidden/>
              </w:rPr>
              <w:instrText xml:space="preserve"> PAGEREF _Toc45559637 \h </w:instrText>
            </w:r>
            <w:r w:rsidR="001D0A82">
              <w:rPr>
                <w:noProof/>
                <w:webHidden/>
              </w:rPr>
            </w:r>
            <w:r w:rsidR="001D0A82">
              <w:rPr>
                <w:noProof/>
                <w:webHidden/>
              </w:rPr>
              <w:fldChar w:fldCharType="separate"/>
            </w:r>
            <w:r w:rsidR="007C3BE4">
              <w:rPr>
                <w:noProof/>
                <w:webHidden/>
              </w:rPr>
              <w:t>108</w:t>
            </w:r>
            <w:r w:rsidR="001D0A82">
              <w:rPr>
                <w:noProof/>
                <w:webHidden/>
              </w:rPr>
              <w:fldChar w:fldCharType="end"/>
            </w:r>
          </w:hyperlink>
        </w:p>
        <w:p w14:paraId="0E50E1EF" w14:textId="78138DCF" w:rsidR="001D0A82" w:rsidRDefault="00F4456B">
          <w:pPr>
            <w:pStyle w:val="TOC2"/>
            <w:tabs>
              <w:tab w:val="right" w:leader="dot" w:pos="9350"/>
            </w:tabs>
            <w:rPr>
              <w:rFonts w:cstheme="minorBidi"/>
              <w:noProof/>
            </w:rPr>
          </w:pPr>
          <w:hyperlink w:anchor="_Toc45559639" w:history="1">
            <w:r w:rsidR="001D0A82" w:rsidRPr="009F08CC">
              <w:rPr>
                <w:rStyle w:val="Hyperlink"/>
                <w:noProof/>
              </w:rPr>
              <w:t>Help Maintenance [NK2]</w:t>
            </w:r>
            <w:r w:rsidR="001D0A82">
              <w:rPr>
                <w:noProof/>
                <w:webHidden/>
              </w:rPr>
              <w:tab/>
            </w:r>
            <w:r w:rsidR="001D0A82">
              <w:rPr>
                <w:noProof/>
                <w:webHidden/>
              </w:rPr>
              <w:fldChar w:fldCharType="begin"/>
            </w:r>
            <w:r w:rsidR="001D0A82">
              <w:rPr>
                <w:noProof/>
                <w:webHidden/>
              </w:rPr>
              <w:instrText xml:space="preserve"> PAGEREF _Toc45559639 \h </w:instrText>
            </w:r>
            <w:r w:rsidR="001D0A82">
              <w:rPr>
                <w:noProof/>
                <w:webHidden/>
              </w:rPr>
            </w:r>
            <w:r w:rsidR="001D0A82">
              <w:rPr>
                <w:noProof/>
                <w:webHidden/>
              </w:rPr>
              <w:fldChar w:fldCharType="separate"/>
            </w:r>
            <w:r w:rsidR="007C3BE4">
              <w:rPr>
                <w:noProof/>
                <w:webHidden/>
              </w:rPr>
              <w:t>110</w:t>
            </w:r>
            <w:r w:rsidR="001D0A82">
              <w:rPr>
                <w:noProof/>
                <w:webHidden/>
              </w:rPr>
              <w:fldChar w:fldCharType="end"/>
            </w:r>
          </w:hyperlink>
        </w:p>
        <w:p w14:paraId="0FAF153A" w14:textId="69D54369" w:rsidR="001D0A82" w:rsidRDefault="00F4456B">
          <w:pPr>
            <w:pStyle w:val="TOC3"/>
            <w:tabs>
              <w:tab w:val="right" w:leader="dot" w:pos="9350"/>
            </w:tabs>
            <w:rPr>
              <w:rFonts w:cstheme="minorBidi"/>
              <w:noProof/>
            </w:rPr>
          </w:pPr>
          <w:hyperlink w:anchor="_Toc45559642" w:history="1">
            <w:r w:rsidR="001D0A82" w:rsidRPr="009F08CC">
              <w:rPr>
                <w:rStyle w:val="Hyperlink"/>
                <w:noProof/>
              </w:rPr>
              <w:t>Add/Update Help</w:t>
            </w:r>
            <w:r w:rsidR="001D0A82">
              <w:rPr>
                <w:noProof/>
                <w:webHidden/>
              </w:rPr>
              <w:tab/>
            </w:r>
            <w:r w:rsidR="001D0A82">
              <w:rPr>
                <w:noProof/>
                <w:webHidden/>
              </w:rPr>
              <w:fldChar w:fldCharType="begin"/>
            </w:r>
            <w:r w:rsidR="001D0A82">
              <w:rPr>
                <w:noProof/>
                <w:webHidden/>
              </w:rPr>
              <w:instrText xml:space="preserve"> PAGEREF _Toc45559642 \h </w:instrText>
            </w:r>
            <w:r w:rsidR="001D0A82">
              <w:rPr>
                <w:noProof/>
                <w:webHidden/>
              </w:rPr>
            </w:r>
            <w:r w:rsidR="001D0A82">
              <w:rPr>
                <w:noProof/>
                <w:webHidden/>
              </w:rPr>
              <w:fldChar w:fldCharType="separate"/>
            </w:r>
            <w:r w:rsidR="007C3BE4">
              <w:rPr>
                <w:noProof/>
                <w:webHidden/>
              </w:rPr>
              <w:t>112</w:t>
            </w:r>
            <w:r w:rsidR="001D0A82">
              <w:rPr>
                <w:noProof/>
                <w:webHidden/>
              </w:rPr>
              <w:fldChar w:fldCharType="end"/>
            </w:r>
          </w:hyperlink>
        </w:p>
        <w:p w14:paraId="5B0887EF" w14:textId="3D8F4F35" w:rsidR="001D0A82" w:rsidRDefault="00F4456B">
          <w:pPr>
            <w:pStyle w:val="TOC2"/>
            <w:tabs>
              <w:tab w:val="right" w:leader="dot" w:pos="9350"/>
            </w:tabs>
            <w:rPr>
              <w:rFonts w:cstheme="minorBidi"/>
              <w:noProof/>
            </w:rPr>
          </w:pPr>
          <w:hyperlink w:anchor="_Toc45559644" w:history="1">
            <w:r w:rsidR="001D0A82" w:rsidRPr="009F08CC">
              <w:rPr>
                <w:rStyle w:val="Hyperlink"/>
                <w:noProof/>
              </w:rPr>
              <w:t>Popup Menu Maintenance [NK3]</w:t>
            </w:r>
            <w:r w:rsidR="001D0A82">
              <w:rPr>
                <w:noProof/>
                <w:webHidden/>
              </w:rPr>
              <w:tab/>
            </w:r>
            <w:r w:rsidR="001D0A82">
              <w:rPr>
                <w:noProof/>
                <w:webHidden/>
              </w:rPr>
              <w:fldChar w:fldCharType="begin"/>
            </w:r>
            <w:r w:rsidR="001D0A82">
              <w:rPr>
                <w:noProof/>
                <w:webHidden/>
              </w:rPr>
              <w:instrText xml:space="preserve"> PAGEREF _Toc45559644 \h </w:instrText>
            </w:r>
            <w:r w:rsidR="001D0A82">
              <w:rPr>
                <w:noProof/>
                <w:webHidden/>
              </w:rPr>
            </w:r>
            <w:r w:rsidR="001D0A82">
              <w:rPr>
                <w:noProof/>
                <w:webHidden/>
              </w:rPr>
              <w:fldChar w:fldCharType="separate"/>
            </w:r>
            <w:r w:rsidR="007C3BE4">
              <w:rPr>
                <w:noProof/>
                <w:webHidden/>
              </w:rPr>
              <w:t>114</w:t>
            </w:r>
            <w:r w:rsidR="001D0A82">
              <w:rPr>
                <w:noProof/>
                <w:webHidden/>
              </w:rPr>
              <w:fldChar w:fldCharType="end"/>
            </w:r>
          </w:hyperlink>
        </w:p>
        <w:p w14:paraId="7153B07E" w14:textId="1A1421DA" w:rsidR="001D0A82" w:rsidRDefault="00F4456B">
          <w:pPr>
            <w:pStyle w:val="TOC3"/>
            <w:tabs>
              <w:tab w:val="right" w:leader="dot" w:pos="9350"/>
            </w:tabs>
            <w:rPr>
              <w:rFonts w:cstheme="minorBidi"/>
              <w:noProof/>
            </w:rPr>
          </w:pPr>
          <w:hyperlink w:anchor="_Toc45559645" w:history="1">
            <w:r w:rsidR="001D0A82" w:rsidRPr="009F08CC">
              <w:rPr>
                <w:rStyle w:val="Hyperlink"/>
                <w:noProof/>
              </w:rPr>
              <w:t>Overview</w:t>
            </w:r>
            <w:r w:rsidR="001D0A82">
              <w:rPr>
                <w:noProof/>
                <w:webHidden/>
              </w:rPr>
              <w:tab/>
            </w:r>
            <w:r w:rsidR="001D0A82">
              <w:rPr>
                <w:noProof/>
                <w:webHidden/>
              </w:rPr>
              <w:fldChar w:fldCharType="begin"/>
            </w:r>
            <w:r w:rsidR="001D0A82">
              <w:rPr>
                <w:noProof/>
                <w:webHidden/>
              </w:rPr>
              <w:instrText xml:space="preserve"> PAGEREF _Toc45559645 \h </w:instrText>
            </w:r>
            <w:r w:rsidR="001D0A82">
              <w:rPr>
                <w:noProof/>
                <w:webHidden/>
              </w:rPr>
            </w:r>
            <w:r w:rsidR="001D0A82">
              <w:rPr>
                <w:noProof/>
                <w:webHidden/>
              </w:rPr>
              <w:fldChar w:fldCharType="separate"/>
            </w:r>
            <w:r w:rsidR="007C3BE4">
              <w:rPr>
                <w:noProof/>
                <w:webHidden/>
              </w:rPr>
              <w:t>114</w:t>
            </w:r>
            <w:r w:rsidR="001D0A82">
              <w:rPr>
                <w:noProof/>
                <w:webHidden/>
              </w:rPr>
              <w:fldChar w:fldCharType="end"/>
            </w:r>
          </w:hyperlink>
        </w:p>
        <w:p w14:paraId="32A6B55B" w14:textId="2E9226B2" w:rsidR="001D0A82" w:rsidRDefault="00F4456B">
          <w:pPr>
            <w:pStyle w:val="TOC3"/>
            <w:tabs>
              <w:tab w:val="right" w:leader="dot" w:pos="9350"/>
            </w:tabs>
            <w:rPr>
              <w:rFonts w:cstheme="minorBidi"/>
              <w:noProof/>
            </w:rPr>
          </w:pPr>
          <w:hyperlink w:anchor="_Toc45559646" w:history="1">
            <w:r w:rsidR="001D0A82" w:rsidRPr="009F08CC">
              <w:rPr>
                <w:rStyle w:val="Hyperlink"/>
                <w:noProof/>
              </w:rPr>
              <w:t>Pop-Up Maintenance Screen</w:t>
            </w:r>
            <w:r w:rsidR="001D0A82">
              <w:rPr>
                <w:noProof/>
                <w:webHidden/>
              </w:rPr>
              <w:tab/>
            </w:r>
            <w:r w:rsidR="001D0A82">
              <w:rPr>
                <w:noProof/>
                <w:webHidden/>
              </w:rPr>
              <w:fldChar w:fldCharType="begin"/>
            </w:r>
            <w:r w:rsidR="001D0A82">
              <w:rPr>
                <w:noProof/>
                <w:webHidden/>
              </w:rPr>
              <w:instrText xml:space="preserve"> PAGEREF _Toc45559646 \h </w:instrText>
            </w:r>
            <w:r w:rsidR="001D0A82">
              <w:rPr>
                <w:noProof/>
                <w:webHidden/>
              </w:rPr>
            </w:r>
            <w:r w:rsidR="001D0A82">
              <w:rPr>
                <w:noProof/>
                <w:webHidden/>
              </w:rPr>
              <w:fldChar w:fldCharType="separate"/>
            </w:r>
            <w:r w:rsidR="007C3BE4">
              <w:rPr>
                <w:noProof/>
                <w:webHidden/>
              </w:rPr>
              <w:t>115</w:t>
            </w:r>
            <w:r w:rsidR="001D0A82">
              <w:rPr>
                <w:noProof/>
                <w:webHidden/>
              </w:rPr>
              <w:fldChar w:fldCharType="end"/>
            </w:r>
          </w:hyperlink>
        </w:p>
        <w:p w14:paraId="408826F8" w14:textId="275308DB" w:rsidR="001D0A82" w:rsidRDefault="00F4456B">
          <w:pPr>
            <w:pStyle w:val="TOC3"/>
            <w:tabs>
              <w:tab w:val="right" w:leader="dot" w:pos="9350"/>
            </w:tabs>
            <w:rPr>
              <w:rFonts w:cstheme="minorBidi"/>
              <w:noProof/>
            </w:rPr>
          </w:pPr>
          <w:hyperlink w:anchor="_Toc45559647" w:history="1">
            <w:r w:rsidR="001D0A82" w:rsidRPr="009F08CC">
              <w:rPr>
                <w:rStyle w:val="Hyperlink"/>
                <w:noProof/>
              </w:rPr>
              <w:t>Add/Update Pop-Up Maintenance</w:t>
            </w:r>
            <w:r w:rsidR="001D0A82">
              <w:rPr>
                <w:noProof/>
                <w:webHidden/>
              </w:rPr>
              <w:tab/>
            </w:r>
            <w:r w:rsidR="001D0A82">
              <w:rPr>
                <w:noProof/>
                <w:webHidden/>
              </w:rPr>
              <w:fldChar w:fldCharType="begin"/>
            </w:r>
            <w:r w:rsidR="001D0A82">
              <w:rPr>
                <w:noProof/>
                <w:webHidden/>
              </w:rPr>
              <w:instrText xml:space="preserve"> PAGEREF _Toc45559647 \h </w:instrText>
            </w:r>
            <w:r w:rsidR="001D0A82">
              <w:rPr>
                <w:noProof/>
                <w:webHidden/>
              </w:rPr>
            </w:r>
            <w:r w:rsidR="001D0A82">
              <w:rPr>
                <w:noProof/>
                <w:webHidden/>
              </w:rPr>
              <w:fldChar w:fldCharType="separate"/>
            </w:r>
            <w:r w:rsidR="007C3BE4">
              <w:rPr>
                <w:noProof/>
                <w:webHidden/>
              </w:rPr>
              <w:t>116</w:t>
            </w:r>
            <w:r w:rsidR="001D0A82">
              <w:rPr>
                <w:noProof/>
                <w:webHidden/>
              </w:rPr>
              <w:fldChar w:fldCharType="end"/>
            </w:r>
          </w:hyperlink>
        </w:p>
        <w:p w14:paraId="72EF61EA" w14:textId="64D5BCC1" w:rsidR="001D0A82" w:rsidRDefault="00F4456B">
          <w:pPr>
            <w:pStyle w:val="TOC2"/>
            <w:tabs>
              <w:tab w:val="right" w:leader="dot" w:pos="9350"/>
            </w:tabs>
            <w:rPr>
              <w:rFonts w:cstheme="minorBidi"/>
              <w:noProof/>
            </w:rPr>
          </w:pPr>
          <w:hyperlink w:anchor="_Toc45559649" w:history="1">
            <w:r w:rsidR="001D0A82" w:rsidRPr="009F08CC">
              <w:rPr>
                <w:rStyle w:val="Hyperlink"/>
                <w:noProof/>
              </w:rPr>
              <w:t>New License Code Entry [NK4]</w:t>
            </w:r>
            <w:r w:rsidR="001D0A82">
              <w:rPr>
                <w:noProof/>
                <w:webHidden/>
              </w:rPr>
              <w:tab/>
            </w:r>
            <w:r w:rsidR="001D0A82">
              <w:rPr>
                <w:noProof/>
                <w:webHidden/>
              </w:rPr>
              <w:fldChar w:fldCharType="begin"/>
            </w:r>
            <w:r w:rsidR="001D0A82">
              <w:rPr>
                <w:noProof/>
                <w:webHidden/>
              </w:rPr>
              <w:instrText xml:space="preserve"> PAGEREF _Toc45559649 \h </w:instrText>
            </w:r>
            <w:r w:rsidR="001D0A82">
              <w:rPr>
                <w:noProof/>
                <w:webHidden/>
              </w:rPr>
            </w:r>
            <w:r w:rsidR="001D0A82">
              <w:rPr>
                <w:noProof/>
                <w:webHidden/>
              </w:rPr>
              <w:fldChar w:fldCharType="separate"/>
            </w:r>
            <w:r w:rsidR="007C3BE4">
              <w:rPr>
                <w:noProof/>
                <w:webHidden/>
              </w:rPr>
              <w:t>117</w:t>
            </w:r>
            <w:r w:rsidR="001D0A82">
              <w:rPr>
                <w:noProof/>
                <w:webHidden/>
              </w:rPr>
              <w:fldChar w:fldCharType="end"/>
            </w:r>
          </w:hyperlink>
        </w:p>
        <w:p w14:paraId="648C430B" w14:textId="6ABF5236" w:rsidR="001D0A82" w:rsidRDefault="00F4456B">
          <w:pPr>
            <w:pStyle w:val="TOC3"/>
            <w:tabs>
              <w:tab w:val="right" w:leader="dot" w:pos="9350"/>
            </w:tabs>
            <w:rPr>
              <w:rFonts w:cstheme="minorBidi"/>
              <w:noProof/>
            </w:rPr>
          </w:pPr>
          <w:hyperlink w:anchor="_Toc45559650" w:history="1">
            <w:r w:rsidR="001D0A82" w:rsidRPr="009F08CC">
              <w:rPr>
                <w:rStyle w:val="Hyperlink"/>
                <w:noProof/>
              </w:rPr>
              <w:t>License Overview – Concurrent User License Model</w:t>
            </w:r>
            <w:r w:rsidR="001D0A82">
              <w:rPr>
                <w:noProof/>
                <w:webHidden/>
              </w:rPr>
              <w:tab/>
            </w:r>
            <w:r w:rsidR="001D0A82">
              <w:rPr>
                <w:noProof/>
                <w:webHidden/>
              </w:rPr>
              <w:fldChar w:fldCharType="begin"/>
            </w:r>
            <w:r w:rsidR="001D0A82">
              <w:rPr>
                <w:noProof/>
                <w:webHidden/>
              </w:rPr>
              <w:instrText xml:space="preserve"> PAGEREF _Toc45559650 \h </w:instrText>
            </w:r>
            <w:r w:rsidR="001D0A82">
              <w:rPr>
                <w:noProof/>
                <w:webHidden/>
              </w:rPr>
            </w:r>
            <w:r w:rsidR="001D0A82">
              <w:rPr>
                <w:noProof/>
                <w:webHidden/>
              </w:rPr>
              <w:fldChar w:fldCharType="separate"/>
            </w:r>
            <w:r w:rsidR="007C3BE4">
              <w:rPr>
                <w:noProof/>
                <w:webHidden/>
              </w:rPr>
              <w:t>117</w:t>
            </w:r>
            <w:r w:rsidR="001D0A82">
              <w:rPr>
                <w:noProof/>
                <w:webHidden/>
              </w:rPr>
              <w:fldChar w:fldCharType="end"/>
            </w:r>
          </w:hyperlink>
        </w:p>
        <w:p w14:paraId="73F4F2B5" w14:textId="4FF892DC" w:rsidR="001D0A82" w:rsidRDefault="00F4456B">
          <w:pPr>
            <w:pStyle w:val="TOC3"/>
            <w:tabs>
              <w:tab w:val="right" w:leader="dot" w:pos="9350"/>
            </w:tabs>
            <w:rPr>
              <w:rFonts w:cstheme="minorBidi"/>
              <w:noProof/>
            </w:rPr>
          </w:pPr>
          <w:hyperlink w:anchor="_Toc45559651" w:history="1">
            <w:r w:rsidR="001D0A82" w:rsidRPr="009F08CC">
              <w:rPr>
                <w:rStyle w:val="Hyperlink"/>
                <w:noProof/>
              </w:rPr>
              <w:t>License Overview – Registered Client License Model</w:t>
            </w:r>
            <w:r w:rsidR="001D0A82">
              <w:rPr>
                <w:noProof/>
                <w:webHidden/>
              </w:rPr>
              <w:tab/>
            </w:r>
            <w:r w:rsidR="001D0A82">
              <w:rPr>
                <w:noProof/>
                <w:webHidden/>
              </w:rPr>
              <w:fldChar w:fldCharType="begin"/>
            </w:r>
            <w:r w:rsidR="001D0A82">
              <w:rPr>
                <w:noProof/>
                <w:webHidden/>
              </w:rPr>
              <w:instrText xml:space="preserve"> PAGEREF _Toc45559651 \h </w:instrText>
            </w:r>
            <w:r w:rsidR="001D0A82">
              <w:rPr>
                <w:noProof/>
                <w:webHidden/>
              </w:rPr>
            </w:r>
            <w:r w:rsidR="001D0A82">
              <w:rPr>
                <w:noProof/>
                <w:webHidden/>
              </w:rPr>
              <w:fldChar w:fldCharType="separate"/>
            </w:r>
            <w:r w:rsidR="007C3BE4">
              <w:rPr>
                <w:noProof/>
                <w:webHidden/>
              </w:rPr>
              <w:t>117</w:t>
            </w:r>
            <w:r w:rsidR="001D0A82">
              <w:rPr>
                <w:noProof/>
                <w:webHidden/>
              </w:rPr>
              <w:fldChar w:fldCharType="end"/>
            </w:r>
          </w:hyperlink>
        </w:p>
        <w:p w14:paraId="170FF14F" w14:textId="030BE20D" w:rsidR="001D0A82" w:rsidRDefault="00F4456B">
          <w:pPr>
            <w:pStyle w:val="TOC3"/>
            <w:tabs>
              <w:tab w:val="right" w:leader="dot" w:pos="9350"/>
            </w:tabs>
            <w:rPr>
              <w:rFonts w:cstheme="minorBidi"/>
              <w:noProof/>
            </w:rPr>
          </w:pPr>
          <w:hyperlink w:anchor="_Toc45559652" w:history="1">
            <w:r w:rsidR="001D0A82" w:rsidRPr="009F08CC">
              <w:rPr>
                <w:rStyle w:val="Hyperlink"/>
                <w:noProof/>
              </w:rPr>
              <w:t>License Overview – Named User License Model</w:t>
            </w:r>
            <w:r w:rsidR="001D0A82">
              <w:rPr>
                <w:noProof/>
                <w:webHidden/>
              </w:rPr>
              <w:tab/>
            </w:r>
            <w:r w:rsidR="001D0A82">
              <w:rPr>
                <w:noProof/>
                <w:webHidden/>
              </w:rPr>
              <w:fldChar w:fldCharType="begin"/>
            </w:r>
            <w:r w:rsidR="001D0A82">
              <w:rPr>
                <w:noProof/>
                <w:webHidden/>
              </w:rPr>
              <w:instrText xml:space="preserve"> PAGEREF _Toc45559652 \h </w:instrText>
            </w:r>
            <w:r w:rsidR="001D0A82">
              <w:rPr>
                <w:noProof/>
                <w:webHidden/>
              </w:rPr>
            </w:r>
            <w:r w:rsidR="001D0A82">
              <w:rPr>
                <w:noProof/>
                <w:webHidden/>
              </w:rPr>
              <w:fldChar w:fldCharType="separate"/>
            </w:r>
            <w:r w:rsidR="007C3BE4">
              <w:rPr>
                <w:noProof/>
                <w:webHidden/>
              </w:rPr>
              <w:t>118</w:t>
            </w:r>
            <w:r w:rsidR="001D0A82">
              <w:rPr>
                <w:noProof/>
                <w:webHidden/>
              </w:rPr>
              <w:fldChar w:fldCharType="end"/>
            </w:r>
          </w:hyperlink>
        </w:p>
        <w:p w14:paraId="59A9185F" w14:textId="64AC3107" w:rsidR="001D0A82" w:rsidRDefault="00F4456B">
          <w:pPr>
            <w:pStyle w:val="TOC3"/>
            <w:tabs>
              <w:tab w:val="right" w:leader="dot" w:pos="9350"/>
            </w:tabs>
            <w:rPr>
              <w:rFonts w:cstheme="minorBidi"/>
              <w:noProof/>
            </w:rPr>
          </w:pPr>
          <w:hyperlink w:anchor="_Toc45559653" w:history="1">
            <w:r w:rsidR="001D0A82" w:rsidRPr="009F08CC">
              <w:rPr>
                <w:rStyle w:val="Hyperlink"/>
                <w:noProof/>
              </w:rPr>
              <w:t>Code Entry Screen</w:t>
            </w:r>
            <w:r w:rsidR="001D0A82">
              <w:rPr>
                <w:noProof/>
                <w:webHidden/>
              </w:rPr>
              <w:tab/>
            </w:r>
            <w:r w:rsidR="001D0A82">
              <w:rPr>
                <w:noProof/>
                <w:webHidden/>
              </w:rPr>
              <w:fldChar w:fldCharType="begin"/>
            </w:r>
            <w:r w:rsidR="001D0A82">
              <w:rPr>
                <w:noProof/>
                <w:webHidden/>
              </w:rPr>
              <w:instrText xml:space="preserve"> PAGEREF _Toc45559653 \h </w:instrText>
            </w:r>
            <w:r w:rsidR="001D0A82">
              <w:rPr>
                <w:noProof/>
                <w:webHidden/>
              </w:rPr>
            </w:r>
            <w:r w:rsidR="001D0A82">
              <w:rPr>
                <w:noProof/>
                <w:webHidden/>
              </w:rPr>
              <w:fldChar w:fldCharType="separate"/>
            </w:r>
            <w:r w:rsidR="007C3BE4">
              <w:rPr>
                <w:noProof/>
                <w:webHidden/>
              </w:rPr>
              <w:t>118</w:t>
            </w:r>
            <w:r w:rsidR="001D0A82">
              <w:rPr>
                <w:noProof/>
                <w:webHidden/>
              </w:rPr>
              <w:fldChar w:fldCharType="end"/>
            </w:r>
          </w:hyperlink>
        </w:p>
        <w:p w14:paraId="4718E8F3" w14:textId="3B5AB4E0" w:rsidR="001D0A82" w:rsidRDefault="00F4456B">
          <w:pPr>
            <w:pStyle w:val="TOC2"/>
            <w:tabs>
              <w:tab w:val="right" w:leader="dot" w:pos="9350"/>
            </w:tabs>
            <w:rPr>
              <w:rFonts w:cstheme="minorBidi"/>
              <w:noProof/>
            </w:rPr>
          </w:pPr>
          <w:hyperlink w:anchor="_Toc45559654" w:history="1">
            <w:r w:rsidR="001D0A82" w:rsidRPr="009F08CC">
              <w:rPr>
                <w:rStyle w:val="Hyperlink"/>
                <w:noProof/>
              </w:rPr>
              <w:t>User Control [NK5]</w:t>
            </w:r>
            <w:r w:rsidR="001D0A82">
              <w:rPr>
                <w:noProof/>
                <w:webHidden/>
              </w:rPr>
              <w:tab/>
            </w:r>
            <w:r w:rsidR="001D0A82">
              <w:rPr>
                <w:noProof/>
                <w:webHidden/>
              </w:rPr>
              <w:fldChar w:fldCharType="begin"/>
            </w:r>
            <w:r w:rsidR="001D0A82">
              <w:rPr>
                <w:noProof/>
                <w:webHidden/>
              </w:rPr>
              <w:instrText xml:space="preserve"> PAGEREF _Toc45559654 \h </w:instrText>
            </w:r>
            <w:r w:rsidR="001D0A82">
              <w:rPr>
                <w:noProof/>
                <w:webHidden/>
              </w:rPr>
            </w:r>
            <w:r w:rsidR="001D0A82">
              <w:rPr>
                <w:noProof/>
                <w:webHidden/>
              </w:rPr>
              <w:fldChar w:fldCharType="separate"/>
            </w:r>
            <w:r w:rsidR="007C3BE4">
              <w:rPr>
                <w:noProof/>
                <w:webHidden/>
              </w:rPr>
              <w:t>119</w:t>
            </w:r>
            <w:r w:rsidR="001D0A82">
              <w:rPr>
                <w:noProof/>
                <w:webHidden/>
              </w:rPr>
              <w:fldChar w:fldCharType="end"/>
            </w:r>
          </w:hyperlink>
        </w:p>
        <w:p w14:paraId="21AD9675" w14:textId="3B374AEE" w:rsidR="001D0A82" w:rsidRDefault="00F4456B">
          <w:pPr>
            <w:pStyle w:val="TOC3"/>
            <w:tabs>
              <w:tab w:val="right" w:leader="dot" w:pos="9350"/>
            </w:tabs>
            <w:rPr>
              <w:rFonts w:cstheme="minorBidi"/>
              <w:noProof/>
            </w:rPr>
          </w:pPr>
          <w:hyperlink w:anchor="_Toc45559655" w:history="1">
            <w:r w:rsidR="001D0A82" w:rsidRPr="009F08CC">
              <w:rPr>
                <w:rStyle w:val="Hyperlink"/>
                <w:noProof/>
              </w:rPr>
              <w:t>Current Screen</w:t>
            </w:r>
            <w:r w:rsidR="001D0A82">
              <w:rPr>
                <w:noProof/>
                <w:webHidden/>
              </w:rPr>
              <w:tab/>
            </w:r>
            <w:r w:rsidR="001D0A82">
              <w:rPr>
                <w:noProof/>
                <w:webHidden/>
              </w:rPr>
              <w:fldChar w:fldCharType="begin"/>
            </w:r>
            <w:r w:rsidR="001D0A82">
              <w:rPr>
                <w:noProof/>
                <w:webHidden/>
              </w:rPr>
              <w:instrText xml:space="preserve"> PAGEREF _Toc45559655 \h </w:instrText>
            </w:r>
            <w:r w:rsidR="001D0A82">
              <w:rPr>
                <w:noProof/>
                <w:webHidden/>
              </w:rPr>
            </w:r>
            <w:r w:rsidR="001D0A82">
              <w:rPr>
                <w:noProof/>
                <w:webHidden/>
              </w:rPr>
              <w:fldChar w:fldCharType="separate"/>
            </w:r>
            <w:r w:rsidR="007C3BE4">
              <w:rPr>
                <w:noProof/>
                <w:webHidden/>
              </w:rPr>
              <w:t>119</w:t>
            </w:r>
            <w:r w:rsidR="001D0A82">
              <w:rPr>
                <w:noProof/>
                <w:webHidden/>
              </w:rPr>
              <w:fldChar w:fldCharType="end"/>
            </w:r>
          </w:hyperlink>
        </w:p>
        <w:p w14:paraId="1B71DABA" w14:textId="349232B3" w:rsidR="001D0A82" w:rsidRDefault="00F4456B">
          <w:pPr>
            <w:pStyle w:val="TOC3"/>
            <w:tabs>
              <w:tab w:val="right" w:leader="dot" w:pos="9350"/>
            </w:tabs>
            <w:rPr>
              <w:rFonts w:cstheme="minorBidi"/>
              <w:noProof/>
            </w:rPr>
          </w:pPr>
          <w:hyperlink w:anchor="_Toc45559656" w:history="1">
            <w:r w:rsidR="001D0A82" w:rsidRPr="009F08CC">
              <w:rPr>
                <w:rStyle w:val="Hyperlink"/>
                <w:noProof/>
              </w:rPr>
              <w:t>Settings Screen</w:t>
            </w:r>
            <w:r w:rsidR="001D0A82">
              <w:rPr>
                <w:noProof/>
                <w:webHidden/>
              </w:rPr>
              <w:tab/>
            </w:r>
            <w:r w:rsidR="001D0A82">
              <w:rPr>
                <w:noProof/>
                <w:webHidden/>
              </w:rPr>
              <w:fldChar w:fldCharType="begin"/>
            </w:r>
            <w:r w:rsidR="001D0A82">
              <w:rPr>
                <w:noProof/>
                <w:webHidden/>
              </w:rPr>
              <w:instrText xml:space="preserve"> PAGEREF _Toc45559656 \h </w:instrText>
            </w:r>
            <w:r w:rsidR="001D0A82">
              <w:rPr>
                <w:noProof/>
                <w:webHidden/>
              </w:rPr>
            </w:r>
            <w:r w:rsidR="001D0A82">
              <w:rPr>
                <w:noProof/>
                <w:webHidden/>
              </w:rPr>
              <w:fldChar w:fldCharType="separate"/>
            </w:r>
            <w:r w:rsidR="007C3BE4">
              <w:rPr>
                <w:noProof/>
                <w:webHidden/>
              </w:rPr>
              <w:t>120</w:t>
            </w:r>
            <w:r w:rsidR="001D0A82">
              <w:rPr>
                <w:noProof/>
                <w:webHidden/>
              </w:rPr>
              <w:fldChar w:fldCharType="end"/>
            </w:r>
          </w:hyperlink>
        </w:p>
        <w:p w14:paraId="79E0CB56" w14:textId="5CFE74E9" w:rsidR="001D0A82" w:rsidRDefault="00F4456B">
          <w:pPr>
            <w:pStyle w:val="TOC3"/>
            <w:tabs>
              <w:tab w:val="right" w:leader="dot" w:pos="9350"/>
            </w:tabs>
            <w:rPr>
              <w:rFonts w:cstheme="minorBidi"/>
              <w:noProof/>
            </w:rPr>
          </w:pPr>
          <w:hyperlink w:anchor="_Toc45559657" w:history="1">
            <w:r w:rsidR="001D0A82" w:rsidRPr="009F08CC">
              <w:rPr>
                <w:rStyle w:val="Hyperlink"/>
                <w:noProof/>
              </w:rPr>
              <w:t>Update Settings</w:t>
            </w:r>
            <w:r w:rsidR="001D0A82">
              <w:rPr>
                <w:noProof/>
                <w:webHidden/>
              </w:rPr>
              <w:tab/>
            </w:r>
            <w:r w:rsidR="001D0A82">
              <w:rPr>
                <w:noProof/>
                <w:webHidden/>
              </w:rPr>
              <w:fldChar w:fldCharType="begin"/>
            </w:r>
            <w:r w:rsidR="001D0A82">
              <w:rPr>
                <w:noProof/>
                <w:webHidden/>
              </w:rPr>
              <w:instrText xml:space="preserve"> PAGEREF _Toc45559657 \h </w:instrText>
            </w:r>
            <w:r w:rsidR="001D0A82">
              <w:rPr>
                <w:noProof/>
                <w:webHidden/>
              </w:rPr>
            </w:r>
            <w:r w:rsidR="001D0A82">
              <w:rPr>
                <w:noProof/>
                <w:webHidden/>
              </w:rPr>
              <w:fldChar w:fldCharType="separate"/>
            </w:r>
            <w:r w:rsidR="007C3BE4">
              <w:rPr>
                <w:noProof/>
                <w:webHidden/>
              </w:rPr>
              <w:t>121</w:t>
            </w:r>
            <w:r w:rsidR="001D0A82">
              <w:rPr>
                <w:noProof/>
                <w:webHidden/>
              </w:rPr>
              <w:fldChar w:fldCharType="end"/>
            </w:r>
          </w:hyperlink>
        </w:p>
        <w:p w14:paraId="67D7DE42" w14:textId="7E54EAD6" w:rsidR="001D0A82" w:rsidRDefault="00F4456B">
          <w:pPr>
            <w:pStyle w:val="TOC3"/>
            <w:tabs>
              <w:tab w:val="right" w:leader="dot" w:pos="9350"/>
            </w:tabs>
            <w:rPr>
              <w:rFonts w:cstheme="minorBidi"/>
              <w:noProof/>
            </w:rPr>
          </w:pPr>
          <w:hyperlink w:anchor="_Toc45559659" w:history="1">
            <w:r w:rsidR="001D0A82" w:rsidRPr="009F08CC">
              <w:rPr>
                <w:rStyle w:val="Hyperlink"/>
                <w:noProof/>
              </w:rPr>
              <w:t>History Screen</w:t>
            </w:r>
            <w:r w:rsidR="001D0A82">
              <w:rPr>
                <w:noProof/>
                <w:webHidden/>
              </w:rPr>
              <w:tab/>
            </w:r>
            <w:r w:rsidR="001D0A82">
              <w:rPr>
                <w:noProof/>
                <w:webHidden/>
              </w:rPr>
              <w:fldChar w:fldCharType="begin"/>
            </w:r>
            <w:r w:rsidR="001D0A82">
              <w:rPr>
                <w:noProof/>
                <w:webHidden/>
              </w:rPr>
              <w:instrText xml:space="preserve"> PAGEREF _Toc45559659 \h </w:instrText>
            </w:r>
            <w:r w:rsidR="001D0A82">
              <w:rPr>
                <w:noProof/>
                <w:webHidden/>
              </w:rPr>
            </w:r>
            <w:r w:rsidR="001D0A82">
              <w:rPr>
                <w:noProof/>
                <w:webHidden/>
              </w:rPr>
              <w:fldChar w:fldCharType="separate"/>
            </w:r>
            <w:r w:rsidR="007C3BE4">
              <w:rPr>
                <w:noProof/>
                <w:webHidden/>
              </w:rPr>
              <w:t>123</w:t>
            </w:r>
            <w:r w:rsidR="001D0A82">
              <w:rPr>
                <w:noProof/>
                <w:webHidden/>
              </w:rPr>
              <w:fldChar w:fldCharType="end"/>
            </w:r>
          </w:hyperlink>
        </w:p>
        <w:p w14:paraId="5F76859B" w14:textId="212B0C2F" w:rsidR="001D0A82" w:rsidRDefault="00F4456B">
          <w:pPr>
            <w:pStyle w:val="TOC3"/>
            <w:tabs>
              <w:tab w:val="right" w:leader="dot" w:pos="9350"/>
            </w:tabs>
            <w:rPr>
              <w:rFonts w:cstheme="minorBidi"/>
              <w:noProof/>
            </w:rPr>
          </w:pPr>
          <w:hyperlink w:anchor="_Toc45559660" w:history="1">
            <w:r w:rsidR="001D0A82" w:rsidRPr="009F08CC">
              <w:rPr>
                <w:rStyle w:val="Hyperlink"/>
                <w:noProof/>
              </w:rPr>
              <w:t>Password Screen</w:t>
            </w:r>
            <w:r w:rsidR="001D0A82">
              <w:rPr>
                <w:noProof/>
                <w:webHidden/>
              </w:rPr>
              <w:tab/>
            </w:r>
            <w:r w:rsidR="001D0A82">
              <w:rPr>
                <w:noProof/>
                <w:webHidden/>
              </w:rPr>
              <w:fldChar w:fldCharType="begin"/>
            </w:r>
            <w:r w:rsidR="001D0A82">
              <w:rPr>
                <w:noProof/>
                <w:webHidden/>
              </w:rPr>
              <w:instrText xml:space="preserve"> PAGEREF _Toc45559660 \h </w:instrText>
            </w:r>
            <w:r w:rsidR="001D0A82">
              <w:rPr>
                <w:noProof/>
                <w:webHidden/>
              </w:rPr>
            </w:r>
            <w:r w:rsidR="001D0A82">
              <w:rPr>
                <w:noProof/>
                <w:webHidden/>
              </w:rPr>
              <w:fldChar w:fldCharType="separate"/>
            </w:r>
            <w:r w:rsidR="007C3BE4">
              <w:rPr>
                <w:noProof/>
                <w:webHidden/>
              </w:rPr>
              <w:t>124</w:t>
            </w:r>
            <w:r w:rsidR="001D0A82">
              <w:rPr>
                <w:noProof/>
                <w:webHidden/>
              </w:rPr>
              <w:fldChar w:fldCharType="end"/>
            </w:r>
          </w:hyperlink>
        </w:p>
        <w:p w14:paraId="60F08045" w14:textId="268380E3" w:rsidR="001D0A82" w:rsidRDefault="00F4456B">
          <w:pPr>
            <w:pStyle w:val="TOC3"/>
            <w:tabs>
              <w:tab w:val="right" w:leader="dot" w:pos="9350"/>
            </w:tabs>
            <w:rPr>
              <w:rFonts w:cstheme="minorBidi"/>
              <w:noProof/>
            </w:rPr>
          </w:pPr>
          <w:hyperlink w:anchor="_Toc45559661" w:history="1">
            <w:r w:rsidR="001D0A82" w:rsidRPr="009F08CC">
              <w:rPr>
                <w:rStyle w:val="Hyperlink"/>
                <w:noProof/>
              </w:rPr>
              <w:t>Update Passwords</w:t>
            </w:r>
            <w:r w:rsidR="001D0A82">
              <w:rPr>
                <w:noProof/>
                <w:webHidden/>
              </w:rPr>
              <w:tab/>
            </w:r>
            <w:r w:rsidR="001D0A82">
              <w:rPr>
                <w:noProof/>
                <w:webHidden/>
              </w:rPr>
              <w:fldChar w:fldCharType="begin"/>
            </w:r>
            <w:r w:rsidR="001D0A82">
              <w:rPr>
                <w:noProof/>
                <w:webHidden/>
              </w:rPr>
              <w:instrText xml:space="preserve"> PAGEREF _Toc45559661 \h </w:instrText>
            </w:r>
            <w:r w:rsidR="001D0A82">
              <w:rPr>
                <w:noProof/>
                <w:webHidden/>
              </w:rPr>
            </w:r>
            <w:r w:rsidR="001D0A82">
              <w:rPr>
                <w:noProof/>
                <w:webHidden/>
              </w:rPr>
              <w:fldChar w:fldCharType="separate"/>
            </w:r>
            <w:r w:rsidR="007C3BE4">
              <w:rPr>
                <w:noProof/>
                <w:webHidden/>
              </w:rPr>
              <w:t>125</w:t>
            </w:r>
            <w:r w:rsidR="001D0A82">
              <w:rPr>
                <w:noProof/>
                <w:webHidden/>
              </w:rPr>
              <w:fldChar w:fldCharType="end"/>
            </w:r>
          </w:hyperlink>
        </w:p>
        <w:p w14:paraId="122CC222" w14:textId="40DB9EA4" w:rsidR="001D0A82" w:rsidRDefault="00F4456B">
          <w:pPr>
            <w:pStyle w:val="TOC1"/>
            <w:tabs>
              <w:tab w:val="right" w:leader="dot" w:pos="9350"/>
            </w:tabs>
            <w:rPr>
              <w:rFonts w:cstheme="minorBidi"/>
              <w:noProof/>
            </w:rPr>
          </w:pPr>
          <w:hyperlink w:anchor="_Toc45559663" w:history="1">
            <w:r w:rsidR="001D0A82" w:rsidRPr="009F08CC">
              <w:rPr>
                <w:rStyle w:val="Hyperlink"/>
                <w:b/>
                <w:bCs/>
                <w:noProof/>
              </w:rPr>
              <w:t>Miscellaneous Utilities [NM]</w:t>
            </w:r>
            <w:r w:rsidR="001D0A82">
              <w:rPr>
                <w:noProof/>
                <w:webHidden/>
              </w:rPr>
              <w:tab/>
            </w:r>
            <w:r w:rsidR="001D0A82">
              <w:rPr>
                <w:noProof/>
                <w:webHidden/>
              </w:rPr>
              <w:fldChar w:fldCharType="begin"/>
            </w:r>
            <w:r w:rsidR="001D0A82">
              <w:rPr>
                <w:noProof/>
                <w:webHidden/>
              </w:rPr>
              <w:instrText xml:space="preserve"> PAGEREF _Toc45559663 \h </w:instrText>
            </w:r>
            <w:r w:rsidR="001D0A82">
              <w:rPr>
                <w:noProof/>
                <w:webHidden/>
              </w:rPr>
            </w:r>
            <w:r w:rsidR="001D0A82">
              <w:rPr>
                <w:noProof/>
                <w:webHidden/>
              </w:rPr>
              <w:fldChar w:fldCharType="separate"/>
            </w:r>
            <w:r w:rsidR="007C3BE4">
              <w:rPr>
                <w:noProof/>
                <w:webHidden/>
              </w:rPr>
              <w:t>126</w:t>
            </w:r>
            <w:r w:rsidR="001D0A82">
              <w:rPr>
                <w:noProof/>
                <w:webHidden/>
              </w:rPr>
              <w:fldChar w:fldCharType="end"/>
            </w:r>
          </w:hyperlink>
        </w:p>
        <w:p w14:paraId="5A204EBE" w14:textId="76BF2FA3" w:rsidR="001D0A82" w:rsidRDefault="00F4456B">
          <w:pPr>
            <w:pStyle w:val="TOC2"/>
            <w:tabs>
              <w:tab w:val="right" w:leader="dot" w:pos="9350"/>
            </w:tabs>
            <w:rPr>
              <w:rFonts w:cstheme="minorBidi"/>
              <w:noProof/>
            </w:rPr>
          </w:pPr>
          <w:hyperlink w:anchor="_Toc45559664" w:history="1">
            <w:r w:rsidR="001D0A82" w:rsidRPr="009F08CC">
              <w:rPr>
                <w:rStyle w:val="Hyperlink"/>
                <w:noProof/>
              </w:rPr>
              <w:t>Utilities Screen</w:t>
            </w:r>
            <w:r w:rsidR="001D0A82">
              <w:rPr>
                <w:noProof/>
                <w:webHidden/>
              </w:rPr>
              <w:tab/>
            </w:r>
            <w:r w:rsidR="001D0A82">
              <w:rPr>
                <w:noProof/>
                <w:webHidden/>
              </w:rPr>
              <w:fldChar w:fldCharType="begin"/>
            </w:r>
            <w:r w:rsidR="001D0A82">
              <w:rPr>
                <w:noProof/>
                <w:webHidden/>
              </w:rPr>
              <w:instrText xml:space="preserve"> PAGEREF _Toc45559664 \h </w:instrText>
            </w:r>
            <w:r w:rsidR="001D0A82">
              <w:rPr>
                <w:noProof/>
                <w:webHidden/>
              </w:rPr>
            </w:r>
            <w:r w:rsidR="001D0A82">
              <w:rPr>
                <w:noProof/>
                <w:webHidden/>
              </w:rPr>
              <w:fldChar w:fldCharType="separate"/>
            </w:r>
            <w:r w:rsidR="007C3BE4">
              <w:rPr>
                <w:noProof/>
                <w:webHidden/>
              </w:rPr>
              <w:t>126</w:t>
            </w:r>
            <w:r w:rsidR="001D0A82">
              <w:rPr>
                <w:noProof/>
                <w:webHidden/>
              </w:rPr>
              <w:fldChar w:fldCharType="end"/>
            </w:r>
          </w:hyperlink>
        </w:p>
        <w:p w14:paraId="4A09B9C3" w14:textId="76F4CE96" w:rsidR="001D0A82" w:rsidRDefault="00F4456B">
          <w:pPr>
            <w:pStyle w:val="TOC3"/>
            <w:tabs>
              <w:tab w:val="right" w:leader="dot" w:pos="9350"/>
            </w:tabs>
            <w:rPr>
              <w:rFonts w:cstheme="minorBidi"/>
              <w:noProof/>
            </w:rPr>
          </w:pPr>
          <w:hyperlink w:anchor="_Toc45559668" w:history="1">
            <w:r w:rsidR="001D0A82" w:rsidRPr="009F08CC">
              <w:rPr>
                <w:rStyle w:val="Hyperlink"/>
                <w:noProof/>
              </w:rPr>
              <w:t>Add/Update Utility</w:t>
            </w:r>
            <w:r w:rsidR="001D0A82">
              <w:rPr>
                <w:noProof/>
                <w:webHidden/>
              </w:rPr>
              <w:tab/>
            </w:r>
            <w:r w:rsidR="001D0A82">
              <w:rPr>
                <w:noProof/>
                <w:webHidden/>
              </w:rPr>
              <w:fldChar w:fldCharType="begin"/>
            </w:r>
            <w:r w:rsidR="001D0A82">
              <w:rPr>
                <w:noProof/>
                <w:webHidden/>
              </w:rPr>
              <w:instrText xml:space="preserve"> PAGEREF _Toc45559668 \h </w:instrText>
            </w:r>
            <w:r w:rsidR="001D0A82">
              <w:rPr>
                <w:noProof/>
                <w:webHidden/>
              </w:rPr>
            </w:r>
            <w:r w:rsidR="001D0A82">
              <w:rPr>
                <w:noProof/>
                <w:webHidden/>
              </w:rPr>
              <w:fldChar w:fldCharType="separate"/>
            </w:r>
            <w:r w:rsidR="007C3BE4">
              <w:rPr>
                <w:noProof/>
                <w:webHidden/>
              </w:rPr>
              <w:t>128</w:t>
            </w:r>
            <w:r w:rsidR="001D0A82">
              <w:rPr>
                <w:noProof/>
                <w:webHidden/>
              </w:rPr>
              <w:fldChar w:fldCharType="end"/>
            </w:r>
          </w:hyperlink>
        </w:p>
        <w:p w14:paraId="72284401" w14:textId="0D5EC66A" w:rsidR="001D0A82" w:rsidRDefault="00F4456B">
          <w:pPr>
            <w:pStyle w:val="TOC2"/>
            <w:tabs>
              <w:tab w:val="right" w:leader="dot" w:pos="9350"/>
            </w:tabs>
            <w:rPr>
              <w:rFonts w:cstheme="minorBidi"/>
              <w:noProof/>
            </w:rPr>
          </w:pPr>
          <w:hyperlink w:anchor="_Toc45559669" w:history="1">
            <w:r w:rsidR="001D0A82" w:rsidRPr="009F08CC">
              <w:rPr>
                <w:rStyle w:val="Hyperlink"/>
                <w:noProof/>
              </w:rPr>
              <w:t>Utility Programs</w:t>
            </w:r>
            <w:r w:rsidR="001D0A82">
              <w:rPr>
                <w:noProof/>
                <w:webHidden/>
              </w:rPr>
              <w:tab/>
            </w:r>
            <w:r w:rsidR="001D0A82">
              <w:rPr>
                <w:noProof/>
                <w:webHidden/>
              </w:rPr>
              <w:fldChar w:fldCharType="begin"/>
            </w:r>
            <w:r w:rsidR="001D0A82">
              <w:rPr>
                <w:noProof/>
                <w:webHidden/>
              </w:rPr>
              <w:instrText xml:space="preserve"> PAGEREF _Toc45559669 \h </w:instrText>
            </w:r>
            <w:r w:rsidR="001D0A82">
              <w:rPr>
                <w:noProof/>
                <w:webHidden/>
              </w:rPr>
            </w:r>
            <w:r w:rsidR="001D0A82">
              <w:rPr>
                <w:noProof/>
                <w:webHidden/>
              </w:rPr>
              <w:fldChar w:fldCharType="separate"/>
            </w:r>
            <w:r w:rsidR="007C3BE4">
              <w:rPr>
                <w:noProof/>
                <w:webHidden/>
              </w:rPr>
              <w:t>129</w:t>
            </w:r>
            <w:r w:rsidR="001D0A82">
              <w:rPr>
                <w:noProof/>
                <w:webHidden/>
              </w:rPr>
              <w:fldChar w:fldCharType="end"/>
            </w:r>
          </w:hyperlink>
        </w:p>
        <w:p w14:paraId="0DC5D639" w14:textId="6594BD58" w:rsidR="001D0A82" w:rsidRDefault="00F4456B">
          <w:pPr>
            <w:pStyle w:val="TOC3"/>
            <w:tabs>
              <w:tab w:val="right" w:leader="dot" w:pos="9350"/>
            </w:tabs>
            <w:rPr>
              <w:rFonts w:cstheme="minorBidi"/>
              <w:noProof/>
            </w:rPr>
          </w:pPr>
          <w:hyperlink w:anchor="_Toc45559670" w:history="1">
            <w:r w:rsidR="001D0A82" w:rsidRPr="009F08CC">
              <w:rPr>
                <w:rStyle w:val="Hyperlink"/>
                <w:noProof/>
              </w:rPr>
              <w:t>Current Program List – Beginning with (A-B)</w:t>
            </w:r>
            <w:r w:rsidR="001D0A82">
              <w:rPr>
                <w:noProof/>
                <w:webHidden/>
              </w:rPr>
              <w:tab/>
            </w:r>
            <w:r w:rsidR="001D0A82">
              <w:rPr>
                <w:noProof/>
                <w:webHidden/>
              </w:rPr>
              <w:fldChar w:fldCharType="begin"/>
            </w:r>
            <w:r w:rsidR="001D0A82">
              <w:rPr>
                <w:noProof/>
                <w:webHidden/>
              </w:rPr>
              <w:instrText xml:space="preserve"> PAGEREF _Toc45559670 \h </w:instrText>
            </w:r>
            <w:r w:rsidR="001D0A82">
              <w:rPr>
                <w:noProof/>
                <w:webHidden/>
              </w:rPr>
            </w:r>
            <w:r w:rsidR="001D0A82">
              <w:rPr>
                <w:noProof/>
                <w:webHidden/>
              </w:rPr>
              <w:fldChar w:fldCharType="separate"/>
            </w:r>
            <w:r w:rsidR="007C3BE4">
              <w:rPr>
                <w:noProof/>
                <w:webHidden/>
              </w:rPr>
              <w:t>129</w:t>
            </w:r>
            <w:r w:rsidR="001D0A82">
              <w:rPr>
                <w:noProof/>
                <w:webHidden/>
              </w:rPr>
              <w:fldChar w:fldCharType="end"/>
            </w:r>
          </w:hyperlink>
        </w:p>
        <w:p w14:paraId="79B805EC" w14:textId="68EEB6D7" w:rsidR="001D0A82" w:rsidRDefault="00F4456B">
          <w:pPr>
            <w:pStyle w:val="TOC3"/>
            <w:tabs>
              <w:tab w:val="right" w:leader="dot" w:pos="9350"/>
            </w:tabs>
            <w:rPr>
              <w:rFonts w:cstheme="minorBidi"/>
              <w:noProof/>
            </w:rPr>
          </w:pPr>
          <w:hyperlink w:anchor="_Toc45559671" w:history="1">
            <w:r w:rsidR="001D0A82" w:rsidRPr="009F08CC">
              <w:rPr>
                <w:rStyle w:val="Hyperlink"/>
                <w:noProof/>
              </w:rPr>
              <w:t>Current Program List – Beginning with (C)</w:t>
            </w:r>
            <w:r w:rsidR="001D0A82">
              <w:rPr>
                <w:noProof/>
                <w:webHidden/>
              </w:rPr>
              <w:tab/>
            </w:r>
            <w:r w:rsidR="001D0A82">
              <w:rPr>
                <w:noProof/>
                <w:webHidden/>
              </w:rPr>
              <w:fldChar w:fldCharType="begin"/>
            </w:r>
            <w:r w:rsidR="001D0A82">
              <w:rPr>
                <w:noProof/>
                <w:webHidden/>
              </w:rPr>
              <w:instrText xml:space="preserve"> PAGEREF _Toc45559671 \h </w:instrText>
            </w:r>
            <w:r w:rsidR="001D0A82">
              <w:rPr>
                <w:noProof/>
                <w:webHidden/>
              </w:rPr>
            </w:r>
            <w:r w:rsidR="001D0A82">
              <w:rPr>
                <w:noProof/>
                <w:webHidden/>
              </w:rPr>
              <w:fldChar w:fldCharType="separate"/>
            </w:r>
            <w:r w:rsidR="007C3BE4">
              <w:rPr>
                <w:noProof/>
                <w:webHidden/>
              </w:rPr>
              <w:t>130</w:t>
            </w:r>
            <w:r w:rsidR="001D0A82">
              <w:rPr>
                <w:noProof/>
                <w:webHidden/>
              </w:rPr>
              <w:fldChar w:fldCharType="end"/>
            </w:r>
          </w:hyperlink>
        </w:p>
        <w:p w14:paraId="23C817F0" w14:textId="1551438C" w:rsidR="001D0A82" w:rsidRDefault="00F4456B">
          <w:pPr>
            <w:pStyle w:val="TOC3"/>
            <w:tabs>
              <w:tab w:val="right" w:leader="dot" w:pos="9350"/>
            </w:tabs>
            <w:rPr>
              <w:rFonts w:cstheme="minorBidi"/>
              <w:noProof/>
            </w:rPr>
          </w:pPr>
          <w:hyperlink w:anchor="_Toc45559672" w:history="1">
            <w:r w:rsidR="001D0A82" w:rsidRPr="009F08CC">
              <w:rPr>
                <w:rStyle w:val="Hyperlink"/>
                <w:noProof/>
              </w:rPr>
              <w:t>Current Program List – Beginning with (D-E)</w:t>
            </w:r>
            <w:r w:rsidR="001D0A82">
              <w:rPr>
                <w:noProof/>
                <w:webHidden/>
              </w:rPr>
              <w:tab/>
            </w:r>
            <w:r w:rsidR="001D0A82">
              <w:rPr>
                <w:noProof/>
                <w:webHidden/>
              </w:rPr>
              <w:fldChar w:fldCharType="begin"/>
            </w:r>
            <w:r w:rsidR="001D0A82">
              <w:rPr>
                <w:noProof/>
                <w:webHidden/>
              </w:rPr>
              <w:instrText xml:space="preserve"> PAGEREF _Toc45559672 \h </w:instrText>
            </w:r>
            <w:r w:rsidR="001D0A82">
              <w:rPr>
                <w:noProof/>
                <w:webHidden/>
              </w:rPr>
            </w:r>
            <w:r w:rsidR="001D0A82">
              <w:rPr>
                <w:noProof/>
                <w:webHidden/>
              </w:rPr>
              <w:fldChar w:fldCharType="separate"/>
            </w:r>
            <w:r w:rsidR="007C3BE4">
              <w:rPr>
                <w:noProof/>
                <w:webHidden/>
              </w:rPr>
              <w:t>132</w:t>
            </w:r>
            <w:r w:rsidR="001D0A82">
              <w:rPr>
                <w:noProof/>
                <w:webHidden/>
              </w:rPr>
              <w:fldChar w:fldCharType="end"/>
            </w:r>
          </w:hyperlink>
        </w:p>
        <w:p w14:paraId="4E4B0690" w14:textId="2D46733C" w:rsidR="001D0A82" w:rsidRDefault="00F4456B">
          <w:pPr>
            <w:pStyle w:val="TOC3"/>
            <w:tabs>
              <w:tab w:val="right" w:leader="dot" w:pos="9350"/>
            </w:tabs>
            <w:rPr>
              <w:rFonts w:cstheme="minorBidi"/>
              <w:noProof/>
            </w:rPr>
          </w:pPr>
          <w:hyperlink w:anchor="_Toc45559673" w:history="1">
            <w:r w:rsidR="001D0A82" w:rsidRPr="009F08CC">
              <w:rPr>
                <w:rStyle w:val="Hyperlink"/>
                <w:noProof/>
              </w:rPr>
              <w:t>Current Program List – Beginning with (F)</w:t>
            </w:r>
            <w:r w:rsidR="001D0A82">
              <w:rPr>
                <w:noProof/>
                <w:webHidden/>
              </w:rPr>
              <w:tab/>
            </w:r>
            <w:r w:rsidR="001D0A82">
              <w:rPr>
                <w:noProof/>
                <w:webHidden/>
              </w:rPr>
              <w:fldChar w:fldCharType="begin"/>
            </w:r>
            <w:r w:rsidR="001D0A82">
              <w:rPr>
                <w:noProof/>
                <w:webHidden/>
              </w:rPr>
              <w:instrText xml:space="preserve"> PAGEREF _Toc45559673 \h </w:instrText>
            </w:r>
            <w:r w:rsidR="001D0A82">
              <w:rPr>
                <w:noProof/>
                <w:webHidden/>
              </w:rPr>
            </w:r>
            <w:r w:rsidR="001D0A82">
              <w:rPr>
                <w:noProof/>
                <w:webHidden/>
              </w:rPr>
              <w:fldChar w:fldCharType="separate"/>
            </w:r>
            <w:r w:rsidR="007C3BE4">
              <w:rPr>
                <w:noProof/>
                <w:webHidden/>
              </w:rPr>
              <w:t>134</w:t>
            </w:r>
            <w:r w:rsidR="001D0A82">
              <w:rPr>
                <w:noProof/>
                <w:webHidden/>
              </w:rPr>
              <w:fldChar w:fldCharType="end"/>
            </w:r>
          </w:hyperlink>
        </w:p>
        <w:p w14:paraId="2F479AE1" w14:textId="0C834166" w:rsidR="001D0A82" w:rsidRDefault="00F4456B">
          <w:pPr>
            <w:pStyle w:val="TOC3"/>
            <w:tabs>
              <w:tab w:val="right" w:leader="dot" w:pos="9350"/>
            </w:tabs>
            <w:rPr>
              <w:rFonts w:cstheme="minorBidi"/>
              <w:noProof/>
            </w:rPr>
          </w:pPr>
          <w:hyperlink w:anchor="_Toc45559674" w:history="1">
            <w:r w:rsidR="001D0A82" w:rsidRPr="009F08CC">
              <w:rPr>
                <w:rStyle w:val="Hyperlink"/>
                <w:noProof/>
              </w:rPr>
              <w:t>Current Program List – Beginning with (G-N)</w:t>
            </w:r>
            <w:r w:rsidR="001D0A82">
              <w:rPr>
                <w:noProof/>
                <w:webHidden/>
              </w:rPr>
              <w:tab/>
            </w:r>
            <w:r w:rsidR="001D0A82">
              <w:rPr>
                <w:noProof/>
                <w:webHidden/>
              </w:rPr>
              <w:fldChar w:fldCharType="begin"/>
            </w:r>
            <w:r w:rsidR="001D0A82">
              <w:rPr>
                <w:noProof/>
                <w:webHidden/>
              </w:rPr>
              <w:instrText xml:space="preserve"> PAGEREF _Toc45559674 \h </w:instrText>
            </w:r>
            <w:r w:rsidR="001D0A82">
              <w:rPr>
                <w:noProof/>
                <w:webHidden/>
              </w:rPr>
            </w:r>
            <w:r w:rsidR="001D0A82">
              <w:rPr>
                <w:noProof/>
                <w:webHidden/>
              </w:rPr>
              <w:fldChar w:fldCharType="separate"/>
            </w:r>
            <w:r w:rsidR="007C3BE4">
              <w:rPr>
                <w:noProof/>
                <w:webHidden/>
              </w:rPr>
              <w:t>138</w:t>
            </w:r>
            <w:r w:rsidR="001D0A82">
              <w:rPr>
                <w:noProof/>
                <w:webHidden/>
              </w:rPr>
              <w:fldChar w:fldCharType="end"/>
            </w:r>
          </w:hyperlink>
        </w:p>
        <w:p w14:paraId="690D7809" w14:textId="55403940" w:rsidR="001D0A82" w:rsidRDefault="00F4456B">
          <w:pPr>
            <w:pStyle w:val="TOC3"/>
            <w:tabs>
              <w:tab w:val="right" w:leader="dot" w:pos="9350"/>
            </w:tabs>
            <w:rPr>
              <w:rFonts w:cstheme="minorBidi"/>
              <w:noProof/>
            </w:rPr>
          </w:pPr>
          <w:hyperlink w:anchor="_Toc45559675" w:history="1">
            <w:r w:rsidR="001D0A82" w:rsidRPr="009F08CC">
              <w:rPr>
                <w:rStyle w:val="Hyperlink"/>
                <w:noProof/>
              </w:rPr>
              <w:t>Current Program List – Beginning with (O-R)</w:t>
            </w:r>
            <w:r w:rsidR="001D0A82">
              <w:rPr>
                <w:noProof/>
                <w:webHidden/>
              </w:rPr>
              <w:tab/>
            </w:r>
            <w:r w:rsidR="001D0A82">
              <w:rPr>
                <w:noProof/>
                <w:webHidden/>
              </w:rPr>
              <w:fldChar w:fldCharType="begin"/>
            </w:r>
            <w:r w:rsidR="001D0A82">
              <w:rPr>
                <w:noProof/>
                <w:webHidden/>
              </w:rPr>
              <w:instrText xml:space="preserve"> PAGEREF _Toc45559675 \h </w:instrText>
            </w:r>
            <w:r w:rsidR="001D0A82">
              <w:rPr>
                <w:noProof/>
                <w:webHidden/>
              </w:rPr>
            </w:r>
            <w:r w:rsidR="001D0A82">
              <w:rPr>
                <w:noProof/>
                <w:webHidden/>
              </w:rPr>
              <w:fldChar w:fldCharType="separate"/>
            </w:r>
            <w:r w:rsidR="007C3BE4">
              <w:rPr>
                <w:noProof/>
                <w:webHidden/>
              </w:rPr>
              <w:t>139</w:t>
            </w:r>
            <w:r w:rsidR="001D0A82">
              <w:rPr>
                <w:noProof/>
                <w:webHidden/>
              </w:rPr>
              <w:fldChar w:fldCharType="end"/>
            </w:r>
          </w:hyperlink>
        </w:p>
        <w:p w14:paraId="44C2EA5B" w14:textId="2A7D1F87" w:rsidR="001D0A82" w:rsidRDefault="00F4456B">
          <w:pPr>
            <w:pStyle w:val="TOC3"/>
            <w:tabs>
              <w:tab w:val="right" w:leader="dot" w:pos="9350"/>
            </w:tabs>
            <w:rPr>
              <w:rFonts w:cstheme="minorBidi"/>
              <w:noProof/>
            </w:rPr>
          </w:pPr>
          <w:hyperlink w:anchor="_Toc45559676" w:history="1">
            <w:r w:rsidR="001D0A82" w:rsidRPr="009F08CC">
              <w:rPr>
                <w:rStyle w:val="Hyperlink"/>
                <w:noProof/>
              </w:rPr>
              <w:t>Current Program List – Beginning with (S-T)</w:t>
            </w:r>
            <w:r w:rsidR="001D0A82">
              <w:rPr>
                <w:noProof/>
                <w:webHidden/>
              </w:rPr>
              <w:tab/>
            </w:r>
            <w:r w:rsidR="001D0A82">
              <w:rPr>
                <w:noProof/>
                <w:webHidden/>
              </w:rPr>
              <w:fldChar w:fldCharType="begin"/>
            </w:r>
            <w:r w:rsidR="001D0A82">
              <w:rPr>
                <w:noProof/>
                <w:webHidden/>
              </w:rPr>
              <w:instrText xml:space="preserve"> PAGEREF _Toc45559676 \h </w:instrText>
            </w:r>
            <w:r w:rsidR="001D0A82">
              <w:rPr>
                <w:noProof/>
                <w:webHidden/>
              </w:rPr>
            </w:r>
            <w:r w:rsidR="001D0A82">
              <w:rPr>
                <w:noProof/>
                <w:webHidden/>
              </w:rPr>
              <w:fldChar w:fldCharType="separate"/>
            </w:r>
            <w:r w:rsidR="007C3BE4">
              <w:rPr>
                <w:noProof/>
                <w:webHidden/>
              </w:rPr>
              <w:t>142</w:t>
            </w:r>
            <w:r w:rsidR="001D0A82">
              <w:rPr>
                <w:noProof/>
                <w:webHidden/>
              </w:rPr>
              <w:fldChar w:fldCharType="end"/>
            </w:r>
          </w:hyperlink>
        </w:p>
        <w:p w14:paraId="04A56CEB" w14:textId="38183B24" w:rsidR="001D0A82" w:rsidRDefault="00F4456B">
          <w:pPr>
            <w:pStyle w:val="TOC3"/>
            <w:tabs>
              <w:tab w:val="right" w:leader="dot" w:pos="9350"/>
            </w:tabs>
            <w:rPr>
              <w:rFonts w:cstheme="minorBidi"/>
              <w:noProof/>
            </w:rPr>
          </w:pPr>
          <w:hyperlink w:anchor="_Toc45559677" w:history="1">
            <w:r w:rsidR="001D0A82" w:rsidRPr="009F08CC">
              <w:rPr>
                <w:rStyle w:val="Hyperlink"/>
                <w:noProof/>
              </w:rPr>
              <w:t>Current Program List – Beginning with (U-Z)</w:t>
            </w:r>
            <w:r w:rsidR="001D0A82">
              <w:rPr>
                <w:noProof/>
                <w:webHidden/>
              </w:rPr>
              <w:tab/>
            </w:r>
            <w:r w:rsidR="001D0A82">
              <w:rPr>
                <w:noProof/>
                <w:webHidden/>
              </w:rPr>
              <w:fldChar w:fldCharType="begin"/>
            </w:r>
            <w:r w:rsidR="001D0A82">
              <w:rPr>
                <w:noProof/>
                <w:webHidden/>
              </w:rPr>
              <w:instrText xml:space="preserve"> PAGEREF _Toc45559677 \h </w:instrText>
            </w:r>
            <w:r w:rsidR="001D0A82">
              <w:rPr>
                <w:noProof/>
                <w:webHidden/>
              </w:rPr>
            </w:r>
            <w:r w:rsidR="001D0A82">
              <w:rPr>
                <w:noProof/>
                <w:webHidden/>
              </w:rPr>
              <w:fldChar w:fldCharType="separate"/>
            </w:r>
            <w:r w:rsidR="007C3BE4">
              <w:rPr>
                <w:noProof/>
                <w:webHidden/>
              </w:rPr>
              <w:t>143</w:t>
            </w:r>
            <w:r w:rsidR="001D0A82">
              <w:rPr>
                <w:noProof/>
                <w:webHidden/>
              </w:rPr>
              <w:fldChar w:fldCharType="end"/>
            </w:r>
          </w:hyperlink>
        </w:p>
        <w:p w14:paraId="59502E43" w14:textId="1A8B572F" w:rsidR="001D0A82" w:rsidRDefault="00F4456B">
          <w:pPr>
            <w:pStyle w:val="TOC1"/>
            <w:tabs>
              <w:tab w:val="right" w:leader="dot" w:pos="9350"/>
            </w:tabs>
            <w:rPr>
              <w:rFonts w:cstheme="minorBidi"/>
              <w:noProof/>
            </w:rPr>
          </w:pPr>
          <w:hyperlink w:anchor="_Toc45559678" w:history="1">
            <w:r w:rsidR="001D0A82" w:rsidRPr="009F08CC">
              <w:rPr>
                <w:rStyle w:val="Hyperlink"/>
                <w:b/>
                <w:bCs/>
                <w:noProof/>
              </w:rPr>
              <w:t>Quick Fixes [NQ]</w:t>
            </w:r>
            <w:r w:rsidR="001D0A82">
              <w:rPr>
                <w:noProof/>
                <w:webHidden/>
              </w:rPr>
              <w:tab/>
            </w:r>
            <w:r w:rsidR="001D0A82">
              <w:rPr>
                <w:noProof/>
                <w:webHidden/>
              </w:rPr>
              <w:fldChar w:fldCharType="begin"/>
            </w:r>
            <w:r w:rsidR="001D0A82">
              <w:rPr>
                <w:noProof/>
                <w:webHidden/>
              </w:rPr>
              <w:instrText xml:space="preserve"> PAGEREF _Toc45559678 \h </w:instrText>
            </w:r>
            <w:r w:rsidR="001D0A82">
              <w:rPr>
                <w:noProof/>
                <w:webHidden/>
              </w:rPr>
            </w:r>
            <w:r w:rsidR="001D0A82">
              <w:rPr>
                <w:noProof/>
                <w:webHidden/>
              </w:rPr>
              <w:fldChar w:fldCharType="separate"/>
            </w:r>
            <w:r w:rsidR="007C3BE4">
              <w:rPr>
                <w:noProof/>
                <w:webHidden/>
              </w:rPr>
              <w:t>146</w:t>
            </w:r>
            <w:r w:rsidR="001D0A82">
              <w:rPr>
                <w:noProof/>
                <w:webHidden/>
              </w:rPr>
              <w:fldChar w:fldCharType="end"/>
            </w:r>
          </w:hyperlink>
        </w:p>
        <w:p w14:paraId="740BB7B3" w14:textId="7EF08A38" w:rsidR="001D0A82" w:rsidRDefault="00F4456B">
          <w:pPr>
            <w:pStyle w:val="TOC2"/>
            <w:tabs>
              <w:tab w:val="right" w:leader="dot" w:pos="9350"/>
            </w:tabs>
            <w:rPr>
              <w:rFonts w:cstheme="minorBidi"/>
              <w:noProof/>
            </w:rPr>
          </w:pPr>
          <w:hyperlink w:anchor="_Toc45559679" w:history="1">
            <w:r w:rsidR="001D0A82" w:rsidRPr="009F08CC">
              <w:rPr>
                <w:rStyle w:val="Hyperlink"/>
                <w:noProof/>
              </w:rPr>
              <w:t>Patch History [NQ1]</w:t>
            </w:r>
            <w:r w:rsidR="001D0A82">
              <w:rPr>
                <w:noProof/>
                <w:webHidden/>
              </w:rPr>
              <w:tab/>
            </w:r>
            <w:r w:rsidR="001D0A82">
              <w:rPr>
                <w:noProof/>
                <w:webHidden/>
              </w:rPr>
              <w:fldChar w:fldCharType="begin"/>
            </w:r>
            <w:r w:rsidR="001D0A82">
              <w:rPr>
                <w:noProof/>
                <w:webHidden/>
              </w:rPr>
              <w:instrText xml:space="preserve"> PAGEREF _Toc45559679 \h </w:instrText>
            </w:r>
            <w:r w:rsidR="001D0A82">
              <w:rPr>
                <w:noProof/>
                <w:webHidden/>
              </w:rPr>
            </w:r>
            <w:r w:rsidR="001D0A82">
              <w:rPr>
                <w:noProof/>
                <w:webHidden/>
              </w:rPr>
              <w:fldChar w:fldCharType="separate"/>
            </w:r>
            <w:r w:rsidR="007C3BE4">
              <w:rPr>
                <w:noProof/>
                <w:webHidden/>
              </w:rPr>
              <w:t>146</w:t>
            </w:r>
            <w:r w:rsidR="001D0A82">
              <w:rPr>
                <w:noProof/>
                <w:webHidden/>
              </w:rPr>
              <w:fldChar w:fldCharType="end"/>
            </w:r>
          </w:hyperlink>
        </w:p>
        <w:p w14:paraId="0093356F" w14:textId="550A7FC7" w:rsidR="001D0A82" w:rsidRDefault="00F4456B">
          <w:pPr>
            <w:pStyle w:val="TOC3"/>
            <w:tabs>
              <w:tab w:val="right" w:leader="dot" w:pos="9350"/>
            </w:tabs>
            <w:rPr>
              <w:rFonts w:cstheme="minorBidi"/>
              <w:noProof/>
            </w:rPr>
          </w:pPr>
          <w:hyperlink w:anchor="_Toc45559680" w:history="1">
            <w:r w:rsidR="001D0A82" w:rsidRPr="009F08CC">
              <w:rPr>
                <w:rStyle w:val="Hyperlink"/>
                <w:noProof/>
              </w:rPr>
              <w:t>Update History</w:t>
            </w:r>
            <w:r w:rsidR="001D0A82">
              <w:rPr>
                <w:noProof/>
                <w:webHidden/>
              </w:rPr>
              <w:tab/>
            </w:r>
            <w:r w:rsidR="001D0A82">
              <w:rPr>
                <w:noProof/>
                <w:webHidden/>
              </w:rPr>
              <w:fldChar w:fldCharType="begin"/>
            </w:r>
            <w:r w:rsidR="001D0A82">
              <w:rPr>
                <w:noProof/>
                <w:webHidden/>
              </w:rPr>
              <w:instrText xml:space="preserve"> PAGEREF _Toc45559680 \h </w:instrText>
            </w:r>
            <w:r w:rsidR="001D0A82">
              <w:rPr>
                <w:noProof/>
                <w:webHidden/>
              </w:rPr>
            </w:r>
            <w:r w:rsidR="001D0A82">
              <w:rPr>
                <w:noProof/>
                <w:webHidden/>
              </w:rPr>
              <w:fldChar w:fldCharType="separate"/>
            </w:r>
            <w:r w:rsidR="007C3BE4">
              <w:rPr>
                <w:noProof/>
                <w:webHidden/>
              </w:rPr>
              <w:t>146</w:t>
            </w:r>
            <w:r w:rsidR="001D0A82">
              <w:rPr>
                <w:noProof/>
                <w:webHidden/>
              </w:rPr>
              <w:fldChar w:fldCharType="end"/>
            </w:r>
          </w:hyperlink>
        </w:p>
        <w:p w14:paraId="2A7589EA" w14:textId="17CCFDFD" w:rsidR="001D0A82" w:rsidRDefault="00F4456B">
          <w:pPr>
            <w:pStyle w:val="TOC2"/>
            <w:tabs>
              <w:tab w:val="right" w:leader="dot" w:pos="9350"/>
            </w:tabs>
            <w:rPr>
              <w:rFonts w:cstheme="minorBidi"/>
              <w:noProof/>
            </w:rPr>
          </w:pPr>
          <w:hyperlink w:anchor="_Toc45559681" w:history="1">
            <w:r w:rsidR="001D0A82" w:rsidRPr="009F08CC">
              <w:rPr>
                <w:rStyle w:val="Hyperlink"/>
                <w:noProof/>
              </w:rPr>
              <w:t>Update Customer Number [NQ2]</w:t>
            </w:r>
            <w:r w:rsidR="001D0A82">
              <w:rPr>
                <w:noProof/>
                <w:webHidden/>
              </w:rPr>
              <w:tab/>
            </w:r>
            <w:r w:rsidR="001D0A82">
              <w:rPr>
                <w:noProof/>
                <w:webHidden/>
              </w:rPr>
              <w:fldChar w:fldCharType="begin"/>
            </w:r>
            <w:r w:rsidR="001D0A82">
              <w:rPr>
                <w:noProof/>
                <w:webHidden/>
              </w:rPr>
              <w:instrText xml:space="preserve"> PAGEREF _Toc45559681 \h </w:instrText>
            </w:r>
            <w:r w:rsidR="001D0A82">
              <w:rPr>
                <w:noProof/>
                <w:webHidden/>
              </w:rPr>
            </w:r>
            <w:r w:rsidR="001D0A82">
              <w:rPr>
                <w:noProof/>
                <w:webHidden/>
              </w:rPr>
              <w:fldChar w:fldCharType="separate"/>
            </w:r>
            <w:r w:rsidR="007C3BE4">
              <w:rPr>
                <w:noProof/>
                <w:webHidden/>
              </w:rPr>
              <w:t>146</w:t>
            </w:r>
            <w:r w:rsidR="001D0A82">
              <w:rPr>
                <w:noProof/>
                <w:webHidden/>
              </w:rPr>
              <w:fldChar w:fldCharType="end"/>
            </w:r>
          </w:hyperlink>
        </w:p>
        <w:p w14:paraId="39B3AEFD" w14:textId="4AB907EE" w:rsidR="001D0A82" w:rsidRDefault="00F4456B">
          <w:pPr>
            <w:pStyle w:val="TOC2"/>
            <w:tabs>
              <w:tab w:val="right" w:leader="dot" w:pos="9350"/>
            </w:tabs>
            <w:rPr>
              <w:rFonts w:cstheme="minorBidi"/>
              <w:noProof/>
            </w:rPr>
          </w:pPr>
          <w:hyperlink w:anchor="_Toc45559684" w:history="1">
            <w:r w:rsidR="001D0A82" w:rsidRPr="009F08CC">
              <w:rPr>
                <w:rStyle w:val="Hyperlink"/>
                <w:noProof/>
              </w:rPr>
              <w:t>Update FG Item Code [NQ3]</w:t>
            </w:r>
            <w:r w:rsidR="001D0A82">
              <w:rPr>
                <w:noProof/>
                <w:webHidden/>
              </w:rPr>
              <w:tab/>
            </w:r>
            <w:r w:rsidR="001D0A82">
              <w:rPr>
                <w:noProof/>
                <w:webHidden/>
              </w:rPr>
              <w:fldChar w:fldCharType="begin"/>
            </w:r>
            <w:r w:rsidR="001D0A82">
              <w:rPr>
                <w:noProof/>
                <w:webHidden/>
              </w:rPr>
              <w:instrText xml:space="preserve"> PAGEREF _Toc45559684 \h </w:instrText>
            </w:r>
            <w:r w:rsidR="001D0A82">
              <w:rPr>
                <w:noProof/>
                <w:webHidden/>
              </w:rPr>
            </w:r>
            <w:r w:rsidR="001D0A82">
              <w:rPr>
                <w:noProof/>
                <w:webHidden/>
              </w:rPr>
              <w:fldChar w:fldCharType="separate"/>
            </w:r>
            <w:r w:rsidR="007C3BE4">
              <w:rPr>
                <w:noProof/>
                <w:webHidden/>
              </w:rPr>
              <w:t>147</w:t>
            </w:r>
            <w:r w:rsidR="001D0A82">
              <w:rPr>
                <w:noProof/>
                <w:webHidden/>
              </w:rPr>
              <w:fldChar w:fldCharType="end"/>
            </w:r>
          </w:hyperlink>
        </w:p>
        <w:p w14:paraId="1CC8D325" w14:textId="2B776907" w:rsidR="001D0A82" w:rsidRDefault="00F4456B">
          <w:pPr>
            <w:pStyle w:val="TOC2"/>
            <w:tabs>
              <w:tab w:val="right" w:leader="dot" w:pos="9350"/>
            </w:tabs>
            <w:rPr>
              <w:rFonts w:cstheme="minorBidi"/>
              <w:noProof/>
            </w:rPr>
          </w:pPr>
          <w:hyperlink w:anchor="_Toc45559687" w:history="1">
            <w:r w:rsidR="001D0A82" w:rsidRPr="009F08CC">
              <w:rPr>
                <w:rStyle w:val="Hyperlink"/>
                <w:noProof/>
              </w:rPr>
              <w:t>Fix A/R Invoice Date [NQ4]</w:t>
            </w:r>
            <w:r w:rsidR="001D0A82">
              <w:rPr>
                <w:noProof/>
                <w:webHidden/>
              </w:rPr>
              <w:tab/>
            </w:r>
            <w:r w:rsidR="001D0A82">
              <w:rPr>
                <w:noProof/>
                <w:webHidden/>
              </w:rPr>
              <w:fldChar w:fldCharType="begin"/>
            </w:r>
            <w:r w:rsidR="001D0A82">
              <w:rPr>
                <w:noProof/>
                <w:webHidden/>
              </w:rPr>
              <w:instrText xml:space="preserve"> PAGEREF _Toc45559687 \h </w:instrText>
            </w:r>
            <w:r w:rsidR="001D0A82">
              <w:rPr>
                <w:noProof/>
                <w:webHidden/>
              </w:rPr>
            </w:r>
            <w:r w:rsidR="001D0A82">
              <w:rPr>
                <w:noProof/>
                <w:webHidden/>
              </w:rPr>
              <w:fldChar w:fldCharType="separate"/>
            </w:r>
            <w:r w:rsidR="007C3BE4">
              <w:rPr>
                <w:noProof/>
                <w:webHidden/>
              </w:rPr>
              <w:t>147</w:t>
            </w:r>
            <w:r w:rsidR="001D0A82">
              <w:rPr>
                <w:noProof/>
                <w:webHidden/>
              </w:rPr>
              <w:fldChar w:fldCharType="end"/>
            </w:r>
          </w:hyperlink>
        </w:p>
        <w:p w14:paraId="74A0CA31" w14:textId="1F02C6BE" w:rsidR="001D0A82" w:rsidRDefault="00F4456B">
          <w:pPr>
            <w:pStyle w:val="TOC2"/>
            <w:tabs>
              <w:tab w:val="right" w:leader="dot" w:pos="9350"/>
            </w:tabs>
            <w:rPr>
              <w:rFonts w:cstheme="minorBidi"/>
              <w:noProof/>
            </w:rPr>
          </w:pPr>
          <w:hyperlink w:anchor="_Toc45559689" w:history="1">
            <w:r w:rsidR="001D0A82" w:rsidRPr="009F08CC">
              <w:rPr>
                <w:rStyle w:val="Hyperlink"/>
                <w:noProof/>
              </w:rPr>
              <w:t>Fix Cash Receipt Date [NQ5]</w:t>
            </w:r>
            <w:r w:rsidR="001D0A82">
              <w:rPr>
                <w:noProof/>
                <w:webHidden/>
              </w:rPr>
              <w:tab/>
            </w:r>
            <w:r w:rsidR="001D0A82">
              <w:rPr>
                <w:noProof/>
                <w:webHidden/>
              </w:rPr>
              <w:fldChar w:fldCharType="begin"/>
            </w:r>
            <w:r w:rsidR="001D0A82">
              <w:rPr>
                <w:noProof/>
                <w:webHidden/>
              </w:rPr>
              <w:instrText xml:space="preserve"> PAGEREF _Toc45559689 \h </w:instrText>
            </w:r>
            <w:r w:rsidR="001D0A82">
              <w:rPr>
                <w:noProof/>
                <w:webHidden/>
              </w:rPr>
            </w:r>
            <w:r w:rsidR="001D0A82">
              <w:rPr>
                <w:noProof/>
                <w:webHidden/>
              </w:rPr>
              <w:fldChar w:fldCharType="separate"/>
            </w:r>
            <w:r w:rsidR="007C3BE4">
              <w:rPr>
                <w:noProof/>
                <w:webHidden/>
              </w:rPr>
              <w:t>148</w:t>
            </w:r>
            <w:r w:rsidR="001D0A82">
              <w:rPr>
                <w:noProof/>
                <w:webHidden/>
              </w:rPr>
              <w:fldChar w:fldCharType="end"/>
            </w:r>
          </w:hyperlink>
        </w:p>
        <w:p w14:paraId="6F863C49" w14:textId="37095A60" w:rsidR="001D0A82" w:rsidRDefault="00F4456B">
          <w:pPr>
            <w:pStyle w:val="TOC2"/>
            <w:tabs>
              <w:tab w:val="right" w:leader="dot" w:pos="9350"/>
            </w:tabs>
            <w:rPr>
              <w:rFonts w:cstheme="minorBidi"/>
              <w:noProof/>
            </w:rPr>
          </w:pPr>
          <w:hyperlink w:anchor="_Toc45559691" w:history="1">
            <w:r w:rsidR="001D0A82" w:rsidRPr="009F08CC">
              <w:rPr>
                <w:rStyle w:val="Hyperlink"/>
                <w:noProof/>
              </w:rPr>
              <w:t>Set Salesman Commission [NQ6]</w:t>
            </w:r>
            <w:r w:rsidR="001D0A82">
              <w:rPr>
                <w:noProof/>
                <w:webHidden/>
              </w:rPr>
              <w:tab/>
            </w:r>
            <w:r w:rsidR="001D0A82">
              <w:rPr>
                <w:noProof/>
                <w:webHidden/>
              </w:rPr>
              <w:fldChar w:fldCharType="begin"/>
            </w:r>
            <w:r w:rsidR="001D0A82">
              <w:rPr>
                <w:noProof/>
                <w:webHidden/>
              </w:rPr>
              <w:instrText xml:space="preserve"> PAGEREF _Toc45559691 \h </w:instrText>
            </w:r>
            <w:r w:rsidR="001D0A82">
              <w:rPr>
                <w:noProof/>
                <w:webHidden/>
              </w:rPr>
            </w:r>
            <w:r w:rsidR="001D0A82">
              <w:rPr>
                <w:noProof/>
                <w:webHidden/>
              </w:rPr>
              <w:fldChar w:fldCharType="separate"/>
            </w:r>
            <w:r w:rsidR="007C3BE4">
              <w:rPr>
                <w:noProof/>
                <w:webHidden/>
              </w:rPr>
              <w:t>148</w:t>
            </w:r>
            <w:r w:rsidR="001D0A82">
              <w:rPr>
                <w:noProof/>
                <w:webHidden/>
              </w:rPr>
              <w:fldChar w:fldCharType="end"/>
            </w:r>
          </w:hyperlink>
        </w:p>
        <w:p w14:paraId="6E4E80FC" w14:textId="44066569" w:rsidR="001D0A82" w:rsidRDefault="00F4456B">
          <w:pPr>
            <w:pStyle w:val="TOC2"/>
            <w:tabs>
              <w:tab w:val="right" w:leader="dot" w:pos="9350"/>
            </w:tabs>
            <w:rPr>
              <w:rFonts w:cstheme="minorBidi"/>
              <w:noProof/>
            </w:rPr>
          </w:pPr>
          <w:hyperlink w:anchor="_Toc45559693" w:history="1">
            <w:r w:rsidR="001D0A82" w:rsidRPr="009F08CC">
              <w:rPr>
                <w:rStyle w:val="Hyperlink"/>
                <w:noProof/>
              </w:rPr>
              <w:t>Update RM Code [NQ7]</w:t>
            </w:r>
            <w:r w:rsidR="001D0A82">
              <w:rPr>
                <w:noProof/>
                <w:webHidden/>
              </w:rPr>
              <w:tab/>
            </w:r>
            <w:r w:rsidR="001D0A82">
              <w:rPr>
                <w:noProof/>
                <w:webHidden/>
              </w:rPr>
              <w:fldChar w:fldCharType="begin"/>
            </w:r>
            <w:r w:rsidR="001D0A82">
              <w:rPr>
                <w:noProof/>
                <w:webHidden/>
              </w:rPr>
              <w:instrText xml:space="preserve"> PAGEREF _Toc45559693 \h </w:instrText>
            </w:r>
            <w:r w:rsidR="001D0A82">
              <w:rPr>
                <w:noProof/>
                <w:webHidden/>
              </w:rPr>
            </w:r>
            <w:r w:rsidR="001D0A82">
              <w:rPr>
                <w:noProof/>
                <w:webHidden/>
              </w:rPr>
              <w:fldChar w:fldCharType="separate"/>
            </w:r>
            <w:r w:rsidR="007C3BE4">
              <w:rPr>
                <w:noProof/>
                <w:webHidden/>
              </w:rPr>
              <w:t>149</w:t>
            </w:r>
            <w:r w:rsidR="001D0A82">
              <w:rPr>
                <w:noProof/>
                <w:webHidden/>
              </w:rPr>
              <w:fldChar w:fldCharType="end"/>
            </w:r>
          </w:hyperlink>
        </w:p>
        <w:p w14:paraId="4FED6977" w14:textId="2DCD944B" w:rsidR="001D0A82" w:rsidRDefault="00F4456B">
          <w:pPr>
            <w:pStyle w:val="TOC2"/>
            <w:tabs>
              <w:tab w:val="right" w:leader="dot" w:pos="9350"/>
            </w:tabs>
            <w:rPr>
              <w:rFonts w:cstheme="minorBidi"/>
              <w:noProof/>
            </w:rPr>
          </w:pPr>
          <w:hyperlink w:anchor="_Toc45559696" w:history="1">
            <w:r w:rsidR="001D0A82" w:rsidRPr="009F08CC">
              <w:rPr>
                <w:rStyle w:val="Hyperlink"/>
                <w:noProof/>
              </w:rPr>
              <w:t>Update AP Invoice [NQ8]</w:t>
            </w:r>
            <w:r w:rsidR="001D0A82">
              <w:rPr>
                <w:noProof/>
                <w:webHidden/>
              </w:rPr>
              <w:tab/>
            </w:r>
            <w:r w:rsidR="001D0A82">
              <w:rPr>
                <w:noProof/>
                <w:webHidden/>
              </w:rPr>
              <w:fldChar w:fldCharType="begin"/>
            </w:r>
            <w:r w:rsidR="001D0A82">
              <w:rPr>
                <w:noProof/>
                <w:webHidden/>
              </w:rPr>
              <w:instrText xml:space="preserve"> PAGEREF _Toc45559696 \h </w:instrText>
            </w:r>
            <w:r w:rsidR="001D0A82">
              <w:rPr>
                <w:noProof/>
                <w:webHidden/>
              </w:rPr>
            </w:r>
            <w:r w:rsidR="001D0A82">
              <w:rPr>
                <w:noProof/>
                <w:webHidden/>
              </w:rPr>
              <w:fldChar w:fldCharType="separate"/>
            </w:r>
            <w:r w:rsidR="007C3BE4">
              <w:rPr>
                <w:noProof/>
                <w:webHidden/>
              </w:rPr>
              <w:t>150</w:t>
            </w:r>
            <w:r w:rsidR="001D0A82">
              <w:rPr>
                <w:noProof/>
                <w:webHidden/>
              </w:rPr>
              <w:fldChar w:fldCharType="end"/>
            </w:r>
          </w:hyperlink>
        </w:p>
        <w:p w14:paraId="256FEB8D" w14:textId="2A1F23C2" w:rsidR="001D0A82" w:rsidRDefault="00F4456B">
          <w:pPr>
            <w:pStyle w:val="TOC2"/>
            <w:tabs>
              <w:tab w:val="right" w:leader="dot" w:pos="9350"/>
            </w:tabs>
            <w:rPr>
              <w:rFonts w:cstheme="minorBidi"/>
              <w:noProof/>
            </w:rPr>
          </w:pPr>
          <w:hyperlink w:anchor="_Toc45559699" w:history="1">
            <w:r w:rsidR="001D0A82" w:rsidRPr="009F08CC">
              <w:rPr>
                <w:rStyle w:val="Hyperlink"/>
                <w:noProof/>
              </w:rPr>
              <w:t>Create FG Receipts from BOL’s [NQ9]</w:t>
            </w:r>
            <w:r w:rsidR="001D0A82">
              <w:rPr>
                <w:noProof/>
                <w:webHidden/>
              </w:rPr>
              <w:tab/>
            </w:r>
            <w:r w:rsidR="001D0A82">
              <w:rPr>
                <w:noProof/>
                <w:webHidden/>
              </w:rPr>
              <w:fldChar w:fldCharType="begin"/>
            </w:r>
            <w:r w:rsidR="001D0A82">
              <w:rPr>
                <w:noProof/>
                <w:webHidden/>
              </w:rPr>
              <w:instrText xml:space="preserve"> PAGEREF _Toc45559699 \h </w:instrText>
            </w:r>
            <w:r w:rsidR="001D0A82">
              <w:rPr>
                <w:noProof/>
                <w:webHidden/>
              </w:rPr>
            </w:r>
            <w:r w:rsidR="001D0A82">
              <w:rPr>
                <w:noProof/>
                <w:webHidden/>
              </w:rPr>
              <w:fldChar w:fldCharType="separate"/>
            </w:r>
            <w:r w:rsidR="007C3BE4">
              <w:rPr>
                <w:noProof/>
                <w:webHidden/>
              </w:rPr>
              <w:t>151</w:t>
            </w:r>
            <w:r w:rsidR="001D0A82">
              <w:rPr>
                <w:noProof/>
                <w:webHidden/>
              </w:rPr>
              <w:fldChar w:fldCharType="end"/>
            </w:r>
          </w:hyperlink>
        </w:p>
        <w:p w14:paraId="5A391E4E" w14:textId="5D353CA6" w:rsidR="001D0A82" w:rsidRDefault="00F4456B">
          <w:pPr>
            <w:pStyle w:val="TOC2"/>
            <w:tabs>
              <w:tab w:val="right" w:leader="dot" w:pos="9350"/>
            </w:tabs>
            <w:rPr>
              <w:rFonts w:cstheme="minorBidi"/>
              <w:noProof/>
            </w:rPr>
          </w:pPr>
          <w:hyperlink w:anchor="_Toc45559701" w:history="1">
            <w:r w:rsidR="001D0A82" w:rsidRPr="009F08CC">
              <w:rPr>
                <w:rStyle w:val="Hyperlink"/>
                <w:noProof/>
              </w:rPr>
              <w:t>Update AR / OE Invoice Cost &amp; Commission [NQ)]</w:t>
            </w:r>
            <w:r w:rsidR="001D0A82">
              <w:rPr>
                <w:noProof/>
                <w:webHidden/>
              </w:rPr>
              <w:tab/>
            </w:r>
            <w:r w:rsidR="001D0A82">
              <w:rPr>
                <w:noProof/>
                <w:webHidden/>
              </w:rPr>
              <w:fldChar w:fldCharType="begin"/>
            </w:r>
            <w:r w:rsidR="001D0A82">
              <w:rPr>
                <w:noProof/>
                <w:webHidden/>
              </w:rPr>
              <w:instrText xml:space="preserve"> PAGEREF _Toc45559701 \h </w:instrText>
            </w:r>
            <w:r w:rsidR="001D0A82">
              <w:rPr>
                <w:noProof/>
                <w:webHidden/>
              </w:rPr>
            </w:r>
            <w:r w:rsidR="001D0A82">
              <w:rPr>
                <w:noProof/>
                <w:webHidden/>
              </w:rPr>
              <w:fldChar w:fldCharType="separate"/>
            </w:r>
            <w:r w:rsidR="007C3BE4">
              <w:rPr>
                <w:noProof/>
                <w:webHidden/>
              </w:rPr>
              <w:t>151</w:t>
            </w:r>
            <w:r w:rsidR="001D0A82">
              <w:rPr>
                <w:noProof/>
                <w:webHidden/>
              </w:rPr>
              <w:fldChar w:fldCharType="end"/>
            </w:r>
          </w:hyperlink>
        </w:p>
        <w:p w14:paraId="451ED35A" w14:textId="55B99A3A" w:rsidR="001D0A82" w:rsidRDefault="00F4456B">
          <w:pPr>
            <w:pStyle w:val="TOC2"/>
            <w:tabs>
              <w:tab w:val="right" w:leader="dot" w:pos="9350"/>
            </w:tabs>
            <w:rPr>
              <w:rFonts w:cstheme="minorBidi"/>
              <w:noProof/>
            </w:rPr>
          </w:pPr>
          <w:hyperlink w:anchor="_Toc45559704" w:history="1">
            <w:r w:rsidR="001D0A82" w:rsidRPr="009F08CC">
              <w:rPr>
                <w:rStyle w:val="Hyperlink"/>
                <w:noProof/>
              </w:rPr>
              <w:t>Set Taxable FG Default [NQ!]</w:t>
            </w:r>
            <w:r w:rsidR="001D0A82">
              <w:rPr>
                <w:noProof/>
                <w:webHidden/>
              </w:rPr>
              <w:tab/>
            </w:r>
            <w:r w:rsidR="001D0A82">
              <w:rPr>
                <w:noProof/>
                <w:webHidden/>
              </w:rPr>
              <w:fldChar w:fldCharType="begin"/>
            </w:r>
            <w:r w:rsidR="001D0A82">
              <w:rPr>
                <w:noProof/>
                <w:webHidden/>
              </w:rPr>
              <w:instrText xml:space="preserve"> PAGEREF _Toc45559704 \h </w:instrText>
            </w:r>
            <w:r w:rsidR="001D0A82">
              <w:rPr>
                <w:noProof/>
                <w:webHidden/>
              </w:rPr>
            </w:r>
            <w:r w:rsidR="001D0A82">
              <w:rPr>
                <w:noProof/>
                <w:webHidden/>
              </w:rPr>
              <w:fldChar w:fldCharType="separate"/>
            </w:r>
            <w:r w:rsidR="007C3BE4">
              <w:rPr>
                <w:noProof/>
                <w:webHidden/>
              </w:rPr>
              <w:t>152</w:t>
            </w:r>
            <w:r w:rsidR="001D0A82">
              <w:rPr>
                <w:noProof/>
                <w:webHidden/>
              </w:rPr>
              <w:fldChar w:fldCharType="end"/>
            </w:r>
          </w:hyperlink>
        </w:p>
        <w:p w14:paraId="7C8F93E0" w14:textId="621E2EF7" w:rsidR="001D0A82" w:rsidRDefault="00F4456B">
          <w:pPr>
            <w:pStyle w:val="TOC2"/>
            <w:tabs>
              <w:tab w:val="right" w:leader="dot" w:pos="9350"/>
            </w:tabs>
            <w:rPr>
              <w:rFonts w:cstheme="minorBidi"/>
              <w:noProof/>
            </w:rPr>
          </w:pPr>
          <w:hyperlink w:anchor="_Toc45559707" w:history="1">
            <w:r w:rsidR="001D0A82" w:rsidRPr="009F08CC">
              <w:rPr>
                <w:rStyle w:val="Hyperlink"/>
                <w:noProof/>
              </w:rPr>
              <w:t>Fix Invoice Cost [NQ@]</w:t>
            </w:r>
            <w:r w:rsidR="001D0A82">
              <w:rPr>
                <w:noProof/>
                <w:webHidden/>
              </w:rPr>
              <w:tab/>
            </w:r>
            <w:r w:rsidR="001D0A82">
              <w:rPr>
                <w:noProof/>
                <w:webHidden/>
              </w:rPr>
              <w:fldChar w:fldCharType="begin"/>
            </w:r>
            <w:r w:rsidR="001D0A82">
              <w:rPr>
                <w:noProof/>
                <w:webHidden/>
              </w:rPr>
              <w:instrText xml:space="preserve"> PAGEREF _Toc45559707 \h </w:instrText>
            </w:r>
            <w:r w:rsidR="001D0A82">
              <w:rPr>
                <w:noProof/>
                <w:webHidden/>
              </w:rPr>
            </w:r>
            <w:r w:rsidR="001D0A82">
              <w:rPr>
                <w:noProof/>
                <w:webHidden/>
              </w:rPr>
              <w:fldChar w:fldCharType="separate"/>
            </w:r>
            <w:r w:rsidR="007C3BE4">
              <w:rPr>
                <w:noProof/>
                <w:webHidden/>
              </w:rPr>
              <w:t>152</w:t>
            </w:r>
            <w:r w:rsidR="001D0A82">
              <w:rPr>
                <w:noProof/>
                <w:webHidden/>
              </w:rPr>
              <w:fldChar w:fldCharType="end"/>
            </w:r>
          </w:hyperlink>
        </w:p>
        <w:p w14:paraId="48D2F739" w14:textId="0C141BE6" w:rsidR="001D0A82" w:rsidRDefault="00F4456B">
          <w:pPr>
            <w:pStyle w:val="TOC2"/>
            <w:tabs>
              <w:tab w:val="right" w:leader="dot" w:pos="9350"/>
            </w:tabs>
            <w:rPr>
              <w:rFonts w:cstheme="minorBidi"/>
              <w:noProof/>
            </w:rPr>
          </w:pPr>
          <w:hyperlink w:anchor="_Toc45559710" w:history="1">
            <w:r w:rsidR="001D0A82" w:rsidRPr="009F08CC">
              <w:rPr>
                <w:rStyle w:val="Hyperlink"/>
                <w:noProof/>
              </w:rPr>
              <w:t>Build FG Warehouse / Bin [NQ#]</w:t>
            </w:r>
            <w:r w:rsidR="001D0A82">
              <w:rPr>
                <w:noProof/>
                <w:webHidden/>
              </w:rPr>
              <w:tab/>
            </w:r>
            <w:r w:rsidR="001D0A82">
              <w:rPr>
                <w:noProof/>
                <w:webHidden/>
              </w:rPr>
              <w:fldChar w:fldCharType="begin"/>
            </w:r>
            <w:r w:rsidR="001D0A82">
              <w:rPr>
                <w:noProof/>
                <w:webHidden/>
              </w:rPr>
              <w:instrText xml:space="preserve"> PAGEREF _Toc45559710 \h </w:instrText>
            </w:r>
            <w:r w:rsidR="001D0A82">
              <w:rPr>
                <w:noProof/>
                <w:webHidden/>
              </w:rPr>
            </w:r>
            <w:r w:rsidR="001D0A82">
              <w:rPr>
                <w:noProof/>
                <w:webHidden/>
              </w:rPr>
              <w:fldChar w:fldCharType="separate"/>
            </w:r>
            <w:r w:rsidR="007C3BE4">
              <w:rPr>
                <w:noProof/>
                <w:webHidden/>
              </w:rPr>
              <w:t>153</w:t>
            </w:r>
            <w:r w:rsidR="001D0A82">
              <w:rPr>
                <w:noProof/>
                <w:webHidden/>
              </w:rPr>
              <w:fldChar w:fldCharType="end"/>
            </w:r>
          </w:hyperlink>
        </w:p>
        <w:p w14:paraId="5664C807" w14:textId="7239EE5F" w:rsidR="001D0A82" w:rsidRDefault="00F4456B">
          <w:pPr>
            <w:pStyle w:val="TOC2"/>
            <w:tabs>
              <w:tab w:val="right" w:leader="dot" w:pos="9350"/>
            </w:tabs>
            <w:rPr>
              <w:rFonts w:cstheme="minorBidi"/>
              <w:noProof/>
            </w:rPr>
          </w:pPr>
          <w:hyperlink w:anchor="_Toc45559712" w:history="1">
            <w:r w:rsidR="001D0A82" w:rsidRPr="009F08CC">
              <w:rPr>
                <w:rStyle w:val="Hyperlink"/>
                <w:noProof/>
              </w:rPr>
              <w:t>Set FG Item Warehouse / Bin [NQ$]</w:t>
            </w:r>
            <w:r w:rsidR="001D0A82">
              <w:rPr>
                <w:noProof/>
                <w:webHidden/>
              </w:rPr>
              <w:tab/>
            </w:r>
            <w:r w:rsidR="001D0A82">
              <w:rPr>
                <w:noProof/>
                <w:webHidden/>
              </w:rPr>
              <w:fldChar w:fldCharType="begin"/>
            </w:r>
            <w:r w:rsidR="001D0A82">
              <w:rPr>
                <w:noProof/>
                <w:webHidden/>
              </w:rPr>
              <w:instrText xml:space="preserve"> PAGEREF _Toc45559712 \h </w:instrText>
            </w:r>
            <w:r w:rsidR="001D0A82">
              <w:rPr>
                <w:noProof/>
                <w:webHidden/>
              </w:rPr>
            </w:r>
            <w:r w:rsidR="001D0A82">
              <w:rPr>
                <w:noProof/>
                <w:webHidden/>
              </w:rPr>
              <w:fldChar w:fldCharType="separate"/>
            </w:r>
            <w:r w:rsidR="007C3BE4">
              <w:rPr>
                <w:noProof/>
                <w:webHidden/>
              </w:rPr>
              <w:t>153</w:t>
            </w:r>
            <w:r w:rsidR="001D0A82">
              <w:rPr>
                <w:noProof/>
                <w:webHidden/>
              </w:rPr>
              <w:fldChar w:fldCharType="end"/>
            </w:r>
          </w:hyperlink>
        </w:p>
        <w:p w14:paraId="78706518" w14:textId="03C27845" w:rsidR="001D0A82" w:rsidRDefault="00F4456B">
          <w:pPr>
            <w:pStyle w:val="TOC2"/>
            <w:tabs>
              <w:tab w:val="right" w:leader="dot" w:pos="9350"/>
            </w:tabs>
            <w:rPr>
              <w:rFonts w:cstheme="minorBidi"/>
              <w:noProof/>
            </w:rPr>
          </w:pPr>
          <w:hyperlink w:anchor="_Toc45559714" w:history="1">
            <w:r w:rsidR="001D0A82" w:rsidRPr="009F08CC">
              <w:rPr>
                <w:rStyle w:val="Hyperlink"/>
                <w:noProof/>
              </w:rPr>
              <w:t>Set FG Blank Warehouse / Bin [NQ%]</w:t>
            </w:r>
            <w:r w:rsidR="001D0A82">
              <w:rPr>
                <w:noProof/>
                <w:webHidden/>
              </w:rPr>
              <w:tab/>
            </w:r>
            <w:r w:rsidR="001D0A82">
              <w:rPr>
                <w:noProof/>
                <w:webHidden/>
              </w:rPr>
              <w:fldChar w:fldCharType="begin"/>
            </w:r>
            <w:r w:rsidR="001D0A82">
              <w:rPr>
                <w:noProof/>
                <w:webHidden/>
              </w:rPr>
              <w:instrText xml:space="preserve"> PAGEREF _Toc45559714 \h </w:instrText>
            </w:r>
            <w:r w:rsidR="001D0A82">
              <w:rPr>
                <w:noProof/>
                <w:webHidden/>
              </w:rPr>
            </w:r>
            <w:r w:rsidR="001D0A82">
              <w:rPr>
                <w:noProof/>
                <w:webHidden/>
              </w:rPr>
              <w:fldChar w:fldCharType="separate"/>
            </w:r>
            <w:r w:rsidR="007C3BE4">
              <w:rPr>
                <w:noProof/>
                <w:webHidden/>
              </w:rPr>
              <w:t>154</w:t>
            </w:r>
            <w:r w:rsidR="001D0A82">
              <w:rPr>
                <w:noProof/>
                <w:webHidden/>
              </w:rPr>
              <w:fldChar w:fldCharType="end"/>
            </w:r>
          </w:hyperlink>
        </w:p>
        <w:p w14:paraId="52221987" w14:textId="695641EB" w:rsidR="001D0A82" w:rsidRDefault="00F4456B">
          <w:pPr>
            <w:pStyle w:val="TOC2"/>
            <w:tabs>
              <w:tab w:val="right" w:leader="dot" w:pos="9350"/>
            </w:tabs>
            <w:rPr>
              <w:rFonts w:cstheme="minorBidi"/>
              <w:noProof/>
            </w:rPr>
          </w:pPr>
          <w:hyperlink w:anchor="_Toc45559717" w:history="1">
            <w:r w:rsidR="001D0A82" w:rsidRPr="009F08CC">
              <w:rPr>
                <w:rStyle w:val="Hyperlink"/>
                <w:noProof/>
              </w:rPr>
              <w:t>FG Item Ship Method Update [NQ^]</w:t>
            </w:r>
            <w:r w:rsidR="001D0A82">
              <w:rPr>
                <w:noProof/>
                <w:webHidden/>
              </w:rPr>
              <w:tab/>
            </w:r>
            <w:r w:rsidR="001D0A82">
              <w:rPr>
                <w:noProof/>
                <w:webHidden/>
              </w:rPr>
              <w:fldChar w:fldCharType="begin"/>
            </w:r>
            <w:r w:rsidR="001D0A82">
              <w:rPr>
                <w:noProof/>
                <w:webHidden/>
              </w:rPr>
              <w:instrText xml:space="preserve"> PAGEREF _Toc45559717 \h </w:instrText>
            </w:r>
            <w:r w:rsidR="001D0A82">
              <w:rPr>
                <w:noProof/>
                <w:webHidden/>
              </w:rPr>
            </w:r>
            <w:r w:rsidR="001D0A82">
              <w:rPr>
                <w:noProof/>
                <w:webHidden/>
              </w:rPr>
              <w:fldChar w:fldCharType="separate"/>
            </w:r>
            <w:r w:rsidR="007C3BE4">
              <w:rPr>
                <w:noProof/>
                <w:webHidden/>
              </w:rPr>
              <w:t>154</w:t>
            </w:r>
            <w:r w:rsidR="001D0A82">
              <w:rPr>
                <w:noProof/>
                <w:webHidden/>
              </w:rPr>
              <w:fldChar w:fldCharType="end"/>
            </w:r>
          </w:hyperlink>
        </w:p>
        <w:p w14:paraId="007D8CCC" w14:textId="05AC3B66" w:rsidR="001D0A82" w:rsidRDefault="00F4456B">
          <w:pPr>
            <w:pStyle w:val="TOC1"/>
            <w:tabs>
              <w:tab w:val="right" w:leader="dot" w:pos="9350"/>
            </w:tabs>
            <w:rPr>
              <w:rFonts w:cstheme="minorBidi"/>
              <w:noProof/>
            </w:rPr>
          </w:pPr>
          <w:hyperlink w:anchor="_Toc45559720" w:history="1">
            <w:r w:rsidR="001D0A82" w:rsidRPr="009F08CC">
              <w:rPr>
                <w:rStyle w:val="Hyperlink"/>
                <w:b/>
                <w:bCs/>
                <w:noProof/>
              </w:rPr>
              <w:t>Z System Reference Files [NZ]</w:t>
            </w:r>
            <w:r w:rsidR="001D0A82">
              <w:rPr>
                <w:noProof/>
                <w:webHidden/>
              </w:rPr>
              <w:tab/>
            </w:r>
            <w:r w:rsidR="001D0A82">
              <w:rPr>
                <w:noProof/>
                <w:webHidden/>
              </w:rPr>
              <w:fldChar w:fldCharType="begin"/>
            </w:r>
            <w:r w:rsidR="001D0A82">
              <w:rPr>
                <w:noProof/>
                <w:webHidden/>
              </w:rPr>
              <w:instrText xml:space="preserve"> PAGEREF _Toc45559720 \h </w:instrText>
            </w:r>
            <w:r w:rsidR="001D0A82">
              <w:rPr>
                <w:noProof/>
                <w:webHidden/>
              </w:rPr>
            </w:r>
            <w:r w:rsidR="001D0A82">
              <w:rPr>
                <w:noProof/>
                <w:webHidden/>
              </w:rPr>
              <w:fldChar w:fldCharType="separate"/>
            </w:r>
            <w:r w:rsidR="007C3BE4">
              <w:rPr>
                <w:noProof/>
                <w:webHidden/>
              </w:rPr>
              <w:t>155</w:t>
            </w:r>
            <w:r w:rsidR="001D0A82">
              <w:rPr>
                <w:noProof/>
                <w:webHidden/>
              </w:rPr>
              <w:fldChar w:fldCharType="end"/>
            </w:r>
          </w:hyperlink>
        </w:p>
        <w:p w14:paraId="6B8F1854" w14:textId="3A244D1C" w:rsidR="001D0A82" w:rsidRDefault="00F4456B">
          <w:pPr>
            <w:pStyle w:val="TOC2"/>
            <w:tabs>
              <w:tab w:val="right" w:leader="dot" w:pos="9350"/>
            </w:tabs>
            <w:rPr>
              <w:rFonts w:cstheme="minorBidi"/>
              <w:noProof/>
            </w:rPr>
          </w:pPr>
          <w:hyperlink w:anchor="_Toc45559721" w:history="1">
            <w:r w:rsidR="001D0A82" w:rsidRPr="009F08CC">
              <w:rPr>
                <w:rStyle w:val="Hyperlink"/>
                <w:noProof/>
              </w:rPr>
              <w:t>System Reference Files [NZ1]</w:t>
            </w:r>
            <w:r w:rsidR="001D0A82">
              <w:rPr>
                <w:noProof/>
                <w:webHidden/>
              </w:rPr>
              <w:tab/>
            </w:r>
            <w:r w:rsidR="001D0A82">
              <w:rPr>
                <w:noProof/>
                <w:webHidden/>
              </w:rPr>
              <w:fldChar w:fldCharType="begin"/>
            </w:r>
            <w:r w:rsidR="001D0A82">
              <w:rPr>
                <w:noProof/>
                <w:webHidden/>
              </w:rPr>
              <w:instrText xml:space="preserve"> PAGEREF _Toc45559721 \h </w:instrText>
            </w:r>
            <w:r w:rsidR="001D0A82">
              <w:rPr>
                <w:noProof/>
                <w:webHidden/>
              </w:rPr>
            </w:r>
            <w:r w:rsidR="001D0A82">
              <w:rPr>
                <w:noProof/>
                <w:webHidden/>
              </w:rPr>
              <w:fldChar w:fldCharType="separate"/>
            </w:r>
            <w:r w:rsidR="007C3BE4">
              <w:rPr>
                <w:noProof/>
                <w:webHidden/>
              </w:rPr>
              <w:t>155</w:t>
            </w:r>
            <w:r w:rsidR="001D0A82">
              <w:rPr>
                <w:noProof/>
                <w:webHidden/>
              </w:rPr>
              <w:fldChar w:fldCharType="end"/>
            </w:r>
          </w:hyperlink>
        </w:p>
        <w:p w14:paraId="01158C2E" w14:textId="5B271AE0" w:rsidR="001D0A82" w:rsidRDefault="00F4456B">
          <w:pPr>
            <w:pStyle w:val="TOC2"/>
            <w:tabs>
              <w:tab w:val="right" w:leader="dot" w:pos="9350"/>
            </w:tabs>
            <w:rPr>
              <w:rFonts w:cstheme="minorBidi"/>
              <w:noProof/>
            </w:rPr>
          </w:pPr>
          <w:hyperlink w:anchor="_Toc45559725" w:history="1">
            <w:r w:rsidR="001D0A82" w:rsidRPr="009F08CC">
              <w:rPr>
                <w:rStyle w:val="Hyperlink"/>
                <w:noProof/>
              </w:rPr>
              <w:t>Job Categories [NZ2]</w:t>
            </w:r>
            <w:r w:rsidR="001D0A82">
              <w:rPr>
                <w:noProof/>
                <w:webHidden/>
              </w:rPr>
              <w:tab/>
            </w:r>
            <w:r w:rsidR="001D0A82">
              <w:rPr>
                <w:noProof/>
                <w:webHidden/>
              </w:rPr>
              <w:fldChar w:fldCharType="begin"/>
            </w:r>
            <w:r w:rsidR="001D0A82">
              <w:rPr>
                <w:noProof/>
                <w:webHidden/>
              </w:rPr>
              <w:instrText xml:space="preserve"> PAGEREF _Toc45559725 \h </w:instrText>
            </w:r>
            <w:r w:rsidR="001D0A82">
              <w:rPr>
                <w:noProof/>
                <w:webHidden/>
              </w:rPr>
            </w:r>
            <w:r w:rsidR="001D0A82">
              <w:rPr>
                <w:noProof/>
                <w:webHidden/>
              </w:rPr>
              <w:fldChar w:fldCharType="separate"/>
            </w:r>
            <w:r w:rsidR="007C3BE4">
              <w:rPr>
                <w:noProof/>
                <w:webHidden/>
              </w:rPr>
              <w:t>157</w:t>
            </w:r>
            <w:r w:rsidR="001D0A82">
              <w:rPr>
                <w:noProof/>
                <w:webHidden/>
              </w:rPr>
              <w:fldChar w:fldCharType="end"/>
            </w:r>
          </w:hyperlink>
        </w:p>
        <w:p w14:paraId="22ED4DB8" w14:textId="396DC277" w:rsidR="001D0A82" w:rsidRDefault="00F4456B">
          <w:pPr>
            <w:pStyle w:val="TOC2"/>
            <w:tabs>
              <w:tab w:val="right" w:leader="dot" w:pos="9350"/>
            </w:tabs>
            <w:rPr>
              <w:rFonts w:cstheme="minorBidi"/>
              <w:noProof/>
            </w:rPr>
          </w:pPr>
          <w:hyperlink w:anchor="_Toc45559728" w:history="1">
            <w:r w:rsidR="001D0A82" w:rsidRPr="009F08CC">
              <w:rPr>
                <w:rStyle w:val="Hyperlink"/>
                <w:noProof/>
              </w:rPr>
              <w:t>Material Types [NZ3]</w:t>
            </w:r>
            <w:r w:rsidR="001D0A82">
              <w:rPr>
                <w:noProof/>
                <w:webHidden/>
              </w:rPr>
              <w:tab/>
            </w:r>
            <w:r w:rsidR="001D0A82">
              <w:rPr>
                <w:noProof/>
                <w:webHidden/>
              </w:rPr>
              <w:fldChar w:fldCharType="begin"/>
            </w:r>
            <w:r w:rsidR="001D0A82">
              <w:rPr>
                <w:noProof/>
                <w:webHidden/>
              </w:rPr>
              <w:instrText xml:space="preserve"> PAGEREF _Toc45559728 \h </w:instrText>
            </w:r>
            <w:r w:rsidR="001D0A82">
              <w:rPr>
                <w:noProof/>
                <w:webHidden/>
              </w:rPr>
            </w:r>
            <w:r w:rsidR="001D0A82">
              <w:rPr>
                <w:noProof/>
                <w:webHidden/>
              </w:rPr>
              <w:fldChar w:fldCharType="separate"/>
            </w:r>
            <w:r w:rsidR="007C3BE4">
              <w:rPr>
                <w:noProof/>
                <w:webHidden/>
              </w:rPr>
              <w:t>158</w:t>
            </w:r>
            <w:r w:rsidR="001D0A82">
              <w:rPr>
                <w:noProof/>
                <w:webHidden/>
              </w:rPr>
              <w:fldChar w:fldCharType="end"/>
            </w:r>
          </w:hyperlink>
        </w:p>
        <w:p w14:paraId="3A09911E" w14:textId="6076CAA2" w:rsidR="001D0A82" w:rsidRDefault="00F4456B">
          <w:pPr>
            <w:pStyle w:val="TOC2"/>
            <w:tabs>
              <w:tab w:val="right" w:leader="dot" w:pos="9350"/>
            </w:tabs>
            <w:rPr>
              <w:rFonts w:cstheme="minorBidi"/>
              <w:noProof/>
            </w:rPr>
          </w:pPr>
          <w:hyperlink w:anchor="_Toc45559731" w:history="1">
            <w:r w:rsidR="001D0A82" w:rsidRPr="009F08CC">
              <w:rPr>
                <w:rStyle w:val="Hyperlink"/>
                <w:noProof/>
              </w:rPr>
              <w:t>Departments [NZ4]</w:t>
            </w:r>
            <w:r w:rsidR="001D0A82">
              <w:rPr>
                <w:noProof/>
                <w:webHidden/>
              </w:rPr>
              <w:tab/>
            </w:r>
            <w:r w:rsidR="001D0A82">
              <w:rPr>
                <w:noProof/>
                <w:webHidden/>
              </w:rPr>
              <w:fldChar w:fldCharType="begin"/>
            </w:r>
            <w:r w:rsidR="001D0A82">
              <w:rPr>
                <w:noProof/>
                <w:webHidden/>
              </w:rPr>
              <w:instrText xml:space="preserve"> PAGEREF _Toc45559731 \h </w:instrText>
            </w:r>
            <w:r w:rsidR="001D0A82">
              <w:rPr>
                <w:noProof/>
                <w:webHidden/>
              </w:rPr>
            </w:r>
            <w:r w:rsidR="001D0A82">
              <w:rPr>
                <w:noProof/>
                <w:webHidden/>
              </w:rPr>
              <w:fldChar w:fldCharType="separate"/>
            </w:r>
            <w:r w:rsidR="007C3BE4">
              <w:rPr>
                <w:noProof/>
                <w:webHidden/>
              </w:rPr>
              <w:t>160</w:t>
            </w:r>
            <w:r w:rsidR="001D0A82">
              <w:rPr>
                <w:noProof/>
                <w:webHidden/>
              </w:rPr>
              <w:fldChar w:fldCharType="end"/>
            </w:r>
          </w:hyperlink>
        </w:p>
        <w:p w14:paraId="30A72869" w14:textId="21C4A6B9" w:rsidR="001D0A82" w:rsidRDefault="00F4456B">
          <w:pPr>
            <w:pStyle w:val="TOC3"/>
            <w:tabs>
              <w:tab w:val="right" w:leader="dot" w:pos="9350"/>
            </w:tabs>
            <w:rPr>
              <w:rFonts w:cstheme="minorBidi"/>
              <w:noProof/>
            </w:rPr>
          </w:pPr>
          <w:hyperlink w:anchor="_Toc45559734" w:history="1">
            <w:r w:rsidR="001D0A82" w:rsidRPr="009F08CC">
              <w:rPr>
                <w:rStyle w:val="Hyperlink"/>
                <w:noProof/>
              </w:rPr>
              <w:t>Add/Update Department</w:t>
            </w:r>
            <w:r w:rsidR="001D0A82">
              <w:rPr>
                <w:noProof/>
                <w:webHidden/>
              </w:rPr>
              <w:tab/>
            </w:r>
            <w:r w:rsidR="001D0A82">
              <w:rPr>
                <w:noProof/>
                <w:webHidden/>
              </w:rPr>
              <w:fldChar w:fldCharType="begin"/>
            </w:r>
            <w:r w:rsidR="001D0A82">
              <w:rPr>
                <w:noProof/>
                <w:webHidden/>
              </w:rPr>
              <w:instrText xml:space="preserve"> PAGEREF _Toc45559734 \h </w:instrText>
            </w:r>
            <w:r w:rsidR="001D0A82">
              <w:rPr>
                <w:noProof/>
                <w:webHidden/>
              </w:rPr>
            </w:r>
            <w:r w:rsidR="001D0A82">
              <w:rPr>
                <w:noProof/>
                <w:webHidden/>
              </w:rPr>
              <w:fldChar w:fldCharType="separate"/>
            </w:r>
            <w:r w:rsidR="007C3BE4">
              <w:rPr>
                <w:noProof/>
                <w:webHidden/>
              </w:rPr>
              <w:t>162</w:t>
            </w:r>
            <w:r w:rsidR="001D0A82">
              <w:rPr>
                <w:noProof/>
                <w:webHidden/>
              </w:rPr>
              <w:fldChar w:fldCharType="end"/>
            </w:r>
          </w:hyperlink>
        </w:p>
        <w:p w14:paraId="23B31E2A" w14:textId="088452B4" w:rsidR="001D0A82" w:rsidRDefault="00F4456B">
          <w:pPr>
            <w:pStyle w:val="TOC2"/>
            <w:tabs>
              <w:tab w:val="right" w:leader="dot" w:pos="9350"/>
            </w:tabs>
            <w:rPr>
              <w:rFonts w:cstheme="minorBidi"/>
              <w:noProof/>
            </w:rPr>
          </w:pPr>
          <w:hyperlink w:anchor="_Toc45559736" w:history="1">
            <w:r w:rsidR="001D0A82" w:rsidRPr="009F08CC">
              <w:rPr>
                <w:rStyle w:val="Hyperlink"/>
                <w:noProof/>
              </w:rPr>
              <w:t>Preparation Material Types [NZ5]</w:t>
            </w:r>
            <w:r w:rsidR="001D0A82">
              <w:rPr>
                <w:noProof/>
                <w:webHidden/>
              </w:rPr>
              <w:tab/>
            </w:r>
            <w:r w:rsidR="001D0A82">
              <w:rPr>
                <w:noProof/>
                <w:webHidden/>
              </w:rPr>
              <w:fldChar w:fldCharType="begin"/>
            </w:r>
            <w:r w:rsidR="001D0A82">
              <w:rPr>
                <w:noProof/>
                <w:webHidden/>
              </w:rPr>
              <w:instrText xml:space="preserve"> PAGEREF _Toc45559736 \h </w:instrText>
            </w:r>
            <w:r w:rsidR="001D0A82">
              <w:rPr>
                <w:noProof/>
                <w:webHidden/>
              </w:rPr>
            </w:r>
            <w:r w:rsidR="001D0A82">
              <w:rPr>
                <w:noProof/>
                <w:webHidden/>
              </w:rPr>
              <w:fldChar w:fldCharType="separate"/>
            </w:r>
            <w:r w:rsidR="007C3BE4">
              <w:rPr>
                <w:noProof/>
                <w:webHidden/>
              </w:rPr>
              <w:t>163</w:t>
            </w:r>
            <w:r w:rsidR="001D0A82">
              <w:rPr>
                <w:noProof/>
                <w:webHidden/>
              </w:rPr>
              <w:fldChar w:fldCharType="end"/>
            </w:r>
          </w:hyperlink>
        </w:p>
        <w:p w14:paraId="3773614B" w14:textId="6885ABBA" w:rsidR="001D0A82" w:rsidRDefault="00F4456B">
          <w:pPr>
            <w:pStyle w:val="TOC2"/>
            <w:tabs>
              <w:tab w:val="right" w:leader="dot" w:pos="9350"/>
            </w:tabs>
            <w:rPr>
              <w:rFonts w:cstheme="minorBidi"/>
              <w:noProof/>
            </w:rPr>
          </w:pPr>
          <w:hyperlink w:anchor="_Toc45559739" w:history="1">
            <w:r w:rsidR="001D0A82" w:rsidRPr="009F08CC">
              <w:rPr>
                <w:rStyle w:val="Hyperlink"/>
                <w:noProof/>
              </w:rPr>
              <w:t>RM / FG Specifications [NZ6]</w:t>
            </w:r>
            <w:r w:rsidR="001D0A82">
              <w:rPr>
                <w:noProof/>
                <w:webHidden/>
              </w:rPr>
              <w:tab/>
            </w:r>
            <w:r w:rsidR="001D0A82">
              <w:rPr>
                <w:noProof/>
                <w:webHidden/>
              </w:rPr>
              <w:fldChar w:fldCharType="begin"/>
            </w:r>
            <w:r w:rsidR="001D0A82">
              <w:rPr>
                <w:noProof/>
                <w:webHidden/>
              </w:rPr>
              <w:instrText xml:space="preserve"> PAGEREF _Toc45559739 \h </w:instrText>
            </w:r>
            <w:r w:rsidR="001D0A82">
              <w:rPr>
                <w:noProof/>
                <w:webHidden/>
              </w:rPr>
            </w:r>
            <w:r w:rsidR="001D0A82">
              <w:rPr>
                <w:noProof/>
                <w:webHidden/>
              </w:rPr>
              <w:fldChar w:fldCharType="separate"/>
            </w:r>
            <w:r w:rsidR="007C3BE4">
              <w:rPr>
                <w:noProof/>
                <w:webHidden/>
              </w:rPr>
              <w:t>165</w:t>
            </w:r>
            <w:r w:rsidR="001D0A82">
              <w:rPr>
                <w:noProof/>
                <w:webHidden/>
              </w:rPr>
              <w:fldChar w:fldCharType="end"/>
            </w:r>
          </w:hyperlink>
        </w:p>
        <w:p w14:paraId="5E518F12" w14:textId="5C0B493C" w:rsidR="001D0A82" w:rsidRDefault="00F4456B">
          <w:pPr>
            <w:pStyle w:val="TOC3"/>
            <w:tabs>
              <w:tab w:val="right" w:leader="dot" w:pos="9350"/>
            </w:tabs>
            <w:rPr>
              <w:rFonts w:cstheme="minorBidi"/>
              <w:noProof/>
            </w:rPr>
          </w:pPr>
          <w:hyperlink w:anchor="_Toc45559742" w:history="1">
            <w:r w:rsidR="001D0A82" w:rsidRPr="009F08CC">
              <w:rPr>
                <w:rStyle w:val="Hyperlink"/>
                <w:noProof/>
              </w:rPr>
              <w:t>Add/Update Spec</w:t>
            </w:r>
            <w:r w:rsidR="001D0A82">
              <w:rPr>
                <w:noProof/>
                <w:webHidden/>
              </w:rPr>
              <w:tab/>
            </w:r>
            <w:r w:rsidR="001D0A82">
              <w:rPr>
                <w:noProof/>
                <w:webHidden/>
              </w:rPr>
              <w:fldChar w:fldCharType="begin"/>
            </w:r>
            <w:r w:rsidR="001D0A82">
              <w:rPr>
                <w:noProof/>
                <w:webHidden/>
              </w:rPr>
              <w:instrText xml:space="preserve"> PAGEREF _Toc45559742 \h </w:instrText>
            </w:r>
            <w:r w:rsidR="001D0A82">
              <w:rPr>
                <w:noProof/>
                <w:webHidden/>
              </w:rPr>
            </w:r>
            <w:r w:rsidR="001D0A82">
              <w:rPr>
                <w:noProof/>
                <w:webHidden/>
              </w:rPr>
              <w:fldChar w:fldCharType="separate"/>
            </w:r>
            <w:r w:rsidR="007C3BE4">
              <w:rPr>
                <w:noProof/>
                <w:webHidden/>
              </w:rPr>
              <w:t>167</w:t>
            </w:r>
            <w:r w:rsidR="001D0A82">
              <w:rPr>
                <w:noProof/>
                <w:webHidden/>
              </w:rPr>
              <w:fldChar w:fldCharType="end"/>
            </w:r>
          </w:hyperlink>
        </w:p>
        <w:p w14:paraId="356A4F4C" w14:textId="422F9A55" w:rsidR="001D0A82" w:rsidRDefault="00F4456B">
          <w:pPr>
            <w:pStyle w:val="TOC2"/>
            <w:tabs>
              <w:tab w:val="right" w:leader="dot" w:pos="9350"/>
            </w:tabs>
            <w:rPr>
              <w:rFonts w:cstheme="minorBidi"/>
              <w:noProof/>
            </w:rPr>
          </w:pPr>
          <w:hyperlink w:anchor="_Toc45559744" w:history="1">
            <w:r w:rsidR="001D0A82" w:rsidRPr="009F08CC">
              <w:rPr>
                <w:rStyle w:val="Hyperlink"/>
                <w:noProof/>
              </w:rPr>
              <w:t>Standards Matrix [NZ7]</w:t>
            </w:r>
            <w:r w:rsidR="001D0A82">
              <w:rPr>
                <w:noProof/>
                <w:webHidden/>
              </w:rPr>
              <w:tab/>
            </w:r>
            <w:r w:rsidR="001D0A82">
              <w:rPr>
                <w:noProof/>
                <w:webHidden/>
              </w:rPr>
              <w:fldChar w:fldCharType="begin"/>
            </w:r>
            <w:r w:rsidR="001D0A82">
              <w:rPr>
                <w:noProof/>
                <w:webHidden/>
              </w:rPr>
              <w:instrText xml:space="preserve"> PAGEREF _Toc45559744 \h </w:instrText>
            </w:r>
            <w:r w:rsidR="001D0A82">
              <w:rPr>
                <w:noProof/>
                <w:webHidden/>
              </w:rPr>
            </w:r>
            <w:r w:rsidR="001D0A82">
              <w:rPr>
                <w:noProof/>
                <w:webHidden/>
              </w:rPr>
              <w:fldChar w:fldCharType="separate"/>
            </w:r>
            <w:r w:rsidR="007C3BE4">
              <w:rPr>
                <w:noProof/>
                <w:webHidden/>
              </w:rPr>
              <w:t>167</w:t>
            </w:r>
            <w:r w:rsidR="001D0A82">
              <w:rPr>
                <w:noProof/>
                <w:webHidden/>
              </w:rPr>
              <w:fldChar w:fldCharType="end"/>
            </w:r>
          </w:hyperlink>
        </w:p>
        <w:p w14:paraId="11EBCE7B" w14:textId="43287CBD" w:rsidR="001D0A82" w:rsidRDefault="00F4456B">
          <w:pPr>
            <w:pStyle w:val="TOC2"/>
            <w:tabs>
              <w:tab w:val="right" w:leader="dot" w:pos="9350"/>
            </w:tabs>
            <w:rPr>
              <w:rFonts w:cstheme="minorBidi"/>
              <w:noProof/>
            </w:rPr>
          </w:pPr>
          <w:hyperlink w:anchor="_Toc45559747" w:history="1">
            <w:r w:rsidR="001D0A82" w:rsidRPr="009F08CC">
              <w:rPr>
                <w:rStyle w:val="Hyperlink"/>
                <w:noProof/>
              </w:rPr>
              <w:t>Units of Measure [NZ8]</w:t>
            </w:r>
            <w:r w:rsidR="001D0A82">
              <w:rPr>
                <w:noProof/>
                <w:webHidden/>
              </w:rPr>
              <w:tab/>
            </w:r>
            <w:r w:rsidR="001D0A82">
              <w:rPr>
                <w:noProof/>
                <w:webHidden/>
              </w:rPr>
              <w:fldChar w:fldCharType="begin"/>
            </w:r>
            <w:r w:rsidR="001D0A82">
              <w:rPr>
                <w:noProof/>
                <w:webHidden/>
              </w:rPr>
              <w:instrText xml:space="preserve"> PAGEREF _Toc45559747 \h </w:instrText>
            </w:r>
            <w:r w:rsidR="001D0A82">
              <w:rPr>
                <w:noProof/>
                <w:webHidden/>
              </w:rPr>
            </w:r>
            <w:r w:rsidR="001D0A82">
              <w:rPr>
                <w:noProof/>
                <w:webHidden/>
              </w:rPr>
              <w:fldChar w:fldCharType="separate"/>
            </w:r>
            <w:r w:rsidR="007C3BE4">
              <w:rPr>
                <w:noProof/>
                <w:webHidden/>
              </w:rPr>
              <w:t>170</w:t>
            </w:r>
            <w:r w:rsidR="001D0A82">
              <w:rPr>
                <w:noProof/>
                <w:webHidden/>
              </w:rPr>
              <w:fldChar w:fldCharType="end"/>
            </w:r>
          </w:hyperlink>
        </w:p>
        <w:p w14:paraId="5B4D2694" w14:textId="3745DFEF" w:rsidR="001D0A82" w:rsidRDefault="00F4456B">
          <w:pPr>
            <w:pStyle w:val="TOC2"/>
            <w:tabs>
              <w:tab w:val="right" w:leader="dot" w:pos="9350"/>
            </w:tabs>
            <w:rPr>
              <w:rFonts w:cstheme="minorBidi"/>
              <w:noProof/>
            </w:rPr>
          </w:pPr>
          <w:hyperlink w:anchor="_Toc45559750" w:history="1">
            <w:r w:rsidR="001D0A82" w:rsidRPr="009F08CC">
              <w:rPr>
                <w:rStyle w:val="Hyperlink"/>
                <w:noProof/>
              </w:rPr>
              <w:t>State and Province Abbreviations [NZ9]</w:t>
            </w:r>
            <w:r w:rsidR="001D0A82">
              <w:rPr>
                <w:noProof/>
                <w:webHidden/>
              </w:rPr>
              <w:tab/>
            </w:r>
            <w:r w:rsidR="001D0A82">
              <w:rPr>
                <w:noProof/>
                <w:webHidden/>
              </w:rPr>
              <w:fldChar w:fldCharType="begin"/>
            </w:r>
            <w:r w:rsidR="001D0A82">
              <w:rPr>
                <w:noProof/>
                <w:webHidden/>
              </w:rPr>
              <w:instrText xml:space="preserve"> PAGEREF _Toc45559750 \h </w:instrText>
            </w:r>
            <w:r w:rsidR="001D0A82">
              <w:rPr>
                <w:noProof/>
                <w:webHidden/>
              </w:rPr>
            </w:r>
            <w:r w:rsidR="001D0A82">
              <w:rPr>
                <w:noProof/>
                <w:webHidden/>
              </w:rPr>
              <w:fldChar w:fldCharType="separate"/>
            </w:r>
            <w:r w:rsidR="007C3BE4">
              <w:rPr>
                <w:noProof/>
                <w:webHidden/>
              </w:rPr>
              <w:t>172</w:t>
            </w:r>
            <w:r w:rsidR="001D0A82">
              <w:rPr>
                <w:noProof/>
                <w:webHidden/>
              </w:rPr>
              <w:fldChar w:fldCharType="end"/>
            </w:r>
          </w:hyperlink>
        </w:p>
        <w:p w14:paraId="2FE69FE5" w14:textId="0E4DA0F1" w:rsidR="001D0A82" w:rsidRDefault="00F4456B">
          <w:pPr>
            <w:pStyle w:val="TOC3"/>
            <w:tabs>
              <w:tab w:val="right" w:leader="dot" w:pos="9350"/>
            </w:tabs>
            <w:rPr>
              <w:rFonts w:cstheme="minorBidi"/>
              <w:noProof/>
            </w:rPr>
          </w:pPr>
          <w:hyperlink w:anchor="_Toc45559753" w:history="1">
            <w:r w:rsidR="001D0A82" w:rsidRPr="009F08CC">
              <w:rPr>
                <w:rStyle w:val="Hyperlink"/>
                <w:noProof/>
              </w:rPr>
              <w:t>Add/Update State</w:t>
            </w:r>
            <w:r w:rsidR="001D0A82">
              <w:rPr>
                <w:noProof/>
                <w:webHidden/>
              </w:rPr>
              <w:tab/>
            </w:r>
            <w:r w:rsidR="001D0A82">
              <w:rPr>
                <w:noProof/>
                <w:webHidden/>
              </w:rPr>
              <w:fldChar w:fldCharType="begin"/>
            </w:r>
            <w:r w:rsidR="001D0A82">
              <w:rPr>
                <w:noProof/>
                <w:webHidden/>
              </w:rPr>
              <w:instrText xml:space="preserve"> PAGEREF _Toc45559753 \h </w:instrText>
            </w:r>
            <w:r w:rsidR="001D0A82">
              <w:rPr>
                <w:noProof/>
                <w:webHidden/>
              </w:rPr>
            </w:r>
            <w:r w:rsidR="001D0A82">
              <w:rPr>
                <w:noProof/>
                <w:webHidden/>
              </w:rPr>
              <w:fldChar w:fldCharType="separate"/>
            </w:r>
            <w:r w:rsidR="007C3BE4">
              <w:rPr>
                <w:noProof/>
                <w:webHidden/>
              </w:rPr>
              <w:t>174</w:t>
            </w:r>
            <w:r w:rsidR="001D0A82">
              <w:rPr>
                <w:noProof/>
                <w:webHidden/>
              </w:rPr>
              <w:fldChar w:fldCharType="end"/>
            </w:r>
          </w:hyperlink>
        </w:p>
        <w:p w14:paraId="7C7E5546" w14:textId="2455918E" w:rsidR="001D0A82" w:rsidRDefault="00F4456B">
          <w:pPr>
            <w:pStyle w:val="TOC2"/>
            <w:tabs>
              <w:tab w:val="right" w:leader="dot" w:pos="9350"/>
            </w:tabs>
            <w:rPr>
              <w:rFonts w:cstheme="minorBidi"/>
              <w:noProof/>
            </w:rPr>
          </w:pPr>
          <w:hyperlink w:anchor="_Toc45559755" w:history="1">
            <w:r w:rsidR="001D0A82" w:rsidRPr="009F08CC">
              <w:rPr>
                <w:rStyle w:val="Hyperlink"/>
                <w:noProof/>
              </w:rPr>
              <w:t>Holidays [NZ)]</w:t>
            </w:r>
            <w:r w:rsidR="001D0A82">
              <w:rPr>
                <w:noProof/>
                <w:webHidden/>
              </w:rPr>
              <w:tab/>
            </w:r>
            <w:r w:rsidR="001D0A82">
              <w:rPr>
                <w:noProof/>
                <w:webHidden/>
              </w:rPr>
              <w:fldChar w:fldCharType="begin"/>
            </w:r>
            <w:r w:rsidR="001D0A82">
              <w:rPr>
                <w:noProof/>
                <w:webHidden/>
              </w:rPr>
              <w:instrText xml:space="preserve"> PAGEREF _Toc45559755 \h </w:instrText>
            </w:r>
            <w:r w:rsidR="001D0A82">
              <w:rPr>
                <w:noProof/>
                <w:webHidden/>
              </w:rPr>
            </w:r>
            <w:r w:rsidR="001D0A82">
              <w:rPr>
                <w:noProof/>
                <w:webHidden/>
              </w:rPr>
              <w:fldChar w:fldCharType="separate"/>
            </w:r>
            <w:r w:rsidR="007C3BE4">
              <w:rPr>
                <w:noProof/>
                <w:webHidden/>
              </w:rPr>
              <w:t>175</w:t>
            </w:r>
            <w:r w:rsidR="001D0A82">
              <w:rPr>
                <w:noProof/>
                <w:webHidden/>
              </w:rPr>
              <w:fldChar w:fldCharType="end"/>
            </w:r>
          </w:hyperlink>
        </w:p>
        <w:p w14:paraId="48341919" w14:textId="65580ECD" w:rsidR="001D0A82" w:rsidRDefault="00F4456B">
          <w:pPr>
            <w:pStyle w:val="TOC3"/>
            <w:tabs>
              <w:tab w:val="right" w:leader="dot" w:pos="9350"/>
            </w:tabs>
            <w:rPr>
              <w:rFonts w:cstheme="minorBidi"/>
              <w:noProof/>
            </w:rPr>
          </w:pPr>
          <w:hyperlink w:anchor="_Toc45559758" w:history="1">
            <w:r w:rsidR="001D0A82" w:rsidRPr="009F08CC">
              <w:rPr>
                <w:rStyle w:val="Hyperlink"/>
                <w:noProof/>
              </w:rPr>
              <w:t>Add/Update Holiday</w:t>
            </w:r>
            <w:r w:rsidR="001D0A82">
              <w:rPr>
                <w:noProof/>
                <w:webHidden/>
              </w:rPr>
              <w:tab/>
            </w:r>
            <w:r w:rsidR="001D0A82">
              <w:rPr>
                <w:noProof/>
                <w:webHidden/>
              </w:rPr>
              <w:fldChar w:fldCharType="begin"/>
            </w:r>
            <w:r w:rsidR="001D0A82">
              <w:rPr>
                <w:noProof/>
                <w:webHidden/>
              </w:rPr>
              <w:instrText xml:space="preserve"> PAGEREF _Toc45559758 \h </w:instrText>
            </w:r>
            <w:r w:rsidR="001D0A82">
              <w:rPr>
                <w:noProof/>
                <w:webHidden/>
              </w:rPr>
            </w:r>
            <w:r w:rsidR="001D0A82">
              <w:rPr>
                <w:noProof/>
                <w:webHidden/>
              </w:rPr>
              <w:fldChar w:fldCharType="separate"/>
            </w:r>
            <w:r w:rsidR="007C3BE4">
              <w:rPr>
                <w:noProof/>
                <w:webHidden/>
              </w:rPr>
              <w:t>177</w:t>
            </w:r>
            <w:r w:rsidR="001D0A82">
              <w:rPr>
                <w:noProof/>
                <w:webHidden/>
              </w:rPr>
              <w:fldChar w:fldCharType="end"/>
            </w:r>
          </w:hyperlink>
        </w:p>
        <w:p w14:paraId="37742DC4" w14:textId="78D28512" w:rsidR="001D0A82" w:rsidRDefault="00F4456B">
          <w:pPr>
            <w:pStyle w:val="TOC2"/>
            <w:tabs>
              <w:tab w:val="right" w:leader="dot" w:pos="9350"/>
            </w:tabs>
            <w:rPr>
              <w:rFonts w:cstheme="minorBidi"/>
              <w:noProof/>
            </w:rPr>
          </w:pPr>
          <w:hyperlink w:anchor="_Toc45559760" w:history="1">
            <w:r w:rsidR="001D0A82" w:rsidRPr="009F08CC">
              <w:rPr>
                <w:rStyle w:val="Hyperlink"/>
                <w:noProof/>
              </w:rPr>
              <w:t>Cross References [NZ!]</w:t>
            </w:r>
            <w:r w:rsidR="001D0A82">
              <w:rPr>
                <w:noProof/>
                <w:webHidden/>
              </w:rPr>
              <w:tab/>
            </w:r>
            <w:r w:rsidR="001D0A82">
              <w:rPr>
                <w:noProof/>
                <w:webHidden/>
              </w:rPr>
              <w:fldChar w:fldCharType="begin"/>
            </w:r>
            <w:r w:rsidR="001D0A82">
              <w:rPr>
                <w:noProof/>
                <w:webHidden/>
              </w:rPr>
              <w:instrText xml:space="preserve"> PAGEREF _Toc45559760 \h </w:instrText>
            </w:r>
            <w:r w:rsidR="001D0A82">
              <w:rPr>
                <w:noProof/>
                <w:webHidden/>
              </w:rPr>
            </w:r>
            <w:r w:rsidR="001D0A82">
              <w:rPr>
                <w:noProof/>
                <w:webHidden/>
              </w:rPr>
              <w:fldChar w:fldCharType="separate"/>
            </w:r>
            <w:r w:rsidR="007C3BE4">
              <w:rPr>
                <w:noProof/>
                <w:webHidden/>
              </w:rPr>
              <w:t>178</w:t>
            </w:r>
            <w:r w:rsidR="001D0A82">
              <w:rPr>
                <w:noProof/>
                <w:webHidden/>
              </w:rPr>
              <w:fldChar w:fldCharType="end"/>
            </w:r>
          </w:hyperlink>
        </w:p>
        <w:p w14:paraId="07EC8E89" w14:textId="4634FF42" w:rsidR="001D0A82" w:rsidRDefault="00F4456B">
          <w:pPr>
            <w:pStyle w:val="TOC2"/>
            <w:tabs>
              <w:tab w:val="right" w:leader="dot" w:pos="9350"/>
            </w:tabs>
            <w:rPr>
              <w:rFonts w:cstheme="minorBidi"/>
              <w:noProof/>
            </w:rPr>
          </w:pPr>
          <w:hyperlink w:anchor="_Toc45559763" w:history="1">
            <w:r w:rsidR="001D0A82" w:rsidRPr="009F08CC">
              <w:rPr>
                <w:rStyle w:val="Hyperlink"/>
                <w:noProof/>
              </w:rPr>
              <w:t>Message Maintenance [NZ@]</w:t>
            </w:r>
            <w:r w:rsidR="001D0A82">
              <w:rPr>
                <w:noProof/>
                <w:webHidden/>
              </w:rPr>
              <w:tab/>
            </w:r>
            <w:r w:rsidR="001D0A82">
              <w:rPr>
                <w:noProof/>
                <w:webHidden/>
              </w:rPr>
              <w:fldChar w:fldCharType="begin"/>
            </w:r>
            <w:r w:rsidR="001D0A82">
              <w:rPr>
                <w:noProof/>
                <w:webHidden/>
              </w:rPr>
              <w:instrText xml:space="preserve"> PAGEREF _Toc45559763 \h </w:instrText>
            </w:r>
            <w:r w:rsidR="001D0A82">
              <w:rPr>
                <w:noProof/>
                <w:webHidden/>
              </w:rPr>
            </w:r>
            <w:r w:rsidR="001D0A82">
              <w:rPr>
                <w:noProof/>
                <w:webHidden/>
              </w:rPr>
              <w:fldChar w:fldCharType="separate"/>
            </w:r>
            <w:r w:rsidR="007C3BE4">
              <w:rPr>
                <w:noProof/>
                <w:webHidden/>
              </w:rPr>
              <w:t>180</w:t>
            </w:r>
            <w:r w:rsidR="001D0A82">
              <w:rPr>
                <w:noProof/>
                <w:webHidden/>
              </w:rPr>
              <w:fldChar w:fldCharType="end"/>
            </w:r>
          </w:hyperlink>
        </w:p>
        <w:p w14:paraId="6F8F0C54" w14:textId="516AB9F8" w:rsidR="001D0A82" w:rsidRDefault="00F4456B">
          <w:pPr>
            <w:pStyle w:val="TOC3"/>
            <w:tabs>
              <w:tab w:val="right" w:leader="dot" w:pos="9350"/>
            </w:tabs>
            <w:rPr>
              <w:rFonts w:cstheme="minorBidi"/>
              <w:noProof/>
            </w:rPr>
          </w:pPr>
          <w:hyperlink w:anchor="_Toc45559766" w:history="1">
            <w:r w:rsidR="001D0A82" w:rsidRPr="009F08CC">
              <w:rPr>
                <w:rStyle w:val="Hyperlink"/>
                <w:noProof/>
              </w:rPr>
              <w:t>Update Message</w:t>
            </w:r>
            <w:r w:rsidR="001D0A82">
              <w:rPr>
                <w:noProof/>
                <w:webHidden/>
              </w:rPr>
              <w:tab/>
            </w:r>
            <w:r w:rsidR="001D0A82">
              <w:rPr>
                <w:noProof/>
                <w:webHidden/>
              </w:rPr>
              <w:fldChar w:fldCharType="begin"/>
            </w:r>
            <w:r w:rsidR="001D0A82">
              <w:rPr>
                <w:noProof/>
                <w:webHidden/>
              </w:rPr>
              <w:instrText xml:space="preserve"> PAGEREF _Toc45559766 \h </w:instrText>
            </w:r>
            <w:r w:rsidR="001D0A82">
              <w:rPr>
                <w:noProof/>
                <w:webHidden/>
              </w:rPr>
            </w:r>
            <w:r w:rsidR="001D0A82">
              <w:rPr>
                <w:noProof/>
                <w:webHidden/>
              </w:rPr>
              <w:fldChar w:fldCharType="separate"/>
            </w:r>
            <w:r w:rsidR="007C3BE4">
              <w:rPr>
                <w:noProof/>
                <w:webHidden/>
              </w:rPr>
              <w:t>182</w:t>
            </w:r>
            <w:r w:rsidR="001D0A82">
              <w:rPr>
                <w:noProof/>
                <w:webHidden/>
              </w:rPr>
              <w:fldChar w:fldCharType="end"/>
            </w:r>
          </w:hyperlink>
        </w:p>
        <w:p w14:paraId="63ED70BB" w14:textId="2A7B147A" w:rsidR="001D0A82" w:rsidRDefault="00F4456B">
          <w:pPr>
            <w:pStyle w:val="TOC1"/>
            <w:tabs>
              <w:tab w:val="right" w:leader="dot" w:pos="9350"/>
            </w:tabs>
            <w:rPr>
              <w:rFonts w:cstheme="minorBidi"/>
              <w:noProof/>
            </w:rPr>
          </w:pPr>
          <w:hyperlink w:anchor="_Toc45559768" w:history="1">
            <w:r w:rsidR="001D0A82" w:rsidRPr="009F08CC">
              <w:rPr>
                <w:rStyle w:val="Hyperlink"/>
                <w:b/>
                <w:bCs/>
                <w:noProof/>
              </w:rPr>
              <w:t>Reports for Admins [NR]</w:t>
            </w:r>
            <w:r w:rsidR="001D0A82">
              <w:rPr>
                <w:noProof/>
                <w:webHidden/>
              </w:rPr>
              <w:tab/>
            </w:r>
            <w:r w:rsidR="001D0A82">
              <w:rPr>
                <w:noProof/>
                <w:webHidden/>
              </w:rPr>
              <w:fldChar w:fldCharType="begin"/>
            </w:r>
            <w:r w:rsidR="001D0A82">
              <w:rPr>
                <w:noProof/>
                <w:webHidden/>
              </w:rPr>
              <w:instrText xml:space="preserve"> PAGEREF _Toc45559768 \h </w:instrText>
            </w:r>
            <w:r w:rsidR="001D0A82">
              <w:rPr>
                <w:noProof/>
                <w:webHidden/>
              </w:rPr>
            </w:r>
            <w:r w:rsidR="001D0A82">
              <w:rPr>
                <w:noProof/>
                <w:webHidden/>
              </w:rPr>
              <w:fldChar w:fldCharType="separate"/>
            </w:r>
            <w:r w:rsidR="007C3BE4">
              <w:rPr>
                <w:noProof/>
                <w:webHidden/>
              </w:rPr>
              <w:t>183</w:t>
            </w:r>
            <w:r w:rsidR="001D0A82">
              <w:rPr>
                <w:noProof/>
                <w:webHidden/>
              </w:rPr>
              <w:fldChar w:fldCharType="end"/>
            </w:r>
          </w:hyperlink>
        </w:p>
        <w:p w14:paraId="270AA414" w14:textId="356B2BE2" w:rsidR="001D0A82" w:rsidRDefault="00F4456B">
          <w:pPr>
            <w:pStyle w:val="TOC2"/>
            <w:tabs>
              <w:tab w:val="right" w:leader="dot" w:pos="9350"/>
            </w:tabs>
            <w:rPr>
              <w:rFonts w:cstheme="minorBidi"/>
              <w:noProof/>
            </w:rPr>
          </w:pPr>
          <w:hyperlink w:anchor="_Toc45559769" w:history="1">
            <w:r w:rsidR="001D0A82" w:rsidRPr="009F08CC">
              <w:rPr>
                <w:rStyle w:val="Hyperlink"/>
                <w:noProof/>
              </w:rPr>
              <w:t>Batch Procedure Maintenance [NR1]</w:t>
            </w:r>
            <w:r w:rsidR="001D0A82">
              <w:rPr>
                <w:noProof/>
                <w:webHidden/>
              </w:rPr>
              <w:tab/>
            </w:r>
            <w:r w:rsidR="001D0A82">
              <w:rPr>
                <w:noProof/>
                <w:webHidden/>
              </w:rPr>
              <w:fldChar w:fldCharType="begin"/>
            </w:r>
            <w:r w:rsidR="001D0A82">
              <w:rPr>
                <w:noProof/>
                <w:webHidden/>
              </w:rPr>
              <w:instrText xml:space="preserve"> PAGEREF _Toc45559769 \h </w:instrText>
            </w:r>
            <w:r w:rsidR="001D0A82">
              <w:rPr>
                <w:noProof/>
                <w:webHidden/>
              </w:rPr>
            </w:r>
            <w:r w:rsidR="001D0A82">
              <w:rPr>
                <w:noProof/>
                <w:webHidden/>
              </w:rPr>
              <w:fldChar w:fldCharType="separate"/>
            </w:r>
            <w:r w:rsidR="007C3BE4">
              <w:rPr>
                <w:noProof/>
                <w:webHidden/>
              </w:rPr>
              <w:t>183</w:t>
            </w:r>
            <w:r w:rsidR="001D0A82">
              <w:rPr>
                <w:noProof/>
                <w:webHidden/>
              </w:rPr>
              <w:fldChar w:fldCharType="end"/>
            </w:r>
          </w:hyperlink>
        </w:p>
        <w:p w14:paraId="5E456D8D" w14:textId="0D2C04C3" w:rsidR="001D0A82" w:rsidRDefault="00F4456B">
          <w:pPr>
            <w:pStyle w:val="TOC3"/>
            <w:tabs>
              <w:tab w:val="right" w:leader="dot" w:pos="9350"/>
            </w:tabs>
            <w:rPr>
              <w:rFonts w:cstheme="minorBidi"/>
              <w:noProof/>
            </w:rPr>
          </w:pPr>
          <w:hyperlink w:anchor="_Toc45559770" w:history="1">
            <w:r w:rsidR="001D0A82" w:rsidRPr="009F08CC">
              <w:rPr>
                <w:rStyle w:val="Hyperlink"/>
                <w:noProof/>
              </w:rPr>
              <w:t>Overview</w:t>
            </w:r>
            <w:r w:rsidR="001D0A82">
              <w:rPr>
                <w:noProof/>
                <w:webHidden/>
              </w:rPr>
              <w:tab/>
            </w:r>
            <w:r w:rsidR="001D0A82">
              <w:rPr>
                <w:noProof/>
                <w:webHidden/>
              </w:rPr>
              <w:fldChar w:fldCharType="begin"/>
            </w:r>
            <w:r w:rsidR="001D0A82">
              <w:rPr>
                <w:noProof/>
                <w:webHidden/>
              </w:rPr>
              <w:instrText xml:space="preserve"> PAGEREF _Toc45559770 \h </w:instrText>
            </w:r>
            <w:r w:rsidR="001D0A82">
              <w:rPr>
                <w:noProof/>
                <w:webHidden/>
              </w:rPr>
            </w:r>
            <w:r w:rsidR="001D0A82">
              <w:rPr>
                <w:noProof/>
                <w:webHidden/>
              </w:rPr>
              <w:fldChar w:fldCharType="separate"/>
            </w:r>
            <w:r w:rsidR="007C3BE4">
              <w:rPr>
                <w:noProof/>
                <w:webHidden/>
              </w:rPr>
              <w:t>183</w:t>
            </w:r>
            <w:r w:rsidR="001D0A82">
              <w:rPr>
                <w:noProof/>
                <w:webHidden/>
              </w:rPr>
              <w:fldChar w:fldCharType="end"/>
            </w:r>
          </w:hyperlink>
        </w:p>
        <w:p w14:paraId="2FD05658" w14:textId="07F83168" w:rsidR="001D0A82" w:rsidRDefault="00F4456B">
          <w:pPr>
            <w:pStyle w:val="TOC3"/>
            <w:tabs>
              <w:tab w:val="right" w:leader="dot" w:pos="9350"/>
            </w:tabs>
            <w:rPr>
              <w:rFonts w:cstheme="minorBidi"/>
              <w:noProof/>
            </w:rPr>
          </w:pPr>
          <w:hyperlink w:anchor="_Toc45559773" w:history="1">
            <w:r w:rsidR="001D0A82" w:rsidRPr="009F08CC">
              <w:rPr>
                <w:rStyle w:val="Hyperlink"/>
                <w:noProof/>
              </w:rPr>
              <w:t>Add Batch</w:t>
            </w:r>
            <w:r w:rsidR="001D0A82">
              <w:rPr>
                <w:noProof/>
                <w:webHidden/>
              </w:rPr>
              <w:tab/>
            </w:r>
            <w:r w:rsidR="001D0A82">
              <w:rPr>
                <w:noProof/>
                <w:webHidden/>
              </w:rPr>
              <w:fldChar w:fldCharType="begin"/>
            </w:r>
            <w:r w:rsidR="001D0A82">
              <w:rPr>
                <w:noProof/>
                <w:webHidden/>
              </w:rPr>
              <w:instrText xml:space="preserve"> PAGEREF _Toc45559773 \h </w:instrText>
            </w:r>
            <w:r w:rsidR="001D0A82">
              <w:rPr>
                <w:noProof/>
                <w:webHidden/>
              </w:rPr>
            </w:r>
            <w:r w:rsidR="001D0A82">
              <w:rPr>
                <w:noProof/>
                <w:webHidden/>
              </w:rPr>
              <w:fldChar w:fldCharType="separate"/>
            </w:r>
            <w:r w:rsidR="007C3BE4">
              <w:rPr>
                <w:noProof/>
                <w:webHidden/>
              </w:rPr>
              <w:t>185</w:t>
            </w:r>
            <w:r w:rsidR="001D0A82">
              <w:rPr>
                <w:noProof/>
                <w:webHidden/>
              </w:rPr>
              <w:fldChar w:fldCharType="end"/>
            </w:r>
          </w:hyperlink>
        </w:p>
        <w:p w14:paraId="55815C70" w14:textId="36389CE3" w:rsidR="001D0A82" w:rsidRDefault="00F4456B">
          <w:pPr>
            <w:pStyle w:val="TOC2"/>
            <w:tabs>
              <w:tab w:val="right" w:leader="dot" w:pos="9350"/>
            </w:tabs>
            <w:rPr>
              <w:rFonts w:cstheme="minorBidi"/>
              <w:noProof/>
            </w:rPr>
          </w:pPr>
          <w:hyperlink w:anchor="_Toc45559775" w:history="1">
            <w:r w:rsidR="001D0A82" w:rsidRPr="009F08CC">
              <w:rPr>
                <w:rStyle w:val="Hyperlink"/>
                <w:noProof/>
              </w:rPr>
              <w:t>Batch Running Procedure [NR2]</w:t>
            </w:r>
            <w:r w:rsidR="001D0A82">
              <w:rPr>
                <w:noProof/>
                <w:webHidden/>
              </w:rPr>
              <w:tab/>
            </w:r>
            <w:r w:rsidR="001D0A82">
              <w:rPr>
                <w:noProof/>
                <w:webHidden/>
              </w:rPr>
              <w:fldChar w:fldCharType="begin"/>
            </w:r>
            <w:r w:rsidR="001D0A82">
              <w:rPr>
                <w:noProof/>
                <w:webHidden/>
              </w:rPr>
              <w:instrText xml:space="preserve"> PAGEREF _Toc45559775 \h </w:instrText>
            </w:r>
            <w:r w:rsidR="001D0A82">
              <w:rPr>
                <w:noProof/>
                <w:webHidden/>
              </w:rPr>
            </w:r>
            <w:r w:rsidR="001D0A82">
              <w:rPr>
                <w:noProof/>
                <w:webHidden/>
              </w:rPr>
              <w:fldChar w:fldCharType="separate"/>
            </w:r>
            <w:r w:rsidR="007C3BE4">
              <w:rPr>
                <w:noProof/>
                <w:webHidden/>
              </w:rPr>
              <w:t>187</w:t>
            </w:r>
            <w:r w:rsidR="001D0A82">
              <w:rPr>
                <w:noProof/>
                <w:webHidden/>
              </w:rPr>
              <w:fldChar w:fldCharType="end"/>
            </w:r>
          </w:hyperlink>
        </w:p>
        <w:p w14:paraId="252B8329" w14:textId="322A5E94" w:rsidR="001D0A82" w:rsidRDefault="00F4456B">
          <w:pPr>
            <w:pStyle w:val="TOC2"/>
            <w:tabs>
              <w:tab w:val="right" w:leader="dot" w:pos="9350"/>
            </w:tabs>
            <w:rPr>
              <w:rFonts w:cstheme="minorBidi"/>
              <w:noProof/>
            </w:rPr>
          </w:pPr>
          <w:hyperlink w:anchor="_Toc45559777" w:history="1">
            <w:r w:rsidR="001D0A82" w:rsidRPr="009F08CC">
              <w:rPr>
                <w:rStyle w:val="Hyperlink"/>
                <w:noProof/>
              </w:rPr>
              <w:t>EDI Release Create / BOL Load [NR3]</w:t>
            </w:r>
            <w:r w:rsidR="001D0A82">
              <w:rPr>
                <w:noProof/>
                <w:webHidden/>
              </w:rPr>
              <w:tab/>
            </w:r>
            <w:r w:rsidR="001D0A82">
              <w:rPr>
                <w:noProof/>
                <w:webHidden/>
              </w:rPr>
              <w:fldChar w:fldCharType="begin"/>
            </w:r>
            <w:r w:rsidR="001D0A82">
              <w:rPr>
                <w:noProof/>
                <w:webHidden/>
              </w:rPr>
              <w:instrText xml:space="preserve"> PAGEREF _Toc45559777 \h </w:instrText>
            </w:r>
            <w:r w:rsidR="001D0A82">
              <w:rPr>
                <w:noProof/>
                <w:webHidden/>
              </w:rPr>
            </w:r>
            <w:r w:rsidR="001D0A82">
              <w:rPr>
                <w:noProof/>
                <w:webHidden/>
              </w:rPr>
              <w:fldChar w:fldCharType="separate"/>
            </w:r>
            <w:r w:rsidR="007C3BE4">
              <w:rPr>
                <w:noProof/>
                <w:webHidden/>
              </w:rPr>
              <w:t>187</w:t>
            </w:r>
            <w:r w:rsidR="001D0A82">
              <w:rPr>
                <w:noProof/>
                <w:webHidden/>
              </w:rPr>
              <w:fldChar w:fldCharType="end"/>
            </w:r>
          </w:hyperlink>
        </w:p>
        <w:p w14:paraId="11538D32" w14:textId="738F07A3" w:rsidR="001D0A82" w:rsidRDefault="00F4456B">
          <w:pPr>
            <w:pStyle w:val="TOC3"/>
            <w:tabs>
              <w:tab w:val="right" w:leader="dot" w:pos="9350"/>
            </w:tabs>
            <w:rPr>
              <w:rFonts w:cstheme="minorBidi"/>
              <w:noProof/>
            </w:rPr>
          </w:pPr>
          <w:hyperlink w:anchor="_Toc45559778" w:history="1">
            <w:r w:rsidR="001D0A82" w:rsidRPr="009F08CC">
              <w:rPr>
                <w:rStyle w:val="Hyperlink"/>
                <w:noProof/>
              </w:rPr>
              <w:t>Overview</w:t>
            </w:r>
            <w:r w:rsidR="001D0A82">
              <w:rPr>
                <w:noProof/>
                <w:webHidden/>
              </w:rPr>
              <w:tab/>
            </w:r>
            <w:r w:rsidR="001D0A82">
              <w:rPr>
                <w:noProof/>
                <w:webHidden/>
              </w:rPr>
              <w:fldChar w:fldCharType="begin"/>
            </w:r>
            <w:r w:rsidR="001D0A82">
              <w:rPr>
                <w:noProof/>
                <w:webHidden/>
              </w:rPr>
              <w:instrText xml:space="preserve"> PAGEREF _Toc45559778 \h </w:instrText>
            </w:r>
            <w:r w:rsidR="001D0A82">
              <w:rPr>
                <w:noProof/>
                <w:webHidden/>
              </w:rPr>
            </w:r>
            <w:r w:rsidR="001D0A82">
              <w:rPr>
                <w:noProof/>
                <w:webHidden/>
              </w:rPr>
              <w:fldChar w:fldCharType="separate"/>
            </w:r>
            <w:r w:rsidR="007C3BE4">
              <w:rPr>
                <w:noProof/>
                <w:webHidden/>
              </w:rPr>
              <w:t>187</w:t>
            </w:r>
            <w:r w:rsidR="001D0A82">
              <w:rPr>
                <w:noProof/>
                <w:webHidden/>
              </w:rPr>
              <w:fldChar w:fldCharType="end"/>
            </w:r>
          </w:hyperlink>
        </w:p>
        <w:p w14:paraId="4D5C6DB6" w14:textId="1113415D" w:rsidR="001D0A82" w:rsidRDefault="00F4456B">
          <w:pPr>
            <w:pStyle w:val="TOC3"/>
            <w:tabs>
              <w:tab w:val="right" w:leader="dot" w:pos="9350"/>
            </w:tabs>
            <w:rPr>
              <w:rFonts w:cstheme="minorBidi"/>
              <w:noProof/>
            </w:rPr>
          </w:pPr>
          <w:hyperlink w:anchor="_Toc45559779" w:history="1">
            <w:r w:rsidR="001D0A82" w:rsidRPr="009F08CC">
              <w:rPr>
                <w:rStyle w:val="Hyperlink"/>
                <w:noProof/>
              </w:rPr>
              <w:t>Release Information</w:t>
            </w:r>
            <w:r w:rsidR="001D0A82">
              <w:rPr>
                <w:noProof/>
                <w:webHidden/>
              </w:rPr>
              <w:tab/>
            </w:r>
            <w:r w:rsidR="001D0A82">
              <w:rPr>
                <w:noProof/>
                <w:webHidden/>
              </w:rPr>
              <w:fldChar w:fldCharType="begin"/>
            </w:r>
            <w:r w:rsidR="001D0A82">
              <w:rPr>
                <w:noProof/>
                <w:webHidden/>
              </w:rPr>
              <w:instrText xml:space="preserve"> PAGEREF _Toc45559779 \h </w:instrText>
            </w:r>
            <w:r w:rsidR="001D0A82">
              <w:rPr>
                <w:noProof/>
                <w:webHidden/>
              </w:rPr>
            </w:r>
            <w:r w:rsidR="001D0A82">
              <w:rPr>
                <w:noProof/>
                <w:webHidden/>
              </w:rPr>
              <w:fldChar w:fldCharType="separate"/>
            </w:r>
            <w:r w:rsidR="007C3BE4">
              <w:rPr>
                <w:noProof/>
                <w:webHidden/>
              </w:rPr>
              <w:t>188</w:t>
            </w:r>
            <w:r w:rsidR="001D0A82">
              <w:rPr>
                <w:noProof/>
                <w:webHidden/>
              </w:rPr>
              <w:fldChar w:fldCharType="end"/>
            </w:r>
          </w:hyperlink>
        </w:p>
        <w:p w14:paraId="6DE9C1F2" w14:textId="08756078" w:rsidR="001D0A82" w:rsidRDefault="00F4456B">
          <w:pPr>
            <w:pStyle w:val="TOC3"/>
            <w:tabs>
              <w:tab w:val="right" w:leader="dot" w:pos="9350"/>
            </w:tabs>
            <w:rPr>
              <w:rFonts w:cstheme="minorBidi"/>
              <w:noProof/>
            </w:rPr>
          </w:pPr>
          <w:hyperlink w:anchor="_Toc45559780" w:history="1">
            <w:r w:rsidR="001D0A82" w:rsidRPr="009F08CC">
              <w:rPr>
                <w:rStyle w:val="Hyperlink"/>
                <w:noProof/>
              </w:rPr>
              <w:t>BOL Information</w:t>
            </w:r>
            <w:r w:rsidR="001D0A82">
              <w:rPr>
                <w:noProof/>
                <w:webHidden/>
              </w:rPr>
              <w:tab/>
            </w:r>
            <w:r w:rsidR="001D0A82">
              <w:rPr>
                <w:noProof/>
                <w:webHidden/>
              </w:rPr>
              <w:fldChar w:fldCharType="begin"/>
            </w:r>
            <w:r w:rsidR="001D0A82">
              <w:rPr>
                <w:noProof/>
                <w:webHidden/>
              </w:rPr>
              <w:instrText xml:space="preserve"> PAGEREF _Toc45559780 \h </w:instrText>
            </w:r>
            <w:r w:rsidR="001D0A82">
              <w:rPr>
                <w:noProof/>
                <w:webHidden/>
              </w:rPr>
            </w:r>
            <w:r w:rsidR="001D0A82">
              <w:rPr>
                <w:noProof/>
                <w:webHidden/>
              </w:rPr>
              <w:fldChar w:fldCharType="separate"/>
            </w:r>
            <w:r w:rsidR="007C3BE4">
              <w:rPr>
                <w:noProof/>
                <w:webHidden/>
              </w:rPr>
              <w:t>188</w:t>
            </w:r>
            <w:r w:rsidR="001D0A82">
              <w:rPr>
                <w:noProof/>
                <w:webHidden/>
              </w:rPr>
              <w:fldChar w:fldCharType="end"/>
            </w:r>
          </w:hyperlink>
        </w:p>
        <w:p w14:paraId="3BC25128" w14:textId="6FD59018" w:rsidR="001D0A82" w:rsidRDefault="00F4456B">
          <w:pPr>
            <w:pStyle w:val="TOC2"/>
            <w:tabs>
              <w:tab w:val="right" w:leader="dot" w:pos="9350"/>
            </w:tabs>
            <w:rPr>
              <w:rFonts w:cstheme="minorBidi"/>
              <w:noProof/>
            </w:rPr>
          </w:pPr>
          <w:hyperlink w:anchor="_Toc45559781" w:history="1">
            <w:r w:rsidR="001D0A82" w:rsidRPr="009F08CC">
              <w:rPr>
                <w:rStyle w:val="Hyperlink"/>
                <w:noProof/>
              </w:rPr>
              <w:t>Query Builder [NR8]</w:t>
            </w:r>
            <w:r w:rsidR="001D0A82">
              <w:rPr>
                <w:noProof/>
                <w:webHidden/>
              </w:rPr>
              <w:tab/>
            </w:r>
            <w:r w:rsidR="001D0A82">
              <w:rPr>
                <w:noProof/>
                <w:webHidden/>
              </w:rPr>
              <w:fldChar w:fldCharType="begin"/>
            </w:r>
            <w:r w:rsidR="001D0A82">
              <w:rPr>
                <w:noProof/>
                <w:webHidden/>
              </w:rPr>
              <w:instrText xml:space="preserve"> PAGEREF _Toc45559781 \h </w:instrText>
            </w:r>
            <w:r w:rsidR="001D0A82">
              <w:rPr>
                <w:noProof/>
                <w:webHidden/>
              </w:rPr>
            </w:r>
            <w:r w:rsidR="001D0A82">
              <w:rPr>
                <w:noProof/>
                <w:webHidden/>
              </w:rPr>
              <w:fldChar w:fldCharType="separate"/>
            </w:r>
            <w:r w:rsidR="007C3BE4">
              <w:rPr>
                <w:noProof/>
                <w:webHidden/>
              </w:rPr>
              <w:t>189</w:t>
            </w:r>
            <w:r w:rsidR="001D0A82">
              <w:rPr>
                <w:noProof/>
                <w:webHidden/>
              </w:rPr>
              <w:fldChar w:fldCharType="end"/>
            </w:r>
          </w:hyperlink>
        </w:p>
        <w:p w14:paraId="28B04945" w14:textId="513B521A" w:rsidR="001D0A82" w:rsidRDefault="00F4456B">
          <w:pPr>
            <w:pStyle w:val="TOC1"/>
            <w:tabs>
              <w:tab w:val="right" w:leader="dot" w:pos="9350"/>
            </w:tabs>
            <w:rPr>
              <w:rFonts w:cstheme="minorBidi"/>
              <w:noProof/>
            </w:rPr>
          </w:pPr>
          <w:hyperlink w:anchor="_Toc45559782" w:history="1">
            <w:r w:rsidR="001D0A82" w:rsidRPr="009F08CC">
              <w:rPr>
                <w:rStyle w:val="Hyperlink"/>
                <w:b/>
                <w:bCs/>
                <w:noProof/>
              </w:rPr>
              <w:t>System [NS]</w:t>
            </w:r>
            <w:r w:rsidR="001D0A82">
              <w:rPr>
                <w:noProof/>
                <w:webHidden/>
              </w:rPr>
              <w:tab/>
            </w:r>
            <w:r w:rsidR="001D0A82">
              <w:rPr>
                <w:noProof/>
                <w:webHidden/>
              </w:rPr>
              <w:fldChar w:fldCharType="begin"/>
            </w:r>
            <w:r w:rsidR="001D0A82">
              <w:rPr>
                <w:noProof/>
                <w:webHidden/>
              </w:rPr>
              <w:instrText xml:space="preserve"> PAGEREF _Toc45559782 \h </w:instrText>
            </w:r>
            <w:r w:rsidR="001D0A82">
              <w:rPr>
                <w:noProof/>
                <w:webHidden/>
              </w:rPr>
            </w:r>
            <w:r w:rsidR="001D0A82">
              <w:rPr>
                <w:noProof/>
                <w:webHidden/>
              </w:rPr>
              <w:fldChar w:fldCharType="separate"/>
            </w:r>
            <w:r w:rsidR="007C3BE4">
              <w:rPr>
                <w:noProof/>
                <w:webHidden/>
              </w:rPr>
              <w:t>190</w:t>
            </w:r>
            <w:r w:rsidR="001D0A82">
              <w:rPr>
                <w:noProof/>
                <w:webHidden/>
              </w:rPr>
              <w:fldChar w:fldCharType="end"/>
            </w:r>
          </w:hyperlink>
        </w:p>
        <w:p w14:paraId="0DF79876" w14:textId="3102E065" w:rsidR="001D0A82" w:rsidRDefault="00F4456B">
          <w:pPr>
            <w:pStyle w:val="TOC2"/>
            <w:tabs>
              <w:tab w:val="right" w:leader="dot" w:pos="9350"/>
            </w:tabs>
            <w:rPr>
              <w:rFonts w:cstheme="minorBidi"/>
              <w:noProof/>
            </w:rPr>
          </w:pPr>
          <w:hyperlink w:anchor="_Toc45559783" w:history="1">
            <w:r w:rsidR="001D0A82" w:rsidRPr="009F08CC">
              <w:rPr>
                <w:rStyle w:val="Hyperlink"/>
                <w:noProof/>
              </w:rPr>
              <w:t>Batch Spool Requests [NS1]</w:t>
            </w:r>
            <w:r w:rsidR="001D0A82">
              <w:rPr>
                <w:noProof/>
                <w:webHidden/>
              </w:rPr>
              <w:tab/>
            </w:r>
            <w:r w:rsidR="001D0A82">
              <w:rPr>
                <w:noProof/>
                <w:webHidden/>
              </w:rPr>
              <w:fldChar w:fldCharType="begin"/>
            </w:r>
            <w:r w:rsidR="001D0A82">
              <w:rPr>
                <w:noProof/>
                <w:webHidden/>
              </w:rPr>
              <w:instrText xml:space="preserve"> PAGEREF _Toc45559783 \h </w:instrText>
            </w:r>
            <w:r w:rsidR="001D0A82">
              <w:rPr>
                <w:noProof/>
                <w:webHidden/>
              </w:rPr>
            </w:r>
            <w:r w:rsidR="001D0A82">
              <w:rPr>
                <w:noProof/>
                <w:webHidden/>
              </w:rPr>
              <w:fldChar w:fldCharType="separate"/>
            </w:r>
            <w:r w:rsidR="007C3BE4">
              <w:rPr>
                <w:noProof/>
                <w:webHidden/>
              </w:rPr>
              <w:t>190</w:t>
            </w:r>
            <w:r w:rsidR="001D0A82">
              <w:rPr>
                <w:noProof/>
                <w:webHidden/>
              </w:rPr>
              <w:fldChar w:fldCharType="end"/>
            </w:r>
          </w:hyperlink>
        </w:p>
        <w:p w14:paraId="6EA0A9C7" w14:textId="54FCAE99" w:rsidR="001D0A82" w:rsidRDefault="00F4456B">
          <w:pPr>
            <w:pStyle w:val="TOC3"/>
            <w:tabs>
              <w:tab w:val="right" w:leader="dot" w:pos="9350"/>
            </w:tabs>
            <w:rPr>
              <w:rFonts w:cstheme="minorBidi"/>
              <w:noProof/>
            </w:rPr>
          </w:pPr>
          <w:hyperlink w:anchor="_Toc45559784" w:history="1">
            <w:r w:rsidR="001D0A82" w:rsidRPr="009F08CC">
              <w:rPr>
                <w:rStyle w:val="Hyperlink"/>
                <w:noProof/>
              </w:rPr>
              <w:t>Overview</w:t>
            </w:r>
            <w:r w:rsidR="001D0A82">
              <w:rPr>
                <w:noProof/>
                <w:webHidden/>
              </w:rPr>
              <w:tab/>
            </w:r>
            <w:r w:rsidR="001D0A82">
              <w:rPr>
                <w:noProof/>
                <w:webHidden/>
              </w:rPr>
              <w:fldChar w:fldCharType="begin"/>
            </w:r>
            <w:r w:rsidR="001D0A82">
              <w:rPr>
                <w:noProof/>
                <w:webHidden/>
              </w:rPr>
              <w:instrText xml:space="preserve"> PAGEREF _Toc45559784 \h </w:instrText>
            </w:r>
            <w:r w:rsidR="001D0A82">
              <w:rPr>
                <w:noProof/>
                <w:webHidden/>
              </w:rPr>
            </w:r>
            <w:r w:rsidR="001D0A82">
              <w:rPr>
                <w:noProof/>
                <w:webHidden/>
              </w:rPr>
              <w:fldChar w:fldCharType="separate"/>
            </w:r>
            <w:r w:rsidR="007C3BE4">
              <w:rPr>
                <w:noProof/>
                <w:webHidden/>
              </w:rPr>
              <w:t>190</w:t>
            </w:r>
            <w:r w:rsidR="001D0A82">
              <w:rPr>
                <w:noProof/>
                <w:webHidden/>
              </w:rPr>
              <w:fldChar w:fldCharType="end"/>
            </w:r>
          </w:hyperlink>
        </w:p>
        <w:p w14:paraId="249E1900" w14:textId="5ECEB1EC" w:rsidR="001D0A82" w:rsidRDefault="00F4456B">
          <w:pPr>
            <w:pStyle w:val="TOC3"/>
            <w:tabs>
              <w:tab w:val="right" w:leader="dot" w:pos="9350"/>
            </w:tabs>
            <w:rPr>
              <w:rFonts w:cstheme="minorBidi"/>
              <w:noProof/>
            </w:rPr>
          </w:pPr>
          <w:hyperlink w:anchor="_Toc45559785" w:history="1">
            <w:r w:rsidR="001D0A82" w:rsidRPr="009F08CC">
              <w:rPr>
                <w:rStyle w:val="Hyperlink"/>
                <w:noProof/>
              </w:rPr>
              <w:t>Batch Spool Request Screen</w:t>
            </w:r>
            <w:r w:rsidR="001D0A82">
              <w:rPr>
                <w:noProof/>
                <w:webHidden/>
              </w:rPr>
              <w:tab/>
            </w:r>
            <w:r w:rsidR="001D0A82">
              <w:rPr>
                <w:noProof/>
                <w:webHidden/>
              </w:rPr>
              <w:fldChar w:fldCharType="begin"/>
            </w:r>
            <w:r w:rsidR="001D0A82">
              <w:rPr>
                <w:noProof/>
                <w:webHidden/>
              </w:rPr>
              <w:instrText xml:space="preserve"> PAGEREF _Toc45559785 \h </w:instrText>
            </w:r>
            <w:r w:rsidR="001D0A82">
              <w:rPr>
                <w:noProof/>
                <w:webHidden/>
              </w:rPr>
            </w:r>
            <w:r w:rsidR="001D0A82">
              <w:rPr>
                <w:noProof/>
                <w:webHidden/>
              </w:rPr>
              <w:fldChar w:fldCharType="separate"/>
            </w:r>
            <w:r w:rsidR="007C3BE4">
              <w:rPr>
                <w:noProof/>
                <w:webHidden/>
              </w:rPr>
              <w:t>190</w:t>
            </w:r>
            <w:r w:rsidR="001D0A82">
              <w:rPr>
                <w:noProof/>
                <w:webHidden/>
              </w:rPr>
              <w:fldChar w:fldCharType="end"/>
            </w:r>
          </w:hyperlink>
        </w:p>
        <w:p w14:paraId="6031E971" w14:textId="3F812223" w:rsidR="001D0A82" w:rsidRDefault="00F4456B">
          <w:pPr>
            <w:pStyle w:val="TOC3"/>
            <w:tabs>
              <w:tab w:val="right" w:leader="dot" w:pos="9350"/>
            </w:tabs>
            <w:rPr>
              <w:rFonts w:cstheme="minorBidi"/>
              <w:noProof/>
            </w:rPr>
          </w:pPr>
          <w:hyperlink w:anchor="_Toc45559786" w:history="1">
            <w:r w:rsidR="001D0A82" w:rsidRPr="009F08CC">
              <w:rPr>
                <w:rStyle w:val="Hyperlink"/>
                <w:noProof/>
              </w:rPr>
              <w:t>Spool Requests</w:t>
            </w:r>
            <w:r w:rsidR="001D0A82">
              <w:rPr>
                <w:noProof/>
                <w:webHidden/>
              </w:rPr>
              <w:tab/>
            </w:r>
            <w:r w:rsidR="001D0A82">
              <w:rPr>
                <w:noProof/>
                <w:webHidden/>
              </w:rPr>
              <w:fldChar w:fldCharType="begin"/>
            </w:r>
            <w:r w:rsidR="001D0A82">
              <w:rPr>
                <w:noProof/>
                <w:webHidden/>
              </w:rPr>
              <w:instrText xml:space="preserve"> PAGEREF _Toc45559786 \h </w:instrText>
            </w:r>
            <w:r w:rsidR="001D0A82">
              <w:rPr>
                <w:noProof/>
                <w:webHidden/>
              </w:rPr>
            </w:r>
            <w:r w:rsidR="001D0A82">
              <w:rPr>
                <w:noProof/>
                <w:webHidden/>
              </w:rPr>
              <w:fldChar w:fldCharType="separate"/>
            </w:r>
            <w:r w:rsidR="007C3BE4">
              <w:rPr>
                <w:noProof/>
                <w:webHidden/>
              </w:rPr>
              <w:t>191</w:t>
            </w:r>
            <w:r w:rsidR="001D0A82">
              <w:rPr>
                <w:noProof/>
                <w:webHidden/>
              </w:rPr>
              <w:fldChar w:fldCharType="end"/>
            </w:r>
          </w:hyperlink>
        </w:p>
        <w:p w14:paraId="75D58916" w14:textId="329FADCA" w:rsidR="001D0A82" w:rsidRDefault="00F4456B">
          <w:pPr>
            <w:pStyle w:val="TOC2"/>
            <w:tabs>
              <w:tab w:val="right" w:leader="dot" w:pos="9350"/>
            </w:tabs>
            <w:rPr>
              <w:rFonts w:cstheme="minorBidi"/>
              <w:noProof/>
            </w:rPr>
          </w:pPr>
          <w:hyperlink w:anchor="_Toc45559787" w:history="1">
            <w:r w:rsidR="001D0A82" w:rsidRPr="009F08CC">
              <w:rPr>
                <w:rStyle w:val="Hyperlink"/>
                <w:noProof/>
              </w:rPr>
              <w:t>Shutdown Spool Request Monitor [NS2]</w:t>
            </w:r>
            <w:r w:rsidR="001D0A82">
              <w:rPr>
                <w:noProof/>
                <w:webHidden/>
              </w:rPr>
              <w:tab/>
            </w:r>
            <w:r w:rsidR="001D0A82">
              <w:rPr>
                <w:noProof/>
                <w:webHidden/>
              </w:rPr>
              <w:fldChar w:fldCharType="begin"/>
            </w:r>
            <w:r w:rsidR="001D0A82">
              <w:rPr>
                <w:noProof/>
                <w:webHidden/>
              </w:rPr>
              <w:instrText xml:space="preserve"> PAGEREF _Toc45559787 \h </w:instrText>
            </w:r>
            <w:r w:rsidR="001D0A82">
              <w:rPr>
                <w:noProof/>
                <w:webHidden/>
              </w:rPr>
            </w:r>
            <w:r w:rsidR="001D0A82">
              <w:rPr>
                <w:noProof/>
                <w:webHidden/>
              </w:rPr>
              <w:fldChar w:fldCharType="separate"/>
            </w:r>
            <w:r w:rsidR="007C3BE4">
              <w:rPr>
                <w:noProof/>
                <w:webHidden/>
              </w:rPr>
              <w:t>191</w:t>
            </w:r>
            <w:r w:rsidR="001D0A82">
              <w:rPr>
                <w:noProof/>
                <w:webHidden/>
              </w:rPr>
              <w:fldChar w:fldCharType="end"/>
            </w:r>
          </w:hyperlink>
        </w:p>
        <w:p w14:paraId="1BF9068F" w14:textId="16576A09" w:rsidR="001D0A82" w:rsidRDefault="00F4456B">
          <w:pPr>
            <w:pStyle w:val="TOC2"/>
            <w:tabs>
              <w:tab w:val="right" w:leader="dot" w:pos="9350"/>
            </w:tabs>
            <w:rPr>
              <w:rFonts w:cstheme="minorBidi"/>
              <w:noProof/>
            </w:rPr>
          </w:pPr>
          <w:hyperlink w:anchor="_Toc45559788" w:history="1">
            <w:r w:rsidR="001D0A82" w:rsidRPr="009F08CC">
              <w:rPr>
                <w:rStyle w:val="Hyperlink"/>
                <w:noProof/>
              </w:rPr>
              <w:t>Configurations [NS3]</w:t>
            </w:r>
            <w:r w:rsidR="001D0A82">
              <w:rPr>
                <w:noProof/>
                <w:webHidden/>
              </w:rPr>
              <w:tab/>
            </w:r>
            <w:r w:rsidR="001D0A82">
              <w:rPr>
                <w:noProof/>
                <w:webHidden/>
              </w:rPr>
              <w:fldChar w:fldCharType="begin"/>
            </w:r>
            <w:r w:rsidR="001D0A82">
              <w:rPr>
                <w:noProof/>
                <w:webHidden/>
              </w:rPr>
              <w:instrText xml:space="preserve"> PAGEREF _Toc45559788 \h </w:instrText>
            </w:r>
            <w:r w:rsidR="001D0A82">
              <w:rPr>
                <w:noProof/>
                <w:webHidden/>
              </w:rPr>
            </w:r>
            <w:r w:rsidR="001D0A82">
              <w:rPr>
                <w:noProof/>
                <w:webHidden/>
              </w:rPr>
              <w:fldChar w:fldCharType="separate"/>
            </w:r>
            <w:r w:rsidR="007C3BE4">
              <w:rPr>
                <w:noProof/>
                <w:webHidden/>
              </w:rPr>
              <w:t>192</w:t>
            </w:r>
            <w:r w:rsidR="001D0A82">
              <w:rPr>
                <w:noProof/>
                <w:webHidden/>
              </w:rPr>
              <w:fldChar w:fldCharType="end"/>
            </w:r>
          </w:hyperlink>
        </w:p>
        <w:p w14:paraId="15A18EAD" w14:textId="3134ACF0" w:rsidR="001D0A82" w:rsidRDefault="00F4456B">
          <w:pPr>
            <w:pStyle w:val="TOC3"/>
            <w:tabs>
              <w:tab w:val="right" w:leader="dot" w:pos="9350"/>
            </w:tabs>
            <w:rPr>
              <w:rFonts w:cstheme="minorBidi"/>
              <w:noProof/>
            </w:rPr>
          </w:pPr>
          <w:hyperlink w:anchor="_Toc45559791" w:history="1">
            <w:r w:rsidR="001D0A82" w:rsidRPr="009F08CC">
              <w:rPr>
                <w:rStyle w:val="Hyperlink"/>
                <w:noProof/>
              </w:rPr>
              <w:t>Update System Configurations</w:t>
            </w:r>
            <w:r w:rsidR="001D0A82">
              <w:rPr>
                <w:noProof/>
                <w:webHidden/>
              </w:rPr>
              <w:tab/>
            </w:r>
            <w:r w:rsidR="001D0A82">
              <w:rPr>
                <w:noProof/>
                <w:webHidden/>
              </w:rPr>
              <w:fldChar w:fldCharType="begin"/>
            </w:r>
            <w:r w:rsidR="001D0A82">
              <w:rPr>
                <w:noProof/>
                <w:webHidden/>
              </w:rPr>
              <w:instrText xml:space="preserve"> PAGEREF _Toc45559791 \h </w:instrText>
            </w:r>
            <w:r w:rsidR="001D0A82">
              <w:rPr>
                <w:noProof/>
                <w:webHidden/>
              </w:rPr>
            </w:r>
            <w:r w:rsidR="001D0A82">
              <w:rPr>
                <w:noProof/>
                <w:webHidden/>
              </w:rPr>
              <w:fldChar w:fldCharType="separate"/>
            </w:r>
            <w:r w:rsidR="007C3BE4">
              <w:rPr>
                <w:noProof/>
                <w:webHidden/>
              </w:rPr>
              <w:t>192</w:t>
            </w:r>
            <w:r w:rsidR="001D0A82">
              <w:rPr>
                <w:noProof/>
                <w:webHidden/>
              </w:rPr>
              <w:fldChar w:fldCharType="end"/>
            </w:r>
          </w:hyperlink>
        </w:p>
        <w:p w14:paraId="71EB5052" w14:textId="1010864B" w:rsidR="001D0A82" w:rsidRDefault="00F4456B">
          <w:pPr>
            <w:pStyle w:val="TOC2"/>
            <w:tabs>
              <w:tab w:val="right" w:leader="dot" w:pos="9350"/>
            </w:tabs>
            <w:rPr>
              <w:rFonts w:cstheme="minorBidi"/>
              <w:noProof/>
            </w:rPr>
          </w:pPr>
          <w:hyperlink w:anchor="_Toc45559792" w:history="1">
            <w:r w:rsidR="001D0A82" w:rsidRPr="009F08CC">
              <w:rPr>
                <w:rStyle w:val="Hyperlink"/>
                <w:noProof/>
              </w:rPr>
              <w:t>Select Tables to Audit [NS4]</w:t>
            </w:r>
            <w:r w:rsidR="001D0A82">
              <w:rPr>
                <w:noProof/>
                <w:webHidden/>
              </w:rPr>
              <w:tab/>
            </w:r>
            <w:r w:rsidR="001D0A82">
              <w:rPr>
                <w:noProof/>
                <w:webHidden/>
              </w:rPr>
              <w:fldChar w:fldCharType="begin"/>
            </w:r>
            <w:r w:rsidR="001D0A82">
              <w:rPr>
                <w:noProof/>
                <w:webHidden/>
              </w:rPr>
              <w:instrText xml:space="preserve"> PAGEREF _Toc45559792 \h </w:instrText>
            </w:r>
            <w:r w:rsidR="001D0A82">
              <w:rPr>
                <w:noProof/>
                <w:webHidden/>
              </w:rPr>
            </w:r>
            <w:r w:rsidR="001D0A82">
              <w:rPr>
                <w:noProof/>
                <w:webHidden/>
              </w:rPr>
              <w:fldChar w:fldCharType="separate"/>
            </w:r>
            <w:r w:rsidR="007C3BE4">
              <w:rPr>
                <w:noProof/>
                <w:webHidden/>
              </w:rPr>
              <w:t>194</w:t>
            </w:r>
            <w:r w:rsidR="001D0A82">
              <w:rPr>
                <w:noProof/>
                <w:webHidden/>
              </w:rPr>
              <w:fldChar w:fldCharType="end"/>
            </w:r>
          </w:hyperlink>
        </w:p>
        <w:p w14:paraId="6B7552F2" w14:textId="4AE62AEE" w:rsidR="001D0A82" w:rsidRDefault="00F4456B">
          <w:pPr>
            <w:pStyle w:val="TOC2"/>
            <w:tabs>
              <w:tab w:val="right" w:leader="dot" w:pos="9350"/>
            </w:tabs>
            <w:rPr>
              <w:rFonts w:cstheme="minorBidi"/>
              <w:noProof/>
            </w:rPr>
          </w:pPr>
          <w:hyperlink w:anchor="_Toc45559793" w:history="1">
            <w:r w:rsidR="001D0A82" w:rsidRPr="009F08CC">
              <w:rPr>
                <w:rStyle w:val="Hyperlink"/>
                <w:noProof/>
              </w:rPr>
              <w:t>Audit History [NS5]</w:t>
            </w:r>
            <w:r w:rsidR="001D0A82">
              <w:rPr>
                <w:noProof/>
                <w:webHidden/>
              </w:rPr>
              <w:tab/>
            </w:r>
            <w:r w:rsidR="001D0A82">
              <w:rPr>
                <w:noProof/>
                <w:webHidden/>
              </w:rPr>
              <w:fldChar w:fldCharType="begin"/>
            </w:r>
            <w:r w:rsidR="001D0A82">
              <w:rPr>
                <w:noProof/>
                <w:webHidden/>
              </w:rPr>
              <w:instrText xml:space="preserve"> PAGEREF _Toc45559793 \h </w:instrText>
            </w:r>
            <w:r w:rsidR="001D0A82">
              <w:rPr>
                <w:noProof/>
                <w:webHidden/>
              </w:rPr>
            </w:r>
            <w:r w:rsidR="001D0A82">
              <w:rPr>
                <w:noProof/>
                <w:webHidden/>
              </w:rPr>
              <w:fldChar w:fldCharType="separate"/>
            </w:r>
            <w:r w:rsidR="007C3BE4">
              <w:rPr>
                <w:noProof/>
                <w:webHidden/>
              </w:rPr>
              <w:t>195</w:t>
            </w:r>
            <w:r w:rsidR="001D0A82">
              <w:rPr>
                <w:noProof/>
                <w:webHidden/>
              </w:rPr>
              <w:fldChar w:fldCharType="end"/>
            </w:r>
          </w:hyperlink>
        </w:p>
        <w:p w14:paraId="0EFC032E" w14:textId="414E468A" w:rsidR="001D0A82" w:rsidRDefault="00F4456B">
          <w:pPr>
            <w:pStyle w:val="TOC3"/>
            <w:tabs>
              <w:tab w:val="right" w:leader="dot" w:pos="9350"/>
            </w:tabs>
            <w:rPr>
              <w:rFonts w:cstheme="minorBidi"/>
              <w:noProof/>
            </w:rPr>
          </w:pPr>
          <w:hyperlink w:anchor="_Toc45559794" w:history="1">
            <w:r w:rsidR="001D0A82" w:rsidRPr="009F08CC">
              <w:rPr>
                <w:rStyle w:val="Hyperlink"/>
                <w:noProof/>
              </w:rPr>
              <w:t>Audit History</w:t>
            </w:r>
            <w:r w:rsidR="001D0A82">
              <w:rPr>
                <w:noProof/>
                <w:webHidden/>
              </w:rPr>
              <w:tab/>
            </w:r>
            <w:r w:rsidR="001D0A82">
              <w:rPr>
                <w:noProof/>
                <w:webHidden/>
              </w:rPr>
              <w:fldChar w:fldCharType="begin"/>
            </w:r>
            <w:r w:rsidR="001D0A82">
              <w:rPr>
                <w:noProof/>
                <w:webHidden/>
              </w:rPr>
              <w:instrText xml:space="preserve"> PAGEREF _Toc45559794 \h </w:instrText>
            </w:r>
            <w:r w:rsidR="001D0A82">
              <w:rPr>
                <w:noProof/>
                <w:webHidden/>
              </w:rPr>
            </w:r>
            <w:r w:rsidR="001D0A82">
              <w:rPr>
                <w:noProof/>
                <w:webHidden/>
              </w:rPr>
              <w:fldChar w:fldCharType="separate"/>
            </w:r>
            <w:r w:rsidR="007C3BE4">
              <w:rPr>
                <w:noProof/>
                <w:webHidden/>
              </w:rPr>
              <w:t>195</w:t>
            </w:r>
            <w:r w:rsidR="001D0A82">
              <w:rPr>
                <w:noProof/>
                <w:webHidden/>
              </w:rPr>
              <w:fldChar w:fldCharType="end"/>
            </w:r>
          </w:hyperlink>
        </w:p>
        <w:p w14:paraId="7512B986" w14:textId="3CEE87B6" w:rsidR="001D0A82" w:rsidRDefault="00F4456B">
          <w:pPr>
            <w:pStyle w:val="TOC2"/>
            <w:tabs>
              <w:tab w:val="right" w:leader="dot" w:pos="9350"/>
            </w:tabs>
            <w:rPr>
              <w:rFonts w:cstheme="minorBidi"/>
              <w:noProof/>
            </w:rPr>
          </w:pPr>
          <w:hyperlink w:anchor="_Toc45559795" w:history="1">
            <w:r w:rsidR="001D0A82" w:rsidRPr="009F08CC">
              <w:rPr>
                <w:rStyle w:val="Hyperlink"/>
                <w:noProof/>
              </w:rPr>
              <w:t>Build Security by Menu [NS6]</w:t>
            </w:r>
            <w:r w:rsidR="001D0A82">
              <w:rPr>
                <w:noProof/>
                <w:webHidden/>
              </w:rPr>
              <w:tab/>
            </w:r>
            <w:r w:rsidR="001D0A82">
              <w:rPr>
                <w:noProof/>
                <w:webHidden/>
              </w:rPr>
              <w:fldChar w:fldCharType="begin"/>
            </w:r>
            <w:r w:rsidR="001D0A82">
              <w:rPr>
                <w:noProof/>
                <w:webHidden/>
              </w:rPr>
              <w:instrText xml:space="preserve"> PAGEREF _Toc45559795 \h </w:instrText>
            </w:r>
            <w:r w:rsidR="001D0A82">
              <w:rPr>
                <w:noProof/>
                <w:webHidden/>
              </w:rPr>
            </w:r>
            <w:r w:rsidR="001D0A82">
              <w:rPr>
                <w:noProof/>
                <w:webHidden/>
              </w:rPr>
              <w:fldChar w:fldCharType="separate"/>
            </w:r>
            <w:r w:rsidR="007C3BE4">
              <w:rPr>
                <w:noProof/>
                <w:webHidden/>
              </w:rPr>
              <w:t>196</w:t>
            </w:r>
            <w:r w:rsidR="001D0A82">
              <w:rPr>
                <w:noProof/>
                <w:webHidden/>
              </w:rPr>
              <w:fldChar w:fldCharType="end"/>
            </w:r>
          </w:hyperlink>
        </w:p>
        <w:p w14:paraId="6A644443" w14:textId="1893BC32" w:rsidR="001D0A82" w:rsidRDefault="00F4456B">
          <w:pPr>
            <w:pStyle w:val="TOC3"/>
            <w:tabs>
              <w:tab w:val="right" w:leader="dot" w:pos="9350"/>
            </w:tabs>
            <w:rPr>
              <w:rFonts w:cstheme="minorBidi"/>
              <w:noProof/>
            </w:rPr>
          </w:pPr>
          <w:hyperlink w:anchor="_Toc45559796" w:history="1">
            <w:r w:rsidR="001D0A82" w:rsidRPr="009F08CC">
              <w:rPr>
                <w:rStyle w:val="Hyperlink"/>
                <w:noProof/>
              </w:rPr>
              <w:t>Overview</w:t>
            </w:r>
            <w:r w:rsidR="001D0A82">
              <w:rPr>
                <w:noProof/>
                <w:webHidden/>
              </w:rPr>
              <w:tab/>
            </w:r>
            <w:r w:rsidR="001D0A82">
              <w:rPr>
                <w:noProof/>
                <w:webHidden/>
              </w:rPr>
              <w:fldChar w:fldCharType="begin"/>
            </w:r>
            <w:r w:rsidR="001D0A82">
              <w:rPr>
                <w:noProof/>
                <w:webHidden/>
              </w:rPr>
              <w:instrText xml:space="preserve"> PAGEREF _Toc45559796 \h </w:instrText>
            </w:r>
            <w:r w:rsidR="001D0A82">
              <w:rPr>
                <w:noProof/>
                <w:webHidden/>
              </w:rPr>
            </w:r>
            <w:r w:rsidR="001D0A82">
              <w:rPr>
                <w:noProof/>
                <w:webHidden/>
              </w:rPr>
              <w:fldChar w:fldCharType="separate"/>
            </w:r>
            <w:r w:rsidR="007C3BE4">
              <w:rPr>
                <w:noProof/>
                <w:webHidden/>
              </w:rPr>
              <w:t>196</w:t>
            </w:r>
            <w:r w:rsidR="001D0A82">
              <w:rPr>
                <w:noProof/>
                <w:webHidden/>
              </w:rPr>
              <w:fldChar w:fldCharType="end"/>
            </w:r>
          </w:hyperlink>
        </w:p>
        <w:p w14:paraId="239B9E7A" w14:textId="124C9119" w:rsidR="001D0A82" w:rsidRDefault="00F4456B">
          <w:pPr>
            <w:pStyle w:val="TOC3"/>
            <w:tabs>
              <w:tab w:val="right" w:leader="dot" w:pos="9350"/>
            </w:tabs>
            <w:rPr>
              <w:rFonts w:cstheme="minorBidi"/>
              <w:noProof/>
            </w:rPr>
          </w:pPr>
          <w:hyperlink w:anchor="_Toc45559797" w:history="1">
            <w:r w:rsidR="001D0A82" w:rsidRPr="009F08CC">
              <w:rPr>
                <w:rStyle w:val="Hyperlink"/>
                <w:noProof/>
              </w:rPr>
              <w:t>Security Access Screen</w:t>
            </w:r>
            <w:r w:rsidR="001D0A82">
              <w:rPr>
                <w:noProof/>
                <w:webHidden/>
              </w:rPr>
              <w:tab/>
            </w:r>
            <w:r w:rsidR="001D0A82">
              <w:rPr>
                <w:noProof/>
                <w:webHidden/>
              </w:rPr>
              <w:fldChar w:fldCharType="begin"/>
            </w:r>
            <w:r w:rsidR="001D0A82">
              <w:rPr>
                <w:noProof/>
                <w:webHidden/>
              </w:rPr>
              <w:instrText xml:space="preserve"> PAGEREF _Toc45559797 \h </w:instrText>
            </w:r>
            <w:r w:rsidR="001D0A82">
              <w:rPr>
                <w:noProof/>
                <w:webHidden/>
              </w:rPr>
            </w:r>
            <w:r w:rsidR="001D0A82">
              <w:rPr>
                <w:noProof/>
                <w:webHidden/>
              </w:rPr>
              <w:fldChar w:fldCharType="separate"/>
            </w:r>
            <w:r w:rsidR="007C3BE4">
              <w:rPr>
                <w:noProof/>
                <w:webHidden/>
              </w:rPr>
              <w:t>197</w:t>
            </w:r>
            <w:r w:rsidR="001D0A82">
              <w:rPr>
                <w:noProof/>
                <w:webHidden/>
              </w:rPr>
              <w:fldChar w:fldCharType="end"/>
            </w:r>
          </w:hyperlink>
        </w:p>
        <w:p w14:paraId="241B6385" w14:textId="7737EB57" w:rsidR="001D0A82" w:rsidRDefault="00F4456B">
          <w:pPr>
            <w:pStyle w:val="TOC2"/>
            <w:tabs>
              <w:tab w:val="right" w:leader="dot" w:pos="9350"/>
            </w:tabs>
            <w:rPr>
              <w:rFonts w:cstheme="minorBidi"/>
              <w:noProof/>
            </w:rPr>
          </w:pPr>
          <w:hyperlink w:anchor="_Toc45559798" w:history="1">
            <w:r w:rsidR="001D0A82" w:rsidRPr="009F08CC">
              <w:rPr>
                <w:rStyle w:val="Hyperlink"/>
                <w:noProof/>
              </w:rPr>
              <w:t>User Defined Fields Builder [NS7]</w:t>
            </w:r>
            <w:r w:rsidR="001D0A82">
              <w:rPr>
                <w:noProof/>
                <w:webHidden/>
              </w:rPr>
              <w:tab/>
            </w:r>
            <w:r w:rsidR="001D0A82">
              <w:rPr>
                <w:noProof/>
                <w:webHidden/>
              </w:rPr>
              <w:fldChar w:fldCharType="begin"/>
            </w:r>
            <w:r w:rsidR="001D0A82">
              <w:rPr>
                <w:noProof/>
                <w:webHidden/>
              </w:rPr>
              <w:instrText xml:space="preserve"> PAGEREF _Toc45559798 \h </w:instrText>
            </w:r>
            <w:r w:rsidR="001D0A82">
              <w:rPr>
                <w:noProof/>
                <w:webHidden/>
              </w:rPr>
            </w:r>
            <w:r w:rsidR="001D0A82">
              <w:rPr>
                <w:noProof/>
                <w:webHidden/>
              </w:rPr>
              <w:fldChar w:fldCharType="separate"/>
            </w:r>
            <w:r w:rsidR="007C3BE4">
              <w:rPr>
                <w:noProof/>
                <w:webHidden/>
              </w:rPr>
              <w:t>198</w:t>
            </w:r>
            <w:r w:rsidR="001D0A82">
              <w:rPr>
                <w:noProof/>
                <w:webHidden/>
              </w:rPr>
              <w:fldChar w:fldCharType="end"/>
            </w:r>
          </w:hyperlink>
        </w:p>
        <w:p w14:paraId="41A2A93D" w14:textId="075DF5F8" w:rsidR="001D0A82" w:rsidRDefault="00F4456B">
          <w:pPr>
            <w:pStyle w:val="TOC2"/>
            <w:tabs>
              <w:tab w:val="right" w:leader="dot" w:pos="9350"/>
            </w:tabs>
            <w:rPr>
              <w:rFonts w:cstheme="minorBidi"/>
              <w:noProof/>
            </w:rPr>
          </w:pPr>
          <w:hyperlink w:anchor="_Toc45559814" w:history="1">
            <w:r w:rsidR="001D0A82" w:rsidRPr="009F08CC">
              <w:rPr>
                <w:rStyle w:val="Hyperlink"/>
                <w:noProof/>
              </w:rPr>
              <w:t>Program Master [NS8]</w:t>
            </w:r>
            <w:r w:rsidR="001D0A82">
              <w:rPr>
                <w:noProof/>
                <w:webHidden/>
              </w:rPr>
              <w:tab/>
            </w:r>
            <w:r w:rsidR="001D0A82">
              <w:rPr>
                <w:noProof/>
                <w:webHidden/>
              </w:rPr>
              <w:fldChar w:fldCharType="begin"/>
            </w:r>
            <w:r w:rsidR="001D0A82">
              <w:rPr>
                <w:noProof/>
                <w:webHidden/>
              </w:rPr>
              <w:instrText xml:space="preserve"> PAGEREF _Toc45559814 \h </w:instrText>
            </w:r>
            <w:r w:rsidR="001D0A82">
              <w:rPr>
                <w:noProof/>
                <w:webHidden/>
              </w:rPr>
            </w:r>
            <w:r w:rsidR="001D0A82">
              <w:rPr>
                <w:noProof/>
                <w:webHidden/>
              </w:rPr>
              <w:fldChar w:fldCharType="separate"/>
            </w:r>
            <w:r w:rsidR="007C3BE4">
              <w:rPr>
                <w:noProof/>
                <w:webHidden/>
              </w:rPr>
              <w:t>206</w:t>
            </w:r>
            <w:r w:rsidR="001D0A82">
              <w:rPr>
                <w:noProof/>
                <w:webHidden/>
              </w:rPr>
              <w:fldChar w:fldCharType="end"/>
            </w:r>
          </w:hyperlink>
        </w:p>
        <w:p w14:paraId="153C8902" w14:textId="5660A571" w:rsidR="001D0A82" w:rsidRDefault="00F4456B">
          <w:pPr>
            <w:pStyle w:val="TOC3"/>
            <w:tabs>
              <w:tab w:val="right" w:leader="dot" w:pos="9350"/>
            </w:tabs>
            <w:rPr>
              <w:rFonts w:cstheme="minorBidi"/>
              <w:noProof/>
            </w:rPr>
          </w:pPr>
          <w:hyperlink w:anchor="_Toc45559817" w:history="1">
            <w:r w:rsidR="001D0A82" w:rsidRPr="009F08CC">
              <w:rPr>
                <w:rStyle w:val="Hyperlink"/>
                <w:noProof/>
              </w:rPr>
              <w:t>Add/Update Program</w:t>
            </w:r>
            <w:r w:rsidR="001D0A82">
              <w:rPr>
                <w:noProof/>
                <w:webHidden/>
              </w:rPr>
              <w:tab/>
            </w:r>
            <w:r w:rsidR="001D0A82">
              <w:rPr>
                <w:noProof/>
                <w:webHidden/>
              </w:rPr>
              <w:fldChar w:fldCharType="begin"/>
            </w:r>
            <w:r w:rsidR="001D0A82">
              <w:rPr>
                <w:noProof/>
                <w:webHidden/>
              </w:rPr>
              <w:instrText xml:space="preserve"> PAGEREF _Toc45559817 \h </w:instrText>
            </w:r>
            <w:r w:rsidR="001D0A82">
              <w:rPr>
                <w:noProof/>
                <w:webHidden/>
              </w:rPr>
            </w:r>
            <w:r w:rsidR="001D0A82">
              <w:rPr>
                <w:noProof/>
                <w:webHidden/>
              </w:rPr>
              <w:fldChar w:fldCharType="separate"/>
            </w:r>
            <w:r w:rsidR="007C3BE4">
              <w:rPr>
                <w:noProof/>
                <w:webHidden/>
              </w:rPr>
              <w:t>209</w:t>
            </w:r>
            <w:r w:rsidR="001D0A82">
              <w:rPr>
                <w:noProof/>
                <w:webHidden/>
              </w:rPr>
              <w:fldChar w:fldCharType="end"/>
            </w:r>
          </w:hyperlink>
        </w:p>
        <w:p w14:paraId="71A26BC0" w14:textId="274952AA" w:rsidR="001D0A82" w:rsidRDefault="00F4456B">
          <w:pPr>
            <w:pStyle w:val="TOC3"/>
            <w:tabs>
              <w:tab w:val="right" w:leader="dot" w:pos="9350"/>
            </w:tabs>
            <w:rPr>
              <w:rFonts w:cstheme="minorBidi"/>
              <w:noProof/>
            </w:rPr>
          </w:pPr>
          <w:hyperlink w:anchor="_Toc45559819" w:history="1">
            <w:r w:rsidR="001D0A82" w:rsidRPr="009F08CC">
              <w:rPr>
                <w:rStyle w:val="Hyperlink"/>
                <w:noProof/>
              </w:rPr>
              <w:t>Initialize Parameters</w:t>
            </w:r>
            <w:r w:rsidR="001D0A82">
              <w:rPr>
                <w:noProof/>
                <w:webHidden/>
              </w:rPr>
              <w:tab/>
            </w:r>
            <w:r w:rsidR="001D0A82">
              <w:rPr>
                <w:noProof/>
                <w:webHidden/>
              </w:rPr>
              <w:fldChar w:fldCharType="begin"/>
            </w:r>
            <w:r w:rsidR="001D0A82">
              <w:rPr>
                <w:noProof/>
                <w:webHidden/>
              </w:rPr>
              <w:instrText xml:space="preserve"> PAGEREF _Toc45559819 \h </w:instrText>
            </w:r>
            <w:r w:rsidR="001D0A82">
              <w:rPr>
                <w:noProof/>
                <w:webHidden/>
              </w:rPr>
            </w:r>
            <w:r w:rsidR="001D0A82">
              <w:rPr>
                <w:noProof/>
                <w:webHidden/>
              </w:rPr>
              <w:fldChar w:fldCharType="separate"/>
            </w:r>
            <w:r w:rsidR="007C3BE4">
              <w:rPr>
                <w:noProof/>
                <w:webHidden/>
              </w:rPr>
              <w:t>211</w:t>
            </w:r>
            <w:r w:rsidR="001D0A82">
              <w:rPr>
                <w:noProof/>
                <w:webHidden/>
              </w:rPr>
              <w:fldChar w:fldCharType="end"/>
            </w:r>
          </w:hyperlink>
        </w:p>
        <w:p w14:paraId="7F0C912B" w14:textId="503B2B3A" w:rsidR="001D0A82" w:rsidRDefault="00F4456B">
          <w:pPr>
            <w:pStyle w:val="TOC2"/>
            <w:tabs>
              <w:tab w:val="right" w:leader="dot" w:pos="9350"/>
            </w:tabs>
            <w:rPr>
              <w:rFonts w:cstheme="minorBidi"/>
              <w:noProof/>
            </w:rPr>
          </w:pPr>
          <w:hyperlink w:anchor="_Toc45559820" w:history="1">
            <w:r w:rsidR="001D0A82" w:rsidRPr="009F08CC">
              <w:rPr>
                <w:rStyle w:val="Hyperlink"/>
                <w:noProof/>
              </w:rPr>
              <w:t>Email Configuration [NS!]</w:t>
            </w:r>
            <w:r w:rsidR="001D0A82">
              <w:rPr>
                <w:noProof/>
                <w:webHidden/>
              </w:rPr>
              <w:tab/>
            </w:r>
            <w:r w:rsidR="001D0A82">
              <w:rPr>
                <w:noProof/>
                <w:webHidden/>
              </w:rPr>
              <w:fldChar w:fldCharType="begin"/>
            </w:r>
            <w:r w:rsidR="001D0A82">
              <w:rPr>
                <w:noProof/>
                <w:webHidden/>
              </w:rPr>
              <w:instrText xml:space="preserve"> PAGEREF _Toc45559820 \h </w:instrText>
            </w:r>
            <w:r w:rsidR="001D0A82">
              <w:rPr>
                <w:noProof/>
                <w:webHidden/>
              </w:rPr>
            </w:r>
            <w:r w:rsidR="001D0A82">
              <w:rPr>
                <w:noProof/>
                <w:webHidden/>
              </w:rPr>
              <w:fldChar w:fldCharType="separate"/>
            </w:r>
            <w:r w:rsidR="007C3BE4">
              <w:rPr>
                <w:noProof/>
                <w:webHidden/>
              </w:rPr>
              <w:t>212</w:t>
            </w:r>
            <w:r w:rsidR="001D0A82">
              <w:rPr>
                <w:noProof/>
                <w:webHidden/>
              </w:rPr>
              <w:fldChar w:fldCharType="end"/>
            </w:r>
          </w:hyperlink>
        </w:p>
        <w:p w14:paraId="1EFDA899" w14:textId="695622EC" w:rsidR="001D0A82" w:rsidRDefault="00F4456B">
          <w:pPr>
            <w:pStyle w:val="TOC3"/>
            <w:tabs>
              <w:tab w:val="right" w:leader="dot" w:pos="9350"/>
            </w:tabs>
            <w:rPr>
              <w:rFonts w:cstheme="minorBidi"/>
              <w:noProof/>
            </w:rPr>
          </w:pPr>
          <w:hyperlink w:anchor="_Toc45559823" w:history="1">
            <w:r w:rsidR="001D0A82" w:rsidRPr="009F08CC">
              <w:rPr>
                <w:rStyle w:val="Hyperlink"/>
                <w:noProof/>
              </w:rPr>
              <w:t>Add/Update Email Configuration</w:t>
            </w:r>
            <w:r w:rsidR="001D0A82">
              <w:rPr>
                <w:noProof/>
                <w:webHidden/>
              </w:rPr>
              <w:tab/>
            </w:r>
            <w:r w:rsidR="001D0A82">
              <w:rPr>
                <w:noProof/>
                <w:webHidden/>
              </w:rPr>
              <w:fldChar w:fldCharType="begin"/>
            </w:r>
            <w:r w:rsidR="001D0A82">
              <w:rPr>
                <w:noProof/>
                <w:webHidden/>
              </w:rPr>
              <w:instrText xml:space="preserve"> PAGEREF _Toc45559823 \h </w:instrText>
            </w:r>
            <w:r w:rsidR="001D0A82">
              <w:rPr>
                <w:noProof/>
                <w:webHidden/>
              </w:rPr>
            </w:r>
            <w:r w:rsidR="001D0A82">
              <w:rPr>
                <w:noProof/>
                <w:webHidden/>
              </w:rPr>
              <w:fldChar w:fldCharType="separate"/>
            </w:r>
            <w:r w:rsidR="007C3BE4">
              <w:rPr>
                <w:noProof/>
                <w:webHidden/>
              </w:rPr>
              <w:t>214</w:t>
            </w:r>
            <w:r w:rsidR="001D0A82">
              <w:rPr>
                <w:noProof/>
                <w:webHidden/>
              </w:rPr>
              <w:fldChar w:fldCharType="end"/>
            </w:r>
          </w:hyperlink>
        </w:p>
        <w:p w14:paraId="3784032B" w14:textId="51D2B4CD" w:rsidR="001D0A82" w:rsidRDefault="00F4456B">
          <w:pPr>
            <w:pStyle w:val="TOC2"/>
            <w:tabs>
              <w:tab w:val="right" w:leader="dot" w:pos="9350"/>
            </w:tabs>
            <w:rPr>
              <w:rFonts w:cstheme="minorBidi"/>
              <w:noProof/>
            </w:rPr>
          </w:pPr>
          <w:hyperlink w:anchor="_Toc45559825" w:history="1">
            <w:r w:rsidR="001D0A82" w:rsidRPr="009F08CC">
              <w:rPr>
                <w:rStyle w:val="Hyperlink"/>
                <w:noProof/>
              </w:rPr>
              <w:t>Cue Cards [NS$]</w:t>
            </w:r>
            <w:r w:rsidR="001D0A82">
              <w:rPr>
                <w:noProof/>
                <w:webHidden/>
              </w:rPr>
              <w:tab/>
            </w:r>
            <w:r w:rsidR="001D0A82">
              <w:rPr>
                <w:noProof/>
                <w:webHidden/>
              </w:rPr>
              <w:fldChar w:fldCharType="begin"/>
            </w:r>
            <w:r w:rsidR="001D0A82">
              <w:rPr>
                <w:noProof/>
                <w:webHidden/>
              </w:rPr>
              <w:instrText xml:space="preserve"> PAGEREF _Toc45559825 \h </w:instrText>
            </w:r>
            <w:r w:rsidR="001D0A82">
              <w:rPr>
                <w:noProof/>
                <w:webHidden/>
              </w:rPr>
            </w:r>
            <w:r w:rsidR="001D0A82">
              <w:rPr>
                <w:noProof/>
                <w:webHidden/>
              </w:rPr>
              <w:fldChar w:fldCharType="separate"/>
            </w:r>
            <w:r w:rsidR="007C3BE4">
              <w:rPr>
                <w:noProof/>
                <w:webHidden/>
              </w:rPr>
              <w:t>216</w:t>
            </w:r>
            <w:r w:rsidR="001D0A82">
              <w:rPr>
                <w:noProof/>
                <w:webHidden/>
              </w:rPr>
              <w:fldChar w:fldCharType="end"/>
            </w:r>
          </w:hyperlink>
        </w:p>
        <w:p w14:paraId="5E7A5592" w14:textId="0B4548BB" w:rsidR="001D0A82" w:rsidRDefault="00F4456B">
          <w:pPr>
            <w:pStyle w:val="TOC3"/>
            <w:tabs>
              <w:tab w:val="right" w:leader="dot" w:pos="9350"/>
            </w:tabs>
            <w:rPr>
              <w:rFonts w:cstheme="minorBidi"/>
              <w:noProof/>
            </w:rPr>
          </w:pPr>
          <w:hyperlink w:anchor="_Toc45559826" w:history="1">
            <w:r w:rsidR="001D0A82" w:rsidRPr="009F08CC">
              <w:rPr>
                <w:rStyle w:val="Hyperlink"/>
                <w:noProof/>
              </w:rPr>
              <w:t>Cue Card Display Example</w:t>
            </w:r>
            <w:r w:rsidR="001D0A82">
              <w:rPr>
                <w:noProof/>
                <w:webHidden/>
              </w:rPr>
              <w:tab/>
            </w:r>
            <w:r w:rsidR="001D0A82">
              <w:rPr>
                <w:noProof/>
                <w:webHidden/>
              </w:rPr>
              <w:fldChar w:fldCharType="begin"/>
            </w:r>
            <w:r w:rsidR="001D0A82">
              <w:rPr>
                <w:noProof/>
                <w:webHidden/>
              </w:rPr>
              <w:instrText xml:space="preserve"> PAGEREF _Toc45559826 \h </w:instrText>
            </w:r>
            <w:r w:rsidR="001D0A82">
              <w:rPr>
                <w:noProof/>
                <w:webHidden/>
              </w:rPr>
            </w:r>
            <w:r w:rsidR="001D0A82">
              <w:rPr>
                <w:noProof/>
                <w:webHidden/>
              </w:rPr>
              <w:fldChar w:fldCharType="separate"/>
            </w:r>
            <w:r w:rsidR="007C3BE4">
              <w:rPr>
                <w:noProof/>
                <w:webHidden/>
              </w:rPr>
              <w:t>216</w:t>
            </w:r>
            <w:r w:rsidR="001D0A82">
              <w:rPr>
                <w:noProof/>
                <w:webHidden/>
              </w:rPr>
              <w:fldChar w:fldCharType="end"/>
            </w:r>
          </w:hyperlink>
        </w:p>
        <w:p w14:paraId="1631B0C9" w14:textId="39F44173" w:rsidR="001D0A82" w:rsidRDefault="00F4456B">
          <w:pPr>
            <w:pStyle w:val="TOC2"/>
            <w:tabs>
              <w:tab w:val="right" w:leader="dot" w:pos="9350"/>
            </w:tabs>
            <w:rPr>
              <w:rFonts w:cstheme="minorBidi"/>
              <w:noProof/>
            </w:rPr>
          </w:pPr>
          <w:hyperlink w:anchor="_Toc45559827" w:history="1">
            <w:r w:rsidR="001D0A82" w:rsidRPr="009F08CC">
              <w:rPr>
                <w:rStyle w:val="Hyperlink"/>
                <w:noProof/>
              </w:rPr>
              <w:t>Date Rules [NS%]</w:t>
            </w:r>
            <w:r w:rsidR="001D0A82">
              <w:rPr>
                <w:noProof/>
                <w:webHidden/>
              </w:rPr>
              <w:tab/>
            </w:r>
            <w:r w:rsidR="001D0A82">
              <w:rPr>
                <w:noProof/>
                <w:webHidden/>
              </w:rPr>
              <w:fldChar w:fldCharType="begin"/>
            </w:r>
            <w:r w:rsidR="001D0A82">
              <w:rPr>
                <w:noProof/>
                <w:webHidden/>
              </w:rPr>
              <w:instrText xml:space="preserve"> PAGEREF _Toc45559827 \h </w:instrText>
            </w:r>
            <w:r w:rsidR="001D0A82">
              <w:rPr>
                <w:noProof/>
                <w:webHidden/>
              </w:rPr>
            </w:r>
            <w:r w:rsidR="001D0A82">
              <w:rPr>
                <w:noProof/>
                <w:webHidden/>
              </w:rPr>
              <w:fldChar w:fldCharType="separate"/>
            </w:r>
            <w:r w:rsidR="007C3BE4">
              <w:rPr>
                <w:noProof/>
                <w:webHidden/>
              </w:rPr>
              <w:t>217</w:t>
            </w:r>
            <w:r w:rsidR="001D0A82">
              <w:rPr>
                <w:noProof/>
                <w:webHidden/>
              </w:rPr>
              <w:fldChar w:fldCharType="end"/>
            </w:r>
          </w:hyperlink>
        </w:p>
        <w:p w14:paraId="258B7792" w14:textId="3EBDB70A" w:rsidR="001D0A82" w:rsidRDefault="00F4456B">
          <w:pPr>
            <w:pStyle w:val="TOC3"/>
            <w:tabs>
              <w:tab w:val="right" w:leader="dot" w:pos="9350"/>
            </w:tabs>
            <w:rPr>
              <w:rFonts w:cstheme="minorBidi"/>
              <w:noProof/>
            </w:rPr>
          </w:pPr>
          <w:hyperlink w:anchor="_Toc45559830" w:history="1">
            <w:r w:rsidR="001D0A82" w:rsidRPr="009F08CC">
              <w:rPr>
                <w:rStyle w:val="Hyperlink"/>
                <w:noProof/>
              </w:rPr>
              <w:t>Add Rule</w:t>
            </w:r>
            <w:r w:rsidR="001D0A82">
              <w:rPr>
                <w:noProof/>
                <w:webHidden/>
              </w:rPr>
              <w:tab/>
            </w:r>
            <w:r w:rsidR="001D0A82">
              <w:rPr>
                <w:noProof/>
                <w:webHidden/>
              </w:rPr>
              <w:fldChar w:fldCharType="begin"/>
            </w:r>
            <w:r w:rsidR="001D0A82">
              <w:rPr>
                <w:noProof/>
                <w:webHidden/>
              </w:rPr>
              <w:instrText xml:space="preserve"> PAGEREF _Toc45559830 \h </w:instrText>
            </w:r>
            <w:r w:rsidR="001D0A82">
              <w:rPr>
                <w:noProof/>
                <w:webHidden/>
              </w:rPr>
            </w:r>
            <w:r w:rsidR="001D0A82">
              <w:rPr>
                <w:noProof/>
                <w:webHidden/>
              </w:rPr>
              <w:fldChar w:fldCharType="separate"/>
            </w:r>
            <w:r w:rsidR="007C3BE4">
              <w:rPr>
                <w:noProof/>
                <w:webHidden/>
              </w:rPr>
              <w:t>218</w:t>
            </w:r>
            <w:r w:rsidR="001D0A82">
              <w:rPr>
                <w:noProof/>
                <w:webHidden/>
              </w:rPr>
              <w:fldChar w:fldCharType="end"/>
            </w:r>
          </w:hyperlink>
        </w:p>
        <w:p w14:paraId="53236B34" w14:textId="6A3F52C9" w:rsidR="001D0A82" w:rsidRDefault="00F4456B">
          <w:pPr>
            <w:pStyle w:val="TOC1"/>
            <w:tabs>
              <w:tab w:val="right" w:leader="dot" w:pos="9350"/>
            </w:tabs>
            <w:rPr>
              <w:rFonts w:cstheme="minorBidi"/>
              <w:noProof/>
            </w:rPr>
          </w:pPr>
          <w:hyperlink w:anchor="_Toc45559832" w:history="1">
            <w:r w:rsidR="001D0A82" w:rsidRPr="009F08CC">
              <w:rPr>
                <w:rStyle w:val="Hyperlink"/>
                <w:b/>
                <w:bCs/>
                <w:noProof/>
              </w:rPr>
              <w:t>Dynamics [ND]</w:t>
            </w:r>
            <w:r w:rsidR="001D0A82">
              <w:rPr>
                <w:noProof/>
                <w:webHidden/>
              </w:rPr>
              <w:tab/>
            </w:r>
            <w:r w:rsidR="001D0A82">
              <w:rPr>
                <w:noProof/>
                <w:webHidden/>
              </w:rPr>
              <w:fldChar w:fldCharType="begin"/>
            </w:r>
            <w:r w:rsidR="001D0A82">
              <w:rPr>
                <w:noProof/>
                <w:webHidden/>
              </w:rPr>
              <w:instrText xml:space="preserve"> PAGEREF _Toc45559832 \h </w:instrText>
            </w:r>
            <w:r w:rsidR="001D0A82">
              <w:rPr>
                <w:noProof/>
                <w:webHidden/>
              </w:rPr>
            </w:r>
            <w:r w:rsidR="001D0A82">
              <w:rPr>
                <w:noProof/>
                <w:webHidden/>
              </w:rPr>
              <w:fldChar w:fldCharType="separate"/>
            </w:r>
            <w:r w:rsidR="007C3BE4">
              <w:rPr>
                <w:noProof/>
                <w:webHidden/>
              </w:rPr>
              <w:t>220</w:t>
            </w:r>
            <w:r w:rsidR="001D0A82">
              <w:rPr>
                <w:noProof/>
                <w:webHidden/>
              </w:rPr>
              <w:fldChar w:fldCharType="end"/>
            </w:r>
          </w:hyperlink>
        </w:p>
        <w:p w14:paraId="10D47C64" w14:textId="37001F62" w:rsidR="001D0A82" w:rsidRDefault="00F4456B">
          <w:pPr>
            <w:pStyle w:val="TOC2"/>
            <w:tabs>
              <w:tab w:val="right" w:leader="dot" w:pos="9350"/>
            </w:tabs>
            <w:rPr>
              <w:rFonts w:cstheme="minorBidi"/>
              <w:noProof/>
            </w:rPr>
          </w:pPr>
          <w:hyperlink w:anchor="_Toc45559833" w:history="1">
            <w:r w:rsidR="001D0A82" w:rsidRPr="009F08CC">
              <w:rPr>
                <w:rStyle w:val="Hyperlink"/>
                <w:noProof/>
              </w:rPr>
              <w:t>Task Monitor [ND1]</w:t>
            </w:r>
            <w:r w:rsidR="001D0A82">
              <w:rPr>
                <w:noProof/>
                <w:webHidden/>
              </w:rPr>
              <w:tab/>
            </w:r>
            <w:r w:rsidR="001D0A82">
              <w:rPr>
                <w:noProof/>
                <w:webHidden/>
              </w:rPr>
              <w:fldChar w:fldCharType="begin"/>
            </w:r>
            <w:r w:rsidR="001D0A82">
              <w:rPr>
                <w:noProof/>
                <w:webHidden/>
              </w:rPr>
              <w:instrText xml:space="preserve"> PAGEREF _Toc45559833 \h </w:instrText>
            </w:r>
            <w:r w:rsidR="001D0A82">
              <w:rPr>
                <w:noProof/>
                <w:webHidden/>
              </w:rPr>
            </w:r>
            <w:r w:rsidR="001D0A82">
              <w:rPr>
                <w:noProof/>
                <w:webHidden/>
              </w:rPr>
              <w:fldChar w:fldCharType="separate"/>
            </w:r>
            <w:r w:rsidR="007C3BE4">
              <w:rPr>
                <w:noProof/>
                <w:webHidden/>
              </w:rPr>
              <w:t>220</w:t>
            </w:r>
            <w:r w:rsidR="001D0A82">
              <w:rPr>
                <w:noProof/>
                <w:webHidden/>
              </w:rPr>
              <w:fldChar w:fldCharType="end"/>
            </w:r>
          </w:hyperlink>
        </w:p>
        <w:p w14:paraId="42B4BB48" w14:textId="70EBA2AB" w:rsidR="001D0A82" w:rsidRDefault="00F4456B">
          <w:pPr>
            <w:pStyle w:val="TOC3"/>
            <w:tabs>
              <w:tab w:val="right" w:leader="dot" w:pos="9350"/>
            </w:tabs>
            <w:rPr>
              <w:rFonts w:cstheme="minorBidi"/>
              <w:noProof/>
            </w:rPr>
          </w:pPr>
          <w:hyperlink w:anchor="_Toc45559834" w:history="1">
            <w:r w:rsidR="001D0A82" w:rsidRPr="009F08CC">
              <w:rPr>
                <w:rStyle w:val="Hyperlink"/>
                <w:noProof/>
              </w:rPr>
              <w:t>Overview</w:t>
            </w:r>
            <w:r w:rsidR="001D0A82">
              <w:rPr>
                <w:noProof/>
                <w:webHidden/>
              </w:rPr>
              <w:tab/>
            </w:r>
            <w:r w:rsidR="001D0A82">
              <w:rPr>
                <w:noProof/>
                <w:webHidden/>
              </w:rPr>
              <w:fldChar w:fldCharType="begin"/>
            </w:r>
            <w:r w:rsidR="001D0A82">
              <w:rPr>
                <w:noProof/>
                <w:webHidden/>
              </w:rPr>
              <w:instrText xml:space="preserve"> PAGEREF _Toc45559834 \h </w:instrText>
            </w:r>
            <w:r w:rsidR="001D0A82">
              <w:rPr>
                <w:noProof/>
                <w:webHidden/>
              </w:rPr>
            </w:r>
            <w:r w:rsidR="001D0A82">
              <w:rPr>
                <w:noProof/>
                <w:webHidden/>
              </w:rPr>
              <w:fldChar w:fldCharType="separate"/>
            </w:r>
            <w:r w:rsidR="007C3BE4">
              <w:rPr>
                <w:noProof/>
                <w:webHidden/>
              </w:rPr>
              <w:t>220</w:t>
            </w:r>
            <w:r w:rsidR="001D0A82">
              <w:rPr>
                <w:noProof/>
                <w:webHidden/>
              </w:rPr>
              <w:fldChar w:fldCharType="end"/>
            </w:r>
          </w:hyperlink>
        </w:p>
        <w:p w14:paraId="2A81806A" w14:textId="3116188E" w:rsidR="001D0A82" w:rsidRDefault="00F4456B">
          <w:pPr>
            <w:pStyle w:val="TOC3"/>
            <w:tabs>
              <w:tab w:val="right" w:leader="dot" w:pos="9350"/>
            </w:tabs>
            <w:rPr>
              <w:rFonts w:cstheme="minorBidi"/>
              <w:noProof/>
            </w:rPr>
          </w:pPr>
          <w:hyperlink w:anchor="_Toc45559835" w:history="1">
            <w:r w:rsidR="001D0A82" w:rsidRPr="009F08CC">
              <w:rPr>
                <w:rStyle w:val="Hyperlink"/>
                <w:noProof/>
              </w:rPr>
              <w:t>Tasks</w:t>
            </w:r>
            <w:r w:rsidR="001D0A82">
              <w:rPr>
                <w:noProof/>
                <w:webHidden/>
              </w:rPr>
              <w:tab/>
            </w:r>
            <w:r w:rsidR="001D0A82">
              <w:rPr>
                <w:noProof/>
                <w:webHidden/>
              </w:rPr>
              <w:fldChar w:fldCharType="begin"/>
            </w:r>
            <w:r w:rsidR="001D0A82">
              <w:rPr>
                <w:noProof/>
                <w:webHidden/>
              </w:rPr>
              <w:instrText xml:space="preserve"> PAGEREF _Toc45559835 \h </w:instrText>
            </w:r>
            <w:r w:rsidR="001D0A82">
              <w:rPr>
                <w:noProof/>
                <w:webHidden/>
              </w:rPr>
            </w:r>
            <w:r w:rsidR="001D0A82">
              <w:rPr>
                <w:noProof/>
                <w:webHidden/>
              </w:rPr>
              <w:fldChar w:fldCharType="separate"/>
            </w:r>
            <w:r w:rsidR="007C3BE4">
              <w:rPr>
                <w:noProof/>
                <w:webHidden/>
              </w:rPr>
              <w:t>220</w:t>
            </w:r>
            <w:r w:rsidR="001D0A82">
              <w:rPr>
                <w:noProof/>
                <w:webHidden/>
              </w:rPr>
              <w:fldChar w:fldCharType="end"/>
            </w:r>
          </w:hyperlink>
        </w:p>
        <w:p w14:paraId="45283262" w14:textId="49B099D0" w:rsidR="001D0A82" w:rsidRDefault="00F4456B">
          <w:pPr>
            <w:pStyle w:val="TOC3"/>
            <w:tabs>
              <w:tab w:val="right" w:leader="dot" w:pos="9350"/>
            </w:tabs>
            <w:rPr>
              <w:rFonts w:cstheme="minorBidi"/>
              <w:noProof/>
            </w:rPr>
          </w:pPr>
          <w:hyperlink w:anchor="_Toc45559836" w:history="1">
            <w:r w:rsidR="001D0A82" w:rsidRPr="009F08CC">
              <w:rPr>
                <w:rStyle w:val="Hyperlink"/>
                <w:noProof/>
              </w:rPr>
              <w:t>Pending Emails</w:t>
            </w:r>
            <w:r w:rsidR="001D0A82">
              <w:rPr>
                <w:noProof/>
                <w:webHidden/>
              </w:rPr>
              <w:tab/>
            </w:r>
            <w:r w:rsidR="001D0A82">
              <w:rPr>
                <w:noProof/>
                <w:webHidden/>
              </w:rPr>
              <w:fldChar w:fldCharType="begin"/>
            </w:r>
            <w:r w:rsidR="001D0A82">
              <w:rPr>
                <w:noProof/>
                <w:webHidden/>
              </w:rPr>
              <w:instrText xml:space="preserve"> PAGEREF _Toc45559836 \h </w:instrText>
            </w:r>
            <w:r w:rsidR="001D0A82">
              <w:rPr>
                <w:noProof/>
                <w:webHidden/>
              </w:rPr>
            </w:r>
            <w:r w:rsidR="001D0A82">
              <w:rPr>
                <w:noProof/>
                <w:webHidden/>
              </w:rPr>
              <w:fldChar w:fldCharType="separate"/>
            </w:r>
            <w:r w:rsidR="007C3BE4">
              <w:rPr>
                <w:noProof/>
                <w:webHidden/>
              </w:rPr>
              <w:t>220</w:t>
            </w:r>
            <w:r w:rsidR="001D0A82">
              <w:rPr>
                <w:noProof/>
                <w:webHidden/>
              </w:rPr>
              <w:fldChar w:fldCharType="end"/>
            </w:r>
          </w:hyperlink>
        </w:p>
        <w:p w14:paraId="3221A535" w14:textId="66279694" w:rsidR="001D0A82" w:rsidRDefault="00F4456B">
          <w:pPr>
            <w:pStyle w:val="TOC2"/>
            <w:tabs>
              <w:tab w:val="right" w:leader="dot" w:pos="9350"/>
            </w:tabs>
            <w:rPr>
              <w:rFonts w:cstheme="minorBidi"/>
              <w:noProof/>
            </w:rPr>
          </w:pPr>
          <w:hyperlink w:anchor="_Toc45559837" w:history="1">
            <w:r w:rsidR="001D0A82" w:rsidRPr="009F08CC">
              <w:rPr>
                <w:rStyle w:val="Hyperlink"/>
                <w:noProof/>
              </w:rPr>
              <w:t>Dynamic Subject Builder [ND2]</w:t>
            </w:r>
            <w:r w:rsidR="001D0A82">
              <w:rPr>
                <w:noProof/>
                <w:webHidden/>
              </w:rPr>
              <w:tab/>
            </w:r>
            <w:r w:rsidR="001D0A82">
              <w:rPr>
                <w:noProof/>
                <w:webHidden/>
              </w:rPr>
              <w:fldChar w:fldCharType="begin"/>
            </w:r>
            <w:r w:rsidR="001D0A82">
              <w:rPr>
                <w:noProof/>
                <w:webHidden/>
              </w:rPr>
              <w:instrText xml:space="preserve"> PAGEREF _Toc45559837 \h </w:instrText>
            </w:r>
            <w:r w:rsidR="001D0A82">
              <w:rPr>
                <w:noProof/>
                <w:webHidden/>
              </w:rPr>
            </w:r>
            <w:r w:rsidR="001D0A82">
              <w:rPr>
                <w:noProof/>
                <w:webHidden/>
              </w:rPr>
              <w:fldChar w:fldCharType="separate"/>
            </w:r>
            <w:r w:rsidR="007C3BE4">
              <w:rPr>
                <w:noProof/>
                <w:webHidden/>
              </w:rPr>
              <w:t>221</w:t>
            </w:r>
            <w:r w:rsidR="001D0A82">
              <w:rPr>
                <w:noProof/>
                <w:webHidden/>
              </w:rPr>
              <w:fldChar w:fldCharType="end"/>
            </w:r>
          </w:hyperlink>
        </w:p>
        <w:p w14:paraId="4FCBA04B" w14:textId="07D64224" w:rsidR="001D0A82" w:rsidRDefault="00F4456B">
          <w:pPr>
            <w:pStyle w:val="TOC3"/>
            <w:tabs>
              <w:tab w:val="right" w:leader="dot" w:pos="9350"/>
            </w:tabs>
            <w:rPr>
              <w:rFonts w:cstheme="minorBidi"/>
              <w:noProof/>
            </w:rPr>
          </w:pPr>
          <w:hyperlink w:anchor="_Toc45559838" w:history="1">
            <w:r w:rsidR="001D0A82" w:rsidRPr="009F08CC">
              <w:rPr>
                <w:rStyle w:val="Hyperlink"/>
                <w:noProof/>
              </w:rPr>
              <w:t>Subject Screen</w:t>
            </w:r>
            <w:r w:rsidR="001D0A82">
              <w:rPr>
                <w:noProof/>
                <w:webHidden/>
              </w:rPr>
              <w:tab/>
            </w:r>
            <w:r w:rsidR="001D0A82">
              <w:rPr>
                <w:noProof/>
                <w:webHidden/>
              </w:rPr>
              <w:fldChar w:fldCharType="begin"/>
            </w:r>
            <w:r w:rsidR="001D0A82">
              <w:rPr>
                <w:noProof/>
                <w:webHidden/>
              </w:rPr>
              <w:instrText xml:space="preserve"> PAGEREF _Toc45559838 \h </w:instrText>
            </w:r>
            <w:r w:rsidR="001D0A82">
              <w:rPr>
                <w:noProof/>
                <w:webHidden/>
              </w:rPr>
            </w:r>
            <w:r w:rsidR="001D0A82">
              <w:rPr>
                <w:noProof/>
                <w:webHidden/>
              </w:rPr>
              <w:fldChar w:fldCharType="separate"/>
            </w:r>
            <w:r w:rsidR="007C3BE4">
              <w:rPr>
                <w:noProof/>
                <w:webHidden/>
              </w:rPr>
              <w:t>221</w:t>
            </w:r>
            <w:r w:rsidR="001D0A82">
              <w:rPr>
                <w:noProof/>
                <w:webHidden/>
              </w:rPr>
              <w:fldChar w:fldCharType="end"/>
            </w:r>
          </w:hyperlink>
        </w:p>
        <w:p w14:paraId="64857E48" w14:textId="34DC7BE3" w:rsidR="001D0A82" w:rsidRDefault="00F4456B">
          <w:pPr>
            <w:pStyle w:val="TOC3"/>
            <w:tabs>
              <w:tab w:val="right" w:leader="dot" w:pos="9350"/>
            </w:tabs>
            <w:rPr>
              <w:rFonts w:cstheme="minorBidi"/>
              <w:noProof/>
            </w:rPr>
          </w:pPr>
          <w:hyperlink w:anchor="_Toc45559840" w:history="1">
            <w:r w:rsidR="001D0A82" w:rsidRPr="009F08CC">
              <w:rPr>
                <w:rStyle w:val="Hyperlink"/>
                <w:noProof/>
              </w:rPr>
              <w:t>Add/Update Subject</w:t>
            </w:r>
            <w:r w:rsidR="001D0A82">
              <w:rPr>
                <w:noProof/>
                <w:webHidden/>
              </w:rPr>
              <w:tab/>
            </w:r>
            <w:r w:rsidR="001D0A82">
              <w:rPr>
                <w:noProof/>
                <w:webHidden/>
              </w:rPr>
              <w:fldChar w:fldCharType="begin"/>
            </w:r>
            <w:r w:rsidR="001D0A82">
              <w:rPr>
                <w:noProof/>
                <w:webHidden/>
              </w:rPr>
              <w:instrText xml:space="preserve"> PAGEREF _Toc45559840 \h </w:instrText>
            </w:r>
            <w:r w:rsidR="001D0A82">
              <w:rPr>
                <w:noProof/>
                <w:webHidden/>
              </w:rPr>
            </w:r>
            <w:r w:rsidR="001D0A82">
              <w:rPr>
                <w:noProof/>
                <w:webHidden/>
              </w:rPr>
              <w:fldChar w:fldCharType="separate"/>
            </w:r>
            <w:r w:rsidR="007C3BE4">
              <w:rPr>
                <w:noProof/>
                <w:webHidden/>
              </w:rPr>
              <w:t>222</w:t>
            </w:r>
            <w:r w:rsidR="001D0A82">
              <w:rPr>
                <w:noProof/>
                <w:webHidden/>
              </w:rPr>
              <w:fldChar w:fldCharType="end"/>
            </w:r>
          </w:hyperlink>
        </w:p>
        <w:p w14:paraId="723E6864" w14:textId="7C3863EE" w:rsidR="001D0A82" w:rsidRDefault="00F4456B">
          <w:pPr>
            <w:pStyle w:val="TOC2"/>
            <w:tabs>
              <w:tab w:val="right" w:leader="dot" w:pos="9350"/>
            </w:tabs>
            <w:rPr>
              <w:rFonts w:cstheme="minorBidi"/>
              <w:noProof/>
            </w:rPr>
          </w:pPr>
          <w:hyperlink w:anchor="_Toc45559842" w:history="1">
            <w:r w:rsidR="001D0A82" w:rsidRPr="009F08CC">
              <w:rPr>
                <w:rStyle w:val="Hyperlink"/>
                <w:noProof/>
              </w:rPr>
              <w:t>Dynamic Parameter Builder [ND3]</w:t>
            </w:r>
            <w:r w:rsidR="001D0A82">
              <w:rPr>
                <w:noProof/>
                <w:webHidden/>
              </w:rPr>
              <w:tab/>
            </w:r>
            <w:r w:rsidR="001D0A82">
              <w:rPr>
                <w:noProof/>
                <w:webHidden/>
              </w:rPr>
              <w:fldChar w:fldCharType="begin"/>
            </w:r>
            <w:r w:rsidR="001D0A82">
              <w:rPr>
                <w:noProof/>
                <w:webHidden/>
              </w:rPr>
              <w:instrText xml:space="preserve"> PAGEREF _Toc45559842 \h </w:instrText>
            </w:r>
            <w:r w:rsidR="001D0A82">
              <w:rPr>
                <w:noProof/>
                <w:webHidden/>
              </w:rPr>
            </w:r>
            <w:r w:rsidR="001D0A82">
              <w:rPr>
                <w:noProof/>
                <w:webHidden/>
              </w:rPr>
              <w:fldChar w:fldCharType="separate"/>
            </w:r>
            <w:r w:rsidR="007C3BE4">
              <w:rPr>
                <w:noProof/>
                <w:webHidden/>
              </w:rPr>
              <w:t>224</w:t>
            </w:r>
            <w:r w:rsidR="001D0A82">
              <w:rPr>
                <w:noProof/>
                <w:webHidden/>
              </w:rPr>
              <w:fldChar w:fldCharType="end"/>
            </w:r>
          </w:hyperlink>
        </w:p>
        <w:p w14:paraId="5F37C0EF" w14:textId="37FA5022" w:rsidR="001D0A82" w:rsidRDefault="00F4456B">
          <w:pPr>
            <w:pStyle w:val="TOC3"/>
            <w:tabs>
              <w:tab w:val="right" w:leader="dot" w:pos="9350"/>
            </w:tabs>
            <w:rPr>
              <w:rFonts w:cstheme="minorBidi"/>
              <w:noProof/>
            </w:rPr>
          </w:pPr>
          <w:hyperlink w:anchor="_Toc45559843" w:history="1">
            <w:r w:rsidR="001D0A82" w:rsidRPr="009F08CC">
              <w:rPr>
                <w:rStyle w:val="Hyperlink"/>
                <w:noProof/>
              </w:rPr>
              <w:t>Sets</w:t>
            </w:r>
            <w:r w:rsidR="001D0A82">
              <w:rPr>
                <w:noProof/>
                <w:webHidden/>
              </w:rPr>
              <w:tab/>
            </w:r>
            <w:r w:rsidR="001D0A82">
              <w:rPr>
                <w:noProof/>
                <w:webHidden/>
              </w:rPr>
              <w:fldChar w:fldCharType="begin"/>
            </w:r>
            <w:r w:rsidR="001D0A82">
              <w:rPr>
                <w:noProof/>
                <w:webHidden/>
              </w:rPr>
              <w:instrText xml:space="preserve"> PAGEREF _Toc45559843 \h </w:instrText>
            </w:r>
            <w:r w:rsidR="001D0A82">
              <w:rPr>
                <w:noProof/>
                <w:webHidden/>
              </w:rPr>
            </w:r>
            <w:r w:rsidR="001D0A82">
              <w:rPr>
                <w:noProof/>
                <w:webHidden/>
              </w:rPr>
              <w:fldChar w:fldCharType="separate"/>
            </w:r>
            <w:r w:rsidR="007C3BE4">
              <w:rPr>
                <w:noProof/>
                <w:webHidden/>
              </w:rPr>
              <w:t>224</w:t>
            </w:r>
            <w:r w:rsidR="001D0A82">
              <w:rPr>
                <w:noProof/>
                <w:webHidden/>
              </w:rPr>
              <w:fldChar w:fldCharType="end"/>
            </w:r>
          </w:hyperlink>
        </w:p>
        <w:p w14:paraId="78F16D5C" w14:textId="0AED05AD" w:rsidR="001D0A82" w:rsidRDefault="00F4456B">
          <w:pPr>
            <w:pStyle w:val="TOC3"/>
            <w:tabs>
              <w:tab w:val="right" w:leader="dot" w:pos="9350"/>
            </w:tabs>
            <w:rPr>
              <w:rFonts w:cstheme="minorBidi"/>
              <w:noProof/>
            </w:rPr>
          </w:pPr>
          <w:hyperlink w:anchor="_Toc45559844" w:history="1">
            <w:r w:rsidR="001D0A82" w:rsidRPr="009F08CC">
              <w:rPr>
                <w:rStyle w:val="Hyperlink"/>
                <w:noProof/>
              </w:rPr>
              <w:t>Add Set</w:t>
            </w:r>
            <w:r w:rsidR="001D0A82">
              <w:rPr>
                <w:noProof/>
                <w:webHidden/>
              </w:rPr>
              <w:tab/>
            </w:r>
            <w:r w:rsidR="001D0A82">
              <w:rPr>
                <w:noProof/>
                <w:webHidden/>
              </w:rPr>
              <w:fldChar w:fldCharType="begin"/>
            </w:r>
            <w:r w:rsidR="001D0A82">
              <w:rPr>
                <w:noProof/>
                <w:webHidden/>
              </w:rPr>
              <w:instrText xml:space="preserve"> PAGEREF _Toc45559844 \h </w:instrText>
            </w:r>
            <w:r w:rsidR="001D0A82">
              <w:rPr>
                <w:noProof/>
                <w:webHidden/>
              </w:rPr>
            </w:r>
            <w:r w:rsidR="001D0A82">
              <w:rPr>
                <w:noProof/>
                <w:webHidden/>
              </w:rPr>
              <w:fldChar w:fldCharType="separate"/>
            </w:r>
            <w:r w:rsidR="007C3BE4">
              <w:rPr>
                <w:noProof/>
                <w:webHidden/>
              </w:rPr>
              <w:t>225</w:t>
            </w:r>
            <w:r w:rsidR="001D0A82">
              <w:rPr>
                <w:noProof/>
                <w:webHidden/>
              </w:rPr>
              <w:fldChar w:fldCharType="end"/>
            </w:r>
          </w:hyperlink>
        </w:p>
        <w:p w14:paraId="60FD48C6" w14:textId="7E9A3B1B" w:rsidR="001D0A82" w:rsidRDefault="00F4456B">
          <w:pPr>
            <w:pStyle w:val="TOC3"/>
            <w:tabs>
              <w:tab w:val="right" w:leader="dot" w:pos="9350"/>
            </w:tabs>
            <w:rPr>
              <w:rFonts w:cstheme="minorBidi"/>
              <w:noProof/>
            </w:rPr>
          </w:pPr>
          <w:hyperlink w:anchor="_Toc45559845" w:history="1">
            <w:r w:rsidR="001D0A82" w:rsidRPr="009F08CC">
              <w:rPr>
                <w:rStyle w:val="Hyperlink"/>
                <w:noProof/>
              </w:rPr>
              <w:t>Set Details</w:t>
            </w:r>
            <w:r w:rsidR="001D0A82">
              <w:rPr>
                <w:noProof/>
                <w:webHidden/>
              </w:rPr>
              <w:tab/>
            </w:r>
            <w:r w:rsidR="001D0A82">
              <w:rPr>
                <w:noProof/>
                <w:webHidden/>
              </w:rPr>
              <w:fldChar w:fldCharType="begin"/>
            </w:r>
            <w:r w:rsidR="001D0A82">
              <w:rPr>
                <w:noProof/>
                <w:webHidden/>
              </w:rPr>
              <w:instrText xml:space="preserve"> PAGEREF _Toc45559845 \h </w:instrText>
            </w:r>
            <w:r w:rsidR="001D0A82">
              <w:rPr>
                <w:noProof/>
                <w:webHidden/>
              </w:rPr>
            </w:r>
            <w:r w:rsidR="001D0A82">
              <w:rPr>
                <w:noProof/>
                <w:webHidden/>
              </w:rPr>
              <w:fldChar w:fldCharType="separate"/>
            </w:r>
            <w:r w:rsidR="007C3BE4">
              <w:rPr>
                <w:noProof/>
                <w:webHidden/>
              </w:rPr>
              <w:t>226</w:t>
            </w:r>
            <w:r w:rsidR="001D0A82">
              <w:rPr>
                <w:noProof/>
                <w:webHidden/>
              </w:rPr>
              <w:fldChar w:fldCharType="end"/>
            </w:r>
          </w:hyperlink>
        </w:p>
        <w:p w14:paraId="6FDDB290" w14:textId="42CA871C" w:rsidR="001D0A82" w:rsidRDefault="00F4456B">
          <w:pPr>
            <w:pStyle w:val="TOC3"/>
            <w:tabs>
              <w:tab w:val="right" w:leader="dot" w:pos="9350"/>
            </w:tabs>
            <w:rPr>
              <w:rFonts w:cstheme="minorBidi"/>
              <w:noProof/>
            </w:rPr>
          </w:pPr>
          <w:hyperlink w:anchor="_Toc45559846" w:history="1">
            <w:r w:rsidR="001D0A82" w:rsidRPr="009F08CC">
              <w:rPr>
                <w:rStyle w:val="Hyperlink"/>
                <w:noProof/>
              </w:rPr>
              <w:t>Add Set Details</w:t>
            </w:r>
            <w:r w:rsidR="001D0A82">
              <w:rPr>
                <w:noProof/>
                <w:webHidden/>
              </w:rPr>
              <w:tab/>
            </w:r>
            <w:r w:rsidR="001D0A82">
              <w:rPr>
                <w:noProof/>
                <w:webHidden/>
              </w:rPr>
              <w:fldChar w:fldCharType="begin"/>
            </w:r>
            <w:r w:rsidR="001D0A82">
              <w:rPr>
                <w:noProof/>
                <w:webHidden/>
              </w:rPr>
              <w:instrText xml:space="preserve"> PAGEREF _Toc45559846 \h </w:instrText>
            </w:r>
            <w:r w:rsidR="001D0A82">
              <w:rPr>
                <w:noProof/>
                <w:webHidden/>
              </w:rPr>
            </w:r>
            <w:r w:rsidR="001D0A82">
              <w:rPr>
                <w:noProof/>
                <w:webHidden/>
              </w:rPr>
              <w:fldChar w:fldCharType="separate"/>
            </w:r>
            <w:r w:rsidR="007C3BE4">
              <w:rPr>
                <w:noProof/>
                <w:webHidden/>
              </w:rPr>
              <w:t>227</w:t>
            </w:r>
            <w:r w:rsidR="001D0A82">
              <w:rPr>
                <w:noProof/>
                <w:webHidden/>
              </w:rPr>
              <w:fldChar w:fldCharType="end"/>
            </w:r>
          </w:hyperlink>
        </w:p>
        <w:p w14:paraId="64C1E6B3" w14:textId="2617B263" w:rsidR="001D0A82" w:rsidRDefault="00F4456B">
          <w:pPr>
            <w:pStyle w:val="TOC3"/>
            <w:tabs>
              <w:tab w:val="right" w:leader="dot" w:pos="9350"/>
            </w:tabs>
            <w:rPr>
              <w:rFonts w:cstheme="minorBidi"/>
              <w:noProof/>
            </w:rPr>
          </w:pPr>
          <w:hyperlink w:anchor="_Toc45559848" w:history="1">
            <w:r w:rsidR="001D0A82" w:rsidRPr="009F08CC">
              <w:rPr>
                <w:rStyle w:val="Hyperlink"/>
                <w:noProof/>
              </w:rPr>
              <w:t>Parameters</w:t>
            </w:r>
            <w:r w:rsidR="001D0A82">
              <w:rPr>
                <w:noProof/>
                <w:webHidden/>
              </w:rPr>
              <w:tab/>
            </w:r>
            <w:r w:rsidR="001D0A82">
              <w:rPr>
                <w:noProof/>
                <w:webHidden/>
              </w:rPr>
              <w:fldChar w:fldCharType="begin"/>
            </w:r>
            <w:r w:rsidR="001D0A82">
              <w:rPr>
                <w:noProof/>
                <w:webHidden/>
              </w:rPr>
              <w:instrText xml:space="preserve"> PAGEREF _Toc45559848 \h </w:instrText>
            </w:r>
            <w:r w:rsidR="001D0A82">
              <w:rPr>
                <w:noProof/>
                <w:webHidden/>
              </w:rPr>
            </w:r>
            <w:r w:rsidR="001D0A82">
              <w:rPr>
                <w:noProof/>
                <w:webHidden/>
              </w:rPr>
              <w:fldChar w:fldCharType="separate"/>
            </w:r>
            <w:r w:rsidR="007C3BE4">
              <w:rPr>
                <w:noProof/>
                <w:webHidden/>
              </w:rPr>
              <w:t>229</w:t>
            </w:r>
            <w:r w:rsidR="001D0A82">
              <w:rPr>
                <w:noProof/>
                <w:webHidden/>
              </w:rPr>
              <w:fldChar w:fldCharType="end"/>
            </w:r>
          </w:hyperlink>
        </w:p>
        <w:p w14:paraId="7DBC552A" w14:textId="421FA934" w:rsidR="001D0A82" w:rsidRDefault="00F4456B">
          <w:pPr>
            <w:pStyle w:val="TOC3"/>
            <w:tabs>
              <w:tab w:val="right" w:leader="dot" w:pos="9350"/>
            </w:tabs>
            <w:rPr>
              <w:rFonts w:cstheme="minorBidi"/>
              <w:noProof/>
            </w:rPr>
          </w:pPr>
          <w:hyperlink w:anchor="_Toc45559849" w:history="1">
            <w:r w:rsidR="001D0A82" w:rsidRPr="009F08CC">
              <w:rPr>
                <w:rStyle w:val="Hyperlink"/>
                <w:noProof/>
              </w:rPr>
              <w:t>Add Parameters</w:t>
            </w:r>
            <w:r w:rsidR="001D0A82">
              <w:rPr>
                <w:noProof/>
                <w:webHidden/>
              </w:rPr>
              <w:tab/>
            </w:r>
            <w:r w:rsidR="001D0A82">
              <w:rPr>
                <w:noProof/>
                <w:webHidden/>
              </w:rPr>
              <w:fldChar w:fldCharType="begin"/>
            </w:r>
            <w:r w:rsidR="001D0A82">
              <w:rPr>
                <w:noProof/>
                <w:webHidden/>
              </w:rPr>
              <w:instrText xml:space="preserve"> PAGEREF _Toc45559849 \h </w:instrText>
            </w:r>
            <w:r w:rsidR="001D0A82">
              <w:rPr>
                <w:noProof/>
                <w:webHidden/>
              </w:rPr>
            </w:r>
            <w:r w:rsidR="001D0A82">
              <w:rPr>
                <w:noProof/>
                <w:webHidden/>
              </w:rPr>
              <w:fldChar w:fldCharType="separate"/>
            </w:r>
            <w:r w:rsidR="007C3BE4">
              <w:rPr>
                <w:noProof/>
                <w:webHidden/>
              </w:rPr>
              <w:t>230</w:t>
            </w:r>
            <w:r w:rsidR="001D0A82">
              <w:rPr>
                <w:noProof/>
                <w:webHidden/>
              </w:rPr>
              <w:fldChar w:fldCharType="end"/>
            </w:r>
          </w:hyperlink>
        </w:p>
        <w:p w14:paraId="7A41DADF" w14:textId="61903466" w:rsidR="001D0A82" w:rsidRDefault="00F4456B">
          <w:pPr>
            <w:pStyle w:val="TOC2"/>
            <w:tabs>
              <w:tab w:val="right" w:leader="dot" w:pos="9350"/>
            </w:tabs>
            <w:rPr>
              <w:rFonts w:cstheme="minorBidi"/>
              <w:noProof/>
            </w:rPr>
          </w:pPr>
          <w:hyperlink w:anchor="_Toc45559851" w:history="1">
            <w:r w:rsidR="001D0A82" w:rsidRPr="009F08CC">
              <w:rPr>
                <w:rStyle w:val="Hyperlink"/>
                <w:noProof/>
              </w:rPr>
              <w:t>Dynamic Subject Sync [ND4]</w:t>
            </w:r>
            <w:r w:rsidR="001D0A82">
              <w:rPr>
                <w:noProof/>
                <w:webHidden/>
              </w:rPr>
              <w:tab/>
            </w:r>
            <w:r w:rsidR="001D0A82">
              <w:rPr>
                <w:noProof/>
                <w:webHidden/>
              </w:rPr>
              <w:fldChar w:fldCharType="begin"/>
            </w:r>
            <w:r w:rsidR="001D0A82">
              <w:rPr>
                <w:noProof/>
                <w:webHidden/>
              </w:rPr>
              <w:instrText xml:space="preserve"> PAGEREF _Toc45559851 \h </w:instrText>
            </w:r>
            <w:r w:rsidR="001D0A82">
              <w:rPr>
                <w:noProof/>
                <w:webHidden/>
              </w:rPr>
            </w:r>
            <w:r w:rsidR="001D0A82">
              <w:rPr>
                <w:noProof/>
                <w:webHidden/>
              </w:rPr>
              <w:fldChar w:fldCharType="separate"/>
            </w:r>
            <w:r w:rsidR="007C3BE4">
              <w:rPr>
                <w:noProof/>
                <w:webHidden/>
              </w:rPr>
              <w:t>232</w:t>
            </w:r>
            <w:r w:rsidR="001D0A82">
              <w:rPr>
                <w:noProof/>
                <w:webHidden/>
              </w:rPr>
              <w:fldChar w:fldCharType="end"/>
            </w:r>
          </w:hyperlink>
        </w:p>
        <w:p w14:paraId="4B76A8FA" w14:textId="0265DEF3" w:rsidR="001D0A82" w:rsidRDefault="00F4456B">
          <w:pPr>
            <w:pStyle w:val="TOC3"/>
            <w:tabs>
              <w:tab w:val="right" w:leader="dot" w:pos="9350"/>
            </w:tabs>
            <w:rPr>
              <w:rFonts w:cstheme="minorBidi"/>
              <w:noProof/>
            </w:rPr>
          </w:pPr>
          <w:hyperlink w:anchor="_Toc45559852" w:history="1">
            <w:r w:rsidR="001D0A82" w:rsidRPr="009F08CC">
              <w:rPr>
                <w:rStyle w:val="Hyperlink"/>
                <w:noProof/>
              </w:rPr>
              <w:t>Subject Sync</w:t>
            </w:r>
            <w:r w:rsidR="001D0A82">
              <w:rPr>
                <w:noProof/>
                <w:webHidden/>
              </w:rPr>
              <w:tab/>
            </w:r>
            <w:r w:rsidR="001D0A82">
              <w:rPr>
                <w:noProof/>
                <w:webHidden/>
              </w:rPr>
              <w:fldChar w:fldCharType="begin"/>
            </w:r>
            <w:r w:rsidR="001D0A82">
              <w:rPr>
                <w:noProof/>
                <w:webHidden/>
              </w:rPr>
              <w:instrText xml:space="preserve"> PAGEREF _Toc45559852 \h </w:instrText>
            </w:r>
            <w:r w:rsidR="001D0A82">
              <w:rPr>
                <w:noProof/>
                <w:webHidden/>
              </w:rPr>
            </w:r>
            <w:r w:rsidR="001D0A82">
              <w:rPr>
                <w:noProof/>
                <w:webHidden/>
              </w:rPr>
              <w:fldChar w:fldCharType="separate"/>
            </w:r>
            <w:r w:rsidR="007C3BE4">
              <w:rPr>
                <w:noProof/>
                <w:webHidden/>
              </w:rPr>
              <w:t>232</w:t>
            </w:r>
            <w:r w:rsidR="001D0A82">
              <w:rPr>
                <w:noProof/>
                <w:webHidden/>
              </w:rPr>
              <w:fldChar w:fldCharType="end"/>
            </w:r>
          </w:hyperlink>
        </w:p>
        <w:p w14:paraId="2124F108" w14:textId="783CD584" w:rsidR="0016557A" w:rsidRDefault="0016557A">
          <w:r>
            <w:rPr>
              <w:b/>
              <w:bCs/>
              <w:noProof/>
            </w:rPr>
            <w:fldChar w:fldCharType="end"/>
          </w:r>
        </w:p>
      </w:sdtContent>
    </w:sdt>
    <w:p w14:paraId="213F7987" w14:textId="77777777" w:rsidR="0016557A" w:rsidRDefault="0016557A"/>
    <w:p w14:paraId="1B25FDAC" w14:textId="77777777" w:rsidR="0016557A" w:rsidRDefault="0016557A">
      <w:r>
        <w:br w:type="page"/>
      </w:r>
    </w:p>
    <w:p w14:paraId="0C298889" w14:textId="47DE665C" w:rsidR="00AD391E" w:rsidRDefault="00AD391E" w:rsidP="00AD391E">
      <w:pPr>
        <w:pStyle w:val="Heading1"/>
        <w:rPr>
          <w:b/>
          <w:bCs/>
        </w:rPr>
      </w:pPr>
      <w:bookmarkStart w:id="2" w:name="_Toc40457410"/>
      <w:bookmarkStart w:id="3" w:name="_Toc40616425"/>
      <w:bookmarkStart w:id="4" w:name="_Toc41726117"/>
      <w:bookmarkStart w:id="5" w:name="_Toc45559441"/>
      <w:bookmarkStart w:id="6" w:name="_Hlk40535800"/>
      <w:r>
        <w:rPr>
          <w:b/>
          <w:bCs/>
        </w:rPr>
        <w:lastRenderedPageBreak/>
        <w:t>Overview of Advantzware Specific Keys</w:t>
      </w:r>
      <w:bookmarkEnd w:id="2"/>
      <w:bookmarkEnd w:id="3"/>
      <w:bookmarkEnd w:id="4"/>
      <w:r w:rsidR="00602145">
        <w:rPr>
          <w:b/>
          <w:bCs/>
        </w:rPr>
        <w:t xml:space="preserve"> and Icons</w:t>
      </w:r>
      <w:bookmarkEnd w:id="5"/>
    </w:p>
    <w:p w14:paraId="3067B574" w14:textId="3A09B8FB" w:rsidR="00AD391E" w:rsidRDefault="00AD391E" w:rsidP="00AD391E">
      <w:pPr>
        <w:pStyle w:val="Heading2"/>
      </w:pPr>
      <w:bookmarkStart w:id="7" w:name="_Toc40457411"/>
      <w:bookmarkStart w:id="8" w:name="_Toc40616426"/>
      <w:bookmarkStart w:id="9" w:name="_Toc41726118"/>
      <w:bookmarkStart w:id="10" w:name="_Toc45559442"/>
      <w:r>
        <w:t>Function Keys</w:t>
      </w:r>
      <w:bookmarkEnd w:id="7"/>
      <w:bookmarkEnd w:id="8"/>
      <w:bookmarkEnd w:id="9"/>
      <w:bookmarkEnd w:id="1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735"/>
      </w:tblGrid>
      <w:tr w:rsidR="00AD391E" w14:paraId="6219C51A" w14:textId="77777777" w:rsidTr="00893FE4">
        <w:trPr>
          <w:trHeight w:val="620"/>
        </w:trPr>
        <w:tc>
          <w:tcPr>
            <w:tcW w:w="1615" w:type="dxa"/>
          </w:tcPr>
          <w:bookmarkEnd w:id="6"/>
          <w:p w14:paraId="15A8FA23" w14:textId="77777777" w:rsidR="00AD391E" w:rsidRDefault="00AD391E" w:rsidP="00893FE4">
            <w:r>
              <w:t>BRWS</w:t>
            </w:r>
          </w:p>
        </w:tc>
        <w:tc>
          <w:tcPr>
            <w:tcW w:w="7735" w:type="dxa"/>
          </w:tcPr>
          <w:p w14:paraId="0E90BFC6" w14:textId="77777777" w:rsidR="00AD391E" w:rsidRDefault="00AD391E" w:rsidP="00893FE4">
            <w:r>
              <w:t>The browser, which is a list of records in this file. This is functionally equivalent to the Find option of our standard package.</w:t>
            </w:r>
          </w:p>
        </w:tc>
      </w:tr>
      <w:tr w:rsidR="00AD391E" w14:paraId="73028EEE" w14:textId="77777777" w:rsidTr="00893FE4">
        <w:trPr>
          <w:trHeight w:val="620"/>
        </w:trPr>
        <w:tc>
          <w:tcPr>
            <w:tcW w:w="1615" w:type="dxa"/>
          </w:tcPr>
          <w:p w14:paraId="11AB5CCD" w14:textId="77777777" w:rsidR="00AD391E" w:rsidRDefault="00AD391E" w:rsidP="00893FE4">
            <w:r>
              <w:t>VIEW</w:t>
            </w:r>
          </w:p>
        </w:tc>
        <w:tc>
          <w:tcPr>
            <w:tcW w:w="7735" w:type="dxa"/>
          </w:tcPr>
          <w:p w14:paraId="7613DC97" w14:textId="77777777" w:rsidR="00AD391E" w:rsidRDefault="00AD391E" w:rsidP="00893FE4">
            <w:r>
              <w:t>View record provides the ability to ADD, CHANGE, DELETE, and UPDATE an individual record.</w:t>
            </w:r>
          </w:p>
        </w:tc>
      </w:tr>
      <w:tr w:rsidR="00AD391E" w14:paraId="5D4169D5" w14:textId="77777777" w:rsidTr="00893FE4">
        <w:trPr>
          <w:trHeight w:val="530"/>
        </w:trPr>
        <w:tc>
          <w:tcPr>
            <w:tcW w:w="1615" w:type="dxa"/>
          </w:tcPr>
          <w:p w14:paraId="443226E3" w14:textId="77777777" w:rsidR="00AD391E" w:rsidRDefault="00AD391E" w:rsidP="00893FE4">
            <w:r>
              <w:t>SORT BY</w:t>
            </w:r>
          </w:p>
        </w:tc>
        <w:tc>
          <w:tcPr>
            <w:tcW w:w="7735" w:type="dxa"/>
          </w:tcPr>
          <w:p w14:paraId="530AB7FE" w14:textId="77777777" w:rsidR="00AD391E" w:rsidRDefault="00AD391E" w:rsidP="00893FE4">
            <w:r>
              <w:t>The selections at the bottom of the browser, which will sort the list alphabetic order.</w:t>
            </w:r>
          </w:p>
        </w:tc>
      </w:tr>
      <w:tr w:rsidR="00AD391E" w14:paraId="422199F1" w14:textId="77777777" w:rsidTr="00893FE4">
        <w:tc>
          <w:tcPr>
            <w:tcW w:w="1615" w:type="dxa"/>
          </w:tcPr>
          <w:p w14:paraId="3185F310" w14:textId="77777777" w:rsidR="00AD391E" w:rsidRDefault="00AD391E" w:rsidP="00893FE4"/>
        </w:tc>
        <w:tc>
          <w:tcPr>
            <w:tcW w:w="7735" w:type="dxa"/>
          </w:tcPr>
          <w:p w14:paraId="7ACA68C0" w14:textId="77777777" w:rsidR="00AD391E" w:rsidRDefault="00AD391E" w:rsidP="00893FE4"/>
        </w:tc>
      </w:tr>
      <w:tr w:rsidR="00AD391E" w14:paraId="45D02BB3" w14:textId="77777777" w:rsidTr="00893FE4">
        <w:trPr>
          <w:trHeight w:val="332"/>
        </w:trPr>
        <w:tc>
          <w:tcPr>
            <w:tcW w:w="1615" w:type="dxa"/>
          </w:tcPr>
          <w:p w14:paraId="1E1B86B3" w14:textId="77777777" w:rsidR="00AD391E" w:rsidRDefault="00AD391E" w:rsidP="00893FE4">
            <w:r w:rsidRPr="00FC0728">
              <w:rPr>
                <w:u w:val="single"/>
              </w:rPr>
              <w:t>U</w:t>
            </w:r>
            <w:r>
              <w:t>pdate</w:t>
            </w:r>
          </w:p>
        </w:tc>
        <w:tc>
          <w:tcPr>
            <w:tcW w:w="7735" w:type="dxa"/>
          </w:tcPr>
          <w:p w14:paraId="210B33D5" w14:textId="77777777" w:rsidR="00AD391E" w:rsidRDefault="00AD391E" w:rsidP="00893FE4">
            <w:r>
              <w:t>Update the current record.</w:t>
            </w:r>
          </w:p>
        </w:tc>
      </w:tr>
      <w:tr w:rsidR="00AD391E" w14:paraId="499280B1" w14:textId="77777777" w:rsidTr="00893FE4">
        <w:trPr>
          <w:trHeight w:val="350"/>
        </w:trPr>
        <w:tc>
          <w:tcPr>
            <w:tcW w:w="1615" w:type="dxa"/>
          </w:tcPr>
          <w:p w14:paraId="5E294A24" w14:textId="77777777" w:rsidR="00AD391E" w:rsidRDefault="00AD391E" w:rsidP="00893FE4">
            <w:r w:rsidRPr="00FC0728">
              <w:rPr>
                <w:u w:val="single"/>
              </w:rPr>
              <w:t>R</w:t>
            </w:r>
            <w:r>
              <w:t>eset</w:t>
            </w:r>
          </w:p>
        </w:tc>
        <w:tc>
          <w:tcPr>
            <w:tcW w:w="7735" w:type="dxa"/>
          </w:tcPr>
          <w:p w14:paraId="710E384B" w14:textId="77777777" w:rsidR="00AD391E" w:rsidRDefault="00AD391E" w:rsidP="00893FE4">
            <w:r>
              <w:t>Reset the current record.</w:t>
            </w:r>
          </w:p>
        </w:tc>
      </w:tr>
      <w:tr w:rsidR="00AD391E" w14:paraId="278F0A77" w14:textId="77777777" w:rsidTr="00893FE4">
        <w:trPr>
          <w:trHeight w:val="350"/>
        </w:trPr>
        <w:tc>
          <w:tcPr>
            <w:tcW w:w="1615" w:type="dxa"/>
          </w:tcPr>
          <w:p w14:paraId="145FF26D" w14:textId="77777777" w:rsidR="00AD391E" w:rsidRDefault="00AD391E" w:rsidP="00893FE4">
            <w:r w:rsidRPr="00FC0728">
              <w:rPr>
                <w:u w:val="single"/>
              </w:rPr>
              <w:t>A</w:t>
            </w:r>
            <w:r>
              <w:t>dd</w:t>
            </w:r>
          </w:p>
        </w:tc>
        <w:tc>
          <w:tcPr>
            <w:tcW w:w="7735" w:type="dxa"/>
          </w:tcPr>
          <w:p w14:paraId="3FE3F732" w14:textId="77777777" w:rsidR="00AD391E" w:rsidRDefault="00AD391E" w:rsidP="00893FE4">
            <w:r>
              <w:t>Add a record.</w:t>
            </w:r>
          </w:p>
        </w:tc>
      </w:tr>
      <w:tr w:rsidR="00AD391E" w14:paraId="20A8AB82" w14:textId="77777777" w:rsidTr="00893FE4">
        <w:trPr>
          <w:trHeight w:val="350"/>
        </w:trPr>
        <w:tc>
          <w:tcPr>
            <w:tcW w:w="1615" w:type="dxa"/>
          </w:tcPr>
          <w:p w14:paraId="35912DC7" w14:textId="77777777" w:rsidR="00AD391E" w:rsidRPr="00FC0728" w:rsidRDefault="00AD391E" w:rsidP="00893FE4">
            <w:r w:rsidRPr="00FC0728">
              <w:rPr>
                <w:u w:val="single"/>
              </w:rPr>
              <w:t>C</w:t>
            </w:r>
            <w:r w:rsidRPr="00FC0728">
              <w:t>opy</w:t>
            </w:r>
          </w:p>
        </w:tc>
        <w:tc>
          <w:tcPr>
            <w:tcW w:w="7735" w:type="dxa"/>
          </w:tcPr>
          <w:p w14:paraId="1D960E20" w14:textId="77777777" w:rsidR="00AD391E" w:rsidRDefault="00AD391E" w:rsidP="00893FE4">
            <w:r>
              <w:t>This will copy the existing record.</w:t>
            </w:r>
          </w:p>
        </w:tc>
      </w:tr>
      <w:tr w:rsidR="00AD391E" w14:paraId="248421BD" w14:textId="77777777" w:rsidTr="00893FE4">
        <w:trPr>
          <w:trHeight w:val="350"/>
        </w:trPr>
        <w:tc>
          <w:tcPr>
            <w:tcW w:w="1615" w:type="dxa"/>
          </w:tcPr>
          <w:p w14:paraId="01C85174" w14:textId="77777777" w:rsidR="00AD391E" w:rsidRDefault="00AD391E" w:rsidP="00893FE4">
            <w:r w:rsidRPr="00FC0728">
              <w:rPr>
                <w:u w:val="single"/>
              </w:rPr>
              <w:t>D</w:t>
            </w:r>
            <w:r w:rsidRPr="00FC0728">
              <w:t>elete</w:t>
            </w:r>
          </w:p>
        </w:tc>
        <w:tc>
          <w:tcPr>
            <w:tcW w:w="7735" w:type="dxa"/>
          </w:tcPr>
          <w:p w14:paraId="7CE97D98" w14:textId="77777777" w:rsidR="00AD391E" w:rsidRDefault="00AD391E" w:rsidP="00893FE4">
            <w:r>
              <w:t>Delete the current record displayed on the screen.</w:t>
            </w:r>
          </w:p>
        </w:tc>
      </w:tr>
      <w:tr w:rsidR="00AD391E" w14:paraId="039E2268" w14:textId="77777777" w:rsidTr="00893FE4">
        <w:trPr>
          <w:trHeight w:val="350"/>
        </w:trPr>
        <w:tc>
          <w:tcPr>
            <w:tcW w:w="1615" w:type="dxa"/>
          </w:tcPr>
          <w:p w14:paraId="7C0F2141" w14:textId="77777777" w:rsidR="00AD391E" w:rsidRDefault="00AD391E" w:rsidP="00893FE4">
            <w:r>
              <w:t>Can</w:t>
            </w:r>
            <w:r w:rsidRPr="00FC0728">
              <w:rPr>
                <w:u w:val="single"/>
              </w:rPr>
              <w:t>c</w:t>
            </w:r>
            <w:r>
              <w:t>el</w:t>
            </w:r>
          </w:p>
        </w:tc>
        <w:tc>
          <w:tcPr>
            <w:tcW w:w="7735" w:type="dxa"/>
          </w:tcPr>
          <w:p w14:paraId="6B7BB365" w14:textId="77777777" w:rsidR="00AD391E" w:rsidRDefault="00AD391E" w:rsidP="00893FE4">
            <w:r>
              <w:t>Cancel the information that was entered.</w:t>
            </w:r>
          </w:p>
        </w:tc>
      </w:tr>
      <w:tr w:rsidR="00AD391E" w14:paraId="61350AAF" w14:textId="77777777" w:rsidTr="00893FE4">
        <w:tc>
          <w:tcPr>
            <w:tcW w:w="1615" w:type="dxa"/>
          </w:tcPr>
          <w:p w14:paraId="649A94DE" w14:textId="77777777" w:rsidR="00AD391E" w:rsidRDefault="00AD391E" w:rsidP="00893FE4">
            <w:r>
              <w:t>Save</w:t>
            </w:r>
          </w:p>
        </w:tc>
        <w:tc>
          <w:tcPr>
            <w:tcW w:w="7735" w:type="dxa"/>
          </w:tcPr>
          <w:p w14:paraId="194E057B" w14:textId="77777777" w:rsidR="00AD391E" w:rsidRDefault="00AD391E" w:rsidP="00893FE4">
            <w:r>
              <w:t>Save the record.</w:t>
            </w:r>
          </w:p>
        </w:tc>
      </w:tr>
      <w:tr w:rsidR="00AD391E" w14:paraId="7C936311" w14:textId="77777777" w:rsidTr="00893FE4">
        <w:tc>
          <w:tcPr>
            <w:tcW w:w="1615" w:type="dxa"/>
          </w:tcPr>
          <w:p w14:paraId="4AE7D4F5" w14:textId="77777777" w:rsidR="00AD391E" w:rsidRDefault="00AD391E" w:rsidP="00893FE4"/>
        </w:tc>
        <w:tc>
          <w:tcPr>
            <w:tcW w:w="7735" w:type="dxa"/>
          </w:tcPr>
          <w:p w14:paraId="3AE19EBC" w14:textId="77777777" w:rsidR="00AD391E" w:rsidRDefault="00AD391E" w:rsidP="00893FE4"/>
        </w:tc>
      </w:tr>
      <w:tr w:rsidR="00AD391E" w14:paraId="2753A79F" w14:textId="77777777" w:rsidTr="00893FE4">
        <w:trPr>
          <w:trHeight w:val="512"/>
        </w:trPr>
        <w:tc>
          <w:tcPr>
            <w:tcW w:w="1615" w:type="dxa"/>
          </w:tcPr>
          <w:p w14:paraId="3D4C7C09" w14:textId="77777777" w:rsidR="00AD391E" w:rsidRDefault="00AD391E" w:rsidP="00893FE4">
            <w:r>
              <w:object w:dxaOrig="540" w:dyaOrig="420" w14:anchorId="06861B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2pt;height:21.5pt" o:ole="">
                  <v:imagedata r:id="rId12" o:title=""/>
                </v:shape>
                <o:OLEObject Type="Embed" ProgID="PBrush" ShapeID="_x0000_i1025" DrawAspect="Content" ObjectID="_1657279887" r:id="rId13"/>
              </w:object>
            </w:r>
          </w:p>
        </w:tc>
        <w:tc>
          <w:tcPr>
            <w:tcW w:w="7735" w:type="dxa"/>
          </w:tcPr>
          <w:p w14:paraId="3A3F3EA9" w14:textId="77777777" w:rsidR="00AD391E" w:rsidRDefault="00AD391E" w:rsidP="00893FE4">
            <w:r>
              <w:t>Takes the user to the first current record.</w:t>
            </w:r>
          </w:p>
        </w:tc>
      </w:tr>
      <w:tr w:rsidR="00AD391E" w14:paraId="0A160C59" w14:textId="77777777" w:rsidTr="00893FE4">
        <w:trPr>
          <w:trHeight w:val="530"/>
        </w:trPr>
        <w:tc>
          <w:tcPr>
            <w:tcW w:w="1615" w:type="dxa"/>
          </w:tcPr>
          <w:p w14:paraId="4F524A83" w14:textId="77777777" w:rsidR="00AD391E" w:rsidRDefault="00AD391E" w:rsidP="00893FE4">
            <w:r>
              <w:object w:dxaOrig="540" w:dyaOrig="420" w14:anchorId="61E3A24A">
                <v:shape id="_x0000_i1026" type="#_x0000_t75" style="width:26.2pt;height:21.5pt" o:ole="">
                  <v:imagedata r:id="rId14" o:title=""/>
                </v:shape>
                <o:OLEObject Type="Embed" ProgID="PBrush" ShapeID="_x0000_i1026" DrawAspect="Content" ObjectID="_1657279888" r:id="rId15"/>
              </w:object>
            </w:r>
          </w:p>
        </w:tc>
        <w:tc>
          <w:tcPr>
            <w:tcW w:w="7735" w:type="dxa"/>
          </w:tcPr>
          <w:p w14:paraId="230175EF" w14:textId="77777777" w:rsidR="00AD391E" w:rsidRDefault="00AD391E" w:rsidP="00893FE4">
            <w:r>
              <w:t>Moves backward one record.</w:t>
            </w:r>
          </w:p>
        </w:tc>
      </w:tr>
      <w:tr w:rsidR="00AD391E" w14:paraId="6D3BF129" w14:textId="77777777" w:rsidTr="00893FE4">
        <w:trPr>
          <w:trHeight w:val="530"/>
        </w:trPr>
        <w:tc>
          <w:tcPr>
            <w:tcW w:w="1615" w:type="dxa"/>
          </w:tcPr>
          <w:p w14:paraId="0AE4607E" w14:textId="77777777" w:rsidR="00AD391E" w:rsidRDefault="00AD391E" w:rsidP="00893FE4">
            <w:r>
              <w:object w:dxaOrig="540" w:dyaOrig="420" w14:anchorId="74D5CF4A">
                <v:shape id="_x0000_i1027" type="#_x0000_t75" style="width:26.2pt;height:21.5pt" o:ole="">
                  <v:imagedata r:id="rId16" o:title=""/>
                </v:shape>
                <o:OLEObject Type="Embed" ProgID="PBrush" ShapeID="_x0000_i1027" DrawAspect="Content" ObjectID="_1657279889" r:id="rId17"/>
              </w:object>
            </w:r>
          </w:p>
        </w:tc>
        <w:tc>
          <w:tcPr>
            <w:tcW w:w="7735" w:type="dxa"/>
          </w:tcPr>
          <w:p w14:paraId="7656710D" w14:textId="77777777" w:rsidR="00AD391E" w:rsidRDefault="00AD391E" w:rsidP="00893FE4">
            <w:r>
              <w:t>Moves forward one record.</w:t>
            </w:r>
          </w:p>
        </w:tc>
      </w:tr>
      <w:tr w:rsidR="00AD391E" w14:paraId="37775EF0" w14:textId="77777777" w:rsidTr="00893FE4">
        <w:tc>
          <w:tcPr>
            <w:tcW w:w="1615" w:type="dxa"/>
          </w:tcPr>
          <w:p w14:paraId="2F9FB266" w14:textId="77777777" w:rsidR="00AD391E" w:rsidRDefault="00AD391E" w:rsidP="00893FE4">
            <w:r>
              <w:object w:dxaOrig="540" w:dyaOrig="420" w14:anchorId="497E44FD">
                <v:shape id="_x0000_i1028" type="#_x0000_t75" style="width:26.2pt;height:21.5pt" o:ole="">
                  <v:imagedata r:id="rId18" o:title=""/>
                </v:shape>
                <o:OLEObject Type="Embed" ProgID="PBrush" ShapeID="_x0000_i1028" DrawAspect="Content" ObjectID="_1657279890" r:id="rId19"/>
              </w:object>
            </w:r>
          </w:p>
        </w:tc>
        <w:tc>
          <w:tcPr>
            <w:tcW w:w="7735" w:type="dxa"/>
          </w:tcPr>
          <w:p w14:paraId="1C8BBA50" w14:textId="77777777" w:rsidR="00AD391E" w:rsidRDefault="00AD391E" w:rsidP="00893FE4">
            <w:r>
              <w:t>Takes the user to the last current record.</w:t>
            </w:r>
          </w:p>
        </w:tc>
      </w:tr>
      <w:tr w:rsidR="00AD391E" w14:paraId="49361525" w14:textId="77777777" w:rsidTr="00893FE4">
        <w:tc>
          <w:tcPr>
            <w:tcW w:w="1615" w:type="dxa"/>
          </w:tcPr>
          <w:p w14:paraId="7981E8C9" w14:textId="77777777" w:rsidR="00AD391E" w:rsidRDefault="00AD391E" w:rsidP="00893FE4"/>
        </w:tc>
        <w:tc>
          <w:tcPr>
            <w:tcW w:w="7735" w:type="dxa"/>
          </w:tcPr>
          <w:p w14:paraId="07CC71CA" w14:textId="77777777" w:rsidR="00AD391E" w:rsidRDefault="00AD391E" w:rsidP="00893FE4"/>
        </w:tc>
      </w:tr>
      <w:tr w:rsidR="00AD391E" w14:paraId="3DF32243" w14:textId="77777777" w:rsidTr="00893FE4">
        <w:trPr>
          <w:trHeight w:val="368"/>
        </w:trPr>
        <w:tc>
          <w:tcPr>
            <w:tcW w:w="1615" w:type="dxa"/>
          </w:tcPr>
          <w:p w14:paraId="3AD60036" w14:textId="77777777" w:rsidR="00AD391E" w:rsidRDefault="00AD391E" w:rsidP="00893FE4">
            <w:r>
              <w:t>F1</w:t>
            </w:r>
          </w:p>
        </w:tc>
        <w:tc>
          <w:tcPr>
            <w:tcW w:w="7735" w:type="dxa"/>
          </w:tcPr>
          <w:p w14:paraId="3ED2F44E" w14:textId="77777777" w:rsidR="00AD391E" w:rsidRDefault="00AD391E" w:rsidP="00893FE4">
            <w:r>
              <w:t>Miscellaneous Fields</w:t>
            </w:r>
          </w:p>
        </w:tc>
      </w:tr>
      <w:tr w:rsidR="00AD391E" w14:paraId="26B17A3E" w14:textId="77777777" w:rsidTr="00893FE4">
        <w:trPr>
          <w:trHeight w:val="350"/>
        </w:trPr>
        <w:tc>
          <w:tcPr>
            <w:tcW w:w="1615" w:type="dxa"/>
          </w:tcPr>
          <w:p w14:paraId="33763A95" w14:textId="77777777" w:rsidR="00AD391E" w:rsidRDefault="00AD391E" w:rsidP="00893FE4">
            <w:r>
              <w:t>F3</w:t>
            </w:r>
          </w:p>
        </w:tc>
        <w:tc>
          <w:tcPr>
            <w:tcW w:w="7735" w:type="dxa"/>
          </w:tcPr>
          <w:p w14:paraId="59B24297" w14:textId="77777777" w:rsidR="00AD391E" w:rsidRDefault="00AD391E" w:rsidP="00893FE4">
            <w:r>
              <w:t>Search</w:t>
            </w:r>
          </w:p>
        </w:tc>
      </w:tr>
      <w:tr w:rsidR="00AD391E" w14:paraId="3594C216" w14:textId="77777777" w:rsidTr="00893FE4">
        <w:trPr>
          <w:trHeight w:val="350"/>
        </w:trPr>
        <w:tc>
          <w:tcPr>
            <w:tcW w:w="1615" w:type="dxa"/>
          </w:tcPr>
          <w:p w14:paraId="01AB58C5" w14:textId="77777777" w:rsidR="00AD391E" w:rsidRDefault="00AD391E" w:rsidP="00893FE4">
            <w:r>
              <w:t>F3</w:t>
            </w:r>
          </w:p>
        </w:tc>
        <w:tc>
          <w:tcPr>
            <w:tcW w:w="7735" w:type="dxa"/>
          </w:tcPr>
          <w:p w14:paraId="2579328B" w14:textId="77777777" w:rsidR="00AD391E" w:rsidRDefault="00AD391E" w:rsidP="00893FE4">
            <w:r>
              <w:t>List</w:t>
            </w:r>
          </w:p>
        </w:tc>
      </w:tr>
      <w:tr w:rsidR="00AD391E" w14:paraId="6CE2957D" w14:textId="77777777" w:rsidTr="00893FE4">
        <w:trPr>
          <w:trHeight w:val="350"/>
        </w:trPr>
        <w:tc>
          <w:tcPr>
            <w:tcW w:w="1615" w:type="dxa"/>
          </w:tcPr>
          <w:p w14:paraId="26E68A54" w14:textId="77777777" w:rsidR="00AD391E" w:rsidRDefault="00AD391E" w:rsidP="00893FE4">
            <w:r>
              <w:t>F4</w:t>
            </w:r>
          </w:p>
        </w:tc>
        <w:tc>
          <w:tcPr>
            <w:tcW w:w="7735" w:type="dxa"/>
          </w:tcPr>
          <w:p w14:paraId="7555852A" w14:textId="77777777" w:rsidR="00AD391E" w:rsidRDefault="00AD391E" w:rsidP="00893FE4">
            <w:r>
              <w:t>Notes</w:t>
            </w:r>
          </w:p>
        </w:tc>
      </w:tr>
      <w:tr w:rsidR="00AD391E" w14:paraId="27EF0AB4" w14:textId="77777777" w:rsidTr="00893FE4">
        <w:trPr>
          <w:trHeight w:val="350"/>
        </w:trPr>
        <w:tc>
          <w:tcPr>
            <w:tcW w:w="1615" w:type="dxa"/>
          </w:tcPr>
          <w:p w14:paraId="4B8DD8B7" w14:textId="77777777" w:rsidR="00AD391E" w:rsidRDefault="00AD391E" w:rsidP="00893FE4">
            <w:r>
              <w:t>F6</w:t>
            </w:r>
          </w:p>
        </w:tc>
        <w:tc>
          <w:tcPr>
            <w:tcW w:w="7735" w:type="dxa"/>
          </w:tcPr>
          <w:p w14:paraId="1BBFCB82" w14:textId="77777777" w:rsidR="00AD391E" w:rsidRDefault="00AD391E" w:rsidP="00893FE4">
            <w:r>
              <w:t>Browse</w:t>
            </w:r>
          </w:p>
        </w:tc>
      </w:tr>
      <w:tr w:rsidR="00AD391E" w14:paraId="1F45BE97" w14:textId="77777777" w:rsidTr="00893FE4">
        <w:trPr>
          <w:trHeight w:val="350"/>
        </w:trPr>
        <w:tc>
          <w:tcPr>
            <w:tcW w:w="1615" w:type="dxa"/>
          </w:tcPr>
          <w:p w14:paraId="187A5204" w14:textId="77777777" w:rsidR="00AD391E" w:rsidRDefault="00AD391E" w:rsidP="00893FE4">
            <w:r>
              <w:t>F7</w:t>
            </w:r>
          </w:p>
        </w:tc>
        <w:tc>
          <w:tcPr>
            <w:tcW w:w="7735" w:type="dxa"/>
          </w:tcPr>
          <w:p w14:paraId="27A926E4" w14:textId="77777777" w:rsidR="00AD391E" w:rsidRDefault="00AD391E" w:rsidP="00893FE4">
            <w:r>
              <w:t>Viewer</w:t>
            </w:r>
          </w:p>
        </w:tc>
      </w:tr>
      <w:tr w:rsidR="00AD391E" w14:paraId="322CFA9A" w14:textId="77777777" w:rsidTr="00893FE4">
        <w:tc>
          <w:tcPr>
            <w:tcW w:w="1615" w:type="dxa"/>
          </w:tcPr>
          <w:p w14:paraId="51AD5E74" w14:textId="77777777" w:rsidR="00AD391E" w:rsidRDefault="00AD391E" w:rsidP="00893FE4">
            <w:r>
              <w:t>F12</w:t>
            </w:r>
          </w:p>
        </w:tc>
        <w:tc>
          <w:tcPr>
            <w:tcW w:w="7735" w:type="dxa"/>
          </w:tcPr>
          <w:p w14:paraId="030D5971" w14:textId="77777777" w:rsidR="00AD391E" w:rsidRDefault="00AD391E" w:rsidP="00893FE4">
            <w:r>
              <w:t>Exit</w:t>
            </w:r>
          </w:p>
        </w:tc>
      </w:tr>
    </w:tbl>
    <w:p w14:paraId="0296A26B" w14:textId="77777777" w:rsidR="00AD391E" w:rsidRDefault="00AD391E" w:rsidP="00AD391E"/>
    <w:p w14:paraId="67E19D63" w14:textId="77777777" w:rsidR="00AD391E" w:rsidRDefault="00AD391E" w:rsidP="00AD391E"/>
    <w:p w14:paraId="555FD9D9" w14:textId="77777777" w:rsidR="00AD391E" w:rsidRDefault="00AD391E" w:rsidP="00AD391E"/>
    <w:p w14:paraId="5935467A" w14:textId="77777777" w:rsidR="00AD391E" w:rsidRDefault="00AD391E" w:rsidP="00AD391E"/>
    <w:p w14:paraId="6BDD9EB1" w14:textId="77777777" w:rsidR="00AD391E" w:rsidRDefault="00AD391E" w:rsidP="00AD391E"/>
    <w:p w14:paraId="301DED7A" w14:textId="77777777" w:rsidR="00AD391E" w:rsidRDefault="00AD391E" w:rsidP="00AD391E">
      <w:pPr>
        <w:pStyle w:val="Heading2"/>
      </w:pPr>
      <w:bookmarkStart w:id="11" w:name="_Toc40616427"/>
      <w:bookmarkStart w:id="12" w:name="_Toc41726119"/>
      <w:bookmarkStart w:id="13" w:name="_Toc45559443"/>
      <w:r>
        <w:lastRenderedPageBreak/>
        <w:t>Advanced Software Standard Function Keys</w:t>
      </w:r>
      <w:bookmarkEnd w:id="11"/>
      <w:bookmarkEnd w:id="12"/>
      <w:bookmarkEnd w:id="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7555"/>
      </w:tblGrid>
      <w:tr w:rsidR="00AD391E" w14:paraId="4CBAB4C1" w14:textId="77777777" w:rsidTr="00893FE4">
        <w:trPr>
          <w:trHeight w:val="368"/>
        </w:trPr>
        <w:tc>
          <w:tcPr>
            <w:tcW w:w="1795" w:type="dxa"/>
          </w:tcPr>
          <w:p w14:paraId="072C40DC" w14:textId="77777777" w:rsidR="00AD391E" w:rsidRDefault="00AD391E" w:rsidP="00893FE4">
            <w:r>
              <w:t>Next</w:t>
            </w:r>
          </w:p>
        </w:tc>
        <w:tc>
          <w:tcPr>
            <w:tcW w:w="7555" w:type="dxa"/>
          </w:tcPr>
          <w:p w14:paraId="47C0DBBD" w14:textId="77777777" w:rsidR="00AD391E" w:rsidRDefault="00AD391E" w:rsidP="00893FE4">
            <w:r>
              <w:t>Shows the next sequential record.</w:t>
            </w:r>
          </w:p>
        </w:tc>
      </w:tr>
      <w:tr w:rsidR="00AD391E" w14:paraId="19FAB2DB" w14:textId="77777777" w:rsidTr="00893FE4">
        <w:trPr>
          <w:trHeight w:val="350"/>
        </w:trPr>
        <w:tc>
          <w:tcPr>
            <w:tcW w:w="1795" w:type="dxa"/>
          </w:tcPr>
          <w:p w14:paraId="31B53AD0" w14:textId="77777777" w:rsidR="00AD391E" w:rsidRDefault="00AD391E" w:rsidP="00893FE4">
            <w:r>
              <w:t>Prev</w:t>
            </w:r>
          </w:p>
        </w:tc>
        <w:tc>
          <w:tcPr>
            <w:tcW w:w="7555" w:type="dxa"/>
          </w:tcPr>
          <w:p w14:paraId="109E0A38" w14:textId="77777777" w:rsidR="00AD391E" w:rsidRDefault="00AD391E" w:rsidP="00893FE4">
            <w:r>
              <w:t>Shows the previous record.</w:t>
            </w:r>
          </w:p>
        </w:tc>
      </w:tr>
      <w:tr w:rsidR="00AD391E" w14:paraId="069BC9D9" w14:textId="77777777" w:rsidTr="00893FE4">
        <w:trPr>
          <w:trHeight w:val="350"/>
        </w:trPr>
        <w:tc>
          <w:tcPr>
            <w:tcW w:w="1795" w:type="dxa"/>
          </w:tcPr>
          <w:p w14:paraId="41AC2AFD" w14:textId="77777777" w:rsidR="00AD391E" w:rsidRDefault="00AD391E" w:rsidP="00893FE4">
            <w:r>
              <w:t>Add</w:t>
            </w:r>
          </w:p>
        </w:tc>
        <w:tc>
          <w:tcPr>
            <w:tcW w:w="7555" w:type="dxa"/>
          </w:tcPr>
          <w:p w14:paraId="04FA04EE" w14:textId="77777777" w:rsidR="00AD391E" w:rsidRDefault="00AD391E" w:rsidP="00893FE4">
            <w:r>
              <w:t>Add a record.</w:t>
            </w:r>
          </w:p>
        </w:tc>
      </w:tr>
      <w:tr w:rsidR="00AD391E" w14:paraId="17D9FF64" w14:textId="77777777" w:rsidTr="00893FE4">
        <w:trPr>
          <w:trHeight w:val="350"/>
        </w:trPr>
        <w:tc>
          <w:tcPr>
            <w:tcW w:w="1795" w:type="dxa"/>
          </w:tcPr>
          <w:p w14:paraId="219B43D4" w14:textId="77777777" w:rsidR="00AD391E" w:rsidRDefault="00AD391E" w:rsidP="00893FE4">
            <w:r>
              <w:t>Change</w:t>
            </w:r>
          </w:p>
        </w:tc>
        <w:tc>
          <w:tcPr>
            <w:tcW w:w="7555" w:type="dxa"/>
          </w:tcPr>
          <w:p w14:paraId="5C85E61E" w14:textId="77777777" w:rsidR="00AD391E" w:rsidRDefault="00AD391E" w:rsidP="00893FE4">
            <w:r>
              <w:t>Change the current record displayed on the screen.</w:t>
            </w:r>
          </w:p>
        </w:tc>
      </w:tr>
      <w:tr w:rsidR="00AD391E" w14:paraId="508C7800" w14:textId="77777777" w:rsidTr="00893FE4">
        <w:trPr>
          <w:trHeight w:val="350"/>
        </w:trPr>
        <w:tc>
          <w:tcPr>
            <w:tcW w:w="1795" w:type="dxa"/>
          </w:tcPr>
          <w:p w14:paraId="212767C9" w14:textId="77777777" w:rsidR="00AD391E" w:rsidRDefault="00AD391E" w:rsidP="00893FE4">
            <w:r>
              <w:t>Delete</w:t>
            </w:r>
          </w:p>
        </w:tc>
        <w:tc>
          <w:tcPr>
            <w:tcW w:w="7555" w:type="dxa"/>
          </w:tcPr>
          <w:p w14:paraId="7FC5564B" w14:textId="77777777" w:rsidR="00AD391E" w:rsidRDefault="00AD391E" w:rsidP="00893FE4">
            <w:r>
              <w:t>Delete the current record displayed on the screen.</w:t>
            </w:r>
          </w:p>
        </w:tc>
      </w:tr>
      <w:tr w:rsidR="00AD391E" w14:paraId="23B67D69" w14:textId="77777777" w:rsidTr="00893FE4">
        <w:trPr>
          <w:trHeight w:val="350"/>
        </w:trPr>
        <w:tc>
          <w:tcPr>
            <w:tcW w:w="1795" w:type="dxa"/>
          </w:tcPr>
          <w:p w14:paraId="37E48279" w14:textId="77777777" w:rsidR="00AD391E" w:rsidRDefault="00AD391E" w:rsidP="00893FE4">
            <w:r>
              <w:t>Find</w:t>
            </w:r>
          </w:p>
        </w:tc>
        <w:tc>
          <w:tcPr>
            <w:tcW w:w="7555" w:type="dxa"/>
          </w:tcPr>
          <w:p w14:paraId="546E3A11" w14:textId="77777777" w:rsidR="00AD391E" w:rsidRDefault="00AD391E" w:rsidP="00893FE4">
            <w:r>
              <w:t>Find a record by searching by description.</w:t>
            </w:r>
          </w:p>
        </w:tc>
      </w:tr>
      <w:tr w:rsidR="00AD391E" w14:paraId="1F434248" w14:textId="77777777" w:rsidTr="00893FE4">
        <w:trPr>
          <w:trHeight w:val="350"/>
        </w:trPr>
        <w:tc>
          <w:tcPr>
            <w:tcW w:w="1795" w:type="dxa"/>
          </w:tcPr>
          <w:p w14:paraId="2AF5F9D1" w14:textId="77777777" w:rsidR="00AD391E" w:rsidRDefault="00AD391E" w:rsidP="00893FE4">
            <w:r>
              <w:t>“1”, “2”</w:t>
            </w:r>
          </w:p>
        </w:tc>
        <w:tc>
          <w:tcPr>
            <w:tcW w:w="7555" w:type="dxa"/>
          </w:tcPr>
          <w:p w14:paraId="397D8425" w14:textId="77777777" w:rsidR="00AD391E" w:rsidRDefault="00AD391E" w:rsidP="00893FE4">
            <w:r>
              <w:t>Number 1 or 2 to go the first or second page of this record.</w:t>
            </w:r>
          </w:p>
        </w:tc>
      </w:tr>
      <w:tr w:rsidR="00AD391E" w14:paraId="12120BE9" w14:textId="77777777" w:rsidTr="00893FE4">
        <w:trPr>
          <w:trHeight w:val="350"/>
        </w:trPr>
        <w:tc>
          <w:tcPr>
            <w:tcW w:w="1795" w:type="dxa"/>
          </w:tcPr>
          <w:p w14:paraId="72527887" w14:textId="77777777" w:rsidR="00AD391E" w:rsidRDefault="00AD391E" w:rsidP="00893FE4">
            <w:r>
              <w:t>Esc</w:t>
            </w:r>
          </w:p>
        </w:tc>
        <w:tc>
          <w:tcPr>
            <w:tcW w:w="7555" w:type="dxa"/>
          </w:tcPr>
          <w:p w14:paraId="60E6D1F8" w14:textId="77777777" w:rsidR="00AD391E" w:rsidRDefault="00AD391E" w:rsidP="00893FE4">
            <w:r>
              <w:t>Escape from the current transaction without updating.</w:t>
            </w:r>
          </w:p>
        </w:tc>
      </w:tr>
      <w:tr w:rsidR="00AD391E" w14:paraId="210F7144" w14:textId="77777777" w:rsidTr="00893FE4">
        <w:trPr>
          <w:trHeight w:val="350"/>
        </w:trPr>
        <w:tc>
          <w:tcPr>
            <w:tcW w:w="1795" w:type="dxa"/>
          </w:tcPr>
          <w:p w14:paraId="595FA3F0" w14:textId="77777777" w:rsidR="00AD391E" w:rsidRDefault="00AD391E" w:rsidP="00893FE4">
            <w:r>
              <w:t>Q</w:t>
            </w:r>
          </w:p>
        </w:tc>
        <w:tc>
          <w:tcPr>
            <w:tcW w:w="7555" w:type="dxa"/>
          </w:tcPr>
          <w:p w14:paraId="4521142A" w14:textId="77777777" w:rsidR="00AD391E" w:rsidRDefault="00AD391E" w:rsidP="00893FE4">
            <w:r>
              <w:t>Quit from the current transaction without updating.</w:t>
            </w:r>
          </w:p>
        </w:tc>
      </w:tr>
      <w:tr w:rsidR="00AD391E" w14:paraId="38AEF731" w14:textId="77777777" w:rsidTr="00893FE4">
        <w:trPr>
          <w:trHeight w:val="350"/>
        </w:trPr>
        <w:tc>
          <w:tcPr>
            <w:tcW w:w="1795" w:type="dxa"/>
          </w:tcPr>
          <w:p w14:paraId="687907A8" w14:textId="77777777" w:rsidR="00AD391E" w:rsidRDefault="00AD391E" w:rsidP="00893FE4">
            <w:r>
              <w:t>F1</w:t>
            </w:r>
          </w:p>
        </w:tc>
        <w:tc>
          <w:tcPr>
            <w:tcW w:w="7555" w:type="dxa"/>
          </w:tcPr>
          <w:p w14:paraId="06279C97" w14:textId="77777777" w:rsidR="00AD391E" w:rsidRDefault="00AD391E" w:rsidP="00893FE4">
            <w:r>
              <w:t>Save</w:t>
            </w:r>
          </w:p>
        </w:tc>
      </w:tr>
      <w:tr w:rsidR="00AD391E" w14:paraId="598B6C86" w14:textId="77777777" w:rsidTr="00893FE4">
        <w:trPr>
          <w:trHeight w:val="620"/>
        </w:trPr>
        <w:tc>
          <w:tcPr>
            <w:tcW w:w="1795" w:type="dxa"/>
          </w:tcPr>
          <w:p w14:paraId="2B4DDE55" w14:textId="77777777" w:rsidR="00AD391E" w:rsidRDefault="00AD391E" w:rsidP="00893FE4">
            <w:r>
              <w:t>F3</w:t>
            </w:r>
          </w:p>
        </w:tc>
        <w:tc>
          <w:tcPr>
            <w:tcW w:w="7555" w:type="dxa"/>
          </w:tcPr>
          <w:p w14:paraId="655719F3" w14:textId="77777777" w:rsidR="00AD391E" w:rsidRDefault="00AD391E" w:rsidP="00893FE4">
            <w:r>
              <w:t>Help information is available on every data field.  Simply place the cursor on a field and press F3 to display documentation regarding this particular field.</w:t>
            </w:r>
          </w:p>
        </w:tc>
      </w:tr>
      <w:tr w:rsidR="00AD391E" w14:paraId="25748DB4" w14:textId="77777777" w:rsidTr="00893FE4">
        <w:trPr>
          <w:trHeight w:val="620"/>
        </w:trPr>
        <w:tc>
          <w:tcPr>
            <w:tcW w:w="1795" w:type="dxa"/>
          </w:tcPr>
          <w:p w14:paraId="54CF2413" w14:textId="77777777" w:rsidR="00AD391E" w:rsidRDefault="00AD391E" w:rsidP="00893FE4">
            <w:r>
              <w:t>F3</w:t>
            </w:r>
          </w:p>
        </w:tc>
        <w:tc>
          <w:tcPr>
            <w:tcW w:w="7555" w:type="dxa"/>
          </w:tcPr>
          <w:p w14:paraId="29A7CD1D" w14:textId="77777777" w:rsidR="00AD391E" w:rsidRDefault="00AD391E" w:rsidP="00893FE4">
            <w:r>
              <w:t>To insert additional data in a data field without erasing the information currently displayed.</w:t>
            </w:r>
          </w:p>
        </w:tc>
      </w:tr>
      <w:tr w:rsidR="00AD391E" w14:paraId="5D6B842E" w14:textId="77777777" w:rsidTr="00893FE4">
        <w:trPr>
          <w:trHeight w:val="350"/>
        </w:trPr>
        <w:tc>
          <w:tcPr>
            <w:tcW w:w="1795" w:type="dxa"/>
          </w:tcPr>
          <w:p w14:paraId="036D06C4" w14:textId="77777777" w:rsidR="00AD391E" w:rsidRDefault="00AD391E" w:rsidP="00893FE4">
            <w:r>
              <w:t>F4</w:t>
            </w:r>
          </w:p>
        </w:tc>
        <w:tc>
          <w:tcPr>
            <w:tcW w:w="7555" w:type="dxa"/>
          </w:tcPr>
          <w:p w14:paraId="08A92E8D" w14:textId="77777777" w:rsidR="00AD391E" w:rsidRDefault="00AD391E" w:rsidP="00893FE4">
            <w:r>
              <w:t>Notes – General</w:t>
            </w:r>
          </w:p>
        </w:tc>
      </w:tr>
      <w:tr w:rsidR="00AD391E" w14:paraId="443C8775" w14:textId="77777777" w:rsidTr="00893FE4">
        <w:trPr>
          <w:trHeight w:val="1430"/>
        </w:trPr>
        <w:tc>
          <w:tcPr>
            <w:tcW w:w="1795" w:type="dxa"/>
          </w:tcPr>
          <w:p w14:paraId="00BAB1F4" w14:textId="77777777" w:rsidR="00AD391E" w:rsidRDefault="00AD391E" w:rsidP="00893FE4">
            <w:r>
              <w:t>F1</w:t>
            </w:r>
          </w:p>
        </w:tc>
        <w:tc>
          <w:tcPr>
            <w:tcW w:w="7555" w:type="dxa"/>
          </w:tcPr>
          <w:p w14:paraId="15499DEF" w14:textId="77777777" w:rsidR="00AD391E" w:rsidRDefault="00AD391E" w:rsidP="00893FE4">
            <w:r>
              <w:t xml:space="preserve">Field Lookup is available on every data field which is maintained in a separate file.  Place the cursor on a field and press </w:t>
            </w:r>
            <w:r w:rsidRPr="00D731E1">
              <w:rPr>
                <w:b/>
                <w:bCs/>
                <w:i/>
                <w:iCs/>
                <w:u w:val="single"/>
              </w:rPr>
              <w:t>“F1”</w:t>
            </w:r>
            <w:r>
              <w:t xml:space="preserve"> to search for the code by description or to advance a screen of records by pressing the next key.  Place the cursor next to the desired record and press enter to transfer the record to the data entry screen.  See </w:t>
            </w:r>
            <w:r w:rsidRPr="00D731E1">
              <w:rPr>
                <w:b/>
                <w:bCs/>
                <w:i/>
                <w:iCs/>
                <w:u w:val="single"/>
              </w:rPr>
              <w:t>“Page Up”</w:t>
            </w:r>
            <w:r>
              <w:t xml:space="preserve"> / </w:t>
            </w:r>
            <w:r w:rsidRPr="00D731E1">
              <w:rPr>
                <w:b/>
                <w:bCs/>
                <w:i/>
                <w:iCs/>
                <w:u w:val="single"/>
              </w:rPr>
              <w:t xml:space="preserve">“Page Down” </w:t>
            </w:r>
            <w:r>
              <w:t>keys below as an alternative</w:t>
            </w:r>
          </w:p>
        </w:tc>
      </w:tr>
      <w:tr w:rsidR="00AD391E" w14:paraId="2A2DC492" w14:textId="77777777" w:rsidTr="00893FE4">
        <w:trPr>
          <w:trHeight w:val="350"/>
        </w:trPr>
        <w:tc>
          <w:tcPr>
            <w:tcW w:w="1795" w:type="dxa"/>
          </w:tcPr>
          <w:p w14:paraId="61256A3B" w14:textId="77777777" w:rsidR="00AD391E" w:rsidRDefault="00AD391E" w:rsidP="00893FE4">
            <w:r>
              <w:t>F7</w:t>
            </w:r>
          </w:p>
        </w:tc>
        <w:tc>
          <w:tcPr>
            <w:tcW w:w="7555" w:type="dxa"/>
          </w:tcPr>
          <w:p w14:paraId="73694FF8" w14:textId="77777777" w:rsidR="00AD391E" w:rsidRDefault="00AD391E" w:rsidP="00893FE4">
            <w:r>
              <w:t>Delete</w:t>
            </w:r>
          </w:p>
        </w:tc>
      </w:tr>
      <w:tr w:rsidR="00AD391E" w14:paraId="2180F510" w14:textId="77777777" w:rsidTr="00893FE4">
        <w:trPr>
          <w:trHeight w:val="350"/>
        </w:trPr>
        <w:tc>
          <w:tcPr>
            <w:tcW w:w="1795" w:type="dxa"/>
          </w:tcPr>
          <w:p w14:paraId="38DAE909" w14:textId="77777777" w:rsidR="00AD391E" w:rsidRDefault="00AD391E" w:rsidP="00893FE4">
            <w:r>
              <w:t>F8</w:t>
            </w:r>
          </w:p>
        </w:tc>
        <w:tc>
          <w:tcPr>
            <w:tcW w:w="7555" w:type="dxa"/>
          </w:tcPr>
          <w:p w14:paraId="412AC97F" w14:textId="77777777" w:rsidR="00AD391E" w:rsidRDefault="00AD391E" w:rsidP="00893FE4">
            <w:r>
              <w:t>Notes – File Specific</w:t>
            </w:r>
          </w:p>
        </w:tc>
      </w:tr>
      <w:tr w:rsidR="00AD391E" w14:paraId="363DF4AE" w14:textId="77777777" w:rsidTr="00893FE4">
        <w:trPr>
          <w:trHeight w:val="350"/>
        </w:trPr>
        <w:tc>
          <w:tcPr>
            <w:tcW w:w="1795" w:type="dxa"/>
          </w:tcPr>
          <w:p w14:paraId="6B463E2D" w14:textId="77777777" w:rsidR="00AD391E" w:rsidRDefault="00AD391E" w:rsidP="00893FE4">
            <w:r>
              <w:t>Enter</w:t>
            </w:r>
          </w:p>
        </w:tc>
        <w:tc>
          <w:tcPr>
            <w:tcW w:w="7555" w:type="dxa"/>
          </w:tcPr>
          <w:p w14:paraId="00CC3C9D" w14:textId="77777777" w:rsidR="00AD391E" w:rsidRDefault="00AD391E" w:rsidP="00893FE4">
            <w:r>
              <w:t>Advances the cursor to the next field</w:t>
            </w:r>
          </w:p>
        </w:tc>
      </w:tr>
      <w:tr w:rsidR="00AD391E" w14:paraId="4D37F01E" w14:textId="77777777" w:rsidTr="00893FE4">
        <w:trPr>
          <w:trHeight w:val="350"/>
        </w:trPr>
        <w:tc>
          <w:tcPr>
            <w:tcW w:w="1795" w:type="dxa"/>
          </w:tcPr>
          <w:p w14:paraId="01E0800C" w14:textId="77777777" w:rsidR="00AD391E" w:rsidRDefault="00AD391E" w:rsidP="00893FE4">
            <w:r>
              <w:t>Page Up</w:t>
            </w:r>
          </w:p>
        </w:tc>
        <w:tc>
          <w:tcPr>
            <w:tcW w:w="7555" w:type="dxa"/>
          </w:tcPr>
          <w:p w14:paraId="1C9CFA38" w14:textId="77777777" w:rsidR="00AD391E" w:rsidRDefault="00AD391E" w:rsidP="00893FE4">
            <w:r>
              <w:t>Will skim forward through each record in a data file in sequential order</w:t>
            </w:r>
          </w:p>
        </w:tc>
      </w:tr>
      <w:tr w:rsidR="00AD391E" w14:paraId="6A822A2A" w14:textId="77777777" w:rsidTr="00893FE4">
        <w:trPr>
          <w:trHeight w:val="350"/>
        </w:trPr>
        <w:tc>
          <w:tcPr>
            <w:tcW w:w="1795" w:type="dxa"/>
          </w:tcPr>
          <w:p w14:paraId="76037B19" w14:textId="77777777" w:rsidR="00AD391E" w:rsidRDefault="00AD391E" w:rsidP="00893FE4">
            <w:r>
              <w:t>Page Down</w:t>
            </w:r>
          </w:p>
        </w:tc>
        <w:tc>
          <w:tcPr>
            <w:tcW w:w="7555" w:type="dxa"/>
          </w:tcPr>
          <w:p w14:paraId="7E9663DE" w14:textId="77777777" w:rsidR="00AD391E" w:rsidRDefault="00AD391E" w:rsidP="00893FE4">
            <w:r>
              <w:t>Will skim backward through each record in a data file in sequential order</w:t>
            </w:r>
          </w:p>
        </w:tc>
      </w:tr>
      <w:tr w:rsidR="00AD391E" w14:paraId="12D728AC" w14:textId="77777777" w:rsidTr="00893FE4">
        <w:trPr>
          <w:trHeight w:val="350"/>
        </w:trPr>
        <w:tc>
          <w:tcPr>
            <w:tcW w:w="1795" w:type="dxa"/>
          </w:tcPr>
          <w:p w14:paraId="1E988A77" w14:textId="77777777" w:rsidR="00AD391E" w:rsidRDefault="00AD391E" w:rsidP="00893FE4"/>
          <w:p w14:paraId="5D04BEB6" w14:textId="77777777" w:rsidR="00AD391E" w:rsidRDefault="00AD391E" w:rsidP="00893FE4"/>
          <w:p w14:paraId="1A1530E6" w14:textId="77777777" w:rsidR="00AD391E" w:rsidRDefault="00AD391E" w:rsidP="00893FE4"/>
          <w:p w14:paraId="3A01A6CB" w14:textId="77777777" w:rsidR="00AD391E" w:rsidRDefault="00AD391E" w:rsidP="00893FE4"/>
          <w:p w14:paraId="6C689F46" w14:textId="77777777" w:rsidR="00AD391E" w:rsidRDefault="00AD391E" w:rsidP="00893FE4"/>
          <w:p w14:paraId="04B31EFE" w14:textId="77777777" w:rsidR="00AD391E" w:rsidRDefault="00AD391E" w:rsidP="00893FE4"/>
          <w:p w14:paraId="66B8B2BD" w14:textId="77777777" w:rsidR="00AD391E" w:rsidRDefault="00AD391E" w:rsidP="00893FE4"/>
          <w:p w14:paraId="56ADECE7" w14:textId="77777777" w:rsidR="00AD391E" w:rsidRDefault="00AD391E" w:rsidP="00893FE4"/>
          <w:p w14:paraId="69663780" w14:textId="77777777" w:rsidR="00AD391E" w:rsidRDefault="00AD391E" w:rsidP="00893FE4"/>
          <w:p w14:paraId="116C24AF" w14:textId="77777777" w:rsidR="00AD391E" w:rsidRDefault="00AD391E" w:rsidP="00893FE4"/>
          <w:p w14:paraId="7CC818B9" w14:textId="77777777" w:rsidR="00AD391E" w:rsidRDefault="00AD391E" w:rsidP="00893FE4"/>
          <w:p w14:paraId="790F773F" w14:textId="77777777" w:rsidR="00AD391E" w:rsidRDefault="00AD391E" w:rsidP="00893FE4"/>
          <w:p w14:paraId="23697888" w14:textId="5CB07899" w:rsidR="00602145" w:rsidRDefault="00602145" w:rsidP="00893FE4"/>
        </w:tc>
        <w:tc>
          <w:tcPr>
            <w:tcW w:w="7555" w:type="dxa"/>
          </w:tcPr>
          <w:p w14:paraId="2041AEAF" w14:textId="77777777" w:rsidR="00AD391E" w:rsidRDefault="00AD391E" w:rsidP="00893FE4"/>
        </w:tc>
      </w:tr>
    </w:tbl>
    <w:p w14:paraId="2C4A9974" w14:textId="1CC74ECC" w:rsidR="00602145" w:rsidRDefault="00602145" w:rsidP="00602145">
      <w:pPr>
        <w:pStyle w:val="Heading2"/>
      </w:pPr>
      <w:bookmarkStart w:id="14" w:name="_Toc45559444"/>
      <w:r>
        <w:lastRenderedPageBreak/>
        <w:t>Program Icons</w:t>
      </w:r>
      <w:bookmarkEnd w:id="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9"/>
        <w:gridCol w:w="3411"/>
        <w:gridCol w:w="4770"/>
      </w:tblGrid>
      <w:tr w:rsidR="00602145" w14:paraId="461E22E3" w14:textId="1CE13E7C" w:rsidTr="00077850">
        <w:trPr>
          <w:trHeight w:val="738"/>
        </w:trPr>
        <w:tc>
          <w:tcPr>
            <w:tcW w:w="1179" w:type="dxa"/>
          </w:tcPr>
          <w:p w14:paraId="7119B83C" w14:textId="1F2F3F1B" w:rsidR="00602145" w:rsidRDefault="00A273B2" w:rsidP="00893FE4">
            <w:r>
              <w:object w:dxaOrig="555" w:dyaOrig="600" w14:anchorId="254690D7">
                <v:shape id="_x0000_i1029" type="#_x0000_t75" style="width:28.05pt;height:29.9pt" o:ole="">
                  <v:imagedata r:id="rId20" o:title=""/>
                </v:shape>
                <o:OLEObject Type="Embed" ProgID="PBrush" ShapeID="_x0000_i1029" DrawAspect="Content" ObjectID="_1657279891" r:id="rId21"/>
              </w:object>
            </w:r>
          </w:p>
        </w:tc>
        <w:tc>
          <w:tcPr>
            <w:tcW w:w="3411" w:type="dxa"/>
          </w:tcPr>
          <w:p w14:paraId="02BDCAEA" w14:textId="48A47D26" w:rsidR="00602145" w:rsidRDefault="00A273B2" w:rsidP="00893FE4">
            <w:r>
              <w:t>Job Notes</w:t>
            </w:r>
          </w:p>
        </w:tc>
        <w:tc>
          <w:tcPr>
            <w:tcW w:w="4770" w:type="dxa"/>
          </w:tcPr>
          <w:p w14:paraId="0826D4D2" w14:textId="0589627D" w:rsidR="00602145" w:rsidRDefault="00602145" w:rsidP="00893FE4"/>
        </w:tc>
      </w:tr>
      <w:tr w:rsidR="00602145" w14:paraId="302C4A96" w14:textId="54BF317D" w:rsidTr="00077850">
        <w:trPr>
          <w:trHeight w:val="720"/>
        </w:trPr>
        <w:tc>
          <w:tcPr>
            <w:tcW w:w="1179" w:type="dxa"/>
          </w:tcPr>
          <w:p w14:paraId="0D2D3AEF" w14:textId="2B48035A" w:rsidR="00602145" w:rsidRDefault="00A273B2" w:rsidP="00893FE4">
            <w:r>
              <w:object w:dxaOrig="555" w:dyaOrig="600" w14:anchorId="17A4E092">
                <v:shape id="_x0000_i1030" type="#_x0000_t75" style="width:28.05pt;height:29.9pt" o:ole="">
                  <v:imagedata r:id="rId22" o:title=""/>
                </v:shape>
                <o:OLEObject Type="Embed" ProgID="PBrush" ShapeID="_x0000_i1030" DrawAspect="Content" ObjectID="_1657279892" r:id="rId23"/>
              </w:object>
            </w:r>
          </w:p>
        </w:tc>
        <w:tc>
          <w:tcPr>
            <w:tcW w:w="3411" w:type="dxa"/>
          </w:tcPr>
          <w:p w14:paraId="1B3A8C7D" w14:textId="218C7DF7" w:rsidR="00602145" w:rsidRDefault="00602145" w:rsidP="00893FE4">
            <w:r>
              <w:t>Customer Attachments</w:t>
            </w:r>
          </w:p>
        </w:tc>
        <w:tc>
          <w:tcPr>
            <w:tcW w:w="4770" w:type="dxa"/>
          </w:tcPr>
          <w:p w14:paraId="45DA60E7" w14:textId="5FBDE5D2" w:rsidR="00602145" w:rsidRDefault="00602145" w:rsidP="00893FE4">
            <w:r>
              <w:t xml:space="preserve">Attach files (such as Word/Excel/Images) </w:t>
            </w:r>
            <w:r w:rsidR="00A273B2">
              <w:t>for this specific customer order.</w:t>
            </w:r>
          </w:p>
        </w:tc>
      </w:tr>
      <w:tr w:rsidR="00602145" w14:paraId="3173C939" w14:textId="65C4453F" w:rsidTr="00077850">
        <w:trPr>
          <w:trHeight w:val="720"/>
        </w:trPr>
        <w:tc>
          <w:tcPr>
            <w:tcW w:w="1179" w:type="dxa"/>
          </w:tcPr>
          <w:p w14:paraId="2E3638A8" w14:textId="07762CB3" w:rsidR="00602145" w:rsidRDefault="00A273B2" w:rsidP="00893FE4">
            <w:r>
              <w:object w:dxaOrig="555" w:dyaOrig="600" w14:anchorId="73C92AA7">
                <v:shape id="_x0000_i1031" type="#_x0000_t75" style="width:28.05pt;height:29.9pt" o:ole="">
                  <v:imagedata r:id="rId24" o:title=""/>
                </v:shape>
                <o:OLEObject Type="Embed" ProgID="PBrush" ShapeID="_x0000_i1031" DrawAspect="Content" ObjectID="_1657279893" r:id="rId25"/>
              </w:object>
            </w:r>
          </w:p>
        </w:tc>
        <w:tc>
          <w:tcPr>
            <w:tcW w:w="3411" w:type="dxa"/>
          </w:tcPr>
          <w:p w14:paraId="7128488A" w14:textId="18FF1E36" w:rsidR="00602145" w:rsidRDefault="00A273B2" w:rsidP="00893FE4">
            <w:r>
              <w:t>Change Move/Set Column Mode</w:t>
            </w:r>
          </w:p>
        </w:tc>
        <w:tc>
          <w:tcPr>
            <w:tcW w:w="4770" w:type="dxa"/>
          </w:tcPr>
          <w:p w14:paraId="35A17F18" w14:textId="77777777" w:rsidR="00602145" w:rsidRDefault="00602145" w:rsidP="00893FE4"/>
        </w:tc>
      </w:tr>
      <w:tr w:rsidR="00602145" w14:paraId="3C9AC7CC" w14:textId="0F958334" w:rsidTr="00077850">
        <w:trPr>
          <w:trHeight w:val="720"/>
        </w:trPr>
        <w:tc>
          <w:tcPr>
            <w:tcW w:w="1179" w:type="dxa"/>
          </w:tcPr>
          <w:p w14:paraId="41FB698C" w14:textId="19B47258" w:rsidR="00602145" w:rsidRDefault="00A273B2" w:rsidP="00893FE4">
            <w:r>
              <w:object w:dxaOrig="555" w:dyaOrig="600" w14:anchorId="32559EA8">
                <v:shape id="_x0000_i1032" type="#_x0000_t75" style="width:28.05pt;height:29.9pt" o:ole="">
                  <v:imagedata r:id="rId26" o:title=""/>
                </v:shape>
                <o:OLEObject Type="Embed" ProgID="PBrush" ShapeID="_x0000_i1032" DrawAspect="Content" ObjectID="_1657279894" r:id="rId27"/>
              </w:object>
            </w:r>
          </w:p>
        </w:tc>
        <w:tc>
          <w:tcPr>
            <w:tcW w:w="3411" w:type="dxa"/>
          </w:tcPr>
          <w:p w14:paraId="650CF187" w14:textId="6774B65F" w:rsidR="00602145" w:rsidRDefault="00602145" w:rsidP="00893FE4">
            <w:r>
              <w:t>Print</w:t>
            </w:r>
            <w:r w:rsidR="00A273B2">
              <w:t xml:space="preserve"> Acknowledgement</w:t>
            </w:r>
          </w:p>
        </w:tc>
        <w:tc>
          <w:tcPr>
            <w:tcW w:w="4770" w:type="dxa"/>
          </w:tcPr>
          <w:p w14:paraId="75D7204E" w14:textId="77777777" w:rsidR="00602145" w:rsidRDefault="00602145" w:rsidP="00893FE4"/>
        </w:tc>
      </w:tr>
      <w:tr w:rsidR="00602145" w14:paraId="4B91F864" w14:textId="77777777" w:rsidTr="00077850">
        <w:trPr>
          <w:trHeight w:val="720"/>
        </w:trPr>
        <w:tc>
          <w:tcPr>
            <w:tcW w:w="1179" w:type="dxa"/>
          </w:tcPr>
          <w:p w14:paraId="1E10B692" w14:textId="0AE3999D" w:rsidR="00602145" w:rsidRDefault="00A273B2" w:rsidP="00893FE4">
            <w:r>
              <w:object w:dxaOrig="555" w:dyaOrig="600" w14:anchorId="2A61F43D">
                <v:shape id="_x0000_i1033" type="#_x0000_t75" style="width:28.05pt;height:29.9pt" o:ole="">
                  <v:imagedata r:id="rId28" o:title=""/>
                </v:shape>
                <o:OLEObject Type="Embed" ProgID="PBrush" ShapeID="_x0000_i1033" DrawAspect="Content" ObjectID="_1657279895" r:id="rId29"/>
              </w:object>
            </w:r>
          </w:p>
        </w:tc>
        <w:tc>
          <w:tcPr>
            <w:tcW w:w="3411" w:type="dxa"/>
          </w:tcPr>
          <w:p w14:paraId="0238CE05" w14:textId="75258C60" w:rsidR="00602145" w:rsidRDefault="00A273B2" w:rsidP="00893FE4">
            <w:r>
              <w:t>Export to Excel</w:t>
            </w:r>
          </w:p>
        </w:tc>
        <w:tc>
          <w:tcPr>
            <w:tcW w:w="4770" w:type="dxa"/>
          </w:tcPr>
          <w:p w14:paraId="58443429" w14:textId="77777777" w:rsidR="00602145" w:rsidRDefault="00602145" w:rsidP="00893FE4"/>
        </w:tc>
      </w:tr>
      <w:tr w:rsidR="00602145" w14:paraId="4A3F5E12" w14:textId="77777777" w:rsidTr="00077850">
        <w:trPr>
          <w:trHeight w:val="720"/>
        </w:trPr>
        <w:tc>
          <w:tcPr>
            <w:tcW w:w="1179" w:type="dxa"/>
          </w:tcPr>
          <w:p w14:paraId="39F2E999" w14:textId="4445EEDC" w:rsidR="00602145" w:rsidRDefault="00A273B2" w:rsidP="00893FE4">
            <w:r>
              <w:object w:dxaOrig="555" w:dyaOrig="600" w14:anchorId="2FD2C7C0">
                <v:shape id="_x0000_i1034" type="#_x0000_t75" style="width:28.05pt;height:29.9pt" o:ole="">
                  <v:imagedata r:id="rId30" o:title=""/>
                </v:shape>
                <o:OLEObject Type="Embed" ProgID="PBrush" ShapeID="_x0000_i1034" DrawAspect="Content" ObjectID="_1657279896" r:id="rId31"/>
              </w:object>
            </w:r>
          </w:p>
        </w:tc>
        <w:tc>
          <w:tcPr>
            <w:tcW w:w="3411" w:type="dxa"/>
          </w:tcPr>
          <w:p w14:paraId="36F8612F" w14:textId="144BB747" w:rsidR="00602145" w:rsidRDefault="00A273B2" w:rsidP="00893FE4">
            <w:r>
              <w:t>Add</w:t>
            </w:r>
          </w:p>
        </w:tc>
        <w:tc>
          <w:tcPr>
            <w:tcW w:w="4770" w:type="dxa"/>
          </w:tcPr>
          <w:p w14:paraId="71B5104D" w14:textId="77777777" w:rsidR="00602145" w:rsidRDefault="00602145" w:rsidP="00893FE4"/>
        </w:tc>
      </w:tr>
      <w:tr w:rsidR="00602145" w14:paraId="2B72D7A5" w14:textId="77777777" w:rsidTr="00077850">
        <w:trPr>
          <w:trHeight w:val="720"/>
        </w:trPr>
        <w:tc>
          <w:tcPr>
            <w:tcW w:w="1179" w:type="dxa"/>
          </w:tcPr>
          <w:p w14:paraId="7C08BB5E" w14:textId="03C00518" w:rsidR="00602145" w:rsidRDefault="00077850" w:rsidP="00893FE4">
            <w:r>
              <w:object w:dxaOrig="555" w:dyaOrig="600" w14:anchorId="14C5CFC2">
                <v:shape id="_x0000_i1035" type="#_x0000_t75" style="width:28.05pt;height:29.9pt" o:ole="">
                  <v:imagedata r:id="rId32" o:title=""/>
                </v:shape>
                <o:OLEObject Type="Embed" ProgID="PBrush" ShapeID="_x0000_i1035" DrawAspect="Content" ObjectID="_1657279897" r:id="rId33"/>
              </w:object>
            </w:r>
          </w:p>
        </w:tc>
        <w:tc>
          <w:tcPr>
            <w:tcW w:w="3411" w:type="dxa"/>
          </w:tcPr>
          <w:p w14:paraId="7608F563" w14:textId="40E22455" w:rsidR="00602145" w:rsidRDefault="00A273B2" w:rsidP="00893FE4">
            <w:r>
              <w:t>Attachments</w:t>
            </w:r>
          </w:p>
        </w:tc>
        <w:tc>
          <w:tcPr>
            <w:tcW w:w="4770" w:type="dxa"/>
          </w:tcPr>
          <w:p w14:paraId="50BADB10" w14:textId="54CE42F0" w:rsidR="00602145" w:rsidRDefault="00A273B2" w:rsidP="00893FE4">
            <w:r>
              <w:t>Attachments for this Estimate. Will transfer to all future repeat orders for this estimate.</w:t>
            </w:r>
          </w:p>
        </w:tc>
      </w:tr>
      <w:tr w:rsidR="00602145" w14:paraId="35FC0A30" w14:textId="77777777" w:rsidTr="00077850">
        <w:trPr>
          <w:trHeight w:val="720"/>
        </w:trPr>
        <w:tc>
          <w:tcPr>
            <w:tcW w:w="1179" w:type="dxa"/>
          </w:tcPr>
          <w:p w14:paraId="6FC79ED1" w14:textId="5BFA9956" w:rsidR="00602145" w:rsidRDefault="00077850" w:rsidP="00893FE4">
            <w:r>
              <w:object w:dxaOrig="555" w:dyaOrig="600" w14:anchorId="5072B79B">
                <v:shape id="_x0000_i1036" type="#_x0000_t75" style="width:28.05pt;height:29.9pt" o:ole="">
                  <v:imagedata r:id="rId34" o:title=""/>
                </v:shape>
                <o:OLEObject Type="Embed" ProgID="PBrush" ShapeID="_x0000_i1036" DrawAspect="Content" ObjectID="_1657279898" r:id="rId35"/>
              </w:object>
            </w:r>
          </w:p>
        </w:tc>
        <w:tc>
          <w:tcPr>
            <w:tcW w:w="3411" w:type="dxa"/>
          </w:tcPr>
          <w:p w14:paraId="5824BBE0" w14:textId="3623A231" w:rsidR="00602145" w:rsidRDefault="00A273B2" w:rsidP="00893FE4">
            <w:r>
              <w:t>Notes</w:t>
            </w:r>
          </w:p>
        </w:tc>
        <w:tc>
          <w:tcPr>
            <w:tcW w:w="4770" w:type="dxa"/>
          </w:tcPr>
          <w:p w14:paraId="14485546" w14:textId="77777777" w:rsidR="00602145" w:rsidRDefault="00602145" w:rsidP="00893FE4"/>
        </w:tc>
      </w:tr>
      <w:tr w:rsidR="00602145" w14:paraId="19A6EAEA" w14:textId="77777777" w:rsidTr="00077850">
        <w:trPr>
          <w:trHeight w:val="720"/>
        </w:trPr>
        <w:tc>
          <w:tcPr>
            <w:tcW w:w="1179" w:type="dxa"/>
          </w:tcPr>
          <w:p w14:paraId="08BA59DD" w14:textId="72923A86" w:rsidR="00602145" w:rsidRDefault="00077850" w:rsidP="00893FE4">
            <w:r>
              <w:object w:dxaOrig="555" w:dyaOrig="600" w14:anchorId="7EA3F245">
                <v:shape id="_x0000_i1037" type="#_x0000_t75" style="width:28.05pt;height:29.9pt" o:ole="">
                  <v:imagedata r:id="rId36" o:title=""/>
                </v:shape>
                <o:OLEObject Type="Embed" ProgID="PBrush" ShapeID="_x0000_i1037" DrawAspect="Content" ObjectID="_1657279899" r:id="rId37"/>
              </w:object>
            </w:r>
          </w:p>
        </w:tc>
        <w:tc>
          <w:tcPr>
            <w:tcW w:w="3411" w:type="dxa"/>
          </w:tcPr>
          <w:p w14:paraId="7016257C" w14:textId="4D412016" w:rsidR="00602145" w:rsidRDefault="00A273B2" w:rsidP="00893FE4">
            <w:r>
              <w:t>Spec Notes</w:t>
            </w:r>
          </w:p>
        </w:tc>
        <w:tc>
          <w:tcPr>
            <w:tcW w:w="4770" w:type="dxa"/>
          </w:tcPr>
          <w:p w14:paraId="1CA8FAB6" w14:textId="535B03A3" w:rsidR="00602145" w:rsidRDefault="00A273B2" w:rsidP="00893FE4">
            <w:r>
              <w:t>Notes for specific finished goods items.</w:t>
            </w:r>
          </w:p>
        </w:tc>
      </w:tr>
      <w:tr w:rsidR="00602145" w14:paraId="7F0A5607" w14:textId="77777777" w:rsidTr="00077850">
        <w:trPr>
          <w:trHeight w:val="720"/>
        </w:trPr>
        <w:tc>
          <w:tcPr>
            <w:tcW w:w="1179" w:type="dxa"/>
          </w:tcPr>
          <w:p w14:paraId="338EE1D5" w14:textId="5E11896B" w:rsidR="00602145" w:rsidRDefault="00077850" w:rsidP="00893FE4">
            <w:r>
              <w:object w:dxaOrig="555" w:dyaOrig="600" w14:anchorId="5B8024D3">
                <v:shape id="_x0000_i1038" type="#_x0000_t75" style="width:28.05pt;height:29.9pt" o:ole="">
                  <v:imagedata r:id="rId38" o:title=""/>
                </v:shape>
                <o:OLEObject Type="Embed" ProgID="PBrush" ShapeID="_x0000_i1038" DrawAspect="Content" ObjectID="_1657279900" r:id="rId39"/>
              </w:object>
            </w:r>
          </w:p>
        </w:tc>
        <w:tc>
          <w:tcPr>
            <w:tcW w:w="3411" w:type="dxa"/>
          </w:tcPr>
          <w:p w14:paraId="0B7A8585" w14:textId="11BF14E3" w:rsidR="00602145" w:rsidRDefault="00A273B2" w:rsidP="00893FE4">
            <w:r>
              <w:t>Utility Application</w:t>
            </w:r>
          </w:p>
        </w:tc>
        <w:tc>
          <w:tcPr>
            <w:tcW w:w="4770" w:type="dxa"/>
          </w:tcPr>
          <w:p w14:paraId="7660EA52" w14:textId="77777777" w:rsidR="00602145" w:rsidRDefault="00602145" w:rsidP="00893FE4"/>
        </w:tc>
      </w:tr>
      <w:tr w:rsidR="00602145" w14:paraId="34D3009B" w14:textId="77777777" w:rsidTr="00077850">
        <w:trPr>
          <w:trHeight w:val="720"/>
        </w:trPr>
        <w:tc>
          <w:tcPr>
            <w:tcW w:w="1179" w:type="dxa"/>
          </w:tcPr>
          <w:p w14:paraId="4A934FB1" w14:textId="182F9AE0" w:rsidR="00602145" w:rsidRDefault="00077850" w:rsidP="00893FE4">
            <w:r>
              <w:object w:dxaOrig="555" w:dyaOrig="600" w14:anchorId="02A89382">
                <v:shape id="_x0000_i1039" type="#_x0000_t75" style="width:28.05pt;height:29.9pt" o:ole="">
                  <v:imagedata r:id="rId40" o:title=""/>
                </v:shape>
                <o:OLEObject Type="Embed" ProgID="PBrush" ShapeID="_x0000_i1039" DrawAspect="Content" ObjectID="_1657279901" r:id="rId41"/>
              </w:object>
            </w:r>
          </w:p>
        </w:tc>
        <w:tc>
          <w:tcPr>
            <w:tcW w:w="3411" w:type="dxa"/>
          </w:tcPr>
          <w:p w14:paraId="10650A9A" w14:textId="61ED324C" w:rsidR="00602145" w:rsidRDefault="00A273B2" w:rsidP="00893FE4">
            <w:r>
              <w:t>Help</w:t>
            </w:r>
          </w:p>
        </w:tc>
        <w:tc>
          <w:tcPr>
            <w:tcW w:w="4770" w:type="dxa"/>
          </w:tcPr>
          <w:p w14:paraId="0F546C7F" w14:textId="77777777" w:rsidR="00602145" w:rsidRDefault="00602145" w:rsidP="00893FE4"/>
        </w:tc>
      </w:tr>
      <w:tr w:rsidR="00602145" w14:paraId="37B59527" w14:textId="77777777" w:rsidTr="00077850">
        <w:trPr>
          <w:trHeight w:val="720"/>
        </w:trPr>
        <w:tc>
          <w:tcPr>
            <w:tcW w:w="1179" w:type="dxa"/>
          </w:tcPr>
          <w:p w14:paraId="1DCB0431" w14:textId="1DDB8F08" w:rsidR="00602145" w:rsidRDefault="00077850" w:rsidP="00893FE4">
            <w:r>
              <w:object w:dxaOrig="555" w:dyaOrig="600" w14:anchorId="3E715BCD">
                <v:shape id="_x0000_i1040" type="#_x0000_t75" style="width:28.05pt;height:29.9pt" o:ole="">
                  <v:imagedata r:id="rId42" o:title=""/>
                </v:shape>
                <o:OLEObject Type="Embed" ProgID="PBrush" ShapeID="_x0000_i1040" DrawAspect="Content" ObjectID="_1657279902" r:id="rId43"/>
              </w:object>
            </w:r>
          </w:p>
        </w:tc>
        <w:tc>
          <w:tcPr>
            <w:tcW w:w="3411" w:type="dxa"/>
          </w:tcPr>
          <w:p w14:paraId="106C8307" w14:textId="4DEE55E9" w:rsidR="00602145" w:rsidRDefault="00A273B2" w:rsidP="00893FE4">
            <w:r>
              <w:t>UDF Viewer</w:t>
            </w:r>
          </w:p>
        </w:tc>
        <w:tc>
          <w:tcPr>
            <w:tcW w:w="4770" w:type="dxa"/>
          </w:tcPr>
          <w:p w14:paraId="2DEB5200" w14:textId="77777777" w:rsidR="00602145" w:rsidRDefault="00602145" w:rsidP="00893FE4"/>
        </w:tc>
      </w:tr>
      <w:tr w:rsidR="00602145" w14:paraId="2BC5ADE7" w14:textId="77777777" w:rsidTr="00077850">
        <w:trPr>
          <w:trHeight w:val="720"/>
        </w:trPr>
        <w:tc>
          <w:tcPr>
            <w:tcW w:w="1179" w:type="dxa"/>
          </w:tcPr>
          <w:p w14:paraId="4C27DA20" w14:textId="7BFECDAA" w:rsidR="00602145" w:rsidRDefault="00077850" w:rsidP="00893FE4">
            <w:r>
              <w:object w:dxaOrig="555" w:dyaOrig="600" w14:anchorId="3899B699">
                <v:shape id="_x0000_i1041" type="#_x0000_t75" style="width:28.05pt;height:29.9pt" o:ole="">
                  <v:imagedata r:id="rId44" o:title=""/>
                </v:shape>
                <o:OLEObject Type="Embed" ProgID="PBrush" ShapeID="_x0000_i1041" DrawAspect="Content" ObjectID="_1657279903" r:id="rId45"/>
              </w:object>
            </w:r>
          </w:p>
        </w:tc>
        <w:tc>
          <w:tcPr>
            <w:tcW w:w="3411" w:type="dxa"/>
          </w:tcPr>
          <w:p w14:paraId="2FE7D91D" w14:textId="4D8E0103" w:rsidR="00602145" w:rsidRDefault="00A273B2" w:rsidP="00893FE4">
            <w:r>
              <w:t>Commissions</w:t>
            </w:r>
          </w:p>
        </w:tc>
        <w:tc>
          <w:tcPr>
            <w:tcW w:w="4770" w:type="dxa"/>
          </w:tcPr>
          <w:p w14:paraId="6C80FF0E" w14:textId="77777777" w:rsidR="00602145" w:rsidRDefault="00602145" w:rsidP="00893FE4"/>
        </w:tc>
      </w:tr>
      <w:tr w:rsidR="00602145" w14:paraId="146F9678" w14:textId="77777777" w:rsidTr="00A273B2">
        <w:tc>
          <w:tcPr>
            <w:tcW w:w="1179" w:type="dxa"/>
          </w:tcPr>
          <w:p w14:paraId="59AD4D75" w14:textId="7956402A" w:rsidR="00602145" w:rsidRDefault="00077850" w:rsidP="00893FE4">
            <w:r>
              <w:object w:dxaOrig="555" w:dyaOrig="600" w14:anchorId="3892F88E">
                <v:shape id="_x0000_i1042" type="#_x0000_t75" style="width:28.05pt;height:29.9pt" o:ole="">
                  <v:imagedata r:id="rId46" o:title=""/>
                </v:shape>
                <o:OLEObject Type="Embed" ProgID="PBrush" ShapeID="_x0000_i1042" DrawAspect="Content" ObjectID="_1657279904" r:id="rId47"/>
              </w:object>
            </w:r>
          </w:p>
        </w:tc>
        <w:tc>
          <w:tcPr>
            <w:tcW w:w="3411" w:type="dxa"/>
          </w:tcPr>
          <w:p w14:paraId="688179D6" w14:textId="38F862CF" w:rsidR="00602145" w:rsidRDefault="00A273B2" w:rsidP="00893FE4">
            <w:r>
              <w:t>Exit</w:t>
            </w:r>
          </w:p>
        </w:tc>
        <w:tc>
          <w:tcPr>
            <w:tcW w:w="4770" w:type="dxa"/>
          </w:tcPr>
          <w:p w14:paraId="4A2BFC01" w14:textId="77777777" w:rsidR="00602145" w:rsidRDefault="00602145" w:rsidP="00893FE4"/>
        </w:tc>
      </w:tr>
      <w:tr w:rsidR="00602145" w14:paraId="3D61F2B4" w14:textId="77777777" w:rsidTr="00A273B2">
        <w:tc>
          <w:tcPr>
            <w:tcW w:w="1179" w:type="dxa"/>
          </w:tcPr>
          <w:p w14:paraId="17EC46D9" w14:textId="77777777" w:rsidR="00602145" w:rsidRDefault="00602145" w:rsidP="00893FE4"/>
        </w:tc>
        <w:tc>
          <w:tcPr>
            <w:tcW w:w="3411" w:type="dxa"/>
          </w:tcPr>
          <w:p w14:paraId="5E66B0B9" w14:textId="77777777" w:rsidR="00602145" w:rsidRDefault="00602145" w:rsidP="00893FE4"/>
        </w:tc>
        <w:tc>
          <w:tcPr>
            <w:tcW w:w="4770" w:type="dxa"/>
          </w:tcPr>
          <w:p w14:paraId="24968466" w14:textId="77777777" w:rsidR="00602145" w:rsidRDefault="00602145" w:rsidP="00893FE4"/>
        </w:tc>
      </w:tr>
      <w:tr w:rsidR="00602145" w14:paraId="7A4E8B3E" w14:textId="77777777" w:rsidTr="00A273B2">
        <w:tc>
          <w:tcPr>
            <w:tcW w:w="1179" w:type="dxa"/>
          </w:tcPr>
          <w:p w14:paraId="71A8BF53" w14:textId="77777777" w:rsidR="00602145" w:rsidRDefault="00602145" w:rsidP="00893FE4"/>
        </w:tc>
        <w:tc>
          <w:tcPr>
            <w:tcW w:w="3411" w:type="dxa"/>
          </w:tcPr>
          <w:p w14:paraId="71C0CE7B" w14:textId="77777777" w:rsidR="00602145" w:rsidRDefault="00602145" w:rsidP="00893FE4"/>
        </w:tc>
        <w:tc>
          <w:tcPr>
            <w:tcW w:w="4770" w:type="dxa"/>
          </w:tcPr>
          <w:p w14:paraId="0CBE444A" w14:textId="77777777" w:rsidR="00602145" w:rsidRDefault="00602145" w:rsidP="00893FE4"/>
        </w:tc>
      </w:tr>
    </w:tbl>
    <w:p w14:paraId="271B4846" w14:textId="2EE32C7D" w:rsidR="00602145" w:rsidRDefault="00602145" w:rsidP="00602145"/>
    <w:p w14:paraId="5C2E76B9" w14:textId="58B60531" w:rsidR="00077850" w:rsidRDefault="00077850" w:rsidP="00602145"/>
    <w:p w14:paraId="59F21598" w14:textId="77777777" w:rsidR="00B47D35" w:rsidRDefault="00B47D35" w:rsidP="00602145"/>
    <w:p w14:paraId="39026AD4" w14:textId="77777777" w:rsidR="00077850" w:rsidRPr="00602145" w:rsidRDefault="00077850" w:rsidP="00602145"/>
    <w:p w14:paraId="0C1C7EC8" w14:textId="24B459C4" w:rsidR="006961DD" w:rsidRDefault="006961DD" w:rsidP="00077850">
      <w:pPr>
        <w:pStyle w:val="Heading1"/>
        <w:rPr>
          <w:b/>
          <w:bCs/>
        </w:rPr>
      </w:pPr>
      <w:bookmarkStart w:id="15" w:name="_Toc45559445"/>
      <w:r>
        <w:rPr>
          <w:b/>
          <w:bCs/>
        </w:rPr>
        <w:lastRenderedPageBreak/>
        <w:t>Backing Up Advantzware</w:t>
      </w:r>
      <w:bookmarkEnd w:id="15"/>
    </w:p>
    <w:p w14:paraId="05AAFB45" w14:textId="3809143B" w:rsidR="006961DD" w:rsidRPr="00840485" w:rsidRDefault="00873788" w:rsidP="006961DD">
      <w:pPr>
        <w:rPr>
          <w:rFonts w:cstheme="minorHAnsi"/>
        </w:rPr>
      </w:pPr>
      <w:r>
        <w:rPr>
          <w:rFonts w:cstheme="minorHAnsi"/>
        </w:rPr>
        <w:t>It is</w:t>
      </w:r>
      <w:r w:rsidR="006961DD" w:rsidRPr="00840485">
        <w:rPr>
          <w:rFonts w:cstheme="minorHAnsi"/>
        </w:rPr>
        <w:t xml:space="preserve"> highly recommend</w:t>
      </w:r>
      <w:r>
        <w:rPr>
          <w:rFonts w:cstheme="minorHAnsi"/>
        </w:rPr>
        <w:t>ed</w:t>
      </w:r>
      <w:r w:rsidR="006961DD" w:rsidRPr="00840485">
        <w:rPr>
          <w:rFonts w:cstheme="minorHAnsi"/>
        </w:rPr>
        <w:t xml:space="preserve"> that all users log out and that you shut the database down before doing </w:t>
      </w:r>
      <w:r>
        <w:rPr>
          <w:rFonts w:cstheme="minorHAnsi"/>
        </w:rPr>
        <w:t>a system</w:t>
      </w:r>
      <w:r w:rsidR="006961DD" w:rsidRPr="00840485">
        <w:rPr>
          <w:rFonts w:cstheme="minorHAnsi"/>
        </w:rPr>
        <w:t xml:space="preserve"> back-up. Whenever the database is shut down the system automatically deletes </w:t>
      </w:r>
      <w:r>
        <w:rPr>
          <w:rFonts w:cstheme="minorHAnsi"/>
        </w:rPr>
        <w:t>all</w:t>
      </w:r>
      <w:r w:rsidR="006961DD" w:rsidRPr="00840485">
        <w:rPr>
          <w:rFonts w:cstheme="minorHAnsi"/>
        </w:rPr>
        <w:t xml:space="preserve"> “*.LK” files.</w:t>
      </w:r>
    </w:p>
    <w:p w14:paraId="520E9538" w14:textId="77777777" w:rsidR="006961DD" w:rsidRPr="00840485" w:rsidRDefault="006961DD" w:rsidP="006961DD">
      <w:pPr>
        <w:rPr>
          <w:rFonts w:cstheme="minorHAnsi"/>
        </w:rPr>
      </w:pPr>
      <w:r w:rsidRPr="00840485">
        <w:rPr>
          <w:rFonts w:cstheme="minorHAnsi"/>
        </w:rPr>
        <w:t>Here are some tips:</w:t>
      </w:r>
    </w:p>
    <w:p w14:paraId="75B85CA4" w14:textId="2E19D07E" w:rsidR="006961DD" w:rsidRPr="00840485" w:rsidRDefault="006961DD" w:rsidP="006961DD">
      <w:pPr>
        <w:numPr>
          <w:ilvl w:val="0"/>
          <w:numId w:val="5"/>
        </w:numPr>
        <w:spacing w:after="0" w:line="240" w:lineRule="auto"/>
        <w:rPr>
          <w:rFonts w:cstheme="minorHAnsi"/>
        </w:rPr>
      </w:pPr>
      <w:r w:rsidRPr="00840485">
        <w:rPr>
          <w:rFonts w:cstheme="minorHAnsi"/>
        </w:rPr>
        <w:t xml:space="preserve">Our installer will leave a script on your server (usually with an </w:t>
      </w:r>
      <w:r w:rsidRPr="00873788">
        <w:rPr>
          <w:rFonts w:cstheme="minorHAnsi"/>
          <w:b/>
          <w:bCs/>
          <w:i/>
          <w:iCs/>
          <w:u w:val="single"/>
        </w:rPr>
        <w:t>“X”</w:t>
      </w:r>
      <w:r w:rsidRPr="00840485">
        <w:rPr>
          <w:rFonts w:cstheme="minorHAnsi"/>
        </w:rPr>
        <w:t xml:space="preserve"> icon) to shut the database down.  Be sure that the users are logged off before the shutdown.  Once everyone is logged out hit the “X” icon to shut down the database and then run a back-up. The </w:t>
      </w:r>
      <w:r w:rsidRPr="00873788">
        <w:rPr>
          <w:rFonts w:cstheme="minorHAnsi"/>
          <w:b/>
          <w:bCs/>
          <w:i/>
          <w:iCs/>
          <w:u w:val="single"/>
        </w:rPr>
        <w:t>“</w:t>
      </w:r>
      <w:r w:rsidR="00873788" w:rsidRPr="00873788">
        <w:rPr>
          <w:rFonts w:cstheme="minorHAnsi"/>
          <w:b/>
          <w:bCs/>
          <w:i/>
          <w:iCs/>
          <w:u w:val="single"/>
        </w:rPr>
        <w:t>K</w:t>
      </w:r>
      <w:r w:rsidRPr="00873788">
        <w:rPr>
          <w:rFonts w:cstheme="minorHAnsi"/>
          <w:b/>
          <w:bCs/>
          <w:i/>
          <w:iCs/>
          <w:u w:val="single"/>
        </w:rPr>
        <w:t>eys”</w:t>
      </w:r>
      <w:r w:rsidRPr="00840485">
        <w:rPr>
          <w:rFonts w:cstheme="minorHAnsi"/>
        </w:rPr>
        <w:t xml:space="preserve"> icon will be the script to restart the database in the morning.</w:t>
      </w:r>
    </w:p>
    <w:p w14:paraId="3CC6E927" w14:textId="77777777" w:rsidR="006961DD" w:rsidRPr="00840485" w:rsidRDefault="006961DD" w:rsidP="006961DD">
      <w:pPr>
        <w:numPr>
          <w:ilvl w:val="0"/>
          <w:numId w:val="5"/>
        </w:numPr>
        <w:spacing w:after="0" w:line="240" w:lineRule="auto"/>
        <w:rPr>
          <w:rFonts w:cstheme="minorHAnsi"/>
        </w:rPr>
      </w:pPr>
      <w:r w:rsidRPr="00840485">
        <w:rPr>
          <w:rFonts w:cstheme="minorHAnsi"/>
        </w:rPr>
        <w:t xml:space="preserve">Alternatively, you can automate the back-up to start late at night.  You could right click the </w:t>
      </w:r>
      <w:r w:rsidRPr="00873788">
        <w:rPr>
          <w:rFonts w:cstheme="minorHAnsi"/>
          <w:b/>
          <w:bCs/>
          <w:i/>
          <w:iCs/>
          <w:u w:val="single"/>
        </w:rPr>
        <w:t>“X”</w:t>
      </w:r>
      <w:r w:rsidRPr="00840485">
        <w:rPr>
          <w:rFonts w:cstheme="minorHAnsi"/>
        </w:rPr>
        <w:t xml:space="preserve"> icon and the </w:t>
      </w:r>
      <w:r w:rsidRPr="00873788">
        <w:rPr>
          <w:rFonts w:cstheme="minorHAnsi"/>
          <w:b/>
          <w:bCs/>
          <w:i/>
          <w:iCs/>
          <w:u w:val="single"/>
        </w:rPr>
        <w:t>“Keys”</w:t>
      </w:r>
      <w:r w:rsidRPr="00840485">
        <w:rPr>
          <w:rFonts w:cstheme="minorHAnsi"/>
        </w:rPr>
        <w:t xml:space="preserve"> icon and cut and paste the shut down and startup script into your backup software.  </w:t>
      </w:r>
    </w:p>
    <w:p w14:paraId="35EB5476" w14:textId="4C869421" w:rsidR="006961DD" w:rsidRDefault="006961DD" w:rsidP="006961DD">
      <w:pPr>
        <w:numPr>
          <w:ilvl w:val="0"/>
          <w:numId w:val="5"/>
        </w:numPr>
        <w:spacing w:after="0" w:line="240" w:lineRule="auto"/>
        <w:rPr>
          <w:rFonts w:cstheme="minorHAnsi"/>
        </w:rPr>
      </w:pPr>
      <w:r w:rsidRPr="00840485">
        <w:rPr>
          <w:rFonts w:cstheme="minorHAnsi"/>
        </w:rPr>
        <w:t>If you run 24 hours per day, and can never shutdown the database, you can do a backup by excluding the “*.LK” files.  But the cleanest approach is to do the shutdown, back-up and restart. (You will get the corruption error if you do a back-up while the database engine is still running.  The “*.</w:t>
      </w:r>
      <w:r w:rsidR="00873788">
        <w:rPr>
          <w:rFonts w:cstheme="minorHAnsi"/>
        </w:rPr>
        <w:t>LK</w:t>
      </w:r>
      <w:r w:rsidRPr="00840485">
        <w:rPr>
          <w:rFonts w:cstheme="minorHAnsi"/>
        </w:rPr>
        <w:t>” files are the lock files of the Progress database.  If you do the back up while the database is up and running</w:t>
      </w:r>
      <w:r w:rsidR="00873788">
        <w:rPr>
          <w:rFonts w:cstheme="minorHAnsi"/>
        </w:rPr>
        <w:t>,</w:t>
      </w:r>
      <w:r w:rsidRPr="00840485">
        <w:rPr>
          <w:rFonts w:cstheme="minorHAnsi"/>
        </w:rPr>
        <w:t xml:space="preserve"> you will not be able to back up these files.)</w:t>
      </w:r>
    </w:p>
    <w:p w14:paraId="7E74C6CD" w14:textId="77777777" w:rsidR="00873788" w:rsidRDefault="00873788" w:rsidP="006961DD">
      <w:pPr>
        <w:rPr>
          <w:rFonts w:cstheme="minorHAnsi"/>
        </w:rPr>
      </w:pPr>
    </w:p>
    <w:p w14:paraId="35E47E88" w14:textId="6A3610BF" w:rsidR="006961DD" w:rsidRDefault="006961DD" w:rsidP="006961DD">
      <w:pPr>
        <w:rPr>
          <w:rFonts w:cstheme="minorHAnsi"/>
        </w:rPr>
      </w:pPr>
      <w:r w:rsidRPr="00840485">
        <w:rPr>
          <w:rFonts w:cstheme="minorHAnsi"/>
        </w:rPr>
        <w:t xml:space="preserve">The database will be on the server C: drive </w:t>
      </w:r>
      <w:r w:rsidR="00873788">
        <w:rPr>
          <w:rFonts w:cstheme="minorHAnsi"/>
        </w:rPr>
        <w:t xml:space="preserve">located </w:t>
      </w:r>
      <w:r w:rsidRPr="00840485">
        <w:rPr>
          <w:rFonts w:cstheme="minorHAnsi"/>
        </w:rPr>
        <w:t>at C:\ASIGUI\DB</w:t>
      </w:r>
    </w:p>
    <w:p w14:paraId="372D51B2" w14:textId="52C260A5" w:rsidR="005D19AB" w:rsidRDefault="005D19AB" w:rsidP="006961DD">
      <w:pPr>
        <w:rPr>
          <w:rFonts w:cstheme="minorHAnsi"/>
        </w:rPr>
      </w:pPr>
    </w:p>
    <w:p w14:paraId="06027DC0" w14:textId="632B6979" w:rsidR="005D19AB" w:rsidRDefault="005D19AB" w:rsidP="006961DD">
      <w:pPr>
        <w:rPr>
          <w:rFonts w:cstheme="minorHAnsi"/>
        </w:rPr>
      </w:pPr>
    </w:p>
    <w:p w14:paraId="137A3122" w14:textId="084F8BCB" w:rsidR="005D19AB" w:rsidRDefault="005D19AB" w:rsidP="006961DD">
      <w:pPr>
        <w:rPr>
          <w:rFonts w:cstheme="minorHAnsi"/>
        </w:rPr>
      </w:pPr>
    </w:p>
    <w:p w14:paraId="6EB28FAF" w14:textId="206D1361" w:rsidR="005D19AB" w:rsidRDefault="005D19AB" w:rsidP="006961DD">
      <w:pPr>
        <w:rPr>
          <w:rFonts w:cstheme="minorHAnsi"/>
        </w:rPr>
      </w:pPr>
    </w:p>
    <w:p w14:paraId="138D34A7" w14:textId="77777777" w:rsidR="005D19AB" w:rsidRPr="006961DD" w:rsidRDefault="005D19AB" w:rsidP="006961DD"/>
    <w:p w14:paraId="31815244" w14:textId="128825BD" w:rsidR="00077850" w:rsidRDefault="00893FE4" w:rsidP="00077850">
      <w:pPr>
        <w:pStyle w:val="Heading1"/>
        <w:rPr>
          <w:b/>
          <w:bCs/>
        </w:rPr>
      </w:pPr>
      <w:bookmarkStart w:id="16" w:name="_Toc45559446"/>
      <w:r>
        <w:rPr>
          <w:b/>
          <w:bCs/>
        </w:rPr>
        <w:lastRenderedPageBreak/>
        <w:t>API Module [NA]</w:t>
      </w:r>
      <w:bookmarkEnd w:id="16"/>
    </w:p>
    <w:p w14:paraId="4EC6BD24" w14:textId="2D1FB181" w:rsidR="00B15177" w:rsidRDefault="00893FE4" w:rsidP="00602145">
      <w:pPr>
        <w:pStyle w:val="Heading2"/>
      </w:pPr>
      <w:bookmarkStart w:id="17" w:name="_Toc45559447"/>
      <w:r>
        <w:t>Outbound API [NA1]</w:t>
      </w:r>
      <w:bookmarkEnd w:id="17"/>
    </w:p>
    <w:p w14:paraId="3952EBF7" w14:textId="6B58C6B2" w:rsidR="00B15177" w:rsidRDefault="00B47D35" w:rsidP="00B15177">
      <w:pPr>
        <w:pStyle w:val="Heading3"/>
      </w:pPr>
      <w:bookmarkStart w:id="18" w:name="_Toc45559448"/>
      <w:r>
        <w:t>Outbound Screen</w:t>
      </w:r>
      <w:bookmarkEnd w:id="18"/>
    </w:p>
    <w:p w14:paraId="47CB9CE4" w14:textId="271EDF5D" w:rsidR="003F147C" w:rsidRDefault="003F147C" w:rsidP="003F147C">
      <w:r>
        <w:rPr>
          <w:noProof/>
        </w:rPr>
        <w:drawing>
          <wp:inline distT="0" distB="0" distL="0" distR="0" wp14:anchorId="29BC3D40" wp14:editId="3556D2B0">
            <wp:extent cx="5943600" cy="25165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516505"/>
                    </a:xfrm>
                    <a:prstGeom prst="rect">
                      <a:avLst/>
                    </a:prstGeom>
                  </pic:spPr>
                </pic:pic>
              </a:graphicData>
            </a:graphic>
          </wp:inline>
        </w:drawing>
      </w:r>
    </w:p>
    <w:p w14:paraId="666BACC7" w14:textId="28EA8C20" w:rsidR="00A616D9" w:rsidRDefault="00A616D9" w:rsidP="00A616D9">
      <w:pPr>
        <w:pStyle w:val="Heading4"/>
      </w:pPr>
      <w:r>
        <w:t>ADD</w:t>
      </w:r>
    </w:p>
    <w:p w14:paraId="7C5A52C3" w14:textId="16D23621" w:rsidR="00A616D9" w:rsidRPr="00E64A2B" w:rsidRDefault="00A616D9" w:rsidP="00A616D9">
      <w:bookmarkStart w:id="19" w:name="_Hlk43556175"/>
      <w:r>
        <w:t xml:space="preserve">Click the </w:t>
      </w:r>
      <w:r>
        <w:rPr>
          <w:b/>
          <w:bCs/>
          <w:i/>
          <w:iCs/>
          <w:u w:val="single"/>
        </w:rPr>
        <w:t>“Green + Icon”</w:t>
      </w:r>
      <w:r>
        <w:t xml:space="preserve"> to add a new Outbound API.</w:t>
      </w:r>
    </w:p>
    <w:bookmarkEnd w:id="19"/>
    <w:p w14:paraId="4B9A3765" w14:textId="5AE35097" w:rsidR="00D06F93" w:rsidRDefault="003F147C" w:rsidP="00D06F93">
      <w:pPr>
        <w:pStyle w:val="Heading4"/>
      </w:pPr>
      <w:r>
        <w:t>API ID</w:t>
      </w:r>
    </w:p>
    <w:p w14:paraId="5D97952F" w14:textId="1CB73DB3" w:rsidR="003F147C" w:rsidRPr="003F147C" w:rsidRDefault="00873788" w:rsidP="003F147C">
      <w:r>
        <w:t>Enter an API ID name to search for.</w:t>
      </w:r>
    </w:p>
    <w:p w14:paraId="326D8E99" w14:textId="68122519" w:rsidR="003F147C" w:rsidRDefault="003F147C" w:rsidP="003F147C">
      <w:pPr>
        <w:pStyle w:val="Heading4"/>
      </w:pPr>
      <w:r>
        <w:t>Client ID</w:t>
      </w:r>
    </w:p>
    <w:p w14:paraId="1B262AD1" w14:textId="3B1C9031" w:rsidR="003F147C" w:rsidRPr="003F147C" w:rsidRDefault="00873788" w:rsidP="003F147C">
      <w:r>
        <w:t>Enter a Client ID to search for.</w:t>
      </w:r>
    </w:p>
    <w:p w14:paraId="494983CA" w14:textId="4DA41909" w:rsidR="003F147C" w:rsidRDefault="003F147C" w:rsidP="003F147C">
      <w:pPr>
        <w:pStyle w:val="Heading4"/>
      </w:pPr>
      <w:bookmarkStart w:id="20" w:name="_Hlk45269674"/>
      <w:r>
        <w:t>Request Data Type</w:t>
      </w:r>
    </w:p>
    <w:p w14:paraId="2B615B5E" w14:textId="30998DF0" w:rsidR="003F147C" w:rsidRDefault="00873788" w:rsidP="003F147C">
      <w:r>
        <w:t xml:space="preserve">The user may choose a </w:t>
      </w:r>
      <w:r w:rsidR="00A616D9">
        <w:t>Data Type</w:t>
      </w:r>
      <w:r>
        <w:t xml:space="preserve"> to search for from this drop-down menu. Valid Request Data Types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0"/>
        <w:gridCol w:w="1870"/>
        <w:gridCol w:w="1870"/>
        <w:gridCol w:w="1870"/>
        <w:gridCol w:w="1870"/>
      </w:tblGrid>
      <w:tr w:rsidR="00486C01" w14:paraId="6EE25710" w14:textId="77777777" w:rsidTr="00486C01">
        <w:trPr>
          <w:trHeight w:val="485"/>
        </w:trPr>
        <w:tc>
          <w:tcPr>
            <w:tcW w:w="1870" w:type="dxa"/>
          </w:tcPr>
          <w:p w14:paraId="6D966589" w14:textId="55AF7D84" w:rsidR="00486C01" w:rsidRDefault="00486C01" w:rsidP="003F147C">
            <w:r>
              <w:t>ALL</w:t>
            </w:r>
          </w:p>
        </w:tc>
        <w:tc>
          <w:tcPr>
            <w:tcW w:w="1870" w:type="dxa"/>
          </w:tcPr>
          <w:p w14:paraId="5F722F27" w14:textId="697FC6F9" w:rsidR="00486C01" w:rsidRDefault="00486C01" w:rsidP="003F147C">
            <w:r>
              <w:t>CSV</w:t>
            </w:r>
          </w:p>
        </w:tc>
        <w:tc>
          <w:tcPr>
            <w:tcW w:w="1870" w:type="dxa"/>
          </w:tcPr>
          <w:p w14:paraId="3DC2341A" w14:textId="2BE492B5" w:rsidR="00486C01" w:rsidRDefault="00486C01" w:rsidP="003F147C">
            <w:r>
              <w:t>JSON</w:t>
            </w:r>
          </w:p>
        </w:tc>
        <w:tc>
          <w:tcPr>
            <w:tcW w:w="1870" w:type="dxa"/>
          </w:tcPr>
          <w:p w14:paraId="5E55A2AF" w14:textId="62650A7E" w:rsidR="00486C01" w:rsidRDefault="00486C01" w:rsidP="003F147C">
            <w:r>
              <w:t>TXT</w:t>
            </w:r>
          </w:p>
        </w:tc>
        <w:tc>
          <w:tcPr>
            <w:tcW w:w="1870" w:type="dxa"/>
          </w:tcPr>
          <w:p w14:paraId="164EFA3B" w14:textId="5AD358F4" w:rsidR="00486C01" w:rsidRDefault="00486C01" w:rsidP="003F147C">
            <w:r>
              <w:t>XML</w:t>
            </w:r>
          </w:p>
        </w:tc>
      </w:tr>
    </w:tbl>
    <w:p w14:paraId="2451AB49" w14:textId="4357F3C8" w:rsidR="003F147C" w:rsidRDefault="003F147C" w:rsidP="003F147C">
      <w:pPr>
        <w:pStyle w:val="Heading4"/>
      </w:pPr>
      <w:r>
        <w:t>Request Verb</w:t>
      </w:r>
    </w:p>
    <w:p w14:paraId="20ADA480" w14:textId="6D01C5BB" w:rsidR="00A616D9" w:rsidRDefault="00A616D9" w:rsidP="00A616D9">
      <w:r>
        <w:t>The user may choose a Request Verb to search for from this drop-down menu. Valid Request Verbs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0"/>
        <w:gridCol w:w="1870"/>
        <w:gridCol w:w="1870"/>
        <w:gridCol w:w="1870"/>
        <w:gridCol w:w="1870"/>
      </w:tblGrid>
      <w:tr w:rsidR="00A616D9" w14:paraId="14BB7E5A" w14:textId="77777777" w:rsidTr="0098665C">
        <w:trPr>
          <w:trHeight w:val="485"/>
        </w:trPr>
        <w:tc>
          <w:tcPr>
            <w:tcW w:w="1870" w:type="dxa"/>
          </w:tcPr>
          <w:p w14:paraId="408C8E07" w14:textId="77777777" w:rsidR="00A616D9" w:rsidRDefault="00A616D9" w:rsidP="0098665C">
            <w:r>
              <w:t>ALL</w:t>
            </w:r>
          </w:p>
        </w:tc>
        <w:tc>
          <w:tcPr>
            <w:tcW w:w="1870" w:type="dxa"/>
          </w:tcPr>
          <w:p w14:paraId="6B317FFA" w14:textId="4E3E9862" w:rsidR="00A616D9" w:rsidRDefault="00A616D9" w:rsidP="0098665C">
            <w:r>
              <w:t>GET</w:t>
            </w:r>
          </w:p>
        </w:tc>
        <w:tc>
          <w:tcPr>
            <w:tcW w:w="1870" w:type="dxa"/>
          </w:tcPr>
          <w:p w14:paraId="65078710" w14:textId="6F4A8615" w:rsidR="00A616D9" w:rsidRDefault="00A616D9" w:rsidP="0098665C">
            <w:r>
              <w:t>POST</w:t>
            </w:r>
          </w:p>
        </w:tc>
        <w:tc>
          <w:tcPr>
            <w:tcW w:w="1870" w:type="dxa"/>
          </w:tcPr>
          <w:p w14:paraId="6CD56AB8" w14:textId="347275B7" w:rsidR="00A616D9" w:rsidRDefault="00A616D9" w:rsidP="0098665C"/>
        </w:tc>
        <w:tc>
          <w:tcPr>
            <w:tcW w:w="1870" w:type="dxa"/>
          </w:tcPr>
          <w:p w14:paraId="526C02FD" w14:textId="1906C9A5" w:rsidR="00A616D9" w:rsidRDefault="00A616D9" w:rsidP="0098665C"/>
        </w:tc>
      </w:tr>
    </w:tbl>
    <w:p w14:paraId="6C24CD42" w14:textId="16DA82B6" w:rsidR="003F147C" w:rsidRDefault="003F147C" w:rsidP="003F147C">
      <w:pPr>
        <w:pStyle w:val="Heading4"/>
      </w:pPr>
      <w:r>
        <w:t>Status</w:t>
      </w:r>
    </w:p>
    <w:p w14:paraId="261ABEDB" w14:textId="5B00853B" w:rsidR="00A616D9" w:rsidRDefault="00A616D9" w:rsidP="00A616D9">
      <w:r>
        <w:t>The user may choose a API Status to search for from this drop-down menu. Valid Statuses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0"/>
        <w:gridCol w:w="1870"/>
        <w:gridCol w:w="1870"/>
        <w:gridCol w:w="1870"/>
        <w:gridCol w:w="1870"/>
      </w:tblGrid>
      <w:tr w:rsidR="00A616D9" w14:paraId="37D44DCD" w14:textId="77777777" w:rsidTr="0098665C">
        <w:trPr>
          <w:trHeight w:val="485"/>
        </w:trPr>
        <w:tc>
          <w:tcPr>
            <w:tcW w:w="1870" w:type="dxa"/>
          </w:tcPr>
          <w:p w14:paraId="6B189513" w14:textId="774061F3" w:rsidR="00A616D9" w:rsidRDefault="00A616D9" w:rsidP="0098665C">
            <w:r>
              <w:t>All</w:t>
            </w:r>
          </w:p>
        </w:tc>
        <w:tc>
          <w:tcPr>
            <w:tcW w:w="1870" w:type="dxa"/>
          </w:tcPr>
          <w:p w14:paraId="291BD89D" w14:textId="2FABE730" w:rsidR="00A616D9" w:rsidRDefault="00A616D9" w:rsidP="0098665C">
            <w:r>
              <w:t>Active</w:t>
            </w:r>
          </w:p>
        </w:tc>
        <w:tc>
          <w:tcPr>
            <w:tcW w:w="1870" w:type="dxa"/>
          </w:tcPr>
          <w:p w14:paraId="2C51C94A" w14:textId="65EFFD8D" w:rsidR="00A616D9" w:rsidRDefault="00A616D9" w:rsidP="0098665C">
            <w:r>
              <w:t>Inactive</w:t>
            </w:r>
          </w:p>
        </w:tc>
        <w:tc>
          <w:tcPr>
            <w:tcW w:w="1870" w:type="dxa"/>
          </w:tcPr>
          <w:p w14:paraId="58A3F5F2" w14:textId="01049042" w:rsidR="00A616D9" w:rsidRDefault="00A616D9" w:rsidP="0098665C"/>
        </w:tc>
        <w:tc>
          <w:tcPr>
            <w:tcW w:w="1870" w:type="dxa"/>
          </w:tcPr>
          <w:p w14:paraId="251F2B7E" w14:textId="42DF0661" w:rsidR="00A616D9" w:rsidRDefault="00A616D9" w:rsidP="0098665C"/>
        </w:tc>
      </w:tr>
    </w:tbl>
    <w:p w14:paraId="519118AF" w14:textId="6C06A50D" w:rsidR="00B47D35" w:rsidRDefault="00B47D35" w:rsidP="00B47D35">
      <w:pPr>
        <w:pStyle w:val="Heading3"/>
      </w:pPr>
      <w:bookmarkStart w:id="21" w:name="_Toc45559449"/>
      <w:bookmarkEnd w:id="20"/>
      <w:r>
        <w:lastRenderedPageBreak/>
        <w:t>Add Outbound</w:t>
      </w:r>
      <w:r w:rsidR="00A616D9">
        <w:t xml:space="preserve"> – API Lookup</w:t>
      </w:r>
      <w:bookmarkEnd w:id="21"/>
    </w:p>
    <w:p w14:paraId="79067A56" w14:textId="1B6F6481" w:rsidR="00A616D9" w:rsidRDefault="00A616D9" w:rsidP="00A616D9">
      <w:r>
        <w:t>Choosing to add a new Outbound API will bring up the “API Outbound Lookup” popup screen. This allows the user to quickly choose an existing API to use as the basis of the new Outbound API parameters.</w:t>
      </w:r>
    </w:p>
    <w:p w14:paraId="1B6F5812" w14:textId="165A3563" w:rsidR="0082599E" w:rsidRPr="00A616D9" w:rsidRDefault="0082599E" w:rsidP="00A616D9">
      <w:r>
        <w:t>Once an existing API is chosen, the user may refer to the “Update Outbound” section of this manual.</w:t>
      </w:r>
    </w:p>
    <w:p w14:paraId="7B4D0FEE" w14:textId="1AD3C59C" w:rsidR="003F147C" w:rsidRPr="003F147C" w:rsidRDefault="003F147C" w:rsidP="003F147C">
      <w:r>
        <w:rPr>
          <w:noProof/>
        </w:rPr>
        <w:drawing>
          <wp:inline distT="0" distB="0" distL="0" distR="0" wp14:anchorId="4950BA6D" wp14:editId="7AA534D2">
            <wp:extent cx="5943600" cy="26054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605405"/>
                    </a:xfrm>
                    <a:prstGeom prst="rect">
                      <a:avLst/>
                    </a:prstGeom>
                  </pic:spPr>
                </pic:pic>
              </a:graphicData>
            </a:graphic>
          </wp:inline>
        </w:drawing>
      </w:r>
    </w:p>
    <w:p w14:paraId="6502DE0A" w14:textId="23284522" w:rsidR="003F147C" w:rsidRDefault="003F147C" w:rsidP="003F147C">
      <w:pPr>
        <w:pStyle w:val="Heading4"/>
      </w:pPr>
      <w:r>
        <w:t>TOGGLE COLUMN FILTERS</w:t>
      </w:r>
    </w:p>
    <w:p w14:paraId="5AF0DBDA" w14:textId="3FFD403F" w:rsidR="003F147C" w:rsidRPr="00A616D9" w:rsidRDefault="00A616D9" w:rsidP="003F147C">
      <w:r>
        <w:t xml:space="preserve">Clicking the </w:t>
      </w:r>
      <w:r>
        <w:rPr>
          <w:b/>
          <w:bCs/>
          <w:i/>
          <w:iCs/>
          <w:u w:val="single"/>
        </w:rPr>
        <w:t>“Filter and Arrows Icon”</w:t>
      </w:r>
      <w:r>
        <w:t xml:space="preserve"> button will add search boxes above each of their respective columns. The user can use these search boxes to filter </w:t>
      </w:r>
      <w:r w:rsidR="0082599E">
        <w:t>the current list down in order to better search for the specific API that they wish to use.</w:t>
      </w:r>
    </w:p>
    <w:p w14:paraId="0F865F40" w14:textId="320BEECC" w:rsidR="003F147C" w:rsidRDefault="003F147C" w:rsidP="003F147C">
      <w:pPr>
        <w:pStyle w:val="Heading4"/>
      </w:pPr>
      <w:r>
        <w:t>RESET</w:t>
      </w:r>
    </w:p>
    <w:p w14:paraId="0ED4DA62" w14:textId="6354D2F7" w:rsidR="003F147C" w:rsidRPr="0082599E" w:rsidRDefault="0082599E" w:rsidP="003F147C">
      <w:r>
        <w:t xml:space="preserve">Click the </w:t>
      </w:r>
      <w:r>
        <w:rPr>
          <w:b/>
          <w:bCs/>
          <w:i/>
          <w:iCs/>
          <w:u w:val="single"/>
        </w:rPr>
        <w:t>“Blue Arrow Icon”</w:t>
      </w:r>
      <w:r>
        <w:t xml:space="preserve"> button to reset all search parameters.</w:t>
      </w:r>
    </w:p>
    <w:p w14:paraId="3100D72B" w14:textId="7412CC20" w:rsidR="003F147C" w:rsidRDefault="003F147C" w:rsidP="003F147C">
      <w:pPr>
        <w:pStyle w:val="Heading4"/>
      </w:pPr>
      <w:r>
        <w:t>OK</w:t>
      </w:r>
    </w:p>
    <w:p w14:paraId="102DE7C1" w14:textId="5834718F" w:rsidR="003F147C" w:rsidRPr="0082599E" w:rsidRDefault="0082599E" w:rsidP="003F147C">
      <w:r>
        <w:t xml:space="preserve">Click the </w:t>
      </w:r>
      <w:r>
        <w:rPr>
          <w:b/>
          <w:bCs/>
          <w:i/>
          <w:iCs/>
          <w:u w:val="single"/>
        </w:rPr>
        <w:t>“Blue Checkmark Icon”</w:t>
      </w:r>
      <w:r>
        <w:t xml:space="preserve"> button to use the highlighted API to use for the basis of the new Outbound API parameters.</w:t>
      </w:r>
    </w:p>
    <w:p w14:paraId="084B59F3" w14:textId="1B9667A4" w:rsidR="003F147C" w:rsidRDefault="003F147C" w:rsidP="003F147C">
      <w:pPr>
        <w:pStyle w:val="Heading4"/>
      </w:pPr>
      <w:r>
        <w:t>CANCEL</w:t>
      </w:r>
    </w:p>
    <w:p w14:paraId="051B94FB" w14:textId="416B5148" w:rsidR="003F147C" w:rsidRPr="0082599E" w:rsidRDefault="0082599E" w:rsidP="003F147C">
      <w:r>
        <w:t xml:space="preserve">Click the </w:t>
      </w:r>
      <w:r>
        <w:rPr>
          <w:b/>
          <w:bCs/>
          <w:i/>
          <w:iCs/>
          <w:u w:val="single"/>
        </w:rPr>
        <w:t>“Blue X Icon”</w:t>
      </w:r>
      <w:r>
        <w:t xml:space="preserve"> button to cancel searching for an existing API and close the API Outbound Lookup popup screen.</w:t>
      </w:r>
    </w:p>
    <w:p w14:paraId="62F96A39" w14:textId="4D1A120B" w:rsidR="00B47D35" w:rsidRDefault="00B47D35" w:rsidP="00B47D35">
      <w:pPr>
        <w:pStyle w:val="Heading3"/>
      </w:pPr>
      <w:bookmarkStart w:id="22" w:name="_Toc45559450"/>
      <w:r>
        <w:lastRenderedPageBreak/>
        <w:t>View Outbound Screen</w:t>
      </w:r>
      <w:bookmarkEnd w:id="22"/>
    </w:p>
    <w:p w14:paraId="0E2F02FB" w14:textId="77777777" w:rsidR="003F147C" w:rsidRPr="003F147C" w:rsidRDefault="003F147C" w:rsidP="003F147C">
      <w:r>
        <w:rPr>
          <w:noProof/>
        </w:rPr>
        <w:drawing>
          <wp:inline distT="0" distB="0" distL="0" distR="0" wp14:anchorId="0828DED8" wp14:editId="0FF21714">
            <wp:extent cx="5943600" cy="4412511"/>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51986" cy="4418737"/>
                    </a:xfrm>
                    <a:prstGeom prst="rect">
                      <a:avLst/>
                    </a:prstGeom>
                  </pic:spPr>
                </pic:pic>
              </a:graphicData>
            </a:graphic>
          </wp:inline>
        </w:drawing>
      </w:r>
    </w:p>
    <w:p w14:paraId="3C920796" w14:textId="77777777" w:rsidR="003F147C" w:rsidRDefault="003F147C" w:rsidP="003F147C">
      <w:pPr>
        <w:pStyle w:val="Heading4"/>
      </w:pPr>
      <w:r>
        <w:t>UPDATE</w:t>
      </w:r>
    </w:p>
    <w:p w14:paraId="7C4BE482" w14:textId="28688C31" w:rsidR="0082599E" w:rsidRDefault="0082599E" w:rsidP="0082599E">
      <w:bookmarkStart w:id="23" w:name="_Hlk43554756"/>
      <w:r>
        <w:t xml:space="preserve">To change the currently selected Outbound API, simply click the </w:t>
      </w:r>
      <w:r>
        <w:rPr>
          <w:b/>
          <w:bCs/>
          <w:i/>
          <w:iCs/>
          <w:u w:val="single"/>
        </w:rPr>
        <w:t>“Update</w:t>
      </w:r>
      <w:r>
        <w:t xml:space="preserve">” button at the bottom of the screen.  </w:t>
      </w:r>
    </w:p>
    <w:bookmarkEnd w:id="23"/>
    <w:p w14:paraId="4E2DBB0C" w14:textId="77777777" w:rsidR="003F147C" w:rsidRDefault="003F147C" w:rsidP="003F147C">
      <w:pPr>
        <w:pStyle w:val="Heading4"/>
      </w:pPr>
      <w:r>
        <w:t>ADD</w:t>
      </w:r>
    </w:p>
    <w:p w14:paraId="3AB40ADF" w14:textId="739610EE" w:rsidR="0082599E" w:rsidRPr="00E64A2B" w:rsidRDefault="0082599E" w:rsidP="0082599E">
      <w:r>
        <w:t xml:space="preserve">Click the </w:t>
      </w:r>
      <w:r>
        <w:rPr>
          <w:b/>
          <w:bCs/>
          <w:i/>
          <w:iCs/>
          <w:u w:val="single"/>
        </w:rPr>
        <w:t>“Green + Icon”</w:t>
      </w:r>
      <w:r>
        <w:t xml:space="preserve"> to add a new Outbound API.</w:t>
      </w:r>
    </w:p>
    <w:p w14:paraId="53D30151" w14:textId="77777777" w:rsidR="0082599E" w:rsidRDefault="0082599E" w:rsidP="0082599E">
      <w:pPr>
        <w:pStyle w:val="Heading4"/>
      </w:pPr>
      <w:bookmarkStart w:id="24" w:name="_Hlk43823304"/>
      <w:bookmarkStart w:id="25" w:name="_Hlk43555257"/>
      <w:bookmarkStart w:id="26" w:name="_Hlk43555975"/>
      <w:bookmarkStart w:id="27" w:name="_Hlk44151351"/>
      <w:r>
        <w:t>COPY</w:t>
      </w:r>
    </w:p>
    <w:p w14:paraId="60E66295" w14:textId="30E06FDA" w:rsidR="0082599E" w:rsidRPr="00F132A9" w:rsidRDefault="0082599E" w:rsidP="0082599E">
      <w:bookmarkStart w:id="28" w:name="_Hlk44249921"/>
      <w:r>
        <w:t xml:space="preserve">Click the </w:t>
      </w:r>
      <w:r>
        <w:rPr>
          <w:b/>
          <w:bCs/>
          <w:i/>
          <w:iCs/>
          <w:u w:val="single"/>
        </w:rPr>
        <w:t>“Copy”</w:t>
      </w:r>
      <w:r>
        <w:t xml:space="preserve"> button to copy information from the currently selected Outbound API.</w:t>
      </w:r>
    </w:p>
    <w:bookmarkEnd w:id="24"/>
    <w:bookmarkEnd w:id="28"/>
    <w:p w14:paraId="0160C606" w14:textId="77777777" w:rsidR="0082599E" w:rsidRDefault="0082599E" w:rsidP="0082599E">
      <w:pPr>
        <w:pStyle w:val="Heading4"/>
      </w:pPr>
      <w:r>
        <w:t>DELETE</w:t>
      </w:r>
    </w:p>
    <w:p w14:paraId="78998A20" w14:textId="1DD35637" w:rsidR="0082599E" w:rsidRDefault="0082599E" w:rsidP="0082599E">
      <w:bookmarkStart w:id="29" w:name="_Hlk43554768"/>
      <w:r>
        <w:t xml:space="preserve">To delete the currently selected Outbound API, simply press the </w:t>
      </w:r>
      <w:r w:rsidRPr="00B86B9F">
        <w:rPr>
          <w:b/>
          <w:bCs/>
          <w:i/>
          <w:iCs/>
          <w:u w:val="single"/>
        </w:rPr>
        <w:t>"D"</w:t>
      </w:r>
      <w:r>
        <w:t xml:space="preserve"> key.  Alternatively, click the </w:t>
      </w:r>
      <w:r>
        <w:rPr>
          <w:b/>
          <w:bCs/>
          <w:i/>
          <w:iCs/>
          <w:u w:val="single"/>
        </w:rPr>
        <w:t>“Delete”</w:t>
      </w:r>
      <w:r>
        <w:t xml:space="preserve"> button at the bottom of the screen.</w:t>
      </w:r>
    </w:p>
    <w:p w14:paraId="3554E570" w14:textId="77777777" w:rsidR="0082599E" w:rsidRDefault="0082599E" w:rsidP="0082599E">
      <w:pPr>
        <w:pStyle w:val="Heading4"/>
      </w:pPr>
      <w:bookmarkStart w:id="30" w:name="_Hlk42700524"/>
      <w:bookmarkStart w:id="31" w:name="_Hlk43140819"/>
      <w:bookmarkStart w:id="32" w:name="_Hlk43555402"/>
      <w:bookmarkEnd w:id="25"/>
      <w:bookmarkEnd w:id="26"/>
      <w:bookmarkEnd w:id="29"/>
      <w:r>
        <w:t>NEXT</w:t>
      </w:r>
    </w:p>
    <w:p w14:paraId="14F2C9CA" w14:textId="4651F311" w:rsidR="0082599E" w:rsidRDefault="0082599E" w:rsidP="0082599E">
      <w:r>
        <w:t xml:space="preserve">Press </w:t>
      </w:r>
      <w:r w:rsidRPr="00B86B9F">
        <w:rPr>
          <w:b/>
          <w:bCs/>
          <w:i/>
          <w:iCs/>
          <w:u w:val="single"/>
        </w:rPr>
        <w:t>"N"</w:t>
      </w:r>
      <w:r>
        <w:t xml:space="preserve"> (Next) to find next Outbound API to view or modify. Alternatively, press the </w:t>
      </w:r>
      <w:r>
        <w:rPr>
          <w:b/>
          <w:bCs/>
          <w:i/>
          <w:iCs/>
          <w:u w:val="single"/>
        </w:rPr>
        <w:t>“Right Arrow”</w:t>
      </w:r>
      <w:r>
        <w:t xml:space="preserve"> on the screen.</w:t>
      </w:r>
    </w:p>
    <w:p w14:paraId="41340487" w14:textId="77777777" w:rsidR="0082599E" w:rsidRDefault="0082599E" w:rsidP="0082599E">
      <w:pPr>
        <w:pStyle w:val="Heading4"/>
      </w:pPr>
      <w:r>
        <w:t>PREVIOUS</w:t>
      </w:r>
    </w:p>
    <w:p w14:paraId="039E8716" w14:textId="17E8079B" w:rsidR="0082599E" w:rsidRDefault="0082599E" w:rsidP="0082599E">
      <w:r>
        <w:t xml:space="preserve">Press </w:t>
      </w:r>
      <w:r w:rsidRPr="00B86B9F">
        <w:rPr>
          <w:b/>
          <w:bCs/>
          <w:i/>
          <w:iCs/>
          <w:u w:val="single"/>
        </w:rPr>
        <w:t>"P"</w:t>
      </w:r>
      <w:r>
        <w:t xml:space="preserve"> (Previous) to find previous Outbound API to view or modify.</w:t>
      </w:r>
      <w:r w:rsidRPr="00EA7FC0">
        <w:t xml:space="preserve"> </w:t>
      </w:r>
      <w:r>
        <w:t xml:space="preserve">Alternatively, press the </w:t>
      </w:r>
      <w:r>
        <w:rPr>
          <w:b/>
          <w:bCs/>
          <w:i/>
          <w:iCs/>
          <w:u w:val="single"/>
        </w:rPr>
        <w:t>“Left Arrow”</w:t>
      </w:r>
      <w:r>
        <w:t xml:space="preserve"> on the screen.</w:t>
      </w:r>
      <w:bookmarkEnd w:id="30"/>
    </w:p>
    <w:p w14:paraId="77CF6F0E" w14:textId="374D027B" w:rsidR="00B47D35" w:rsidRDefault="00B47D35" w:rsidP="00B47D35">
      <w:pPr>
        <w:pStyle w:val="Heading3"/>
      </w:pPr>
      <w:bookmarkStart w:id="33" w:name="_Toc45559451"/>
      <w:bookmarkEnd w:id="27"/>
      <w:bookmarkEnd w:id="31"/>
      <w:bookmarkEnd w:id="32"/>
      <w:r>
        <w:lastRenderedPageBreak/>
        <w:t>Update Outbound</w:t>
      </w:r>
      <w:bookmarkEnd w:id="33"/>
    </w:p>
    <w:p w14:paraId="2064FAA8" w14:textId="242E29EE" w:rsidR="003F147C" w:rsidRPr="003F147C" w:rsidRDefault="003F147C" w:rsidP="003F147C">
      <w:r>
        <w:rPr>
          <w:noProof/>
        </w:rPr>
        <w:drawing>
          <wp:inline distT="0" distB="0" distL="0" distR="0" wp14:anchorId="1A0B4231" wp14:editId="71BFC3DD">
            <wp:extent cx="5943600" cy="47383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738370"/>
                    </a:xfrm>
                    <a:prstGeom prst="rect">
                      <a:avLst/>
                    </a:prstGeom>
                  </pic:spPr>
                </pic:pic>
              </a:graphicData>
            </a:graphic>
          </wp:inline>
        </w:drawing>
      </w:r>
    </w:p>
    <w:p w14:paraId="0FC4D24F" w14:textId="77777777" w:rsidR="0082599E" w:rsidRDefault="0082599E" w:rsidP="0082599E">
      <w:pPr>
        <w:pStyle w:val="Heading4"/>
      </w:pPr>
      <w:bookmarkStart w:id="34" w:name="_Hlk44166958"/>
      <w:bookmarkStart w:id="35" w:name="_Hlk44852863"/>
      <w:bookmarkStart w:id="36" w:name="_Hlk44168431"/>
      <w:r>
        <w:t>SAVE</w:t>
      </w:r>
    </w:p>
    <w:p w14:paraId="0CC4CAE3" w14:textId="02979BF7" w:rsidR="0082599E" w:rsidRDefault="0082599E" w:rsidP="0082599E">
      <w:bookmarkStart w:id="37" w:name="_Hlk44148351"/>
      <w:r>
        <w:t xml:space="preserve">Click the </w:t>
      </w:r>
      <w:r>
        <w:rPr>
          <w:b/>
          <w:bCs/>
          <w:i/>
          <w:iCs/>
          <w:u w:val="single"/>
        </w:rPr>
        <w:t>“Save”</w:t>
      </w:r>
      <w:r>
        <w:t xml:space="preserve"> button to save all changes to the current Outbound API.</w:t>
      </w:r>
    </w:p>
    <w:p w14:paraId="74A8240E" w14:textId="77777777" w:rsidR="0082599E" w:rsidRDefault="0082599E" w:rsidP="0082599E">
      <w:pPr>
        <w:pStyle w:val="Heading4"/>
      </w:pPr>
      <w:bookmarkStart w:id="38" w:name="_Hlk43554325"/>
      <w:bookmarkEnd w:id="34"/>
      <w:bookmarkEnd w:id="37"/>
      <w:r>
        <w:t>RESET</w:t>
      </w:r>
    </w:p>
    <w:p w14:paraId="717C12C3" w14:textId="77777777" w:rsidR="0082599E" w:rsidRPr="00096EBD" w:rsidRDefault="0082599E" w:rsidP="0082599E">
      <w:bookmarkStart w:id="39" w:name="_Hlk44148356"/>
      <w:r>
        <w:t xml:space="preserve">Click the </w:t>
      </w:r>
      <w:r>
        <w:rPr>
          <w:b/>
          <w:bCs/>
          <w:i/>
          <w:iCs/>
          <w:u w:val="single"/>
        </w:rPr>
        <w:t>“Reset”</w:t>
      </w:r>
      <w:r>
        <w:t xml:space="preserve"> button to reset all fields to their original state.</w:t>
      </w:r>
    </w:p>
    <w:p w14:paraId="3FE8AF69" w14:textId="77777777" w:rsidR="0082599E" w:rsidRDefault="0082599E" w:rsidP="0082599E">
      <w:pPr>
        <w:pStyle w:val="Heading4"/>
      </w:pPr>
      <w:bookmarkStart w:id="40" w:name="_Hlk43554920"/>
      <w:bookmarkEnd w:id="39"/>
      <w:r>
        <w:t>CANCEL</w:t>
      </w:r>
    </w:p>
    <w:p w14:paraId="5C9E30A0" w14:textId="031FF025" w:rsidR="0082599E" w:rsidRPr="00DF6BEC" w:rsidRDefault="0082599E" w:rsidP="0082599E">
      <w:bookmarkStart w:id="41" w:name="_Hlk44254145"/>
      <w:bookmarkEnd w:id="35"/>
      <w:r>
        <w:t xml:space="preserve">Click the </w:t>
      </w:r>
      <w:r>
        <w:rPr>
          <w:b/>
          <w:bCs/>
          <w:i/>
          <w:iCs/>
          <w:u w:val="single"/>
        </w:rPr>
        <w:t>“Cancel”</w:t>
      </w:r>
      <w:r>
        <w:t xml:space="preserve"> button to cancel all changes to the Outbound API without saving.</w:t>
      </w:r>
    </w:p>
    <w:bookmarkEnd w:id="36"/>
    <w:bookmarkEnd w:id="38"/>
    <w:bookmarkEnd w:id="40"/>
    <w:bookmarkEnd w:id="41"/>
    <w:p w14:paraId="43EF0407" w14:textId="77777777" w:rsidR="0082599E" w:rsidRDefault="0082599E" w:rsidP="0082599E">
      <w:pPr>
        <w:pStyle w:val="Heading4"/>
      </w:pPr>
      <w:r>
        <w:t>NEXT</w:t>
      </w:r>
    </w:p>
    <w:p w14:paraId="437A6446" w14:textId="41AA437D" w:rsidR="0082599E" w:rsidRDefault="0082599E" w:rsidP="0082599E">
      <w:r>
        <w:t xml:space="preserve">Press </w:t>
      </w:r>
      <w:r w:rsidRPr="00B86B9F">
        <w:rPr>
          <w:b/>
          <w:bCs/>
          <w:i/>
          <w:iCs/>
          <w:u w:val="single"/>
        </w:rPr>
        <w:t>"N"</w:t>
      </w:r>
      <w:r>
        <w:t xml:space="preserve"> (Next) to find next Outbound API to view or modify. Alternatively, press the </w:t>
      </w:r>
      <w:r>
        <w:rPr>
          <w:b/>
          <w:bCs/>
          <w:i/>
          <w:iCs/>
          <w:u w:val="single"/>
        </w:rPr>
        <w:t>“Right Arrow”</w:t>
      </w:r>
      <w:r>
        <w:t xml:space="preserve"> on the screen.</w:t>
      </w:r>
    </w:p>
    <w:p w14:paraId="4965A234" w14:textId="77777777" w:rsidR="0082599E" w:rsidRDefault="0082599E" w:rsidP="0082599E">
      <w:pPr>
        <w:pStyle w:val="Heading4"/>
      </w:pPr>
      <w:r>
        <w:t>PREVIOUS</w:t>
      </w:r>
    </w:p>
    <w:p w14:paraId="5B0C7763" w14:textId="764C096B" w:rsidR="0082599E" w:rsidRDefault="0082599E" w:rsidP="0082599E">
      <w:r>
        <w:t xml:space="preserve">Press </w:t>
      </w:r>
      <w:r w:rsidRPr="00B86B9F">
        <w:rPr>
          <w:b/>
          <w:bCs/>
          <w:i/>
          <w:iCs/>
          <w:u w:val="single"/>
        </w:rPr>
        <w:t>"P"</w:t>
      </w:r>
      <w:r>
        <w:t xml:space="preserve"> (Previous) to find previous Outbound API to view or modify.</w:t>
      </w:r>
      <w:r w:rsidRPr="00EA7FC0">
        <w:t xml:space="preserve"> </w:t>
      </w:r>
      <w:r>
        <w:t xml:space="preserve">Alternatively, press the </w:t>
      </w:r>
      <w:r>
        <w:rPr>
          <w:b/>
          <w:bCs/>
          <w:i/>
          <w:iCs/>
          <w:u w:val="single"/>
        </w:rPr>
        <w:t>“Left Arrow”</w:t>
      </w:r>
      <w:r>
        <w:t xml:space="preserve"> on the screen.</w:t>
      </w:r>
    </w:p>
    <w:p w14:paraId="584B4B3D" w14:textId="13E5BACC" w:rsidR="00B47D35" w:rsidRDefault="00B47D35" w:rsidP="00B47D35">
      <w:pPr>
        <w:pStyle w:val="Heading3"/>
      </w:pPr>
      <w:bookmarkStart w:id="42" w:name="_Toc45559452"/>
      <w:r>
        <w:lastRenderedPageBreak/>
        <w:t>Update Outbound Field Definitions</w:t>
      </w:r>
      <w:bookmarkEnd w:id="42"/>
    </w:p>
    <w:p w14:paraId="10BC4B5A" w14:textId="6BA7AD5E" w:rsidR="00B47D35" w:rsidRDefault="003F147C" w:rsidP="00B47D35">
      <w:pPr>
        <w:pStyle w:val="Heading4"/>
      </w:pPr>
      <w:r>
        <w:t>API ID</w:t>
      </w:r>
    </w:p>
    <w:p w14:paraId="1AB2CF95" w14:textId="757E7D99" w:rsidR="003F147C" w:rsidRPr="003F147C" w:rsidRDefault="007F1BD4" w:rsidP="003F147C">
      <w:r>
        <w:t>The API ID will transfer from the API lookup screen, and cannot be modified by the user.</w:t>
      </w:r>
    </w:p>
    <w:p w14:paraId="1E233114" w14:textId="60CCDF0B" w:rsidR="003F147C" w:rsidRDefault="003F147C" w:rsidP="003F147C">
      <w:pPr>
        <w:pStyle w:val="Heading4"/>
      </w:pPr>
      <w:r>
        <w:t>Client ID</w:t>
      </w:r>
    </w:p>
    <w:p w14:paraId="2E95A2FB" w14:textId="7CE5E93C" w:rsidR="003F147C" w:rsidRPr="003F147C" w:rsidRDefault="007F1BD4" w:rsidP="003F147C">
      <w:r>
        <w:t>When adding a new Outbound API, the user may enter the client ID name in this field. If updating an existing Outbound API, this field cannot be modified.</w:t>
      </w:r>
    </w:p>
    <w:p w14:paraId="471E80DD" w14:textId="7F78C6DD" w:rsidR="003F147C" w:rsidRDefault="003F147C" w:rsidP="003F147C">
      <w:pPr>
        <w:pStyle w:val="Heading4"/>
      </w:pPr>
      <w:r>
        <w:t>Inactive – Toggle Box</w:t>
      </w:r>
    </w:p>
    <w:p w14:paraId="5A414901" w14:textId="362B240E" w:rsidR="007F1BD4" w:rsidRDefault="007F1BD4" w:rsidP="007F1BD4">
      <w:bookmarkStart w:id="43" w:name="_Hlk42883346"/>
      <w:bookmarkStart w:id="44" w:name="_Hlk43034748"/>
      <w:r>
        <w:t>To set this API as inactive, make sure that the Inactive toggle box is checked.</w:t>
      </w:r>
      <w:bookmarkEnd w:id="43"/>
    </w:p>
    <w:bookmarkEnd w:id="44"/>
    <w:p w14:paraId="78428BC1" w14:textId="33AE4BD4" w:rsidR="003F147C" w:rsidRDefault="003F147C" w:rsidP="003F147C">
      <w:pPr>
        <w:pStyle w:val="Heading4"/>
      </w:pPr>
      <w:r>
        <w:t>Description</w:t>
      </w:r>
    </w:p>
    <w:p w14:paraId="409FE340" w14:textId="4CC01044" w:rsidR="003F147C" w:rsidRPr="003F147C" w:rsidRDefault="007F1BD4" w:rsidP="003F147C">
      <w:r>
        <w:t>The user may enter a description of this API in this field.</w:t>
      </w:r>
    </w:p>
    <w:p w14:paraId="2BF8536A" w14:textId="58CC13A9" w:rsidR="003F147C" w:rsidRDefault="003F147C" w:rsidP="003F147C">
      <w:pPr>
        <w:pStyle w:val="Heading4"/>
      </w:pPr>
      <w:r>
        <w:t>End Point</w:t>
      </w:r>
    </w:p>
    <w:p w14:paraId="281B2C83" w14:textId="4A0227AF" w:rsidR="003F147C" w:rsidRPr="003F147C" w:rsidRDefault="007F1BD4" w:rsidP="003F147C">
      <w:r>
        <w:t>Enter the end point of this API in this field.</w:t>
      </w:r>
    </w:p>
    <w:p w14:paraId="70A4DD5A" w14:textId="5848256C" w:rsidR="003F147C" w:rsidRDefault="003F147C" w:rsidP="003F147C">
      <w:pPr>
        <w:pStyle w:val="Heading4"/>
      </w:pPr>
      <w:r>
        <w:t>Save File – Toggle Box</w:t>
      </w:r>
    </w:p>
    <w:p w14:paraId="0ABFE7CD" w14:textId="0FC64784" w:rsidR="007F1BD4" w:rsidRDefault="007F1BD4" w:rsidP="007F1BD4">
      <w:r>
        <w:t>To save this API to a file, make sure that the save File toggle box is checked.</w:t>
      </w:r>
    </w:p>
    <w:p w14:paraId="7FCCA959" w14:textId="3E733159" w:rsidR="003F147C" w:rsidRDefault="003F147C" w:rsidP="003F147C">
      <w:pPr>
        <w:pStyle w:val="Heading4"/>
      </w:pPr>
      <w:r>
        <w:t>Saved File Folder</w:t>
      </w:r>
    </w:p>
    <w:p w14:paraId="64390AE2" w14:textId="48E84F4C" w:rsidR="003F147C" w:rsidRPr="007F1BD4" w:rsidRDefault="007F1BD4" w:rsidP="003F147C">
      <w:r>
        <w:t xml:space="preserve">The user may enter a file path to save this API to. Alternatively, press the </w:t>
      </w:r>
      <w:r>
        <w:rPr>
          <w:b/>
          <w:bCs/>
          <w:i/>
          <w:iCs/>
          <w:u w:val="single"/>
        </w:rPr>
        <w:t>“F1”</w:t>
      </w:r>
      <w:r>
        <w:t xml:space="preserve"> key to choose a file path using the Windows Explorer window.</w:t>
      </w:r>
    </w:p>
    <w:p w14:paraId="6989ABA6" w14:textId="49DDB054" w:rsidR="003F147C" w:rsidRDefault="003F147C" w:rsidP="003F147C">
      <w:pPr>
        <w:pStyle w:val="Heading4"/>
      </w:pPr>
      <w:bookmarkStart w:id="45" w:name="_Hlk45269531"/>
      <w:r>
        <w:t>Request Type</w:t>
      </w:r>
    </w:p>
    <w:p w14:paraId="644CD61C" w14:textId="6099C961" w:rsidR="007F1BD4" w:rsidRDefault="007F1BD4" w:rsidP="007F1BD4">
      <w:r>
        <w:t>The user may choose a Request Type for this API from this drop-down menu. Valid Request Types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0"/>
        <w:gridCol w:w="1870"/>
        <w:gridCol w:w="1870"/>
        <w:gridCol w:w="1870"/>
        <w:gridCol w:w="1870"/>
      </w:tblGrid>
      <w:tr w:rsidR="007F1BD4" w14:paraId="072393D4" w14:textId="77777777" w:rsidTr="0098665C">
        <w:trPr>
          <w:trHeight w:val="485"/>
        </w:trPr>
        <w:tc>
          <w:tcPr>
            <w:tcW w:w="1870" w:type="dxa"/>
          </w:tcPr>
          <w:p w14:paraId="72BECF1A" w14:textId="73F7DF29" w:rsidR="007F1BD4" w:rsidRDefault="007C61C4" w:rsidP="0098665C">
            <w:r>
              <w:t>API</w:t>
            </w:r>
          </w:p>
        </w:tc>
        <w:tc>
          <w:tcPr>
            <w:tcW w:w="1870" w:type="dxa"/>
          </w:tcPr>
          <w:p w14:paraId="1D1C1DF8" w14:textId="608CD0A2" w:rsidR="007F1BD4" w:rsidRDefault="007C61C4" w:rsidP="0098665C">
            <w:r>
              <w:t>FTP</w:t>
            </w:r>
          </w:p>
        </w:tc>
        <w:tc>
          <w:tcPr>
            <w:tcW w:w="1870" w:type="dxa"/>
          </w:tcPr>
          <w:p w14:paraId="5AB680F1" w14:textId="6977C249" w:rsidR="007F1BD4" w:rsidRDefault="007C61C4" w:rsidP="0098665C">
            <w:r>
              <w:t>SAVE</w:t>
            </w:r>
          </w:p>
        </w:tc>
        <w:tc>
          <w:tcPr>
            <w:tcW w:w="1870" w:type="dxa"/>
          </w:tcPr>
          <w:p w14:paraId="267D9331" w14:textId="7585C65A" w:rsidR="007F1BD4" w:rsidRDefault="007F1BD4" w:rsidP="0098665C"/>
        </w:tc>
        <w:tc>
          <w:tcPr>
            <w:tcW w:w="1870" w:type="dxa"/>
          </w:tcPr>
          <w:p w14:paraId="3A847905" w14:textId="32655BF6" w:rsidR="007F1BD4" w:rsidRDefault="007F1BD4" w:rsidP="0098665C"/>
        </w:tc>
      </w:tr>
    </w:tbl>
    <w:p w14:paraId="58C25AE2" w14:textId="34060648" w:rsidR="003F147C" w:rsidRDefault="003F147C" w:rsidP="003F147C">
      <w:pPr>
        <w:pStyle w:val="Heading4"/>
      </w:pPr>
      <w:r>
        <w:t>Request Verb</w:t>
      </w:r>
    </w:p>
    <w:p w14:paraId="3A8FEF5B" w14:textId="75AF570A" w:rsidR="007C61C4" w:rsidRDefault="007C61C4" w:rsidP="007C61C4">
      <w:r>
        <w:t>The user may choose a Request Verb for this API from this drop-down menu. Valid Request Verbs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0"/>
        <w:gridCol w:w="1870"/>
        <w:gridCol w:w="1870"/>
      </w:tblGrid>
      <w:tr w:rsidR="007C61C4" w14:paraId="79BE64FD" w14:textId="77777777" w:rsidTr="0098665C">
        <w:trPr>
          <w:trHeight w:val="485"/>
        </w:trPr>
        <w:tc>
          <w:tcPr>
            <w:tcW w:w="1870" w:type="dxa"/>
          </w:tcPr>
          <w:p w14:paraId="3EDE4482" w14:textId="3798D2A8" w:rsidR="007C61C4" w:rsidRDefault="007C61C4" w:rsidP="007C61C4">
            <w:r>
              <w:t>GET</w:t>
            </w:r>
          </w:p>
        </w:tc>
        <w:tc>
          <w:tcPr>
            <w:tcW w:w="1870" w:type="dxa"/>
          </w:tcPr>
          <w:p w14:paraId="6C32DC58" w14:textId="7CD65703" w:rsidR="007C61C4" w:rsidRDefault="007C61C4" w:rsidP="007C61C4">
            <w:r>
              <w:t>POST</w:t>
            </w:r>
          </w:p>
        </w:tc>
        <w:tc>
          <w:tcPr>
            <w:tcW w:w="1870" w:type="dxa"/>
          </w:tcPr>
          <w:p w14:paraId="763C1354" w14:textId="77777777" w:rsidR="007C61C4" w:rsidRDefault="007C61C4" w:rsidP="007C61C4"/>
        </w:tc>
      </w:tr>
    </w:tbl>
    <w:p w14:paraId="33257E2C" w14:textId="7E225DBC" w:rsidR="003F147C" w:rsidRDefault="003F147C" w:rsidP="003F147C">
      <w:pPr>
        <w:pStyle w:val="Heading4"/>
      </w:pPr>
      <w:r>
        <w:t>Request Data Type</w:t>
      </w:r>
    </w:p>
    <w:p w14:paraId="31586418" w14:textId="6D3298DE" w:rsidR="007C61C4" w:rsidRDefault="007C61C4" w:rsidP="007C61C4">
      <w:r>
        <w:t>The user may choose a Data Type for this API from this drop-down menu. Valid Request Data Types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0"/>
        <w:gridCol w:w="1870"/>
        <w:gridCol w:w="1870"/>
        <w:gridCol w:w="1870"/>
        <w:gridCol w:w="1870"/>
      </w:tblGrid>
      <w:tr w:rsidR="007C61C4" w14:paraId="16C498B0" w14:textId="77777777" w:rsidTr="005D19AB">
        <w:trPr>
          <w:trHeight w:val="369"/>
        </w:trPr>
        <w:tc>
          <w:tcPr>
            <w:tcW w:w="1870" w:type="dxa"/>
          </w:tcPr>
          <w:p w14:paraId="5717540B" w14:textId="27547096" w:rsidR="007C61C4" w:rsidRDefault="007C61C4" w:rsidP="007C61C4">
            <w:r>
              <w:t>CSV</w:t>
            </w:r>
          </w:p>
        </w:tc>
        <w:tc>
          <w:tcPr>
            <w:tcW w:w="1870" w:type="dxa"/>
          </w:tcPr>
          <w:p w14:paraId="35001C90" w14:textId="6D6FF74B" w:rsidR="007C61C4" w:rsidRDefault="007C61C4" w:rsidP="007C61C4">
            <w:r>
              <w:t>JSON</w:t>
            </w:r>
          </w:p>
        </w:tc>
        <w:tc>
          <w:tcPr>
            <w:tcW w:w="1870" w:type="dxa"/>
          </w:tcPr>
          <w:p w14:paraId="60548FBC" w14:textId="7B6ED90D" w:rsidR="007C61C4" w:rsidRDefault="007C61C4" w:rsidP="007C61C4">
            <w:r>
              <w:t>TXT</w:t>
            </w:r>
          </w:p>
        </w:tc>
        <w:tc>
          <w:tcPr>
            <w:tcW w:w="1870" w:type="dxa"/>
          </w:tcPr>
          <w:p w14:paraId="271B0DD1" w14:textId="6689BBA2" w:rsidR="007C61C4" w:rsidRDefault="007C61C4" w:rsidP="007C61C4">
            <w:r>
              <w:t>XML</w:t>
            </w:r>
          </w:p>
        </w:tc>
        <w:tc>
          <w:tcPr>
            <w:tcW w:w="1870" w:type="dxa"/>
          </w:tcPr>
          <w:p w14:paraId="2704B89F" w14:textId="12260194" w:rsidR="007C61C4" w:rsidRDefault="007C61C4" w:rsidP="007C61C4">
            <w:r>
              <w:t>ALL</w:t>
            </w:r>
          </w:p>
        </w:tc>
      </w:tr>
    </w:tbl>
    <w:bookmarkEnd w:id="45"/>
    <w:p w14:paraId="4066314E" w14:textId="3B326D43" w:rsidR="003F147C" w:rsidRDefault="003F147C" w:rsidP="003F147C">
      <w:pPr>
        <w:pStyle w:val="Heading4"/>
      </w:pPr>
      <w:r>
        <w:t>Enable SSL – Toggle Box</w:t>
      </w:r>
    </w:p>
    <w:p w14:paraId="365688C2" w14:textId="4D90C340" w:rsidR="007C61C4" w:rsidRDefault="007C61C4" w:rsidP="007C61C4">
      <w:r>
        <w:t>To enable SSL for this Outbound API, make sure that the Enable SSL toggle box is checked.</w:t>
      </w:r>
    </w:p>
    <w:p w14:paraId="3BC2E915" w14:textId="7AA7FD13" w:rsidR="003F147C" w:rsidRDefault="003F147C" w:rsidP="003F147C">
      <w:pPr>
        <w:pStyle w:val="Heading4"/>
      </w:pPr>
      <w:r>
        <w:t>Authentication Type</w:t>
      </w:r>
    </w:p>
    <w:p w14:paraId="2D5B6816" w14:textId="45BB78B1" w:rsidR="007C61C4" w:rsidRDefault="007C61C4" w:rsidP="007C61C4">
      <w:r>
        <w:t>The user may choose an Authentication Type for this API from this drop-down menu. Valid Authentication Types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0"/>
        <w:gridCol w:w="1870"/>
        <w:gridCol w:w="1870"/>
        <w:gridCol w:w="1870"/>
        <w:gridCol w:w="1870"/>
      </w:tblGrid>
      <w:tr w:rsidR="007C61C4" w14:paraId="31B05F81" w14:textId="77777777" w:rsidTr="0098665C">
        <w:trPr>
          <w:trHeight w:val="485"/>
        </w:trPr>
        <w:tc>
          <w:tcPr>
            <w:tcW w:w="1870" w:type="dxa"/>
          </w:tcPr>
          <w:p w14:paraId="26B4D901" w14:textId="60230EA1" w:rsidR="007C61C4" w:rsidRDefault="007C61C4" w:rsidP="0098665C">
            <w:r>
              <w:t>Basic</w:t>
            </w:r>
          </w:p>
        </w:tc>
        <w:tc>
          <w:tcPr>
            <w:tcW w:w="1870" w:type="dxa"/>
          </w:tcPr>
          <w:p w14:paraId="02F5BA02" w14:textId="11B40094" w:rsidR="007C61C4" w:rsidRDefault="007C61C4" w:rsidP="0098665C">
            <w:r>
              <w:t>Bearer</w:t>
            </w:r>
          </w:p>
        </w:tc>
        <w:tc>
          <w:tcPr>
            <w:tcW w:w="1870" w:type="dxa"/>
          </w:tcPr>
          <w:p w14:paraId="27ED8C82" w14:textId="14C0DE91" w:rsidR="007C61C4" w:rsidRDefault="007C61C4" w:rsidP="0098665C">
            <w:r>
              <w:t>None</w:t>
            </w:r>
          </w:p>
        </w:tc>
        <w:tc>
          <w:tcPr>
            <w:tcW w:w="1870" w:type="dxa"/>
          </w:tcPr>
          <w:p w14:paraId="5F343064" w14:textId="77777777" w:rsidR="007C61C4" w:rsidRDefault="007C61C4" w:rsidP="0098665C"/>
        </w:tc>
        <w:tc>
          <w:tcPr>
            <w:tcW w:w="1870" w:type="dxa"/>
          </w:tcPr>
          <w:p w14:paraId="70316303" w14:textId="77777777" w:rsidR="007C61C4" w:rsidRDefault="007C61C4" w:rsidP="0098665C"/>
        </w:tc>
      </w:tr>
    </w:tbl>
    <w:p w14:paraId="4ABA5BAF" w14:textId="774F94B5" w:rsidR="00B47D35" w:rsidRDefault="00B47D35" w:rsidP="00B47D35">
      <w:pPr>
        <w:pStyle w:val="Heading3"/>
      </w:pPr>
      <w:bookmarkStart w:id="46" w:name="_Toc45559453"/>
      <w:r>
        <w:lastRenderedPageBreak/>
        <w:t>Detail Screen</w:t>
      </w:r>
      <w:bookmarkEnd w:id="46"/>
    </w:p>
    <w:p w14:paraId="4308D8DE" w14:textId="65884309" w:rsidR="003F147C" w:rsidRPr="003F147C" w:rsidRDefault="003F147C" w:rsidP="003F147C">
      <w:r>
        <w:rPr>
          <w:noProof/>
        </w:rPr>
        <w:drawing>
          <wp:inline distT="0" distB="0" distL="0" distR="0" wp14:anchorId="3780AC5A" wp14:editId="502E4BA4">
            <wp:extent cx="5943600" cy="45789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578985"/>
                    </a:xfrm>
                    <a:prstGeom prst="rect">
                      <a:avLst/>
                    </a:prstGeom>
                  </pic:spPr>
                </pic:pic>
              </a:graphicData>
            </a:graphic>
          </wp:inline>
        </w:drawing>
      </w:r>
    </w:p>
    <w:p w14:paraId="22A36C8D" w14:textId="2D947E63" w:rsidR="00B47D35" w:rsidRDefault="003F147C" w:rsidP="00B47D35">
      <w:pPr>
        <w:pStyle w:val="Heading4"/>
      </w:pPr>
      <w:r>
        <w:t>UPDATE</w:t>
      </w:r>
    </w:p>
    <w:p w14:paraId="649EA971" w14:textId="467F45C3" w:rsidR="007C61C4" w:rsidRDefault="007C61C4" w:rsidP="007C61C4">
      <w:r>
        <w:t xml:space="preserve">To change the currently selected API Request Data, simply click the </w:t>
      </w:r>
      <w:r>
        <w:rPr>
          <w:b/>
          <w:bCs/>
          <w:i/>
          <w:iCs/>
          <w:u w:val="single"/>
        </w:rPr>
        <w:t>“Update</w:t>
      </w:r>
      <w:r>
        <w:t xml:space="preserve">” button at the bottom of the screen.  </w:t>
      </w:r>
    </w:p>
    <w:p w14:paraId="0432ABF8" w14:textId="34C15DFA" w:rsidR="00B47D35" w:rsidRDefault="00B47D35" w:rsidP="00B47D35">
      <w:pPr>
        <w:pStyle w:val="Heading3"/>
      </w:pPr>
      <w:bookmarkStart w:id="47" w:name="_Toc45559454"/>
      <w:r>
        <w:lastRenderedPageBreak/>
        <w:t>Update Detail</w:t>
      </w:r>
      <w:bookmarkEnd w:id="47"/>
    </w:p>
    <w:p w14:paraId="793F1AA1" w14:textId="06F0CB1C" w:rsidR="003F147C" w:rsidRPr="003F147C" w:rsidRDefault="003F147C" w:rsidP="003F147C">
      <w:r>
        <w:rPr>
          <w:noProof/>
        </w:rPr>
        <w:drawing>
          <wp:inline distT="0" distB="0" distL="0" distR="0" wp14:anchorId="5EACAD30" wp14:editId="51F18E10">
            <wp:extent cx="5943600" cy="46031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603115"/>
                    </a:xfrm>
                    <a:prstGeom prst="rect">
                      <a:avLst/>
                    </a:prstGeom>
                  </pic:spPr>
                </pic:pic>
              </a:graphicData>
            </a:graphic>
          </wp:inline>
        </w:drawing>
      </w:r>
    </w:p>
    <w:p w14:paraId="12B33497" w14:textId="77777777" w:rsidR="007C61C4" w:rsidRDefault="007C61C4" w:rsidP="007C61C4">
      <w:pPr>
        <w:pStyle w:val="Heading4"/>
      </w:pPr>
      <w:r>
        <w:t>SAVE</w:t>
      </w:r>
    </w:p>
    <w:p w14:paraId="7FF54EBB" w14:textId="55E87289" w:rsidR="007C61C4" w:rsidRDefault="007C61C4" w:rsidP="007C61C4">
      <w:r>
        <w:t xml:space="preserve">Click the </w:t>
      </w:r>
      <w:r>
        <w:rPr>
          <w:b/>
          <w:bCs/>
          <w:i/>
          <w:iCs/>
          <w:u w:val="single"/>
        </w:rPr>
        <w:t>“Save”</w:t>
      </w:r>
      <w:r>
        <w:t xml:space="preserve"> button to save all changes to the current Outbound API.</w:t>
      </w:r>
    </w:p>
    <w:p w14:paraId="00DA5FE3" w14:textId="77777777" w:rsidR="007C61C4" w:rsidRDefault="007C61C4" w:rsidP="007C61C4">
      <w:pPr>
        <w:pStyle w:val="Heading4"/>
      </w:pPr>
      <w:r>
        <w:t>RESET</w:t>
      </w:r>
    </w:p>
    <w:p w14:paraId="549D35FF" w14:textId="77777777" w:rsidR="007C61C4" w:rsidRPr="00096EBD" w:rsidRDefault="007C61C4" w:rsidP="007C61C4">
      <w:r>
        <w:t xml:space="preserve">Click the </w:t>
      </w:r>
      <w:r>
        <w:rPr>
          <w:b/>
          <w:bCs/>
          <w:i/>
          <w:iCs/>
          <w:u w:val="single"/>
        </w:rPr>
        <w:t>“Reset”</w:t>
      </w:r>
      <w:r>
        <w:t xml:space="preserve"> button to reset all fields to their original state.</w:t>
      </w:r>
    </w:p>
    <w:p w14:paraId="2E2D49C3" w14:textId="77777777" w:rsidR="007C61C4" w:rsidRDefault="007C61C4" w:rsidP="007C61C4">
      <w:pPr>
        <w:pStyle w:val="Heading4"/>
      </w:pPr>
      <w:r>
        <w:t>CANCEL</w:t>
      </w:r>
    </w:p>
    <w:p w14:paraId="1A737FC8" w14:textId="475C88AD" w:rsidR="007C61C4" w:rsidRPr="00DF6BEC" w:rsidRDefault="007C61C4" w:rsidP="007C61C4">
      <w:r>
        <w:t xml:space="preserve">Click the </w:t>
      </w:r>
      <w:r>
        <w:rPr>
          <w:b/>
          <w:bCs/>
          <w:i/>
          <w:iCs/>
          <w:u w:val="single"/>
        </w:rPr>
        <w:t>“Cancel”</w:t>
      </w:r>
      <w:r>
        <w:t xml:space="preserve"> button to cancel all changes to the Outbound API without saving.</w:t>
      </w:r>
    </w:p>
    <w:p w14:paraId="0D3E310F" w14:textId="0017C3BE" w:rsidR="00B47D35" w:rsidRDefault="00B47D35" w:rsidP="00B47D35">
      <w:pPr>
        <w:pStyle w:val="Heading3"/>
      </w:pPr>
      <w:bookmarkStart w:id="48" w:name="_Toc45559455"/>
      <w:r>
        <w:lastRenderedPageBreak/>
        <w:t>Triggers Screen</w:t>
      </w:r>
      <w:bookmarkEnd w:id="48"/>
    </w:p>
    <w:p w14:paraId="2ABD0872" w14:textId="4A11D2B1" w:rsidR="003F147C" w:rsidRPr="003F147C" w:rsidRDefault="003F147C" w:rsidP="003F147C">
      <w:r>
        <w:rPr>
          <w:noProof/>
        </w:rPr>
        <w:drawing>
          <wp:inline distT="0" distB="0" distL="0" distR="0" wp14:anchorId="28CCB18F" wp14:editId="1FC7350E">
            <wp:extent cx="5943600" cy="44710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471035"/>
                    </a:xfrm>
                    <a:prstGeom prst="rect">
                      <a:avLst/>
                    </a:prstGeom>
                  </pic:spPr>
                </pic:pic>
              </a:graphicData>
            </a:graphic>
          </wp:inline>
        </w:drawing>
      </w:r>
    </w:p>
    <w:p w14:paraId="700DD083" w14:textId="5E249030" w:rsidR="00B47D35" w:rsidRDefault="003F147C" w:rsidP="00B47D35">
      <w:pPr>
        <w:pStyle w:val="Heading4"/>
      </w:pPr>
      <w:r>
        <w:t>UPDATE</w:t>
      </w:r>
    </w:p>
    <w:p w14:paraId="087F3552" w14:textId="493DBA7D" w:rsidR="007C61C4" w:rsidRDefault="007C61C4" w:rsidP="007C61C4">
      <w:r>
        <w:t xml:space="preserve">To change the currently selected API Trigger ID, simply click the </w:t>
      </w:r>
      <w:r>
        <w:rPr>
          <w:b/>
          <w:bCs/>
          <w:i/>
          <w:iCs/>
          <w:u w:val="single"/>
        </w:rPr>
        <w:t>“Update</w:t>
      </w:r>
      <w:r>
        <w:t xml:space="preserve">” button at the bottom of the screen.  </w:t>
      </w:r>
    </w:p>
    <w:p w14:paraId="77DD47C3" w14:textId="3BBC6491" w:rsidR="00B47D35" w:rsidRDefault="00B47D35" w:rsidP="00B47D35">
      <w:pPr>
        <w:pStyle w:val="Heading3"/>
      </w:pPr>
      <w:bookmarkStart w:id="49" w:name="_Toc45559456"/>
      <w:r>
        <w:lastRenderedPageBreak/>
        <w:t>Update Trigger</w:t>
      </w:r>
      <w:bookmarkEnd w:id="49"/>
    </w:p>
    <w:p w14:paraId="456AF46E" w14:textId="17903CB9" w:rsidR="003F147C" w:rsidRPr="003F147C" w:rsidRDefault="003F147C" w:rsidP="003F147C">
      <w:r>
        <w:rPr>
          <w:noProof/>
        </w:rPr>
        <w:drawing>
          <wp:inline distT="0" distB="0" distL="0" distR="0" wp14:anchorId="13763CF5" wp14:editId="6EF68A23">
            <wp:extent cx="5943600" cy="44519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451985"/>
                    </a:xfrm>
                    <a:prstGeom prst="rect">
                      <a:avLst/>
                    </a:prstGeom>
                  </pic:spPr>
                </pic:pic>
              </a:graphicData>
            </a:graphic>
          </wp:inline>
        </w:drawing>
      </w:r>
    </w:p>
    <w:p w14:paraId="4B9F7905" w14:textId="77777777" w:rsidR="007C61C4" w:rsidRDefault="007C61C4" w:rsidP="007C61C4">
      <w:pPr>
        <w:pStyle w:val="Heading4"/>
      </w:pPr>
      <w:r>
        <w:t>SAVE</w:t>
      </w:r>
    </w:p>
    <w:p w14:paraId="3FF2A416" w14:textId="7231D439" w:rsidR="007C61C4" w:rsidRDefault="007C61C4" w:rsidP="007C61C4">
      <w:r>
        <w:t xml:space="preserve">Click the </w:t>
      </w:r>
      <w:r>
        <w:rPr>
          <w:b/>
          <w:bCs/>
          <w:i/>
          <w:iCs/>
          <w:u w:val="single"/>
        </w:rPr>
        <w:t>“Save”</w:t>
      </w:r>
      <w:r>
        <w:t xml:space="preserve"> button to save all changes to the current API Trigger.</w:t>
      </w:r>
    </w:p>
    <w:p w14:paraId="5A8DAFB7" w14:textId="77777777" w:rsidR="007C61C4" w:rsidRDefault="007C61C4" w:rsidP="007C61C4">
      <w:pPr>
        <w:pStyle w:val="Heading4"/>
      </w:pPr>
      <w:r>
        <w:t>RESET</w:t>
      </w:r>
    </w:p>
    <w:p w14:paraId="089AE383" w14:textId="77777777" w:rsidR="007C61C4" w:rsidRPr="00096EBD" w:rsidRDefault="007C61C4" w:rsidP="007C61C4">
      <w:r>
        <w:t xml:space="preserve">Click the </w:t>
      </w:r>
      <w:r>
        <w:rPr>
          <w:b/>
          <w:bCs/>
          <w:i/>
          <w:iCs/>
          <w:u w:val="single"/>
        </w:rPr>
        <w:t>“Reset”</w:t>
      </w:r>
      <w:r>
        <w:t xml:space="preserve"> button to reset all fields to their original state.</w:t>
      </w:r>
    </w:p>
    <w:p w14:paraId="3916DEE0" w14:textId="77777777" w:rsidR="007C61C4" w:rsidRDefault="007C61C4" w:rsidP="007C61C4">
      <w:pPr>
        <w:pStyle w:val="Heading4"/>
      </w:pPr>
      <w:r>
        <w:t>CANCEL</w:t>
      </w:r>
    </w:p>
    <w:p w14:paraId="3D70F963" w14:textId="7D8B8901" w:rsidR="007C61C4" w:rsidRPr="00DF6BEC" w:rsidRDefault="007C61C4" w:rsidP="007C61C4">
      <w:r>
        <w:t xml:space="preserve">Click the </w:t>
      </w:r>
      <w:r>
        <w:rPr>
          <w:b/>
          <w:bCs/>
          <w:i/>
          <w:iCs/>
          <w:u w:val="single"/>
        </w:rPr>
        <w:t>“Cancel”</w:t>
      </w:r>
      <w:r>
        <w:t xml:space="preserve"> button to cancel all changes to the API Trigger without saving.</w:t>
      </w:r>
    </w:p>
    <w:p w14:paraId="798BF9DB" w14:textId="69A8BCF0" w:rsidR="003F147C" w:rsidRDefault="003F147C" w:rsidP="003F147C">
      <w:pPr>
        <w:pStyle w:val="Heading4"/>
      </w:pPr>
      <w:r>
        <w:t>Inactive – Toggle Box</w:t>
      </w:r>
    </w:p>
    <w:p w14:paraId="7624F668" w14:textId="0FAA69A3" w:rsidR="007C61C4" w:rsidRDefault="007C61C4" w:rsidP="007C61C4">
      <w:r>
        <w:t>To Set this API as Inactive, make sure that the Inactive toggle box is checked.</w:t>
      </w:r>
    </w:p>
    <w:p w14:paraId="1C7C0319" w14:textId="5AE6EC29" w:rsidR="00B47D35" w:rsidRDefault="00B47D35" w:rsidP="00B47D35">
      <w:pPr>
        <w:pStyle w:val="Heading3"/>
      </w:pPr>
      <w:bookmarkStart w:id="50" w:name="_Toc45559457"/>
      <w:r>
        <w:lastRenderedPageBreak/>
        <w:t>ClientXref</w:t>
      </w:r>
      <w:bookmarkEnd w:id="50"/>
    </w:p>
    <w:p w14:paraId="67FEB617" w14:textId="638C1103" w:rsidR="001A0249" w:rsidRPr="001A0249" w:rsidRDefault="001A0249" w:rsidP="001A0249">
      <w:r>
        <w:rPr>
          <w:noProof/>
        </w:rPr>
        <w:drawing>
          <wp:inline distT="0" distB="0" distL="0" distR="0" wp14:anchorId="0F758C97" wp14:editId="59323705">
            <wp:extent cx="5943600" cy="4592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592320"/>
                    </a:xfrm>
                    <a:prstGeom prst="rect">
                      <a:avLst/>
                    </a:prstGeom>
                  </pic:spPr>
                </pic:pic>
              </a:graphicData>
            </a:graphic>
          </wp:inline>
        </w:drawing>
      </w:r>
    </w:p>
    <w:p w14:paraId="4B04484E" w14:textId="5F3BED4B" w:rsidR="00B47D35" w:rsidRDefault="001A0249" w:rsidP="00B47D35">
      <w:pPr>
        <w:pStyle w:val="Heading4"/>
      </w:pPr>
      <w:r>
        <w:t>UPDATE (Information)</w:t>
      </w:r>
    </w:p>
    <w:p w14:paraId="2D8C2AAB" w14:textId="4BF74DA1" w:rsidR="007C61C4" w:rsidRDefault="007C61C4" w:rsidP="007C61C4">
      <w:r>
        <w:t xml:space="preserve">To change the currently selected </w:t>
      </w:r>
      <w:r w:rsidR="009E0758">
        <w:t>API Information</w:t>
      </w:r>
      <w:r>
        <w:t xml:space="preserve">, simply click the </w:t>
      </w:r>
      <w:r>
        <w:rPr>
          <w:b/>
          <w:bCs/>
          <w:i/>
          <w:iCs/>
          <w:u w:val="single"/>
        </w:rPr>
        <w:t>“Update</w:t>
      </w:r>
      <w:r>
        <w:t xml:space="preserve">” button at the bottom of the screen.  </w:t>
      </w:r>
    </w:p>
    <w:p w14:paraId="0CB0608C" w14:textId="3B4AD6B4" w:rsidR="001A0249" w:rsidRDefault="001A0249" w:rsidP="001A0249">
      <w:pPr>
        <w:pStyle w:val="Heading4"/>
      </w:pPr>
      <w:r>
        <w:t>UPDATE (Scope)</w:t>
      </w:r>
    </w:p>
    <w:p w14:paraId="3B734198" w14:textId="3FFCE644" w:rsidR="007C61C4" w:rsidRDefault="007C61C4" w:rsidP="007C61C4">
      <w:r>
        <w:t xml:space="preserve">To change the currently selected </w:t>
      </w:r>
      <w:r w:rsidR="009E0758">
        <w:t>API Scope</w:t>
      </w:r>
      <w:r>
        <w:t xml:space="preserve">, simply click the </w:t>
      </w:r>
      <w:r>
        <w:rPr>
          <w:b/>
          <w:bCs/>
          <w:i/>
          <w:iCs/>
          <w:u w:val="single"/>
        </w:rPr>
        <w:t>“Update</w:t>
      </w:r>
      <w:r>
        <w:t xml:space="preserve">” button at the bottom of the screen.  </w:t>
      </w:r>
    </w:p>
    <w:p w14:paraId="65748139" w14:textId="1F0E6E29" w:rsidR="001A0249" w:rsidRDefault="001A0249" w:rsidP="001A0249">
      <w:pPr>
        <w:pStyle w:val="Heading4"/>
      </w:pPr>
      <w:r>
        <w:t>ADD (Scope)</w:t>
      </w:r>
    </w:p>
    <w:p w14:paraId="3E801428" w14:textId="171D4B5F" w:rsidR="00044B5E" w:rsidRPr="00E64A2B" w:rsidRDefault="00044B5E" w:rsidP="00044B5E">
      <w:bookmarkStart w:id="51" w:name="_Hlk43554429"/>
      <w:r>
        <w:t xml:space="preserve">Click the </w:t>
      </w:r>
      <w:r>
        <w:rPr>
          <w:b/>
          <w:bCs/>
          <w:i/>
          <w:iCs/>
          <w:u w:val="single"/>
        </w:rPr>
        <w:t>“Add”</w:t>
      </w:r>
      <w:r>
        <w:t xml:space="preserve"> button</w:t>
      </w:r>
      <w:r w:rsidRPr="00167C88">
        <w:t xml:space="preserve"> </w:t>
      </w:r>
      <w:r>
        <w:t xml:space="preserve">at the bottom of the screen to add a new </w:t>
      </w:r>
      <w:r w:rsidR="009E0758">
        <w:t>API Scope</w:t>
      </w:r>
      <w:r>
        <w:t>.</w:t>
      </w:r>
    </w:p>
    <w:bookmarkEnd w:id="51"/>
    <w:p w14:paraId="418E418C" w14:textId="6D476824" w:rsidR="001A0249" w:rsidRDefault="001A0249" w:rsidP="001A0249">
      <w:pPr>
        <w:pStyle w:val="Heading4"/>
      </w:pPr>
      <w:r>
        <w:t>COPY (Scope)</w:t>
      </w:r>
    </w:p>
    <w:p w14:paraId="55FF1720" w14:textId="221B7DCE" w:rsidR="00044B5E" w:rsidRPr="00F132A9" w:rsidRDefault="00044B5E" w:rsidP="00044B5E">
      <w:r>
        <w:t xml:space="preserve">Click the </w:t>
      </w:r>
      <w:r>
        <w:rPr>
          <w:b/>
          <w:bCs/>
          <w:i/>
          <w:iCs/>
          <w:u w:val="single"/>
        </w:rPr>
        <w:t>“Copy”</w:t>
      </w:r>
      <w:r>
        <w:t xml:space="preserve"> button to copy information from the currently selected </w:t>
      </w:r>
      <w:r w:rsidR="009E0758">
        <w:t>API Scope</w:t>
      </w:r>
      <w:r>
        <w:t>.</w:t>
      </w:r>
    </w:p>
    <w:p w14:paraId="09756989" w14:textId="7FA5DB11" w:rsidR="001A0249" w:rsidRDefault="001A0249" w:rsidP="001A0249">
      <w:pPr>
        <w:pStyle w:val="Heading4"/>
      </w:pPr>
      <w:r>
        <w:t>DELETE (Scope)</w:t>
      </w:r>
    </w:p>
    <w:p w14:paraId="759DC7C4" w14:textId="74979E39" w:rsidR="00044B5E" w:rsidRDefault="00044B5E" w:rsidP="00044B5E">
      <w:r>
        <w:t xml:space="preserve">To delete the currently selected </w:t>
      </w:r>
      <w:r w:rsidR="009E0758">
        <w:t>API Scope</w:t>
      </w:r>
      <w:r>
        <w:t xml:space="preserve">, simply press the </w:t>
      </w:r>
      <w:r w:rsidRPr="00B86B9F">
        <w:rPr>
          <w:b/>
          <w:bCs/>
          <w:i/>
          <w:iCs/>
          <w:u w:val="single"/>
        </w:rPr>
        <w:t>"D"</w:t>
      </w:r>
      <w:r>
        <w:t xml:space="preserve"> key.  Alternatively, click the </w:t>
      </w:r>
      <w:r>
        <w:rPr>
          <w:b/>
          <w:bCs/>
          <w:i/>
          <w:iCs/>
          <w:u w:val="single"/>
        </w:rPr>
        <w:t>“Delete”</w:t>
      </w:r>
      <w:r>
        <w:t xml:space="preserve"> button at the bottom of the screen.</w:t>
      </w:r>
    </w:p>
    <w:p w14:paraId="746B884C" w14:textId="179CD654" w:rsidR="00B47D35" w:rsidRDefault="00B47D35" w:rsidP="00B47D35">
      <w:pPr>
        <w:pStyle w:val="Heading3"/>
      </w:pPr>
      <w:bookmarkStart w:id="52" w:name="_Toc45559458"/>
      <w:r>
        <w:lastRenderedPageBreak/>
        <w:t>Add/Update ClientXref</w:t>
      </w:r>
      <w:r w:rsidR="001A0249">
        <w:t xml:space="preserve"> – API Information</w:t>
      </w:r>
      <w:bookmarkEnd w:id="52"/>
    </w:p>
    <w:p w14:paraId="51541442" w14:textId="4B4DB947" w:rsidR="001A0249" w:rsidRPr="001A0249" w:rsidRDefault="001A0249" w:rsidP="001A0249">
      <w:r>
        <w:rPr>
          <w:noProof/>
        </w:rPr>
        <w:drawing>
          <wp:inline distT="0" distB="0" distL="0" distR="0" wp14:anchorId="7FC9B0E8" wp14:editId="68E8BDD3">
            <wp:extent cx="5943600" cy="16833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683385"/>
                    </a:xfrm>
                    <a:prstGeom prst="rect">
                      <a:avLst/>
                    </a:prstGeom>
                  </pic:spPr>
                </pic:pic>
              </a:graphicData>
            </a:graphic>
          </wp:inline>
        </w:drawing>
      </w:r>
    </w:p>
    <w:p w14:paraId="08E37298" w14:textId="77777777" w:rsidR="00044B5E" w:rsidRDefault="00044B5E" w:rsidP="00044B5E">
      <w:pPr>
        <w:pStyle w:val="Heading4"/>
      </w:pPr>
      <w:r>
        <w:t>SAVE</w:t>
      </w:r>
    </w:p>
    <w:p w14:paraId="18AFE6CC" w14:textId="2CEF64B2" w:rsidR="00044B5E" w:rsidRDefault="00044B5E" w:rsidP="00044B5E">
      <w:r>
        <w:t xml:space="preserve">Click the </w:t>
      </w:r>
      <w:r>
        <w:rPr>
          <w:b/>
          <w:bCs/>
          <w:i/>
          <w:iCs/>
          <w:u w:val="single"/>
        </w:rPr>
        <w:t>“Save”</w:t>
      </w:r>
      <w:r>
        <w:t xml:space="preserve"> button to save all changes to the current </w:t>
      </w:r>
      <w:r w:rsidR="009E0758">
        <w:t>API Information</w:t>
      </w:r>
      <w:r>
        <w:t>.</w:t>
      </w:r>
    </w:p>
    <w:p w14:paraId="2F35CEB7" w14:textId="77777777" w:rsidR="00044B5E" w:rsidRDefault="00044B5E" w:rsidP="00044B5E">
      <w:pPr>
        <w:pStyle w:val="Heading4"/>
      </w:pPr>
      <w:r>
        <w:t>RESET</w:t>
      </w:r>
    </w:p>
    <w:p w14:paraId="3E481B92" w14:textId="77777777" w:rsidR="00044B5E" w:rsidRPr="00096EBD" w:rsidRDefault="00044B5E" w:rsidP="00044B5E">
      <w:r>
        <w:t xml:space="preserve">Click the </w:t>
      </w:r>
      <w:r>
        <w:rPr>
          <w:b/>
          <w:bCs/>
          <w:i/>
          <w:iCs/>
          <w:u w:val="single"/>
        </w:rPr>
        <w:t>“Reset”</w:t>
      </w:r>
      <w:r>
        <w:t xml:space="preserve"> button to reset all fields to their original state.</w:t>
      </w:r>
    </w:p>
    <w:p w14:paraId="6F5688C0" w14:textId="77777777" w:rsidR="00044B5E" w:rsidRDefault="00044B5E" w:rsidP="00044B5E">
      <w:pPr>
        <w:pStyle w:val="Heading4"/>
      </w:pPr>
      <w:r>
        <w:t>CANCEL</w:t>
      </w:r>
    </w:p>
    <w:p w14:paraId="6A84CF8A" w14:textId="2D02C646" w:rsidR="005D19AB" w:rsidRDefault="00044B5E" w:rsidP="00044B5E">
      <w:r>
        <w:t xml:space="preserve">Click the </w:t>
      </w:r>
      <w:r>
        <w:rPr>
          <w:b/>
          <w:bCs/>
          <w:i/>
          <w:iCs/>
          <w:u w:val="single"/>
        </w:rPr>
        <w:t>“Cancel”</w:t>
      </w:r>
      <w:r>
        <w:t xml:space="preserve"> button to cancel all changes to the </w:t>
      </w:r>
      <w:r w:rsidR="009E0758">
        <w:t>API Information</w:t>
      </w:r>
      <w:r>
        <w:t xml:space="preserve"> without saving.</w:t>
      </w:r>
    </w:p>
    <w:p w14:paraId="5E7D35FB" w14:textId="77777777" w:rsidR="00103B75" w:rsidRPr="00DF6BEC" w:rsidRDefault="00103B75" w:rsidP="00044B5E"/>
    <w:p w14:paraId="23F05B39" w14:textId="33635B95" w:rsidR="00B47D35" w:rsidRDefault="00B47D35" w:rsidP="00B47D35">
      <w:pPr>
        <w:pStyle w:val="Heading3"/>
      </w:pPr>
      <w:bookmarkStart w:id="53" w:name="_Toc45559459"/>
      <w:r>
        <w:t>Add/Update ClientXref</w:t>
      </w:r>
      <w:r w:rsidR="001A0249">
        <w:t xml:space="preserve"> – API Information </w:t>
      </w:r>
      <w:r>
        <w:t>Field Definitions</w:t>
      </w:r>
      <w:bookmarkEnd w:id="53"/>
    </w:p>
    <w:p w14:paraId="5CF3118E" w14:textId="39E2B65E" w:rsidR="00B47D35" w:rsidRDefault="001A0249" w:rsidP="00B47D35">
      <w:pPr>
        <w:pStyle w:val="Heading4"/>
      </w:pPr>
      <w:r>
        <w:t>Count</w:t>
      </w:r>
    </w:p>
    <w:p w14:paraId="497B18ED" w14:textId="5DD6A6F1" w:rsidR="001A0249" w:rsidRPr="001A0249" w:rsidRDefault="00DC14ED" w:rsidP="001A0249">
      <w:r>
        <w:t>Enter the number of cross references here.</w:t>
      </w:r>
    </w:p>
    <w:p w14:paraId="2AB80904" w14:textId="5A09EDD6" w:rsidR="001A0249" w:rsidRDefault="001A0249" w:rsidP="001A0249">
      <w:pPr>
        <w:pStyle w:val="Heading4"/>
      </w:pPr>
      <w:r>
        <w:t>API Client Description</w:t>
      </w:r>
    </w:p>
    <w:p w14:paraId="49F6222D" w14:textId="00E5DB38" w:rsidR="001A0249" w:rsidRPr="001A0249" w:rsidRDefault="00DC14ED" w:rsidP="001A0249">
      <w:r>
        <w:t>Enter a short client description.</w:t>
      </w:r>
    </w:p>
    <w:p w14:paraId="713EB07F" w14:textId="0AFCA0DA" w:rsidR="001A0249" w:rsidRDefault="001A0249" w:rsidP="001A0249">
      <w:pPr>
        <w:pStyle w:val="Heading4"/>
      </w:pPr>
      <w:r>
        <w:t>Shared Secret / Token</w:t>
      </w:r>
    </w:p>
    <w:p w14:paraId="2F0323FF" w14:textId="313BA399" w:rsidR="005D19AB" w:rsidRDefault="00115D8B" w:rsidP="00B47D35">
      <w:r>
        <w:t>Enter the secret token code for this API.</w:t>
      </w:r>
    </w:p>
    <w:p w14:paraId="57FFE279" w14:textId="3FCC9495" w:rsidR="005D19AB" w:rsidRDefault="005D19AB" w:rsidP="00B47D35"/>
    <w:p w14:paraId="266CFFC2" w14:textId="21995AC1" w:rsidR="00103B75" w:rsidRDefault="00103B75" w:rsidP="00B47D35"/>
    <w:p w14:paraId="133B6E11" w14:textId="46CFD89A" w:rsidR="00103B75" w:rsidRDefault="00103B75" w:rsidP="00B47D35"/>
    <w:p w14:paraId="2EB55C32" w14:textId="21C026A6" w:rsidR="00103B75" w:rsidRDefault="00103B75" w:rsidP="00B47D35"/>
    <w:p w14:paraId="6397776F" w14:textId="3D84EF1B" w:rsidR="00103B75" w:rsidRDefault="00103B75" w:rsidP="00B47D35"/>
    <w:p w14:paraId="2FD5BC9F" w14:textId="77777777" w:rsidR="00103B75" w:rsidRDefault="00103B75" w:rsidP="00B47D35"/>
    <w:p w14:paraId="1D418486" w14:textId="15EC6165" w:rsidR="001A0249" w:rsidRDefault="001A0249" w:rsidP="001A0249">
      <w:pPr>
        <w:pStyle w:val="Heading3"/>
      </w:pPr>
      <w:bookmarkStart w:id="54" w:name="_Toc45559460"/>
      <w:r>
        <w:lastRenderedPageBreak/>
        <w:t>Add/Update ClientXref – Scope</w:t>
      </w:r>
      <w:bookmarkEnd w:id="54"/>
    </w:p>
    <w:p w14:paraId="261D2161" w14:textId="402FB220" w:rsidR="001A0249" w:rsidRDefault="001A0249" w:rsidP="001A0249">
      <w:r>
        <w:rPr>
          <w:noProof/>
        </w:rPr>
        <w:drawing>
          <wp:inline distT="0" distB="0" distL="0" distR="0" wp14:anchorId="4F8CB99C" wp14:editId="4A15C4E7">
            <wp:extent cx="5943600" cy="10433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043305"/>
                    </a:xfrm>
                    <a:prstGeom prst="rect">
                      <a:avLst/>
                    </a:prstGeom>
                  </pic:spPr>
                </pic:pic>
              </a:graphicData>
            </a:graphic>
          </wp:inline>
        </w:drawing>
      </w:r>
    </w:p>
    <w:p w14:paraId="26EE31E6" w14:textId="77777777" w:rsidR="00044B5E" w:rsidRDefault="00044B5E" w:rsidP="00044B5E">
      <w:pPr>
        <w:pStyle w:val="Heading4"/>
      </w:pPr>
      <w:r>
        <w:t>SAVE</w:t>
      </w:r>
    </w:p>
    <w:p w14:paraId="1AFCFAA8" w14:textId="6117ED78" w:rsidR="00044B5E" w:rsidRDefault="00044B5E" w:rsidP="00044B5E">
      <w:r>
        <w:t xml:space="preserve">Click the </w:t>
      </w:r>
      <w:r>
        <w:rPr>
          <w:b/>
          <w:bCs/>
          <w:i/>
          <w:iCs/>
          <w:u w:val="single"/>
        </w:rPr>
        <w:t>“Save”</w:t>
      </w:r>
      <w:r>
        <w:t xml:space="preserve"> button to save all changes to the current </w:t>
      </w:r>
      <w:r w:rsidR="009E0758">
        <w:t>API Scope</w:t>
      </w:r>
      <w:r>
        <w:t>.</w:t>
      </w:r>
    </w:p>
    <w:p w14:paraId="7628B80C" w14:textId="77777777" w:rsidR="00044B5E" w:rsidRDefault="00044B5E" w:rsidP="00044B5E">
      <w:pPr>
        <w:pStyle w:val="Heading4"/>
      </w:pPr>
      <w:r>
        <w:t>RESET</w:t>
      </w:r>
    </w:p>
    <w:p w14:paraId="1329AD55" w14:textId="77777777" w:rsidR="00044B5E" w:rsidRPr="00096EBD" w:rsidRDefault="00044B5E" w:rsidP="00044B5E">
      <w:r>
        <w:t xml:space="preserve">Click the </w:t>
      </w:r>
      <w:r>
        <w:rPr>
          <w:b/>
          <w:bCs/>
          <w:i/>
          <w:iCs/>
          <w:u w:val="single"/>
        </w:rPr>
        <w:t>“Reset”</w:t>
      </w:r>
      <w:r>
        <w:t xml:space="preserve"> button to reset all fields to their original state.</w:t>
      </w:r>
    </w:p>
    <w:p w14:paraId="40EB4ADA" w14:textId="77777777" w:rsidR="00044B5E" w:rsidRDefault="00044B5E" w:rsidP="00044B5E">
      <w:pPr>
        <w:pStyle w:val="Heading4"/>
      </w:pPr>
      <w:r>
        <w:t>CANCEL</w:t>
      </w:r>
    </w:p>
    <w:p w14:paraId="1DA37725" w14:textId="653A2196" w:rsidR="00044B5E" w:rsidRDefault="00044B5E" w:rsidP="00044B5E">
      <w:r>
        <w:t xml:space="preserve">Click the </w:t>
      </w:r>
      <w:r>
        <w:rPr>
          <w:b/>
          <w:bCs/>
          <w:i/>
          <w:iCs/>
          <w:u w:val="single"/>
        </w:rPr>
        <w:t>“Cancel”</w:t>
      </w:r>
      <w:r>
        <w:t xml:space="preserve"> button to cancel all changes to the </w:t>
      </w:r>
      <w:r w:rsidR="009E0758">
        <w:t>API Scope</w:t>
      </w:r>
      <w:r>
        <w:t xml:space="preserve"> without saving.</w:t>
      </w:r>
    </w:p>
    <w:p w14:paraId="02276EC8" w14:textId="77777777" w:rsidR="00103B75" w:rsidRPr="00DF6BEC" w:rsidRDefault="00103B75" w:rsidP="00044B5E"/>
    <w:p w14:paraId="2226B230" w14:textId="7CB469B6" w:rsidR="001A0249" w:rsidRDefault="001A0249" w:rsidP="001A0249">
      <w:pPr>
        <w:pStyle w:val="Heading3"/>
      </w:pPr>
      <w:bookmarkStart w:id="55" w:name="_Toc45559461"/>
      <w:r>
        <w:t>Add/Update ClientXref – Scope Field Definitions</w:t>
      </w:r>
      <w:bookmarkEnd w:id="55"/>
    </w:p>
    <w:p w14:paraId="0117C9AF" w14:textId="77777777" w:rsidR="001A0249" w:rsidRDefault="001A0249" w:rsidP="001A0249">
      <w:pPr>
        <w:pStyle w:val="Heading4"/>
      </w:pPr>
      <w:r>
        <w:t>Scope Type</w:t>
      </w:r>
    </w:p>
    <w:p w14:paraId="08A1010A" w14:textId="72FA979D" w:rsidR="001A0249" w:rsidRDefault="00B6220B" w:rsidP="001A0249">
      <w:r>
        <w:t>The user may choose the scope type for this cross reference from the drop-down list of options</w:t>
      </w:r>
    </w:p>
    <w:p w14:paraId="129761A4" w14:textId="70823B97" w:rsidR="00B6220B" w:rsidRDefault="00B6220B" w:rsidP="001A0249">
      <w:r>
        <w:t>Valid Options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337"/>
        <w:gridCol w:w="2338"/>
        <w:gridCol w:w="2338"/>
      </w:tblGrid>
      <w:tr w:rsidR="00B6220B" w14:paraId="76C0A855" w14:textId="77777777" w:rsidTr="00B6220B">
        <w:trPr>
          <w:trHeight w:val="422"/>
        </w:trPr>
        <w:tc>
          <w:tcPr>
            <w:tcW w:w="2337" w:type="dxa"/>
          </w:tcPr>
          <w:p w14:paraId="56F5DA35" w14:textId="5B0C4FD3" w:rsidR="00B6220B" w:rsidRDefault="00B6220B" w:rsidP="001A0249">
            <w:r>
              <w:t>Any</w:t>
            </w:r>
          </w:p>
        </w:tc>
        <w:tc>
          <w:tcPr>
            <w:tcW w:w="2337" w:type="dxa"/>
          </w:tcPr>
          <w:p w14:paraId="30C0F560" w14:textId="1F323BF5" w:rsidR="00B6220B" w:rsidRDefault="00B6220B" w:rsidP="001A0249">
            <w:r>
              <w:t>Customer</w:t>
            </w:r>
          </w:p>
        </w:tc>
        <w:tc>
          <w:tcPr>
            <w:tcW w:w="2338" w:type="dxa"/>
          </w:tcPr>
          <w:p w14:paraId="759240B5" w14:textId="54135853" w:rsidR="00B6220B" w:rsidRDefault="00B6220B" w:rsidP="001A0249">
            <w:r>
              <w:t>Ship To</w:t>
            </w:r>
          </w:p>
        </w:tc>
        <w:tc>
          <w:tcPr>
            <w:tcW w:w="2338" w:type="dxa"/>
          </w:tcPr>
          <w:p w14:paraId="06C961FC" w14:textId="19946BA6" w:rsidR="00B6220B" w:rsidRDefault="00B6220B" w:rsidP="001A0249">
            <w:r>
              <w:t>Vendor</w:t>
            </w:r>
          </w:p>
        </w:tc>
      </w:tr>
    </w:tbl>
    <w:p w14:paraId="23B19488" w14:textId="77777777" w:rsidR="001A0249" w:rsidRDefault="001A0249" w:rsidP="001A0249">
      <w:pPr>
        <w:pStyle w:val="Heading4"/>
      </w:pPr>
      <w:r>
        <w:t>Scope ID</w:t>
      </w:r>
    </w:p>
    <w:p w14:paraId="6E9BF7B6" w14:textId="43EC8F30" w:rsidR="001A0249" w:rsidRDefault="00B6220B" w:rsidP="001A0249">
      <w:r>
        <w:t>The user may enter their desired name or short description as the scope ID.</w:t>
      </w:r>
    </w:p>
    <w:p w14:paraId="653DEFF7" w14:textId="0A682596" w:rsidR="00B6220B" w:rsidRPr="001A0249" w:rsidRDefault="00B6220B" w:rsidP="001A0249">
      <w:r>
        <w:t>Please Note: If the user has chosen the “Any” scope type, the scope ID will default to ‘_ANY_’ and cannot be modified by the user.</w:t>
      </w:r>
    </w:p>
    <w:p w14:paraId="707B028E" w14:textId="77777777" w:rsidR="001A0249" w:rsidRDefault="001A0249" w:rsidP="001A0249">
      <w:pPr>
        <w:pStyle w:val="Heading4"/>
      </w:pPr>
      <w:r>
        <w:t>Trigger ID</w:t>
      </w:r>
    </w:p>
    <w:p w14:paraId="3A1DE65D" w14:textId="4B829BA2" w:rsidR="001A0249" w:rsidRDefault="00D33505" w:rsidP="001A0249">
      <w:r>
        <w:t>The user may choose the Trigger ID for this cross reference from the drop-down list of options.</w:t>
      </w:r>
    </w:p>
    <w:p w14:paraId="6C996E7D" w14:textId="78E01CA9" w:rsidR="00D33505" w:rsidRDefault="00D33505" w:rsidP="001A0249">
      <w:r>
        <w:t>Valid Options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337"/>
        <w:gridCol w:w="2338"/>
        <w:gridCol w:w="2338"/>
      </w:tblGrid>
      <w:tr w:rsidR="00D33505" w14:paraId="1A4CDE16" w14:textId="77777777" w:rsidTr="00D33505">
        <w:trPr>
          <w:trHeight w:val="422"/>
        </w:trPr>
        <w:tc>
          <w:tcPr>
            <w:tcW w:w="2337" w:type="dxa"/>
          </w:tcPr>
          <w:p w14:paraId="308A34BA" w14:textId="77777777" w:rsidR="00D33505" w:rsidRDefault="00D33505" w:rsidP="00D33505">
            <w:r>
              <w:t>Any</w:t>
            </w:r>
          </w:p>
        </w:tc>
        <w:tc>
          <w:tcPr>
            <w:tcW w:w="2337" w:type="dxa"/>
          </w:tcPr>
          <w:p w14:paraId="41159A30" w14:textId="45323CA7" w:rsidR="00D33505" w:rsidRDefault="00D33505" w:rsidP="00D33505">
            <w:r>
              <w:t>Get Tax Amount</w:t>
            </w:r>
          </w:p>
        </w:tc>
        <w:tc>
          <w:tcPr>
            <w:tcW w:w="2338" w:type="dxa"/>
          </w:tcPr>
          <w:p w14:paraId="74C8FC60" w14:textId="438FA38A" w:rsidR="00D33505" w:rsidRDefault="00D33505" w:rsidP="00D33505"/>
        </w:tc>
        <w:tc>
          <w:tcPr>
            <w:tcW w:w="2338" w:type="dxa"/>
          </w:tcPr>
          <w:p w14:paraId="5D86E004" w14:textId="334D9D13" w:rsidR="00D33505" w:rsidRDefault="00D33505" w:rsidP="00D33505"/>
        </w:tc>
      </w:tr>
    </w:tbl>
    <w:p w14:paraId="281B6377" w14:textId="71CC43D3" w:rsidR="001A0249" w:rsidRDefault="001A0249" w:rsidP="001A0249">
      <w:pPr>
        <w:pStyle w:val="Heading4"/>
      </w:pPr>
      <w:r>
        <w:t>Inactive – Toggle Box</w:t>
      </w:r>
    </w:p>
    <w:p w14:paraId="6291E83F" w14:textId="730A2FDA" w:rsidR="00046DE4" w:rsidRDefault="00046DE4" w:rsidP="00046DE4">
      <w:r>
        <w:t xml:space="preserve">To </w:t>
      </w:r>
      <w:r w:rsidR="009E0758">
        <w:t>mark this API Scope as inactive</w:t>
      </w:r>
      <w:r>
        <w:t xml:space="preserve">, make sure that the </w:t>
      </w:r>
      <w:r w:rsidR="009E0758">
        <w:t>Inactive</w:t>
      </w:r>
      <w:r>
        <w:t xml:space="preserve"> toggle box is checked.</w:t>
      </w:r>
    </w:p>
    <w:p w14:paraId="6E5FEA15" w14:textId="5969EE15" w:rsidR="00893FE4" w:rsidRDefault="00893FE4" w:rsidP="00893FE4">
      <w:pPr>
        <w:pStyle w:val="Heading2"/>
      </w:pPr>
      <w:bookmarkStart w:id="56" w:name="_Toc45559462"/>
      <w:r>
        <w:lastRenderedPageBreak/>
        <w:t>Inbound API [NA2]</w:t>
      </w:r>
      <w:bookmarkEnd w:id="56"/>
    </w:p>
    <w:p w14:paraId="70A41D30" w14:textId="29EA02D0" w:rsidR="00893FE4" w:rsidRDefault="00B47D35" w:rsidP="00893FE4">
      <w:pPr>
        <w:pStyle w:val="Heading3"/>
      </w:pPr>
      <w:bookmarkStart w:id="57" w:name="_Toc45559463"/>
      <w:r>
        <w:t>Inbound Screen</w:t>
      </w:r>
      <w:bookmarkEnd w:id="57"/>
    </w:p>
    <w:p w14:paraId="117AA495" w14:textId="64A6D762" w:rsidR="001A0249" w:rsidRPr="001A0249" w:rsidRDefault="001A0249" w:rsidP="001A0249">
      <w:r>
        <w:rPr>
          <w:noProof/>
        </w:rPr>
        <w:drawing>
          <wp:inline distT="0" distB="0" distL="0" distR="0" wp14:anchorId="6FA1B094" wp14:editId="370BF831">
            <wp:extent cx="5943600" cy="44018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60465" cy="4414370"/>
                    </a:xfrm>
                    <a:prstGeom prst="rect">
                      <a:avLst/>
                    </a:prstGeom>
                  </pic:spPr>
                </pic:pic>
              </a:graphicData>
            </a:graphic>
          </wp:inline>
        </w:drawing>
      </w:r>
    </w:p>
    <w:p w14:paraId="73F5631A" w14:textId="6B22386E" w:rsidR="00B47D35" w:rsidRDefault="001A0249" w:rsidP="00B47D35">
      <w:pPr>
        <w:pStyle w:val="Heading4"/>
      </w:pPr>
      <w:r>
        <w:t>API Route</w:t>
      </w:r>
    </w:p>
    <w:p w14:paraId="1ADBC614" w14:textId="52F3E742" w:rsidR="001A0249" w:rsidRPr="001A0249" w:rsidRDefault="00115D8B" w:rsidP="001A0249">
      <w:r>
        <w:t>Enter the API route to search for.</w:t>
      </w:r>
    </w:p>
    <w:p w14:paraId="6BBD3DFA" w14:textId="77777777" w:rsidR="00046DE4" w:rsidRDefault="00046DE4" w:rsidP="00046DE4">
      <w:pPr>
        <w:pStyle w:val="Heading4"/>
      </w:pPr>
      <w:r>
        <w:t>Request Data Type</w:t>
      </w:r>
    </w:p>
    <w:p w14:paraId="55FF93F5" w14:textId="77777777" w:rsidR="00046DE4" w:rsidRDefault="00046DE4" w:rsidP="00046DE4">
      <w:r>
        <w:t>The user may choose a Data Type to search for from this drop-down menu. Valid Request Data Types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0"/>
        <w:gridCol w:w="1870"/>
        <w:gridCol w:w="1870"/>
        <w:gridCol w:w="1870"/>
        <w:gridCol w:w="1870"/>
      </w:tblGrid>
      <w:tr w:rsidR="00046DE4" w14:paraId="57AC35C7" w14:textId="77777777" w:rsidTr="0098665C">
        <w:trPr>
          <w:trHeight w:val="485"/>
        </w:trPr>
        <w:tc>
          <w:tcPr>
            <w:tcW w:w="1870" w:type="dxa"/>
          </w:tcPr>
          <w:p w14:paraId="48DC0CD3" w14:textId="77777777" w:rsidR="00046DE4" w:rsidRDefault="00046DE4" w:rsidP="0098665C">
            <w:r>
              <w:t>ALL</w:t>
            </w:r>
          </w:p>
        </w:tc>
        <w:tc>
          <w:tcPr>
            <w:tcW w:w="1870" w:type="dxa"/>
          </w:tcPr>
          <w:p w14:paraId="3CE4C6EE" w14:textId="77777777" w:rsidR="00046DE4" w:rsidRDefault="00046DE4" w:rsidP="0098665C">
            <w:r>
              <w:t>CSV</w:t>
            </w:r>
          </w:p>
        </w:tc>
        <w:tc>
          <w:tcPr>
            <w:tcW w:w="1870" w:type="dxa"/>
          </w:tcPr>
          <w:p w14:paraId="2FB06EDB" w14:textId="77777777" w:rsidR="00046DE4" w:rsidRDefault="00046DE4" w:rsidP="0098665C">
            <w:r>
              <w:t>JSON</w:t>
            </w:r>
          </w:p>
        </w:tc>
        <w:tc>
          <w:tcPr>
            <w:tcW w:w="1870" w:type="dxa"/>
          </w:tcPr>
          <w:p w14:paraId="1E998B99" w14:textId="77777777" w:rsidR="00046DE4" w:rsidRDefault="00046DE4" w:rsidP="0098665C">
            <w:r>
              <w:t>TXT</w:t>
            </w:r>
          </w:p>
        </w:tc>
        <w:tc>
          <w:tcPr>
            <w:tcW w:w="1870" w:type="dxa"/>
          </w:tcPr>
          <w:p w14:paraId="038D1D5D" w14:textId="77777777" w:rsidR="00046DE4" w:rsidRDefault="00046DE4" w:rsidP="0098665C">
            <w:r>
              <w:t>XML</w:t>
            </w:r>
          </w:p>
        </w:tc>
      </w:tr>
    </w:tbl>
    <w:p w14:paraId="3A65F933" w14:textId="77777777" w:rsidR="00046DE4" w:rsidRDefault="00046DE4" w:rsidP="00046DE4">
      <w:pPr>
        <w:pStyle w:val="Heading4"/>
      </w:pPr>
      <w:r>
        <w:t>Request Verb</w:t>
      </w:r>
    </w:p>
    <w:p w14:paraId="7515E7AD" w14:textId="77777777" w:rsidR="00046DE4" w:rsidRDefault="00046DE4" w:rsidP="00046DE4">
      <w:r>
        <w:t>The user may choose a Request Verb to search for from this drop-down menu. Valid Request Verbs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0"/>
        <w:gridCol w:w="1870"/>
        <w:gridCol w:w="1870"/>
        <w:gridCol w:w="1870"/>
        <w:gridCol w:w="1870"/>
      </w:tblGrid>
      <w:tr w:rsidR="00046DE4" w14:paraId="5526C311" w14:textId="77777777" w:rsidTr="0098665C">
        <w:trPr>
          <w:trHeight w:val="485"/>
        </w:trPr>
        <w:tc>
          <w:tcPr>
            <w:tcW w:w="1870" w:type="dxa"/>
          </w:tcPr>
          <w:p w14:paraId="6465C2FE" w14:textId="77777777" w:rsidR="00046DE4" w:rsidRDefault="00046DE4" w:rsidP="0098665C">
            <w:r>
              <w:t>ALL</w:t>
            </w:r>
          </w:p>
        </w:tc>
        <w:tc>
          <w:tcPr>
            <w:tcW w:w="1870" w:type="dxa"/>
          </w:tcPr>
          <w:p w14:paraId="2EF680E3" w14:textId="77777777" w:rsidR="00046DE4" w:rsidRDefault="00046DE4" w:rsidP="0098665C">
            <w:r>
              <w:t>GET</w:t>
            </w:r>
          </w:p>
        </w:tc>
        <w:tc>
          <w:tcPr>
            <w:tcW w:w="1870" w:type="dxa"/>
          </w:tcPr>
          <w:p w14:paraId="41BB4C8C" w14:textId="77777777" w:rsidR="00046DE4" w:rsidRDefault="00046DE4" w:rsidP="0098665C">
            <w:r>
              <w:t>POST</w:t>
            </w:r>
          </w:p>
        </w:tc>
        <w:tc>
          <w:tcPr>
            <w:tcW w:w="1870" w:type="dxa"/>
          </w:tcPr>
          <w:p w14:paraId="497466A8" w14:textId="77777777" w:rsidR="00046DE4" w:rsidRDefault="00046DE4" w:rsidP="0098665C"/>
        </w:tc>
        <w:tc>
          <w:tcPr>
            <w:tcW w:w="1870" w:type="dxa"/>
          </w:tcPr>
          <w:p w14:paraId="11932608" w14:textId="77777777" w:rsidR="00046DE4" w:rsidRDefault="00046DE4" w:rsidP="0098665C"/>
        </w:tc>
      </w:tr>
    </w:tbl>
    <w:p w14:paraId="53F74DB3" w14:textId="77777777" w:rsidR="00046DE4" w:rsidRDefault="00046DE4" w:rsidP="00046DE4">
      <w:pPr>
        <w:pStyle w:val="Heading4"/>
      </w:pPr>
      <w:r>
        <w:t>Status</w:t>
      </w:r>
    </w:p>
    <w:p w14:paraId="516CA711" w14:textId="77777777" w:rsidR="00046DE4" w:rsidRDefault="00046DE4" w:rsidP="00046DE4">
      <w:r>
        <w:t>The user may choose a API Status to search for from this drop-down menu. Valid Statuses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0"/>
        <w:gridCol w:w="1870"/>
        <w:gridCol w:w="1870"/>
        <w:gridCol w:w="1870"/>
        <w:gridCol w:w="1870"/>
      </w:tblGrid>
      <w:tr w:rsidR="00046DE4" w14:paraId="2BD59D66" w14:textId="77777777" w:rsidTr="0098665C">
        <w:trPr>
          <w:trHeight w:val="485"/>
        </w:trPr>
        <w:tc>
          <w:tcPr>
            <w:tcW w:w="1870" w:type="dxa"/>
          </w:tcPr>
          <w:p w14:paraId="50520540" w14:textId="77777777" w:rsidR="00046DE4" w:rsidRDefault="00046DE4" w:rsidP="0098665C">
            <w:r>
              <w:t>All</w:t>
            </w:r>
          </w:p>
        </w:tc>
        <w:tc>
          <w:tcPr>
            <w:tcW w:w="1870" w:type="dxa"/>
          </w:tcPr>
          <w:p w14:paraId="75A04C6D" w14:textId="77777777" w:rsidR="00046DE4" w:rsidRDefault="00046DE4" w:rsidP="0098665C">
            <w:r>
              <w:t>Active</w:t>
            </w:r>
          </w:p>
        </w:tc>
        <w:tc>
          <w:tcPr>
            <w:tcW w:w="1870" w:type="dxa"/>
          </w:tcPr>
          <w:p w14:paraId="21A0EC2F" w14:textId="77777777" w:rsidR="00046DE4" w:rsidRDefault="00046DE4" w:rsidP="0098665C">
            <w:r>
              <w:t>Inactive</w:t>
            </w:r>
          </w:p>
        </w:tc>
        <w:tc>
          <w:tcPr>
            <w:tcW w:w="1870" w:type="dxa"/>
          </w:tcPr>
          <w:p w14:paraId="359180D8" w14:textId="77777777" w:rsidR="00046DE4" w:rsidRDefault="00046DE4" w:rsidP="0098665C"/>
        </w:tc>
        <w:tc>
          <w:tcPr>
            <w:tcW w:w="1870" w:type="dxa"/>
          </w:tcPr>
          <w:p w14:paraId="2A08BA08" w14:textId="77777777" w:rsidR="00046DE4" w:rsidRDefault="00046DE4" w:rsidP="0098665C"/>
        </w:tc>
      </w:tr>
    </w:tbl>
    <w:p w14:paraId="38CBFE0A" w14:textId="0ED3F9A5" w:rsidR="00B47D35" w:rsidRDefault="00B47D35" w:rsidP="00B47D35">
      <w:pPr>
        <w:pStyle w:val="Heading3"/>
      </w:pPr>
      <w:bookmarkStart w:id="58" w:name="_Toc45559464"/>
      <w:r>
        <w:lastRenderedPageBreak/>
        <w:t>View Inbound</w:t>
      </w:r>
      <w:bookmarkEnd w:id="58"/>
    </w:p>
    <w:p w14:paraId="751CF5D2" w14:textId="09E9F26B" w:rsidR="001A0249" w:rsidRPr="001A0249" w:rsidRDefault="001A0249" w:rsidP="001A0249">
      <w:r>
        <w:rPr>
          <w:noProof/>
        </w:rPr>
        <w:drawing>
          <wp:inline distT="0" distB="0" distL="0" distR="0" wp14:anchorId="6F05B721" wp14:editId="322F6847">
            <wp:extent cx="5943600" cy="48133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813300"/>
                    </a:xfrm>
                    <a:prstGeom prst="rect">
                      <a:avLst/>
                    </a:prstGeom>
                  </pic:spPr>
                </pic:pic>
              </a:graphicData>
            </a:graphic>
          </wp:inline>
        </w:drawing>
      </w:r>
    </w:p>
    <w:p w14:paraId="04DD8BFF" w14:textId="1168F067" w:rsidR="00B47D35" w:rsidRDefault="001A0249" w:rsidP="00B47D35">
      <w:pPr>
        <w:pStyle w:val="Heading4"/>
      </w:pPr>
      <w:r>
        <w:t>UPDATE</w:t>
      </w:r>
    </w:p>
    <w:p w14:paraId="5FE4EC61" w14:textId="43A5A761" w:rsidR="00044B5E" w:rsidRDefault="00044B5E" w:rsidP="00044B5E">
      <w:r>
        <w:t xml:space="preserve">To change the currently selected </w:t>
      </w:r>
      <w:r w:rsidR="009E0758">
        <w:t>Inbound API</w:t>
      </w:r>
      <w:r>
        <w:t xml:space="preserve">, simply click the </w:t>
      </w:r>
      <w:r>
        <w:rPr>
          <w:b/>
          <w:bCs/>
          <w:i/>
          <w:iCs/>
          <w:u w:val="single"/>
        </w:rPr>
        <w:t>“Update</w:t>
      </w:r>
      <w:r>
        <w:t xml:space="preserve">” button at the bottom of the screen.  </w:t>
      </w:r>
    </w:p>
    <w:p w14:paraId="6AA4DDDD" w14:textId="77777777" w:rsidR="00044B5E" w:rsidRDefault="00044B5E" w:rsidP="00044B5E">
      <w:pPr>
        <w:pStyle w:val="Heading4"/>
      </w:pPr>
      <w:r>
        <w:t>NEXT</w:t>
      </w:r>
    </w:p>
    <w:p w14:paraId="51E049BD" w14:textId="5BB215D8" w:rsidR="00044B5E" w:rsidRDefault="00044B5E" w:rsidP="00044B5E">
      <w:r>
        <w:t xml:space="preserve">Press </w:t>
      </w:r>
      <w:r w:rsidRPr="00B86B9F">
        <w:rPr>
          <w:b/>
          <w:bCs/>
          <w:i/>
          <w:iCs/>
          <w:u w:val="single"/>
        </w:rPr>
        <w:t>"N"</w:t>
      </w:r>
      <w:r>
        <w:t xml:space="preserve"> (Next) to find next </w:t>
      </w:r>
      <w:r w:rsidR="009E0758">
        <w:t xml:space="preserve">Inbound API </w:t>
      </w:r>
      <w:r>
        <w:t xml:space="preserve">to view or modify. Alternatively, press the </w:t>
      </w:r>
      <w:r>
        <w:rPr>
          <w:b/>
          <w:bCs/>
          <w:i/>
          <w:iCs/>
          <w:u w:val="single"/>
        </w:rPr>
        <w:t>“Right Arrow”</w:t>
      </w:r>
      <w:r>
        <w:t xml:space="preserve"> on the screen.</w:t>
      </w:r>
    </w:p>
    <w:p w14:paraId="2479CB6D" w14:textId="77777777" w:rsidR="00044B5E" w:rsidRDefault="00044B5E" w:rsidP="00044B5E">
      <w:pPr>
        <w:pStyle w:val="Heading4"/>
      </w:pPr>
      <w:r>
        <w:t>PREVIOUS</w:t>
      </w:r>
    </w:p>
    <w:p w14:paraId="6F7DE06C" w14:textId="490DEB22" w:rsidR="00044B5E" w:rsidRDefault="00044B5E" w:rsidP="00044B5E">
      <w:r>
        <w:t xml:space="preserve">Press </w:t>
      </w:r>
      <w:r w:rsidRPr="00B86B9F">
        <w:rPr>
          <w:b/>
          <w:bCs/>
          <w:i/>
          <w:iCs/>
          <w:u w:val="single"/>
        </w:rPr>
        <w:t>"P"</w:t>
      </w:r>
      <w:r>
        <w:t xml:space="preserve"> (Previous) to find previous </w:t>
      </w:r>
      <w:r w:rsidR="009E0758">
        <w:t xml:space="preserve">Inbound API </w:t>
      </w:r>
      <w:r>
        <w:t>to view or modify.</w:t>
      </w:r>
      <w:r w:rsidRPr="00EA7FC0">
        <w:t xml:space="preserve"> </w:t>
      </w:r>
      <w:r>
        <w:t xml:space="preserve">Alternatively, press the </w:t>
      </w:r>
      <w:r>
        <w:rPr>
          <w:b/>
          <w:bCs/>
          <w:i/>
          <w:iCs/>
          <w:u w:val="single"/>
        </w:rPr>
        <w:t>“Left Arrow”</w:t>
      </w:r>
      <w:r>
        <w:t xml:space="preserve"> on the screen.</w:t>
      </w:r>
    </w:p>
    <w:p w14:paraId="1F568C4F" w14:textId="38EF689C" w:rsidR="00B47D35" w:rsidRDefault="00B47D35" w:rsidP="00B47D35">
      <w:pPr>
        <w:pStyle w:val="Heading3"/>
      </w:pPr>
      <w:bookmarkStart w:id="59" w:name="_Toc45559465"/>
      <w:r>
        <w:lastRenderedPageBreak/>
        <w:t>Update Inbound</w:t>
      </w:r>
      <w:bookmarkEnd w:id="59"/>
    </w:p>
    <w:p w14:paraId="538CFA45" w14:textId="3BC47341" w:rsidR="001A0249" w:rsidRPr="001A0249" w:rsidRDefault="001A0249" w:rsidP="001A0249">
      <w:r>
        <w:rPr>
          <w:noProof/>
        </w:rPr>
        <w:drawing>
          <wp:inline distT="0" distB="0" distL="0" distR="0" wp14:anchorId="7A8651B6" wp14:editId="162CE752">
            <wp:extent cx="5943600" cy="47967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796790"/>
                    </a:xfrm>
                    <a:prstGeom prst="rect">
                      <a:avLst/>
                    </a:prstGeom>
                  </pic:spPr>
                </pic:pic>
              </a:graphicData>
            </a:graphic>
          </wp:inline>
        </w:drawing>
      </w:r>
    </w:p>
    <w:p w14:paraId="6DD20365" w14:textId="77777777" w:rsidR="00044B5E" w:rsidRDefault="00044B5E" w:rsidP="00044B5E">
      <w:pPr>
        <w:pStyle w:val="Heading4"/>
      </w:pPr>
      <w:r>
        <w:t>SAVE</w:t>
      </w:r>
    </w:p>
    <w:p w14:paraId="2CD932B4" w14:textId="12C08D2A" w:rsidR="00044B5E" w:rsidRDefault="00044B5E" w:rsidP="00044B5E">
      <w:r>
        <w:t xml:space="preserve">Click the </w:t>
      </w:r>
      <w:r>
        <w:rPr>
          <w:b/>
          <w:bCs/>
          <w:i/>
          <w:iCs/>
          <w:u w:val="single"/>
        </w:rPr>
        <w:t>“Save”</w:t>
      </w:r>
      <w:r>
        <w:t xml:space="preserve"> button to save all changes to the current </w:t>
      </w:r>
      <w:r w:rsidR="009E0758">
        <w:t>Inbound API</w:t>
      </w:r>
      <w:r>
        <w:t>.</w:t>
      </w:r>
    </w:p>
    <w:p w14:paraId="237AE45B" w14:textId="77777777" w:rsidR="00044B5E" w:rsidRDefault="00044B5E" w:rsidP="00044B5E">
      <w:pPr>
        <w:pStyle w:val="Heading4"/>
      </w:pPr>
      <w:r>
        <w:t>RESET</w:t>
      </w:r>
    </w:p>
    <w:p w14:paraId="3C973D0B" w14:textId="77777777" w:rsidR="00044B5E" w:rsidRPr="00096EBD" w:rsidRDefault="00044B5E" w:rsidP="00044B5E">
      <w:r>
        <w:t xml:space="preserve">Click the </w:t>
      </w:r>
      <w:r>
        <w:rPr>
          <w:b/>
          <w:bCs/>
          <w:i/>
          <w:iCs/>
          <w:u w:val="single"/>
        </w:rPr>
        <w:t>“Reset”</w:t>
      </w:r>
      <w:r>
        <w:t xml:space="preserve"> button to reset all fields to their original state.</w:t>
      </w:r>
    </w:p>
    <w:p w14:paraId="110D9B80" w14:textId="77777777" w:rsidR="00044B5E" w:rsidRDefault="00044B5E" w:rsidP="00044B5E">
      <w:pPr>
        <w:pStyle w:val="Heading4"/>
      </w:pPr>
      <w:r>
        <w:t>CANCEL</w:t>
      </w:r>
    </w:p>
    <w:p w14:paraId="5213426F" w14:textId="5ABFE145" w:rsidR="00044B5E" w:rsidRPr="00DF6BEC" w:rsidRDefault="00044B5E" w:rsidP="00044B5E">
      <w:r>
        <w:t xml:space="preserve">Click the </w:t>
      </w:r>
      <w:r>
        <w:rPr>
          <w:b/>
          <w:bCs/>
          <w:i/>
          <w:iCs/>
          <w:u w:val="single"/>
        </w:rPr>
        <w:t>“Cancel”</w:t>
      </w:r>
      <w:r>
        <w:t xml:space="preserve"> button to cancel all changes to the </w:t>
      </w:r>
      <w:r w:rsidR="009E0758">
        <w:t xml:space="preserve">Inbound API </w:t>
      </w:r>
      <w:r>
        <w:t>without saving.</w:t>
      </w:r>
    </w:p>
    <w:p w14:paraId="437EADBE" w14:textId="77777777" w:rsidR="00044B5E" w:rsidRDefault="00044B5E" w:rsidP="00044B5E">
      <w:pPr>
        <w:pStyle w:val="Heading4"/>
      </w:pPr>
      <w:r>
        <w:t>NEXT</w:t>
      </w:r>
    </w:p>
    <w:p w14:paraId="6DDC2005" w14:textId="0D1797E4" w:rsidR="00044B5E" w:rsidRDefault="00044B5E" w:rsidP="00044B5E">
      <w:r>
        <w:t xml:space="preserve">Press </w:t>
      </w:r>
      <w:r w:rsidRPr="00B86B9F">
        <w:rPr>
          <w:b/>
          <w:bCs/>
          <w:i/>
          <w:iCs/>
          <w:u w:val="single"/>
        </w:rPr>
        <w:t>"N"</w:t>
      </w:r>
      <w:r>
        <w:t xml:space="preserve"> (Next) to find next </w:t>
      </w:r>
      <w:r w:rsidR="009E0758">
        <w:t xml:space="preserve">Inbound API </w:t>
      </w:r>
      <w:r>
        <w:t xml:space="preserve">to view or modify. Alternatively, press the </w:t>
      </w:r>
      <w:r>
        <w:rPr>
          <w:b/>
          <w:bCs/>
          <w:i/>
          <w:iCs/>
          <w:u w:val="single"/>
        </w:rPr>
        <w:t>“Right Arrow”</w:t>
      </w:r>
      <w:r>
        <w:t xml:space="preserve"> on the screen.</w:t>
      </w:r>
    </w:p>
    <w:p w14:paraId="30C56364" w14:textId="77777777" w:rsidR="00044B5E" w:rsidRDefault="00044B5E" w:rsidP="00044B5E">
      <w:pPr>
        <w:pStyle w:val="Heading4"/>
      </w:pPr>
      <w:r>
        <w:t>PREVIOUS</w:t>
      </w:r>
    </w:p>
    <w:p w14:paraId="1F82CBAC" w14:textId="79312360" w:rsidR="00044B5E" w:rsidRDefault="00044B5E" w:rsidP="00044B5E">
      <w:r>
        <w:t xml:space="preserve">Press </w:t>
      </w:r>
      <w:r w:rsidRPr="00B86B9F">
        <w:rPr>
          <w:b/>
          <w:bCs/>
          <w:i/>
          <w:iCs/>
          <w:u w:val="single"/>
        </w:rPr>
        <w:t>"P"</w:t>
      </w:r>
      <w:r>
        <w:t xml:space="preserve"> (Previous) to find previous </w:t>
      </w:r>
      <w:r w:rsidR="009E0758">
        <w:t xml:space="preserve">Inbound API </w:t>
      </w:r>
      <w:r>
        <w:t>to view or modify.</w:t>
      </w:r>
      <w:r w:rsidRPr="00EA7FC0">
        <w:t xml:space="preserve"> </w:t>
      </w:r>
      <w:r>
        <w:t xml:space="preserve">Alternatively, press the </w:t>
      </w:r>
      <w:r>
        <w:rPr>
          <w:b/>
          <w:bCs/>
          <w:i/>
          <w:iCs/>
          <w:u w:val="single"/>
        </w:rPr>
        <w:t>“Left Arrow”</w:t>
      </w:r>
      <w:r>
        <w:t xml:space="preserve"> on the screen.</w:t>
      </w:r>
    </w:p>
    <w:p w14:paraId="3CDB6F72" w14:textId="47EC0ED2" w:rsidR="00B47D35" w:rsidRDefault="00B47D35" w:rsidP="00B47D35">
      <w:pPr>
        <w:pStyle w:val="Heading3"/>
      </w:pPr>
      <w:bookmarkStart w:id="60" w:name="_Toc45559466"/>
      <w:r>
        <w:lastRenderedPageBreak/>
        <w:t>Update Inbound Field Definitions</w:t>
      </w:r>
      <w:bookmarkEnd w:id="60"/>
    </w:p>
    <w:p w14:paraId="494F2DA6" w14:textId="16349E26" w:rsidR="00B47D35" w:rsidRDefault="001A0249" w:rsidP="00B47D35">
      <w:pPr>
        <w:pStyle w:val="Heading4"/>
      </w:pPr>
      <w:r>
        <w:t>Inactive – Toggle Box</w:t>
      </w:r>
    </w:p>
    <w:p w14:paraId="04AA9CFE" w14:textId="4F437B20" w:rsidR="00046DE4" w:rsidRDefault="00046DE4" w:rsidP="00046DE4">
      <w:r>
        <w:t xml:space="preserve">To </w:t>
      </w:r>
      <w:r w:rsidR="009E0758">
        <w:t>set this API as inactive</w:t>
      </w:r>
      <w:r>
        <w:t xml:space="preserve">, make sure that the </w:t>
      </w:r>
      <w:r w:rsidR="009E0758">
        <w:t>Inactive</w:t>
      </w:r>
      <w:r>
        <w:t xml:space="preserve"> toggle box is checked.</w:t>
      </w:r>
    </w:p>
    <w:p w14:paraId="6E02B179" w14:textId="57A7D907" w:rsidR="001A0249" w:rsidRDefault="001A0249" w:rsidP="001A0249">
      <w:pPr>
        <w:pStyle w:val="Heading4"/>
      </w:pPr>
      <w:r>
        <w:t>Description</w:t>
      </w:r>
    </w:p>
    <w:p w14:paraId="5D3DC1F9" w14:textId="66A9CAD4" w:rsidR="001A0249" w:rsidRPr="001A0249" w:rsidRDefault="00115D8B" w:rsidP="001A0249">
      <w:r>
        <w:t>Enter a short description for the Inbound API.</w:t>
      </w:r>
    </w:p>
    <w:p w14:paraId="785F5335" w14:textId="7AF7540E" w:rsidR="001A0249" w:rsidRDefault="001A0249" w:rsidP="001A0249">
      <w:pPr>
        <w:pStyle w:val="Heading4"/>
      </w:pPr>
      <w:r>
        <w:t>Can Be Queued? – Toggle Box</w:t>
      </w:r>
    </w:p>
    <w:p w14:paraId="0DD8FB76" w14:textId="0A20826F" w:rsidR="00046DE4" w:rsidRDefault="009E0758" w:rsidP="00046DE4">
      <w:r>
        <w:t>If this Inbound API can be queued with other API’s</w:t>
      </w:r>
      <w:r w:rsidR="00046DE4">
        <w:t xml:space="preserve">, make sure that the </w:t>
      </w:r>
      <w:r>
        <w:t>Can be Queued</w:t>
      </w:r>
      <w:r w:rsidR="00046DE4">
        <w:t xml:space="preserve"> toggle box is checked.</w:t>
      </w:r>
    </w:p>
    <w:p w14:paraId="7C0819F4" w14:textId="2D75F3E6" w:rsidR="001A0249" w:rsidRDefault="001A0249" w:rsidP="001A0249">
      <w:pPr>
        <w:pStyle w:val="Heading4"/>
      </w:pPr>
      <w:r>
        <w:t>Import Path</w:t>
      </w:r>
    </w:p>
    <w:p w14:paraId="11815EFD" w14:textId="2DB270F4" w:rsidR="00115D8B" w:rsidRDefault="00115D8B" w:rsidP="00115D8B">
      <w:r>
        <w:t xml:space="preserve">Enter the location of the Inbound API to be imported from. Alternatively, press the </w:t>
      </w:r>
      <w:r>
        <w:rPr>
          <w:b/>
          <w:bCs/>
          <w:i/>
          <w:iCs/>
          <w:u w:val="single"/>
        </w:rPr>
        <w:t>“F1”</w:t>
      </w:r>
      <w:r>
        <w:t xml:space="preserve"> key to use the Windows Explorer window to choose the proper file path.</w:t>
      </w:r>
    </w:p>
    <w:p w14:paraId="31A40068" w14:textId="1EB5D184" w:rsidR="00103B75" w:rsidRDefault="00103B75" w:rsidP="00115D8B"/>
    <w:p w14:paraId="40338594" w14:textId="77777777" w:rsidR="00103B75" w:rsidRPr="006B243A" w:rsidRDefault="00103B75" w:rsidP="00115D8B"/>
    <w:p w14:paraId="26D4CEFA" w14:textId="2A0C50C4" w:rsidR="00B47D35" w:rsidRDefault="00B47D35" w:rsidP="00B47D35">
      <w:pPr>
        <w:pStyle w:val="Heading3"/>
      </w:pPr>
      <w:bookmarkStart w:id="61" w:name="_Toc45559467"/>
      <w:r>
        <w:t>Detail</w:t>
      </w:r>
      <w:bookmarkEnd w:id="61"/>
    </w:p>
    <w:p w14:paraId="3F8FF208" w14:textId="53155C6F" w:rsidR="00B47D35" w:rsidRPr="00893FE4" w:rsidRDefault="00D33505" w:rsidP="00B47D35">
      <w:r>
        <w:rPr>
          <w:noProof/>
        </w:rPr>
        <w:drawing>
          <wp:inline distT="0" distB="0" distL="0" distR="0" wp14:anchorId="758801F0" wp14:editId="1CFD086C">
            <wp:extent cx="5943600" cy="46335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633595"/>
                    </a:xfrm>
                    <a:prstGeom prst="rect">
                      <a:avLst/>
                    </a:prstGeom>
                  </pic:spPr>
                </pic:pic>
              </a:graphicData>
            </a:graphic>
          </wp:inline>
        </w:drawing>
      </w:r>
    </w:p>
    <w:p w14:paraId="2DFF3796" w14:textId="766C9798" w:rsidR="00893FE4" w:rsidRDefault="00893FE4" w:rsidP="00893FE4">
      <w:pPr>
        <w:pStyle w:val="Heading2"/>
      </w:pPr>
      <w:bookmarkStart w:id="62" w:name="_Toc45559468"/>
      <w:r>
        <w:lastRenderedPageBreak/>
        <w:t>Outbound API Tester / Console [NA3]</w:t>
      </w:r>
      <w:bookmarkEnd w:id="62"/>
    </w:p>
    <w:p w14:paraId="330437BB" w14:textId="2C1AE7B2" w:rsidR="00893FE4" w:rsidRDefault="00B47D35" w:rsidP="00893FE4">
      <w:pPr>
        <w:pStyle w:val="Heading3"/>
      </w:pPr>
      <w:bookmarkStart w:id="63" w:name="_Toc45559469"/>
      <w:r>
        <w:t>Outbound Events</w:t>
      </w:r>
      <w:bookmarkEnd w:id="63"/>
    </w:p>
    <w:p w14:paraId="1F37703B" w14:textId="6EB8C117" w:rsidR="00A345F6" w:rsidRPr="00A345F6" w:rsidRDefault="00A345F6" w:rsidP="00A345F6">
      <w:r>
        <w:rPr>
          <w:noProof/>
        </w:rPr>
        <w:drawing>
          <wp:inline distT="0" distB="0" distL="0" distR="0" wp14:anchorId="40D470C3" wp14:editId="73457B2D">
            <wp:extent cx="5943600" cy="237106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50054" cy="2373636"/>
                    </a:xfrm>
                    <a:prstGeom prst="rect">
                      <a:avLst/>
                    </a:prstGeom>
                  </pic:spPr>
                </pic:pic>
              </a:graphicData>
            </a:graphic>
          </wp:inline>
        </w:drawing>
      </w:r>
    </w:p>
    <w:p w14:paraId="27E7D994" w14:textId="295BC06B" w:rsidR="00B47D35" w:rsidRDefault="00D33505" w:rsidP="00B47D35">
      <w:pPr>
        <w:pStyle w:val="Heading4"/>
      </w:pPr>
      <w:r>
        <w:t>FILTER</w:t>
      </w:r>
    </w:p>
    <w:p w14:paraId="54254A2F" w14:textId="15E8EFBE" w:rsidR="00A345F6" w:rsidRPr="008C5014" w:rsidRDefault="008C5014" w:rsidP="00A345F6">
      <w:r>
        <w:t xml:space="preserve">Click the </w:t>
      </w:r>
      <w:r>
        <w:rPr>
          <w:b/>
          <w:bCs/>
          <w:i/>
          <w:iCs/>
          <w:u w:val="single"/>
        </w:rPr>
        <w:t>“Magnifying Glass Icon”</w:t>
      </w:r>
      <w:r>
        <w:t xml:space="preserve"> button after entering in any search filters in order to search the system for any outbound events within the user’s search parameters.</w:t>
      </w:r>
    </w:p>
    <w:p w14:paraId="26A90E1C" w14:textId="18D5E668" w:rsidR="00A345F6" w:rsidRDefault="00D33505" w:rsidP="00A345F6">
      <w:pPr>
        <w:pStyle w:val="Heading4"/>
      </w:pPr>
      <w:r>
        <w:t>RETRY EVENT(S)</w:t>
      </w:r>
    </w:p>
    <w:p w14:paraId="0BE6B613" w14:textId="74E276A4" w:rsidR="008C5014" w:rsidRPr="008C5014" w:rsidRDefault="008C5014" w:rsidP="008C5014">
      <w:r>
        <w:t xml:space="preserve">Click the </w:t>
      </w:r>
      <w:r>
        <w:rPr>
          <w:b/>
          <w:bCs/>
          <w:i/>
          <w:iCs/>
          <w:u w:val="single"/>
        </w:rPr>
        <w:t>“Blue Refresh Icon”</w:t>
      </w:r>
      <w:r>
        <w:t xml:space="preserve"> button </w:t>
      </w:r>
      <w:r w:rsidR="00FE5C02">
        <w:t>refresh the system to check for any new outbound events.</w:t>
      </w:r>
    </w:p>
    <w:p w14:paraId="3E8F03F7" w14:textId="0B368C05" w:rsidR="00A345F6" w:rsidRDefault="00115D8B" w:rsidP="00A345F6">
      <w:pPr>
        <w:pStyle w:val="Heading4"/>
      </w:pPr>
      <w:r>
        <w:t>ADD</w:t>
      </w:r>
    </w:p>
    <w:p w14:paraId="187BE6AF" w14:textId="63470075" w:rsidR="008C5014" w:rsidRPr="00E64A2B" w:rsidRDefault="008C5014" w:rsidP="008C5014">
      <w:r>
        <w:t xml:space="preserve">Click the </w:t>
      </w:r>
      <w:r>
        <w:rPr>
          <w:b/>
          <w:bCs/>
          <w:i/>
          <w:iCs/>
          <w:u w:val="single"/>
        </w:rPr>
        <w:t>“Green + Icon”</w:t>
      </w:r>
      <w:r>
        <w:t xml:space="preserve"> to add a new outbound event.</w:t>
      </w:r>
    </w:p>
    <w:p w14:paraId="0F97F2A0" w14:textId="1E5A6311" w:rsidR="00A345F6" w:rsidRDefault="00D33505" w:rsidP="00A345F6">
      <w:pPr>
        <w:pStyle w:val="Heading4"/>
      </w:pPr>
      <w:r>
        <w:t>EXPORT DATA</w:t>
      </w:r>
    </w:p>
    <w:p w14:paraId="3830F8B3" w14:textId="34970EDD" w:rsidR="008C5014" w:rsidRPr="008C5014" w:rsidRDefault="008C5014" w:rsidP="008C5014">
      <w:r>
        <w:t xml:space="preserve">Click the </w:t>
      </w:r>
      <w:r>
        <w:rPr>
          <w:b/>
          <w:bCs/>
          <w:i/>
          <w:iCs/>
          <w:u w:val="single"/>
        </w:rPr>
        <w:t>“Excel Spreadsheet Icon”</w:t>
      </w:r>
      <w:r>
        <w:t xml:space="preserve"> button to view all outbound event search results in an excel spreadsheet document.</w:t>
      </w:r>
    </w:p>
    <w:p w14:paraId="71CCED2D" w14:textId="47CFB99A" w:rsidR="00A345F6" w:rsidRDefault="00A345F6" w:rsidP="00A345F6">
      <w:pPr>
        <w:pStyle w:val="Heading3"/>
      </w:pPr>
      <w:bookmarkStart w:id="64" w:name="_Toc45559470"/>
      <w:r>
        <w:t>Outbound Events Field Definitions</w:t>
      </w:r>
      <w:bookmarkEnd w:id="64"/>
    </w:p>
    <w:p w14:paraId="1865AA6A" w14:textId="380518B5" w:rsidR="00A345F6" w:rsidRDefault="00A345F6" w:rsidP="00A345F6">
      <w:pPr>
        <w:pStyle w:val="Heading4"/>
      </w:pPr>
      <w:r>
        <w:t>Event ID</w:t>
      </w:r>
    </w:p>
    <w:p w14:paraId="3691B258" w14:textId="2873346D" w:rsidR="00A345F6" w:rsidRPr="00A345F6" w:rsidRDefault="00115D8B" w:rsidP="00A345F6">
      <w:r>
        <w:t>Enter an event ID to search for.</w:t>
      </w:r>
    </w:p>
    <w:p w14:paraId="11807BCE" w14:textId="2C1DC61E" w:rsidR="00A345F6" w:rsidRDefault="00A345F6" w:rsidP="00A345F6">
      <w:pPr>
        <w:pStyle w:val="Heading4"/>
      </w:pPr>
      <w:r>
        <w:t>Primary ID</w:t>
      </w:r>
    </w:p>
    <w:p w14:paraId="649AEC17" w14:textId="1B7F3E68" w:rsidR="00115D8B" w:rsidRPr="00A345F6" w:rsidRDefault="00115D8B" w:rsidP="00115D8B">
      <w:r>
        <w:t>Enter a primary ID to search for.</w:t>
      </w:r>
    </w:p>
    <w:p w14:paraId="091A5984" w14:textId="265FC555" w:rsidR="00A345F6" w:rsidRDefault="00A345F6" w:rsidP="00A345F6">
      <w:pPr>
        <w:pStyle w:val="Heading4"/>
      </w:pPr>
      <w:r>
        <w:t>API ID</w:t>
      </w:r>
    </w:p>
    <w:p w14:paraId="7B89DC5E" w14:textId="1DB694EB" w:rsidR="00115D8B" w:rsidRPr="00A345F6" w:rsidRDefault="00115D8B" w:rsidP="00115D8B">
      <w:r>
        <w:t>Enter an API ID to search for.</w:t>
      </w:r>
    </w:p>
    <w:p w14:paraId="52E8E1F6" w14:textId="1D8A90C7" w:rsidR="00A345F6" w:rsidRDefault="00A345F6" w:rsidP="00A345F6">
      <w:pPr>
        <w:pStyle w:val="Heading4"/>
      </w:pPr>
      <w:r>
        <w:t>Client ID</w:t>
      </w:r>
    </w:p>
    <w:p w14:paraId="007BC3D5" w14:textId="55CC880E" w:rsidR="00115D8B" w:rsidRPr="00A345F6" w:rsidRDefault="00115D8B" w:rsidP="00115D8B">
      <w:r>
        <w:t>Enter a client ID to search for.</w:t>
      </w:r>
    </w:p>
    <w:p w14:paraId="4B317F5F" w14:textId="6921C32B" w:rsidR="00A345F6" w:rsidRDefault="00A345F6" w:rsidP="00A345F6">
      <w:pPr>
        <w:pStyle w:val="Heading4"/>
      </w:pPr>
      <w:r>
        <w:t>Trigger ID</w:t>
      </w:r>
    </w:p>
    <w:p w14:paraId="228C56A8" w14:textId="2D5AD198" w:rsidR="00115D8B" w:rsidRPr="00A345F6" w:rsidRDefault="00115D8B" w:rsidP="00115D8B">
      <w:r>
        <w:t>Enter a trigger ID to search for.</w:t>
      </w:r>
    </w:p>
    <w:p w14:paraId="44F033A8" w14:textId="6D8D188E" w:rsidR="00A345F6" w:rsidRDefault="00A345F6" w:rsidP="00A345F6">
      <w:pPr>
        <w:pStyle w:val="Heading4"/>
      </w:pPr>
      <w:r>
        <w:t>Begin Request Date / End Request Date</w:t>
      </w:r>
    </w:p>
    <w:p w14:paraId="4970CA3F" w14:textId="0FE2EFDC" w:rsidR="00046DE4" w:rsidRPr="00E5397E" w:rsidRDefault="00046DE4" w:rsidP="00046DE4">
      <w:bookmarkStart w:id="65" w:name="_Hlk44517873"/>
      <w:r>
        <w:t xml:space="preserve">Enter the beginning and ending </w:t>
      </w:r>
      <w:r w:rsidR="009E0758">
        <w:t>Request Date</w:t>
      </w:r>
      <w:r>
        <w:t xml:space="preserve"> to </w:t>
      </w:r>
      <w:r w:rsidR="009E0758">
        <w:t>search</w:t>
      </w:r>
      <w:r>
        <w:t xml:space="preserve"> for.</w:t>
      </w:r>
    </w:p>
    <w:p w14:paraId="5CA3DA16" w14:textId="7E64149F" w:rsidR="00B47D35" w:rsidRDefault="00B47D35" w:rsidP="00B47D35">
      <w:pPr>
        <w:pStyle w:val="Heading3"/>
      </w:pPr>
      <w:bookmarkStart w:id="66" w:name="_Toc45559471"/>
      <w:bookmarkEnd w:id="65"/>
      <w:r>
        <w:lastRenderedPageBreak/>
        <w:t>Add Outbound Event</w:t>
      </w:r>
      <w:bookmarkEnd w:id="66"/>
    </w:p>
    <w:p w14:paraId="4FBCFD3D" w14:textId="30A12634" w:rsidR="00A345F6" w:rsidRPr="00A345F6" w:rsidRDefault="00A345F6" w:rsidP="00A345F6">
      <w:r>
        <w:rPr>
          <w:noProof/>
        </w:rPr>
        <w:drawing>
          <wp:inline distT="0" distB="0" distL="0" distR="0" wp14:anchorId="3143555C" wp14:editId="734E4029">
            <wp:extent cx="5943600" cy="46278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627880"/>
                    </a:xfrm>
                    <a:prstGeom prst="rect">
                      <a:avLst/>
                    </a:prstGeom>
                  </pic:spPr>
                </pic:pic>
              </a:graphicData>
            </a:graphic>
          </wp:inline>
        </w:drawing>
      </w:r>
    </w:p>
    <w:p w14:paraId="7742D4B8" w14:textId="77777777" w:rsidR="00044B5E" w:rsidRDefault="00044B5E" w:rsidP="00044B5E">
      <w:pPr>
        <w:pStyle w:val="Heading4"/>
      </w:pPr>
      <w:r>
        <w:t>EXIT</w:t>
      </w:r>
    </w:p>
    <w:p w14:paraId="59E79ADE" w14:textId="4B93653C" w:rsidR="00044B5E" w:rsidRDefault="00044B5E" w:rsidP="00044B5E">
      <w:bookmarkStart w:id="67" w:name="_Hlk44254101"/>
      <w:r>
        <w:t xml:space="preserve">Click the </w:t>
      </w:r>
      <w:r>
        <w:rPr>
          <w:b/>
          <w:bCs/>
          <w:i/>
          <w:iCs/>
          <w:u w:val="single"/>
        </w:rPr>
        <w:t>“Exit Door Icon”</w:t>
      </w:r>
      <w:r>
        <w:t xml:space="preserve"> to exit the </w:t>
      </w:r>
      <w:r w:rsidR="009E0758">
        <w:t>Outbound API Tester</w:t>
      </w:r>
      <w:r>
        <w:t xml:space="preserve"> screen.</w:t>
      </w:r>
    </w:p>
    <w:p w14:paraId="709F7A3F" w14:textId="77777777" w:rsidR="00103B75" w:rsidRPr="00BC1FC0" w:rsidRDefault="00103B75" w:rsidP="00044B5E"/>
    <w:p w14:paraId="017E2709" w14:textId="66A377D2" w:rsidR="00B47D35" w:rsidRDefault="00B47D35" w:rsidP="00B47D35">
      <w:pPr>
        <w:pStyle w:val="Heading3"/>
      </w:pPr>
      <w:bookmarkStart w:id="68" w:name="_Toc45559472"/>
      <w:bookmarkEnd w:id="67"/>
      <w:r>
        <w:t>Add Outbound Event Field Definitions</w:t>
      </w:r>
      <w:bookmarkEnd w:id="68"/>
    </w:p>
    <w:p w14:paraId="5FAC41A2" w14:textId="761C1BF0" w:rsidR="00B47D35" w:rsidRDefault="00A345F6" w:rsidP="00B47D35">
      <w:pPr>
        <w:pStyle w:val="Heading4"/>
      </w:pPr>
      <w:r>
        <w:t>API ID</w:t>
      </w:r>
    </w:p>
    <w:p w14:paraId="2F68BDD9" w14:textId="674464CF" w:rsidR="00A345F6" w:rsidRPr="00F43397" w:rsidRDefault="00F43397" w:rsidP="00A345F6">
      <w:r>
        <w:t xml:space="preserve">Enter an API ID in this field. Alternatively, click the </w:t>
      </w:r>
      <w:r>
        <w:rPr>
          <w:b/>
          <w:bCs/>
          <w:i/>
          <w:iCs/>
          <w:u w:val="single"/>
        </w:rPr>
        <w:t>“Magnifying Glass Icon</w:t>
      </w:r>
      <w:r>
        <w:t>” button to search for an existing API ID.</w:t>
      </w:r>
    </w:p>
    <w:p w14:paraId="70496B80" w14:textId="7269918C" w:rsidR="00A345F6" w:rsidRDefault="00A345F6" w:rsidP="00A345F6">
      <w:pPr>
        <w:pStyle w:val="Heading4"/>
      </w:pPr>
      <w:r>
        <w:t>Client ID</w:t>
      </w:r>
    </w:p>
    <w:p w14:paraId="2BD575D9" w14:textId="1445796E" w:rsidR="00F43397" w:rsidRPr="00F43397" w:rsidRDefault="00F43397" w:rsidP="00F43397">
      <w:r>
        <w:t xml:space="preserve">Enter a Client ID in this field. Alternatively, click the </w:t>
      </w:r>
      <w:r>
        <w:rPr>
          <w:b/>
          <w:bCs/>
          <w:i/>
          <w:iCs/>
          <w:u w:val="single"/>
        </w:rPr>
        <w:t>“Magnifying Glass Icon</w:t>
      </w:r>
      <w:r>
        <w:t>” button to search for an existing Client ID.</w:t>
      </w:r>
    </w:p>
    <w:p w14:paraId="4BAE04EF" w14:textId="761A8CE4" w:rsidR="00A345F6" w:rsidRDefault="00A345F6" w:rsidP="00A345F6">
      <w:pPr>
        <w:pStyle w:val="Heading4"/>
      </w:pPr>
      <w:r>
        <w:t>Trigger ID</w:t>
      </w:r>
    </w:p>
    <w:p w14:paraId="3716DDA6" w14:textId="046EA049" w:rsidR="00F43397" w:rsidRPr="00F43397" w:rsidRDefault="00F43397" w:rsidP="00F43397">
      <w:r>
        <w:t xml:space="preserve">Enter a Trigger ID in this field. Alternatively, click the </w:t>
      </w:r>
      <w:r>
        <w:rPr>
          <w:b/>
          <w:bCs/>
          <w:i/>
          <w:iCs/>
          <w:u w:val="single"/>
        </w:rPr>
        <w:t>“Magnifying Glass Icon</w:t>
      </w:r>
      <w:r>
        <w:t>” button to search for an existing Trigger ID.</w:t>
      </w:r>
    </w:p>
    <w:p w14:paraId="3B8F4C0E" w14:textId="24E9D65D" w:rsidR="00893FE4" w:rsidRDefault="00893FE4" w:rsidP="00893FE4">
      <w:pPr>
        <w:pStyle w:val="Heading2"/>
      </w:pPr>
      <w:bookmarkStart w:id="69" w:name="_Toc45559473"/>
      <w:r>
        <w:lastRenderedPageBreak/>
        <w:t>Inbound API Tester / Console [NA4]</w:t>
      </w:r>
      <w:bookmarkEnd w:id="69"/>
    </w:p>
    <w:p w14:paraId="03658065" w14:textId="05157F72" w:rsidR="00893FE4" w:rsidRDefault="00B47D35" w:rsidP="00893FE4">
      <w:pPr>
        <w:pStyle w:val="Heading3"/>
      </w:pPr>
      <w:bookmarkStart w:id="70" w:name="_Toc45559474"/>
      <w:r>
        <w:t>Inbound Events</w:t>
      </w:r>
      <w:bookmarkEnd w:id="70"/>
    </w:p>
    <w:p w14:paraId="24C6FABA" w14:textId="2197286E" w:rsidR="00A345F6" w:rsidRPr="00A345F6" w:rsidRDefault="00A345F6" w:rsidP="00A345F6">
      <w:r>
        <w:rPr>
          <w:noProof/>
        </w:rPr>
        <w:drawing>
          <wp:inline distT="0" distB="0" distL="0" distR="0" wp14:anchorId="3EF6BDE2" wp14:editId="4FC42723">
            <wp:extent cx="5943600" cy="23178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7057" cy="2319246"/>
                    </a:xfrm>
                    <a:prstGeom prst="rect">
                      <a:avLst/>
                    </a:prstGeom>
                  </pic:spPr>
                </pic:pic>
              </a:graphicData>
            </a:graphic>
          </wp:inline>
        </w:drawing>
      </w:r>
    </w:p>
    <w:p w14:paraId="6B295FF0" w14:textId="77777777" w:rsidR="00D33505" w:rsidRDefault="00D33505" w:rsidP="00D33505">
      <w:pPr>
        <w:pStyle w:val="Heading4"/>
      </w:pPr>
      <w:r>
        <w:t>FILTER</w:t>
      </w:r>
    </w:p>
    <w:p w14:paraId="67C5F0A8" w14:textId="288AD57B" w:rsidR="00FE5C02" w:rsidRPr="008C5014" w:rsidRDefault="00FE5C02" w:rsidP="00FE5C02">
      <w:r>
        <w:t xml:space="preserve">Click the </w:t>
      </w:r>
      <w:r>
        <w:rPr>
          <w:b/>
          <w:bCs/>
          <w:i/>
          <w:iCs/>
          <w:u w:val="single"/>
        </w:rPr>
        <w:t>“Magnifying Glass Icon”</w:t>
      </w:r>
      <w:r>
        <w:t xml:space="preserve"> button after entering in any search filters in order to search the system for any inbound events within the user’s search parameters.</w:t>
      </w:r>
    </w:p>
    <w:p w14:paraId="4CE6C5D6" w14:textId="77777777" w:rsidR="00D33505" w:rsidRDefault="00D33505" w:rsidP="00D33505">
      <w:pPr>
        <w:pStyle w:val="Heading4"/>
      </w:pPr>
      <w:r>
        <w:t>RETRY EVENT(S)</w:t>
      </w:r>
    </w:p>
    <w:p w14:paraId="545FE5AD" w14:textId="6879A36E" w:rsidR="00FE5C02" w:rsidRPr="008C5014" w:rsidRDefault="00FE5C02" w:rsidP="00FE5C02">
      <w:r>
        <w:t xml:space="preserve">Click the </w:t>
      </w:r>
      <w:r>
        <w:rPr>
          <w:b/>
          <w:bCs/>
          <w:i/>
          <w:iCs/>
          <w:u w:val="single"/>
        </w:rPr>
        <w:t>“Blue Refresh Icon”</w:t>
      </w:r>
      <w:r>
        <w:t xml:space="preserve"> button refresh the system to check for any new inbound events.</w:t>
      </w:r>
    </w:p>
    <w:p w14:paraId="640EAE3C" w14:textId="77777777" w:rsidR="00D33505" w:rsidRDefault="00D33505" w:rsidP="00D33505">
      <w:pPr>
        <w:pStyle w:val="Heading4"/>
      </w:pPr>
      <w:r>
        <w:t>ADD</w:t>
      </w:r>
    </w:p>
    <w:p w14:paraId="43BC09F4" w14:textId="29394F94" w:rsidR="00FE5C02" w:rsidRPr="00E64A2B" w:rsidRDefault="00FE5C02" w:rsidP="00FE5C02">
      <w:r>
        <w:t xml:space="preserve">Click the </w:t>
      </w:r>
      <w:r>
        <w:rPr>
          <w:b/>
          <w:bCs/>
          <w:i/>
          <w:iCs/>
          <w:u w:val="single"/>
        </w:rPr>
        <w:t>“Green + Icon”</w:t>
      </w:r>
      <w:r>
        <w:t xml:space="preserve"> to add a new inbound event.</w:t>
      </w:r>
    </w:p>
    <w:p w14:paraId="6A8D3A45" w14:textId="77777777" w:rsidR="00D33505" w:rsidRDefault="00D33505" w:rsidP="00D33505">
      <w:pPr>
        <w:pStyle w:val="Heading4"/>
      </w:pPr>
      <w:r>
        <w:t>EXPORT DATA</w:t>
      </w:r>
    </w:p>
    <w:p w14:paraId="4790059C" w14:textId="00E29D4C" w:rsidR="00FE5C02" w:rsidRPr="008C5014" w:rsidRDefault="00FE5C02" w:rsidP="00FE5C02">
      <w:r>
        <w:t xml:space="preserve">Click the </w:t>
      </w:r>
      <w:r>
        <w:rPr>
          <w:b/>
          <w:bCs/>
          <w:i/>
          <w:iCs/>
          <w:u w:val="single"/>
        </w:rPr>
        <w:t>“Excel Spreadsheet Icon”</w:t>
      </w:r>
      <w:r>
        <w:t xml:space="preserve"> button to view all inbound event search results in an excel spreadsheet document.</w:t>
      </w:r>
    </w:p>
    <w:p w14:paraId="03DF3FB2" w14:textId="0E7FC74B" w:rsidR="00A345F6" w:rsidRDefault="00A345F6" w:rsidP="00A345F6">
      <w:pPr>
        <w:pStyle w:val="Heading3"/>
      </w:pPr>
      <w:bookmarkStart w:id="71" w:name="_Toc45559475"/>
      <w:r>
        <w:t>Inbound Events Field Definitions</w:t>
      </w:r>
      <w:bookmarkEnd w:id="71"/>
    </w:p>
    <w:p w14:paraId="269B334B" w14:textId="5F16E939" w:rsidR="00A345F6" w:rsidRDefault="00A345F6" w:rsidP="00A345F6">
      <w:pPr>
        <w:pStyle w:val="Heading4"/>
      </w:pPr>
      <w:r>
        <w:t>Event ID</w:t>
      </w:r>
    </w:p>
    <w:p w14:paraId="0CFE1011" w14:textId="680A1DB5" w:rsidR="00A345F6" w:rsidRPr="00A345F6" w:rsidRDefault="00F43397" w:rsidP="00A345F6">
      <w:r>
        <w:t>Enter an Event ID to search for.</w:t>
      </w:r>
    </w:p>
    <w:p w14:paraId="343FBCC8" w14:textId="5940359F" w:rsidR="00A345F6" w:rsidRDefault="00A345F6" w:rsidP="00A345F6">
      <w:pPr>
        <w:pStyle w:val="Heading4"/>
      </w:pPr>
      <w:r>
        <w:t>API Route</w:t>
      </w:r>
    </w:p>
    <w:p w14:paraId="2DBB30F3" w14:textId="77777777" w:rsidR="00115D8B" w:rsidRPr="001A0249" w:rsidRDefault="00115D8B" w:rsidP="00115D8B">
      <w:r>
        <w:t>Enter the API route to search for.</w:t>
      </w:r>
    </w:p>
    <w:p w14:paraId="02A115A8" w14:textId="77777777" w:rsidR="00D33505" w:rsidRDefault="00D33505" w:rsidP="00D33505">
      <w:pPr>
        <w:pStyle w:val="Heading4"/>
      </w:pPr>
      <w:r>
        <w:t>Success</w:t>
      </w:r>
    </w:p>
    <w:p w14:paraId="78C88793" w14:textId="77777777" w:rsidR="00D33505" w:rsidRDefault="00D33505" w:rsidP="00D33505">
      <w:r>
        <w:t>The user may choose a success status to search for from the drop-down list of options.</w:t>
      </w:r>
    </w:p>
    <w:p w14:paraId="4005FF6D" w14:textId="77777777" w:rsidR="00D33505" w:rsidRDefault="00D33505" w:rsidP="00D33505">
      <w:r>
        <w:t>Valid Options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D33505" w14:paraId="5352AC07" w14:textId="77777777" w:rsidTr="00D33505">
        <w:trPr>
          <w:trHeight w:val="440"/>
        </w:trPr>
        <w:tc>
          <w:tcPr>
            <w:tcW w:w="3116" w:type="dxa"/>
          </w:tcPr>
          <w:p w14:paraId="4124CE17" w14:textId="77777777" w:rsidR="00D33505" w:rsidRDefault="00D33505" w:rsidP="00D33505">
            <w:r>
              <w:t>All</w:t>
            </w:r>
          </w:p>
        </w:tc>
        <w:tc>
          <w:tcPr>
            <w:tcW w:w="3117" w:type="dxa"/>
          </w:tcPr>
          <w:p w14:paraId="3C032BDC" w14:textId="77777777" w:rsidR="00D33505" w:rsidRDefault="00D33505" w:rsidP="00D33505">
            <w:r>
              <w:t>Failed</w:t>
            </w:r>
          </w:p>
        </w:tc>
        <w:tc>
          <w:tcPr>
            <w:tcW w:w="3117" w:type="dxa"/>
          </w:tcPr>
          <w:p w14:paraId="60B67927" w14:textId="77777777" w:rsidR="00D33505" w:rsidRDefault="00D33505" w:rsidP="00D33505">
            <w:r>
              <w:t>Success</w:t>
            </w:r>
          </w:p>
        </w:tc>
      </w:tr>
    </w:tbl>
    <w:p w14:paraId="2BA56BD6" w14:textId="42A80023" w:rsidR="00A345F6" w:rsidRDefault="00A345F6" w:rsidP="00A345F6">
      <w:pPr>
        <w:pStyle w:val="Heading4"/>
      </w:pPr>
      <w:r>
        <w:t>Begin Request Date / End Request Date</w:t>
      </w:r>
    </w:p>
    <w:p w14:paraId="0D3C4C12" w14:textId="3859DF87" w:rsidR="00046DE4" w:rsidRPr="00E5397E" w:rsidRDefault="00046DE4" w:rsidP="00046DE4">
      <w:r>
        <w:t xml:space="preserve">Enter the beginning and ending </w:t>
      </w:r>
      <w:r w:rsidR="009E0758">
        <w:t>Request Date</w:t>
      </w:r>
      <w:r>
        <w:t xml:space="preserve"> to </w:t>
      </w:r>
      <w:r w:rsidR="009E0758">
        <w:t>search</w:t>
      </w:r>
      <w:r>
        <w:t xml:space="preserve"> for.</w:t>
      </w:r>
    </w:p>
    <w:p w14:paraId="0426C9C3" w14:textId="08C2B379" w:rsidR="00A345F6" w:rsidRDefault="00A345F6" w:rsidP="00A345F6">
      <w:pPr>
        <w:pStyle w:val="Heading4"/>
      </w:pPr>
      <w:r>
        <w:t>Find Request Data</w:t>
      </w:r>
    </w:p>
    <w:p w14:paraId="2B0B991B" w14:textId="4367E2DC" w:rsidR="00A345F6" w:rsidRPr="00A345F6" w:rsidRDefault="00F43397" w:rsidP="00A345F6">
      <w:r>
        <w:t>Enter a portion of request data to search for.</w:t>
      </w:r>
    </w:p>
    <w:p w14:paraId="0C902DC8" w14:textId="30506293" w:rsidR="00B47D35" w:rsidRDefault="00B47D35" w:rsidP="00B47D35">
      <w:pPr>
        <w:pStyle w:val="Heading3"/>
      </w:pPr>
      <w:bookmarkStart w:id="72" w:name="_Toc45559476"/>
      <w:r>
        <w:lastRenderedPageBreak/>
        <w:t>Add Inbound Event</w:t>
      </w:r>
      <w:bookmarkEnd w:id="72"/>
    </w:p>
    <w:p w14:paraId="16E25CF9" w14:textId="52B4BECB" w:rsidR="00A345F6" w:rsidRPr="00A345F6" w:rsidRDefault="004F4611" w:rsidP="00A345F6">
      <w:r>
        <w:rPr>
          <w:noProof/>
        </w:rPr>
        <w:drawing>
          <wp:inline distT="0" distB="0" distL="0" distR="0" wp14:anchorId="7B0842E4" wp14:editId="01D4E6B8">
            <wp:extent cx="5943600" cy="46589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658995"/>
                    </a:xfrm>
                    <a:prstGeom prst="rect">
                      <a:avLst/>
                    </a:prstGeom>
                  </pic:spPr>
                </pic:pic>
              </a:graphicData>
            </a:graphic>
          </wp:inline>
        </w:drawing>
      </w:r>
    </w:p>
    <w:p w14:paraId="519B7147" w14:textId="77777777" w:rsidR="00044B5E" w:rsidRDefault="00044B5E" w:rsidP="00044B5E">
      <w:pPr>
        <w:pStyle w:val="Heading4"/>
      </w:pPr>
      <w:r>
        <w:t>EXIT</w:t>
      </w:r>
    </w:p>
    <w:p w14:paraId="53559160" w14:textId="5658D701" w:rsidR="00044B5E" w:rsidRPr="00BC1FC0" w:rsidRDefault="00044B5E" w:rsidP="00044B5E">
      <w:r>
        <w:t xml:space="preserve">Click the </w:t>
      </w:r>
      <w:r>
        <w:rPr>
          <w:b/>
          <w:bCs/>
          <w:i/>
          <w:iCs/>
          <w:u w:val="single"/>
        </w:rPr>
        <w:t>“Exit Door Icon”</w:t>
      </w:r>
      <w:r>
        <w:t xml:space="preserve"> to exit the </w:t>
      </w:r>
      <w:r w:rsidR="009E0758">
        <w:t>API Inbound Tester</w:t>
      </w:r>
      <w:r>
        <w:t xml:space="preserve"> screen.</w:t>
      </w:r>
    </w:p>
    <w:p w14:paraId="5A85169E" w14:textId="1E634542" w:rsidR="004F4611" w:rsidRDefault="004F4611" w:rsidP="004F4611">
      <w:pPr>
        <w:pStyle w:val="Heading4"/>
      </w:pPr>
      <w:r>
        <w:t>CHECK ICON</w:t>
      </w:r>
    </w:p>
    <w:p w14:paraId="6164BE2E" w14:textId="331E5C48" w:rsidR="004F4611" w:rsidRDefault="00FE5C02" w:rsidP="004F4611">
      <w:r>
        <w:t xml:space="preserve">Click the </w:t>
      </w:r>
      <w:r>
        <w:rPr>
          <w:b/>
          <w:bCs/>
          <w:i/>
          <w:iCs/>
          <w:u w:val="single"/>
        </w:rPr>
        <w:t>“Green Check Icon”</w:t>
      </w:r>
      <w:r>
        <w:t xml:space="preserve"> button to approve all changes to the inbound event.</w:t>
      </w:r>
    </w:p>
    <w:p w14:paraId="2EC70595" w14:textId="1D4D3766" w:rsidR="00103B75" w:rsidRDefault="00103B75" w:rsidP="004F4611"/>
    <w:p w14:paraId="36530698" w14:textId="33314A03" w:rsidR="00103B75" w:rsidRDefault="00103B75" w:rsidP="004F4611"/>
    <w:p w14:paraId="04F135E7" w14:textId="6470391B" w:rsidR="00103B75" w:rsidRDefault="00103B75" w:rsidP="004F4611"/>
    <w:p w14:paraId="404B9E65" w14:textId="0C329AFC" w:rsidR="00103B75" w:rsidRDefault="00103B75" w:rsidP="004F4611"/>
    <w:p w14:paraId="0C706AAD" w14:textId="06ECDD2F" w:rsidR="00103B75" w:rsidRDefault="00103B75" w:rsidP="004F4611"/>
    <w:p w14:paraId="47EDF8B7" w14:textId="77777777" w:rsidR="00103B75" w:rsidRPr="00FE5C02" w:rsidRDefault="00103B75" w:rsidP="004F4611"/>
    <w:p w14:paraId="49CC99A8" w14:textId="3E95F255" w:rsidR="00B47D35" w:rsidRDefault="00B47D35" w:rsidP="00B47D35">
      <w:pPr>
        <w:pStyle w:val="Heading3"/>
      </w:pPr>
      <w:bookmarkStart w:id="73" w:name="_Toc45559477"/>
      <w:r>
        <w:lastRenderedPageBreak/>
        <w:t>Add Inbound Event Field Definitions</w:t>
      </w:r>
      <w:bookmarkEnd w:id="73"/>
    </w:p>
    <w:p w14:paraId="23E72FA2" w14:textId="77777777" w:rsidR="00FE5C02" w:rsidRDefault="00FE5C02" w:rsidP="00FE5C02">
      <w:pPr>
        <w:pStyle w:val="Heading4"/>
      </w:pPr>
      <w:r>
        <w:t>Request Verb</w:t>
      </w:r>
    </w:p>
    <w:p w14:paraId="771B109F" w14:textId="74BC34EF" w:rsidR="00FE5C02" w:rsidRDefault="00FE5C02" w:rsidP="00FE5C02">
      <w:r>
        <w:t>The user may choose a Request Verb to use from this drop-down menu. Valid Request Verbs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0"/>
        <w:gridCol w:w="1870"/>
        <w:gridCol w:w="1870"/>
      </w:tblGrid>
      <w:tr w:rsidR="00FE5C02" w14:paraId="59C24AFB" w14:textId="77777777" w:rsidTr="007F0EA6">
        <w:trPr>
          <w:trHeight w:val="485"/>
        </w:trPr>
        <w:tc>
          <w:tcPr>
            <w:tcW w:w="1870" w:type="dxa"/>
          </w:tcPr>
          <w:p w14:paraId="64599B7F" w14:textId="098609BC" w:rsidR="00FE5C02" w:rsidRDefault="00FE5C02" w:rsidP="00FE5C02">
            <w:r>
              <w:t>GET</w:t>
            </w:r>
          </w:p>
        </w:tc>
        <w:tc>
          <w:tcPr>
            <w:tcW w:w="1870" w:type="dxa"/>
          </w:tcPr>
          <w:p w14:paraId="7478D44A" w14:textId="763036C1" w:rsidR="00FE5C02" w:rsidRDefault="00FE5C02" w:rsidP="00FE5C02">
            <w:r>
              <w:t>POST</w:t>
            </w:r>
          </w:p>
        </w:tc>
        <w:tc>
          <w:tcPr>
            <w:tcW w:w="1870" w:type="dxa"/>
          </w:tcPr>
          <w:p w14:paraId="5A751C0F" w14:textId="77777777" w:rsidR="00FE5C02" w:rsidRDefault="00FE5C02" w:rsidP="00FE5C02"/>
        </w:tc>
      </w:tr>
    </w:tbl>
    <w:p w14:paraId="5C3FFD5D" w14:textId="0763A692" w:rsidR="004F4611" w:rsidRDefault="004F4611" w:rsidP="004F4611">
      <w:pPr>
        <w:pStyle w:val="Heading4"/>
      </w:pPr>
      <w:r>
        <w:t>Request Data Type</w:t>
      </w:r>
    </w:p>
    <w:p w14:paraId="3DEED904" w14:textId="253478F9" w:rsidR="00FE5C02" w:rsidRDefault="00FE5C02" w:rsidP="00FE5C02">
      <w:r>
        <w:t>The user may choose a Data Type to use from this drop-down menu. Valid Request Data Types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0"/>
        <w:gridCol w:w="1870"/>
        <w:gridCol w:w="1870"/>
        <w:gridCol w:w="1870"/>
      </w:tblGrid>
      <w:tr w:rsidR="00FE5C02" w14:paraId="4139EE5C" w14:textId="77777777" w:rsidTr="007F0EA6">
        <w:trPr>
          <w:trHeight w:val="485"/>
        </w:trPr>
        <w:tc>
          <w:tcPr>
            <w:tcW w:w="1870" w:type="dxa"/>
          </w:tcPr>
          <w:p w14:paraId="4909F69A" w14:textId="77777777" w:rsidR="00FE5C02" w:rsidRDefault="00FE5C02" w:rsidP="007F0EA6">
            <w:r>
              <w:t>CSV</w:t>
            </w:r>
          </w:p>
        </w:tc>
        <w:tc>
          <w:tcPr>
            <w:tcW w:w="1870" w:type="dxa"/>
          </w:tcPr>
          <w:p w14:paraId="1E46578D" w14:textId="77777777" w:rsidR="00FE5C02" w:rsidRDefault="00FE5C02" w:rsidP="007F0EA6">
            <w:r>
              <w:t>JSON</w:t>
            </w:r>
          </w:p>
        </w:tc>
        <w:tc>
          <w:tcPr>
            <w:tcW w:w="1870" w:type="dxa"/>
          </w:tcPr>
          <w:p w14:paraId="0B997B64" w14:textId="77777777" w:rsidR="00FE5C02" w:rsidRDefault="00FE5C02" w:rsidP="007F0EA6">
            <w:r>
              <w:t>TXT</w:t>
            </w:r>
          </w:p>
        </w:tc>
        <w:tc>
          <w:tcPr>
            <w:tcW w:w="1870" w:type="dxa"/>
          </w:tcPr>
          <w:p w14:paraId="1A1F6387" w14:textId="77777777" w:rsidR="00FE5C02" w:rsidRDefault="00FE5C02" w:rsidP="007F0EA6">
            <w:r>
              <w:t>XML</w:t>
            </w:r>
          </w:p>
        </w:tc>
      </w:tr>
    </w:tbl>
    <w:p w14:paraId="1DE7BF5D" w14:textId="63031F98" w:rsidR="004F4611" w:rsidRDefault="004F4611" w:rsidP="004F4611">
      <w:pPr>
        <w:pStyle w:val="Heading4"/>
      </w:pPr>
      <w:r>
        <w:t>Request URL</w:t>
      </w:r>
    </w:p>
    <w:p w14:paraId="09DFE2DD" w14:textId="52E381EF" w:rsidR="004F4611" w:rsidRPr="004F4611" w:rsidRDefault="00FE5C02" w:rsidP="004F4611">
      <w:r>
        <w:t>Enter a valid URL for this request.</w:t>
      </w:r>
    </w:p>
    <w:p w14:paraId="5EA51FCF" w14:textId="26343627" w:rsidR="004F4611" w:rsidRDefault="004F4611" w:rsidP="004F4611">
      <w:pPr>
        <w:pStyle w:val="Heading4"/>
      </w:pPr>
      <w:r>
        <w:t>API</w:t>
      </w:r>
    </w:p>
    <w:p w14:paraId="3C0E3555" w14:textId="59DFD4BE" w:rsidR="004F4611" w:rsidRPr="004F4611" w:rsidRDefault="00FE5C02" w:rsidP="004F4611">
      <w:r>
        <w:t>The user may choose a valid API option from the drop-down menu.</w:t>
      </w:r>
    </w:p>
    <w:p w14:paraId="7FC23DE8" w14:textId="21C81470" w:rsidR="004F4611" w:rsidRDefault="004F4611" w:rsidP="004F4611">
      <w:pPr>
        <w:pStyle w:val="Heading4"/>
      </w:pPr>
      <w:r>
        <w:t>User Name</w:t>
      </w:r>
    </w:p>
    <w:p w14:paraId="13C4BFB8" w14:textId="1A874727" w:rsidR="004F4611" w:rsidRPr="004F4611" w:rsidRDefault="00FE5C02" w:rsidP="004F4611">
      <w:r>
        <w:t>Enter a username.</w:t>
      </w:r>
    </w:p>
    <w:p w14:paraId="59CDFB32" w14:textId="2F2F720B" w:rsidR="004F4611" w:rsidRDefault="004F4611" w:rsidP="004F4611">
      <w:pPr>
        <w:pStyle w:val="Heading4"/>
      </w:pPr>
      <w:r>
        <w:t>Password</w:t>
      </w:r>
    </w:p>
    <w:p w14:paraId="4A36D6CE" w14:textId="3C457090" w:rsidR="004F4611" w:rsidRPr="004F4611" w:rsidRDefault="00FE5C02" w:rsidP="004F4611">
      <w:r>
        <w:t>Enter a user’s password.</w:t>
      </w:r>
    </w:p>
    <w:p w14:paraId="50B800F7" w14:textId="05A8E066" w:rsidR="004F4611" w:rsidRDefault="004F4611" w:rsidP="004F4611">
      <w:pPr>
        <w:pStyle w:val="Heading4"/>
      </w:pPr>
      <w:r>
        <w:t>Table View (Request) – Toggle Box</w:t>
      </w:r>
    </w:p>
    <w:p w14:paraId="3EEC5722" w14:textId="18A0F303" w:rsidR="009E0758" w:rsidRDefault="009E0758" w:rsidP="009E0758">
      <w:r>
        <w:t>To view this Request in an excel table, make sure that the Table View toggle box next to the Request section is checked.</w:t>
      </w:r>
    </w:p>
    <w:p w14:paraId="6433AFAC" w14:textId="0D1B6A5E" w:rsidR="004F4611" w:rsidRDefault="004F4611" w:rsidP="004F4611">
      <w:pPr>
        <w:pStyle w:val="Heading4"/>
      </w:pPr>
      <w:r>
        <w:t>Table View (Response) – Toggle Box</w:t>
      </w:r>
    </w:p>
    <w:p w14:paraId="3BC11C66" w14:textId="07D292FF" w:rsidR="009E0758" w:rsidRDefault="009E0758" w:rsidP="009E0758">
      <w:r>
        <w:t>To view this Response in an excel table, make sure that the Table View toggle box next to the Response section is checked.</w:t>
      </w:r>
    </w:p>
    <w:p w14:paraId="2D8D7F2B" w14:textId="23F2A1EC" w:rsidR="00893FE4" w:rsidRDefault="00893FE4" w:rsidP="00893FE4">
      <w:pPr>
        <w:pStyle w:val="Heading2"/>
      </w:pPr>
      <w:bookmarkStart w:id="74" w:name="_Toc45559478"/>
      <w:r>
        <w:lastRenderedPageBreak/>
        <w:t>Inbound API Loader [NA5]</w:t>
      </w:r>
      <w:bookmarkEnd w:id="74"/>
    </w:p>
    <w:p w14:paraId="285466E5" w14:textId="5D1B52AD" w:rsidR="00893FE4" w:rsidRDefault="00B47D35" w:rsidP="00893FE4">
      <w:pPr>
        <w:pStyle w:val="Heading3"/>
      </w:pPr>
      <w:bookmarkStart w:id="75" w:name="_Toc45559479"/>
      <w:r>
        <w:t>Inbound Offline Request Loader</w:t>
      </w:r>
      <w:bookmarkEnd w:id="75"/>
    </w:p>
    <w:p w14:paraId="7C3FA2AB" w14:textId="4FC0EA35" w:rsidR="00A345F6" w:rsidRPr="00A345F6" w:rsidRDefault="004F4611" w:rsidP="00A345F6">
      <w:r>
        <w:rPr>
          <w:noProof/>
        </w:rPr>
        <w:drawing>
          <wp:inline distT="0" distB="0" distL="0" distR="0" wp14:anchorId="36E5DE41" wp14:editId="05EF72F7">
            <wp:extent cx="5943600" cy="49949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994910"/>
                    </a:xfrm>
                    <a:prstGeom prst="rect">
                      <a:avLst/>
                    </a:prstGeom>
                  </pic:spPr>
                </pic:pic>
              </a:graphicData>
            </a:graphic>
          </wp:inline>
        </w:drawing>
      </w:r>
    </w:p>
    <w:p w14:paraId="6D264698" w14:textId="77777777" w:rsidR="009A0CFD" w:rsidRDefault="009A0CFD" w:rsidP="009A0CFD">
      <w:pPr>
        <w:pStyle w:val="Heading4"/>
      </w:pPr>
      <w:r>
        <w:t>EXIT</w:t>
      </w:r>
    </w:p>
    <w:p w14:paraId="706F29A8" w14:textId="06E4EA31" w:rsidR="009A0CFD" w:rsidRPr="00BC1FC0" w:rsidRDefault="009A0CFD" w:rsidP="009A0CFD">
      <w:r>
        <w:t xml:space="preserve">Click the </w:t>
      </w:r>
      <w:r>
        <w:rPr>
          <w:b/>
          <w:bCs/>
          <w:i/>
          <w:iCs/>
          <w:u w:val="single"/>
        </w:rPr>
        <w:t>“Exit Door Icon”</w:t>
      </w:r>
      <w:r>
        <w:t xml:space="preserve"> to exit the API Inbound Offline Request Loader popup screen.</w:t>
      </w:r>
    </w:p>
    <w:p w14:paraId="0D602370" w14:textId="42EBB5C4" w:rsidR="00B47D35" w:rsidRDefault="004F4611" w:rsidP="00B47D35">
      <w:pPr>
        <w:pStyle w:val="Heading4"/>
      </w:pPr>
      <w:r>
        <w:t>Select File</w:t>
      </w:r>
    </w:p>
    <w:p w14:paraId="6D334F4C" w14:textId="78F1D6BA" w:rsidR="00893FE4" w:rsidRPr="00893FE4" w:rsidRDefault="00F97BF0" w:rsidP="00893FE4">
      <w:r>
        <w:t xml:space="preserve">Enter the location of the API file to load into the system. Alternatively, press the </w:t>
      </w:r>
      <w:r>
        <w:rPr>
          <w:b/>
          <w:bCs/>
          <w:i/>
          <w:iCs/>
          <w:u w:val="single"/>
        </w:rPr>
        <w:t>“F1”</w:t>
      </w:r>
      <w:r>
        <w:t xml:space="preserve"> key to use the Windows Explorer window to choose the proper file path.</w:t>
      </w:r>
    </w:p>
    <w:p w14:paraId="0BEE9E92" w14:textId="1A814CB3" w:rsidR="00893FE4" w:rsidRDefault="00893FE4" w:rsidP="00893FE4">
      <w:pPr>
        <w:pStyle w:val="Heading2"/>
      </w:pPr>
      <w:bookmarkStart w:id="76" w:name="_Toc45559480"/>
      <w:r>
        <w:lastRenderedPageBreak/>
        <w:t>API Monitor [NA6]</w:t>
      </w:r>
      <w:bookmarkEnd w:id="76"/>
    </w:p>
    <w:p w14:paraId="5C45EF6D" w14:textId="1172A468" w:rsidR="00893FE4" w:rsidRDefault="00B47D35" w:rsidP="00893FE4">
      <w:pPr>
        <w:pStyle w:val="Heading3"/>
      </w:pPr>
      <w:bookmarkStart w:id="77" w:name="_Toc45559481"/>
      <w:r>
        <w:t>Service Resource Monitor</w:t>
      </w:r>
      <w:bookmarkEnd w:id="77"/>
    </w:p>
    <w:p w14:paraId="7619F6BB" w14:textId="053B7040" w:rsidR="00A345F6" w:rsidRPr="00A345F6" w:rsidRDefault="004F4611" w:rsidP="00A345F6">
      <w:r>
        <w:rPr>
          <w:noProof/>
        </w:rPr>
        <w:drawing>
          <wp:inline distT="0" distB="0" distL="0" distR="0" wp14:anchorId="544DE9B7" wp14:editId="1A63415A">
            <wp:extent cx="5943600" cy="23717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371725"/>
                    </a:xfrm>
                    <a:prstGeom prst="rect">
                      <a:avLst/>
                    </a:prstGeom>
                  </pic:spPr>
                </pic:pic>
              </a:graphicData>
            </a:graphic>
          </wp:inline>
        </w:drawing>
      </w:r>
    </w:p>
    <w:p w14:paraId="3C3C3650" w14:textId="5DBFCFA4" w:rsidR="00B47D35" w:rsidRDefault="00F43397" w:rsidP="00B47D35">
      <w:pPr>
        <w:pStyle w:val="Heading4"/>
      </w:pPr>
      <w:r>
        <w:t>RUN</w:t>
      </w:r>
    </w:p>
    <w:p w14:paraId="361852A1" w14:textId="77777777" w:rsidR="00FE5C02" w:rsidRPr="009C2A4A" w:rsidRDefault="00FE5C02" w:rsidP="00FE5C02">
      <w:r>
        <w:t xml:space="preserve">Click the </w:t>
      </w:r>
      <w:r>
        <w:rPr>
          <w:b/>
          <w:bCs/>
          <w:i/>
          <w:iCs/>
          <w:u w:val="single"/>
        </w:rPr>
        <w:t>“Blue Play Icon</w:t>
      </w:r>
      <w:r>
        <w:t>” button to run the currently highlighted/selected Utility Program.</w:t>
      </w:r>
    </w:p>
    <w:p w14:paraId="14A7E195" w14:textId="1A3D853A" w:rsidR="004F4611" w:rsidRDefault="004F4611" w:rsidP="004F4611">
      <w:pPr>
        <w:pStyle w:val="Heading4"/>
      </w:pPr>
      <w:r>
        <w:t>REFRESH</w:t>
      </w:r>
    </w:p>
    <w:p w14:paraId="74F63546" w14:textId="1D779257" w:rsidR="00FE5C02" w:rsidRPr="008C5014" w:rsidRDefault="00FE5C02" w:rsidP="00FE5C02">
      <w:r>
        <w:t xml:space="preserve">Click the </w:t>
      </w:r>
      <w:r>
        <w:rPr>
          <w:b/>
          <w:bCs/>
          <w:i/>
          <w:iCs/>
          <w:u w:val="single"/>
        </w:rPr>
        <w:t>“Blue Refresh Icon”</w:t>
      </w:r>
      <w:r>
        <w:t xml:space="preserve"> button refresh the system to check for any new API Monitors.</w:t>
      </w:r>
    </w:p>
    <w:p w14:paraId="4F81B303" w14:textId="77777777" w:rsidR="00044B5E" w:rsidRDefault="00044B5E" w:rsidP="00044B5E">
      <w:pPr>
        <w:pStyle w:val="Heading4"/>
      </w:pPr>
      <w:r>
        <w:t>EXIT</w:t>
      </w:r>
    </w:p>
    <w:p w14:paraId="3DBD622A" w14:textId="7BEA8134" w:rsidR="00044B5E" w:rsidRDefault="00044B5E" w:rsidP="00044B5E">
      <w:r>
        <w:t xml:space="preserve">Click the </w:t>
      </w:r>
      <w:r>
        <w:rPr>
          <w:b/>
          <w:bCs/>
          <w:i/>
          <w:iCs/>
          <w:u w:val="single"/>
        </w:rPr>
        <w:t>“Exit Door Icon”</w:t>
      </w:r>
      <w:r>
        <w:t xml:space="preserve"> to exit the </w:t>
      </w:r>
      <w:r w:rsidR="009E0758">
        <w:t>Service Resource Monitor</w:t>
      </w:r>
      <w:r>
        <w:t xml:space="preserve"> screen.</w:t>
      </w:r>
    </w:p>
    <w:p w14:paraId="6E6BA0BF" w14:textId="77777777" w:rsidR="00103B75" w:rsidRPr="00BC1FC0" w:rsidRDefault="00103B75" w:rsidP="00044B5E"/>
    <w:p w14:paraId="2E807AB3" w14:textId="7873BC67" w:rsidR="00893FE4" w:rsidRDefault="00893FE4" w:rsidP="00893FE4">
      <w:pPr>
        <w:pStyle w:val="Heading2"/>
      </w:pPr>
      <w:bookmarkStart w:id="78" w:name="_Toc45559482"/>
      <w:r>
        <w:lastRenderedPageBreak/>
        <w:t>API Data Compare Tool [NA7]</w:t>
      </w:r>
      <w:bookmarkEnd w:id="78"/>
    </w:p>
    <w:p w14:paraId="11EFE22D" w14:textId="503A8CF7" w:rsidR="00893FE4" w:rsidRDefault="00B47D35" w:rsidP="00893FE4">
      <w:pPr>
        <w:pStyle w:val="Heading3"/>
      </w:pPr>
      <w:bookmarkStart w:id="79" w:name="_Toc45559483"/>
      <w:r>
        <w:t>API Data Comparison</w:t>
      </w:r>
      <w:bookmarkEnd w:id="79"/>
    </w:p>
    <w:p w14:paraId="713ECE06" w14:textId="7E405933" w:rsidR="00A345F6" w:rsidRPr="00A345F6" w:rsidRDefault="004F4611" w:rsidP="00A345F6">
      <w:r>
        <w:rPr>
          <w:noProof/>
        </w:rPr>
        <w:drawing>
          <wp:inline distT="0" distB="0" distL="0" distR="0" wp14:anchorId="01DBF666" wp14:editId="19D91F14">
            <wp:extent cx="5943600" cy="34340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434080"/>
                    </a:xfrm>
                    <a:prstGeom prst="rect">
                      <a:avLst/>
                    </a:prstGeom>
                  </pic:spPr>
                </pic:pic>
              </a:graphicData>
            </a:graphic>
          </wp:inline>
        </w:drawing>
      </w:r>
    </w:p>
    <w:p w14:paraId="6CFC5E7F" w14:textId="308EB3E3" w:rsidR="00B47D35" w:rsidRDefault="004F4611" w:rsidP="00B47D35">
      <w:pPr>
        <w:pStyle w:val="Heading4"/>
      </w:pPr>
      <w:r>
        <w:t>Select Table</w:t>
      </w:r>
    </w:p>
    <w:p w14:paraId="276B4D0D" w14:textId="4637EC36" w:rsidR="00893FE4" w:rsidRDefault="00380115" w:rsidP="00893FE4">
      <w:r>
        <w:t>The user may choose an API table type to search from the drop-down list of options.</w:t>
      </w:r>
    </w:p>
    <w:p w14:paraId="6A6DB5C5" w14:textId="23CDAD17" w:rsidR="00380115" w:rsidRDefault="00380115" w:rsidP="00893FE4">
      <w:r>
        <w:t>Valid Options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80115" w14:paraId="1C8E040D" w14:textId="77777777" w:rsidTr="00380115">
        <w:trPr>
          <w:trHeight w:val="422"/>
        </w:trPr>
        <w:tc>
          <w:tcPr>
            <w:tcW w:w="4675" w:type="dxa"/>
          </w:tcPr>
          <w:p w14:paraId="0E991B8C" w14:textId="2DB15996" w:rsidR="00380115" w:rsidRDefault="00380115" w:rsidP="00893FE4">
            <w:r>
              <w:t>API Outbound</w:t>
            </w:r>
          </w:p>
        </w:tc>
        <w:tc>
          <w:tcPr>
            <w:tcW w:w="4675" w:type="dxa"/>
          </w:tcPr>
          <w:p w14:paraId="22C28C53" w14:textId="4B276416" w:rsidR="00380115" w:rsidRDefault="00380115" w:rsidP="00893FE4">
            <w:r>
              <w:t>API Inbound</w:t>
            </w:r>
          </w:p>
        </w:tc>
      </w:tr>
      <w:tr w:rsidR="00380115" w14:paraId="54F27DB5" w14:textId="77777777" w:rsidTr="00380115">
        <w:trPr>
          <w:trHeight w:val="440"/>
        </w:trPr>
        <w:tc>
          <w:tcPr>
            <w:tcW w:w="4675" w:type="dxa"/>
          </w:tcPr>
          <w:p w14:paraId="0F3E2D88" w14:textId="215C3918" w:rsidR="00380115" w:rsidRDefault="00380115" w:rsidP="00893FE4">
            <w:r>
              <w:t>API Outbound Detail</w:t>
            </w:r>
          </w:p>
        </w:tc>
        <w:tc>
          <w:tcPr>
            <w:tcW w:w="4675" w:type="dxa"/>
          </w:tcPr>
          <w:p w14:paraId="5F6586D5" w14:textId="0F2B7BFC" w:rsidR="00380115" w:rsidRDefault="00380115" w:rsidP="00893FE4">
            <w:r>
              <w:t>API Inbound Detail</w:t>
            </w:r>
          </w:p>
        </w:tc>
      </w:tr>
      <w:tr w:rsidR="00380115" w14:paraId="4DD11828" w14:textId="77777777" w:rsidTr="00380115">
        <w:trPr>
          <w:trHeight w:val="431"/>
        </w:trPr>
        <w:tc>
          <w:tcPr>
            <w:tcW w:w="4675" w:type="dxa"/>
          </w:tcPr>
          <w:p w14:paraId="75CD6AE8" w14:textId="09A3C8A1" w:rsidR="00380115" w:rsidRDefault="00380115" w:rsidP="00893FE4">
            <w:r>
              <w:t>API Outbound Trigger</w:t>
            </w:r>
          </w:p>
        </w:tc>
        <w:tc>
          <w:tcPr>
            <w:tcW w:w="4675" w:type="dxa"/>
          </w:tcPr>
          <w:p w14:paraId="648B4489" w14:textId="77777777" w:rsidR="00380115" w:rsidRDefault="00380115" w:rsidP="00893FE4"/>
        </w:tc>
      </w:tr>
    </w:tbl>
    <w:p w14:paraId="2003E43F" w14:textId="434EEBE1" w:rsidR="004F4611" w:rsidRDefault="004F4611" w:rsidP="004F4611">
      <w:pPr>
        <w:pStyle w:val="Heading4"/>
      </w:pPr>
      <w:r>
        <w:t>Select File</w:t>
      </w:r>
    </w:p>
    <w:p w14:paraId="50580579" w14:textId="5DA2E5D7" w:rsidR="004F4611" w:rsidRDefault="00380115" w:rsidP="004F4611">
      <w:r>
        <w:t xml:space="preserve">Once the user has selected the API type that they wish to search for, they may then enter the location of the API Data to be imported from. Alternatively, press the </w:t>
      </w:r>
      <w:r>
        <w:rPr>
          <w:b/>
          <w:bCs/>
          <w:i/>
          <w:iCs/>
          <w:u w:val="single"/>
        </w:rPr>
        <w:t>“F1”</w:t>
      </w:r>
      <w:r>
        <w:t xml:space="preserve"> key, or click the </w:t>
      </w:r>
      <w:r>
        <w:rPr>
          <w:b/>
          <w:bCs/>
          <w:i/>
          <w:iCs/>
          <w:u w:val="single"/>
        </w:rPr>
        <w:t>“Browse File”</w:t>
      </w:r>
      <w:r>
        <w:t xml:space="preserve"> button to use the Windows Explorer window to choose the proper file path.</w:t>
      </w:r>
    </w:p>
    <w:p w14:paraId="4D584737" w14:textId="3B174B92" w:rsidR="00380115" w:rsidRDefault="00380115" w:rsidP="00380115">
      <w:pPr>
        <w:pStyle w:val="Heading4"/>
      </w:pPr>
      <w:r>
        <w:t>LOAD AND COMPARE</w:t>
      </w:r>
    </w:p>
    <w:p w14:paraId="07BAF5FC" w14:textId="7074D9F5" w:rsidR="00380115" w:rsidRDefault="00380115" w:rsidP="00380115">
      <w:r>
        <w:t xml:space="preserve">Once the user has entered or chosen their desired API file, click the </w:t>
      </w:r>
      <w:r>
        <w:rPr>
          <w:b/>
          <w:bCs/>
          <w:i/>
          <w:iCs/>
          <w:u w:val="single"/>
        </w:rPr>
        <w:t>“Load and Compare”</w:t>
      </w:r>
      <w:r>
        <w:t xml:space="preserve"> button to load the selected file into the Data Comparison Table.</w:t>
      </w:r>
    </w:p>
    <w:p w14:paraId="4DDA7A39" w14:textId="77777777" w:rsidR="00103B75" w:rsidRPr="00380115" w:rsidRDefault="00103B75" w:rsidP="00380115"/>
    <w:p w14:paraId="4F0941EF" w14:textId="7BF9CAAF" w:rsidR="00893FE4" w:rsidRDefault="00893FE4" w:rsidP="00893FE4">
      <w:pPr>
        <w:pStyle w:val="Heading1"/>
        <w:rPr>
          <w:b/>
          <w:bCs/>
        </w:rPr>
      </w:pPr>
      <w:bookmarkStart w:id="80" w:name="_Toc45559484"/>
      <w:r>
        <w:rPr>
          <w:b/>
          <w:bCs/>
        </w:rPr>
        <w:lastRenderedPageBreak/>
        <w:t>Laptop / Server Link [NL]</w:t>
      </w:r>
      <w:bookmarkEnd w:id="80"/>
    </w:p>
    <w:p w14:paraId="31333FDF" w14:textId="54401EA2" w:rsidR="00893FE4" w:rsidRDefault="00893FE4" w:rsidP="00893FE4">
      <w:pPr>
        <w:pStyle w:val="Heading2"/>
      </w:pPr>
      <w:bookmarkStart w:id="81" w:name="_Toc45559485"/>
      <w:r>
        <w:t>Export Estimates [NL1]</w:t>
      </w:r>
      <w:bookmarkEnd w:id="81"/>
    </w:p>
    <w:p w14:paraId="79BDED22" w14:textId="11064DDA" w:rsidR="00B47D35" w:rsidRDefault="00B47D35" w:rsidP="00B47D35">
      <w:pPr>
        <w:pStyle w:val="Heading3"/>
      </w:pPr>
      <w:bookmarkStart w:id="82" w:name="_Toc45559486"/>
      <w:r>
        <w:t>Overview</w:t>
      </w:r>
      <w:bookmarkEnd w:id="82"/>
    </w:p>
    <w:p w14:paraId="39E55A4B" w14:textId="67980E45" w:rsidR="006B243A" w:rsidRDefault="006B243A" w:rsidP="006B243A">
      <w:r>
        <w:t>This process is used to export estimates from this database so that they may be imported to a different database with the Import Estimates process.</w:t>
      </w:r>
    </w:p>
    <w:p w14:paraId="4F686660" w14:textId="0C4669C2" w:rsidR="006B243A" w:rsidRPr="006B243A" w:rsidRDefault="006B243A" w:rsidP="006B243A">
      <w:r>
        <w:t xml:space="preserve">Please Note: Be sure to run the Import Estimates process on the </w:t>
      </w:r>
      <w:r>
        <w:rPr>
          <w:i/>
          <w:iCs/>
        </w:rPr>
        <w:t>other</w:t>
      </w:r>
      <w:r>
        <w:t xml:space="preserve"> database, and not this one.</w:t>
      </w:r>
    </w:p>
    <w:p w14:paraId="162623E2" w14:textId="45BBF419" w:rsidR="00893FE4" w:rsidRDefault="00B47D35" w:rsidP="00893FE4">
      <w:pPr>
        <w:pStyle w:val="Heading3"/>
      </w:pPr>
      <w:bookmarkStart w:id="83" w:name="_Toc45559487"/>
      <w:r>
        <w:t>Selection Parameters</w:t>
      </w:r>
      <w:bookmarkEnd w:id="83"/>
    </w:p>
    <w:p w14:paraId="5690495C" w14:textId="6B5CF95E" w:rsidR="004F4611" w:rsidRPr="004F4611" w:rsidRDefault="004F4611" w:rsidP="004F4611">
      <w:r>
        <w:rPr>
          <w:noProof/>
        </w:rPr>
        <w:drawing>
          <wp:inline distT="0" distB="0" distL="0" distR="0" wp14:anchorId="68D77A31" wp14:editId="2D778B22">
            <wp:extent cx="4143375" cy="6858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43375" cy="685800"/>
                    </a:xfrm>
                    <a:prstGeom prst="rect">
                      <a:avLst/>
                    </a:prstGeom>
                  </pic:spPr>
                </pic:pic>
              </a:graphicData>
            </a:graphic>
          </wp:inline>
        </w:drawing>
      </w:r>
    </w:p>
    <w:p w14:paraId="28C21A43" w14:textId="3C2E15EC" w:rsidR="00B47D35" w:rsidRDefault="004F4611" w:rsidP="00B47D35">
      <w:pPr>
        <w:pStyle w:val="Heading4"/>
      </w:pPr>
      <w:r>
        <w:t>Beginning Estimate # / Ending Estimate #</w:t>
      </w:r>
    </w:p>
    <w:p w14:paraId="28100E50" w14:textId="7B6599DC" w:rsidR="009E0758" w:rsidRDefault="009E0758" w:rsidP="009E0758">
      <w:r>
        <w:t>Enter the beginning and ending Estimate Number to Export Estimates for.</w:t>
      </w:r>
    </w:p>
    <w:p w14:paraId="03CC809D" w14:textId="6204AB5D" w:rsidR="00103B75" w:rsidRDefault="00103B75" w:rsidP="009E0758"/>
    <w:p w14:paraId="682EE733" w14:textId="77777777" w:rsidR="00103B75" w:rsidRPr="00E5397E" w:rsidRDefault="00103B75" w:rsidP="009E0758"/>
    <w:p w14:paraId="317D551E" w14:textId="359590D6" w:rsidR="00893FE4" w:rsidRDefault="00893FE4" w:rsidP="00893FE4">
      <w:pPr>
        <w:pStyle w:val="Heading2"/>
      </w:pPr>
      <w:bookmarkStart w:id="84" w:name="_Toc45559488"/>
      <w:r>
        <w:t>Import Estimates [NL2]</w:t>
      </w:r>
      <w:bookmarkEnd w:id="84"/>
    </w:p>
    <w:p w14:paraId="02CA8062" w14:textId="0453F526" w:rsidR="00B47D35" w:rsidRDefault="00B47D35" w:rsidP="00B47D35">
      <w:pPr>
        <w:pStyle w:val="Heading3"/>
      </w:pPr>
      <w:bookmarkStart w:id="85" w:name="_Toc45559489"/>
      <w:r>
        <w:t>Overview</w:t>
      </w:r>
      <w:bookmarkEnd w:id="85"/>
    </w:p>
    <w:p w14:paraId="23F052BA" w14:textId="7D7E0928" w:rsidR="006B243A" w:rsidRDefault="006B243A" w:rsidP="006B243A">
      <w:r>
        <w:t>This process is used to import estimates to this database that were exported from a different database with the Export Estimates process.</w:t>
      </w:r>
    </w:p>
    <w:p w14:paraId="75755651" w14:textId="2C17F284" w:rsidR="00893FE4" w:rsidRPr="00893FE4" w:rsidRDefault="006B243A" w:rsidP="00893FE4">
      <w:r>
        <w:t>Please Note: Be sure that the Export Estimates process has been run on the other database and not this one.</w:t>
      </w:r>
    </w:p>
    <w:p w14:paraId="7027F601" w14:textId="2F1A7FC9" w:rsidR="00B47D35" w:rsidRDefault="00B47D35" w:rsidP="00B47D35">
      <w:pPr>
        <w:pStyle w:val="Heading3"/>
      </w:pPr>
      <w:bookmarkStart w:id="86" w:name="_Toc45559490"/>
      <w:r>
        <w:t>Selection Parameters</w:t>
      </w:r>
      <w:bookmarkEnd w:id="86"/>
    </w:p>
    <w:p w14:paraId="26A51BDC" w14:textId="23145A74" w:rsidR="004F4611" w:rsidRPr="004F4611" w:rsidRDefault="004F4611" w:rsidP="004F4611">
      <w:r>
        <w:rPr>
          <w:noProof/>
        </w:rPr>
        <w:drawing>
          <wp:inline distT="0" distB="0" distL="0" distR="0" wp14:anchorId="5EDEE9C8" wp14:editId="28BB8F19">
            <wp:extent cx="4229100" cy="1181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29100" cy="1181100"/>
                    </a:xfrm>
                    <a:prstGeom prst="rect">
                      <a:avLst/>
                    </a:prstGeom>
                  </pic:spPr>
                </pic:pic>
              </a:graphicData>
            </a:graphic>
          </wp:inline>
        </w:drawing>
      </w:r>
    </w:p>
    <w:p w14:paraId="48157A86" w14:textId="0C18EE8A" w:rsidR="00B47D35" w:rsidRDefault="004F4611" w:rsidP="00B47D35">
      <w:pPr>
        <w:pStyle w:val="Heading4"/>
      </w:pPr>
      <w:r>
        <w:t>Input From</w:t>
      </w:r>
    </w:p>
    <w:p w14:paraId="3383DB35" w14:textId="30A60B98" w:rsidR="004F4611" w:rsidRPr="006B243A" w:rsidRDefault="006B243A" w:rsidP="004F4611">
      <w:r>
        <w:t xml:space="preserve">Enter the location of the database to be imported from. Alternatively, press the </w:t>
      </w:r>
      <w:r>
        <w:rPr>
          <w:b/>
          <w:bCs/>
          <w:i/>
          <w:iCs/>
          <w:u w:val="single"/>
        </w:rPr>
        <w:t>“F1”</w:t>
      </w:r>
      <w:r>
        <w:t xml:space="preserve"> key to use the Windows Explorer window to choose the proper file path.</w:t>
      </w:r>
    </w:p>
    <w:p w14:paraId="4BD12D1B" w14:textId="38F2D9BA" w:rsidR="004F4611" w:rsidRDefault="004F4611" w:rsidP="004F4611">
      <w:pPr>
        <w:pStyle w:val="Heading4"/>
      </w:pPr>
      <w:r>
        <w:t>Do NOT Change Estimate #? – Toggle Box</w:t>
      </w:r>
    </w:p>
    <w:p w14:paraId="54121358" w14:textId="3031A046" w:rsidR="0098665C" w:rsidRDefault="0098665C" w:rsidP="0098665C">
      <w:r>
        <w:t xml:space="preserve">To </w:t>
      </w:r>
      <w:r w:rsidR="00A76A37">
        <w:t>make sure that the program does not change any estimate numbers within the input form</w:t>
      </w:r>
      <w:r>
        <w:t xml:space="preserve">, make sure that the </w:t>
      </w:r>
      <w:r w:rsidR="00A76A37">
        <w:t>Do Not Change Estimate #</w:t>
      </w:r>
      <w:r>
        <w:t xml:space="preserve"> toggle box is checked.</w:t>
      </w:r>
    </w:p>
    <w:p w14:paraId="75EFB81C" w14:textId="040E1E5B" w:rsidR="00893FE4" w:rsidRDefault="00893FE4" w:rsidP="00893FE4">
      <w:pPr>
        <w:pStyle w:val="Heading1"/>
        <w:rPr>
          <w:b/>
          <w:bCs/>
        </w:rPr>
      </w:pPr>
      <w:bookmarkStart w:id="87" w:name="_Toc45559491"/>
      <w:r>
        <w:rPr>
          <w:b/>
          <w:bCs/>
        </w:rPr>
        <w:lastRenderedPageBreak/>
        <w:t>File Cleanup [NF]</w:t>
      </w:r>
      <w:bookmarkEnd w:id="87"/>
    </w:p>
    <w:p w14:paraId="0876F71F" w14:textId="1108832A" w:rsidR="00893FE4" w:rsidRDefault="00893FE4" w:rsidP="00893FE4">
      <w:pPr>
        <w:pStyle w:val="Heading2"/>
      </w:pPr>
      <w:bookmarkStart w:id="88" w:name="_Toc45559492"/>
      <w:r>
        <w:t>Purge Finished Goods [NF1]</w:t>
      </w:r>
      <w:bookmarkEnd w:id="88"/>
    </w:p>
    <w:p w14:paraId="083F7ACC" w14:textId="33A274A7" w:rsidR="0000566F" w:rsidRPr="0000566F" w:rsidRDefault="00285CFC" w:rsidP="0000566F">
      <w:r w:rsidRPr="00940C71">
        <w:t>Purges single or all Finished Goods Inventory entries and transactions.</w:t>
      </w:r>
      <w:r>
        <w:t xml:space="preserve"> </w:t>
      </w:r>
      <w:r w:rsidR="0000566F" w:rsidRPr="0081662F">
        <w:rPr>
          <w:rFonts w:cstheme="minorHAnsi"/>
        </w:rPr>
        <w:t xml:space="preserve">This screen allows you to clear all Finished Goods History and Finished Goods Item Master Records. </w:t>
      </w:r>
    </w:p>
    <w:p w14:paraId="5A1855A8" w14:textId="579798D3" w:rsidR="00B47D35" w:rsidRDefault="00B47D35" w:rsidP="00B47D35">
      <w:pPr>
        <w:pStyle w:val="Heading3"/>
      </w:pPr>
      <w:bookmarkStart w:id="89" w:name="_Toc45559493"/>
      <w:r>
        <w:t>Selection Parameters</w:t>
      </w:r>
      <w:bookmarkEnd w:id="89"/>
    </w:p>
    <w:p w14:paraId="6DCEB1D6" w14:textId="5875B25B" w:rsidR="004F4611" w:rsidRPr="004F4611" w:rsidRDefault="004F4611" w:rsidP="004F4611">
      <w:r>
        <w:rPr>
          <w:noProof/>
        </w:rPr>
        <w:drawing>
          <wp:inline distT="0" distB="0" distL="0" distR="0" wp14:anchorId="36483C07" wp14:editId="0C33B2C3">
            <wp:extent cx="4152900" cy="1457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52900" cy="1457325"/>
                    </a:xfrm>
                    <a:prstGeom prst="rect">
                      <a:avLst/>
                    </a:prstGeom>
                  </pic:spPr>
                </pic:pic>
              </a:graphicData>
            </a:graphic>
          </wp:inline>
        </w:drawing>
      </w:r>
    </w:p>
    <w:p w14:paraId="729B0743" w14:textId="0DF7922A" w:rsidR="00B47D35" w:rsidRDefault="004F4611" w:rsidP="00B47D35">
      <w:pPr>
        <w:pStyle w:val="Heading4"/>
      </w:pPr>
      <w:r>
        <w:t>Enter Item # to be Deleted</w:t>
      </w:r>
    </w:p>
    <w:p w14:paraId="6DAF07E8" w14:textId="21B69CFC" w:rsidR="004F4611" w:rsidRPr="004F4611" w:rsidRDefault="00B177DF" w:rsidP="004F4611">
      <w:r>
        <w:t>Enter a single item number for deletion from the system.</w:t>
      </w:r>
    </w:p>
    <w:p w14:paraId="2AD36044" w14:textId="7B95C6D0" w:rsidR="004F4611" w:rsidRDefault="004F4611" w:rsidP="004F4611">
      <w:pPr>
        <w:pStyle w:val="Heading4"/>
      </w:pPr>
      <w:r>
        <w:t>Delete All Finished Good Items? – Toggle Box</w:t>
      </w:r>
    </w:p>
    <w:p w14:paraId="6D8A3DFC" w14:textId="62160942" w:rsidR="0098665C" w:rsidRDefault="0098665C" w:rsidP="0098665C">
      <w:r>
        <w:t xml:space="preserve">To </w:t>
      </w:r>
      <w:r w:rsidR="00A76A37">
        <w:t>delete all finished good items from the entire system</w:t>
      </w:r>
      <w:r>
        <w:t xml:space="preserve">, make sure that the </w:t>
      </w:r>
      <w:r w:rsidR="00A76A37">
        <w:t>Delete All Finished Good Items</w:t>
      </w:r>
      <w:r>
        <w:t xml:space="preserve"> toggle box is checked.</w:t>
      </w:r>
    </w:p>
    <w:p w14:paraId="0A20D497" w14:textId="07052F83" w:rsidR="004F4611" w:rsidRDefault="004F4611" w:rsidP="004F4611">
      <w:pPr>
        <w:pStyle w:val="Heading4"/>
      </w:pPr>
      <w:r>
        <w:t>Delete FG Even if it Has Been Invoiced? – Toggle Box</w:t>
      </w:r>
    </w:p>
    <w:p w14:paraId="0B775C69" w14:textId="020AD2E0" w:rsidR="0098665C" w:rsidRDefault="0098665C" w:rsidP="0098665C">
      <w:r>
        <w:t xml:space="preserve">To </w:t>
      </w:r>
      <w:r w:rsidR="00A76A37">
        <w:t>delete Finished Goods items from the system even if they have currently been invoiced to a customer</w:t>
      </w:r>
      <w:r>
        <w:t>, make sure that th</w:t>
      </w:r>
      <w:r w:rsidR="00A76A37">
        <w:t xml:space="preserve">is </w:t>
      </w:r>
      <w:r>
        <w:t>toggle box is checked.</w:t>
      </w:r>
    </w:p>
    <w:p w14:paraId="74489D4F" w14:textId="40DB454A" w:rsidR="00103B75" w:rsidRDefault="00103B75" w:rsidP="0098665C"/>
    <w:p w14:paraId="36FDFF53" w14:textId="086CC5BB" w:rsidR="00103B75" w:rsidRDefault="00103B75" w:rsidP="0098665C"/>
    <w:p w14:paraId="4FEA39ED" w14:textId="5AD8CB0A" w:rsidR="00103B75" w:rsidRDefault="00103B75" w:rsidP="0098665C"/>
    <w:p w14:paraId="49F2383E" w14:textId="39261403" w:rsidR="00103B75" w:rsidRDefault="00103B75" w:rsidP="0098665C"/>
    <w:p w14:paraId="04DA8CD0" w14:textId="1670C519" w:rsidR="00103B75" w:rsidRDefault="00103B75" w:rsidP="0098665C"/>
    <w:p w14:paraId="7F461DB4" w14:textId="273C3C08" w:rsidR="00103B75" w:rsidRDefault="00103B75" w:rsidP="0098665C"/>
    <w:p w14:paraId="4CD7C51D" w14:textId="310C9A35" w:rsidR="00103B75" w:rsidRDefault="00103B75" w:rsidP="0098665C"/>
    <w:p w14:paraId="4B84B0F4" w14:textId="67FCEC38" w:rsidR="00103B75" w:rsidRDefault="00103B75" w:rsidP="0098665C"/>
    <w:p w14:paraId="6CFF0D83" w14:textId="6642AAD4" w:rsidR="00103B75" w:rsidRDefault="00103B75" w:rsidP="0098665C"/>
    <w:p w14:paraId="26A08546" w14:textId="3E5B7A7F" w:rsidR="00103B75" w:rsidRDefault="00103B75" w:rsidP="0098665C"/>
    <w:p w14:paraId="56773BC4" w14:textId="77777777" w:rsidR="00103B75" w:rsidRDefault="00103B75" w:rsidP="0098665C"/>
    <w:p w14:paraId="67D98721" w14:textId="60E36FA3" w:rsidR="00893FE4" w:rsidRDefault="00893FE4" w:rsidP="00893FE4">
      <w:pPr>
        <w:pStyle w:val="Heading2"/>
      </w:pPr>
      <w:bookmarkStart w:id="90" w:name="_Toc45559494"/>
      <w:r>
        <w:lastRenderedPageBreak/>
        <w:t>Archive / Delete Estimates [NF2]</w:t>
      </w:r>
      <w:bookmarkEnd w:id="90"/>
    </w:p>
    <w:p w14:paraId="5DCB351C" w14:textId="08D157E0" w:rsidR="00FD7449" w:rsidRDefault="00FD7449" w:rsidP="00FD7449">
      <w:pPr>
        <w:pStyle w:val="Heading3"/>
      </w:pPr>
      <w:bookmarkStart w:id="91" w:name="_Toc45559495"/>
      <w:r>
        <w:t>Overview</w:t>
      </w:r>
      <w:bookmarkEnd w:id="91"/>
    </w:p>
    <w:p w14:paraId="6224E10C" w14:textId="474927E8" w:rsidR="0000566F" w:rsidRPr="0000566F" w:rsidRDefault="00836F78" w:rsidP="0000566F">
      <w:r w:rsidRPr="00940C71">
        <w:t xml:space="preserve">Archives estimates based on the given ranges, into data files and remove them from the database. </w:t>
      </w:r>
      <w:r w:rsidR="0000566F" w:rsidRPr="0081662F">
        <w:rPr>
          <w:rFonts w:cstheme="minorHAnsi"/>
        </w:rPr>
        <w:t>This screen provides the options of deleting or archiving (backing up) to a disk.  There are various selection ranges to specify what you would like to be done.</w:t>
      </w:r>
      <w:r w:rsidR="00627E43">
        <w:rPr>
          <w:rFonts w:cstheme="minorHAnsi"/>
        </w:rPr>
        <w:t xml:space="preserve"> </w:t>
      </w:r>
      <w:r w:rsidR="00627E43" w:rsidRPr="00D56F1E">
        <w:rPr>
          <w:rFonts w:ascii="Calibri" w:hAnsi="Calibri" w:cs="Calibri"/>
        </w:rPr>
        <w:t xml:space="preserve">The system will prompt you to perform a backup.  This step </w:t>
      </w:r>
      <w:r w:rsidR="00A76A37" w:rsidRPr="00A76A37">
        <w:rPr>
          <w:rFonts w:ascii="Calibri" w:hAnsi="Calibri" w:cs="Calibri"/>
          <w:b/>
          <w:bCs/>
          <w:i/>
          <w:iCs/>
        </w:rPr>
        <w:t>cannot</w:t>
      </w:r>
      <w:r w:rsidR="00627E43" w:rsidRPr="00D56F1E">
        <w:rPr>
          <w:rFonts w:ascii="Calibri" w:hAnsi="Calibri" w:cs="Calibri"/>
        </w:rPr>
        <w:t xml:space="preserve"> be skipped.  A backup must </w:t>
      </w:r>
      <w:r w:rsidR="00A76A37">
        <w:rPr>
          <w:rFonts w:ascii="Calibri" w:hAnsi="Calibri" w:cs="Calibri"/>
          <w:b/>
          <w:bCs/>
          <w:i/>
          <w:iCs/>
        </w:rPr>
        <w:t>always</w:t>
      </w:r>
      <w:r w:rsidR="00627E43" w:rsidRPr="00D56F1E">
        <w:rPr>
          <w:rFonts w:ascii="Calibri" w:hAnsi="Calibri" w:cs="Calibri"/>
        </w:rPr>
        <w:t xml:space="preserve"> be done.</w:t>
      </w:r>
    </w:p>
    <w:p w14:paraId="0C58B694" w14:textId="6CFC6717" w:rsidR="00FD7449" w:rsidRDefault="00FD7449" w:rsidP="00FD7449">
      <w:pPr>
        <w:pStyle w:val="Heading3"/>
      </w:pPr>
      <w:bookmarkStart w:id="92" w:name="_Toc45559496"/>
      <w:r>
        <w:t>Selection Parameters</w:t>
      </w:r>
      <w:bookmarkEnd w:id="92"/>
    </w:p>
    <w:p w14:paraId="2A0BC788" w14:textId="68DC70B5" w:rsidR="004F4611" w:rsidRPr="004F4611" w:rsidRDefault="004F4611" w:rsidP="004F4611">
      <w:r>
        <w:rPr>
          <w:noProof/>
        </w:rPr>
        <w:drawing>
          <wp:inline distT="0" distB="0" distL="0" distR="0" wp14:anchorId="6BDCBAE6" wp14:editId="0DFB0005">
            <wp:extent cx="4191000" cy="2209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91000" cy="2209800"/>
                    </a:xfrm>
                    <a:prstGeom prst="rect">
                      <a:avLst/>
                    </a:prstGeom>
                  </pic:spPr>
                </pic:pic>
              </a:graphicData>
            </a:graphic>
          </wp:inline>
        </w:drawing>
      </w:r>
    </w:p>
    <w:p w14:paraId="4260F5E0" w14:textId="0EF20970" w:rsidR="00FD7449" w:rsidRDefault="004F4611" w:rsidP="00FD7449">
      <w:pPr>
        <w:pStyle w:val="Heading4"/>
      </w:pPr>
      <w:r>
        <w:t>Beginning Estimate # / Ending Estimate #</w:t>
      </w:r>
    </w:p>
    <w:p w14:paraId="7660C462" w14:textId="4CE06B6E" w:rsidR="004F4611" w:rsidRPr="004F4611" w:rsidRDefault="00627E43" w:rsidP="004F4611">
      <w:r w:rsidRPr="00D56F1E">
        <w:rPr>
          <w:rFonts w:ascii="Calibri" w:hAnsi="Calibri" w:cs="Calibri"/>
        </w:rPr>
        <w:t xml:space="preserve">Choose the first </w:t>
      </w:r>
      <w:r>
        <w:rPr>
          <w:rFonts w:ascii="Calibri" w:hAnsi="Calibri" w:cs="Calibri"/>
        </w:rPr>
        <w:t xml:space="preserve">and last </w:t>
      </w:r>
      <w:r w:rsidRPr="00D56F1E">
        <w:rPr>
          <w:rFonts w:ascii="Calibri" w:hAnsi="Calibri" w:cs="Calibri"/>
        </w:rPr>
        <w:t>estimate number for archive or deletion.</w:t>
      </w:r>
    </w:p>
    <w:p w14:paraId="507D5323" w14:textId="1137F3F4" w:rsidR="004F4611" w:rsidRDefault="004F4611" w:rsidP="004F4611">
      <w:pPr>
        <w:pStyle w:val="Heading4"/>
      </w:pPr>
      <w:r>
        <w:t>Beginning Customer # / Ending Customer #</w:t>
      </w:r>
    </w:p>
    <w:p w14:paraId="2A969EE6" w14:textId="2FFFBA34" w:rsidR="004F4611" w:rsidRPr="004F4611" w:rsidRDefault="00627E43" w:rsidP="004F4611">
      <w:r w:rsidRPr="00D56F1E">
        <w:rPr>
          <w:rFonts w:ascii="Calibri" w:hAnsi="Calibri" w:cs="Calibri"/>
        </w:rPr>
        <w:t xml:space="preserve">Choose the beginning </w:t>
      </w:r>
      <w:r>
        <w:rPr>
          <w:rFonts w:ascii="Calibri" w:hAnsi="Calibri" w:cs="Calibri"/>
        </w:rPr>
        <w:t>and ending customer</w:t>
      </w:r>
      <w:r w:rsidRPr="00D56F1E">
        <w:rPr>
          <w:rFonts w:ascii="Calibri" w:hAnsi="Calibri" w:cs="Calibri"/>
        </w:rPr>
        <w:t xml:space="preserve"> for archive or deletion.</w:t>
      </w:r>
    </w:p>
    <w:p w14:paraId="72EB4B17" w14:textId="00FBB2D0" w:rsidR="004F4611" w:rsidRDefault="004F4611" w:rsidP="004F4611">
      <w:pPr>
        <w:pStyle w:val="Heading4"/>
      </w:pPr>
      <w:r>
        <w:t>Beginning Estimate Date / Ending Estimate Date</w:t>
      </w:r>
    </w:p>
    <w:p w14:paraId="25784942" w14:textId="2C9597DD" w:rsidR="004F4611" w:rsidRPr="004F4611" w:rsidRDefault="00627E43" w:rsidP="004F4611">
      <w:r w:rsidRPr="00D56F1E">
        <w:rPr>
          <w:rFonts w:ascii="Calibri" w:hAnsi="Calibri" w:cs="Calibri"/>
        </w:rPr>
        <w:t xml:space="preserve">Choose the beginning </w:t>
      </w:r>
      <w:r>
        <w:rPr>
          <w:rFonts w:ascii="Calibri" w:hAnsi="Calibri" w:cs="Calibri"/>
        </w:rPr>
        <w:t xml:space="preserve">and ending </w:t>
      </w:r>
      <w:r w:rsidRPr="00D56F1E">
        <w:rPr>
          <w:rFonts w:ascii="Calibri" w:hAnsi="Calibri" w:cs="Calibri"/>
        </w:rPr>
        <w:t>date of the estimate for archive or deletion.</w:t>
      </w:r>
    </w:p>
    <w:p w14:paraId="47ACA857" w14:textId="445302E8" w:rsidR="004F4611" w:rsidRDefault="004F4611" w:rsidP="004F4611">
      <w:pPr>
        <w:pStyle w:val="Heading4"/>
      </w:pPr>
      <w:r>
        <w:t>Beginning Mod Date / Ending Mod Date</w:t>
      </w:r>
    </w:p>
    <w:p w14:paraId="3FA348FC" w14:textId="04CEFBE6" w:rsidR="004F4611" w:rsidRPr="004F4611" w:rsidRDefault="00627E43" w:rsidP="004F4611">
      <w:r w:rsidRPr="00D56F1E">
        <w:rPr>
          <w:rFonts w:ascii="Calibri" w:hAnsi="Calibri" w:cs="Calibri"/>
        </w:rPr>
        <w:t>Choose the beginning</w:t>
      </w:r>
      <w:r>
        <w:rPr>
          <w:rFonts w:ascii="Calibri" w:hAnsi="Calibri" w:cs="Calibri"/>
        </w:rPr>
        <w:t xml:space="preserve"> and ending</w:t>
      </w:r>
      <w:r w:rsidRPr="00D56F1E">
        <w:rPr>
          <w:rFonts w:ascii="Calibri" w:hAnsi="Calibri" w:cs="Calibri"/>
        </w:rPr>
        <w:t xml:space="preserve"> date of the modification to archive or delete.</w:t>
      </w:r>
    </w:p>
    <w:p w14:paraId="45C2FC87" w14:textId="456AF9B7" w:rsidR="004F4611" w:rsidRDefault="004F4611" w:rsidP="004F4611">
      <w:pPr>
        <w:pStyle w:val="Heading4"/>
      </w:pPr>
      <w:r>
        <w:t>Beginning Order Date / Ending Order date</w:t>
      </w:r>
    </w:p>
    <w:p w14:paraId="33FABAB9" w14:textId="496794AA" w:rsidR="004F4611" w:rsidRPr="004F4611" w:rsidRDefault="00627E43" w:rsidP="004F4611">
      <w:r w:rsidRPr="00D56F1E">
        <w:rPr>
          <w:rFonts w:ascii="Calibri" w:hAnsi="Calibri" w:cs="Calibri"/>
        </w:rPr>
        <w:t xml:space="preserve">Choose the beginning </w:t>
      </w:r>
      <w:r>
        <w:rPr>
          <w:rFonts w:ascii="Calibri" w:hAnsi="Calibri" w:cs="Calibri"/>
        </w:rPr>
        <w:t xml:space="preserve">and ending </w:t>
      </w:r>
      <w:r w:rsidRPr="00D56F1E">
        <w:rPr>
          <w:rFonts w:ascii="Calibri" w:hAnsi="Calibri" w:cs="Calibri"/>
        </w:rPr>
        <w:t>date of the order to archive or delete.</w:t>
      </w:r>
    </w:p>
    <w:p w14:paraId="645EA899" w14:textId="094E9169" w:rsidR="004F4611" w:rsidRDefault="0070227A" w:rsidP="004F4611">
      <w:pPr>
        <w:pStyle w:val="Heading4"/>
      </w:pPr>
      <w:r>
        <w:t>Archive Also? – Toggle Box</w:t>
      </w:r>
    </w:p>
    <w:p w14:paraId="51150ACF" w14:textId="6A39F9DE" w:rsidR="0098665C" w:rsidRDefault="0098665C" w:rsidP="0098665C">
      <w:r>
        <w:t xml:space="preserve">To </w:t>
      </w:r>
      <w:r w:rsidR="00A76A37">
        <w:t>archive estimates as well as delete them from the estimate system</w:t>
      </w:r>
      <w:r>
        <w:t xml:space="preserve">, make sure that the </w:t>
      </w:r>
      <w:r w:rsidR="00A76A37">
        <w:t>Archive Also</w:t>
      </w:r>
      <w:r>
        <w:t xml:space="preserve"> toggle box is checked.</w:t>
      </w:r>
    </w:p>
    <w:p w14:paraId="1E76E275" w14:textId="28FEF1B2" w:rsidR="004F4611" w:rsidRDefault="0070227A" w:rsidP="004F4611">
      <w:pPr>
        <w:pStyle w:val="Heading4"/>
      </w:pPr>
      <w:bookmarkStart w:id="93" w:name="_Hlk45360858"/>
      <w:r>
        <w:t>Archive Files Path</w:t>
      </w:r>
    </w:p>
    <w:p w14:paraId="5E152D6D" w14:textId="7E762AD0" w:rsidR="006B243A" w:rsidRPr="006B243A" w:rsidRDefault="006B243A" w:rsidP="006B243A">
      <w:r>
        <w:t xml:space="preserve">Enter the location of the Archive to be imported from. Alternatively, press the </w:t>
      </w:r>
      <w:r>
        <w:rPr>
          <w:b/>
          <w:bCs/>
          <w:i/>
          <w:iCs/>
          <w:u w:val="single"/>
        </w:rPr>
        <w:t>“F1”</w:t>
      </w:r>
      <w:r>
        <w:t xml:space="preserve"> key to use the Windows Explorer window to choose the proper file path.</w:t>
      </w:r>
    </w:p>
    <w:bookmarkEnd w:id="93"/>
    <w:p w14:paraId="51DA530F" w14:textId="3EA589C9" w:rsidR="004F4611" w:rsidRDefault="0070227A" w:rsidP="004F4611">
      <w:pPr>
        <w:pStyle w:val="Heading4"/>
      </w:pPr>
      <w:r>
        <w:t>Exclude Estimates with Orders Booked? – Toggle Box</w:t>
      </w:r>
    </w:p>
    <w:p w14:paraId="2B6E937B" w14:textId="108A0E86" w:rsidR="0098665C" w:rsidRDefault="0098665C" w:rsidP="0098665C">
      <w:r>
        <w:t xml:space="preserve">To </w:t>
      </w:r>
      <w:r w:rsidR="00A76A37">
        <w:t>exclude any estimates that have orders already booked for them</w:t>
      </w:r>
      <w:r>
        <w:t>, make sure that th</w:t>
      </w:r>
      <w:r w:rsidR="00A76A37">
        <w:t xml:space="preserve">is </w:t>
      </w:r>
      <w:r>
        <w:t>toggle box is checked.</w:t>
      </w:r>
    </w:p>
    <w:p w14:paraId="39724312" w14:textId="34CB69E3" w:rsidR="00893FE4" w:rsidRDefault="00893FE4" w:rsidP="00893FE4">
      <w:pPr>
        <w:pStyle w:val="Heading2"/>
      </w:pPr>
      <w:bookmarkStart w:id="94" w:name="_Toc45559497"/>
      <w:r>
        <w:lastRenderedPageBreak/>
        <w:t>Set FG On-Hand Quantity to Zero [NF3]</w:t>
      </w:r>
      <w:bookmarkEnd w:id="94"/>
    </w:p>
    <w:p w14:paraId="726D7930" w14:textId="397F8E3A" w:rsidR="00FD7449" w:rsidRPr="00893FE4" w:rsidRDefault="00285CFC" w:rsidP="00FD7449">
      <w:r w:rsidRPr="00940C71">
        <w:t>Resets the Finished Goods quantity on hand field to zero based on given ranges.</w:t>
      </w:r>
    </w:p>
    <w:p w14:paraId="6CCF1E18" w14:textId="75D8434D" w:rsidR="00FD7449" w:rsidRDefault="00FD7449" w:rsidP="00FD7449">
      <w:pPr>
        <w:pStyle w:val="Heading3"/>
      </w:pPr>
      <w:bookmarkStart w:id="95" w:name="_Toc45559498"/>
      <w:r>
        <w:t>Selection Parameters</w:t>
      </w:r>
      <w:bookmarkEnd w:id="95"/>
    </w:p>
    <w:p w14:paraId="049AD1E5" w14:textId="7C387CEF" w:rsidR="0070227A" w:rsidRPr="0070227A" w:rsidRDefault="0070227A" w:rsidP="0070227A">
      <w:r>
        <w:rPr>
          <w:noProof/>
        </w:rPr>
        <w:drawing>
          <wp:inline distT="0" distB="0" distL="0" distR="0" wp14:anchorId="1E1DE7E5" wp14:editId="7C560B8A">
            <wp:extent cx="4219575" cy="19431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19575" cy="1943100"/>
                    </a:xfrm>
                    <a:prstGeom prst="rect">
                      <a:avLst/>
                    </a:prstGeom>
                  </pic:spPr>
                </pic:pic>
              </a:graphicData>
            </a:graphic>
          </wp:inline>
        </w:drawing>
      </w:r>
    </w:p>
    <w:p w14:paraId="60C28211" w14:textId="137603CF" w:rsidR="00FD7449" w:rsidRDefault="0070227A" w:rsidP="00FD7449">
      <w:pPr>
        <w:pStyle w:val="Heading4"/>
      </w:pPr>
      <w:r>
        <w:t>Beginning Customer # / Ending Customer #</w:t>
      </w:r>
    </w:p>
    <w:p w14:paraId="4066951E" w14:textId="596B9F70" w:rsidR="00847DCE" w:rsidRPr="00E5397E" w:rsidRDefault="00847DCE" w:rsidP="00847DCE">
      <w:r>
        <w:t xml:space="preserve">Enter the beginning and ending Customer Number to </w:t>
      </w:r>
      <w:r w:rsidR="00A74CFE">
        <w:t>set the On-Hand quantity to zero</w:t>
      </w:r>
      <w:r>
        <w:t xml:space="preserve"> for.</w:t>
      </w:r>
    </w:p>
    <w:p w14:paraId="60815C63" w14:textId="359EDCD3" w:rsidR="0070227A" w:rsidRDefault="0070227A" w:rsidP="0070227A">
      <w:pPr>
        <w:pStyle w:val="Heading4"/>
      </w:pPr>
      <w:r>
        <w:t>Beginning Item # / Ending Item #</w:t>
      </w:r>
    </w:p>
    <w:p w14:paraId="611A9E7F" w14:textId="0217DE52" w:rsidR="00847DCE" w:rsidRPr="00E5397E" w:rsidRDefault="00847DCE" w:rsidP="00847DCE">
      <w:r>
        <w:t xml:space="preserve">Enter the beginning and ending Item Number to </w:t>
      </w:r>
      <w:r w:rsidR="00A74CFE">
        <w:t xml:space="preserve">set the On-Hand quantity to zero </w:t>
      </w:r>
      <w:r>
        <w:t>for.</w:t>
      </w:r>
    </w:p>
    <w:p w14:paraId="5DC23D4C" w14:textId="49922550" w:rsidR="0070227A" w:rsidRDefault="0070227A" w:rsidP="0070227A">
      <w:pPr>
        <w:pStyle w:val="Heading4"/>
      </w:pPr>
      <w:r>
        <w:t>Beginning Warehouse / Ending Warehouse</w:t>
      </w:r>
    </w:p>
    <w:p w14:paraId="4ACAD54C" w14:textId="776A75AB" w:rsidR="00847DCE" w:rsidRPr="00E5397E" w:rsidRDefault="00847DCE" w:rsidP="00847DCE">
      <w:r>
        <w:t xml:space="preserve">Enter the beginning and ending Warehouse to </w:t>
      </w:r>
      <w:r w:rsidR="00A74CFE">
        <w:t xml:space="preserve">set the On-Hand quantity to zero </w:t>
      </w:r>
      <w:r>
        <w:t>for.</w:t>
      </w:r>
    </w:p>
    <w:p w14:paraId="67BC34EC" w14:textId="183915E2" w:rsidR="0070227A" w:rsidRDefault="0070227A" w:rsidP="0070227A">
      <w:pPr>
        <w:pStyle w:val="Heading4"/>
      </w:pPr>
      <w:r>
        <w:t>Beginning Bin / Ending Bin</w:t>
      </w:r>
    </w:p>
    <w:p w14:paraId="3F7498A4" w14:textId="46959F20" w:rsidR="00847DCE" w:rsidRPr="00E5397E" w:rsidRDefault="00847DCE" w:rsidP="00847DCE">
      <w:r>
        <w:t xml:space="preserve">Enter the beginning and ending Bin to </w:t>
      </w:r>
      <w:r w:rsidR="00A74CFE">
        <w:t xml:space="preserve">set the On-Hand quantity to zero </w:t>
      </w:r>
      <w:r>
        <w:t>for.</w:t>
      </w:r>
    </w:p>
    <w:p w14:paraId="3A4732A7" w14:textId="31A31DA4" w:rsidR="0070227A" w:rsidRDefault="0070227A" w:rsidP="0070227A">
      <w:pPr>
        <w:pStyle w:val="Heading4"/>
      </w:pPr>
      <w:r>
        <w:t>Beginning Tag / Ending Tag</w:t>
      </w:r>
    </w:p>
    <w:p w14:paraId="11F5A03A" w14:textId="03DCE685" w:rsidR="00847DCE" w:rsidRPr="00E5397E" w:rsidRDefault="00847DCE" w:rsidP="00847DCE">
      <w:r>
        <w:t xml:space="preserve">Enter the beginning and ending Tag to </w:t>
      </w:r>
      <w:r w:rsidR="00A74CFE">
        <w:t xml:space="preserve">set the On-Hand quantity to zero </w:t>
      </w:r>
      <w:r>
        <w:t>for.</w:t>
      </w:r>
    </w:p>
    <w:p w14:paraId="25BAC143" w14:textId="4567BA5A" w:rsidR="0070227A" w:rsidRDefault="0070227A" w:rsidP="0070227A">
      <w:pPr>
        <w:pStyle w:val="Heading4"/>
      </w:pPr>
      <w:r>
        <w:t>Exclude Set Parts – Toggle Box</w:t>
      </w:r>
    </w:p>
    <w:p w14:paraId="03D5517D" w14:textId="0D2B2493" w:rsidR="0098665C" w:rsidRDefault="0098665C" w:rsidP="0098665C">
      <w:r>
        <w:t xml:space="preserve">To </w:t>
      </w:r>
      <w:r w:rsidR="00A74CFE">
        <w:t>exclude set parts when setting the On-Hand quantity to zero</w:t>
      </w:r>
      <w:r>
        <w:t xml:space="preserve">, make sure that the </w:t>
      </w:r>
      <w:r w:rsidR="00A74CFE">
        <w:t>Exclude Set Parts</w:t>
      </w:r>
      <w:r>
        <w:t xml:space="preserve"> toggle box is checked.</w:t>
      </w:r>
    </w:p>
    <w:p w14:paraId="4B26D22D" w14:textId="401FD6EB" w:rsidR="00103B75" w:rsidRDefault="00103B75" w:rsidP="0098665C"/>
    <w:p w14:paraId="2084BFA1" w14:textId="5E284D7A" w:rsidR="00103B75" w:rsidRDefault="00103B75" w:rsidP="0098665C"/>
    <w:p w14:paraId="4B313708" w14:textId="450A56D4" w:rsidR="00103B75" w:rsidRDefault="00103B75" w:rsidP="0098665C"/>
    <w:p w14:paraId="38B1EF70" w14:textId="64A05629" w:rsidR="00103B75" w:rsidRDefault="00103B75" w:rsidP="0098665C"/>
    <w:p w14:paraId="76165E00" w14:textId="1B64250B" w:rsidR="00103B75" w:rsidRDefault="00103B75" w:rsidP="0098665C"/>
    <w:p w14:paraId="6BEDE3CC" w14:textId="207D9C80" w:rsidR="00103B75" w:rsidRDefault="00103B75" w:rsidP="0098665C"/>
    <w:p w14:paraId="0DE9A535" w14:textId="77777777" w:rsidR="00103B75" w:rsidRDefault="00103B75" w:rsidP="0098665C"/>
    <w:p w14:paraId="3B870857" w14:textId="41A5E3E4" w:rsidR="00893FE4" w:rsidRDefault="00893FE4" w:rsidP="00893FE4">
      <w:pPr>
        <w:pStyle w:val="Heading2"/>
      </w:pPr>
      <w:bookmarkStart w:id="96" w:name="_Toc45559499"/>
      <w:r>
        <w:lastRenderedPageBreak/>
        <w:t>Set FG On-Order Quantity to Zero [NF4]</w:t>
      </w:r>
      <w:bookmarkEnd w:id="96"/>
    </w:p>
    <w:p w14:paraId="4BE2AF73" w14:textId="6CDEE6E0" w:rsidR="00FD7449" w:rsidRDefault="00FD7449" w:rsidP="00FD7449">
      <w:pPr>
        <w:pStyle w:val="Heading3"/>
      </w:pPr>
      <w:bookmarkStart w:id="97" w:name="_Toc45559500"/>
      <w:r>
        <w:t>Overview</w:t>
      </w:r>
      <w:bookmarkEnd w:id="97"/>
    </w:p>
    <w:p w14:paraId="3E4C08F3" w14:textId="07914626" w:rsidR="0000566F" w:rsidRPr="0000566F" w:rsidRDefault="0000566F" w:rsidP="0000566F">
      <w:r w:rsidRPr="0081662F">
        <w:rPr>
          <w:rFonts w:cstheme="minorHAnsi"/>
        </w:rPr>
        <w:t>This deletes the Finished Goods Quantities via the Job Costing File and/or Purchase Orders for Finished Goods from the Purchasing Module.  This would be run when first implementing Job Costing so that Finished Goods Receipts reduces the quantity on order.</w:t>
      </w:r>
    </w:p>
    <w:p w14:paraId="5E7096ED" w14:textId="3FF3CD1C" w:rsidR="00FD7449" w:rsidRDefault="00FD7449" w:rsidP="00FD7449">
      <w:pPr>
        <w:pStyle w:val="Heading3"/>
      </w:pPr>
      <w:bookmarkStart w:id="98" w:name="_Toc45559501"/>
      <w:r>
        <w:t>Selection Parameters</w:t>
      </w:r>
      <w:bookmarkEnd w:id="98"/>
    </w:p>
    <w:p w14:paraId="07108F5B" w14:textId="1014239E" w:rsidR="0070227A" w:rsidRPr="0070227A" w:rsidRDefault="0070227A" w:rsidP="0070227A">
      <w:r>
        <w:rPr>
          <w:noProof/>
        </w:rPr>
        <w:drawing>
          <wp:inline distT="0" distB="0" distL="0" distR="0" wp14:anchorId="6FA7201D" wp14:editId="6F603E31">
            <wp:extent cx="4162425" cy="114831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70358" cy="1150504"/>
                    </a:xfrm>
                    <a:prstGeom prst="rect">
                      <a:avLst/>
                    </a:prstGeom>
                  </pic:spPr>
                </pic:pic>
              </a:graphicData>
            </a:graphic>
          </wp:inline>
        </w:drawing>
      </w:r>
    </w:p>
    <w:p w14:paraId="205AF6C3" w14:textId="2832F5F8" w:rsidR="00FD7449" w:rsidRDefault="00F9266F" w:rsidP="00FD7449">
      <w:pPr>
        <w:pStyle w:val="Heading4"/>
      </w:pPr>
      <w:r>
        <w:t>Purchased? – Toggle Box</w:t>
      </w:r>
    </w:p>
    <w:p w14:paraId="30717875" w14:textId="4467DB84" w:rsidR="0098665C" w:rsidRDefault="0098665C" w:rsidP="0098665C">
      <w:bookmarkStart w:id="99" w:name="_Hlk45269887"/>
      <w:r>
        <w:t xml:space="preserve">To </w:t>
      </w:r>
      <w:r w:rsidR="00A74CFE">
        <w:t>include purchased goods when setting On-Order quantities to zero</w:t>
      </w:r>
      <w:r>
        <w:t xml:space="preserve">, make sure that the </w:t>
      </w:r>
      <w:r w:rsidR="00A74CFE">
        <w:t>Purchased</w:t>
      </w:r>
      <w:r>
        <w:t xml:space="preserve"> toggle box is checked.</w:t>
      </w:r>
    </w:p>
    <w:bookmarkEnd w:id="99"/>
    <w:p w14:paraId="4E23BA90" w14:textId="67291724" w:rsidR="0070227A" w:rsidRDefault="00F9266F" w:rsidP="0070227A">
      <w:pPr>
        <w:pStyle w:val="Heading4"/>
      </w:pPr>
      <w:r>
        <w:t>Manufactured? – Toggle Box</w:t>
      </w:r>
    </w:p>
    <w:p w14:paraId="195DA4CD" w14:textId="72B97B88" w:rsidR="0098665C" w:rsidRDefault="0098665C" w:rsidP="0098665C">
      <w:r>
        <w:t xml:space="preserve">To </w:t>
      </w:r>
      <w:r w:rsidR="00A74CFE">
        <w:t>include manufactured goods when setting On-Order quantities to zero</w:t>
      </w:r>
      <w:r>
        <w:t xml:space="preserve">, make sure that the </w:t>
      </w:r>
      <w:r w:rsidR="00A74CFE">
        <w:t>Manufactured</w:t>
      </w:r>
      <w:r>
        <w:t xml:space="preserve"> toggle box is checked.</w:t>
      </w:r>
    </w:p>
    <w:p w14:paraId="585EE2CF" w14:textId="27C7B9DD" w:rsidR="00893FE4" w:rsidRDefault="00893FE4" w:rsidP="00893FE4">
      <w:pPr>
        <w:pStyle w:val="Heading2"/>
      </w:pPr>
      <w:bookmarkStart w:id="100" w:name="_Toc45559502"/>
      <w:r>
        <w:t>Purge GL Details / Accounts [NF5]</w:t>
      </w:r>
      <w:bookmarkEnd w:id="100"/>
    </w:p>
    <w:p w14:paraId="5013812B" w14:textId="77777777" w:rsidR="00FD7449" w:rsidRDefault="00FD7449" w:rsidP="00FD7449">
      <w:pPr>
        <w:pStyle w:val="Heading3"/>
      </w:pPr>
      <w:bookmarkStart w:id="101" w:name="_Toc45559503"/>
      <w:r>
        <w:t>Overview</w:t>
      </w:r>
      <w:bookmarkEnd w:id="101"/>
    </w:p>
    <w:p w14:paraId="53EC9BBC" w14:textId="439D16A0" w:rsidR="00FD7449" w:rsidRPr="00893FE4" w:rsidRDefault="00285CFC" w:rsidP="00FD7449">
      <w:r w:rsidRPr="00940C71">
        <w:t>Purges or deletes all general ledger history records from all general ledger account numbers. This is run for a new customer before going live on the software. This can also run for a single general ledger number.</w:t>
      </w:r>
    </w:p>
    <w:p w14:paraId="371F62B3" w14:textId="4779571C" w:rsidR="00FD7449" w:rsidRDefault="00FD7449" w:rsidP="00FD7449">
      <w:pPr>
        <w:pStyle w:val="Heading3"/>
      </w:pPr>
      <w:bookmarkStart w:id="102" w:name="_Toc45559504"/>
      <w:r>
        <w:t>Selection Parameters</w:t>
      </w:r>
      <w:bookmarkEnd w:id="102"/>
    </w:p>
    <w:p w14:paraId="150F98DA" w14:textId="5242AD85" w:rsidR="0070227A" w:rsidRPr="0070227A" w:rsidRDefault="0070227A" w:rsidP="0070227A">
      <w:r>
        <w:rPr>
          <w:noProof/>
        </w:rPr>
        <w:drawing>
          <wp:inline distT="0" distB="0" distL="0" distR="0" wp14:anchorId="6307B370" wp14:editId="397BADA6">
            <wp:extent cx="4181475" cy="13525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81475" cy="1352550"/>
                    </a:xfrm>
                    <a:prstGeom prst="rect">
                      <a:avLst/>
                    </a:prstGeom>
                  </pic:spPr>
                </pic:pic>
              </a:graphicData>
            </a:graphic>
          </wp:inline>
        </w:drawing>
      </w:r>
    </w:p>
    <w:p w14:paraId="4A1A39FA" w14:textId="5EE9408A" w:rsidR="00FD7449" w:rsidRDefault="00F9266F" w:rsidP="00FD7449">
      <w:pPr>
        <w:pStyle w:val="Heading4"/>
      </w:pPr>
      <w:r>
        <w:t>Delete History for which Account #</w:t>
      </w:r>
    </w:p>
    <w:p w14:paraId="2B094C82" w14:textId="3D617C6C" w:rsidR="00A74CFE" w:rsidRPr="00E5397E" w:rsidRDefault="00EF16D3" w:rsidP="00A74CFE">
      <w:bookmarkStart w:id="103" w:name="_Hlk45269922"/>
      <w:r>
        <w:t>Enter a single account number to purge.</w:t>
      </w:r>
    </w:p>
    <w:bookmarkEnd w:id="103"/>
    <w:p w14:paraId="4BB901CD" w14:textId="5D5CD782" w:rsidR="0070227A" w:rsidRDefault="00F9266F" w:rsidP="0070227A">
      <w:pPr>
        <w:pStyle w:val="Heading4"/>
      </w:pPr>
      <w:r>
        <w:t>All Accounts? – Toggle Box</w:t>
      </w:r>
    </w:p>
    <w:p w14:paraId="2C98F427" w14:textId="26A5EBED" w:rsidR="0098665C" w:rsidRDefault="0098665C" w:rsidP="0098665C">
      <w:r>
        <w:t xml:space="preserve">To </w:t>
      </w:r>
      <w:r w:rsidR="00EF16D3">
        <w:t>purge all accounts in the system</w:t>
      </w:r>
      <w:r>
        <w:t xml:space="preserve">, make sure that the </w:t>
      </w:r>
      <w:r w:rsidR="00EF16D3">
        <w:t>All Acct#’s</w:t>
      </w:r>
      <w:r>
        <w:t xml:space="preserve"> toggle box is checked.</w:t>
      </w:r>
    </w:p>
    <w:p w14:paraId="1386E6FF" w14:textId="7212BB0C" w:rsidR="0070227A" w:rsidRDefault="00F9266F" w:rsidP="0070227A">
      <w:pPr>
        <w:pStyle w:val="Heading4"/>
      </w:pPr>
      <w:r>
        <w:t>Up to and Including Date</w:t>
      </w:r>
    </w:p>
    <w:p w14:paraId="1B804D7D" w14:textId="163F24F7" w:rsidR="00F97BF0" w:rsidRPr="00F9266F" w:rsidRDefault="00F97BF0" w:rsidP="00F97BF0">
      <w:r w:rsidRPr="00723B7E">
        <w:rPr>
          <w:rFonts w:cstheme="minorHAnsi"/>
        </w:rPr>
        <w:t xml:space="preserve">Enter a valid date. The report will list all </w:t>
      </w:r>
      <w:r>
        <w:rPr>
          <w:rFonts w:cstheme="minorHAnsi"/>
        </w:rPr>
        <w:t>General Ledger Details and Accounts</w:t>
      </w:r>
      <w:r w:rsidRPr="00723B7E">
        <w:rPr>
          <w:rFonts w:cstheme="minorHAnsi"/>
        </w:rPr>
        <w:t xml:space="preserve"> up to and including this date selected</w:t>
      </w:r>
      <w:r>
        <w:rPr>
          <w:rFonts w:cstheme="minorHAnsi"/>
        </w:rPr>
        <w:t>.</w:t>
      </w:r>
    </w:p>
    <w:p w14:paraId="50E0B292" w14:textId="75183F8F" w:rsidR="00893FE4" w:rsidRDefault="00893FE4" w:rsidP="00893FE4">
      <w:pPr>
        <w:pStyle w:val="Heading2"/>
      </w:pPr>
      <w:bookmarkStart w:id="104" w:name="_Toc45559505"/>
      <w:r>
        <w:lastRenderedPageBreak/>
        <w:t>Purge Zero Posted AR [NF6]</w:t>
      </w:r>
      <w:bookmarkEnd w:id="104"/>
    </w:p>
    <w:p w14:paraId="58FDA858" w14:textId="125EEF3E" w:rsidR="00FD7449" w:rsidRPr="00893FE4" w:rsidRDefault="00285CFC" w:rsidP="00FD7449">
      <w:r>
        <w:t>Purges all paid on account transactions that have been posted with zero. (From the detail aged receivable report).</w:t>
      </w:r>
      <w:r w:rsidR="00EF16D3">
        <w:t xml:space="preserve"> This program will purge all records that are seven years old or older as of the current system date.</w:t>
      </w:r>
    </w:p>
    <w:p w14:paraId="16300E84" w14:textId="55B33E63" w:rsidR="00FD7449" w:rsidRDefault="00FD7449" w:rsidP="00FD7449">
      <w:pPr>
        <w:pStyle w:val="Heading3"/>
      </w:pPr>
      <w:bookmarkStart w:id="105" w:name="_Toc45559506"/>
      <w:r>
        <w:t>Selection Parameters</w:t>
      </w:r>
      <w:bookmarkEnd w:id="105"/>
    </w:p>
    <w:p w14:paraId="586D4C35" w14:textId="39843A6C" w:rsidR="0070227A" w:rsidRPr="0070227A" w:rsidRDefault="0070227A" w:rsidP="0070227A">
      <w:r>
        <w:rPr>
          <w:noProof/>
        </w:rPr>
        <w:drawing>
          <wp:inline distT="0" distB="0" distL="0" distR="0" wp14:anchorId="20C20C9D" wp14:editId="4F6AB289">
            <wp:extent cx="4133850" cy="18002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33850" cy="1800225"/>
                    </a:xfrm>
                    <a:prstGeom prst="rect">
                      <a:avLst/>
                    </a:prstGeom>
                  </pic:spPr>
                </pic:pic>
              </a:graphicData>
            </a:graphic>
          </wp:inline>
        </w:drawing>
      </w:r>
    </w:p>
    <w:p w14:paraId="4CA98990" w14:textId="2996B80C" w:rsidR="00FD7449" w:rsidRDefault="00F9266F" w:rsidP="00FD7449">
      <w:pPr>
        <w:pStyle w:val="Heading4"/>
      </w:pPr>
      <w:r>
        <w:t>Purge Non-Zero Transactions? – Toggle Box</w:t>
      </w:r>
    </w:p>
    <w:p w14:paraId="7D4FF388" w14:textId="5D308D03" w:rsidR="0098665C" w:rsidRDefault="0098665C" w:rsidP="0098665C">
      <w:r>
        <w:t xml:space="preserve">To </w:t>
      </w:r>
      <w:r w:rsidR="00EF16D3">
        <w:t>also purge all non-zero transactions</w:t>
      </w:r>
      <w:r>
        <w:t>, make sure that th</w:t>
      </w:r>
      <w:r w:rsidR="00EF16D3">
        <w:t xml:space="preserve">is </w:t>
      </w:r>
      <w:r>
        <w:t>toggle box is checked.</w:t>
      </w:r>
    </w:p>
    <w:p w14:paraId="2A9E9B83" w14:textId="44EC03A5" w:rsidR="00103B75" w:rsidRDefault="00103B75" w:rsidP="0098665C"/>
    <w:p w14:paraId="2D54B246" w14:textId="77777777" w:rsidR="00103B75" w:rsidRDefault="00103B75" w:rsidP="0098665C"/>
    <w:p w14:paraId="12AC4D51" w14:textId="238CF3F8" w:rsidR="00893FE4" w:rsidRDefault="00893FE4" w:rsidP="00893FE4">
      <w:pPr>
        <w:pStyle w:val="Heading2"/>
      </w:pPr>
      <w:bookmarkStart w:id="106" w:name="_Toc45559507"/>
      <w:r>
        <w:t>Purge Orders [NF7]</w:t>
      </w:r>
      <w:bookmarkEnd w:id="106"/>
    </w:p>
    <w:p w14:paraId="6D0EF5C1" w14:textId="547F53C7" w:rsidR="00FD7449" w:rsidRPr="00893FE4" w:rsidRDefault="00285CFC" w:rsidP="00FD7449">
      <w:r w:rsidRPr="000832D8">
        <w:t xml:space="preserve">Purges all orders based on given </w:t>
      </w:r>
      <w:r w:rsidR="00EF16D3">
        <w:t>parameter ranges</w:t>
      </w:r>
      <w:r w:rsidRPr="000832D8">
        <w:t xml:space="preserve">.  </w:t>
      </w:r>
      <w:r w:rsidR="00EF16D3">
        <w:t>The u</w:t>
      </w:r>
      <w:r w:rsidRPr="000832D8">
        <w:t xml:space="preserve">ser may purge a single order or choose to delete all orders within a date </w:t>
      </w:r>
      <w:r>
        <w:t>range</w:t>
      </w:r>
      <w:r w:rsidRPr="000832D8">
        <w:t xml:space="preserve">. </w:t>
      </w:r>
    </w:p>
    <w:p w14:paraId="71F6EED0" w14:textId="2C4EAFFF" w:rsidR="00FD7449" w:rsidRDefault="00FD7449" w:rsidP="00FD7449">
      <w:pPr>
        <w:pStyle w:val="Heading3"/>
      </w:pPr>
      <w:bookmarkStart w:id="107" w:name="_Toc45559508"/>
      <w:r>
        <w:t>Selection Parameters</w:t>
      </w:r>
      <w:bookmarkEnd w:id="107"/>
    </w:p>
    <w:p w14:paraId="61C288A6" w14:textId="716B1AE7" w:rsidR="0070227A" w:rsidRPr="0070227A" w:rsidRDefault="0070227A" w:rsidP="0070227A">
      <w:r>
        <w:rPr>
          <w:noProof/>
        </w:rPr>
        <w:drawing>
          <wp:inline distT="0" distB="0" distL="0" distR="0" wp14:anchorId="34F3FCDD" wp14:editId="0F388853">
            <wp:extent cx="4152900" cy="22574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52900" cy="2257425"/>
                    </a:xfrm>
                    <a:prstGeom prst="rect">
                      <a:avLst/>
                    </a:prstGeom>
                  </pic:spPr>
                </pic:pic>
              </a:graphicData>
            </a:graphic>
          </wp:inline>
        </w:drawing>
      </w:r>
    </w:p>
    <w:p w14:paraId="29348B96" w14:textId="184DC7E9" w:rsidR="00FD7449" w:rsidRDefault="00F9266F" w:rsidP="00FD7449">
      <w:pPr>
        <w:pStyle w:val="Heading4"/>
      </w:pPr>
      <w:r>
        <w:t>Purge Orders Prior To</w:t>
      </w:r>
    </w:p>
    <w:p w14:paraId="7AFAE406" w14:textId="49EB58B7" w:rsidR="00F9266F" w:rsidRPr="00F9266F" w:rsidRDefault="00EF16D3" w:rsidP="00F9266F">
      <w:r>
        <w:t>This date defaults to the system date, but can be modified by the user.</w:t>
      </w:r>
    </w:p>
    <w:p w14:paraId="3764F0C7" w14:textId="78A5225A" w:rsidR="0070227A" w:rsidRDefault="0070227A" w:rsidP="0070227A">
      <w:pPr>
        <w:pStyle w:val="Heading4"/>
      </w:pPr>
      <w:r>
        <w:t xml:space="preserve">Beginning </w:t>
      </w:r>
      <w:r w:rsidR="00F9266F">
        <w:t>Customer No.</w:t>
      </w:r>
      <w:r>
        <w:t xml:space="preserve"> / Ending </w:t>
      </w:r>
      <w:r w:rsidR="00F9266F">
        <w:t>Customer No.</w:t>
      </w:r>
    </w:p>
    <w:p w14:paraId="08B2D250" w14:textId="05530553" w:rsidR="00A74CFE" w:rsidRPr="00E5397E" w:rsidRDefault="00A74CFE" w:rsidP="00A74CFE">
      <w:r>
        <w:t xml:space="preserve">Enter the beginning and ending </w:t>
      </w:r>
      <w:r w:rsidR="00EF16D3">
        <w:t>Customer Number</w:t>
      </w:r>
      <w:r>
        <w:t xml:space="preserve"> to </w:t>
      </w:r>
      <w:r w:rsidR="00EF16D3">
        <w:t>purge orders</w:t>
      </w:r>
      <w:r>
        <w:t xml:space="preserve"> for.</w:t>
      </w:r>
    </w:p>
    <w:p w14:paraId="3675D337" w14:textId="1866E7CF" w:rsidR="0070227A" w:rsidRDefault="0070227A" w:rsidP="0070227A">
      <w:pPr>
        <w:pStyle w:val="Heading4"/>
      </w:pPr>
      <w:r>
        <w:lastRenderedPageBreak/>
        <w:t xml:space="preserve">Beginning </w:t>
      </w:r>
      <w:r w:rsidR="00F9266F">
        <w:t>Order #</w:t>
      </w:r>
      <w:r>
        <w:t xml:space="preserve"> / Ending </w:t>
      </w:r>
      <w:r w:rsidR="00F9266F">
        <w:t>Order #</w:t>
      </w:r>
    </w:p>
    <w:p w14:paraId="7848D2A4" w14:textId="6078E798" w:rsidR="00A74CFE" w:rsidRPr="00E5397E" w:rsidRDefault="00A74CFE" w:rsidP="00A74CFE">
      <w:r>
        <w:t xml:space="preserve">Enter the beginning and ending </w:t>
      </w:r>
      <w:r w:rsidR="00EF16D3">
        <w:t>Order Number</w:t>
      </w:r>
      <w:r>
        <w:t xml:space="preserve"> to </w:t>
      </w:r>
      <w:r w:rsidR="00EF16D3">
        <w:t>purge orders</w:t>
      </w:r>
      <w:r>
        <w:t xml:space="preserve"> for.</w:t>
      </w:r>
    </w:p>
    <w:p w14:paraId="39589017" w14:textId="739EBC94" w:rsidR="0070227A" w:rsidRDefault="00F9266F" w:rsidP="0070227A">
      <w:pPr>
        <w:pStyle w:val="Heading4"/>
      </w:pPr>
      <w:r>
        <w:t>Orders (Choice)</w:t>
      </w:r>
    </w:p>
    <w:p w14:paraId="60C0C07F" w14:textId="79573A99" w:rsidR="0098665C" w:rsidRDefault="0098665C" w:rsidP="0098665C">
      <w:bookmarkStart w:id="108" w:name="_Hlk42887763"/>
      <w:bookmarkStart w:id="109" w:name="_Hlk43829608"/>
      <w:r>
        <w:t xml:space="preserve">To choose the preferred </w:t>
      </w:r>
      <w:r w:rsidR="00EF16D3">
        <w:t>Order Type</w:t>
      </w:r>
      <w:r>
        <w:t xml:space="preserve"> of </w:t>
      </w:r>
      <w:r w:rsidR="00EF16D3">
        <w:t>Closed Orders</w:t>
      </w:r>
      <w:r>
        <w:t xml:space="preserve"> vs. </w:t>
      </w:r>
      <w:r w:rsidR="00EF16D3">
        <w:t>All Orders</w:t>
      </w:r>
      <w:r>
        <w:t xml:space="preserve">, please make sure </w:t>
      </w:r>
      <w:bookmarkStart w:id="110" w:name="_Hlk43134919"/>
      <w:r>
        <w:t>the desired option choice bubble is toggled</w:t>
      </w:r>
      <w:bookmarkEnd w:id="110"/>
      <w:r>
        <w:t>.</w:t>
      </w:r>
      <w:bookmarkEnd w:id="108"/>
    </w:p>
    <w:bookmarkEnd w:id="109"/>
    <w:p w14:paraId="159C98D3" w14:textId="7765E5DD" w:rsidR="0070227A" w:rsidRDefault="00F9266F" w:rsidP="0070227A">
      <w:pPr>
        <w:pStyle w:val="Heading4"/>
      </w:pPr>
      <w:r>
        <w:t>Purge Related Invoices? – Toggle Box</w:t>
      </w:r>
    </w:p>
    <w:p w14:paraId="1E0A6CA8" w14:textId="67420C2B" w:rsidR="0098665C" w:rsidRDefault="0098665C" w:rsidP="0098665C">
      <w:r>
        <w:t xml:space="preserve">To </w:t>
      </w:r>
      <w:r w:rsidR="00EF16D3">
        <w:t>purge any invoices related to the orders within the selected parameters</w:t>
      </w:r>
      <w:r>
        <w:t xml:space="preserve">, make sure that the </w:t>
      </w:r>
      <w:r w:rsidR="00EF16D3">
        <w:t>Purge Related Invoices</w:t>
      </w:r>
      <w:r>
        <w:t xml:space="preserve"> toggle box is checked.</w:t>
      </w:r>
    </w:p>
    <w:p w14:paraId="339FA1A8" w14:textId="224CFCF1" w:rsidR="0070227A" w:rsidRDefault="00F9266F" w:rsidP="0070227A">
      <w:pPr>
        <w:pStyle w:val="Heading4"/>
      </w:pPr>
      <w:r>
        <w:t>Create Recovery Records? – Toggle Box</w:t>
      </w:r>
    </w:p>
    <w:p w14:paraId="42D52B31" w14:textId="5A3ECDD1" w:rsidR="0098665C" w:rsidRDefault="0098665C" w:rsidP="0098665C">
      <w:r>
        <w:t xml:space="preserve">To </w:t>
      </w:r>
      <w:r w:rsidR="00EF16D3">
        <w:t>create recovery records for any purged information</w:t>
      </w:r>
      <w:r>
        <w:t xml:space="preserve">, make sure that the </w:t>
      </w:r>
      <w:r w:rsidR="00EF16D3">
        <w:t>Create Recovery Records</w:t>
      </w:r>
      <w:r>
        <w:t xml:space="preserve"> toggle box is checked.</w:t>
      </w:r>
    </w:p>
    <w:p w14:paraId="366ABA0C" w14:textId="66076680" w:rsidR="00103B75" w:rsidRDefault="00103B75" w:rsidP="0098665C"/>
    <w:p w14:paraId="44F4312A" w14:textId="77777777" w:rsidR="00103B75" w:rsidRDefault="00103B75" w:rsidP="0098665C"/>
    <w:p w14:paraId="5A64D32E" w14:textId="1F21C175" w:rsidR="00893FE4" w:rsidRDefault="00893FE4" w:rsidP="00893FE4">
      <w:pPr>
        <w:pStyle w:val="Heading2"/>
      </w:pPr>
      <w:bookmarkStart w:id="111" w:name="_Toc45559509"/>
      <w:r>
        <w:t>Purge Quotes [NF8]</w:t>
      </w:r>
      <w:bookmarkEnd w:id="111"/>
    </w:p>
    <w:p w14:paraId="453586B2" w14:textId="41AF0886" w:rsidR="00FD7449" w:rsidRPr="00893FE4" w:rsidRDefault="00285CFC" w:rsidP="00FD7449">
      <w:r w:rsidRPr="000832D8">
        <w:t xml:space="preserve">Purges all quotes for given </w:t>
      </w:r>
      <w:r w:rsidR="00EF16D3">
        <w:t xml:space="preserve">parameter </w:t>
      </w:r>
      <w:r w:rsidRPr="000832D8">
        <w:t>ranges.</w:t>
      </w:r>
    </w:p>
    <w:p w14:paraId="317D2286" w14:textId="7F013F4A" w:rsidR="00FD7449" w:rsidRDefault="00FD7449" w:rsidP="00FD7449">
      <w:pPr>
        <w:pStyle w:val="Heading3"/>
      </w:pPr>
      <w:bookmarkStart w:id="112" w:name="_Toc45559510"/>
      <w:r>
        <w:t>Selection Parameters</w:t>
      </w:r>
      <w:bookmarkEnd w:id="112"/>
    </w:p>
    <w:p w14:paraId="6DE5E4CE" w14:textId="689E92EC" w:rsidR="0070227A" w:rsidRPr="0070227A" w:rsidRDefault="0070227A" w:rsidP="0070227A">
      <w:r>
        <w:rPr>
          <w:noProof/>
        </w:rPr>
        <w:drawing>
          <wp:inline distT="0" distB="0" distL="0" distR="0" wp14:anchorId="2677544F" wp14:editId="4AEA15BE">
            <wp:extent cx="4210050" cy="1200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10050" cy="1200150"/>
                    </a:xfrm>
                    <a:prstGeom prst="rect">
                      <a:avLst/>
                    </a:prstGeom>
                  </pic:spPr>
                </pic:pic>
              </a:graphicData>
            </a:graphic>
          </wp:inline>
        </w:drawing>
      </w:r>
    </w:p>
    <w:p w14:paraId="6134C569" w14:textId="5D4720E1" w:rsidR="0070227A" w:rsidRDefault="0070227A" w:rsidP="0070227A">
      <w:pPr>
        <w:pStyle w:val="Heading4"/>
      </w:pPr>
      <w:r>
        <w:t xml:space="preserve">Beginning </w:t>
      </w:r>
      <w:r w:rsidR="00F9266F">
        <w:t>Quote #</w:t>
      </w:r>
      <w:r>
        <w:t xml:space="preserve"> / Ending </w:t>
      </w:r>
      <w:r w:rsidR="00F9266F">
        <w:t>Quote #</w:t>
      </w:r>
    </w:p>
    <w:p w14:paraId="7A6F44D2" w14:textId="11374437" w:rsidR="00A74CFE" w:rsidRPr="00E5397E" w:rsidRDefault="00A74CFE" w:rsidP="00A74CFE">
      <w:r>
        <w:t xml:space="preserve">Enter the beginning and ending </w:t>
      </w:r>
      <w:r w:rsidR="00BA2C79">
        <w:t>Quote Number</w:t>
      </w:r>
      <w:r>
        <w:t xml:space="preserve"> to </w:t>
      </w:r>
      <w:r w:rsidR="00BA2C79">
        <w:t>purge quotes</w:t>
      </w:r>
      <w:r>
        <w:t xml:space="preserve"> for.</w:t>
      </w:r>
    </w:p>
    <w:p w14:paraId="40864495" w14:textId="4BDA5F72" w:rsidR="0070227A" w:rsidRDefault="0070227A" w:rsidP="0070227A">
      <w:pPr>
        <w:pStyle w:val="Heading4"/>
      </w:pPr>
      <w:r>
        <w:t xml:space="preserve">Beginning </w:t>
      </w:r>
      <w:r w:rsidR="00F9266F">
        <w:t>Date</w:t>
      </w:r>
      <w:r>
        <w:t xml:space="preserve"> / Ending </w:t>
      </w:r>
      <w:r w:rsidR="00F9266F">
        <w:t>Date</w:t>
      </w:r>
    </w:p>
    <w:p w14:paraId="70F9EAF5" w14:textId="4AE825C8" w:rsidR="00A74CFE" w:rsidRDefault="00A74CFE" w:rsidP="00A74CFE">
      <w:r>
        <w:t xml:space="preserve">Enter the beginning and ending </w:t>
      </w:r>
      <w:r w:rsidR="00BA2C79">
        <w:t>Date</w:t>
      </w:r>
      <w:r>
        <w:t xml:space="preserve"> to </w:t>
      </w:r>
      <w:r w:rsidR="00BA2C79">
        <w:t>purge quotes</w:t>
      </w:r>
      <w:r>
        <w:t xml:space="preserve"> for.</w:t>
      </w:r>
    </w:p>
    <w:p w14:paraId="46FE54E1" w14:textId="70B5741F" w:rsidR="00103B75" w:rsidRDefault="00103B75" w:rsidP="00A74CFE"/>
    <w:p w14:paraId="7C34AFFC" w14:textId="2E9DE7BF" w:rsidR="00103B75" w:rsidRDefault="00103B75" w:rsidP="00A74CFE"/>
    <w:p w14:paraId="7AD05A7C" w14:textId="50D3B486" w:rsidR="00103B75" w:rsidRDefault="00103B75" w:rsidP="00A74CFE"/>
    <w:p w14:paraId="64C16626" w14:textId="7624D552" w:rsidR="00103B75" w:rsidRDefault="00103B75" w:rsidP="00A74CFE"/>
    <w:p w14:paraId="7E189AF4" w14:textId="161740EF" w:rsidR="00103B75" w:rsidRDefault="00103B75" w:rsidP="00A74CFE"/>
    <w:p w14:paraId="1522CB32" w14:textId="001B0BD6" w:rsidR="00103B75" w:rsidRDefault="00103B75" w:rsidP="00A74CFE"/>
    <w:p w14:paraId="28A1D262" w14:textId="4E48EE30" w:rsidR="00103B75" w:rsidRDefault="00103B75" w:rsidP="00A74CFE"/>
    <w:p w14:paraId="5EE6742A" w14:textId="77777777" w:rsidR="00103B75" w:rsidRPr="00E5397E" w:rsidRDefault="00103B75" w:rsidP="00A74CFE"/>
    <w:p w14:paraId="3C7D1AB0" w14:textId="76F03BD2" w:rsidR="00893FE4" w:rsidRDefault="00893FE4" w:rsidP="00893FE4">
      <w:pPr>
        <w:pStyle w:val="Heading2"/>
      </w:pPr>
      <w:bookmarkStart w:id="113" w:name="_Toc45559511"/>
      <w:r>
        <w:lastRenderedPageBreak/>
        <w:t>Purge PO’s [NF9]</w:t>
      </w:r>
      <w:bookmarkEnd w:id="113"/>
    </w:p>
    <w:p w14:paraId="31A392E3" w14:textId="01503652" w:rsidR="00FD7449" w:rsidRPr="00893FE4" w:rsidRDefault="00285CFC" w:rsidP="00FD7449">
      <w:r w:rsidRPr="000832D8">
        <w:t>Purges all Purchase Orders for given range.</w:t>
      </w:r>
    </w:p>
    <w:p w14:paraId="6B46D3C5" w14:textId="40054EF5" w:rsidR="00FD7449" w:rsidRDefault="00FD7449" w:rsidP="00FD7449">
      <w:pPr>
        <w:pStyle w:val="Heading3"/>
      </w:pPr>
      <w:bookmarkStart w:id="114" w:name="_Toc45559512"/>
      <w:r>
        <w:t>Selection Parameters</w:t>
      </w:r>
      <w:bookmarkEnd w:id="114"/>
    </w:p>
    <w:p w14:paraId="26B2F4B5" w14:textId="017A0C1B" w:rsidR="0070227A" w:rsidRPr="0070227A" w:rsidRDefault="0070227A" w:rsidP="0070227A">
      <w:r>
        <w:rPr>
          <w:noProof/>
        </w:rPr>
        <w:drawing>
          <wp:inline distT="0" distB="0" distL="0" distR="0" wp14:anchorId="422F1A3C" wp14:editId="240E5301">
            <wp:extent cx="4152900" cy="1447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52900" cy="1447800"/>
                    </a:xfrm>
                    <a:prstGeom prst="rect">
                      <a:avLst/>
                    </a:prstGeom>
                  </pic:spPr>
                </pic:pic>
              </a:graphicData>
            </a:graphic>
          </wp:inline>
        </w:drawing>
      </w:r>
    </w:p>
    <w:p w14:paraId="12B8A85C" w14:textId="66259407" w:rsidR="0070227A" w:rsidRDefault="0070227A" w:rsidP="0070227A">
      <w:pPr>
        <w:pStyle w:val="Heading4"/>
      </w:pPr>
      <w:r>
        <w:t xml:space="preserve">Beginning </w:t>
      </w:r>
      <w:r w:rsidR="00F9266F">
        <w:t>PO #</w:t>
      </w:r>
      <w:r>
        <w:t xml:space="preserve"> / Ending </w:t>
      </w:r>
      <w:r w:rsidR="00F9266F">
        <w:t>PO #</w:t>
      </w:r>
    </w:p>
    <w:p w14:paraId="7F8F01B8" w14:textId="6DE88CEA" w:rsidR="00A74CFE" w:rsidRPr="00E5397E" w:rsidRDefault="00A74CFE" w:rsidP="00A74CFE">
      <w:r>
        <w:t xml:space="preserve">Enter the beginning and ending </w:t>
      </w:r>
      <w:r w:rsidR="00BA2C79">
        <w:t>Purchase Order Number</w:t>
      </w:r>
      <w:r>
        <w:t xml:space="preserve"> to </w:t>
      </w:r>
      <w:r w:rsidR="00BA2C79">
        <w:t>purge purchase orders</w:t>
      </w:r>
      <w:r>
        <w:t xml:space="preserve"> for.</w:t>
      </w:r>
    </w:p>
    <w:p w14:paraId="511F857F" w14:textId="29DE9284" w:rsidR="0070227A" w:rsidRDefault="0070227A" w:rsidP="0070227A">
      <w:pPr>
        <w:pStyle w:val="Heading4"/>
      </w:pPr>
      <w:r>
        <w:t xml:space="preserve">Beginning </w:t>
      </w:r>
      <w:r w:rsidR="00F9266F">
        <w:t>PO Date</w:t>
      </w:r>
      <w:r>
        <w:t xml:space="preserve"> / Ending </w:t>
      </w:r>
      <w:r w:rsidR="00F9266F">
        <w:t>PO Date</w:t>
      </w:r>
    </w:p>
    <w:p w14:paraId="1A726C05" w14:textId="4339DAA6" w:rsidR="00A74CFE" w:rsidRPr="00E5397E" w:rsidRDefault="00A74CFE" w:rsidP="00A74CFE">
      <w:r>
        <w:t xml:space="preserve">Enter the beginning and ending </w:t>
      </w:r>
      <w:r w:rsidR="00BA2C79">
        <w:t>Purchase Order Date</w:t>
      </w:r>
      <w:r>
        <w:t xml:space="preserve"> to </w:t>
      </w:r>
      <w:r w:rsidR="00BA2C79">
        <w:t>purge purchase orders</w:t>
      </w:r>
      <w:r>
        <w:t xml:space="preserve"> for.</w:t>
      </w:r>
    </w:p>
    <w:p w14:paraId="17372D72" w14:textId="1403ED68" w:rsidR="00FD7449" w:rsidRDefault="00F9266F" w:rsidP="00FD7449">
      <w:pPr>
        <w:pStyle w:val="Heading4"/>
      </w:pPr>
      <w:r>
        <w:t>Purge PO’s Even if Linked to Invoices or Receipts? – Toggle Box</w:t>
      </w:r>
    </w:p>
    <w:p w14:paraId="649527EB" w14:textId="7AD2CBE3" w:rsidR="0098665C" w:rsidRDefault="0098665C" w:rsidP="0098665C">
      <w:r>
        <w:t xml:space="preserve">To </w:t>
      </w:r>
      <w:r w:rsidR="00BA2C79">
        <w:t>purge purchase orders even if they are currently linked to invoice or receipt records</w:t>
      </w:r>
      <w:r>
        <w:t>, make sure that th</w:t>
      </w:r>
      <w:r w:rsidR="00BA2C79">
        <w:t xml:space="preserve">is </w:t>
      </w:r>
      <w:r>
        <w:t>toggle box is checked.</w:t>
      </w:r>
    </w:p>
    <w:p w14:paraId="03E4BAD4" w14:textId="558D17E7" w:rsidR="00103B75" w:rsidRDefault="00103B75" w:rsidP="0098665C"/>
    <w:p w14:paraId="20DAE4F7" w14:textId="5E710AA9" w:rsidR="00103B75" w:rsidRDefault="00103B75" w:rsidP="0098665C"/>
    <w:p w14:paraId="31B2DBBF" w14:textId="45CE79A2" w:rsidR="00103B75" w:rsidRDefault="00103B75" w:rsidP="0098665C"/>
    <w:p w14:paraId="1D1D214F" w14:textId="4CC87F7D" w:rsidR="00103B75" w:rsidRDefault="00103B75" w:rsidP="0098665C"/>
    <w:p w14:paraId="42CFACE6" w14:textId="5E21292F" w:rsidR="00103B75" w:rsidRDefault="00103B75" w:rsidP="0098665C"/>
    <w:p w14:paraId="3935DE72" w14:textId="6584D4BA" w:rsidR="00103B75" w:rsidRDefault="00103B75" w:rsidP="0098665C"/>
    <w:p w14:paraId="33E1CFD8" w14:textId="6A70089B" w:rsidR="00103B75" w:rsidRDefault="00103B75" w:rsidP="0098665C"/>
    <w:p w14:paraId="67070510" w14:textId="72192078" w:rsidR="00103B75" w:rsidRDefault="00103B75" w:rsidP="0098665C"/>
    <w:p w14:paraId="48FF90A2" w14:textId="5F28CC27" w:rsidR="00103B75" w:rsidRDefault="00103B75" w:rsidP="0098665C"/>
    <w:p w14:paraId="3B2CDAAC" w14:textId="1005C3E9" w:rsidR="00103B75" w:rsidRDefault="00103B75" w:rsidP="0098665C"/>
    <w:p w14:paraId="483979B1" w14:textId="6888D992" w:rsidR="00103B75" w:rsidRDefault="00103B75" w:rsidP="0098665C"/>
    <w:p w14:paraId="650FB783" w14:textId="6B078E41" w:rsidR="00103B75" w:rsidRDefault="00103B75" w:rsidP="0098665C"/>
    <w:p w14:paraId="1BE95697" w14:textId="77777777" w:rsidR="00103B75" w:rsidRDefault="00103B75" w:rsidP="0098665C"/>
    <w:p w14:paraId="6434FF5E" w14:textId="0E72FF48" w:rsidR="00893FE4" w:rsidRDefault="00C03B59" w:rsidP="00893FE4">
      <w:pPr>
        <w:pStyle w:val="Heading2"/>
      </w:pPr>
      <w:bookmarkStart w:id="115" w:name="_Toc45559513"/>
      <w:r>
        <w:lastRenderedPageBreak/>
        <w:t>FG Rebuild Bins / Reset Balances</w:t>
      </w:r>
      <w:r w:rsidR="00893FE4">
        <w:t xml:space="preserve"> [NF)]</w:t>
      </w:r>
      <w:bookmarkEnd w:id="115"/>
    </w:p>
    <w:p w14:paraId="6CA8DD90" w14:textId="77777777" w:rsidR="00FD7449" w:rsidRDefault="00FD7449" w:rsidP="00FD7449">
      <w:pPr>
        <w:pStyle w:val="Heading3"/>
      </w:pPr>
      <w:bookmarkStart w:id="116" w:name="_Toc45559514"/>
      <w:r>
        <w:t>Overview</w:t>
      </w:r>
      <w:bookmarkEnd w:id="116"/>
    </w:p>
    <w:p w14:paraId="6A7F2F94" w14:textId="77777777" w:rsidR="00E9515D" w:rsidRDefault="00E9515D" w:rsidP="00FD7449">
      <w:pPr>
        <w:rPr>
          <w:rFonts w:cstheme="minorHAnsi"/>
        </w:rPr>
      </w:pPr>
      <w:r w:rsidRPr="00B9449D">
        <w:rPr>
          <w:rFonts w:cstheme="minorHAnsi"/>
        </w:rPr>
        <w:t xml:space="preserve">This is an excellent report to run at night as the system rebuilds the finished goods balances in chronological order by date of posting of receipts, shipments, physical counts and adjustments.  Running this report during the day can affect the overall response time, therefore this is a good utility to run every night in an automated batch process.   </w:t>
      </w:r>
    </w:p>
    <w:p w14:paraId="2D39742D" w14:textId="77777777" w:rsidR="00BA2C79" w:rsidRDefault="00E9515D" w:rsidP="00FD7449">
      <w:pPr>
        <w:rPr>
          <w:rFonts w:cstheme="minorHAnsi"/>
        </w:rPr>
      </w:pPr>
      <w:r w:rsidRPr="00B9449D">
        <w:rPr>
          <w:rFonts w:cstheme="minorHAnsi"/>
        </w:rPr>
        <w:t xml:space="preserve">ASI recommends </w:t>
      </w:r>
      <w:r w:rsidR="00BA2C79">
        <w:rPr>
          <w:rFonts w:cstheme="minorHAnsi"/>
        </w:rPr>
        <w:t xml:space="preserve">not </w:t>
      </w:r>
      <w:r w:rsidRPr="00B9449D">
        <w:rPr>
          <w:rFonts w:cstheme="minorHAnsi"/>
        </w:rPr>
        <w:t xml:space="preserve">to </w:t>
      </w:r>
      <w:r w:rsidR="00BA2C79">
        <w:rPr>
          <w:rFonts w:cstheme="minorHAnsi"/>
        </w:rPr>
        <w:t>toggle the</w:t>
      </w:r>
      <w:r w:rsidRPr="00B9449D">
        <w:rPr>
          <w:rFonts w:cstheme="minorHAnsi"/>
        </w:rPr>
        <w:t xml:space="preserve"> </w:t>
      </w:r>
      <w:r w:rsidR="00BA2C79">
        <w:rPr>
          <w:rFonts w:cstheme="minorHAnsi"/>
        </w:rPr>
        <w:t>‘</w:t>
      </w:r>
      <w:r w:rsidRPr="00B9449D">
        <w:rPr>
          <w:rFonts w:cstheme="minorHAnsi"/>
        </w:rPr>
        <w:t>Delete Zero Quantity Bins</w:t>
      </w:r>
      <w:r w:rsidR="00BA2C79">
        <w:rPr>
          <w:rFonts w:cstheme="minorHAnsi"/>
        </w:rPr>
        <w:t>’</w:t>
      </w:r>
      <w:r w:rsidRPr="00B9449D">
        <w:rPr>
          <w:rFonts w:cstheme="minorHAnsi"/>
        </w:rPr>
        <w:t xml:space="preserve"> as the </w:t>
      </w:r>
      <w:r w:rsidR="00BA2C79" w:rsidRPr="00BA2C79">
        <w:rPr>
          <w:rFonts w:cstheme="minorHAnsi"/>
          <w:b/>
          <w:bCs/>
          <w:i/>
          <w:iCs/>
          <w:u w:val="single"/>
        </w:rPr>
        <w:t>“</w:t>
      </w:r>
      <w:r w:rsidRPr="00BA2C79">
        <w:rPr>
          <w:rFonts w:cstheme="minorHAnsi"/>
          <w:b/>
          <w:bCs/>
          <w:i/>
          <w:iCs/>
          <w:u w:val="single"/>
        </w:rPr>
        <w:t>I</w:t>
      </w:r>
      <w:r w:rsidR="00BA2C79" w:rsidRPr="00BA2C79">
        <w:rPr>
          <w:rFonts w:cstheme="minorHAnsi"/>
          <w:b/>
          <w:bCs/>
          <w:i/>
          <w:iCs/>
          <w:u w:val="single"/>
        </w:rPr>
        <w:t>”</w:t>
      </w:r>
      <w:r w:rsidRPr="00BA2C79">
        <w:rPr>
          <w:rFonts w:cstheme="minorHAnsi"/>
          <w:b/>
          <w:bCs/>
          <w:i/>
          <w:iCs/>
          <w:u w:val="single"/>
        </w:rPr>
        <w:t>-</w:t>
      </w:r>
      <w:r w:rsidR="00BA2C79" w:rsidRPr="00BA2C79">
        <w:rPr>
          <w:rFonts w:cstheme="minorHAnsi"/>
          <w:b/>
          <w:bCs/>
          <w:i/>
          <w:iCs/>
          <w:u w:val="single"/>
        </w:rPr>
        <w:t>“</w:t>
      </w:r>
      <w:r w:rsidRPr="00BA2C79">
        <w:rPr>
          <w:rFonts w:cstheme="minorHAnsi"/>
          <w:b/>
          <w:bCs/>
          <w:i/>
          <w:iCs/>
          <w:u w:val="single"/>
        </w:rPr>
        <w:t>F</w:t>
      </w:r>
      <w:r w:rsidR="00BA2C79" w:rsidRPr="00BA2C79">
        <w:rPr>
          <w:rFonts w:cstheme="minorHAnsi"/>
          <w:b/>
          <w:bCs/>
          <w:i/>
          <w:iCs/>
          <w:u w:val="single"/>
        </w:rPr>
        <w:t>”</w:t>
      </w:r>
      <w:r w:rsidRPr="00BA2C79">
        <w:rPr>
          <w:rFonts w:cstheme="minorHAnsi"/>
          <w:b/>
          <w:bCs/>
          <w:i/>
          <w:iCs/>
          <w:u w:val="single"/>
        </w:rPr>
        <w:t>-</w:t>
      </w:r>
      <w:r w:rsidR="00BA2C79" w:rsidRPr="00BA2C79">
        <w:rPr>
          <w:rFonts w:cstheme="minorHAnsi"/>
          <w:b/>
          <w:bCs/>
          <w:i/>
          <w:iCs/>
          <w:u w:val="single"/>
        </w:rPr>
        <w:t>“</w:t>
      </w:r>
      <w:r w:rsidRPr="00BA2C79">
        <w:rPr>
          <w:rFonts w:cstheme="minorHAnsi"/>
          <w:b/>
          <w:bCs/>
          <w:i/>
          <w:iCs/>
          <w:u w:val="single"/>
        </w:rPr>
        <w:t>1</w:t>
      </w:r>
      <w:r w:rsidR="00BA2C79" w:rsidRPr="00BA2C79">
        <w:rPr>
          <w:rFonts w:cstheme="minorHAnsi"/>
          <w:b/>
          <w:bCs/>
          <w:i/>
          <w:iCs/>
          <w:u w:val="single"/>
        </w:rPr>
        <w:t>”</w:t>
      </w:r>
      <w:r w:rsidRPr="00B9449D">
        <w:rPr>
          <w:rFonts w:cstheme="minorHAnsi"/>
        </w:rPr>
        <w:t xml:space="preserve"> Bins Tab already eliminates this from displaying.   </w:t>
      </w:r>
    </w:p>
    <w:p w14:paraId="762AB0EC" w14:textId="708B1F2B" w:rsidR="00FD7449" w:rsidRDefault="00E9515D" w:rsidP="00FD7449">
      <w:pPr>
        <w:rPr>
          <w:rFonts w:cstheme="minorHAnsi"/>
        </w:rPr>
      </w:pPr>
      <w:r w:rsidRPr="00B9449D">
        <w:rPr>
          <w:rFonts w:cstheme="minorHAnsi"/>
        </w:rPr>
        <w:t xml:space="preserve">Please </w:t>
      </w:r>
      <w:r w:rsidR="00BA2C79">
        <w:rPr>
          <w:rFonts w:cstheme="minorHAnsi"/>
        </w:rPr>
        <w:t>N</w:t>
      </w:r>
      <w:r w:rsidRPr="00B9449D">
        <w:rPr>
          <w:rFonts w:cstheme="minorHAnsi"/>
        </w:rPr>
        <w:t>ote</w:t>
      </w:r>
      <w:r w:rsidR="00BA2C79">
        <w:rPr>
          <w:rFonts w:cstheme="minorHAnsi"/>
        </w:rPr>
        <w:t>: T</w:t>
      </w:r>
      <w:r w:rsidRPr="00B9449D">
        <w:rPr>
          <w:rFonts w:cstheme="minorHAnsi"/>
        </w:rPr>
        <w:t xml:space="preserve">o speed this Utility, an option is also available to recalculate only </w:t>
      </w:r>
      <w:r w:rsidR="00BA2C79">
        <w:rPr>
          <w:rFonts w:cstheme="minorHAnsi"/>
          <w:b/>
          <w:bCs/>
          <w:i/>
          <w:iCs/>
          <w:u w:val="single"/>
        </w:rPr>
        <w:t>“Active”</w:t>
      </w:r>
      <w:r w:rsidRPr="00B9449D">
        <w:rPr>
          <w:rFonts w:cstheme="minorHAnsi"/>
        </w:rPr>
        <w:t xml:space="preserve"> item</w:t>
      </w:r>
      <w:r w:rsidR="00BA2C79">
        <w:rPr>
          <w:rFonts w:cstheme="minorHAnsi"/>
        </w:rPr>
        <w:t>s</w:t>
      </w:r>
      <w:r w:rsidRPr="00B9449D">
        <w:rPr>
          <w:rFonts w:cstheme="minorHAnsi"/>
        </w:rPr>
        <w:t xml:space="preserve"> and the N-R- Util/Utils program called SetFGIA can be run to set finished goods to inactive based on inactivity.</w:t>
      </w:r>
    </w:p>
    <w:p w14:paraId="57D70E41" w14:textId="77777777" w:rsidR="00BA2C79" w:rsidRDefault="00BA2C79" w:rsidP="00FD7449">
      <w:r>
        <w:t>The p</w:t>
      </w:r>
      <w:r w:rsidR="00285CFC" w:rsidRPr="000832D8">
        <w:t xml:space="preserve">rocess will rebuild and recalculate the Finished Goods Bin file.  </w:t>
      </w:r>
      <w:r>
        <w:t>The p</w:t>
      </w:r>
      <w:r w:rsidR="00285CFC" w:rsidRPr="000832D8">
        <w:t xml:space="preserve">rocess will also delete zero and/or negative bins if options are selected.  </w:t>
      </w:r>
    </w:p>
    <w:p w14:paraId="614F1D3E" w14:textId="77777777" w:rsidR="00BA2C79" w:rsidRDefault="00BA2C79" w:rsidP="00FD7449">
      <w:pPr>
        <w:rPr>
          <w:color w:val="000000"/>
        </w:rPr>
      </w:pPr>
      <w:r>
        <w:t xml:space="preserve">Please </w:t>
      </w:r>
      <w:r w:rsidR="00285CFC" w:rsidRPr="000832D8">
        <w:t xml:space="preserve">Note: Deleting negative bins is a permanent deletion. </w:t>
      </w:r>
      <w:r w:rsidR="00285CFC" w:rsidRPr="000832D8">
        <w:rPr>
          <w:color w:val="000000"/>
        </w:rPr>
        <w:t xml:space="preserve">The program should be run on a monthly basis or more frequent. This sets the total inventory balances such as quantity on hand for each finished goods item. The system will read all finished transactions for each item starting with the last physical count for that item. </w:t>
      </w:r>
    </w:p>
    <w:p w14:paraId="24E14723" w14:textId="6AD0A4CC" w:rsidR="00285CFC" w:rsidRDefault="00285CFC" w:rsidP="00FD7449">
      <w:pPr>
        <w:rPr>
          <w:color w:val="000000"/>
        </w:rPr>
      </w:pPr>
      <w:r w:rsidRPr="000832D8">
        <w:rPr>
          <w:color w:val="000000"/>
        </w:rPr>
        <w:t>Once the total quantity on hand is calculated for each job, the system will update the bin location file for each warehouse, bin location and tag number for each job. The cumulative quantity of all jobs will be transferred to the finished goods inventory screen, which shows the total unity on hand, on order, allocated and available.</w:t>
      </w:r>
    </w:p>
    <w:p w14:paraId="34126669" w14:textId="77777777" w:rsidR="00BA2C79" w:rsidRDefault="00285CFC" w:rsidP="00FD7449">
      <w:pPr>
        <w:rPr>
          <w:color w:val="000000"/>
        </w:rPr>
      </w:pPr>
      <w:r w:rsidRPr="007F02D0">
        <w:rPr>
          <w:color w:val="000000"/>
        </w:rPr>
        <w:t xml:space="preserve">This program will also prompt to delete negative quantity bins. When answered YES, the program will create physical counts of zero for each negative bin when they are deleted. This would be a very fast alternative to manually adding physical counts for each job for each item. </w:t>
      </w:r>
    </w:p>
    <w:p w14:paraId="41B6EEBD" w14:textId="6AAE2F68" w:rsidR="00285CFC" w:rsidRDefault="00285CFC" w:rsidP="00FD7449">
      <w:pPr>
        <w:rPr>
          <w:color w:val="000000"/>
        </w:rPr>
      </w:pPr>
      <w:r w:rsidRPr="007F02D0">
        <w:rPr>
          <w:color w:val="000000"/>
        </w:rPr>
        <w:t xml:space="preserve">Please </w:t>
      </w:r>
      <w:r w:rsidR="00BA2C79">
        <w:rPr>
          <w:color w:val="000000"/>
        </w:rPr>
        <w:t>N</w:t>
      </w:r>
      <w:r w:rsidRPr="007F02D0">
        <w:rPr>
          <w:color w:val="000000"/>
        </w:rPr>
        <w:t>ote</w:t>
      </w:r>
      <w:r w:rsidR="00BA2C79">
        <w:rPr>
          <w:color w:val="000000"/>
        </w:rPr>
        <w:t>: N</w:t>
      </w:r>
      <w:r w:rsidRPr="007F02D0">
        <w:rPr>
          <w:color w:val="000000"/>
        </w:rPr>
        <w:t>egative bins are created because a shipment is posted for a warehouse and bin location that does not match the finished goods receipt location. Alternatively, a finished goods transfer may be the proper way to correct the imbalance.</w:t>
      </w:r>
    </w:p>
    <w:p w14:paraId="54E721B9" w14:textId="343CFBC0" w:rsidR="00285CFC" w:rsidRDefault="00285CFC" w:rsidP="00FD7449">
      <w:pPr>
        <w:rPr>
          <w:color w:val="000000"/>
        </w:rPr>
      </w:pPr>
      <w:r w:rsidRPr="007F02D0">
        <w:rPr>
          <w:color w:val="000000"/>
        </w:rPr>
        <w:t xml:space="preserve">Please </w:t>
      </w:r>
      <w:r w:rsidR="00264868">
        <w:rPr>
          <w:color w:val="000000"/>
        </w:rPr>
        <w:t>Note: T</w:t>
      </w:r>
      <w:r w:rsidRPr="007F02D0">
        <w:rPr>
          <w:color w:val="000000"/>
        </w:rPr>
        <w:t>o ensure proper inventory shipments match the finished goods receipt; the network control should be set to FIFO for first in first out inventory control.</w:t>
      </w:r>
    </w:p>
    <w:p w14:paraId="513C61E7" w14:textId="1484A9D2" w:rsidR="00285CFC" w:rsidRPr="00893FE4" w:rsidRDefault="00285CFC" w:rsidP="00FD7449">
      <w:r w:rsidRPr="007F02D0">
        <w:rPr>
          <w:color w:val="000000"/>
        </w:rPr>
        <w:t>Likewise, jobs and bins that have been fully received and fully shipped may be</w:t>
      </w:r>
      <w:r>
        <w:rPr>
          <w:color w:val="000000"/>
        </w:rPr>
        <w:t xml:space="preserve"> </w:t>
      </w:r>
      <w:r w:rsidRPr="000832D8">
        <w:t>Purged from the system by selecting the delete zero quantity bins.</w:t>
      </w:r>
    </w:p>
    <w:p w14:paraId="5ED24D69" w14:textId="7C8337AA" w:rsidR="00FD7449" w:rsidRDefault="00FD7449" w:rsidP="00FD7449">
      <w:pPr>
        <w:pStyle w:val="Heading3"/>
      </w:pPr>
      <w:bookmarkStart w:id="117" w:name="_Toc45559515"/>
      <w:r>
        <w:lastRenderedPageBreak/>
        <w:t>Selection Parameters</w:t>
      </w:r>
      <w:bookmarkEnd w:id="117"/>
    </w:p>
    <w:p w14:paraId="50FB7928" w14:textId="19C6D4BD" w:rsidR="0070227A" w:rsidRPr="0070227A" w:rsidRDefault="0070227A" w:rsidP="0070227A">
      <w:r>
        <w:rPr>
          <w:noProof/>
        </w:rPr>
        <w:drawing>
          <wp:inline distT="0" distB="0" distL="0" distR="0" wp14:anchorId="7BDC2136" wp14:editId="46F30A8E">
            <wp:extent cx="4200525" cy="20478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00525" cy="2047875"/>
                    </a:xfrm>
                    <a:prstGeom prst="rect">
                      <a:avLst/>
                    </a:prstGeom>
                  </pic:spPr>
                </pic:pic>
              </a:graphicData>
            </a:graphic>
          </wp:inline>
        </w:drawing>
      </w:r>
    </w:p>
    <w:p w14:paraId="41513C31" w14:textId="41795235" w:rsidR="0070227A" w:rsidRDefault="0070227A" w:rsidP="0070227A">
      <w:pPr>
        <w:pStyle w:val="Heading4"/>
      </w:pPr>
      <w:r>
        <w:t xml:space="preserve">Beginning </w:t>
      </w:r>
      <w:r w:rsidR="00F9266F">
        <w:t>Item #</w:t>
      </w:r>
      <w:r>
        <w:t xml:space="preserve"> / Ending </w:t>
      </w:r>
      <w:r w:rsidR="00F9266F">
        <w:t>Item #</w:t>
      </w:r>
    </w:p>
    <w:p w14:paraId="6FC839F3" w14:textId="6A0CF5AB" w:rsidR="00A74CFE" w:rsidRPr="00E5397E" w:rsidRDefault="00A74CFE" w:rsidP="00A74CFE">
      <w:r>
        <w:t xml:space="preserve">Enter the beginning and ending </w:t>
      </w:r>
      <w:r w:rsidR="00BA2C79">
        <w:t>Item Number</w:t>
      </w:r>
      <w:r>
        <w:t xml:space="preserve"> to </w:t>
      </w:r>
      <w:r w:rsidR="00BA2C79">
        <w:t>rebuild bins and reset balances</w:t>
      </w:r>
      <w:r>
        <w:t xml:space="preserve"> for.</w:t>
      </w:r>
    </w:p>
    <w:p w14:paraId="647F0295" w14:textId="50E1C90C" w:rsidR="0070227A" w:rsidRDefault="0070227A" w:rsidP="0070227A">
      <w:pPr>
        <w:pStyle w:val="Heading4"/>
      </w:pPr>
      <w:r>
        <w:t xml:space="preserve">Beginning </w:t>
      </w:r>
      <w:r w:rsidR="00F9266F">
        <w:t>Customer #</w:t>
      </w:r>
      <w:r>
        <w:t xml:space="preserve"> / Ending </w:t>
      </w:r>
      <w:r w:rsidR="00F9266F">
        <w:t>Customer #</w:t>
      </w:r>
    </w:p>
    <w:p w14:paraId="65858B68" w14:textId="45741BD7" w:rsidR="00A74CFE" w:rsidRPr="00E5397E" w:rsidRDefault="00A74CFE" w:rsidP="00A74CFE">
      <w:r>
        <w:t xml:space="preserve">Enter the beginning and ending </w:t>
      </w:r>
      <w:r w:rsidR="00BA2C79">
        <w:t>Customer Number</w:t>
      </w:r>
      <w:r>
        <w:t xml:space="preserve"> to </w:t>
      </w:r>
      <w:r w:rsidR="00BA2C79">
        <w:t>rebuild bins and reset balances</w:t>
      </w:r>
      <w:r>
        <w:t xml:space="preserve"> for.</w:t>
      </w:r>
    </w:p>
    <w:p w14:paraId="44F0A2C4" w14:textId="4B5AA3B2" w:rsidR="00FD7449" w:rsidRDefault="00F9266F" w:rsidP="00FD7449">
      <w:pPr>
        <w:pStyle w:val="Heading4"/>
      </w:pPr>
      <w:r>
        <w:t>Rebuild ALL Bin Quantities from History? – Toggle Box</w:t>
      </w:r>
    </w:p>
    <w:p w14:paraId="622C8D31" w14:textId="1F5DD419" w:rsidR="0098665C" w:rsidRDefault="0098665C" w:rsidP="0098665C">
      <w:r>
        <w:t xml:space="preserve">To </w:t>
      </w:r>
      <w:r w:rsidR="00BA2C79">
        <w:t>rebuild all bin quantities from history regardless of selected parameters</w:t>
      </w:r>
      <w:r>
        <w:t>, make sure that th</w:t>
      </w:r>
      <w:r w:rsidR="00BA2C79">
        <w:t xml:space="preserve">is </w:t>
      </w:r>
      <w:r>
        <w:t>toggle box is checked.</w:t>
      </w:r>
    </w:p>
    <w:p w14:paraId="0E097D0E" w14:textId="1900C175" w:rsidR="0070227A" w:rsidRDefault="00F9266F" w:rsidP="0070227A">
      <w:pPr>
        <w:pStyle w:val="Heading4"/>
      </w:pPr>
      <w:r>
        <w:t>Delete Bins with Zero Quantity? – Toggle Box</w:t>
      </w:r>
    </w:p>
    <w:p w14:paraId="630B5238" w14:textId="6400A45F" w:rsidR="0098665C" w:rsidRDefault="0098665C" w:rsidP="0098665C">
      <w:r>
        <w:t xml:space="preserve">To </w:t>
      </w:r>
      <w:r w:rsidR="00BA2C79">
        <w:t>delete any bins within the selected parameters that have a zero-quantity inventory</w:t>
      </w:r>
      <w:r>
        <w:t>, make sure that th</w:t>
      </w:r>
      <w:r w:rsidR="00BA2C79">
        <w:t xml:space="preserve">is </w:t>
      </w:r>
      <w:r>
        <w:t>toggle box is checked.</w:t>
      </w:r>
    </w:p>
    <w:p w14:paraId="1D0F3F74" w14:textId="623BEC1B" w:rsidR="0070227A" w:rsidRDefault="00F9266F" w:rsidP="0070227A">
      <w:pPr>
        <w:pStyle w:val="Heading4"/>
      </w:pPr>
      <w:r>
        <w:t>Delete Bins with Negative Quantity? – Toggle Box</w:t>
      </w:r>
    </w:p>
    <w:p w14:paraId="0372408C" w14:textId="648FEEBD" w:rsidR="0098665C" w:rsidRDefault="0098665C" w:rsidP="0098665C">
      <w:r>
        <w:t xml:space="preserve">To </w:t>
      </w:r>
      <w:r w:rsidR="00BA2C79">
        <w:t>delete ant bins within the selected parameters that have a negative quantity inventory</w:t>
      </w:r>
      <w:r>
        <w:t>, make sure that th</w:t>
      </w:r>
      <w:r w:rsidR="00BA2C79">
        <w:t xml:space="preserve">is </w:t>
      </w:r>
      <w:r>
        <w:t>toggle box is checked.</w:t>
      </w:r>
    </w:p>
    <w:p w14:paraId="6D0215E9" w14:textId="75DD2A2E" w:rsidR="0070227A" w:rsidRDefault="00F9266F" w:rsidP="0070227A">
      <w:pPr>
        <w:pStyle w:val="Heading4"/>
      </w:pPr>
      <w:r>
        <w:t>Include Inactive Items? – Toggle Box</w:t>
      </w:r>
    </w:p>
    <w:p w14:paraId="5422F22F" w14:textId="6F074680" w:rsidR="0098665C" w:rsidRDefault="0098665C" w:rsidP="0098665C">
      <w:r>
        <w:t xml:space="preserve">To </w:t>
      </w:r>
      <w:r w:rsidR="00BA2C79">
        <w:t>include any inactive items despite the selected parameters</w:t>
      </w:r>
      <w:r>
        <w:t xml:space="preserve">, make sure that the </w:t>
      </w:r>
      <w:r w:rsidR="00BA2C79">
        <w:t>Include Inactive Items</w:t>
      </w:r>
      <w:r>
        <w:t xml:space="preserve"> toggle box is checked.</w:t>
      </w:r>
    </w:p>
    <w:p w14:paraId="040F8482" w14:textId="4FCDFF6C" w:rsidR="0070227A" w:rsidRDefault="00F9266F" w:rsidP="0070227A">
      <w:pPr>
        <w:pStyle w:val="Heading4"/>
      </w:pPr>
      <w:r>
        <w:t>Run in Batch Mode? – Toggle Box</w:t>
      </w:r>
    </w:p>
    <w:p w14:paraId="3A1BBC76" w14:textId="0681BE30" w:rsidR="0098665C" w:rsidRDefault="0098665C" w:rsidP="0098665C">
      <w:r>
        <w:t xml:space="preserve">To </w:t>
      </w:r>
      <w:r w:rsidR="00BA2C79">
        <w:t>run this program in batch mode</w:t>
      </w:r>
      <w:r>
        <w:t xml:space="preserve">, make sure that the </w:t>
      </w:r>
      <w:r w:rsidR="00BA2C79">
        <w:t>Run in Batch Mode</w:t>
      </w:r>
      <w:r>
        <w:t xml:space="preserve"> toggle box is checked.</w:t>
      </w:r>
    </w:p>
    <w:p w14:paraId="3A69F3FB" w14:textId="5FB58AB4" w:rsidR="00103B75" w:rsidRDefault="00103B75" w:rsidP="0098665C"/>
    <w:p w14:paraId="52970962" w14:textId="3D87644C" w:rsidR="00103B75" w:rsidRDefault="00103B75" w:rsidP="0098665C"/>
    <w:p w14:paraId="0E1F8F21" w14:textId="25F834B6" w:rsidR="00103B75" w:rsidRDefault="00103B75" w:rsidP="0098665C"/>
    <w:p w14:paraId="3E0AFDE3" w14:textId="77777777" w:rsidR="00103B75" w:rsidRDefault="00103B75" w:rsidP="0098665C"/>
    <w:p w14:paraId="38C35791" w14:textId="0D873EE4" w:rsidR="00893FE4" w:rsidRDefault="00C03B59" w:rsidP="00893FE4">
      <w:pPr>
        <w:pStyle w:val="Heading2"/>
      </w:pPr>
      <w:bookmarkStart w:id="118" w:name="_Toc45559516"/>
      <w:r>
        <w:lastRenderedPageBreak/>
        <w:t>Purge Jobs</w:t>
      </w:r>
      <w:r w:rsidR="00893FE4">
        <w:t xml:space="preserve"> [NF!]</w:t>
      </w:r>
      <w:bookmarkEnd w:id="118"/>
    </w:p>
    <w:p w14:paraId="62E60FDE" w14:textId="77777777" w:rsidR="00FD7449" w:rsidRDefault="00FD7449" w:rsidP="00FD7449">
      <w:pPr>
        <w:pStyle w:val="Heading3"/>
      </w:pPr>
      <w:bookmarkStart w:id="119" w:name="_Toc45559517"/>
      <w:r>
        <w:t>Overview</w:t>
      </w:r>
      <w:bookmarkEnd w:id="119"/>
    </w:p>
    <w:p w14:paraId="7C3244CE" w14:textId="77777777" w:rsidR="00EC5B3D" w:rsidRDefault="00285CFC" w:rsidP="00FD7449">
      <w:pPr>
        <w:rPr>
          <w:color w:val="000000"/>
        </w:rPr>
      </w:pPr>
      <w:r w:rsidRPr="000832D8">
        <w:t xml:space="preserve">Purges all jobs based on given </w:t>
      </w:r>
      <w:r w:rsidR="00BA2C79">
        <w:t xml:space="preserve">parameter </w:t>
      </w:r>
      <w:r w:rsidRPr="000832D8">
        <w:t xml:space="preserve">ranges. </w:t>
      </w:r>
      <w:r w:rsidRPr="007F02D0">
        <w:rPr>
          <w:color w:val="000000"/>
        </w:rPr>
        <w:t>This</w:t>
      </w:r>
      <w:r w:rsidR="00BA2C79">
        <w:rPr>
          <w:color w:val="000000"/>
        </w:rPr>
        <w:t xml:space="preserve"> program</w:t>
      </w:r>
      <w:r w:rsidRPr="007F02D0">
        <w:rPr>
          <w:color w:val="000000"/>
        </w:rPr>
        <w:t xml:space="preserve"> will purge jobs from the system without updating the inventory balances. This process could be used to eliminate old jobs that were never processed on System. It could be used as an alternative to closing jobs</w:t>
      </w:r>
      <w:r w:rsidR="00EC5B3D">
        <w:rPr>
          <w:color w:val="000000"/>
        </w:rPr>
        <w:t xml:space="preserve">. </w:t>
      </w:r>
    </w:p>
    <w:p w14:paraId="5BF2DD99" w14:textId="4A776CCA" w:rsidR="00EC5B3D" w:rsidRDefault="00EC5B3D" w:rsidP="00FD7449">
      <w:pPr>
        <w:rPr>
          <w:color w:val="000000"/>
        </w:rPr>
      </w:pPr>
      <w:r>
        <w:rPr>
          <w:color w:val="000000"/>
        </w:rPr>
        <w:t>H</w:t>
      </w:r>
      <w:r w:rsidR="00285CFC" w:rsidRPr="007F02D0">
        <w:rPr>
          <w:color w:val="000000"/>
        </w:rPr>
        <w:t>owever</w:t>
      </w:r>
      <w:r>
        <w:rPr>
          <w:color w:val="000000"/>
        </w:rPr>
        <w:t>,</w:t>
      </w:r>
      <w:r w:rsidR="00285CFC" w:rsidRPr="007F02D0">
        <w:rPr>
          <w:color w:val="000000"/>
        </w:rPr>
        <w:t xml:space="preserve"> the CLOSEJOB control parameter in the network administration menu will allow closing jobs no matter what the job status if the logical value is </w:t>
      </w:r>
      <w:r>
        <w:rPr>
          <w:b/>
          <w:bCs/>
          <w:i/>
          <w:iCs/>
          <w:color w:val="000000"/>
          <w:u w:val="single"/>
        </w:rPr>
        <w:t>“Yes”</w:t>
      </w:r>
      <w:r w:rsidR="00285CFC" w:rsidRPr="007F02D0">
        <w:rPr>
          <w:color w:val="000000"/>
        </w:rPr>
        <w:t xml:space="preserve">. If this flag is </w:t>
      </w:r>
      <w:r>
        <w:rPr>
          <w:b/>
          <w:bCs/>
          <w:i/>
          <w:iCs/>
          <w:color w:val="000000"/>
          <w:u w:val="single"/>
        </w:rPr>
        <w:t>“No”</w:t>
      </w:r>
      <w:r w:rsidR="00285CFC" w:rsidRPr="007F02D0">
        <w:rPr>
          <w:color w:val="000000"/>
        </w:rPr>
        <w:t xml:space="preserve">, then only jobs with a status of </w:t>
      </w:r>
      <w:r w:rsidRPr="00EC5B3D">
        <w:rPr>
          <w:b/>
          <w:bCs/>
          <w:i/>
          <w:iCs/>
          <w:color w:val="000000"/>
          <w:u w:val="single"/>
        </w:rPr>
        <w:t>“</w:t>
      </w:r>
      <w:r w:rsidR="00285CFC" w:rsidRPr="00EC5B3D">
        <w:rPr>
          <w:b/>
          <w:bCs/>
          <w:i/>
          <w:iCs/>
          <w:color w:val="000000"/>
          <w:u w:val="single"/>
        </w:rPr>
        <w:t>W</w:t>
      </w:r>
      <w:r w:rsidRPr="00EC5B3D">
        <w:rPr>
          <w:b/>
          <w:bCs/>
          <w:i/>
          <w:iCs/>
          <w:color w:val="000000"/>
          <w:u w:val="single"/>
        </w:rPr>
        <w:t>”</w:t>
      </w:r>
      <w:r w:rsidR="00285CFC" w:rsidRPr="007F02D0">
        <w:rPr>
          <w:color w:val="000000"/>
        </w:rPr>
        <w:t xml:space="preserve"> for WIP may be closed. </w:t>
      </w:r>
      <w:r w:rsidRPr="007F02D0">
        <w:rPr>
          <w:color w:val="000000"/>
        </w:rPr>
        <w:t xml:space="preserve">Once material or labor is posted to a job, the status changes to </w:t>
      </w:r>
      <w:r w:rsidRPr="00EC5B3D">
        <w:rPr>
          <w:b/>
          <w:bCs/>
          <w:i/>
          <w:iCs/>
          <w:color w:val="000000"/>
          <w:u w:val="single"/>
        </w:rPr>
        <w:t>“W”</w:t>
      </w:r>
      <w:r w:rsidRPr="007F02D0">
        <w:rPr>
          <w:color w:val="000000"/>
        </w:rPr>
        <w:t xml:space="preserve"> for WIP.</w:t>
      </w:r>
    </w:p>
    <w:p w14:paraId="3D150F72" w14:textId="6BFE5510" w:rsidR="00EC5B3D" w:rsidRDefault="00285CFC" w:rsidP="00FD7449">
      <w:pPr>
        <w:rPr>
          <w:color w:val="000000"/>
        </w:rPr>
      </w:pPr>
      <w:r w:rsidRPr="007F02D0">
        <w:rPr>
          <w:color w:val="000000"/>
        </w:rPr>
        <w:t>Other</w:t>
      </w:r>
      <w:r w:rsidR="00EC5B3D">
        <w:rPr>
          <w:color w:val="000000"/>
        </w:rPr>
        <w:t xml:space="preserve"> valid</w:t>
      </w:r>
      <w:r w:rsidRPr="007F02D0">
        <w:rPr>
          <w:color w:val="000000"/>
        </w:rPr>
        <w:t xml:space="preserve"> job status codes are</w:t>
      </w:r>
      <w:r w:rsidR="00EC5B3D">
        <w:rPr>
          <w:color w:val="000000"/>
        </w:rPr>
        <w:t xml:space="preserv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3869"/>
        <w:gridCol w:w="811"/>
        <w:gridCol w:w="3865"/>
      </w:tblGrid>
      <w:tr w:rsidR="00EC5B3D" w14:paraId="21CBC458" w14:textId="77777777" w:rsidTr="00EC5B3D">
        <w:trPr>
          <w:trHeight w:val="359"/>
        </w:trPr>
        <w:tc>
          <w:tcPr>
            <w:tcW w:w="805" w:type="dxa"/>
          </w:tcPr>
          <w:p w14:paraId="1B17894B" w14:textId="3B395AFD" w:rsidR="00EC5B3D" w:rsidRDefault="00EC5B3D" w:rsidP="00FD7449">
            <w:pPr>
              <w:rPr>
                <w:color w:val="000000"/>
              </w:rPr>
            </w:pPr>
            <w:r>
              <w:rPr>
                <w:color w:val="000000"/>
              </w:rPr>
              <w:t>C</w:t>
            </w:r>
          </w:p>
        </w:tc>
        <w:tc>
          <w:tcPr>
            <w:tcW w:w="3869" w:type="dxa"/>
          </w:tcPr>
          <w:p w14:paraId="70FAB74B" w14:textId="2A0D0011" w:rsidR="00EC5B3D" w:rsidRDefault="00EC5B3D" w:rsidP="00FD7449">
            <w:pPr>
              <w:rPr>
                <w:color w:val="000000"/>
              </w:rPr>
            </w:pPr>
            <w:r>
              <w:rPr>
                <w:color w:val="000000"/>
              </w:rPr>
              <w:t>Closed</w:t>
            </w:r>
          </w:p>
        </w:tc>
        <w:tc>
          <w:tcPr>
            <w:tcW w:w="811" w:type="dxa"/>
          </w:tcPr>
          <w:p w14:paraId="5D56A929" w14:textId="0EA3B9DB" w:rsidR="00EC5B3D" w:rsidRDefault="00EC5B3D" w:rsidP="00FD7449">
            <w:pPr>
              <w:rPr>
                <w:color w:val="000000"/>
              </w:rPr>
            </w:pPr>
            <w:r>
              <w:rPr>
                <w:color w:val="000000"/>
              </w:rPr>
              <w:t>P</w:t>
            </w:r>
          </w:p>
        </w:tc>
        <w:tc>
          <w:tcPr>
            <w:tcW w:w="3865" w:type="dxa"/>
          </w:tcPr>
          <w:p w14:paraId="60A47FE8" w14:textId="12ACD1E8" w:rsidR="00EC5B3D" w:rsidRDefault="00EC5B3D" w:rsidP="00FD7449">
            <w:pPr>
              <w:rPr>
                <w:color w:val="000000"/>
              </w:rPr>
            </w:pPr>
            <w:r>
              <w:rPr>
                <w:color w:val="000000"/>
              </w:rPr>
              <w:t>Pending (No Job Standards Created)</w:t>
            </w:r>
          </w:p>
        </w:tc>
      </w:tr>
      <w:tr w:rsidR="00EC5B3D" w14:paraId="140FBFAF" w14:textId="77777777" w:rsidTr="007D1C4A">
        <w:trPr>
          <w:trHeight w:val="198"/>
        </w:trPr>
        <w:tc>
          <w:tcPr>
            <w:tcW w:w="805" w:type="dxa"/>
          </w:tcPr>
          <w:p w14:paraId="21382E60" w14:textId="629570A6" w:rsidR="00EC5B3D" w:rsidRDefault="00EC5B3D" w:rsidP="00FD7449">
            <w:pPr>
              <w:rPr>
                <w:color w:val="000000"/>
              </w:rPr>
            </w:pPr>
            <w:r>
              <w:rPr>
                <w:color w:val="000000"/>
              </w:rPr>
              <w:t>H</w:t>
            </w:r>
          </w:p>
        </w:tc>
        <w:tc>
          <w:tcPr>
            <w:tcW w:w="3869" w:type="dxa"/>
          </w:tcPr>
          <w:p w14:paraId="0357DA84" w14:textId="774852C3" w:rsidR="00EC5B3D" w:rsidRDefault="00EC5B3D" w:rsidP="00FD7449">
            <w:pPr>
              <w:rPr>
                <w:color w:val="000000"/>
              </w:rPr>
            </w:pPr>
            <w:r>
              <w:rPr>
                <w:color w:val="000000"/>
              </w:rPr>
              <w:t>Hold</w:t>
            </w:r>
          </w:p>
        </w:tc>
        <w:tc>
          <w:tcPr>
            <w:tcW w:w="811" w:type="dxa"/>
          </w:tcPr>
          <w:p w14:paraId="5C66B1EC" w14:textId="33B6A5E9" w:rsidR="00EC5B3D" w:rsidRDefault="00EC5B3D" w:rsidP="00FD7449">
            <w:pPr>
              <w:rPr>
                <w:color w:val="000000"/>
              </w:rPr>
            </w:pPr>
            <w:r>
              <w:rPr>
                <w:color w:val="000000"/>
              </w:rPr>
              <w:t>R</w:t>
            </w:r>
          </w:p>
        </w:tc>
        <w:tc>
          <w:tcPr>
            <w:tcW w:w="3865" w:type="dxa"/>
          </w:tcPr>
          <w:p w14:paraId="6AC49EDF" w14:textId="30600852" w:rsidR="00EC5B3D" w:rsidRDefault="00EC5B3D" w:rsidP="00FD7449">
            <w:pPr>
              <w:rPr>
                <w:color w:val="000000"/>
              </w:rPr>
            </w:pPr>
            <w:r>
              <w:rPr>
                <w:color w:val="000000"/>
              </w:rPr>
              <w:t>Released</w:t>
            </w:r>
          </w:p>
        </w:tc>
      </w:tr>
    </w:tbl>
    <w:p w14:paraId="2DCE639A" w14:textId="0DAD7668" w:rsidR="00FD7449" w:rsidRDefault="00FD7449" w:rsidP="00FD7449">
      <w:pPr>
        <w:pStyle w:val="Heading3"/>
      </w:pPr>
      <w:bookmarkStart w:id="120" w:name="_Toc45559518"/>
      <w:r>
        <w:t>Selection Parameters</w:t>
      </w:r>
      <w:bookmarkEnd w:id="120"/>
    </w:p>
    <w:p w14:paraId="52A419EB" w14:textId="49E09363" w:rsidR="0070227A" w:rsidRPr="0070227A" w:rsidRDefault="007D1C4A" w:rsidP="0070227A">
      <w:r>
        <w:rPr>
          <w:noProof/>
        </w:rPr>
        <w:drawing>
          <wp:inline distT="0" distB="0" distL="0" distR="0" wp14:anchorId="65B69F94" wp14:editId="6EC4B824">
            <wp:extent cx="4901565" cy="1339702"/>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13299" cy="1342909"/>
                    </a:xfrm>
                    <a:prstGeom prst="rect">
                      <a:avLst/>
                    </a:prstGeom>
                    <a:noFill/>
                    <a:ln>
                      <a:noFill/>
                    </a:ln>
                  </pic:spPr>
                </pic:pic>
              </a:graphicData>
            </a:graphic>
          </wp:inline>
        </w:drawing>
      </w:r>
    </w:p>
    <w:p w14:paraId="61CFE7A1" w14:textId="6B8A8FB2" w:rsidR="00FD7449" w:rsidRDefault="00F9266F" w:rsidP="00FD7449">
      <w:pPr>
        <w:pStyle w:val="Heading4"/>
      </w:pPr>
      <w:r>
        <w:t>Job Close Date is Less Than</w:t>
      </w:r>
    </w:p>
    <w:p w14:paraId="3DB78DE2" w14:textId="77205B99" w:rsidR="00F9266F" w:rsidRPr="00F9266F" w:rsidRDefault="00F66ABC" w:rsidP="00F9266F">
      <w:r>
        <w:t>The program will purge jobs made on or before the date entered in this field.</w:t>
      </w:r>
    </w:p>
    <w:p w14:paraId="1949E114" w14:textId="2A453A26" w:rsidR="00F9266F" w:rsidRDefault="00F9266F" w:rsidP="00F9266F">
      <w:pPr>
        <w:pStyle w:val="Heading4"/>
      </w:pPr>
      <w:r>
        <w:t>Job Status (Choice)</w:t>
      </w:r>
    </w:p>
    <w:p w14:paraId="2B202FF1" w14:textId="432DF491" w:rsidR="0098665C" w:rsidRDefault="0098665C" w:rsidP="0098665C">
      <w:r>
        <w:t xml:space="preserve">To choose the preferred </w:t>
      </w:r>
      <w:r w:rsidR="00EC5B3D">
        <w:t>Job Status</w:t>
      </w:r>
      <w:r>
        <w:t xml:space="preserve"> of </w:t>
      </w:r>
      <w:r w:rsidR="00EC5B3D">
        <w:t>Closed</w:t>
      </w:r>
      <w:r>
        <w:t xml:space="preserve"> vs. </w:t>
      </w:r>
      <w:r w:rsidR="00EC5B3D">
        <w:t>All</w:t>
      </w:r>
      <w:r>
        <w:t>, please make sure the desired option choice bubble is toggled.</w:t>
      </w:r>
    </w:p>
    <w:p w14:paraId="550C32BF" w14:textId="4AA26F36" w:rsidR="00EC5B3D" w:rsidRPr="00EC5B3D" w:rsidRDefault="00EC5B3D" w:rsidP="0098665C">
      <w:r>
        <w:t xml:space="preserve">Please Note: It is </w:t>
      </w:r>
      <w:r>
        <w:rPr>
          <w:b/>
          <w:bCs/>
          <w:i/>
          <w:iCs/>
        </w:rPr>
        <w:t>Not</w:t>
      </w:r>
      <w:r>
        <w:t xml:space="preserve"> recommended that that the user chooses to purge both closed and open jobs.</w:t>
      </w:r>
    </w:p>
    <w:p w14:paraId="779305B6" w14:textId="5B2CDC7A" w:rsidR="0070227A" w:rsidRDefault="00F9266F" w:rsidP="0070227A">
      <w:pPr>
        <w:pStyle w:val="Heading4"/>
      </w:pPr>
      <w:r>
        <w:t>From</w:t>
      </w:r>
      <w:r w:rsidR="0070227A">
        <w:t xml:space="preserve"> </w:t>
      </w:r>
      <w:r>
        <w:t>Job Range</w:t>
      </w:r>
      <w:r w:rsidR="0070227A">
        <w:t xml:space="preserve"> / </w:t>
      </w:r>
      <w:r>
        <w:t>To</w:t>
      </w:r>
      <w:r w:rsidR="0070227A">
        <w:t xml:space="preserve"> </w:t>
      </w:r>
      <w:r>
        <w:t>Job Range</w:t>
      </w:r>
    </w:p>
    <w:p w14:paraId="2B9CF6DA" w14:textId="1D11FBE4" w:rsidR="00A74CFE" w:rsidRPr="00E5397E" w:rsidRDefault="00A74CFE" w:rsidP="00A74CFE">
      <w:r>
        <w:t xml:space="preserve">Enter the beginning and ending </w:t>
      </w:r>
      <w:r w:rsidR="00EC5B3D">
        <w:t>Job Range</w:t>
      </w:r>
      <w:r>
        <w:t xml:space="preserve"> to </w:t>
      </w:r>
      <w:r w:rsidR="00EC5B3D">
        <w:t>purge jobs</w:t>
      </w:r>
      <w:r>
        <w:t xml:space="preserve"> for.</w:t>
      </w:r>
    </w:p>
    <w:p w14:paraId="424C737D" w14:textId="75D4EDB7" w:rsidR="00F9266F" w:rsidRDefault="00F9266F" w:rsidP="00F9266F">
      <w:pPr>
        <w:pStyle w:val="Heading4"/>
      </w:pPr>
      <w:r>
        <w:t>Parameter Option (Choice)</w:t>
      </w:r>
    </w:p>
    <w:p w14:paraId="73AB9762" w14:textId="77CB49AD" w:rsidR="0098665C" w:rsidRDefault="0098665C" w:rsidP="0098665C">
      <w:r>
        <w:t xml:space="preserve">To choose the preferred </w:t>
      </w:r>
      <w:r w:rsidR="00EC5B3D">
        <w:t>way to run this program</w:t>
      </w:r>
      <w:r>
        <w:t xml:space="preserve"> of </w:t>
      </w:r>
      <w:r w:rsidR="00EC5B3D">
        <w:t>Simulate Only</w:t>
      </w:r>
      <w:r>
        <w:t xml:space="preserve"> vs. </w:t>
      </w:r>
      <w:r w:rsidR="00EC5B3D">
        <w:t>List and Purge</w:t>
      </w:r>
      <w:r>
        <w:t>, please make sure the desired option choice bubble is toggled.</w:t>
      </w:r>
    </w:p>
    <w:p w14:paraId="4CD6646A" w14:textId="5A2A1AD3" w:rsidR="00EC5B3D" w:rsidRDefault="00EC5B3D" w:rsidP="0098665C">
      <w:r>
        <w:t>Selecting the “Simulate” option will not delete any records. Running the program in this way will provide a list of records which would be deleted if the ‘List and Purge’ option were toggled. Running the program in this way allows the user to test which records will deleted to make sure that nothing they deem necessary will be purged within their selected parameters.</w:t>
      </w:r>
    </w:p>
    <w:p w14:paraId="09F7573C" w14:textId="3A7D317F" w:rsidR="00F9266F" w:rsidRDefault="00F9266F" w:rsidP="00F9266F">
      <w:pPr>
        <w:pStyle w:val="Heading4"/>
      </w:pPr>
      <w:r>
        <w:t>Write Log Entries for All Chil</w:t>
      </w:r>
      <w:r w:rsidR="00EC5B3D">
        <w:t>d</w:t>
      </w:r>
      <w:r>
        <w:t xml:space="preserve"> Records Deleted? – Toggle Box</w:t>
      </w:r>
    </w:p>
    <w:p w14:paraId="1DA19968" w14:textId="6BD7EA84" w:rsidR="0098665C" w:rsidRDefault="0098665C" w:rsidP="0098665C">
      <w:r>
        <w:t xml:space="preserve">To </w:t>
      </w:r>
      <w:r w:rsidR="00EC5B3D">
        <w:t>write log entries for all child re</w:t>
      </w:r>
      <w:r w:rsidR="00F66ABC">
        <w:t>cords that are deleted within the selected parameters</w:t>
      </w:r>
      <w:r>
        <w:t>, make sure that th</w:t>
      </w:r>
      <w:r w:rsidR="00F66ABC">
        <w:t xml:space="preserve">is </w:t>
      </w:r>
      <w:r>
        <w:t>toggle box is checked.</w:t>
      </w:r>
    </w:p>
    <w:p w14:paraId="62059A6C" w14:textId="417FFEF6" w:rsidR="00893FE4" w:rsidRDefault="00C03B59" w:rsidP="00893FE4">
      <w:pPr>
        <w:pStyle w:val="Heading2"/>
      </w:pPr>
      <w:bookmarkStart w:id="121" w:name="_Toc45559519"/>
      <w:r>
        <w:lastRenderedPageBreak/>
        <w:t>Purge FG History</w:t>
      </w:r>
      <w:r w:rsidR="00893FE4">
        <w:t xml:space="preserve"> [NF@]</w:t>
      </w:r>
      <w:bookmarkEnd w:id="121"/>
    </w:p>
    <w:p w14:paraId="7ABAA6CD" w14:textId="5A1E43B2" w:rsidR="00FD7449" w:rsidRPr="00893FE4" w:rsidRDefault="00285CFC" w:rsidP="00FD7449">
      <w:r>
        <w:t>Purges all Finished Goods history transactions based on given ranges.</w:t>
      </w:r>
    </w:p>
    <w:p w14:paraId="659DFA29" w14:textId="522A65ED" w:rsidR="00FD7449" w:rsidRDefault="00FD7449" w:rsidP="00FD7449">
      <w:pPr>
        <w:pStyle w:val="Heading3"/>
      </w:pPr>
      <w:bookmarkStart w:id="122" w:name="_Toc45559520"/>
      <w:r>
        <w:t>Selection Parameters</w:t>
      </w:r>
      <w:bookmarkEnd w:id="122"/>
    </w:p>
    <w:p w14:paraId="3F950A24" w14:textId="599A364D" w:rsidR="0070227A" w:rsidRPr="0070227A" w:rsidRDefault="0070227A" w:rsidP="0070227A">
      <w:r>
        <w:rPr>
          <w:noProof/>
        </w:rPr>
        <w:drawing>
          <wp:inline distT="0" distB="0" distL="0" distR="0" wp14:anchorId="0C220171" wp14:editId="0F9DFAE2">
            <wp:extent cx="5934075" cy="213360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4075" cy="2133600"/>
                    </a:xfrm>
                    <a:prstGeom prst="rect">
                      <a:avLst/>
                    </a:prstGeom>
                  </pic:spPr>
                </pic:pic>
              </a:graphicData>
            </a:graphic>
          </wp:inline>
        </w:drawing>
      </w:r>
    </w:p>
    <w:p w14:paraId="7892E21D" w14:textId="53A020CD" w:rsidR="00FD7449" w:rsidRDefault="00F9266F" w:rsidP="00FD7449">
      <w:pPr>
        <w:pStyle w:val="Heading4"/>
      </w:pPr>
      <w:bookmarkStart w:id="123" w:name="_Hlk45361355"/>
      <w:r>
        <w:t>As of Date</w:t>
      </w:r>
    </w:p>
    <w:p w14:paraId="41172A98" w14:textId="3BE356A8" w:rsidR="00F9266F" w:rsidRPr="00F9266F" w:rsidRDefault="00F97BF0" w:rsidP="00F9266F">
      <w:r w:rsidRPr="00723B7E">
        <w:rPr>
          <w:rFonts w:cstheme="minorHAnsi"/>
        </w:rPr>
        <w:t xml:space="preserve">Enter a valid date. The report will list all </w:t>
      </w:r>
      <w:r>
        <w:rPr>
          <w:rFonts w:cstheme="minorHAnsi"/>
        </w:rPr>
        <w:t>Finished Good Histories</w:t>
      </w:r>
      <w:r w:rsidRPr="00723B7E">
        <w:rPr>
          <w:rFonts w:cstheme="minorHAnsi"/>
        </w:rPr>
        <w:t xml:space="preserve"> up to and including this date selected</w:t>
      </w:r>
      <w:r>
        <w:rPr>
          <w:rFonts w:cstheme="minorHAnsi"/>
        </w:rPr>
        <w:t>.</w:t>
      </w:r>
    </w:p>
    <w:bookmarkEnd w:id="123"/>
    <w:p w14:paraId="5E4F136C" w14:textId="2BE6913C" w:rsidR="0070227A" w:rsidRDefault="0070227A" w:rsidP="0070227A">
      <w:pPr>
        <w:pStyle w:val="Heading4"/>
      </w:pPr>
      <w:r>
        <w:t xml:space="preserve">Beginning </w:t>
      </w:r>
      <w:r w:rsidR="00F9266F">
        <w:t>Item</w:t>
      </w:r>
      <w:r>
        <w:t xml:space="preserve"> / Ending </w:t>
      </w:r>
      <w:r w:rsidR="00F9266F">
        <w:t>Item</w:t>
      </w:r>
    </w:p>
    <w:p w14:paraId="7ABA5B83" w14:textId="4D68F83E" w:rsidR="00A74CFE" w:rsidRPr="00E5397E" w:rsidRDefault="00A74CFE" w:rsidP="00A74CFE">
      <w:r>
        <w:t xml:space="preserve">Enter the beginning and ending </w:t>
      </w:r>
      <w:r w:rsidR="00F66ABC">
        <w:t>Item Code</w:t>
      </w:r>
      <w:r>
        <w:t xml:space="preserve"> to </w:t>
      </w:r>
      <w:r w:rsidR="00F66ABC">
        <w:t>purge Finished Good History</w:t>
      </w:r>
      <w:r>
        <w:t xml:space="preserve"> for.</w:t>
      </w:r>
    </w:p>
    <w:p w14:paraId="70DA3D96" w14:textId="5A4CF6AE" w:rsidR="00F9266F" w:rsidRDefault="00F9266F" w:rsidP="00F9266F">
      <w:pPr>
        <w:pStyle w:val="Heading4"/>
      </w:pPr>
      <w:r>
        <w:t>Purge Data? – Toggle Box</w:t>
      </w:r>
    </w:p>
    <w:p w14:paraId="54986625" w14:textId="5063AFAD" w:rsidR="0098665C" w:rsidRDefault="0098665C" w:rsidP="0098665C">
      <w:r>
        <w:t xml:space="preserve">To </w:t>
      </w:r>
      <w:r w:rsidR="00F66ABC">
        <w:t>purge the item data within the selected parameters</w:t>
      </w:r>
      <w:r>
        <w:t xml:space="preserve">, make sure that the </w:t>
      </w:r>
      <w:r w:rsidR="00F66ABC">
        <w:t>Purge Date</w:t>
      </w:r>
      <w:r>
        <w:t xml:space="preserve"> toggle box is checked.</w:t>
      </w:r>
    </w:p>
    <w:p w14:paraId="7F798472" w14:textId="7DBBD2B8" w:rsidR="00F9266F" w:rsidRDefault="00F9266F" w:rsidP="00F9266F">
      <w:pPr>
        <w:pStyle w:val="Heading4"/>
      </w:pPr>
      <w:r>
        <w:t>Output Folder</w:t>
      </w:r>
    </w:p>
    <w:p w14:paraId="454BA025" w14:textId="491BE398" w:rsidR="006B243A" w:rsidRPr="006B243A" w:rsidRDefault="006B243A" w:rsidP="006B243A">
      <w:r>
        <w:t xml:space="preserve">Enter the location of the folder to output the Finished Good history to. Alternatively, press the </w:t>
      </w:r>
      <w:r>
        <w:rPr>
          <w:b/>
          <w:bCs/>
          <w:i/>
          <w:iCs/>
          <w:u w:val="single"/>
        </w:rPr>
        <w:t>“F1”</w:t>
      </w:r>
      <w:r>
        <w:t xml:space="preserve"> key to use the Windows Explorer window to choose the proper file path.</w:t>
      </w:r>
    </w:p>
    <w:p w14:paraId="73DB0B69" w14:textId="7B185A5C" w:rsidR="00F9266F" w:rsidRDefault="00F9266F" w:rsidP="00F9266F">
      <w:pPr>
        <w:pStyle w:val="Heading4"/>
      </w:pPr>
      <w:r>
        <w:t>Output File Name</w:t>
      </w:r>
    </w:p>
    <w:p w14:paraId="35F96FF7" w14:textId="0BD929BA" w:rsidR="00FD7449" w:rsidRDefault="00F97BF0" w:rsidP="00FD7449">
      <w:r>
        <w:t>Enter a name for the output file. This defaults to “FGHistory</w:t>
      </w:r>
      <w:r w:rsidR="00264868">
        <w:t>_</w:t>
      </w:r>
      <w:r>
        <w:t>Purge_”, followed by the current system date and time. However, this may be modified by the user to reflect any file name that they desire.</w:t>
      </w:r>
    </w:p>
    <w:p w14:paraId="252286BC" w14:textId="38979CAF" w:rsidR="007D1C4A" w:rsidRDefault="007D1C4A" w:rsidP="00FD7449"/>
    <w:p w14:paraId="2B62BCDE" w14:textId="20E121C7" w:rsidR="007D1C4A" w:rsidRDefault="007D1C4A" w:rsidP="00FD7449"/>
    <w:p w14:paraId="77D99FB0" w14:textId="19069FCB" w:rsidR="007D1C4A" w:rsidRDefault="007D1C4A" w:rsidP="00FD7449"/>
    <w:p w14:paraId="2E2CF0D6" w14:textId="71E64640" w:rsidR="007D1C4A" w:rsidRDefault="007D1C4A" w:rsidP="00FD7449"/>
    <w:p w14:paraId="2A21FB30" w14:textId="446BDF05" w:rsidR="007D1C4A" w:rsidRDefault="007D1C4A" w:rsidP="00FD7449"/>
    <w:p w14:paraId="79578CFE" w14:textId="7473F05F" w:rsidR="007D1C4A" w:rsidRDefault="007D1C4A" w:rsidP="00FD7449"/>
    <w:p w14:paraId="1ED961A1" w14:textId="77777777" w:rsidR="007D1C4A" w:rsidRPr="00893FE4" w:rsidRDefault="007D1C4A" w:rsidP="00FD7449"/>
    <w:p w14:paraId="112F1C24" w14:textId="45E39627" w:rsidR="00893FE4" w:rsidRDefault="00C03B59" w:rsidP="00893FE4">
      <w:pPr>
        <w:pStyle w:val="Heading2"/>
      </w:pPr>
      <w:bookmarkStart w:id="124" w:name="_Toc45559521"/>
      <w:r>
        <w:lastRenderedPageBreak/>
        <w:t>Purge Paid AR Invoices</w:t>
      </w:r>
      <w:r w:rsidR="00893FE4">
        <w:t xml:space="preserve"> [NF#]</w:t>
      </w:r>
      <w:bookmarkEnd w:id="124"/>
    </w:p>
    <w:p w14:paraId="15FC5D93" w14:textId="1385372F" w:rsidR="00FD7449" w:rsidRPr="00893FE4" w:rsidRDefault="00285CFC" w:rsidP="00FD7449">
      <w:r>
        <w:t>Purges all paid AR invoices for date range selected.</w:t>
      </w:r>
    </w:p>
    <w:p w14:paraId="0D9E85C1" w14:textId="1874EB40" w:rsidR="00FD7449" w:rsidRDefault="00FD7449" w:rsidP="00FD7449">
      <w:pPr>
        <w:pStyle w:val="Heading3"/>
      </w:pPr>
      <w:bookmarkStart w:id="125" w:name="_Toc45559522"/>
      <w:r>
        <w:t>Selection Parameters</w:t>
      </w:r>
      <w:bookmarkEnd w:id="125"/>
    </w:p>
    <w:p w14:paraId="5871B8DC" w14:textId="42F7542C" w:rsidR="0070227A" w:rsidRPr="0070227A" w:rsidRDefault="0070227A" w:rsidP="0070227A">
      <w:r>
        <w:rPr>
          <w:noProof/>
        </w:rPr>
        <w:drawing>
          <wp:inline distT="0" distB="0" distL="0" distR="0" wp14:anchorId="2564EC3C" wp14:editId="2BC781E1">
            <wp:extent cx="4200525" cy="246697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00525" cy="2466975"/>
                    </a:xfrm>
                    <a:prstGeom prst="rect">
                      <a:avLst/>
                    </a:prstGeom>
                  </pic:spPr>
                </pic:pic>
              </a:graphicData>
            </a:graphic>
          </wp:inline>
        </w:drawing>
      </w:r>
    </w:p>
    <w:p w14:paraId="157DFD2E" w14:textId="31C4653E" w:rsidR="00FD7449" w:rsidRDefault="00F9266F" w:rsidP="00FD7449">
      <w:pPr>
        <w:pStyle w:val="Heading4"/>
      </w:pPr>
      <w:r>
        <w:t>Purge Invoices with Non-Zero Balance? – Toggle Box</w:t>
      </w:r>
    </w:p>
    <w:p w14:paraId="0352EE1E" w14:textId="592B41FE" w:rsidR="0098665C" w:rsidRDefault="0098665C" w:rsidP="0098665C">
      <w:r>
        <w:t xml:space="preserve">To </w:t>
      </w:r>
      <w:r w:rsidR="00F66ABC">
        <w:t>purge any invoices within the selected parameters that have a non-zero balance</w:t>
      </w:r>
      <w:r>
        <w:t>, make sure that th</w:t>
      </w:r>
      <w:r w:rsidR="00F66ABC">
        <w:t xml:space="preserve">is </w:t>
      </w:r>
      <w:r>
        <w:t>toggle box is checked.</w:t>
      </w:r>
    </w:p>
    <w:p w14:paraId="3551C10B" w14:textId="16D83452" w:rsidR="00F9266F" w:rsidRDefault="00F9266F" w:rsidP="00F9266F">
      <w:pPr>
        <w:pStyle w:val="Heading4"/>
      </w:pPr>
      <w:r>
        <w:t>Purge Records Through Date</w:t>
      </w:r>
    </w:p>
    <w:p w14:paraId="7F5BFA97" w14:textId="30144021" w:rsidR="00F9266F" w:rsidRPr="00F9266F" w:rsidRDefault="00F66ABC" w:rsidP="00F9266F">
      <w:r>
        <w:t xml:space="preserve">This field defaults to exactly seven years before the system’s current date. However, this may </w:t>
      </w:r>
      <w:r w:rsidR="00264868">
        <w:t>be</w:t>
      </w:r>
      <w:r>
        <w:t xml:space="preserve"> modified by the user.</w:t>
      </w:r>
    </w:p>
    <w:p w14:paraId="1AA8FD43" w14:textId="537C4C6D" w:rsidR="0070227A" w:rsidRDefault="0070227A" w:rsidP="0070227A">
      <w:pPr>
        <w:pStyle w:val="Heading4"/>
      </w:pPr>
      <w:r>
        <w:t xml:space="preserve">Beginning </w:t>
      </w:r>
      <w:r w:rsidR="00F9266F">
        <w:t>Customer #</w:t>
      </w:r>
      <w:r>
        <w:t xml:space="preserve"> / Ending </w:t>
      </w:r>
      <w:r w:rsidR="00F9266F">
        <w:t>Customer #</w:t>
      </w:r>
    </w:p>
    <w:p w14:paraId="55284BFA" w14:textId="09A2EE49" w:rsidR="00A74CFE" w:rsidRPr="00E5397E" w:rsidRDefault="00A74CFE" w:rsidP="00A74CFE">
      <w:r>
        <w:t xml:space="preserve">Enter the beginning and ending </w:t>
      </w:r>
      <w:r w:rsidR="00F66ABC">
        <w:t>Customer Number</w:t>
      </w:r>
      <w:r>
        <w:t xml:space="preserve"> to </w:t>
      </w:r>
      <w:r w:rsidR="00F66ABC">
        <w:t>purge paid Accounts Receivable invoices</w:t>
      </w:r>
      <w:r>
        <w:t xml:space="preserve"> for.</w:t>
      </w:r>
    </w:p>
    <w:p w14:paraId="6008C3D0" w14:textId="61EA0A30" w:rsidR="0070227A" w:rsidRDefault="0070227A" w:rsidP="0070227A">
      <w:pPr>
        <w:pStyle w:val="Heading4"/>
      </w:pPr>
      <w:r>
        <w:t xml:space="preserve">Beginning </w:t>
      </w:r>
      <w:r w:rsidR="00F9266F">
        <w:t>Invoice #</w:t>
      </w:r>
      <w:r>
        <w:t xml:space="preserve"> / Ending </w:t>
      </w:r>
      <w:r w:rsidR="00F9266F">
        <w:t>Invoice #</w:t>
      </w:r>
    </w:p>
    <w:p w14:paraId="00DF34C5" w14:textId="02585F0F" w:rsidR="00A74CFE" w:rsidRDefault="00A74CFE" w:rsidP="00A74CFE">
      <w:r>
        <w:t xml:space="preserve">Enter the beginning and ending </w:t>
      </w:r>
      <w:r w:rsidR="00F66ABC">
        <w:t>Invoice Number</w:t>
      </w:r>
      <w:r>
        <w:t xml:space="preserve"> to </w:t>
      </w:r>
      <w:r w:rsidR="00F66ABC">
        <w:t xml:space="preserve">purge paid Accounts Receivable invoices </w:t>
      </w:r>
      <w:r>
        <w:t>for.</w:t>
      </w:r>
    </w:p>
    <w:p w14:paraId="13437EB2" w14:textId="72641CBD" w:rsidR="007D1C4A" w:rsidRDefault="007D1C4A" w:rsidP="00A74CFE"/>
    <w:p w14:paraId="05AF7640" w14:textId="7E965698" w:rsidR="007D1C4A" w:rsidRDefault="007D1C4A" w:rsidP="00A74CFE"/>
    <w:p w14:paraId="68850CB0" w14:textId="14F11A61" w:rsidR="007D1C4A" w:rsidRDefault="007D1C4A" w:rsidP="00A74CFE"/>
    <w:p w14:paraId="008DCAAB" w14:textId="6C768445" w:rsidR="007D1C4A" w:rsidRDefault="007D1C4A" w:rsidP="00A74CFE"/>
    <w:p w14:paraId="19BD2C1A" w14:textId="11D0B17E" w:rsidR="007D1C4A" w:rsidRDefault="007D1C4A" w:rsidP="00A74CFE"/>
    <w:p w14:paraId="0E35DBBC" w14:textId="11CD6536" w:rsidR="007D1C4A" w:rsidRDefault="007D1C4A" w:rsidP="00A74CFE"/>
    <w:p w14:paraId="0FB093D9" w14:textId="02D9B85A" w:rsidR="007D1C4A" w:rsidRDefault="007D1C4A" w:rsidP="00A74CFE"/>
    <w:p w14:paraId="7581F643" w14:textId="73915C4B" w:rsidR="007D1C4A" w:rsidRDefault="007D1C4A" w:rsidP="00A74CFE"/>
    <w:p w14:paraId="2A8E99DD" w14:textId="77777777" w:rsidR="007D1C4A" w:rsidRPr="00E5397E" w:rsidRDefault="007D1C4A" w:rsidP="00A74CFE"/>
    <w:p w14:paraId="25E9181C" w14:textId="239CD3E5" w:rsidR="00893FE4" w:rsidRDefault="00C03B59" w:rsidP="00893FE4">
      <w:pPr>
        <w:pStyle w:val="Heading2"/>
      </w:pPr>
      <w:bookmarkStart w:id="126" w:name="_Toc45559523"/>
      <w:r>
        <w:t>Purge Paid AP Invoices</w:t>
      </w:r>
      <w:r w:rsidR="00893FE4">
        <w:t xml:space="preserve"> [NF$]</w:t>
      </w:r>
      <w:bookmarkEnd w:id="126"/>
    </w:p>
    <w:p w14:paraId="37DFD0F8" w14:textId="452DE16C" w:rsidR="00FD7449" w:rsidRPr="00893FE4" w:rsidRDefault="00285CFC" w:rsidP="00FD7449">
      <w:r>
        <w:t>Purges all paid AR invoices for date range selected.</w:t>
      </w:r>
    </w:p>
    <w:p w14:paraId="20609416" w14:textId="464674C9" w:rsidR="00FD7449" w:rsidRDefault="00FD7449" w:rsidP="00FD7449">
      <w:pPr>
        <w:pStyle w:val="Heading3"/>
      </w:pPr>
      <w:bookmarkStart w:id="127" w:name="_Toc45559524"/>
      <w:r>
        <w:t>Selection Parameters</w:t>
      </w:r>
      <w:bookmarkEnd w:id="127"/>
    </w:p>
    <w:p w14:paraId="17FB22DB" w14:textId="25E6EAFB" w:rsidR="0070227A" w:rsidRPr="0070227A" w:rsidRDefault="0070227A" w:rsidP="0070227A">
      <w:r>
        <w:rPr>
          <w:noProof/>
        </w:rPr>
        <w:drawing>
          <wp:inline distT="0" distB="0" distL="0" distR="0" wp14:anchorId="26D15E80" wp14:editId="49231AA2">
            <wp:extent cx="4162425" cy="124777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62425" cy="1247775"/>
                    </a:xfrm>
                    <a:prstGeom prst="rect">
                      <a:avLst/>
                    </a:prstGeom>
                  </pic:spPr>
                </pic:pic>
              </a:graphicData>
            </a:graphic>
          </wp:inline>
        </w:drawing>
      </w:r>
    </w:p>
    <w:p w14:paraId="23A5AAFE" w14:textId="6C446F47" w:rsidR="00F9266F" w:rsidRDefault="0070227A" w:rsidP="0070227A">
      <w:pPr>
        <w:pStyle w:val="Heading4"/>
      </w:pPr>
      <w:r>
        <w:t xml:space="preserve">Beginning </w:t>
      </w:r>
      <w:r w:rsidR="00F9266F">
        <w:t>Date</w:t>
      </w:r>
      <w:r>
        <w:t xml:space="preserve"> / Ending </w:t>
      </w:r>
      <w:r w:rsidR="00F9266F">
        <w:t>Date</w:t>
      </w:r>
    </w:p>
    <w:p w14:paraId="16C083E6" w14:textId="6065B82C" w:rsidR="00A74CFE" w:rsidRPr="00E5397E" w:rsidRDefault="00A74CFE" w:rsidP="00A74CFE">
      <w:r>
        <w:t xml:space="preserve">Enter the beginning and ending </w:t>
      </w:r>
      <w:r w:rsidR="00F66ABC">
        <w:t>Date</w:t>
      </w:r>
      <w:r>
        <w:t xml:space="preserve"> to </w:t>
      </w:r>
      <w:r w:rsidR="00F66ABC">
        <w:t xml:space="preserve">purge paid Accounts Payable invoices </w:t>
      </w:r>
      <w:r>
        <w:t>for.</w:t>
      </w:r>
    </w:p>
    <w:p w14:paraId="341DC93D" w14:textId="4DAFA9A1" w:rsidR="00FD7449" w:rsidRDefault="00F9266F" w:rsidP="00FD7449">
      <w:pPr>
        <w:pStyle w:val="Heading4"/>
      </w:pPr>
      <w:r>
        <w:t>Purge Unpaid/Open AP Invoices? – Toggle Box</w:t>
      </w:r>
    </w:p>
    <w:p w14:paraId="0E11209D" w14:textId="6D66A28F" w:rsidR="0098665C" w:rsidRDefault="0098665C" w:rsidP="0098665C">
      <w:r>
        <w:t xml:space="preserve">To </w:t>
      </w:r>
      <w:r w:rsidR="00F66ABC">
        <w:t>purge any unpaid and/or open invoices within the selected parameters</w:t>
      </w:r>
      <w:r>
        <w:t>, make sure that th</w:t>
      </w:r>
      <w:r w:rsidR="00F66ABC">
        <w:t xml:space="preserve">is </w:t>
      </w:r>
      <w:r>
        <w:t>toggle box is checked.</w:t>
      </w:r>
    </w:p>
    <w:p w14:paraId="15773E0A" w14:textId="00C6D0FE" w:rsidR="007D1C4A" w:rsidRDefault="007D1C4A" w:rsidP="0098665C"/>
    <w:p w14:paraId="664C54B9" w14:textId="77777777" w:rsidR="007D1C4A" w:rsidRDefault="007D1C4A" w:rsidP="0098665C"/>
    <w:p w14:paraId="6187D486" w14:textId="1F1BF969" w:rsidR="00893FE4" w:rsidRDefault="00C03B59" w:rsidP="00893FE4">
      <w:pPr>
        <w:pStyle w:val="Heading2"/>
      </w:pPr>
      <w:bookmarkStart w:id="128" w:name="_Toc45559525"/>
      <w:r>
        <w:t>Load Estimates</w:t>
      </w:r>
      <w:r w:rsidR="00893FE4">
        <w:t xml:space="preserve"> [NF%]</w:t>
      </w:r>
      <w:bookmarkEnd w:id="128"/>
    </w:p>
    <w:p w14:paraId="719DCDAF" w14:textId="193D4836" w:rsidR="00FD7449" w:rsidRPr="00893FE4" w:rsidRDefault="00F97BF0" w:rsidP="00FD7449">
      <w:r>
        <w:t>This utility will load estimates that have previous been archived from the NF2 files.</w:t>
      </w:r>
    </w:p>
    <w:p w14:paraId="4DE8B76C" w14:textId="37AE44AB" w:rsidR="00FD7449" w:rsidRDefault="00FD7449" w:rsidP="00FD7449">
      <w:pPr>
        <w:pStyle w:val="Heading3"/>
      </w:pPr>
      <w:bookmarkStart w:id="129" w:name="_Toc45559526"/>
      <w:r>
        <w:t>Selection Parameters</w:t>
      </w:r>
      <w:bookmarkEnd w:id="129"/>
    </w:p>
    <w:p w14:paraId="338D1409" w14:textId="2FF570E8" w:rsidR="0070227A" w:rsidRPr="0070227A" w:rsidRDefault="0070227A" w:rsidP="0070227A">
      <w:r>
        <w:rPr>
          <w:noProof/>
        </w:rPr>
        <w:drawing>
          <wp:inline distT="0" distB="0" distL="0" distR="0" wp14:anchorId="75F9407B" wp14:editId="762BA478">
            <wp:extent cx="4171950" cy="11144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71950" cy="1114425"/>
                    </a:xfrm>
                    <a:prstGeom prst="rect">
                      <a:avLst/>
                    </a:prstGeom>
                  </pic:spPr>
                </pic:pic>
              </a:graphicData>
            </a:graphic>
          </wp:inline>
        </w:drawing>
      </w:r>
    </w:p>
    <w:p w14:paraId="5F28E7A8" w14:textId="49F55299" w:rsidR="0070227A" w:rsidRDefault="0070227A" w:rsidP="0070227A">
      <w:pPr>
        <w:pStyle w:val="Heading4"/>
      </w:pPr>
      <w:r>
        <w:t xml:space="preserve">Beginning </w:t>
      </w:r>
      <w:r w:rsidR="00F9266F">
        <w:t>Estimate #</w:t>
      </w:r>
      <w:r>
        <w:t xml:space="preserve"> / Ending </w:t>
      </w:r>
      <w:r w:rsidR="00F9266F">
        <w:t>Estimate #</w:t>
      </w:r>
    </w:p>
    <w:p w14:paraId="41FA4784" w14:textId="5344DD08" w:rsidR="00A74CFE" w:rsidRPr="00E5397E" w:rsidRDefault="00A74CFE" w:rsidP="00A74CFE">
      <w:r>
        <w:t xml:space="preserve">Enter the beginning and ending </w:t>
      </w:r>
      <w:r w:rsidR="00F66ABC">
        <w:t>Estimate Number</w:t>
      </w:r>
      <w:r>
        <w:t xml:space="preserve"> to </w:t>
      </w:r>
      <w:r w:rsidR="00F66ABC">
        <w:t>load estimates</w:t>
      </w:r>
      <w:r>
        <w:t xml:space="preserve"> for.</w:t>
      </w:r>
    </w:p>
    <w:p w14:paraId="73D18605" w14:textId="6D4953D0" w:rsidR="00FD7449" w:rsidRDefault="00F9266F" w:rsidP="00FD7449">
      <w:pPr>
        <w:pStyle w:val="Heading4"/>
      </w:pPr>
      <w:r>
        <w:t>Estimates File Path</w:t>
      </w:r>
    </w:p>
    <w:p w14:paraId="4F72EC7A" w14:textId="2AF0BD33" w:rsidR="00F97BF0" w:rsidRDefault="00F97BF0" w:rsidP="00F97BF0">
      <w:bookmarkStart w:id="130" w:name="_Hlk45360888"/>
      <w:r>
        <w:t xml:space="preserve">Enter the location of the Estimate Archive to be imported from. Alternatively, press the </w:t>
      </w:r>
      <w:r>
        <w:rPr>
          <w:b/>
          <w:bCs/>
          <w:i/>
          <w:iCs/>
          <w:u w:val="single"/>
        </w:rPr>
        <w:t>“F1”</w:t>
      </w:r>
      <w:r>
        <w:t xml:space="preserve"> key to use the Windows Explorer window to choose the proper file path.</w:t>
      </w:r>
    </w:p>
    <w:p w14:paraId="70972783" w14:textId="5496D30C" w:rsidR="007D1C4A" w:rsidRDefault="007D1C4A" w:rsidP="00F97BF0"/>
    <w:p w14:paraId="392B5EBC" w14:textId="39352E51" w:rsidR="007D1C4A" w:rsidRDefault="007D1C4A" w:rsidP="00F97BF0"/>
    <w:p w14:paraId="483EA5B4" w14:textId="77777777" w:rsidR="007D1C4A" w:rsidRPr="006B243A" w:rsidRDefault="007D1C4A" w:rsidP="00F97BF0"/>
    <w:p w14:paraId="49D0D1A5" w14:textId="11184A23" w:rsidR="00893FE4" w:rsidRDefault="00893FE4" w:rsidP="00893FE4">
      <w:pPr>
        <w:pStyle w:val="Heading1"/>
        <w:rPr>
          <w:b/>
          <w:bCs/>
        </w:rPr>
      </w:pPr>
      <w:bookmarkStart w:id="131" w:name="_Toc45559527"/>
      <w:bookmarkEnd w:id="130"/>
      <w:r>
        <w:rPr>
          <w:b/>
          <w:bCs/>
        </w:rPr>
        <w:t>Y More File Cleanup [NY]</w:t>
      </w:r>
      <w:bookmarkEnd w:id="131"/>
    </w:p>
    <w:p w14:paraId="6B0793A9" w14:textId="44FEA5B6" w:rsidR="00893FE4" w:rsidRDefault="00C03B59" w:rsidP="00893FE4">
      <w:pPr>
        <w:pStyle w:val="Heading2"/>
      </w:pPr>
      <w:bookmarkStart w:id="132" w:name="_Toc45559528"/>
      <w:r>
        <w:t>Update Estimate Salesman Commission</w:t>
      </w:r>
      <w:r w:rsidR="00893FE4">
        <w:t xml:space="preserve"> [</w:t>
      </w:r>
      <w:r>
        <w:t>NY1</w:t>
      </w:r>
      <w:r w:rsidR="00893FE4">
        <w:t>]</w:t>
      </w:r>
      <w:bookmarkEnd w:id="132"/>
    </w:p>
    <w:p w14:paraId="143877AD" w14:textId="77777777" w:rsidR="00FD7449" w:rsidRDefault="00FD7449" w:rsidP="00FD7449">
      <w:pPr>
        <w:pStyle w:val="Heading3"/>
      </w:pPr>
      <w:bookmarkStart w:id="133" w:name="_Toc45559529"/>
      <w:r>
        <w:t>Overview</w:t>
      </w:r>
      <w:bookmarkEnd w:id="133"/>
    </w:p>
    <w:p w14:paraId="0FACB2D3" w14:textId="578B273A" w:rsidR="00FD7449" w:rsidRDefault="00285CFC" w:rsidP="00FD7449">
      <w:pPr>
        <w:rPr>
          <w:color w:val="000000"/>
        </w:rPr>
      </w:pPr>
      <w:r w:rsidRPr="00940C71">
        <w:t xml:space="preserve">Updates each estimate with salesman from customer file based on given ranges. </w:t>
      </w:r>
      <w:r w:rsidRPr="00940C71">
        <w:rPr>
          <w:color w:val="000000"/>
        </w:rPr>
        <w:t>Beginning Estimate # - Enter the estimate number starting point. Archives estimates, based on the given ranges, into data files and removes them from the database.</w:t>
      </w:r>
    </w:p>
    <w:p w14:paraId="106CBF81" w14:textId="77777777" w:rsidR="007D1C4A" w:rsidRPr="00893FE4" w:rsidRDefault="007D1C4A" w:rsidP="00FD7449"/>
    <w:p w14:paraId="6F54FEAC" w14:textId="445551B9" w:rsidR="00FD7449" w:rsidRDefault="00FD7449" w:rsidP="00FD7449">
      <w:pPr>
        <w:pStyle w:val="Heading3"/>
      </w:pPr>
      <w:bookmarkStart w:id="134" w:name="_Toc45559530"/>
      <w:r>
        <w:t>Selection Parameters</w:t>
      </w:r>
      <w:bookmarkEnd w:id="134"/>
    </w:p>
    <w:p w14:paraId="182CFBA1" w14:textId="5E0807ED" w:rsidR="0070227A" w:rsidRPr="0070227A" w:rsidRDefault="0070227A" w:rsidP="0070227A">
      <w:r>
        <w:rPr>
          <w:noProof/>
        </w:rPr>
        <w:drawing>
          <wp:inline distT="0" distB="0" distL="0" distR="0" wp14:anchorId="7524F5E5" wp14:editId="25FA5A7D">
            <wp:extent cx="4191000" cy="3048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91000" cy="3048000"/>
                    </a:xfrm>
                    <a:prstGeom prst="rect">
                      <a:avLst/>
                    </a:prstGeom>
                  </pic:spPr>
                </pic:pic>
              </a:graphicData>
            </a:graphic>
          </wp:inline>
        </w:drawing>
      </w:r>
    </w:p>
    <w:p w14:paraId="3F4C0427" w14:textId="33743E02" w:rsidR="0070227A" w:rsidRDefault="0070227A" w:rsidP="0070227A">
      <w:pPr>
        <w:pStyle w:val="Heading4"/>
      </w:pPr>
      <w:r>
        <w:t xml:space="preserve">Beginning </w:t>
      </w:r>
      <w:r w:rsidR="00F9266F">
        <w:t>Estimate #</w:t>
      </w:r>
      <w:r>
        <w:t xml:space="preserve"> / Ending </w:t>
      </w:r>
      <w:r w:rsidR="00F9266F">
        <w:t>Estimate #</w:t>
      </w:r>
    </w:p>
    <w:p w14:paraId="39C9F207" w14:textId="6BEF2B62" w:rsidR="00A74CFE" w:rsidRPr="00E5397E" w:rsidRDefault="00A74CFE" w:rsidP="00A74CFE">
      <w:r>
        <w:t xml:space="preserve">Enter the beginning and ending </w:t>
      </w:r>
      <w:r w:rsidR="00F66ABC">
        <w:t>Estimate Number</w:t>
      </w:r>
      <w:r>
        <w:t xml:space="preserve"> to </w:t>
      </w:r>
      <w:r w:rsidR="00F66ABC">
        <w:t>update estimate salesman commission</w:t>
      </w:r>
      <w:r>
        <w:t xml:space="preserve"> for.</w:t>
      </w:r>
    </w:p>
    <w:p w14:paraId="62482A20" w14:textId="59CD297D" w:rsidR="0070227A" w:rsidRDefault="0070227A" w:rsidP="0070227A">
      <w:pPr>
        <w:pStyle w:val="Heading4"/>
      </w:pPr>
      <w:r>
        <w:t xml:space="preserve">Beginning </w:t>
      </w:r>
      <w:r w:rsidR="00F9266F">
        <w:t>Customer #</w:t>
      </w:r>
      <w:r>
        <w:t xml:space="preserve"> / Ending </w:t>
      </w:r>
      <w:r w:rsidR="00F9266F">
        <w:t>Customer #</w:t>
      </w:r>
    </w:p>
    <w:p w14:paraId="27B1EC98" w14:textId="66F44346" w:rsidR="00A74CFE" w:rsidRPr="00E5397E" w:rsidRDefault="00A74CFE" w:rsidP="00A74CFE">
      <w:r>
        <w:t xml:space="preserve">Enter the beginning and ending </w:t>
      </w:r>
      <w:r w:rsidR="00F66ABC">
        <w:t>Customer Number</w:t>
      </w:r>
      <w:r>
        <w:t xml:space="preserve"> to </w:t>
      </w:r>
      <w:r w:rsidR="00F66ABC">
        <w:t xml:space="preserve">update estimate salesman commission </w:t>
      </w:r>
      <w:r>
        <w:t>for.</w:t>
      </w:r>
    </w:p>
    <w:p w14:paraId="2ABB0B44" w14:textId="11E2D34E" w:rsidR="00FD7449" w:rsidRDefault="00F9266F" w:rsidP="00FD7449">
      <w:pPr>
        <w:pStyle w:val="Heading4"/>
      </w:pPr>
      <w:r>
        <w:t>Add Machine</w:t>
      </w:r>
    </w:p>
    <w:p w14:paraId="45D10AF6" w14:textId="6B793592" w:rsidR="00CA3507" w:rsidRPr="00CA3507" w:rsidRDefault="00C90129" w:rsidP="00CA3507">
      <w:r>
        <w:t>Enter a single machine code to add to all estimates within the selected parameters.</w:t>
      </w:r>
    </w:p>
    <w:p w14:paraId="1C678D41" w14:textId="731BC77D" w:rsidR="00F9266F" w:rsidRDefault="00CA3507" w:rsidP="00F9266F">
      <w:pPr>
        <w:pStyle w:val="Heading4"/>
      </w:pPr>
      <w:r>
        <w:t>Update Sales Rep? – Toggle Box</w:t>
      </w:r>
    </w:p>
    <w:p w14:paraId="0E3821D7" w14:textId="30BC6065" w:rsidR="0098665C" w:rsidRDefault="0098665C" w:rsidP="0098665C">
      <w:r>
        <w:t xml:space="preserve">To </w:t>
      </w:r>
      <w:r w:rsidR="00897061">
        <w:t>update Sales Representative information within the selected parameters</w:t>
      </w:r>
      <w:r>
        <w:t xml:space="preserve">, make sure that the </w:t>
      </w:r>
      <w:r w:rsidR="00897061">
        <w:t>Update SalesRep</w:t>
      </w:r>
      <w:r>
        <w:t xml:space="preserve"> toggle box is checked.</w:t>
      </w:r>
    </w:p>
    <w:p w14:paraId="4BA2AA50" w14:textId="57CE9907" w:rsidR="00F9266F" w:rsidRDefault="00CA3507" w:rsidP="00F9266F">
      <w:pPr>
        <w:pStyle w:val="Heading4"/>
      </w:pPr>
      <w:r>
        <w:t>Update Commission? – Toggle Box</w:t>
      </w:r>
    </w:p>
    <w:p w14:paraId="3F84CB74" w14:textId="2D22EB5E" w:rsidR="0098665C" w:rsidRDefault="0098665C" w:rsidP="0098665C">
      <w:r>
        <w:t xml:space="preserve">To </w:t>
      </w:r>
      <w:r w:rsidR="00897061">
        <w:t>update commission percentages within the selected parameters</w:t>
      </w:r>
      <w:r>
        <w:t xml:space="preserve">, make sure that the </w:t>
      </w:r>
      <w:r w:rsidR="00897061">
        <w:t>Update Commission</w:t>
      </w:r>
      <w:r>
        <w:t xml:space="preserve"> toggle box is checked.</w:t>
      </w:r>
    </w:p>
    <w:p w14:paraId="3A6CA5A4" w14:textId="23C96605" w:rsidR="00F9266F" w:rsidRDefault="00CA3507" w:rsidP="00F9266F">
      <w:pPr>
        <w:pStyle w:val="Heading4"/>
      </w:pPr>
      <w:r>
        <w:t>Update Pallet and Case?</w:t>
      </w:r>
      <w:r w:rsidR="00F66ABC">
        <w:t xml:space="preserve"> – Toggle Box</w:t>
      </w:r>
    </w:p>
    <w:p w14:paraId="02DD92A2" w14:textId="15A1CEB9" w:rsidR="00F66ABC" w:rsidRDefault="00F66ABC" w:rsidP="00F66ABC">
      <w:r>
        <w:t xml:space="preserve">To </w:t>
      </w:r>
      <w:r w:rsidR="00897061">
        <w:t>update pallet and case information within the selected parameters</w:t>
      </w:r>
      <w:r>
        <w:t xml:space="preserve">, make sure that the </w:t>
      </w:r>
      <w:r w:rsidR="00897061">
        <w:t>Update Pallet and Case</w:t>
      </w:r>
      <w:r>
        <w:t xml:space="preserve"> toggle box is checked.</w:t>
      </w:r>
    </w:p>
    <w:p w14:paraId="751B519A" w14:textId="5C7E82DC" w:rsidR="00F9266F" w:rsidRDefault="00CA3507" w:rsidP="00F9266F">
      <w:pPr>
        <w:pStyle w:val="Heading4"/>
      </w:pPr>
      <w:r>
        <w:t>Update Crew Size (MR)? – Toggle Box</w:t>
      </w:r>
    </w:p>
    <w:p w14:paraId="39BDB8E0" w14:textId="215E82AA" w:rsidR="0098665C" w:rsidRDefault="0098665C" w:rsidP="0098665C">
      <w:r>
        <w:t xml:space="preserve">To </w:t>
      </w:r>
      <w:r w:rsidR="00C90129">
        <w:t>update the crew size for the machine rate within the selected parameters</w:t>
      </w:r>
      <w:r>
        <w:t>, make sure that th</w:t>
      </w:r>
      <w:r w:rsidR="00C90129">
        <w:t xml:space="preserve">is </w:t>
      </w:r>
      <w:r>
        <w:t>toggle box is checked.</w:t>
      </w:r>
    </w:p>
    <w:p w14:paraId="341676A9" w14:textId="723CFE42" w:rsidR="00F9266F" w:rsidRDefault="00CA3507" w:rsidP="00F9266F">
      <w:pPr>
        <w:pStyle w:val="Heading4"/>
      </w:pPr>
      <w:r>
        <w:t>Update Crew Size (Run)? – Toggle Box</w:t>
      </w:r>
    </w:p>
    <w:p w14:paraId="4EA00E9F" w14:textId="159FFB97" w:rsidR="0098665C" w:rsidRDefault="0098665C" w:rsidP="0098665C">
      <w:r>
        <w:t xml:space="preserve">To </w:t>
      </w:r>
      <w:r w:rsidR="00C90129">
        <w:t>update the crew size for the machine run</w:t>
      </w:r>
      <w:r w:rsidR="00C90129" w:rsidRPr="00C90129">
        <w:t xml:space="preserve"> </w:t>
      </w:r>
      <w:r w:rsidR="00C90129">
        <w:t>within the selected parameters</w:t>
      </w:r>
      <w:r>
        <w:t>, make sure that th</w:t>
      </w:r>
      <w:r w:rsidR="00C90129">
        <w:t xml:space="preserve">is </w:t>
      </w:r>
      <w:r>
        <w:t>toggle box is checked.</w:t>
      </w:r>
    </w:p>
    <w:p w14:paraId="5CD2F2A8" w14:textId="251D83E2" w:rsidR="00F9266F" w:rsidRDefault="00CA3507" w:rsidP="00F9266F">
      <w:pPr>
        <w:pStyle w:val="Heading4"/>
      </w:pPr>
      <w:r>
        <w:t>Update Machine Rate (MR)? – Toggle Box</w:t>
      </w:r>
    </w:p>
    <w:p w14:paraId="10A458A4" w14:textId="306632FF" w:rsidR="0098665C" w:rsidRDefault="0098665C" w:rsidP="0098665C">
      <w:r>
        <w:t xml:space="preserve">To </w:t>
      </w:r>
      <w:r w:rsidR="00C90129">
        <w:t>update the machine rate for the MR</w:t>
      </w:r>
      <w:r w:rsidR="00C90129" w:rsidRPr="00C90129">
        <w:t xml:space="preserve"> </w:t>
      </w:r>
      <w:r w:rsidR="00C90129">
        <w:t>within the selected parameters</w:t>
      </w:r>
      <w:r>
        <w:t>, make sure that th</w:t>
      </w:r>
      <w:r w:rsidR="00C90129">
        <w:t xml:space="preserve">is </w:t>
      </w:r>
      <w:r>
        <w:t>toggle box is checked.</w:t>
      </w:r>
    </w:p>
    <w:p w14:paraId="23B3F8E4" w14:textId="010E346E" w:rsidR="00F9266F" w:rsidRDefault="00CA3507" w:rsidP="00F9266F">
      <w:pPr>
        <w:pStyle w:val="Heading4"/>
      </w:pPr>
      <w:r>
        <w:t>Update Machine Run (Run)? – Toggle Box</w:t>
      </w:r>
    </w:p>
    <w:p w14:paraId="5AADCC78" w14:textId="65079DA3" w:rsidR="0098665C" w:rsidRDefault="0098665C" w:rsidP="0098665C">
      <w:r>
        <w:t xml:space="preserve">To </w:t>
      </w:r>
      <w:r w:rsidR="00C90129">
        <w:t>update the machine run for the machine rate</w:t>
      </w:r>
      <w:r w:rsidR="00C90129" w:rsidRPr="00C90129">
        <w:t xml:space="preserve"> </w:t>
      </w:r>
      <w:r w:rsidR="00C90129">
        <w:t>within the selected parameters</w:t>
      </w:r>
      <w:r>
        <w:t>, make sure that th</w:t>
      </w:r>
      <w:r w:rsidR="00C90129">
        <w:t xml:space="preserve">is </w:t>
      </w:r>
      <w:r>
        <w:t>toggle box is checked.</w:t>
      </w:r>
    </w:p>
    <w:p w14:paraId="4A5FFED8" w14:textId="054151EA" w:rsidR="00F9266F" w:rsidRDefault="00CA3507" w:rsidP="00F9266F">
      <w:pPr>
        <w:pStyle w:val="Heading4"/>
      </w:pPr>
      <w:r>
        <w:t>Override Locked Operations – Toggle Box</w:t>
      </w:r>
    </w:p>
    <w:p w14:paraId="0FCD8908" w14:textId="64D62D33" w:rsidR="0098665C" w:rsidRDefault="0098665C" w:rsidP="0098665C">
      <w:r>
        <w:t xml:space="preserve">To </w:t>
      </w:r>
      <w:r w:rsidR="00C90129">
        <w:t>override any operations that are currently locked from information changes</w:t>
      </w:r>
      <w:r>
        <w:t>, make sure that th</w:t>
      </w:r>
      <w:r w:rsidR="00C90129">
        <w:t xml:space="preserve">is </w:t>
      </w:r>
      <w:r>
        <w:t>toggle box is checked.</w:t>
      </w:r>
    </w:p>
    <w:p w14:paraId="0585054A" w14:textId="6E97EE2E" w:rsidR="0070227A" w:rsidRDefault="0070227A" w:rsidP="0070227A">
      <w:pPr>
        <w:pStyle w:val="Heading4"/>
      </w:pPr>
      <w:r>
        <w:t xml:space="preserve">Beginning </w:t>
      </w:r>
      <w:r w:rsidR="00CA3507">
        <w:t>Machine</w:t>
      </w:r>
      <w:r>
        <w:t xml:space="preserve"> / Ending </w:t>
      </w:r>
      <w:r w:rsidR="00CA3507">
        <w:t>Machine</w:t>
      </w:r>
    </w:p>
    <w:p w14:paraId="51EBA7CE" w14:textId="179DEB1C" w:rsidR="00A74CFE" w:rsidRDefault="00A74CFE" w:rsidP="00A74CFE">
      <w:r>
        <w:t xml:space="preserve">Enter the beginning and ending </w:t>
      </w:r>
      <w:r w:rsidR="00C90129">
        <w:t>machine code</w:t>
      </w:r>
      <w:r>
        <w:t xml:space="preserve"> to </w:t>
      </w:r>
      <w:r w:rsidR="00C90129">
        <w:t>update salesman commission</w:t>
      </w:r>
      <w:r>
        <w:t xml:space="preserve"> for.</w:t>
      </w:r>
    </w:p>
    <w:p w14:paraId="20514027" w14:textId="74AD48E1" w:rsidR="007D1C4A" w:rsidRDefault="007D1C4A" w:rsidP="00A74CFE"/>
    <w:p w14:paraId="36D1C9EA" w14:textId="77777777" w:rsidR="007D1C4A" w:rsidRDefault="007D1C4A" w:rsidP="00A74CFE"/>
    <w:p w14:paraId="1F59AA15" w14:textId="77777777" w:rsidR="007D1C4A" w:rsidRPr="00E5397E" w:rsidRDefault="007D1C4A" w:rsidP="00A74CFE"/>
    <w:p w14:paraId="5FE8DFD8" w14:textId="76DF0563" w:rsidR="00893FE4" w:rsidRDefault="00C03B59" w:rsidP="00893FE4">
      <w:pPr>
        <w:pStyle w:val="Heading2"/>
      </w:pPr>
      <w:bookmarkStart w:id="135" w:name="_Toc45559531"/>
      <w:r>
        <w:t>Purge Report File</w:t>
      </w:r>
      <w:r w:rsidR="00893FE4">
        <w:t xml:space="preserve"> [</w:t>
      </w:r>
      <w:r>
        <w:t>NY2</w:t>
      </w:r>
      <w:r w:rsidR="00893FE4">
        <w:t>]</w:t>
      </w:r>
      <w:bookmarkEnd w:id="135"/>
    </w:p>
    <w:p w14:paraId="33259724" w14:textId="77777777" w:rsidR="00FD7449" w:rsidRDefault="00FD7449" w:rsidP="00FD7449">
      <w:pPr>
        <w:pStyle w:val="Heading3"/>
      </w:pPr>
      <w:bookmarkStart w:id="136" w:name="_Toc45559532"/>
      <w:r>
        <w:t>Overview</w:t>
      </w:r>
      <w:bookmarkEnd w:id="136"/>
    </w:p>
    <w:p w14:paraId="35347E60" w14:textId="661D81A3" w:rsidR="00FD7449" w:rsidRDefault="00285CFC" w:rsidP="00FD7449">
      <w:r w:rsidRPr="00940C71">
        <w:t>Purges the entire report file.  The report file is used for temporary storage of work files, usually for sorting or speed purposes.</w:t>
      </w:r>
    </w:p>
    <w:p w14:paraId="150324F5" w14:textId="3A85A24F" w:rsidR="007D1C4A" w:rsidRDefault="007D1C4A" w:rsidP="00FD7449"/>
    <w:p w14:paraId="33B0788E" w14:textId="550E8FA1" w:rsidR="007D1C4A" w:rsidRDefault="007D1C4A" w:rsidP="00FD7449"/>
    <w:p w14:paraId="2AA906CE" w14:textId="127A032F" w:rsidR="007D1C4A" w:rsidRDefault="007D1C4A" w:rsidP="00FD7449"/>
    <w:p w14:paraId="6DD8E5BB" w14:textId="49DFFAE5" w:rsidR="007D1C4A" w:rsidRDefault="007D1C4A" w:rsidP="00FD7449"/>
    <w:p w14:paraId="30A8ED4C" w14:textId="0826A22E" w:rsidR="007D1C4A" w:rsidRDefault="007D1C4A" w:rsidP="00FD7449"/>
    <w:p w14:paraId="4D286EBD" w14:textId="37068D36" w:rsidR="007D1C4A" w:rsidRDefault="007D1C4A" w:rsidP="00FD7449"/>
    <w:p w14:paraId="116424EA" w14:textId="77777777" w:rsidR="007D1C4A" w:rsidRPr="00893FE4" w:rsidRDefault="007D1C4A" w:rsidP="00FD7449"/>
    <w:p w14:paraId="3081FBC7" w14:textId="4B7F8FB7" w:rsidR="00893FE4" w:rsidRDefault="00C03B59" w:rsidP="00893FE4">
      <w:pPr>
        <w:pStyle w:val="Heading2"/>
      </w:pPr>
      <w:bookmarkStart w:id="137" w:name="_Toc45559533"/>
      <w:r>
        <w:t>Purge Raw Materials</w:t>
      </w:r>
      <w:r w:rsidR="00893FE4">
        <w:t xml:space="preserve"> [</w:t>
      </w:r>
      <w:r>
        <w:t>NY3</w:t>
      </w:r>
      <w:r w:rsidR="00893FE4">
        <w:t>]</w:t>
      </w:r>
      <w:bookmarkEnd w:id="137"/>
    </w:p>
    <w:p w14:paraId="6016F3E8" w14:textId="2F802ABD" w:rsidR="00FD7449" w:rsidRPr="00893FE4" w:rsidRDefault="00285CFC" w:rsidP="00FD7449">
      <w:r w:rsidRPr="00940C71">
        <w:t>Purges all Raw Material entries and history based on given ranges.</w:t>
      </w:r>
    </w:p>
    <w:p w14:paraId="6B97EFC2" w14:textId="120A59A6" w:rsidR="00FD7449" w:rsidRDefault="00FD7449" w:rsidP="00FD7449">
      <w:pPr>
        <w:pStyle w:val="Heading3"/>
      </w:pPr>
      <w:bookmarkStart w:id="138" w:name="_Toc45559534"/>
      <w:r>
        <w:t>Selection Parameters</w:t>
      </w:r>
      <w:bookmarkEnd w:id="138"/>
    </w:p>
    <w:p w14:paraId="321DE197" w14:textId="32783FA1" w:rsidR="0070227A" w:rsidRPr="0070227A" w:rsidRDefault="0070227A" w:rsidP="0070227A">
      <w:r>
        <w:rPr>
          <w:noProof/>
        </w:rPr>
        <w:drawing>
          <wp:inline distT="0" distB="0" distL="0" distR="0" wp14:anchorId="4A2DE485" wp14:editId="5DA4A4C5">
            <wp:extent cx="4162425" cy="19240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62425" cy="1924050"/>
                    </a:xfrm>
                    <a:prstGeom prst="rect">
                      <a:avLst/>
                    </a:prstGeom>
                  </pic:spPr>
                </pic:pic>
              </a:graphicData>
            </a:graphic>
          </wp:inline>
        </w:drawing>
      </w:r>
    </w:p>
    <w:p w14:paraId="5B289E6E" w14:textId="634F05F6" w:rsidR="0070227A" w:rsidRDefault="0070227A" w:rsidP="0070227A">
      <w:pPr>
        <w:pStyle w:val="Heading4"/>
      </w:pPr>
      <w:r>
        <w:t xml:space="preserve">Beginning </w:t>
      </w:r>
      <w:r w:rsidR="00CA3507">
        <w:t>Item #</w:t>
      </w:r>
      <w:r>
        <w:t xml:space="preserve"> / Ending </w:t>
      </w:r>
      <w:r w:rsidR="00CA3507">
        <w:t>Item #</w:t>
      </w:r>
    </w:p>
    <w:p w14:paraId="05783AC1" w14:textId="741EDE61" w:rsidR="00A74CFE" w:rsidRPr="00E5397E" w:rsidRDefault="00A74CFE" w:rsidP="00A74CFE">
      <w:r>
        <w:t xml:space="preserve">Enter the beginning and ending </w:t>
      </w:r>
      <w:r w:rsidR="00C90129">
        <w:t>Item Number</w:t>
      </w:r>
      <w:r>
        <w:t xml:space="preserve"> to </w:t>
      </w:r>
      <w:r w:rsidR="00C90129">
        <w:t>purge raw materials</w:t>
      </w:r>
      <w:r>
        <w:t xml:space="preserve"> for.</w:t>
      </w:r>
    </w:p>
    <w:p w14:paraId="4052C4CB" w14:textId="1F91BEAF" w:rsidR="0070227A" w:rsidRDefault="0070227A" w:rsidP="0070227A">
      <w:pPr>
        <w:pStyle w:val="Heading4"/>
      </w:pPr>
      <w:r>
        <w:t xml:space="preserve">Beginning </w:t>
      </w:r>
      <w:r w:rsidR="00CA3507">
        <w:t>Job #</w:t>
      </w:r>
      <w:r>
        <w:t xml:space="preserve"> / Ending </w:t>
      </w:r>
      <w:r w:rsidR="00CA3507">
        <w:t>Job #</w:t>
      </w:r>
    </w:p>
    <w:p w14:paraId="56F69CC6" w14:textId="032B8DF8" w:rsidR="00A74CFE" w:rsidRPr="00E5397E" w:rsidRDefault="00A74CFE" w:rsidP="00A74CFE">
      <w:r>
        <w:t xml:space="preserve">Enter the beginning and ending </w:t>
      </w:r>
      <w:r w:rsidR="00C90129">
        <w:t>Job Number</w:t>
      </w:r>
      <w:r>
        <w:t xml:space="preserve"> to </w:t>
      </w:r>
      <w:r w:rsidR="00C90129">
        <w:t>purge raw materials</w:t>
      </w:r>
      <w:r>
        <w:t xml:space="preserve"> for.</w:t>
      </w:r>
    </w:p>
    <w:p w14:paraId="3ED5D592" w14:textId="2CBDC761" w:rsidR="00FD7449" w:rsidRDefault="00CA3507" w:rsidP="00FD7449">
      <w:pPr>
        <w:pStyle w:val="Heading4"/>
      </w:pPr>
      <w:r>
        <w:t>Type (Choice)</w:t>
      </w:r>
    </w:p>
    <w:p w14:paraId="29A7C7D3" w14:textId="5B954508" w:rsidR="0098665C" w:rsidRDefault="0098665C" w:rsidP="0098665C">
      <w:r>
        <w:t xml:space="preserve">To choose the preferred </w:t>
      </w:r>
      <w:r w:rsidR="00C90129">
        <w:t>Raw Material Type</w:t>
      </w:r>
      <w:r>
        <w:t xml:space="preserve"> of </w:t>
      </w:r>
      <w:r w:rsidR="00C90129">
        <w:t>Real</w:t>
      </w:r>
      <w:r>
        <w:t xml:space="preserve"> vs. </w:t>
      </w:r>
      <w:r w:rsidR="00C90129">
        <w:t>Estimated (Or Both)</w:t>
      </w:r>
      <w:r>
        <w:t>, please make sure the desired option choice bubble is toggled.</w:t>
      </w:r>
    </w:p>
    <w:p w14:paraId="5FC09143" w14:textId="3051F04E" w:rsidR="00F9266F" w:rsidRDefault="00CA3507" w:rsidP="00F9266F">
      <w:pPr>
        <w:pStyle w:val="Heading4"/>
      </w:pPr>
      <w:r>
        <w:t>Folding? – Toggle Box</w:t>
      </w:r>
    </w:p>
    <w:p w14:paraId="0460B6C8" w14:textId="7A2500A4" w:rsidR="0098665C" w:rsidRDefault="0098665C" w:rsidP="0098665C">
      <w:r>
        <w:t xml:space="preserve">To </w:t>
      </w:r>
      <w:r w:rsidR="00C90129">
        <w:t>include folding materials in the purge</w:t>
      </w:r>
      <w:r>
        <w:t xml:space="preserve">, make sure that the </w:t>
      </w:r>
      <w:r w:rsidR="00C90129">
        <w:t>Folding</w:t>
      </w:r>
      <w:r>
        <w:t xml:space="preserve"> toggle box is checked.</w:t>
      </w:r>
    </w:p>
    <w:p w14:paraId="7991ADA6" w14:textId="621B6014" w:rsidR="00F9266F" w:rsidRDefault="00CA3507" w:rsidP="00F9266F">
      <w:pPr>
        <w:pStyle w:val="Heading4"/>
      </w:pPr>
      <w:r>
        <w:t>Corrugated? – Toggle Box</w:t>
      </w:r>
    </w:p>
    <w:p w14:paraId="7851B64A" w14:textId="78F8F37C" w:rsidR="0098665C" w:rsidRDefault="0098665C" w:rsidP="0098665C">
      <w:r>
        <w:t xml:space="preserve">To </w:t>
      </w:r>
      <w:r w:rsidR="00C90129">
        <w:t>include corrugated materials in the purge</w:t>
      </w:r>
      <w:r>
        <w:t xml:space="preserve">, make sure that the </w:t>
      </w:r>
      <w:r w:rsidR="00C90129">
        <w:t>Corrugated</w:t>
      </w:r>
      <w:r>
        <w:t xml:space="preserve"> toggle box is checked.</w:t>
      </w:r>
    </w:p>
    <w:p w14:paraId="64BFB23D" w14:textId="2B1E25C8" w:rsidR="00F9266F" w:rsidRDefault="00CA3507" w:rsidP="00F9266F">
      <w:pPr>
        <w:pStyle w:val="Heading4"/>
      </w:pPr>
      <w:r>
        <w:t>History Only? – Toggle Box</w:t>
      </w:r>
    </w:p>
    <w:p w14:paraId="281AA389" w14:textId="2AC0E067" w:rsidR="0098665C" w:rsidRDefault="0098665C" w:rsidP="0098665C">
      <w:r>
        <w:t xml:space="preserve">To </w:t>
      </w:r>
      <w:r w:rsidR="00C90129">
        <w:t>only purge raw material history within the selected parameters</w:t>
      </w:r>
      <w:r>
        <w:t xml:space="preserve">, make sure that the </w:t>
      </w:r>
      <w:r w:rsidR="00C90129">
        <w:t>History Only</w:t>
      </w:r>
      <w:r>
        <w:t xml:space="preserve"> toggle box is checked.</w:t>
      </w:r>
    </w:p>
    <w:p w14:paraId="2925AE98" w14:textId="5D5810F0" w:rsidR="00F9266F" w:rsidRDefault="00CA3507" w:rsidP="00F9266F">
      <w:pPr>
        <w:pStyle w:val="Heading4"/>
      </w:pPr>
      <w:r>
        <w:t>WIP Only? – Toggle Box</w:t>
      </w:r>
    </w:p>
    <w:p w14:paraId="37E1D258" w14:textId="4062A915" w:rsidR="0098665C" w:rsidRDefault="0098665C" w:rsidP="0098665C">
      <w:r>
        <w:t xml:space="preserve">To </w:t>
      </w:r>
      <w:r w:rsidR="00C90129">
        <w:t>only purge Works in Process within the selected parameters</w:t>
      </w:r>
      <w:r>
        <w:t xml:space="preserve">, make sure that the </w:t>
      </w:r>
      <w:r w:rsidR="00C90129">
        <w:t>WIP Only</w:t>
      </w:r>
      <w:r>
        <w:t xml:space="preserve"> toggle box is checked.</w:t>
      </w:r>
    </w:p>
    <w:p w14:paraId="425469A0" w14:textId="1F19F525" w:rsidR="0070227A" w:rsidRDefault="0070227A" w:rsidP="0070227A">
      <w:pPr>
        <w:pStyle w:val="Heading4"/>
      </w:pPr>
      <w:r>
        <w:t xml:space="preserve">Beginning </w:t>
      </w:r>
      <w:r w:rsidR="00CA3507">
        <w:t>History Date</w:t>
      </w:r>
      <w:r>
        <w:t xml:space="preserve"> / Ending </w:t>
      </w:r>
      <w:r w:rsidR="00CA3507">
        <w:t>History Date</w:t>
      </w:r>
    </w:p>
    <w:p w14:paraId="572B4000" w14:textId="63803195" w:rsidR="00A74CFE" w:rsidRDefault="00A74CFE" w:rsidP="00A74CFE">
      <w:r>
        <w:t xml:space="preserve">Enter the beginning and ending </w:t>
      </w:r>
      <w:r w:rsidR="00C90129">
        <w:t>History Date</w:t>
      </w:r>
      <w:r>
        <w:t xml:space="preserve"> to </w:t>
      </w:r>
      <w:r w:rsidR="00C90129">
        <w:t>purge raw materials</w:t>
      </w:r>
      <w:r>
        <w:t xml:space="preserve"> for.</w:t>
      </w:r>
    </w:p>
    <w:p w14:paraId="47FB133F" w14:textId="061E23DE" w:rsidR="007D1C4A" w:rsidRDefault="007D1C4A" w:rsidP="00A74CFE"/>
    <w:p w14:paraId="4D52B62B" w14:textId="77777777" w:rsidR="007D1C4A" w:rsidRPr="00E5397E" w:rsidRDefault="007D1C4A" w:rsidP="00A74CFE"/>
    <w:p w14:paraId="69AFCBE3" w14:textId="5DAF6F3F" w:rsidR="00893FE4" w:rsidRDefault="00C03B59" w:rsidP="00893FE4">
      <w:pPr>
        <w:pStyle w:val="Heading2"/>
      </w:pPr>
      <w:bookmarkStart w:id="139" w:name="_Toc45559535"/>
      <w:r>
        <w:t>Update Estimate Labor Rates</w:t>
      </w:r>
      <w:r w:rsidR="00893FE4">
        <w:t xml:space="preserve"> [</w:t>
      </w:r>
      <w:r>
        <w:t>NY4</w:t>
      </w:r>
      <w:r w:rsidR="00893FE4">
        <w:t>]</w:t>
      </w:r>
      <w:bookmarkEnd w:id="139"/>
    </w:p>
    <w:p w14:paraId="3C066A00" w14:textId="77777777" w:rsidR="00FD7449" w:rsidRDefault="00FD7449" w:rsidP="00FD7449">
      <w:pPr>
        <w:pStyle w:val="Heading3"/>
      </w:pPr>
      <w:bookmarkStart w:id="140" w:name="_Toc45559536"/>
      <w:r>
        <w:t>Overview</w:t>
      </w:r>
      <w:bookmarkEnd w:id="140"/>
    </w:p>
    <w:p w14:paraId="4808F36B" w14:textId="08BF020D" w:rsidR="00FD7449" w:rsidRPr="00893FE4" w:rsidRDefault="00285CFC" w:rsidP="00FD7449">
      <w:r w:rsidRPr="00940C71">
        <w:t xml:space="preserve">Updates estimate page 4 operations labor rates with the machine rates based on given ranges. </w:t>
      </w:r>
      <w:r w:rsidRPr="00940C71">
        <w:rPr>
          <w:color w:val="000000"/>
        </w:rPr>
        <w:t>Enter the estimate number starting point. Archives estimates, based on the given ranges, into data files and removes them from the database.</w:t>
      </w:r>
    </w:p>
    <w:p w14:paraId="1A6F2E35" w14:textId="3F641EBE" w:rsidR="00FD7449" w:rsidRDefault="00FD7449" w:rsidP="00FD7449">
      <w:pPr>
        <w:pStyle w:val="Heading3"/>
      </w:pPr>
      <w:bookmarkStart w:id="141" w:name="_Toc45559537"/>
      <w:r>
        <w:t>Selection Parameters</w:t>
      </w:r>
      <w:bookmarkEnd w:id="141"/>
    </w:p>
    <w:p w14:paraId="7EFC4466" w14:textId="7BAB2EE0" w:rsidR="0070227A" w:rsidRPr="0070227A" w:rsidRDefault="0070227A" w:rsidP="0070227A">
      <w:r>
        <w:rPr>
          <w:noProof/>
        </w:rPr>
        <w:drawing>
          <wp:inline distT="0" distB="0" distL="0" distR="0" wp14:anchorId="71324AF2" wp14:editId="3172249E">
            <wp:extent cx="4171950" cy="16954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71950" cy="1695450"/>
                    </a:xfrm>
                    <a:prstGeom prst="rect">
                      <a:avLst/>
                    </a:prstGeom>
                  </pic:spPr>
                </pic:pic>
              </a:graphicData>
            </a:graphic>
          </wp:inline>
        </w:drawing>
      </w:r>
    </w:p>
    <w:p w14:paraId="3B64FCB6" w14:textId="16BD8D83" w:rsidR="0070227A" w:rsidRDefault="0070227A" w:rsidP="0070227A">
      <w:pPr>
        <w:pStyle w:val="Heading4"/>
      </w:pPr>
      <w:r>
        <w:t xml:space="preserve">Beginning </w:t>
      </w:r>
      <w:r w:rsidR="00CA3507">
        <w:t>Estimate #</w:t>
      </w:r>
      <w:r>
        <w:t xml:space="preserve"> / Ending </w:t>
      </w:r>
      <w:r w:rsidR="00CA3507">
        <w:t>Estimate #</w:t>
      </w:r>
    </w:p>
    <w:p w14:paraId="0F7D04D6" w14:textId="6E8C3FE9" w:rsidR="00A74CFE" w:rsidRPr="00E5397E" w:rsidRDefault="00A74CFE" w:rsidP="00A74CFE">
      <w:r>
        <w:t xml:space="preserve">Enter the beginning and ending </w:t>
      </w:r>
      <w:r w:rsidR="00CB26B1">
        <w:t>Estimate Number</w:t>
      </w:r>
      <w:r>
        <w:t xml:space="preserve"> to </w:t>
      </w:r>
      <w:r w:rsidR="00CB26B1">
        <w:t>Update Estimate Labor Rates</w:t>
      </w:r>
      <w:r>
        <w:t xml:space="preserve"> for.</w:t>
      </w:r>
    </w:p>
    <w:p w14:paraId="2C3FA6F0" w14:textId="11737167" w:rsidR="0070227A" w:rsidRDefault="0070227A" w:rsidP="0070227A">
      <w:pPr>
        <w:pStyle w:val="Heading4"/>
      </w:pPr>
      <w:r>
        <w:t xml:space="preserve">Beginning </w:t>
      </w:r>
      <w:r w:rsidR="00CA3507">
        <w:t>Machine</w:t>
      </w:r>
      <w:r>
        <w:t xml:space="preserve"> / Ending </w:t>
      </w:r>
      <w:r w:rsidR="00CA3507">
        <w:t>Machine</w:t>
      </w:r>
    </w:p>
    <w:p w14:paraId="5EA03846" w14:textId="0A52598F" w:rsidR="00A74CFE" w:rsidRPr="00E5397E" w:rsidRDefault="00A74CFE" w:rsidP="00A74CFE">
      <w:r>
        <w:t xml:space="preserve">Enter the beginning and ending </w:t>
      </w:r>
      <w:r w:rsidR="00CB26B1">
        <w:t>Machine</w:t>
      </w:r>
      <w:r>
        <w:t xml:space="preserve"> to </w:t>
      </w:r>
      <w:r w:rsidR="00CB26B1">
        <w:t>Update Estimate Labor Rates</w:t>
      </w:r>
      <w:r>
        <w:t xml:space="preserve"> for.</w:t>
      </w:r>
    </w:p>
    <w:p w14:paraId="364C7508" w14:textId="658A9C6E" w:rsidR="00FD7449" w:rsidRDefault="00CA3507" w:rsidP="00FD7449">
      <w:pPr>
        <w:pStyle w:val="Heading4"/>
      </w:pPr>
      <w:r>
        <w:t>Import Machine Standards Also – Toggle Box</w:t>
      </w:r>
    </w:p>
    <w:p w14:paraId="3DD65621" w14:textId="7F011A5B" w:rsidR="0098665C" w:rsidRDefault="0098665C" w:rsidP="0098665C">
      <w:r>
        <w:t xml:space="preserve">To </w:t>
      </w:r>
      <w:r w:rsidR="00CB26B1">
        <w:t>import machine standards when updating labor rates</w:t>
      </w:r>
      <w:r>
        <w:t>, make sure that th</w:t>
      </w:r>
      <w:r w:rsidR="00CB26B1">
        <w:t xml:space="preserve">is </w:t>
      </w:r>
      <w:r>
        <w:t>toggle box is checked.</w:t>
      </w:r>
    </w:p>
    <w:p w14:paraId="685D1C61" w14:textId="58B294F4" w:rsidR="007D1C4A" w:rsidRDefault="007D1C4A" w:rsidP="0098665C"/>
    <w:p w14:paraId="56092BDB" w14:textId="509D44E8" w:rsidR="007D1C4A" w:rsidRDefault="007D1C4A" w:rsidP="0098665C"/>
    <w:p w14:paraId="3C694C34" w14:textId="6B644E2F" w:rsidR="007D1C4A" w:rsidRDefault="007D1C4A" w:rsidP="0098665C"/>
    <w:p w14:paraId="02185CDC" w14:textId="2B95351A" w:rsidR="007D1C4A" w:rsidRDefault="007D1C4A" w:rsidP="0098665C"/>
    <w:p w14:paraId="16230010" w14:textId="3B5B546B" w:rsidR="007D1C4A" w:rsidRDefault="007D1C4A" w:rsidP="0098665C"/>
    <w:p w14:paraId="39C26330" w14:textId="6C36B3C6" w:rsidR="007D1C4A" w:rsidRDefault="007D1C4A" w:rsidP="0098665C"/>
    <w:p w14:paraId="099B98B0" w14:textId="77777777" w:rsidR="007D1C4A" w:rsidRDefault="007D1C4A" w:rsidP="0098665C"/>
    <w:p w14:paraId="659D2988" w14:textId="7B27CE8E" w:rsidR="00893FE4" w:rsidRDefault="00C03B59" w:rsidP="00893FE4">
      <w:pPr>
        <w:pStyle w:val="Heading2"/>
      </w:pPr>
      <w:bookmarkStart w:id="142" w:name="_Toc45559538"/>
      <w:r>
        <w:t>Build Flute / Test Counts</w:t>
      </w:r>
      <w:r w:rsidR="00893FE4">
        <w:t xml:space="preserve"> [</w:t>
      </w:r>
      <w:r>
        <w:t>NY5</w:t>
      </w:r>
      <w:r w:rsidR="00893FE4">
        <w:t>]</w:t>
      </w:r>
      <w:bookmarkEnd w:id="142"/>
    </w:p>
    <w:p w14:paraId="1EFD044A" w14:textId="2ED8F40B" w:rsidR="00FD7449" w:rsidRDefault="00FD7449" w:rsidP="00FD7449">
      <w:pPr>
        <w:pStyle w:val="Heading3"/>
      </w:pPr>
      <w:bookmarkStart w:id="143" w:name="_Toc45559539"/>
      <w:r>
        <w:t>Selection Parameters</w:t>
      </w:r>
      <w:bookmarkEnd w:id="143"/>
    </w:p>
    <w:p w14:paraId="54170E8E" w14:textId="3C38E91A" w:rsidR="0070227A" w:rsidRPr="0070227A" w:rsidRDefault="00CA3507" w:rsidP="0070227A">
      <w:r>
        <w:rPr>
          <w:noProof/>
        </w:rPr>
        <w:drawing>
          <wp:inline distT="0" distB="0" distL="0" distR="0" wp14:anchorId="6E534C61" wp14:editId="0CA61F73">
            <wp:extent cx="4152900" cy="17526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52900" cy="1752600"/>
                    </a:xfrm>
                    <a:prstGeom prst="rect">
                      <a:avLst/>
                    </a:prstGeom>
                  </pic:spPr>
                </pic:pic>
              </a:graphicData>
            </a:graphic>
          </wp:inline>
        </w:drawing>
      </w:r>
    </w:p>
    <w:p w14:paraId="62C07399" w14:textId="308FFA3B" w:rsidR="0098665C" w:rsidRDefault="0098665C" w:rsidP="0098665C">
      <w:pPr>
        <w:pStyle w:val="Heading4"/>
      </w:pPr>
      <w:bookmarkStart w:id="144" w:name="_Hlk43747076"/>
      <w:r>
        <w:t>Beginning Flute / Ending Flute</w:t>
      </w:r>
    </w:p>
    <w:bookmarkEnd w:id="144"/>
    <w:p w14:paraId="006E8E34" w14:textId="23741AE9" w:rsidR="00A74CFE" w:rsidRPr="00E5397E" w:rsidRDefault="00A74CFE" w:rsidP="00A74CFE">
      <w:r>
        <w:t xml:space="preserve">Enter the beginning and ending </w:t>
      </w:r>
      <w:r w:rsidR="00CB26B1">
        <w:t>Flute Code</w:t>
      </w:r>
      <w:r>
        <w:t xml:space="preserve"> to </w:t>
      </w:r>
      <w:r w:rsidR="00CB26B1">
        <w:t>build counts</w:t>
      </w:r>
      <w:r>
        <w:t xml:space="preserve"> for.</w:t>
      </w:r>
    </w:p>
    <w:p w14:paraId="146D1F14" w14:textId="44F16AE8" w:rsidR="0098665C" w:rsidRDefault="0098665C" w:rsidP="0098665C">
      <w:pPr>
        <w:pStyle w:val="Heading4"/>
      </w:pPr>
      <w:r>
        <w:t>Beginning Test / Ending Test</w:t>
      </w:r>
    </w:p>
    <w:p w14:paraId="0A968ED6" w14:textId="05EEB55D" w:rsidR="00A74CFE" w:rsidRPr="00E5397E" w:rsidRDefault="00A74CFE" w:rsidP="00A74CFE">
      <w:r>
        <w:t xml:space="preserve">Enter the beginning and ending </w:t>
      </w:r>
      <w:r w:rsidR="00CB26B1">
        <w:t>Test</w:t>
      </w:r>
      <w:r>
        <w:t xml:space="preserve"> to </w:t>
      </w:r>
      <w:r w:rsidR="00CB26B1">
        <w:t>build counts</w:t>
      </w:r>
      <w:r>
        <w:t xml:space="preserve"> for.</w:t>
      </w:r>
    </w:p>
    <w:p w14:paraId="519460F6" w14:textId="4D94A7ED" w:rsidR="0098665C" w:rsidRDefault="0098665C" w:rsidP="0098665C">
      <w:pPr>
        <w:pStyle w:val="Heading4"/>
      </w:pPr>
      <w:r>
        <w:t>Beginning Pallet / Ending Pallet</w:t>
      </w:r>
    </w:p>
    <w:p w14:paraId="6E101EA2" w14:textId="59733962" w:rsidR="00A74CFE" w:rsidRPr="00E5397E" w:rsidRDefault="00A74CFE" w:rsidP="00A74CFE">
      <w:r>
        <w:t xml:space="preserve">Enter the beginning and ending </w:t>
      </w:r>
      <w:r w:rsidR="00CB26B1">
        <w:t>Pallet Code</w:t>
      </w:r>
      <w:r>
        <w:t xml:space="preserve"> to </w:t>
      </w:r>
      <w:r w:rsidR="00CB26B1">
        <w:t>build counts</w:t>
      </w:r>
      <w:r>
        <w:t xml:space="preserve"> for.</w:t>
      </w:r>
    </w:p>
    <w:p w14:paraId="6B9A4AB8" w14:textId="1C704147" w:rsidR="00FD7449" w:rsidRDefault="0098665C" w:rsidP="00FD7449">
      <w:pPr>
        <w:pStyle w:val="Heading4"/>
      </w:pPr>
      <w:r>
        <w:t>Pallet Height</w:t>
      </w:r>
    </w:p>
    <w:p w14:paraId="1984F279" w14:textId="258FF379" w:rsidR="0098665C" w:rsidRPr="0098665C" w:rsidRDefault="00CB26B1" w:rsidP="0098665C">
      <w:r>
        <w:t>Enter a new height for all pallets within the selected parameters.</w:t>
      </w:r>
    </w:p>
    <w:p w14:paraId="471C436F" w14:textId="0327BDD6" w:rsidR="0098665C" w:rsidRDefault="0098665C" w:rsidP="0098665C">
      <w:pPr>
        <w:pStyle w:val="Heading4"/>
      </w:pPr>
      <w:r>
        <w:t>Delete Existing? – Toggle Box</w:t>
      </w:r>
    </w:p>
    <w:p w14:paraId="6C60F265" w14:textId="37828778" w:rsidR="0098665C" w:rsidRDefault="0098665C" w:rsidP="0098665C">
      <w:r>
        <w:t xml:space="preserve">To </w:t>
      </w:r>
      <w:r w:rsidR="00CB26B1">
        <w:t>delete all existing information within the selected parameters during the update</w:t>
      </w:r>
      <w:r>
        <w:t xml:space="preserve">, make sure that the </w:t>
      </w:r>
      <w:r w:rsidR="00CB26B1">
        <w:t>Delete Existing</w:t>
      </w:r>
      <w:r>
        <w:t xml:space="preserve"> toggle box is checked.</w:t>
      </w:r>
    </w:p>
    <w:p w14:paraId="2593E29C" w14:textId="28896BA6" w:rsidR="007D1C4A" w:rsidRDefault="007D1C4A" w:rsidP="0098665C"/>
    <w:p w14:paraId="3AF39805" w14:textId="109A6E49" w:rsidR="007D1C4A" w:rsidRDefault="007D1C4A" w:rsidP="0098665C"/>
    <w:p w14:paraId="0F859A73" w14:textId="790F56CB" w:rsidR="007D1C4A" w:rsidRDefault="007D1C4A" w:rsidP="0098665C"/>
    <w:p w14:paraId="5C81AD18" w14:textId="618FF7C0" w:rsidR="007D1C4A" w:rsidRDefault="007D1C4A" w:rsidP="0098665C"/>
    <w:p w14:paraId="6B2078C8" w14:textId="242F1A23" w:rsidR="007D1C4A" w:rsidRDefault="007D1C4A" w:rsidP="0098665C"/>
    <w:p w14:paraId="3E0A7892" w14:textId="0C1FAFB7" w:rsidR="007D1C4A" w:rsidRDefault="007D1C4A" w:rsidP="0098665C"/>
    <w:p w14:paraId="36A4A612" w14:textId="57DD3F82" w:rsidR="007D1C4A" w:rsidRDefault="007D1C4A" w:rsidP="0098665C"/>
    <w:p w14:paraId="5DDA4840" w14:textId="71A447BA" w:rsidR="007D1C4A" w:rsidRDefault="007D1C4A" w:rsidP="0098665C"/>
    <w:p w14:paraId="4660A348" w14:textId="77777777" w:rsidR="007D1C4A" w:rsidRDefault="007D1C4A" w:rsidP="0098665C"/>
    <w:p w14:paraId="0742ED39" w14:textId="4451FF71" w:rsidR="00893FE4" w:rsidRDefault="00C03B59" w:rsidP="00893FE4">
      <w:pPr>
        <w:pStyle w:val="Heading2"/>
      </w:pPr>
      <w:bookmarkStart w:id="145" w:name="_Toc45559540"/>
      <w:r>
        <w:t>FG Sell Price / Bin Cost</w:t>
      </w:r>
      <w:r w:rsidR="00893FE4">
        <w:t xml:space="preserve"> [</w:t>
      </w:r>
      <w:r>
        <w:t>NY6</w:t>
      </w:r>
      <w:r w:rsidR="00893FE4">
        <w:t>]</w:t>
      </w:r>
      <w:bookmarkEnd w:id="145"/>
    </w:p>
    <w:p w14:paraId="18C177E2" w14:textId="57CB2F25" w:rsidR="00285CFC" w:rsidRDefault="00285CFC" w:rsidP="00285CFC">
      <w:pPr>
        <w:pStyle w:val="Heading3"/>
      </w:pPr>
      <w:bookmarkStart w:id="146" w:name="_Toc45559541"/>
      <w:r>
        <w:t>Overview</w:t>
      </w:r>
      <w:bookmarkEnd w:id="146"/>
    </w:p>
    <w:p w14:paraId="35CC45F2" w14:textId="77777777" w:rsidR="00B177DF" w:rsidRDefault="00285CFC" w:rsidP="00285CFC">
      <w:pPr>
        <w:rPr>
          <w:color w:val="000000"/>
        </w:rPr>
      </w:pPr>
      <w:r w:rsidRPr="00940C71">
        <w:t xml:space="preserve">Quick Finished Good items price and bin costs update. </w:t>
      </w:r>
      <w:r w:rsidR="00CB26B1">
        <w:t>T</w:t>
      </w:r>
      <w:r w:rsidRPr="00940C71">
        <w:rPr>
          <w:color w:val="000000"/>
        </w:rPr>
        <w:t xml:space="preserve">his function will allow you to view on the screen, the opening balance for any account, all transactions posted to that account for the current accounting period, and display a current account balance. </w:t>
      </w:r>
    </w:p>
    <w:p w14:paraId="28DC7835" w14:textId="69245714" w:rsidR="00285CFC" w:rsidRDefault="00285CFC" w:rsidP="00285CFC">
      <w:pPr>
        <w:rPr>
          <w:color w:val="000000"/>
        </w:rPr>
      </w:pPr>
      <w:r w:rsidRPr="00940C71">
        <w:rPr>
          <w:color w:val="000000"/>
        </w:rPr>
        <w:t>The system will display the Description of the Account, the Balance of the Account at the beginning of the month (or the end of last month) and each transaction will be displayed in the lower portion of the screen. You are then able to print all the transactions listed.</w:t>
      </w:r>
    </w:p>
    <w:p w14:paraId="322D93A7" w14:textId="77777777" w:rsidR="007D1C4A" w:rsidRDefault="007D1C4A" w:rsidP="00285CFC">
      <w:pPr>
        <w:rPr>
          <w:color w:val="000000"/>
        </w:rPr>
      </w:pPr>
    </w:p>
    <w:p w14:paraId="2D9351F0" w14:textId="713C9879" w:rsidR="00893FE4" w:rsidRDefault="00FD7449" w:rsidP="00893FE4">
      <w:pPr>
        <w:pStyle w:val="Heading3"/>
      </w:pPr>
      <w:bookmarkStart w:id="147" w:name="_Toc45559542"/>
      <w:r>
        <w:t>Browse Finished Goods</w:t>
      </w:r>
      <w:bookmarkEnd w:id="147"/>
    </w:p>
    <w:p w14:paraId="3CB259A3" w14:textId="5A71AADF" w:rsidR="00CA3507" w:rsidRPr="00CA3507" w:rsidRDefault="00CA3507" w:rsidP="00CA3507">
      <w:r>
        <w:rPr>
          <w:noProof/>
        </w:rPr>
        <w:drawing>
          <wp:inline distT="0" distB="0" distL="0" distR="0" wp14:anchorId="55B507C0" wp14:editId="2C4FB556">
            <wp:extent cx="5943600" cy="4321810"/>
            <wp:effectExtent l="0" t="0" r="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321810"/>
                    </a:xfrm>
                    <a:prstGeom prst="rect">
                      <a:avLst/>
                    </a:prstGeom>
                  </pic:spPr>
                </pic:pic>
              </a:graphicData>
            </a:graphic>
          </wp:inline>
        </w:drawing>
      </w:r>
    </w:p>
    <w:p w14:paraId="37F3C58F" w14:textId="08EC6822" w:rsidR="00FD7449" w:rsidRDefault="00FD7449" w:rsidP="00FD7449">
      <w:pPr>
        <w:pStyle w:val="Heading3"/>
      </w:pPr>
      <w:bookmarkStart w:id="148" w:name="_Toc45559543"/>
      <w:r>
        <w:t>View Finished Goods/Bins</w:t>
      </w:r>
      <w:bookmarkEnd w:id="148"/>
    </w:p>
    <w:p w14:paraId="70638331" w14:textId="030411A8" w:rsidR="00CA3507" w:rsidRPr="00CA3507" w:rsidRDefault="00CA3507" w:rsidP="00CA3507">
      <w:r>
        <w:rPr>
          <w:noProof/>
        </w:rPr>
        <w:drawing>
          <wp:inline distT="0" distB="0" distL="0" distR="0" wp14:anchorId="4E25F96D" wp14:editId="53B8F02A">
            <wp:extent cx="5943600" cy="3710762"/>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7574" cy="3713243"/>
                    </a:xfrm>
                    <a:prstGeom prst="rect">
                      <a:avLst/>
                    </a:prstGeom>
                  </pic:spPr>
                </pic:pic>
              </a:graphicData>
            </a:graphic>
          </wp:inline>
        </w:drawing>
      </w:r>
    </w:p>
    <w:p w14:paraId="1DEED532" w14:textId="2420A901" w:rsidR="00FD7449" w:rsidRDefault="00CA3507" w:rsidP="00FD7449">
      <w:pPr>
        <w:pStyle w:val="Heading4"/>
      </w:pPr>
      <w:r>
        <w:t>UPDATE</w:t>
      </w:r>
    </w:p>
    <w:p w14:paraId="64CA6E1C" w14:textId="2596239B" w:rsidR="00044B5E" w:rsidRDefault="00044B5E" w:rsidP="00044B5E">
      <w:r>
        <w:t xml:space="preserve">To change the currently selected </w:t>
      </w:r>
      <w:r w:rsidR="00CB26B1">
        <w:t>Finished Good/Bin</w:t>
      </w:r>
      <w:r>
        <w:t xml:space="preserve">, simply click the </w:t>
      </w:r>
      <w:r>
        <w:rPr>
          <w:b/>
          <w:bCs/>
          <w:i/>
          <w:iCs/>
          <w:u w:val="single"/>
        </w:rPr>
        <w:t>“Update</w:t>
      </w:r>
      <w:r>
        <w:t xml:space="preserve">” button at the bottom of the screen.  </w:t>
      </w:r>
    </w:p>
    <w:p w14:paraId="362D8DC5" w14:textId="54D5B46F" w:rsidR="00CA3507" w:rsidRDefault="00CA3507" w:rsidP="00CA3507">
      <w:pPr>
        <w:pStyle w:val="Heading4"/>
      </w:pPr>
      <w:r>
        <w:t>ADD</w:t>
      </w:r>
    </w:p>
    <w:p w14:paraId="159DEAB2" w14:textId="79055BC6" w:rsidR="00044B5E" w:rsidRPr="00E64A2B" w:rsidRDefault="00044B5E" w:rsidP="00044B5E">
      <w:r>
        <w:t xml:space="preserve">Click the </w:t>
      </w:r>
      <w:r>
        <w:rPr>
          <w:b/>
          <w:bCs/>
          <w:i/>
          <w:iCs/>
          <w:u w:val="single"/>
        </w:rPr>
        <w:t>“Add”</w:t>
      </w:r>
      <w:r>
        <w:t xml:space="preserve"> button</w:t>
      </w:r>
      <w:r w:rsidRPr="00167C88">
        <w:t xml:space="preserve"> </w:t>
      </w:r>
      <w:r>
        <w:t xml:space="preserve">at the bottom of the screen to add a new </w:t>
      </w:r>
      <w:r w:rsidR="00CB26B1">
        <w:t>Finished Good/Bin</w:t>
      </w:r>
      <w:r>
        <w:t>.</w:t>
      </w:r>
    </w:p>
    <w:p w14:paraId="3B2A2C6F" w14:textId="77777777" w:rsidR="00044B5E" w:rsidRDefault="00044B5E" w:rsidP="00044B5E">
      <w:pPr>
        <w:pStyle w:val="Heading4"/>
      </w:pPr>
      <w:r>
        <w:t>COPY</w:t>
      </w:r>
    </w:p>
    <w:p w14:paraId="5BF761E8" w14:textId="2D8F1853" w:rsidR="00044B5E" w:rsidRPr="00F132A9" w:rsidRDefault="00044B5E" w:rsidP="00044B5E">
      <w:r>
        <w:t xml:space="preserve">Click the </w:t>
      </w:r>
      <w:r>
        <w:rPr>
          <w:b/>
          <w:bCs/>
          <w:i/>
          <w:iCs/>
          <w:u w:val="single"/>
        </w:rPr>
        <w:t>“Copy”</w:t>
      </w:r>
      <w:r>
        <w:t xml:space="preserve"> button to copy information from the currently selected </w:t>
      </w:r>
      <w:r w:rsidR="00CB26B1">
        <w:t>Finished Good/Bin</w:t>
      </w:r>
      <w:r>
        <w:t>.</w:t>
      </w:r>
    </w:p>
    <w:p w14:paraId="3C73FB57" w14:textId="77777777" w:rsidR="00044B5E" w:rsidRDefault="00044B5E" w:rsidP="00044B5E">
      <w:pPr>
        <w:pStyle w:val="Heading4"/>
      </w:pPr>
      <w:r>
        <w:t>DELETE</w:t>
      </w:r>
    </w:p>
    <w:p w14:paraId="487E0E53" w14:textId="038FBE60" w:rsidR="00044B5E" w:rsidRDefault="00044B5E" w:rsidP="00044B5E">
      <w:r>
        <w:t xml:space="preserve">To delete the currently selected </w:t>
      </w:r>
      <w:r w:rsidR="00CB26B1">
        <w:t>Finished Good/Bin</w:t>
      </w:r>
      <w:r>
        <w:t xml:space="preserve">, simply press the </w:t>
      </w:r>
      <w:r w:rsidRPr="00B86B9F">
        <w:rPr>
          <w:b/>
          <w:bCs/>
          <w:i/>
          <w:iCs/>
          <w:u w:val="single"/>
        </w:rPr>
        <w:t>"D"</w:t>
      </w:r>
      <w:r>
        <w:t xml:space="preserve"> key.  Alternatively, click the </w:t>
      </w:r>
      <w:r>
        <w:rPr>
          <w:b/>
          <w:bCs/>
          <w:i/>
          <w:iCs/>
          <w:u w:val="single"/>
        </w:rPr>
        <w:t>“Delete”</w:t>
      </w:r>
      <w:r>
        <w:t xml:space="preserve"> button at the bottom of the screen.</w:t>
      </w:r>
    </w:p>
    <w:p w14:paraId="26F85833" w14:textId="77777777" w:rsidR="00044B5E" w:rsidRDefault="00044B5E" w:rsidP="00044B5E">
      <w:pPr>
        <w:pStyle w:val="Heading4"/>
      </w:pPr>
      <w:r>
        <w:t>NEXT</w:t>
      </w:r>
    </w:p>
    <w:p w14:paraId="205C7266" w14:textId="43EBB266" w:rsidR="00044B5E" w:rsidRDefault="00044B5E" w:rsidP="00044B5E">
      <w:r>
        <w:t xml:space="preserve">Press </w:t>
      </w:r>
      <w:r w:rsidRPr="00B86B9F">
        <w:rPr>
          <w:b/>
          <w:bCs/>
          <w:i/>
          <w:iCs/>
          <w:u w:val="single"/>
        </w:rPr>
        <w:t>"N"</w:t>
      </w:r>
      <w:r>
        <w:t xml:space="preserve"> (Next) to find next </w:t>
      </w:r>
      <w:r w:rsidR="00CB26B1">
        <w:t xml:space="preserve">Finished Good/Bin </w:t>
      </w:r>
      <w:r>
        <w:t xml:space="preserve">to view or modify. Alternatively, press the </w:t>
      </w:r>
      <w:r>
        <w:rPr>
          <w:b/>
          <w:bCs/>
          <w:i/>
          <w:iCs/>
          <w:u w:val="single"/>
        </w:rPr>
        <w:t>“Right Arrow”</w:t>
      </w:r>
      <w:r>
        <w:t xml:space="preserve"> on the screen.</w:t>
      </w:r>
    </w:p>
    <w:p w14:paraId="159D6CAD" w14:textId="77777777" w:rsidR="00044B5E" w:rsidRDefault="00044B5E" w:rsidP="00044B5E">
      <w:pPr>
        <w:pStyle w:val="Heading4"/>
      </w:pPr>
      <w:r>
        <w:t>PREVIOUS</w:t>
      </w:r>
    </w:p>
    <w:p w14:paraId="535EF679" w14:textId="093594EE" w:rsidR="00044B5E" w:rsidRDefault="00044B5E" w:rsidP="00044B5E">
      <w:r>
        <w:t xml:space="preserve">Press </w:t>
      </w:r>
      <w:r w:rsidRPr="00B86B9F">
        <w:rPr>
          <w:b/>
          <w:bCs/>
          <w:i/>
          <w:iCs/>
          <w:u w:val="single"/>
        </w:rPr>
        <w:t>"P"</w:t>
      </w:r>
      <w:r>
        <w:t xml:space="preserve"> (Previous) to find previous </w:t>
      </w:r>
      <w:r w:rsidR="00CB26B1">
        <w:t xml:space="preserve">Finished Good/Bin </w:t>
      </w:r>
      <w:r>
        <w:t>to view or modify.</w:t>
      </w:r>
      <w:r w:rsidRPr="00EA7FC0">
        <w:t xml:space="preserve"> </w:t>
      </w:r>
      <w:r>
        <w:t xml:space="preserve">Alternatively, press the </w:t>
      </w:r>
      <w:r>
        <w:rPr>
          <w:b/>
          <w:bCs/>
          <w:i/>
          <w:iCs/>
          <w:u w:val="single"/>
        </w:rPr>
        <w:t>“Left Arrow”</w:t>
      </w:r>
      <w:r>
        <w:t xml:space="preserve"> on the screen.</w:t>
      </w:r>
    </w:p>
    <w:p w14:paraId="7FAB803C" w14:textId="2F934477" w:rsidR="00CA3507" w:rsidRDefault="00CA3507" w:rsidP="00CA3507">
      <w:pPr>
        <w:pStyle w:val="Heading4"/>
      </w:pPr>
      <w:r>
        <w:t>UPDATE (Lines)</w:t>
      </w:r>
    </w:p>
    <w:p w14:paraId="6096EEFB" w14:textId="427C3E86" w:rsidR="00044B5E" w:rsidRDefault="00044B5E" w:rsidP="00044B5E">
      <w:r>
        <w:t xml:space="preserve">To change the currently selected </w:t>
      </w:r>
      <w:r w:rsidR="00CB26B1">
        <w:t>Finished Good/Bin Line</w:t>
      </w:r>
      <w:r>
        <w:t xml:space="preserve">, simply click the </w:t>
      </w:r>
      <w:r>
        <w:rPr>
          <w:b/>
          <w:bCs/>
          <w:i/>
          <w:iCs/>
          <w:u w:val="single"/>
        </w:rPr>
        <w:t>“Update</w:t>
      </w:r>
      <w:r>
        <w:t xml:space="preserve">” button at the bottom of the screen.  </w:t>
      </w:r>
    </w:p>
    <w:p w14:paraId="19FDF3AE" w14:textId="55BFEC29" w:rsidR="00FD7449" w:rsidRDefault="00FD7449" w:rsidP="00FD7449">
      <w:pPr>
        <w:pStyle w:val="Heading3"/>
      </w:pPr>
      <w:bookmarkStart w:id="149" w:name="_Toc45559544"/>
      <w:r>
        <w:t>Add/Update Finished Good/Bins</w:t>
      </w:r>
      <w:bookmarkEnd w:id="149"/>
    </w:p>
    <w:p w14:paraId="3ED3BF28" w14:textId="5865D507" w:rsidR="00CA3507" w:rsidRPr="00CA3507" w:rsidRDefault="00CA3507" w:rsidP="00CA3507">
      <w:r>
        <w:rPr>
          <w:noProof/>
        </w:rPr>
        <w:drawing>
          <wp:inline distT="0" distB="0" distL="0" distR="0" wp14:anchorId="55AA4189" wp14:editId="7FA1165B">
            <wp:extent cx="5591175" cy="14001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91175" cy="1400175"/>
                    </a:xfrm>
                    <a:prstGeom prst="rect">
                      <a:avLst/>
                    </a:prstGeom>
                  </pic:spPr>
                </pic:pic>
              </a:graphicData>
            </a:graphic>
          </wp:inline>
        </w:drawing>
      </w:r>
    </w:p>
    <w:p w14:paraId="37448BAC" w14:textId="77777777" w:rsidR="00044B5E" w:rsidRDefault="00044B5E" w:rsidP="00044B5E">
      <w:pPr>
        <w:pStyle w:val="Heading4"/>
      </w:pPr>
      <w:r>
        <w:t>SAVE</w:t>
      </w:r>
    </w:p>
    <w:p w14:paraId="5BAF03F9" w14:textId="795EE1B0" w:rsidR="00044B5E" w:rsidRDefault="00044B5E" w:rsidP="00044B5E">
      <w:r>
        <w:t xml:space="preserve">Click the </w:t>
      </w:r>
      <w:r>
        <w:rPr>
          <w:b/>
          <w:bCs/>
          <w:i/>
          <w:iCs/>
          <w:u w:val="single"/>
        </w:rPr>
        <w:t>“Save”</w:t>
      </w:r>
      <w:r>
        <w:t xml:space="preserve"> button to save all changes to the current </w:t>
      </w:r>
      <w:r w:rsidR="00775092">
        <w:t>Finished Good/Bin</w:t>
      </w:r>
      <w:r>
        <w:t>.</w:t>
      </w:r>
    </w:p>
    <w:p w14:paraId="64385407" w14:textId="77777777" w:rsidR="00044B5E" w:rsidRDefault="00044B5E" w:rsidP="00044B5E">
      <w:pPr>
        <w:pStyle w:val="Heading4"/>
      </w:pPr>
      <w:r>
        <w:t>RESET</w:t>
      </w:r>
    </w:p>
    <w:p w14:paraId="5FFC71F3" w14:textId="77777777" w:rsidR="00044B5E" w:rsidRPr="00096EBD" w:rsidRDefault="00044B5E" w:rsidP="00044B5E">
      <w:r>
        <w:t xml:space="preserve">Click the </w:t>
      </w:r>
      <w:r>
        <w:rPr>
          <w:b/>
          <w:bCs/>
          <w:i/>
          <w:iCs/>
          <w:u w:val="single"/>
        </w:rPr>
        <w:t>“Reset”</w:t>
      </w:r>
      <w:r>
        <w:t xml:space="preserve"> button to reset all fields to their original state.</w:t>
      </w:r>
    </w:p>
    <w:p w14:paraId="72AC5635" w14:textId="77777777" w:rsidR="00044B5E" w:rsidRDefault="00044B5E" w:rsidP="00044B5E">
      <w:pPr>
        <w:pStyle w:val="Heading4"/>
      </w:pPr>
      <w:r>
        <w:t>CANCEL</w:t>
      </w:r>
    </w:p>
    <w:p w14:paraId="587434C6" w14:textId="0066675A" w:rsidR="00044B5E" w:rsidRPr="00DF6BEC" w:rsidRDefault="00044B5E" w:rsidP="00044B5E">
      <w:r>
        <w:t xml:space="preserve">Click the </w:t>
      </w:r>
      <w:r>
        <w:rPr>
          <w:b/>
          <w:bCs/>
          <w:i/>
          <w:iCs/>
          <w:u w:val="single"/>
        </w:rPr>
        <w:t>“Cancel”</w:t>
      </w:r>
      <w:r>
        <w:t xml:space="preserve"> button to cancel all changes to the </w:t>
      </w:r>
      <w:r w:rsidR="00775092">
        <w:t xml:space="preserve">Finished Good/Bin </w:t>
      </w:r>
      <w:r>
        <w:t>without saving.</w:t>
      </w:r>
    </w:p>
    <w:p w14:paraId="42615197" w14:textId="77777777" w:rsidR="00044B5E" w:rsidRDefault="00044B5E" w:rsidP="00044B5E">
      <w:pPr>
        <w:pStyle w:val="Heading4"/>
      </w:pPr>
      <w:r>
        <w:t>NEXT</w:t>
      </w:r>
    </w:p>
    <w:p w14:paraId="2A83F050" w14:textId="54B301C6" w:rsidR="00044B5E" w:rsidRDefault="00044B5E" w:rsidP="00044B5E">
      <w:r>
        <w:t xml:space="preserve">Press </w:t>
      </w:r>
      <w:r w:rsidRPr="00B86B9F">
        <w:rPr>
          <w:b/>
          <w:bCs/>
          <w:i/>
          <w:iCs/>
          <w:u w:val="single"/>
        </w:rPr>
        <w:t>"N"</w:t>
      </w:r>
      <w:r>
        <w:t xml:space="preserve"> (Next) to find next </w:t>
      </w:r>
      <w:r w:rsidR="00775092">
        <w:t xml:space="preserve">Finished Good/Bin </w:t>
      </w:r>
      <w:r>
        <w:t xml:space="preserve">to view or modify. Alternatively, press the </w:t>
      </w:r>
      <w:r>
        <w:rPr>
          <w:b/>
          <w:bCs/>
          <w:i/>
          <w:iCs/>
          <w:u w:val="single"/>
        </w:rPr>
        <w:t>“Right Arrow”</w:t>
      </w:r>
      <w:r>
        <w:t xml:space="preserve"> on the screen.</w:t>
      </w:r>
    </w:p>
    <w:p w14:paraId="22A6FA77" w14:textId="77777777" w:rsidR="00044B5E" w:rsidRDefault="00044B5E" w:rsidP="00044B5E">
      <w:pPr>
        <w:pStyle w:val="Heading4"/>
      </w:pPr>
      <w:r>
        <w:t>PREVIOUS</w:t>
      </w:r>
    </w:p>
    <w:p w14:paraId="7AE3730E" w14:textId="230DA56B" w:rsidR="00044B5E" w:rsidRDefault="00044B5E" w:rsidP="00044B5E">
      <w:r>
        <w:t xml:space="preserve">Press </w:t>
      </w:r>
      <w:r w:rsidRPr="00B86B9F">
        <w:rPr>
          <w:b/>
          <w:bCs/>
          <w:i/>
          <w:iCs/>
          <w:u w:val="single"/>
        </w:rPr>
        <w:t>"P"</w:t>
      </w:r>
      <w:r>
        <w:t xml:space="preserve"> (Previous) to find previous </w:t>
      </w:r>
      <w:r w:rsidR="00775092">
        <w:t xml:space="preserve">Finished Good/Bin </w:t>
      </w:r>
      <w:r>
        <w:t>to view or modify.</w:t>
      </w:r>
      <w:r w:rsidRPr="00EA7FC0">
        <w:t xml:space="preserve"> </w:t>
      </w:r>
      <w:r>
        <w:t xml:space="preserve">Alternatively, press the </w:t>
      </w:r>
      <w:r>
        <w:rPr>
          <w:b/>
          <w:bCs/>
          <w:i/>
          <w:iCs/>
          <w:u w:val="single"/>
        </w:rPr>
        <w:t>“Left Arrow”</w:t>
      </w:r>
      <w:r>
        <w:t xml:space="preserve"> on the screen.</w:t>
      </w:r>
    </w:p>
    <w:p w14:paraId="19D117EF" w14:textId="1CFAD55C" w:rsidR="00FD7449" w:rsidRDefault="00FD7449" w:rsidP="00FD7449">
      <w:pPr>
        <w:pStyle w:val="Heading3"/>
      </w:pPr>
      <w:bookmarkStart w:id="150" w:name="_Toc45559545"/>
      <w:r>
        <w:t>Add/Update Finished Good/Bins Field Definitions</w:t>
      </w:r>
      <w:bookmarkEnd w:id="150"/>
    </w:p>
    <w:p w14:paraId="058FE081" w14:textId="5B68557D" w:rsidR="00FD7449" w:rsidRDefault="00CA3507" w:rsidP="00FD7449">
      <w:pPr>
        <w:pStyle w:val="Heading4"/>
      </w:pPr>
      <w:r>
        <w:t>Name</w:t>
      </w:r>
    </w:p>
    <w:p w14:paraId="4CA477F9" w14:textId="51130B18" w:rsidR="00CA3507" w:rsidRPr="00CA3507" w:rsidRDefault="00B370F7" w:rsidP="00CA3507">
      <w:r>
        <w:t>Enter a name for this Finished Good or Bin.</w:t>
      </w:r>
    </w:p>
    <w:p w14:paraId="717B3D6B" w14:textId="025429E4" w:rsidR="00CA3507" w:rsidRDefault="00CA3507" w:rsidP="00CA3507">
      <w:pPr>
        <w:pStyle w:val="Heading4"/>
      </w:pPr>
      <w:r>
        <w:t>Price</w:t>
      </w:r>
    </w:p>
    <w:p w14:paraId="71D7C806" w14:textId="2D4193BB" w:rsidR="00CA3507" w:rsidRPr="00CA3507" w:rsidRDefault="00B370F7" w:rsidP="00CA3507">
      <w:r>
        <w:t>Enter a price for the Finished Good item.</w:t>
      </w:r>
    </w:p>
    <w:p w14:paraId="1FF0147B" w14:textId="76821B75" w:rsidR="00CA3507" w:rsidRDefault="00CA3507" w:rsidP="00CA3507">
      <w:pPr>
        <w:pStyle w:val="Heading4"/>
      </w:pPr>
      <w:r>
        <w:t>UOM</w:t>
      </w:r>
    </w:p>
    <w:p w14:paraId="6D8662D9" w14:textId="77777777" w:rsidR="00F97BF0" w:rsidRDefault="00F97BF0" w:rsidP="00F97BF0">
      <w:pPr>
        <w:tabs>
          <w:tab w:val="left" w:pos="0"/>
          <w:tab w:val="left" w:pos="1080"/>
          <w:tab w:val="left" w:pos="1680"/>
          <w:tab w:val="left" w:pos="2280"/>
        </w:tabs>
        <w:spacing w:line="240" w:lineRule="atLeast"/>
        <w:ind w:right="-240"/>
      </w:pPr>
      <w:bookmarkStart w:id="151" w:name="_Hlk43452813"/>
      <w:r>
        <w:t xml:space="preserve">The sell price unit of measure defaults to M for per thousand, however this may be modified.  Each unit of measure will yield a different total selling price.  </w:t>
      </w:r>
    </w:p>
    <w:p w14:paraId="578B1392" w14:textId="77777777" w:rsidR="00F97BF0" w:rsidRDefault="00F97BF0" w:rsidP="00F97BF0">
      <w:r>
        <w:t>Valid Units of Measure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
        <w:gridCol w:w="8810"/>
      </w:tblGrid>
      <w:tr w:rsidR="00F97BF0" w14:paraId="207FC389" w14:textId="77777777" w:rsidTr="00F2198E">
        <w:trPr>
          <w:trHeight w:val="359"/>
        </w:trPr>
        <w:tc>
          <w:tcPr>
            <w:tcW w:w="540" w:type="dxa"/>
          </w:tcPr>
          <w:p w14:paraId="0D7AA1E2" w14:textId="77777777" w:rsidR="00F97BF0" w:rsidRDefault="00F97BF0" w:rsidP="00F2198E">
            <w:r>
              <w:t>C</w:t>
            </w:r>
          </w:p>
        </w:tc>
        <w:tc>
          <w:tcPr>
            <w:tcW w:w="8810" w:type="dxa"/>
          </w:tcPr>
          <w:p w14:paraId="34A10669" w14:textId="77777777" w:rsidR="00F97BF0" w:rsidRDefault="00F97BF0" w:rsidP="00F2198E">
            <w:r>
              <w:t>Per Hundred</w:t>
            </w:r>
          </w:p>
        </w:tc>
      </w:tr>
      <w:tr w:rsidR="00F97BF0" w14:paraId="0EB30E4F" w14:textId="77777777" w:rsidTr="00F2198E">
        <w:trPr>
          <w:trHeight w:val="350"/>
        </w:trPr>
        <w:tc>
          <w:tcPr>
            <w:tcW w:w="540" w:type="dxa"/>
          </w:tcPr>
          <w:p w14:paraId="607D2CFE" w14:textId="77777777" w:rsidR="00F97BF0" w:rsidRDefault="00F97BF0" w:rsidP="00F2198E">
            <w:r>
              <w:t>CS</w:t>
            </w:r>
          </w:p>
        </w:tc>
        <w:tc>
          <w:tcPr>
            <w:tcW w:w="8810" w:type="dxa"/>
          </w:tcPr>
          <w:p w14:paraId="3D33FE64" w14:textId="77777777" w:rsidR="00F97BF0" w:rsidRDefault="00F97BF0" w:rsidP="00F2198E">
            <w:r>
              <w:t>Per Case</w:t>
            </w:r>
          </w:p>
        </w:tc>
      </w:tr>
      <w:tr w:rsidR="00F97BF0" w14:paraId="66F96AED" w14:textId="77777777" w:rsidTr="00F2198E">
        <w:trPr>
          <w:trHeight w:val="350"/>
        </w:trPr>
        <w:tc>
          <w:tcPr>
            <w:tcW w:w="540" w:type="dxa"/>
          </w:tcPr>
          <w:p w14:paraId="0638A739" w14:textId="77777777" w:rsidR="00F97BF0" w:rsidRDefault="00F97BF0" w:rsidP="00F2198E">
            <w:r>
              <w:t>EA</w:t>
            </w:r>
          </w:p>
        </w:tc>
        <w:tc>
          <w:tcPr>
            <w:tcW w:w="8810" w:type="dxa"/>
          </w:tcPr>
          <w:p w14:paraId="4673E3DD" w14:textId="77777777" w:rsidR="00F97BF0" w:rsidRDefault="00F97BF0" w:rsidP="00F2198E">
            <w:r>
              <w:t>Per Each</w:t>
            </w:r>
          </w:p>
        </w:tc>
      </w:tr>
      <w:tr w:rsidR="00F97BF0" w14:paraId="168BDBE0" w14:textId="77777777" w:rsidTr="00F2198E">
        <w:trPr>
          <w:trHeight w:val="350"/>
        </w:trPr>
        <w:tc>
          <w:tcPr>
            <w:tcW w:w="540" w:type="dxa"/>
          </w:tcPr>
          <w:p w14:paraId="0987F78B" w14:textId="77777777" w:rsidR="00F97BF0" w:rsidRDefault="00F97BF0" w:rsidP="00F2198E">
            <w:r>
              <w:t>L</w:t>
            </w:r>
          </w:p>
        </w:tc>
        <w:tc>
          <w:tcPr>
            <w:tcW w:w="8810" w:type="dxa"/>
          </w:tcPr>
          <w:p w14:paraId="4030431F" w14:textId="77777777" w:rsidR="00F97BF0" w:rsidRDefault="00F97BF0" w:rsidP="00F2198E">
            <w:r>
              <w:t>Per Lot</w:t>
            </w:r>
          </w:p>
        </w:tc>
      </w:tr>
      <w:tr w:rsidR="00F97BF0" w14:paraId="338ED9B9" w14:textId="77777777" w:rsidTr="00F2198E">
        <w:trPr>
          <w:trHeight w:val="350"/>
        </w:trPr>
        <w:tc>
          <w:tcPr>
            <w:tcW w:w="540" w:type="dxa"/>
          </w:tcPr>
          <w:p w14:paraId="0E7ECB2A" w14:textId="77777777" w:rsidR="00F97BF0" w:rsidRDefault="00F97BF0" w:rsidP="00F2198E">
            <w:r>
              <w:t>M</w:t>
            </w:r>
          </w:p>
        </w:tc>
        <w:tc>
          <w:tcPr>
            <w:tcW w:w="8810" w:type="dxa"/>
          </w:tcPr>
          <w:p w14:paraId="3144B2DF" w14:textId="77777777" w:rsidR="00F97BF0" w:rsidRDefault="00F97BF0" w:rsidP="00F2198E">
            <w:r>
              <w:t>Per Thousand</w:t>
            </w:r>
          </w:p>
        </w:tc>
      </w:tr>
    </w:tbl>
    <w:bookmarkEnd w:id="151"/>
    <w:p w14:paraId="584E67A8" w14:textId="10555163" w:rsidR="00CA3507" w:rsidRDefault="00CA3507" w:rsidP="00CA3507">
      <w:pPr>
        <w:pStyle w:val="Heading4"/>
      </w:pPr>
      <w:r>
        <w:t>Case Count</w:t>
      </w:r>
    </w:p>
    <w:p w14:paraId="7BA45C92" w14:textId="1E439727" w:rsidR="00FD7449" w:rsidRPr="00893FE4" w:rsidRDefault="00B370F7" w:rsidP="00FD7449">
      <w:r>
        <w:t>Enter a case count for this Finished Good or Bin.</w:t>
      </w:r>
    </w:p>
    <w:p w14:paraId="58F7658F" w14:textId="5B5244CB" w:rsidR="00FD7449" w:rsidRDefault="00FD7449" w:rsidP="00FD7449">
      <w:pPr>
        <w:pStyle w:val="Heading3"/>
      </w:pPr>
      <w:bookmarkStart w:id="152" w:name="_Toc45559546"/>
      <w:r>
        <w:t>Update Line</w:t>
      </w:r>
      <w:bookmarkEnd w:id="152"/>
    </w:p>
    <w:p w14:paraId="7E260A11" w14:textId="25616CC7" w:rsidR="00CA3507" w:rsidRPr="00CA3507" w:rsidRDefault="00CA3507" w:rsidP="00CA3507">
      <w:r>
        <w:rPr>
          <w:noProof/>
        </w:rPr>
        <w:drawing>
          <wp:inline distT="0" distB="0" distL="0" distR="0" wp14:anchorId="2596CB36" wp14:editId="108B97F3">
            <wp:extent cx="5943600" cy="192913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929130"/>
                    </a:xfrm>
                    <a:prstGeom prst="rect">
                      <a:avLst/>
                    </a:prstGeom>
                  </pic:spPr>
                </pic:pic>
              </a:graphicData>
            </a:graphic>
          </wp:inline>
        </w:drawing>
      </w:r>
    </w:p>
    <w:p w14:paraId="26000EBE" w14:textId="27FF5671" w:rsidR="00FD7449" w:rsidRDefault="00CA3507" w:rsidP="00FD7449">
      <w:pPr>
        <w:pStyle w:val="Heading4"/>
      </w:pPr>
      <w:r>
        <w:t>SAVE</w:t>
      </w:r>
    </w:p>
    <w:p w14:paraId="6F081B48" w14:textId="4F17E092" w:rsidR="00044B5E" w:rsidRDefault="00044B5E" w:rsidP="00044B5E">
      <w:r>
        <w:t xml:space="preserve">Click the </w:t>
      </w:r>
      <w:r>
        <w:rPr>
          <w:b/>
          <w:bCs/>
          <w:i/>
          <w:iCs/>
          <w:u w:val="single"/>
        </w:rPr>
        <w:t>“Save”</w:t>
      </w:r>
      <w:r>
        <w:t xml:space="preserve"> button to save all changes to the current </w:t>
      </w:r>
      <w:r w:rsidR="00775092">
        <w:t>Finished Good/Bin Line</w:t>
      </w:r>
      <w:r>
        <w:t>.</w:t>
      </w:r>
    </w:p>
    <w:p w14:paraId="341FED4D" w14:textId="416C68E4" w:rsidR="00CA3507" w:rsidRDefault="00CA3507" w:rsidP="00CA3507">
      <w:pPr>
        <w:pStyle w:val="Heading4"/>
      </w:pPr>
      <w:r>
        <w:t>CANCEL</w:t>
      </w:r>
    </w:p>
    <w:p w14:paraId="49A9B4E1" w14:textId="4AD0F43F" w:rsidR="00044B5E" w:rsidRPr="00DF6BEC" w:rsidRDefault="00044B5E" w:rsidP="00044B5E">
      <w:r>
        <w:t xml:space="preserve">Click the </w:t>
      </w:r>
      <w:r>
        <w:rPr>
          <w:b/>
          <w:bCs/>
          <w:i/>
          <w:iCs/>
          <w:u w:val="single"/>
        </w:rPr>
        <w:t>“Cancel”</w:t>
      </w:r>
      <w:r>
        <w:t xml:space="preserve"> button to cancel all changes to the </w:t>
      </w:r>
      <w:r w:rsidR="00775092">
        <w:t>Finished Good/Bin Line</w:t>
      </w:r>
      <w:r w:rsidR="00B177DF">
        <w:t xml:space="preserve"> </w:t>
      </w:r>
      <w:r>
        <w:t>without saving.</w:t>
      </w:r>
    </w:p>
    <w:p w14:paraId="6DC93770" w14:textId="16BD2543" w:rsidR="00FD7449" w:rsidRDefault="00FD7449" w:rsidP="00FD7449">
      <w:pPr>
        <w:pStyle w:val="Heading3"/>
      </w:pPr>
      <w:bookmarkStart w:id="153" w:name="_Toc45559547"/>
      <w:r>
        <w:t>Update Line Field Definitions</w:t>
      </w:r>
      <w:bookmarkEnd w:id="153"/>
    </w:p>
    <w:p w14:paraId="5B60B31B" w14:textId="5718EDDB" w:rsidR="00FD7449" w:rsidRDefault="00CA3507" w:rsidP="00FD7449">
      <w:pPr>
        <w:pStyle w:val="Heading4"/>
      </w:pPr>
      <w:r>
        <w:t xml:space="preserve">Costs </w:t>
      </w:r>
      <w:r>
        <w:sym w:font="Wingdings" w:char="F0E0"/>
      </w:r>
      <w:r>
        <w:t xml:space="preserve"> Material</w:t>
      </w:r>
    </w:p>
    <w:p w14:paraId="7269CA17" w14:textId="165EEF1D" w:rsidR="00CA3507" w:rsidRPr="00CA3507" w:rsidRDefault="00B370F7" w:rsidP="00CA3507">
      <w:r>
        <w:t>Enter the cost of material for this item.</w:t>
      </w:r>
    </w:p>
    <w:p w14:paraId="178628FF" w14:textId="5F7AC4E5" w:rsidR="00CA3507" w:rsidRDefault="00CA3507" w:rsidP="00CA3507">
      <w:pPr>
        <w:pStyle w:val="Heading4"/>
      </w:pPr>
      <w:r>
        <w:t>Labor</w:t>
      </w:r>
    </w:p>
    <w:p w14:paraId="03E07ECE" w14:textId="3B6B4FDC" w:rsidR="00CA3507" w:rsidRPr="00CA3507" w:rsidRDefault="00B370F7" w:rsidP="00CA3507">
      <w:r>
        <w:t>Enter the labor cost for this item.</w:t>
      </w:r>
    </w:p>
    <w:p w14:paraId="10DF775C" w14:textId="698731DE" w:rsidR="00CA3507" w:rsidRDefault="00CA3507" w:rsidP="00CA3507">
      <w:pPr>
        <w:pStyle w:val="Heading4"/>
      </w:pPr>
      <w:r>
        <w:t>Variable</w:t>
      </w:r>
    </w:p>
    <w:p w14:paraId="0290FE00" w14:textId="17C0D7A7" w:rsidR="00CA3507" w:rsidRPr="00CA3507" w:rsidRDefault="00B370F7" w:rsidP="00CA3507">
      <w:r>
        <w:t>Enter the variable cost for this item.</w:t>
      </w:r>
    </w:p>
    <w:p w14:paraId="67F2CB27" w14:textId="6B012FF2" w:rsidR="00CA3507" w:rsidRDefault="00CA3507" w:rsidP="00CA3507">
      <w:pPr>
        <w:pStyle w:val="Heading4"/>
      </w:pPr>
      <w:r>
        <w:t>Fixed</w:t>
      </w:r>
    </w:p>
    <w:p w14:paraId="27994A61" w14:textId="78E24BCD" w:rsidR="00CA3507" w:rsidRDefault="00B370F7" w:rsidP="00CA3507">
      <w:r>
        <w:t>Enter the fixed cost for this item.</w:t>
      </w:r>
    </w:p>
    <w:p w14:paraId="1C8301CB" w14:textId="0F9D5923" w:rsidR="007D1C4A" w:rsidRDefault="007D1C4A" w:rsidP="00CA3507"/>
    <w:p w14:paraId="22715128" w14:textId="77777777" w:rsidR="007D1C4A" w:rsidRPr="00CA3507" w:rsidRDefault="007D1C4A" w:rsidP="00CA3507"/>
    <w:p w14:paraId="7F09B952" w14:textId="44D84A56" w:rsidR="00893FE4" w:rsidRDefault="00C03B59" w:rsidP="00893FE4">
      <w:pPr>
        <w:pStyle w:val="Heading2"/>
      </w:pPr>
      <w:bookmarkStart w:id="154" w:name="_Toc45559548"/>
      <w:r>
        <w:t>Set RM On-Hand to Zero</w:t>
      </w:r>
      <w:r w:rsidR="00893FE4">
        <w:t xml:space="preserve"> [</w:t>
      </w:r>
      <w:r>
        <w:t>NY7</w:t>
      </w:r>
      <w:r w:rsidR="00893FE4">
        <w:t>]</w:t>
      </w:r>
      <w:bookmarkEnd w:id="154"/>
    </w:p>
    <w:p w14:paraId="442DD106" w14:textId="26833881" w:rsidR="00FD7449" w:rsidRPr="00893FE4" w:rsidRDefault="00285CFC" w:rsidP="00FD7449">
      <w:r>
        <w:t>Resets the Raw Materials quantity on hand field to zero based on given range.</w:t>
      </w:r>
    </w:p>
    <w:p w14:paraId="2CB8B7F6" w14:textId="696AECEC" w:rsidR="00FD7449" w:rsidRDefault="00FD7449" w:rsidP="00FD7449">
      <w:pPr>
        <w:pStyle w:val="Heading3"/>
      </w:pPr>
      <w:bookmarkStart w:id="155" w:name="_Toc45559549"/>
      <w:r>
        <w:t>Selection Parameters</w:t>
      </w:r>
      <w:bookmarkEnd w:id="155"/>
    </w:p>
    <w:p w14:paraId="460FFCB7" w14:textId="2605A553" w:rsidR="008D05CE" w:rsidRPr="008D05CE" w:rsidRDefault="008D05CE" w:rsidP="008D05CE">
      <w:r>
        <w:rPr>
          <w:noProof/>
        </w:rPr>
        <w:drawing>
          <wp:inline distT="0" distB="0" distL="0" distR="0" wp14:anchorId="41A42C02" wp14:editId="52390DCF">
            <wp:extent cx="4181475" cy="11620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81475" cy="1162050"/>
                    </a:xfrm>
                    <a:prstGeom prst="rect">
                      <a:avLst/>
                    </a:prstGeom>
                  </pic:spPr>
                </pic:pic>
              </a:graphicData>
            </a:graphic>
          </wp:inline>
        </w:drawing>
      </w:r>
    </w:p>
    <w:p w14:paraId="3453F498" w14:textId="7A8F2E77" w:rsidR="0098665C" w:rsidRDefault="0098665C" w:rsidP="0098665C">
      <w:pPr>
        <w:pStyle w:val="Heading4"/>
      </w:pPr>
      <w:r>
        <w:t>Beginning Item # / Ending Item #</w:t>
      </w:r>
    </w:p>
    <w:p w14:paraId="360DD3BE" w14:textId="7D249D43" w:rsidR="00A74CFE" w:rsidRPr="00E5397E" w:rsidRDefault="00A74CFE" w:rsidP="00A74CFE">
      <w:r>
        <w:t xml:space="preserve">Enter the beginning and ending </w:t>
      </w:r>
      <w:r w:rsidR="00775092">
        <w:t>Item Number</w:t>
      </w:r>
      <w:r>
        <w:t xml:space="preserve"> to </w:t>
      </w:r>
      <w:r w:rsidR="00775092">
        <w:t>set raw material on-hand quantity to zero</w:t>
      </w:r>
      <w:r>
        <w:t xml:space="preserve"> for.</w:t>
      </w:r>
    </w:p>
    <w:p w14:paraId="156AF68A" w14:textId="11366F34" w:rsidR="00893FE4" w:rsidRDefault="00C03B59" w:rsidP="00893FE4">
      <w:pPr>
        <w:pStyle w:val="Heading2"/>
      </w:pPr>
      <w:bookmarkStart w:id="156" w:name="_Toc45559550"/>
      <w:r>
        <w:t>RM Rebuild Bins / Reset Balances</w:t>
      </w:r>
      <w:r w:rsidR="00893FE4">
        <w:t xml:space="preserve"> [</w:t>
      </w:r>
      <w:r>
        <w:t>NY8</w:t>
      </w:r>
      <w:r w:rsidR="00893FE4">
        <w:t>]</w:t>
      </w:r>
      <w:bookmarkEnd w:id="156"/>
    </w:p>
    <w:p w14:paraId="3599424D" w14:textId="77777777" w:rsidR="00FD7449" w:rsidRDefault="00FD7449" w:rsidP="00FD7449">
      <w:pPr>
        <w:pStyle w:val="Heading3"/>
      </w:pPr>
      <w:bookmarkStart w:id="157" w:name="_Toc45559551"/>
      <w:r>
        <w:t>Overview</w:t>
      </w:r>
      <w:bookmarkEnd w:id="157"/>
    </w:p>
    <w:p w14:paraId="5F98C5AC" w14:textId="2CDAA2C6" w:rsidR="00A74CFE" w:rsidRDefault="00B177DF" w:rsidP="00FD7449">
      <w:r>
        <w:t>The p</w:t>
      </w:r>
      <w:r w:rsidR="00285CFC">
        <w:t xml:space="preserve">rocess will rebuild and recalculate the Raw Materials Bin file based on posted warehouse transactions.  </w:t>
      </w:r>
      <w:r>
        <w:t>The p</w:t>
      </w:r>
      <w:r w:rsidR="00285CFC">
        <w:t xml:space="preserve">rocess will also delete zero and/or negative bins if options are selected.  </w:t>
      </w:r>
    </w:p>
    <w:p w14:paraId="0C1BF6FA" w14:textId="64F2C790" w:rsidR="00FD7449" w:rsidRPr="00893FE4" w:rsidRDefault="00A74CFE" w:rsidP="00FD7449">
      <w:r>
        <w:t xml:space="preserve">Please </w:t>
      </w:r>
      <w:r w:rsidR="00285CFC">
        <w:t>Note: Deleting negative bins is a permanent deletion.</w:t>
      </w:r>
    </w:p>
    <w:p w14:paraId="27DE9449" w14:textId="4C3C6844" w:rsidR="00FD7449" w:rsidRDefault="00FD7449" w:rsidP="00FD7449">
      <w:pPr>
        <w:pStyle w:val="Heading3"/>
      </w:pPr>
      <w:bookmarkStart w:id="158" w:name="_Toc45559552"/>
      <w:r>
        <w:t>Selection Parameters</w:t>
      </w:r>
      <w:bookmarkEnd w:id="158"/>
    </w:p>
    <w:p w14:paraId="4478D4DD" w14:textId="638498A0" w:rsidR="008D05CE" w:rsidRPr="008D05CE" w:rsidRDefault="008D05CE" w:rsidP="008D05CE">
      <w:r>
        <w:rPr>
          <w:noProof/>
        </w:rPr>
        <w:drawing>
          <wp:inline distT="0" distB="0" distL="0" distR="0" wp14:anchorId="70E020F2" wp14:editId="615CC731">
            <wp:extent cx="4152900" cy="14859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52900" cy="1485900"/>
                    </a:xfrm>
                    <a:prstGeom prst="rect">
                      <a:avLst/>
                    </a:prstGeom>
                  </pic:spPr>
                </pic:pic>
              </a:graphicData>
            </a:graphic>
          </wp:inline>
        </w:drawing>
      </w:r>
    </w:p>
    <w:p w14:paraId="61F6722E" w14:textId="6AB1DD34" w:rsidR="0098665C" w:rsidRDefault="0098665C" w:rsidP="0098665C">
      <w:pPr>
        <w:pStyle w:val="Heading4"/>
      </w:pPr>
      <w:r>
        <w:t>Beginning Item # / Ending Item #</w:t>
      </w:r>
    </w:p>
    <w:p w14:paraId="50DED1A7" w14:textId="2EF62B24" w:rsidR="00A74CFE" w:rsidRPr="00E5397E" w:rsidRDefault="00A74CFE" w:rsidP="00A74CFE">
      <w:r>
        <w:t xml:space="preserve">Enter the beginning and ending </w:t>
      </w:r>
      <w:r w:rsidR="00775092">
        <w:t>Item Number</w:t>
      </w:r>
      <w:r>
        <w:t xml:space="preserve"> to </w:t>
      </w:r>
      <w:r w:rsidR="00775092">
        <w:t>rebuild bins and reset balances</w:t>
      </w:r>
      <w:r>
        <w:t xml:space="preserve"> for.</w:t>
      </w:r>
    </w:p>
    <w:p w14:paraId="7D577ED9" w14:textId="1D85B623" w:rsidR="0098665C" w:rsidRDefault="0098665C" w:rsidP="0098665C">
      <w:pPr>
        <w:pStyle w:val="Heading4"/>
      </w:pPr>
      <w:r>
        <w:t>Delete Bins with Zero Qty? – Toggle Box</w:t>
      </w:r>
    </w:p>
    <w:p w14:paraId="20AA3409" w14:textId="55D59CFC" w:rsidR="0098665C" w:rsidRDefault="0098665C" w:rsidP="0098665C">
      <w:r>
        <w:t xml:space="preserve">To </w:t>
      </w:r>
      <w:r w:rsidR="00775092">
        <w:t>delete all bins with a zero-quantity inventory despite the selected parameters</w:t>
      </w:r>
      <w:r>
        <w:t>, make sure that th</w:t>
      </w:r>
      <w:r w:rsidR="00775092">
        <w:t xml:space="preserve">is </w:t>
      </w:r>
      <w:r>
        <w:t>toggle box is checked.</w:t>
      </w:r>
    </w:p>
    <w:p w14:paraId="54068C87" w14:textId="2EE2263D" w:rsidR="0098665C" w:rsidRDefault="0098665C" w:rsidP="0098665C">
      <w:pPr>
        <w:pStyle w:val="Heading4"/>
      </w:pPr>
      <w:r>
        <w:t>Delete Bins with Negative Qty? – Toggle Box</w:t>
      </w:r>
    </w:p>
    <w:p w14:paraId="1A49E9C4" w14:textId="7A19D7BE" w:rsidR="0098665C" w:rsidRDefault="0098665C" w:rsidP="0098665C">
      <w:r>
        <w:t xml:space="preserve">To </w:t>
      </w:r>
      <w:r w:rsidR="00775092">
        <w:t>delete all bins with a negative quantity despite the selected parameters</w:t>
      </w:r>
      <w:r>
        <w:t>, make sure that th</w:t>
      </w:r>
      <w:r w:rsidR="00775092">
        <w:t xml:space="preserve">is </w:t>
      </w:r>
      <w:r>
        <w:t>toggle box is checked.</w:t>
      </w:r>
    </w:p>
    <w:p w14:paraId="69477E58" w14:textId="77777777" w:rsidR="007D1C4A" w:rsidRDefault="007D1C4A" w:rsidP="0098665C"/>
    <w:p w14:paraId="42454E4B" w14:textId="00CDBEFB" w:rsidR="00893FE4" w:rsidRDefault="00C03B59" w:rsidP="00893FE4">
      <w:pPr>
        <w:pStyle w:val="Heading2"/>
      </w:pPr>
      <w:bookmarkStart w:id="159" w:name="_Toc45559553"/>
      <w:r>
        <w:t>Purge Unship / Post / Closed Releases</w:t>
      </w:r>
      <w:r w:rsidR="00893FE4">
        <w:t xml:space="preserve"> [</w:t>
      </w:r>
      <w:r>
        <w:t>NY9</w:t>
      </w:r>
      <w:r w:rsidR="00893FE4">
        <w:t>]</w:t>
      </w:r>
      <w:bookmarkEnd w:id="159"/>
    </w:p>
    <w:p w14:paraId="6E576586" w14:textId="53ADD30C" w:rsidR="00FD7449" w:rsidRDefault="00FD7449" w:rsidP="00FD7449">
      <w:pPr>
        <w:pStyle w:val="Heading3"/>
      </w:pPr>
      <w:bookmarkStart w:id="160" w:name="_Toc45559554"/>
      <w:r>
        <w:t>Overview</w:t>
      </w:r>
      <w:bookmarkEnd w:id="160"/>
    </w:p>
    <w:p w14:paraId="4E86573D" w14:textId="06C0D440" w:rsidR="00B370F7" w:rsidRPr="00B370F7" w:rsidRDefault="00B370F7" w:rsidP="00B370F7">
      <w:r>
        <w:t>This program will purge the user’s system of any old unshipped, post, and closed releases. In order to run this program, the user must first back up their database for data security.</w:t>
      </w:r>
    </w:p>
    <w:p w14:paraId="6209C478" w14:textId="62553688" w:rsidR="00FD7449" w:rsidRPr="00893FE4" w:rsidRDefault="007D1C4A" w:rsidP="00FD7449">
      <w:r>
        <w:rPr>
          <w:noProof/>
        </w:rPr>
        <w:drawing>
          <wp:inline distT="0" distB="0" distL="0" distR="0" wp14:anchorId="265319CB" wp14:editId="7E17639B">
            <wp:extent cx="4242435" cy="1988185"/>
            <wp:effectExtent l="0" t="0" r="571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42435" cy="1988185"/>
                    </a:xfrm>
                    <a:prstGeom prst="rect">
                      <a:avLst/>
                    </a:prstGeom>
                    <a:noFill/>
                    <a:ln>
                      <a:noFill/>
                    </a:ln>
                  </pic:spPr>
                </pic:pic>
              </a:graphicData>
            </a:graphic>
          </wp:inline>
        </w:drawing>
      </w:r>
    </w:p>
    <w:p w14:paraId="7D38F53F" w14:textId="3C5CEE64" w:rsidR="00893FE4" w:rsidRDefault="00C03B59" w:rsidP="00893FE4">
      <w:pPr>
        <w:pStyle w:val="Heading2"/>
      </w:pPr>
      <w:bookmarkStart w:id="161" w:name="_Toc45559555"/>
      <w:r>
        <w:t>Purge Customers</w:t>
      </w:r>
      <w:r w:rsidR="00893FE4">
        <w:t xml:space="preserve"> [</w:t>
      </w:r>
      <w:r>
        <w:t>NY)</w:t>
      </w:r>
      <w:r w:rsidR="00893FE4">
        <w:t>]</w:t>
      </w:r>
      <w:bookmarkEnd w:id="161"/>
    </w:p>
    <w:p w14:paraId="36F8A539" w14:textId="77777777" w:rsidR="00FD7449" w:rsidRDefault="00FD7449" w:rsidP="00FD7449">
      <w:pPr>
        <w:pStyle w:val="Heading3"/>
      </w:pPr>
      <w:bookmarkStart w:id="162" w:name="_Toc45559556"/>
      <w:r>
        <w:t>Overview</w:t>
      </w:r>
      <w:bookmarkEnd w:id="162"/>
    </w:p>
    <w:p w14:paraId="77B0B015" w14:textId="54AB2711" w:rsidR="00B370F7" w:rsidRPr="00B370F7" w:rsidRDefault="00B370F7" w:rsidP="00B370F7">
      <w:r>
        <w:t>This program will purge the user’s system of any customers within the user-selected parameters. In order to run this program, the user must first back up their database for data security.</w:t>
      </w:r>
    </w:p>
    <w:p w14:paraId="04947238" w14:textId="31249BCF" w:rsidR="00FD7449" w:rsidRDefault="00FD7449" w:rsidP="00FD7449">
      <w:pPr>
        <w:pStyle w:val="Heading3"/>
      </w:pPr>
      <w:bookmarkStart w:id="163" w:name="_Toc45559557"/>
      <w:r>
        <w:t>Selection Parameters</w:t>
      </w:r>
      <w:bookmarkEnd w:id="163"/>
    </w:p>
    <w:p w14:paraId="647A30F5" w14:textId="235B2AD5" w:rsidR="008D05CE" w:rsidRPr="008D05CE" w:rsidRDefault="008D05CE" w:rsidP="008D05CE">
      <w:r>
        <w:rPr>
          <w:noProof/>
        </w:rPr>
        <w:drawing>
          <wp:inline distT="0" distB="0" distL="0" distR="0" wp14:anchorId="7B86E619" wp14:editId="01363A2F">
            <wp:extent cx="4095750" cy="11525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95750" cy="1152525"/>
                    </a:xfrm>
                    <a:prstGeom prst="rect">
                      <a:avLst/>
                    </a:prstGeom>
                  </pic:spPr>
                </pic:pic>
              </a:graphicData>
            </a:graphic>
          </wp:inline>
        </w:drawing>
      </w:r>
    </w:p>
    <w:p w14:paraId="42D8D5FB" w14:textId="6E9AA434" w:rsidR="0098665C" w:rsidRDefault="0098665C" w:rsidP="0098665C">
      <w:pPr>
        <w:pStyle w:val="Heading4"/>
      </w:pPr>
      <w:bookmarkStart w:id="164" w:name="_Hlk45270358"/>
      <w:r>
        <w:t xml:space="preserve">Beginning </w:t>
      </w:r>
      <w:r w:rsidR="009E0758">
        <w:t>Customer #</w:t>
      </w:r>
      <w:r>
        <w:t xml:space="preserve"> / Ending </w:t>
      </w:r>
      <w:r w:rsidR="009E0758">
        <w:t>Customer #</w:t>
      </w:r>
    </w:p>
    <w:bookmarkEnd w:id="164"/>
    <w:p w14:paraId="10CCC3AB" w14:textId="4BA9C823" w:rsidR="00A74CFE" w:rsidRDefault="00A74CFE" w:rsidP="00A74CFE">
      <w:r>
        <w:t xml:space="preserve">Enter the beginning and ending </w:t>
      </w:r>
      <w:r w:rsidR="00775092">
        <w:t>Customer Number</w:t>
      </w:r>
      <w:r>
        <w:t xml:space="preserve"> to </w:t>
      </w:r>
      <w:r w:rsidR="00775092">
        <w:t>purge customers</w:t>
      </w:r>
      <w:r>
        <w:t xml:space="preserve"> for.</w:t>
      </w:r>
    </w:p>
    <w:p w14:paraId="4B6FB697" w14:textId="17BC8A76" w:rsidR="007D1C4A" w:rsidRDefault="007D1C4A" w:rsidP="00A74CFE"/>
    <w:p w14:paraId="37188EE9" w14:textId="77777777" w:rsidR="007D1C4A" w:rsidRPr="00E5397E" w:rsidRDefault="007D1C4A" w:rsidP="00A74CFE"/>
    <w:p w14:paraId="54687ED5" w14:textId="43CA3617" w:rsidR="00893FE4" w:rsidRDefault="00C03B59" w:rsidP="00893FE4">
      <w:pPr>
        <w:pStyle w:val="Heading2"/>
      </w:pPr>
      <w:bookmarkStart w:id="165" w:name="_Toc45559558"/>
      <w:r>
        <w:t>Copy Customer Notes</w:t>
      </w:r>
      <w:r w:rsidR="00893FE4">
        <w:t xml:space="preserve"> [</w:t>
      </w:r>
      <w:r>
        <w:t>NY!</w:t>
      </w:r>
      <w:r w:rsidR="00893FE4">
        <w:t>]</w:t>
      </w:r>
      <w:bookmarkEnd w:id="165"/>
    </w:p>
    <w:p w14:paraId="3CAD413B" w14:textId="77777777" w:rsidR="00FD7449" w:rsidRDefault="00FD7449" w:rsidP="00FD7449">
      <w:pPr>
        <w:pStyle w:val="Heading3"/>
      </w:pPr>
      <w:bookmarkStart w:id="166" w:name="_Toc45559559"/>
      <w:r>
        <w:t>Overview</w:t>
      </w:r>
      <w:bookmarkEnd w:id="166"/>
    </w:p>
    <w:p w14:paraId="27C81A32" w14:textId="7226508B" w:rsidR="00B370F7" w:rsidRPr="00B370F7" w:rsidRDefault="00B370F7" w:rsidP="00B370F7">
      <w:r>
        <w:t>This program will copy any customer notes within the user-selected parameters. In order to run this program, the user must first back up their database for data security.</w:t>
      </w:r>
    </w:p>
    <w:p w14:paraId="61F57922" w14:textId="1EC4EDD3" w:rsidR="00FD7449" w:rsidRDefault="00FD7449" w:rsidP="00FD7449">
      <w:pPr>
        <w:pStyle w:val="Heading3"/>
      </w:pPr>
      <w:bookmarkStart w:id="167" w:name="_Toc45559560"/>
      <w:r>
        <w:t>Selection Parameters</w:t>
      </w:r>
      <w:bookmarkEnd w:id="167"/>
    </w:p>
    <w:p w14:paraId="03E47B5B" w14:textId="175274F0" w:rsidR="008D05CE" w:rsidRPr="008D05CE" w:rsidRDefault="008D05CE" w:rsidP="008D05CE">
      <w:r>
        <w:rPr>
          <w:noProof/>
        </w:rPr>
        <w:drawing>
          <wp:inline distT="0" distB="0" distL="0" distR="0" wp14:anchorId="515CE8AA" wp14:editId="7456948D">
            <wp:extent cx="4105275" cy="11049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05275" cy="1104900"/>
                    </a:xfrm>
                    <a:prstGeom prst="rect">
                      <a:avLst/>
                    </a:prstGeom>
                  </pic:spPr>
                </pic:pic>
              </a:graphicData>
            </a:graphic>
          </wp:inline>
        </w:drawing>
      </w:r>
    </w:p>
    <w:p w14:paraId="075B2A49" w14:textId="029FFE6E" w:rsidR="0098665C" w:rsidRDefault="009E0758" w:rsidP="0098665C">
      <w:pPr>
        <w:pStyle w:val="Heading4"/>
      </w:pPr>
      <w:r>
        <w:t>Customer Range Begin</w:t>
      </w:r>
      <w:r w:rsidR="0098665C">
        <w:t xml:space="preserve"> / </w:t>
      </w:r>
      <w:r>
        <w:t>Customer Range End</w:t>
      </w:r>
    </w:p>
    <w:p w14:paraId="04C73F91" w14:textId="16ABCF49" w:rsidR="00A74CFE" w:rsidRPr="00E5397E" w:rsidRDefault="00A74CFE" w:rsidP="00A74CFE">
      <w:bookmarkStart w:id="168" w:name="_Hlk45270374"/>
      <w:r>
        <w:t xml:space="preserve">Enter the beginning and ending </w:t>
      </w:r>
      <w:r w:rsidR="00775092">
        <w:t xml:space="preserve">Customer Numbers </w:t>
      </w:r>
      <w:r>
        <w:t xml:space="preserve">to </w:t>
      </w:r>
      <w:r w:rsidR="00775092">
        <w:t>copy customer notes</w:t>
      </w:r>
      <w:r>
        <w:t xml:space="preserve"> for.</w:t>
      </w:r>
    </w:p>
    <w:p w14:paraId="4FDCAEF9" w14:textId="24A9EAED" w:rsidR="0098665C" w:rsidRDefault="009E0758" w:rsidP="0098665C">
      <w:pPr>
        <w:pStyle w:val="Heading4"/>
      </w:pPr>
      <w:r>
        <w:t>Override Estimates?</w:t>
      </w:r>
      <w:r w:rsidR="0098665C">
        <w:t xml:space="preserve"> – Toggle Box</w:t>
      </w:r>
    </w:p>
    <w:p w14:paraId="6031646A" w14:textId="169CBDE9" w:rsidR="0098665C" w:rsidRDefault="0098665C" w:rsidP="0098665C">
      <w:r>
        <w:t xml:space="preserve">To </w:t>
      </w:r>
      <w:r w:rsidR="00775092">
        <w:t>override estimates within the selected parameters</w:t>
      </w:r>
      <w:r>
        <w:t xml:space="preserve">, make sure that the </w:t>
      </w:r>
      <w:r w:rsidR="00775092">
        <w:t>Override Estimates</w:t>
      </w:r>
      <w:r>
        <w:t xml:space="preserve"> toggle box is checked.</w:t>
      </w:r>
    </w:p>
    <w:p w14:paraId="162E6193" w14:textId="59E2D143" w:rsidR="007D1C4A" w:rsidRDefault="007D1C4A" w:rsidP="0098665C"/>
    <w:p w14:paraId="6D82D2AD" w14:textId="77777777" w:rsidR="007D1C4A" w:rsidRDefault="007D1C4A" w:rsidP="0098665C"/>
    <w:p w14:paraId="29E159D6" w14:textId="118C59EC" w:rsidR="00893FE4" w:rsidRDefault="00C03B59" w:rsidP="00893FE4">
      <w:pPr>
        <w:pStyle w:val="Heading2"/>
      </w:pPr>
      <w:bookmarkStart w:id="169" w:name="_Toc45559561"/>
      <w:bookmarkEnd w:id="168"/>
      <w:r>
        <w:t>Fix FG History Cost</w:t>
      </w:r>
      <w:r w:rsidR="00893FE4">
        <w:t xml:space="preserve"> [</w:t>
      </w:r>
      <w:r>
        <w:t>NY@</w:t>
      </w:r>
      <w:r w:rsidR="00893FE4">
        <w:t>]</w:t>
      </w:r>
      <w:bookmarkEnd w:id="169"/>
    </w:p>
    <w:p w14:paraId="421D10C9" w14:textId="77777777" w:rsidR="00FD7449" w:rsidRDefault="00FD7449" w:rsidP="00FD7449">
      <w:pPr>
        <w:pStyle w:val="Heading3"/>
      </w:pPr>
      <w:bookmarkStart w:id="170" w:name="_Toc45559562"/>
      <w:r>
        <w:t>Overview</w:t>
      </w:r>
      <w:bookmarkEnd w:id="170"/>
    </w:p>
    <w:p w14:paraId="42ECCFDE" w14:textId="60B8FA91" w:rsidR="00B370F7" w:rsidRPr="00B370F7" w:rsidRDefault="00B370F7" w:rsidP="00B370F7">
      <w:r>
        <w:t>This program will fix Finished Good History Costs within the user-selected parameters. In order to run this program, the user must first back up their database for data security.</w:t>
      </w:r>
    </w:p>
    <w:p w14:paraId="0163A7D5" w14:textId="50CB052B" w:rsidR="00FD7449" w:rsidRDefault="00FD7449" w:rsidP="00FD7449">
      <w:pPr>
        <w:pStyle w:val="Heading3"/>
      </w:pPr>
      <w:bookmarkStart w:id="171" w:name="_Toc45559563"/>
      <w:r>
        <w:t>Selection Parameters</w:t>
      </w:r>
      <w:bookmarkEnd w:id="171"/>
    </w:p>
    <w:p w14:paraId="17922D79" w14:textId="5257FEBE" w:rsidR="003A1247" w:rsidRPr="003A1247" w:rsidRDefault="003A1247" w:rsidP="003A1247">
      <w:r>
        <w:rPr>
          <w:noProof/>
        </w:rPr>
        <w:drawing>
          <wp:inline distT="0" distB="0" distL="0" distR="0" wp14:anchorId="14D49A37" wp14:editId="3B2CE5A1">
            <wp:extent cx="4143375" cy="22860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43375" cy="2286000"/>
                    </a:xfrm>
                    <a:prstGeom prst="rect">
                      <a:avLst/>
                    </a:prstGeom>
                  </pic:spPr>
                </pic:pic>
              </a:graphicData>
            </a:graphic>
          </wp:inline>
        </w:drawing>
      </w:r>
    </w:p>
    <w:p w14:paraId="5DB2EA73" w14:textId="2D04125B" w:rsidR="009E0758" w:rsidRDefault="009E0758" w:rsidP="009E0758">
      <w:pPr>
        <w:pStyle w:val="Heading4"/>
      </w:pPr>
      <w:r>
        <w:t xml:space="preserve">Beginning </w:t>
      </w:r>
      <w:r w:rsidR="00775092">
        <w:t>Item #</w:t>
      </w:r>
      <w:r>
        <w:t xml:space="preserve"> / Ending </w:t>
      </w:r>
      <w:r w:rsidR="00775092">
        <w:t>Item #</w:t>
      </w:r>
    </w:p>
    <w:p w14:paraId="377D1454" w14:textId="20ACEDB0" w:rsidR="00A74CFE" w:rsidRPr="00E5397E" w:rsidRDefault="00A74CFE" w:rsidP="00A74CFE">
      <w:r>
        <w:t xml:space="preserve">Enter the beginning and ending </w:t>
      </w:r>
      <w:r w:rsidR="00775092">
        <w:t>Item Number</w:t>
      </w:r>
      <w:r>
        <w:t xml:space="preserve"> to </w:t>
      </w:r>
      <w:r w:rsidR="00775092">
        <w:t>fix finished good history cost</w:t>
      </w:r>
      <w:r>
        <w:t xml:space="preserve"> for.</w:t>
      </w:r>
    </w:p>
    <w:p w14:paraId="73125661" w14:textId="3DEF619F" w:rsidR="009E0758" w:rsidRDefault="00775092" w:rsidP="009E0758">
      <w:pPr>
        <w:pStyle w:val="Heading4"/>
      </w:pPr>
      <w:r>
        <w:t>Use FG Item costs if PO, Job, or Receipt Not Found</w:t>
      </w:r>
      <w:r w:rsidR="009E0758">
        <w:t xml:space="preserve"> – Toggle Box</w:t>
      </w:r>
    </w:p>
    <w:p w14:paraId="2188B04A" w14:textId="4B0164C3" w:rsidR="009E0758" w:rsidRDefault="009E0758" w:rsidP="009E0758">
      <w:r>
        <w:t xml:space="preserve">To </w:t>
      </w:r>
      <w:r w:rsidR="00F97BF0">
        <w:t xml:space="preserve">use Finished Good item costs from the system is there </w:t>
      </w:r>
      <w:r w:rsidR="004A03E7">
        <w:t>are not purchase orders, jobs, or receipts within the selected parameters to pull prices from</w:t>
      </w:r>
      <w:r>
        <w:t>, make sure that th</w:t>
      </w:r>
      <w:r w:rsidR="004A03E7">
        <w:t xml:space="preserve">is </w:t>
      </w:r>
      <w:r>
        <w:t>toggle box is checked.</w:t>
      </w:r>
    </w:p>
    <w:p w14:paraId="693C6DEE" w14:textId="73BEF52F" w:rsidR="009E0758" w:rsidRDefault="00726584" w:rsidP="009E0758">
      <w:pPr>
        <w:pStyle w:val="Heading4"/>
      </w:pPr>
      <w:r>
        <w:t>Include Receipts Without Job or PO</w:t>
      </w:r>
      <w:r w:rsidR="009E0758">
        <w:t xml:space="preserve"> – Toggle Box</w:t>
      </w:r>
    </w:p>
    <w:p w14:paraId="4E524456" w14:textId="4CC88233" w:rsidR="009E0758" w:rsidRDefault="009E0758" w:rsidP="009E0758">
      <w:r>
        <w:t xml:space="preserve">To </w:t>
      </w:r>
      <w:r w:rsidR="004A03E7">
        <w:t>include receipts within the selected parameters that do not have an attached job or purchase order</w:t>
      </w:r>
      <w:r>
        <w:t>, make sure that th</w:t>
      </w:r>
      <w:r w:rsidR="004A03E7">
        <w:t xml:space="preserve">is </w:t>
      </w:r>
      <w:r>
        <w:t>toggle box is checked.</w:t>
      </w:r>
    </w:p>
    <w:p w14:paraId="7D722FBE" w14:textId="54B540D3" w:rsidR="009E0758" w:rsidRDefault="00726584" w:rsidP="009E0758">
      <w:pPr>
        <w:pStyle w:val="Heading4"/>
      </w:pPr>
      <w:r>
        <w:t>Fix Cost for “0” in Cost and “?” in Cost Only</w:t>
      </w:r>
      <w:r w:rsidR="009E0758">
        <w:t xml:space="preserve"> – Toggle Box</w:t>
      </w:r>
    </w:p>
    <w:p w14:paraId="209E84CF" w14:textId="3A0159B2" w:rsidR="009E0758" w:rsidRDefault="009E0758" w:rsidP="009E0758">
      <w:r>
        <w:t xml:space="preserve">To </w:t>
      </w:r>
      <w:r w:rsidR="004A03E7">
        <w:t>only fix costs whose current data is either unknown or equal to zero</w:t>
      </w:r>
      <w:r>
        <w:t>, make sure that th</w:t>
      </w:r>
      <w:r w:rsidR="004A03E7">
        <w:t xml:space="preserve">is </w:t>
      </w:r>
      <w:r>
        <w:t>toggle box is checked.</w:t>
      </w:r>
    </w:p>
    <w:p w14:paraId="5C1E44CF" w14:textId="676E10F1" w:rsidR="009E0758" w:rsidRDefault="00726584" w:rsidP="009E0758">
      <w:pPr>
        <w:pStyle w:val="Heading4"/>
      </w:pPr>
      <w:r>
        <w:t>Include Inactive Items</w:t>
      </w:r>
      <w:r w:rsidR="009E0758">
        <w:t xml:space="preserve"> – Toggle Box</w:t>
      </w:r>
    </w:p>
    <w:p w14:paraId="10429643" w14:textId="148D11FD" w:rsidR="009E0758" w:rsidRDefault="009E0758" w:rsidP="009E0758">
      <w:r>
        <w:t xml:space="preserve">To </w:t>
      </w:r>
      <w:r w:rsidR="004A03E7">
        <w:t>include inactive items that are within the selected parameters</w:t>
      </w:r>
      <w:r>
        <w:t xml:space="preserve">, make sure that the </w:t>
      </w:r>
      <w:r w:rsidR="004A03E7">
        <w:t>Include Inactive Items</w:t>
      </w:r>
      <w:r>
        <w:t xml:space="preserve"> toggle box is checked.</w:t>
      </w:r>
    </w:p>
    <w:p w14:paraId="61696383" w14:textId="16CDD336" w:rsidR="009E0758" w:rsidRDefault="00726584" w:rsidP="009E0758">
      <w:pPr>
        <w:pStyle w:val="Heading4"/>
      </w:pPr>
      <w:r>
        <w:t>Report on Proposed Changes Only</w:t>
      </w:r>
      <w:r w:rsidR="009E0758">
        <w:t xml:space="preserve"> – Toggle Box</w:t>
      </w:r>
    </w:p>
    <w:p w14:paraId="231B8CBB" w14:textId="745B4459" w:rsidR="009E0758" w:rsidRDefault="009E0758" w:rsidP="009E0758">
      <w:r>
        <w:t xml:space="preserve">To </w:t>
      </w:r>
      <w:r w:rsidR="004A03E7">
        <w:t>only show proposed changes for items within the selected parameters prior to making any of those changes</w:t>
      </w:r>
      <w:r>
        <w:t>, make sure that th</w:t>
      </w:r>
      <w:r w:rsidR="004A03E7">
        <w:t xml:space="preserve">is </w:t>
      </w:r>
      <w:r>
        <w:t>toggle box is checked.</w:t>
      </w:r>
    </w:p>
    <w:p w14:paraId="75685EEB" w14:textId="2AA40363" w:rsidR="009E0758" w:rsidRDefault="00726584" w:rsidP="009E0758">
      <w:pPr>
        <w:pStyle w:val="Heading4"/>
      </w:pPr>
      <w:r>
        <w:t>Run Recalc Costs for Each FG Item</w:t>
      </w:r>
      <w:r w:rsidR="009E0758">
        <w:t xml:space="preserve"> – Toggle Box</w:t>
      </w:r>
    </w:p>
    <w:p w14:paraId="400E4705" w14:textId="57F8DEC4" w:rsidR="009E0758" w:rsidRDefault="009E0758" w:rsidP="009E0758">
      <w:r>
        <w:t xml:space="preserve">To </w:t>
      </w:r>
      <w:r w:rsidR="004A03E7">
        <w:t>run the program utility to recalculate any costs in case any changes were made to finished good items within the selected parameters</w:t>
      </w:r>
      <w:r>
        <w:t>, make sure that th</w:t>
      </w:r>
      <w:r w:rsidR="004A03E7">
        <w:t xml:space="preserve">is </w:t>
      </w:r>
      <w:r>
        <w:t>toggle box is checked.</w:t>
      </w:r>
    </w:p>
    <w:p w14:paraId="68B62E42" w14:textId="77777777" w:rsidR="009E0758" w:rsidRDefault="009E0758" w:rsidP="009E0758">
      <w:pPr>
        <w:pStyle w:val="Heading4"/>
      </w:pPr>
      <w:bookmarkStart w:id="172" w:name="_Hlk42885307"/>
      <w:bookmarkStart w:id="173" w:name="_Hlk42885728"/>
      <w:bookmarkStart w:id="174" w:name="_Hlk42885248"/>
      <w:r>
        <w:t>Export to Excel? – Toggle Box</w:t>
      </w:r>
    </w:p>
    <w:p w14:paraId="30198114" w14:textId="77777777" w:rsidR="009E0758" w:rsidRPr="00CC767A" w:rsidRDefault="009E0758" w:rsidP="009E0758">
      <w:r>
        <w:t>To export the printed file to an excel document, make sure that the Export to Excel toggle box is checked.</w:t>
      </w:r>
    </w:p>
    <w:p w14:paraId="5D79B3B5" w14:textId="77777777" w:rsidR="009E0758" w:rsidRDefault="009E0758" w:rsidP="009E0758">
      <w:pPr>
        <w:pStyle w:val="Heading4"/>
      </w:pPr>
      <w:r>
        <w:t>Auto Run Excel? – Toggle Box</w:t>
      </w:r>
    </w:p>
    <w:p w14:paraId="20EFFF9F" w14:textId="77777777" w:rsidR="009E0758" w:rsidRPr="00CC767A" w:rsidRDefault="009E0758" w:rsidP="009E0758">
      <w:r>
        <w:t>To automatically open the new excel document, make sure that the Auto Run Excel toggle box is checked.</w:t>
      </w:r>
    </w:p>
    <w:bookmarkEnd w:id="172"/>
    <w:p w14:paraId="322E3A93" w14:textId="77777777" w:rsidR="009E0758" w:rsidRDefault="009E0758" w:rsidP="009E0758">
      <w:pPr>
        <w:pStyle w:val="Heading4"/>
      </w:pPr>
      <w:r>
        <w:t>If Yes, File Name</w:t>
      </w:r>
    </w:p>
    <w:p w14:paraId="3289DBA4" w14:textId="000D454D" w:rsidR="009E0758" w:rsidRDefault="009E0758" w:rsidP="009E0758">
      <w:r>
        <w:t>If exporting the file to Excel, enter the desired file name.</w:t>
      </w:r>
      <w:bookmarkEnd w:id="173"/>
      <w:bookmarkEnd w:id="174"/>
    </w:p>
    <w:p w14:paraId="18283E91" w14:textId="1FE31146" w:rsidR="007D1C4A" w:rsidRDefault="007D1C4A" w:rsidP="009E0758"/>
    <w:p w14:paraId="651A6FF6" w14:textId="77777777" w:rsidR="007D1C4A" w:rsidRDefault="007D1C4A" w:rsidP="009E0758"/>
    <w:p w14:paraId="50D93B78" w14:textId="0D445611" w:rsidR="00893FE4" w:rsidRDefault="00C03B59" w:rsidP="00893FE4">
      <w:pPr>
        <w:pStyle w:val="Heading2"/>
      </w:pPr>
      <w:bookmarkStart w:id="175" w:name="_Toc45559564"/>
      <w:r>
        <w:t>Fix RM History Cost</w:t>
      </w:r>
      <w:r w:rsidR="00893FE4">
        <w:t xml:space="preserve"> [</w:t>
      </w:r>
      <w:r>
        <w:t>NY#</w:t>
      </w:r>
      <w:r w:rsidR="00893FE4">
        <w:t>]</w:t>
      </w:r>
      <w:bookmarkEnd w:id="175"/>
    </w:p>
    <w:p w14:paraId="7B7CB9C6" w14:textId="77777777" w:rsidR="00FD7449" w:rsidRDefault="00FD7449" w:rsidP="00FD7449">
      <w:pPr>
        <w:pStyle w:val="Heading3"/>
      </w:pPr>
      <w:bookmarkStart w:id="176" w:name="_Toc45559565"/>
      <w:r>
        <w:t>Overview</w:t>
      </w:r>
      <w:bookmarkEnd w:id="176"/>
    </w:p>
    <w:p w14:paraId="60A756EE" w14:textId="5AC8B5CA" w:rsidR="00B370F7" w:rsidRPr="00B370F7" w:rsidRDefault="00B370F7" w:rsidP="00B370F7">
      <w:bookmarkStart w:id="177" w:name="_Hlk45452929"/>
      <w:r>
        <w:t>This program will fix Raw Material History Costs within the user-selected parameters. In order to run this program, the user must first back up their database for data security.</w:t>
      </w:r>
    </w:p>
    <w:p w14:paraId="68868EB8" w14:textId="64D52AC3" w:rsidR="00FD7449" w:rsidRDefault="00FD7449" w:rsidP="00FD7449">
      <w:pPr>
        <w:pStyle w:val="Heading3"/>
      </w:pPr>
      <w:bookmarkStart w:id="178" w:name="_Toc45559566"/>
      <w:bookmarkEnd w:id="177"/>
      <w:r>
        <w:t>Selection Parameters</w:t>
      </w:r>
      <w:bookmarkEnd w:id="178"/>
    </w:p>
    <w:p w14:paraId="60D679FE" w14:textId="1380BD0C" w:rsidR="003A1247" w:rsidRPr="003A1247" w:rsidRDefault="003A1247" w:rsidP="003A1247">
      <w:r>
        <w:rPr>
          <w:noProof/>
        </w:rPr>
        <w:drawing>
          <wp:inline distT="0" distB="0" distL="0" distR="0" wp14:anchorId="4CE12C48" wp14:editId="756CA576">
            <wp:extent cx="4143375" cy="110490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43375" cy="1104900"/>
                    </a:xfrm>
                    <a:prstGeom prst="rect">
                      <a:avLst/>
                    </a:prstGeom>
                  </pic:spPr>
                </pic:pic>
              </a:graphicData>
            </a:graphic>
          </wp:inline>
        </w:drawing>
      </w:r>
    </w:p>
    <w:p w14:paraId="4E902DCE" w14:textId="69D5BF63" w:rsidR="009E0758" w:rsidRDefault="009E0758" w:rsidP="009E0758">
      <w:pPr>
        <w:pStyle w:val="Heading4"/>
      </w:pPr>
      <w:r>
        <w:t xml:space="preserve">Beginning </w:t>
      </w:r>
      <w:r w:rsidR="00966927">
        <w:t>Item #</w:t>
      </w:r>
      <w:r>
        <w:t xml:space="preserve"> / Ending </w:t>
      </w:r>
      <w:r w:rsidR="00966927">
        <w:t>Item #</w:t>
      </w:r>
    </w:p>
    <w:p w14:paraId="46D07342" w14:textId="233EF791" w:rsidR="00A74CFE" w:rsidRPr="00E5397E" w:rsidRDefault="00A74CFE" w:rsidP="00A74CFE">
      <w:r>
        <w:t xml:space="preserve">Enter the beginning and ending </w:t>
      </w:r>
      <w:r w:rsidR="004A03E7">
        <w:t>Item Number</w:t>
      </w:r>
      <w:r>
        <w:t xml:space="preserve"> to </w:t>
      </w:r>
      <w:r w:rsidR="004A03E7">
        <w:t>fix raw material history costs</w:t>
      </w:r>
      <w:r>
        <w:t xml:space="preserve"> for.</w:t>
      </w:r>
    </w:p>
    <w:p w14:paraId="22A23247" w14:textId="3256C3BF" w:rsidR="009E0758" w:rsidRDefault="00966927" w:rsidP="009E0758">
      <w:pPr>
        <w:pStyle w:val="Heading4"/>
      </w:pPr>
      <w:r>
        <w:t>Fix Cost for “0” in Cost and “?” in Cost Only</w:t>
      </w:r>
      <w:r w:rsidR="009E0758">
        <w:t xml:space="preserve"> – Toggle Box</w:t>
      </w:r>
    </w:p>
    <w:p w14:paraId="05266E24" w14:textId="4A1DD1FF" w:rsidR="004A03E7" w:rsidRDefault="004A03E7" w:rsidP="004A03E7">
      <w:r>
        <w:t>To only fix costs whose current data is either unknown or equal to zero, make sure that this toggle box is checked.</w:t>
      </w:r>
    </w:p>
    <w:p w14:paraId="750E1107" w14:textId="77777777" w:rsidR="007D1C4A" w:rsidRDefault="007D1C4A" w:rsidP="004A03E7"/>
    <w:p w14:paraId="5D252A27" w14:textId="3C6F55D1" w:rsidR="00893FE4" w:rsidRDefault="00C03B59" w:rsidP="00893FE4">
      <w:pPr>
        <w:pStyle w:val="Heading2"/>
      </w:pPr>
      <w:bookmarkStart w:id="179" w:name="_Toc45559567"/>
      <w:r>
        <w:t>Un-Post BOL’s</w:t>
      </w:r>
      <w:r w:rsidR="00893FE4">
        <w:t xml:space="preserve"> [</w:t>
      </w:r>
      <w:r>
        <w:t>NY&amp;</w:t>
      </w:r>
      <w:r w:rsidR="00893FE4">
        <w:t>]</w:t>
      </w:r>
      <w:bookmarkEnd w:id="179"/>
    </w:p>
    <w:p w14:paraId="33717919" w14:textId="2355DBFF" w:rsidR="00B370F7" w:rsidRPr="00B370F7" w:rsidRDefault="00B370F7" w:rsidP="00B370F7">
      <w:r>
        <w:t>This program will Un-Post an already posted, user-selected Bill of Lading.</w:t>
      </w:r>
    </w:p>
    <w:p w14:paraId="33DDBCCE" w14:textId="423E5241" w:rsidR="00FD7449" w:rsidRDefault="00FD7449" w:rsidP="00FD7449">
      <w:pPr>
        <w:pStyle w:val="Heading3"/>
      </w:pPr>
      <w:bookmarkStart w:id="180" w:name="_Toc45559568"/>
      <w:r>
        <w:t>Selection Parameters</w:t>
      </w:r>
      <w:bookmarkEnd w:id="180"/>
    </w:p>
    <w:p w14:paraId="6BE65AB5" w14:textId="5139677B" w:rsidR="003A1247" w:rsidRPr="003A1247" w:rsidRDefault="003A1247" w:rsidP="003A1247">
      <w:r>
        <w:rPr>
          <w:noProof/>
        </w:rPr>
        <w:drawing>
          <wp:inline distT="0" distB="0" distL="0" distR="0" wp14:anchorId="2243A7B0" wp14:editId="1884C1CA">
            <wp:extent cx="4248150" cy="6762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48150" cy="676275"/>
                    </a:xfrm>
                    <a:prstGeom prst="rect">
                      <a:avLst/>
                    </a:prstGeom>
                  </pic:spPr>
                </pic:pic>
              </a:graphicData>
            </a:graphic>
          </wp:inline>
        </w:drawing>
      </w:r>
    </w:p>
    <w:p w14:paraId="5CA0F22B" w14:textId="490031B4" w:rsidR="00FD7449" w:rsidRDefault="009E0758" w:rsidP="00FD7449">
      <w:pPr>
        <w:pStyle w:val="Heading4"/>
      </w:pPr>
      <w:r>
        <w:t>BOL #</w:t>
      </w:r>
    </w:p>
    <w:p w14:paraId="25773277" w14:textId="5B30A4B5" w:rsidR="00FD7449" w:rsidRPr="00893FE4" w:rsidRDefault="004A03E7" w:rsidP="00FD7449">
      <w:r>
        <w:t>Enter a valid Bill of Lading number to mark as un-posted.</w:t>
      </w:r>
    </w:p>
    <w:p w14:paraId="2786E84E" w14:textId="434226B3" w:rsidR="00893FE4" w:rsidRDefault="00C03B59" w:rsidP="00893FE4">
      <w:pPr>
        <w:pStyle w:val="Heading2"/>
      </w:pPr>
      <w:bookmarkStart w:id="181" w:name="_Toc45559569"/>
      <w:r>
        <w:t>Delete Duplicate Web Orders</w:t>
      </w:r>
      <w:r w:rsidR="00893FE4">
        <w:t xml:space="preserve"> [</w:t>
      </w:r>
      <w:r>
        <w:t>NY^</w:t>
      </w:r>
      <w:r w:rsidR="00893FE4">
        <w:t>]</w:t>
      </w:r>
      <w:bookmarkEnd w:id="181"/>
    </w:p>
    <w:p w14:paraId="280739F0" w14:textId="2FE5821B" w:rsidR="00B370F7" w:rsidRPr="00B370F7" w:rsidRDefault="00B370F7" w:rsidP="00B370F7">
      <w:r>
        <w:t xml:space="preserve">This program will delete any duplicated web orders within the user-selected parameters. </w:t>
      </w:r>
    </w:p>
    <w:p w14:paraId="1DC7C747" w14:textId="034FDCCD" w:rsidR="00FD7449" w:rsidRDefault="00FD7449" w:rsidP="00FD7449">
      <w:pPr>
        <w:pStyle w:val="Heading3"/>
      </w:pPr>
      <w:bookmarkStart w:id="182" w:name="_Toc45559570"/>
      <w:r>
        <w:t>Selection Parameters</w:t>
      </w:r>
      <w:bookmarkEnd w:id="182"/>
    </w:p>
    <w:p w14:paraId="29D644D8" w14:textId="6DE1A538" w:rsidR="003A1247" w:rsidRPr="003A1247" w:rsidRDefault="003A1247" w:rsidP="003A1247">
      <w:r>
        <w:rPr>
          <w:noProof/>
        </w:rPr>
        <w:drawing>
          <wp:inline distT="0" distB="0" distL="0" distR="0" wp14:anchorId="048C407F" wp14:editId="1392F206">
            <wp:extent cx="3705225" cy="374332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05225" cy="3743325"/>
                    </a:xfrm>
                    <a:prstGeom prst="rect">
                      <a:avLst/>
                    </a:prstGeom>
                  </pic:spPr>
                </pic:pic>
              </a:graphicData>
            </a:graphic>
          </wp:inline>
        </w:drawing>
      </w:r>
    </w:p>
    <w:p w14:paraId="1434A6FE" w14:textId="6F959EDE" w:rsidR="00FD7449" w:rsidRDefault="009E0758" w:rsidP="00FD7449">
      <w:pPr>
        <w:pStyle w:val="Heading4"/>
      </w:pPr>
      <w:r>
        <w:t>SEARCH FOR DUPLICATES</w:t>
      </w:r>
    </w:p>
    <w:p w14:paraId="59FCA24F" w14:textId="578A35E2" w:rsidR="009E0758" w:rsidRPr="004A03E7" w:rsidRDefault="004A03E7" w:rsidP="009E0758">
      <w:r>
        <w:t xml:space="preserve">Once all parameters have been set, click the </w:t>
      </w:r>
      <w:r>
        <w:rPr>
          <w:b/>
          <w:bCs/>
          <w:i/>
          <w:iCs/>
          <w:u w:val="single"/>
        </w:rPr>
        <w:t>“Search for Duplicates”</w:t>
      </w:r>
      <w:r>
        <w:t xml:space="preserve"> button to search the entire system for orders within the set parameters.</w:t>
      </w:r>
    </w:p>
    <w:p w14:paraId="46EB0688" w14:textId="089D31DF" w:rsidR="009E0758" w:rsidRDefault="009E0758" w:rsidP="009E0758">
      <w:pPr>
        <w:pStyle w:val="Heading4"/>
      </w:pPr>
      <w:r>
        <w:t>DELETE DUPLICATES</w:t>
      </w:r>
    </w:p>
    <w:p w14:paraId="42F71A97" w14:textId="098A5056" w:rsidR="00FD7449" w:rsidRPr="0072629B" w:rsidRDefault="004A03E7" w:rsidP="00FD7449">
      <w:r>
        <w:t xml:space="preserve">Once the duplicated documents have been listed, the user may select any files within the list. </w:t>
      </w:r>
      <w:r w:rsidR="0072629B">
        <w:t xml:space="preserve">To select multiple files, use the </w:t>
      </w:r>
      <w:r w:rsidR="0072629B">
        <w:rPr>
          <w:b/>
          <w:bCs/>
          <w:i/>
          <w:iCs/>
          <w:u w:val="single"/>
        </w:rPr>
        <w:t>“Control-Click”</w:t>
      </w:r>
      <w:r w:rsidR="0072629B">
        <w:t xml:space="preserve"> method. Once all desired files have been highlighted, the user may click the </w:t>
      </w:r>
      <w:r w:rsidR="0072629B">
        <w:rPr>
          <w:b/>
          <w:bCs/>
          <w:i/>
          <w:iCs/>
          <w:u w:val="single"/>
        </w:rPr>
        <w:t>“Delete Duplicates”</w:t>
      </w:r>
      <w:r w:rsidR="0072629B">
        <w:t xml:space="preserve"> to delete all the selected files from the system.</w:t>
      </w:r>
    </w:p>
    <w:p w14:paraId="59F6D198" w14:textId="77777777" w:rsidR="00044B5E" w:rsidRDefault="00044B5E" w:rsidP="00044B5E">
      <w:pPr>
        <w:pStyle w:val="Heading4"/>
      </w:pPr>
      <w:r>
        <w:t>CANCEL</w:t>
      </w:r>
    </w:p>
    <w:p w14:paraId="6CD3939A" w14:textId="600087C2" w:rsidR="00044B5E" w:rsidRPr="00DF6BEC" w:rsidRDefault="00044B5E" w:rsidP="00044B5E">
      <w:r>
        <w:t xml:space="preserve">Click the </w:t>
      </w:r>
      <w:r>
        <w:rPr>
          <w:b/>
          <w:bCs/>
          <w:i/>
          <w:iCs/>
          <w:u w:val="single"/>
        </w:rPr>
        <w:t>“Cancel”</w:t>
      </w:r>
      <w:r>
        <w:t xml:space="preserve"> button to cancel all changes to the </w:t>
      </w:r>
      <w:r w:rsidR="004A03E7">
        <w:t>Delete Duplicate Order Web Orders screen</w:t>
      </w:r>
      <w:r>
        <w:t xml:space="preserve"> without saving.</w:t>
      </w:r>
    </w:p>
    <w:p w14:paraId="5E05F671" w14:textId="312EF74D" w:rsidR="009E0758" w:rsidRDefault="009E0758" w:rsidP="009E0758">
      <w:pPr>
        <w:pStyle w:val="Heading4"/>
      </w:pPr>
      <w:r>
        <w:t>Customer #</w:t>
      </w:r>
    </w:p>
    <w:p w14:paraId="25CC2F22" w14:textId="5458D83F" w:rsidR="009E0758" w:rsidRPr="00893FE4" w:rsidRDefault="004A03E7" w:rsidP="009E0758">
      <w:r>
        <w:t>Enter a Customer Number to search for duplicated files.</w:t>
      </w:r>
    </w:p>
    <w:p w14:paraId="2538FC47" w14:textId="25267107" w:rsidR="009E0758" w:rsidRDefault="009E0758" w:rsidP="009E0758">
      <w:pPr>
        <w:pStyle w:val="Heading4"/>
      </w:pPr>
      <w:r>
        <w:t>Order Date</w:t>
      </w:r>
    </w:p>
    <w:p w14:paraId="1632E9DE" w14:textId="6ABAABCF" w:rsidR="009E0758" w:rsidRPr="00893FE4" w:rsidRDefault="004A03E7" w:rsidP="009E0758">
      <w:r>
        <w:t>Enter an order date to search for duplicated files.</w:t>
      </w:r>
    </w:p>
    <w:p w14:paraId="36D425CB" w14:textId="4BF20466" w:rsidR="009E0758" w:rsidRDefault="00966927" w:rsidP="009E0758">
      <w:pPr>
        <w:pStyle w:val="Heading4"/>
      </w:pPr>
      <w:r>
        <w:t>Allow Blank PO Numbers?</w:t>
      </w:r>
      <w:r w:rsidR="009E0758">
        <w:t xml:space="preserve"> – Toggle Box</w:t>
      </w:r>
    </w:p>
    <w:p w14:paraId="03BAA581" w14:textId="3A939071" w:rsidR="009E0758" w:rsidRDefault="009E0758" w:rsidP="009E0758">
      <w:r>
        <w:t xml:space="preserve">To </w:t>
      </w:r>
      <w:r w:rsidR="004A03E7">
        <w:t>allow any blank purchase orders to be included within the duplication search</w:t>
      </w:r>
      <w:r>
        <w:t>, make sure that th</w:t>
      </w:r>
      <w:r w:rsidR="004A03E7">
        <w:t xml:space="preserve">is </w:t>
      </w:r>
      <w:r>
        <w:t>toggle box is checked.</w:t>
      </w:r>
    </w:p>
    <w:p w14:paraId="3F9E519D" w14:textId="2288E80E" w:rsidR="00893FE4" w:rsidRDefault="00C03B59" w:rsidP="00893FE4">
      <w:pPr>
        <w:pStyle w:val="Heading2"/>
      </w:pPr>
      <w:bookmarkStart w:id="183" w:name="_Toc45559571"/>
      <w:r>
        <w:t>Delete All Current IU1 Receipts</w:t>
      </w:r>
      <w:r w:rsidR="00893FE4">
        <w:t xml:space="preserve"> [</w:t>
      </w:r>
      <w:r>
        <w:t>NY%</w:t>
      </w:r>
      <w:r w:rsidR="00893FE4">
        <w:t>]</w:t>
      </w:r>
      <w:bookmarkEnd w:id="183"/>
    </w:p>
    <w:p w14:paraId="1CC3F52A" w14:textId="77777777" w:rsidR="00FD7449" w:rsidRDefault="00FD7449" w:rsidP="00FD7449">
      <w:pPr>
        <w:pStyle w:val="Heading3"/>
      </w:pPr>
      <w:bookmarkStart w:id="184" w:name="_Toc45559572"/>
      <w:r>
        <w:t>Overview</w:t>
      </w:r>
      <w:bookmarkEnd w:id="184"/>
    </w:p>
    <w:p w14:paraId="12BD0FB1" w14:textId="5A127CFE" w:rsidR="00B370F7" w:rsidRPr="00B370F7" w:rsidRDefault="00B370F7" w:rsidP="00B370F7">
      <w:r>
        <w:t xml:space="preserve">This program will delete all current </w:t>
      </w:r>
      <w:r w:rsidR="00264868" w:rsidRPr="00264868">
        <w:rPr>
          <w:b/>
          <w:bCs/>
          <w:i/>
          <w:iCs/>
          <w:u w:val="single"/>
        </w:rPr>
        <w:t>“</w:t>
      </w:r>
      <w:r w:rsidRPr="00264868">
        <w:rPr>
          <w:b/>
          <w:bCs/>
          <w:i/>
          <w:iCs/>
          <w:u w:val="single"/>
        </w:rPr>
        <w:t>I</w:t>
      </w:r>
      <w:r w:rsidR="00264868" w:rsidRPr="00264868">
        <w:rPr>
          <w:b/>
          <w:bCs/>
          <w:i/>
          <w:iCs/>
          <w:u w:val="single"/>
        </w:rPr>
        <w:t>”-“</w:t>
      </w:r>
      <w:r w:rsidRPr="00264868">
        <w:rPr>
          <w:b/>
          <w:bCs/>
          <w:i/>
          <w:iCs/>
          <w:u w:val="single"/>
        </w:rPr>
        <w:t>U</w:t>
      </w:r>
      <w:r w:rsidR="00264868" w:rsidRPr="00264868">
        <w:rPr>
          <w:b/>
          <w:bCs/>
          <w:i/>
          <w:iCs/>
          <w:u w:val="single"/>
        </w:rPr>
        <w:t>”-“</w:t>
      </w:r>
      <w:r w:rsidRPr="00264868">
        <w:rPr>
          <w:b/>
          <w:bCs/>
          <w:i/>
          <w:iCs/>
          <w:u w:val="single"/>
        </w:rPr>
        <w:t>1</w:t>
      </w:r>
      <w:r w:rsidR="00264868" w:rsidRPr="00264868">
        <w:rPr>
          <w:b/>
          <w:bCs/>
          <w:i/>
          <w:iCs/>
          <w:u w:val="single"/>
        </w:rPr>
        <w:t>”</w:t>
      </w:r>
      <w:r>
        <w:t xml:space="preserve"> reports within the user-selected parameters. In order to run this program, the user must first back up their database for data security.</w:t>
      </w:r>
    </w:p>
    <w:p w14:paraId="5A5151FD" w14:textId="24DDB3B7" w:rsidR="00FD7449" w:rsidRDefault="00FD7449" w:rsidP="00FD7449">
      <w:pPr>
        <w:pStyle w:val="Heading3"/>
      </w:pPr>
      <w:bookmarkStart w:id="185" w:name="_Toc45559573"/>
      <w:r>
        <w:t>Selection Parameters</w:t>
      </w:r>
      <w:bookmarkEnd w:id="185"/>
    </w:p>
    <w:p w14:paraId="684435A4" w14:textId="1F0D5F6F" w:rsidR="003A1247" w:rsidRPr="003A1247" w:rsidRDefault="003A1247" w:rsidP="003A1247">
      <w:r>
        <w:rPr>
          <w:noProof/>
        </w:rPr>
        <w:drawing>
          <wp:inline distT="0" distB="0" distL="0" distR="0" wp14:anchorId="5F12ECE1" wp14:editId="74165F7B">
            <wp:extent cx="4171950" cy="11049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71950" cy="1104900"/>
                    </a:xfrm>
                    <a:prstGeom prst="rect">
                      <a:avLst/>
                    </a:prstGeom>
                  </pic:spPr>
                </pic:pic>
              </a:graphicData>
            </a:graphic>
          </wp:inline>
        </w:drawing>
      </w:r>
    </w:p>
    <w:p w14:paraId="7CC33AB6" w14:textId="3F05008F" w:rsidR="00FD7449" w:rsidRDefault="00966927" w:rsidP="00FD7449">
      <w:pPr>
        <w:pStyle w:val="Heading4"/>
      </w:pPr>
      <w:r>
        <w:t>Transaction Type</w:t>
      </w:r>
    </w:p>
    <w:p w14:paraId="68B05638" w14:textId="3EAC4DA6" w:rsidR="00FD7449" w:rsidRPr="00B370F7" w:rsidRDefault="00B370F7" w:rsidP="00FD7449">
      <w:r>
        <w:t xml:space="preserve">The user may enter a valid transaction type code to delete receipts for. Alternatively, press the </w:t>
      </w:r>
      <w:r>
        <w:rPr>
          <w:b/>
          <w:bCs/>
          <w:i/>
          <w:iCs/>
          <w:u w:val="single"/>
        </w:rPr>
        <w:t>“F1”</w:t>
      </w:r>
      <w:r>
        <w:t xml:space="preserve"> key to choose a valid transaction code type from a list of valid options.</w:t>
      </w:r>
    </w:p>
    <w:p w14:paraId="62BEA177" w14:textId="1C7C7CAC" w:rsidR="00966927" w:rsidRDefault="00966927" w:rsidP="00966927">
      <w:pPr>
        <w:pStyle w:val="Heading4"/>
      </w:pPr>
      <w:r>
        <w:t>From Date / To Date</w:t>
      </w:r>
    </w:p>
    <w:p w14:paraId="46454B9D" w14:textId="0DD923C7" w:rsidR="00966927" w:rsidRDefault="00966927" w:rsidP="00966927">
      <w:r>
        <w:t xml:space="preserve">Enter the beginning and ending </w:t>
      </w:r>
      <w:r w:rsidR="0072629B">
        <w:t>Date</w:t>
      </w:r>
      <w:r>
        <w:t xml:space="preserve"> to </w:t>
      </w:r>
      <w:r w:rsidR="0072629B">
        <w:t xml:space="preserve">delete all current </w:t>
      </w:r>
      <w:r w:rsidR="00C3303A" w:rsidRPr="00C3303A">
        <w:rPr>
          <w:b/>
          <w:bCs/>
          <w:i/>
          <w:iCs/>
          <w:u w:val="single"/>
        </w:rPr>
        <w:t>“</w:t>
      </w:r>
      <w:r w:rsidR="0072629B" w:rsidRPr="00C3303A">
        <w:rPr>
          <w:b/>
          <w:bCs/>
          <w:i/>
          <w:iCs/>
          <w:u w:val="single"/>
        </w:rPr>
        <w:t>I</w:t>
      </w:r>
      <w:r w:rsidR="00C3303A" w:rsidRPr="00C3303A">
        <w:rPr>
          <w:b/>
          <w:bCs/>
          <w:i/>
          <w:iCs/>
          <w:u w:val="single"/>
        </w:rPr>
        <w:t>”-“</w:t>
      </w:r>
      <w:r w:rsidR="0072629B" w:rsidRPr="00C3303A">
        <w:rPr>
          <w:b/>
          <w:bCs/>
          <w:i/>
          <w:iCs/>
          <w:u w:val="single"/>
        </w:rPr>
        <w:t>U</w:t>
      </w:r>
      <w:r w:rsidR="00C3303A" w:rsidRPr="00C3303A">
        <w:rPr>
          <w:b/>
          <w:bCs/>
          <w:i/>
          <w:iCs/>
          <w:u w:val="single"/>
        </w:rPr>
        <w:t>”-“</w:t>
      </w:r>
      <w:r w:rsidR="0072629B" w:rsidRPr="00C3303A">
        <w:rPr>
          <w:b/>
          <w:bCs/>
          <w:i/>
          <w:iCs/>
          <w:u w:val="single"/>
        </w:rPr>
        <w:t>1</w:t>
      </w:r>
      <w:r w:rsidR="00C3303A" w:rsidRPr="00C3303A">
        <w:rPr>
          <w:b/>
          <w:bCs/>
          <w:i/>
          <w:iCs/>
          <w:u w:val="single"/>
        </w:rPr>
        <w:t>”</w:t>
      </w:r>
      <w:r w:rsidR="0072629B">
        <w:t xml:space="preserve"> receipts</w:t>
      </w:r>
      <w:r>
        <w:t xml:space="preserve"> for.</w:t>
      </w:r>
    </w:p>
    <w:p w14:paraId="5E3E52A5" w14:textId="6248CEA7" w:rsidR="007D1C4A" w:rsidRDefault="007D1C4A" w:rsidP="00966927"/>
    <w:p w14:paraId="1E2CD647" w14:textId="77777777" w:rsidR="007D1C4A" w:rsidRPr="00E5397E" w:rsidRDefault="007D1C4A" w:rsidP="00966927"/>
    <w:p w14:paraId="580338D4" w14:textId="661932AA" w:rsidR="00893FE4" w:rsidRDefault="00C03B59" w:rsidP="00893FE4">
      <w:pPr>
        <w:pStyle w:val="Heading2"/>
      </w:pPr>
      <w:bookmarkStart w:id="186" w:name="_Toc45559574"/>
      <w:r>
        <w:t>Copy Current Balance to Budgets</w:t>
      </w:r>
      <w:r w:rsidR="00893FE4">
        <w:t xml:space="preserve"> [</w:t>
      </w:r>
      <w:r>
        <w:t>NY$</w:t>
      </w:r>
      <w:r w:rsidR="00893FE4">
        <w:t>]</w:t>
      </w:r>
      <w:bookmarkEnd w:id="186"/>
    </w:p>
    <w:p w14:paraId="4FE89728" w14:textId="77777777" w:rsidR="00FD7449" w:rsidRDefault="00FD7449" w:rsidP="00FD7449">
      <w:pPr>
        <w:pStyle w:val="Heading3"/>
      </w:pPr>
      <w:bookmarkStart w:id="187" w:name="_Toc45559575"/>
      <w:r>
        <w:t>Overview</w:t>
      </w:r>
      <w:bookmarkEnd w:id="187"/>
    </w:p>
    <w:p w14:paraId="0DE5F479" w14:textId="77777777" w:rsidR="00900819" w:rsidRPr="00B370F7" w:rsidRDefault="00900819" w:rsidP="00900819">
      <w:r>
        <w:t>This program will copy current years balances to current system budgets within the user-selected parameters. In order to run this program, the user must first back up their database for data security.</w:t>
      </w:r>
    </w:p>
    <w:p w14:paraId="38CA2984" w14:textId="7C761FD2" w:rsidR="00FD7449" w:rsidRDefault="00FD7449" w:rsidP="00FD7449">
      <w:pPr>
        <w:pStyle w:val="Heading3"/>
      </w:pPr>
      <w:bookmarkStart w:id="188" w:name="_Toc45559576"/>
      <w:r>
        <w:t>Selection Parameters</w:t>
      </w:r>
      <w:bookmarkEnd w:id="188"/>
    </w:p>
    <w:p w14:paraId="5AAFAB9B" w14:textId="4BB15E86" w:rsidR="003A1247" w:rsidRPr="003A1247" w:rsidRDefault="003A1247" w:rsidP="003A1247">
      <w:r>
        <w:rPr>
          <w:noProof/>
        </w:rPr>
        <w:drawing>
          <wp:inline distT="0" distB="0" distL="0" distR="0" wp14:anchorId="6E842214" wp14:editId="5E1C4C94">
            <wp:extent cx="4133850" cy="96202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33850" cy="962025"/>
                    </a:xfrm>
                    <a:prstGeom prst="rect">
                      <a:avLst/>
                    </a:prstGeom>
                  </pic:spPr>
                </pic:pic>
              </a:graphicData>
            </a:graphic>
          </wp:inline>
        </w:drawing>
      </w:r>
    </w:p>
    <w:p w14:paraId="6EC79ED5" w14:textId="217A128E" w:rsidR="00966927" w:rsidRDefault="00966927" w:rsidP="00966927">
      <w:pPr>
        <w:pStyle w:val="Heading4"/>
      </w:pPr>
      <w:r>
        <w:t>Beginning Account # / Ending Account #</w:t>
      </w:r>
    </w:p>
    <w:p w14:paraId="7B255519" w14:textId="572D321C" w:rsidR="00966927" w:rsidRDefault="00966927" w:rsidP="00966927">
      <w:r>
        <w:t xml:space="preserve">Enter the beginning and ending </w:t>
      </w:r>
      <w:r w:rsidR="0072629B">
        <w:t>Account Number</w:t>
      </w:r>
      <w:r>
        <w:t xml:space="preserve"> to </w:t>
      </w:r>
      <w:r w:rsidR="0072629B">
        <w:t>copy current balances to budgets</w:t>
      </w:r>
      <w:r>
        <w:t xml:space="preserve"> for.</w:t>
      </w:r>
    </w:p>
    <w:p w14:paraId="7BE85148" w14:textId="04E96B36" w:rsidR="007D1C4A" w:rsidRDefault="007D1C4A" w:rsidP="00966927"/>
    <w:p w14:paraId="09C2AA3F" w14:textId="743DEE79" w:rsidR="007D1C4A" w:rsidRDefault="007D1C4A" w:rsidP="00966927"/>
    <w:p w14:paraId="06F2832F" w14:textId="77777777" w:rsidR="007D1C4A" w:rsidRPr="00E5397E" w:rsidRDefault="007D1C4A" w:rsidP="00966927"/>
    <w:p w14:paraId="4F9A7201" w14:textId="0EBBB39B" w:rsidR="00893FE4" w:rsidRDefault="00C03B59" w:rsidP="00893FE4">
      <w:pPr>
        <w:pStyle w:val="Heading2"/>
      </w:pPr>
      <w:bookmarkStart w:id="189" w:name="_Toc45559577"/>
      <w:r>
        <w:t>Update Vendor Number</w:t>
      </w:r>
      <w:r w:rsidR="00893FE4">
        <w:t xml:space="preserve"> [</w:t>
      </w:r>
      <w:r>
        <w:t>NY*</w:t>
      </w:r>
      <w:r w:rsidR="00893FE4">
        <w:t>]</w:t>
      </w:r>
      <w:bookmarkEnd w:id="189"/>
    </w:p>
    <w:p w14:paraId="6C069070" w14:textId="77777777" w:rsidR="00FD7449" w:rsidRDefault="00FD7449" w:rsidP="00FD7449">
      <w:pPr>
        <w:pStyle w:val="Heading3"/>
      </w:pPr>
      <w:bookmarkStart w:id="190" w:name="_Toc45559578"/>
      <w:r>
        <w:t>Overview</w:t>
      </w:r>
      <w:bookmarkEnd w:id="190"/>
    </w:p>
    <w:p w14:paraId="1729207D" w14:textId="0CE5B36C" w:rsidR="00900819" w:rsidRPr="00B370F7" w:rsidRDefault="00900819" w:rsidP="00900819">
      <w:r>
        <w:t>This program will update an old vendor number to a new vendor number according to the user-selected parameters. In order to run this program, the user must first back up their database for data security.</w:t>
      </w:r>
    </w:p>
    <w:p w14:paraId="19BB6AC7" w14:textId="6789421B" w:rsidR="00FD7449" w:rsidRDefault="00FD7449" w:rsidP="00FD7449">
      <w:pPr>
        <w:pStyle w:val="Heading3"/>
      </w:pPr>
      <w:bookmarkStart w:id="191" w:name="_Toc45559579"/>
      <w:r>
        <w:t>Selection Parameters</w:t>
      </w:r>
      <w:bookmarkEnd w:id="191"/>
    </w:p>
    <w:p w14:paraId="17B9FE25" w14:textId="450BD38A" w:rsidR="003A1247" w:rsidRPr="003A1247" w:rsidRDefault="003A1247" w:rsidP="003A1247">
      <w:r>
        <w:rPr>
          <w:noProof/>
        </w:rPr>
        <w:drawing>
          <wp:inline distT="0" distB="0" distL="0" distR="0" wp14:anchorId="71BF2E38" wp14:editId="4E5D196C">
            <wp:extent cx="4133850" cy="14001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33850" cy="1400175"/>
                    </a:xfrm>
                    <a:prstGeom prst="rect">
                      <a:avLst/>
                    </a:prstGeom>
                  </pic:spPr>
                </pic:pic>
              </a:graphicData>
            </a:graphic>
          </wp:inline>
        </w:drawing>
      </w:r>
    </w:p>
    <w:p w14:paraId="45FC017A" w14:textId="2DFA168C" w:rsidR="00FD7449" w:rsidRDefault="00966927" w:rsidP="00FD7449">
      <w:pPr>
        <w:pStyle w:val="Heading4"/>
      </w:pPr>
      <w:r>
        <w:t>Old Vendor #</w:t>
      </w:r>
    </w:p>
    <w:p w14:paraId="6FD16D19" w14:textId="22417F68" w:rsidR="00FD7449" w:rsidRDefault="0072629B" w:rsidP="00FD7449">
      <w:r>
        <w:t>The user may enter an old vendor number that they wish to update in this field.</w:t>
      </w:r>
    </w:p>
    <w:p w14:paraId="6EDA7786" w14:textId="35F7069A" w:rsidR="00966927" w:rsidRDefault="00966927" w:rsidP="00966927">
      <w:pPr>
        <w:pStyle w:val="Heading4"/>
      </w:pPr>
      <w:r>
        <w:t>New Vendor #</w:t>
      </w:r>
    </w:p>
    <w:p w14:paraId="1D80BCDF" w14:textId="2863ED85" w:rsidR="00966927" w:rsidRDefault="0072629B" w:rsidP="00FD7449">
      <w:r>
        <w:t>The user may enter a new vendor number that they wish to update the old vendor number to in this field.</w:t>
      </w:r>
    </w:p>
    <w:p w14:paraId="1C9BC80F" w14:textId="503AED74" w:rsidR="007D1C4A" w:rsidRDefault="007D1C4A" w:rsidP="00FD7449"/>
    <w:p w14:paraId="7FB463BD" w14:textId="0FB49452" w:rsidR="007D1C4A" w:rsidRDefault="007D1C4A" w:rsidP="00FD7449"/>
    <w:p w14:paraId="2625BEE6" w14:textId="3D70367A" w:rsidR="00893FE4" w:rsidRDefault="00893FE4" w:rsidP="00893FE4">
      <w:pPr>
        <w:pStyle w:val="Heading1"/>
        <w:rPr>
          <w:b/>
          <w:bCs/>
        </w:rPr>
      </w:pPr>
      <w:bookmarkStart w:id="192" w:name="_Toc45559580"/>
      <w:r>
        <w:rPr>
          <w:b/>
          <w:bCs/>
        </w:rPr>
        <w:t>User [NU]</w:t>
      </w:r>
      <w:bookmarkEnd w:id="192"/>
    </w:p>
    <w:p w14:paraId="11194ABC" w14:textId="01D29432" w:rsidR="00893FE4" w:rsidRDefault="00C03B59" w:rsidP="00893FE4">
      <w:pPr>
        <w:pStyle w:val="Heading2"/>
      </w:pPr>
      <w:bookmarkStart w:id="193" w:name="_Toc45559581"/>
      <w:r>
        <w:t>Set Company / Location</w:t>
      </w:r>
      <w:r w:rsidR="00893FE4">
        <w:t xml:space="preserve"> [</w:t>
      </w:r>
      <w:r>
        <w:t>NU</w:t>
      </w:r>
      <w:r w:rsidR="00ED12C2">
        <w:t>1</w:t>
      </w:r>
      <w:r w:rsidR="00893FE4">
        <w:t>]</w:t>
      </w:r>
      <w:bookmarkEnd w:id="193"/>
    </w:p>
    <w:p w14:paraId="1254C539" w14:textId="36E3575A" w:rsidR="00893FE4" w:rsidRDefault="00FD7449" w:rsidP="00893FE4">
      <w:pPr>
        <w:pStyle w:val="Heading3"/>
      </w:pPr>
      <w:bookmarkStart w:id="194" w:name="_Toc45559582"/>
      <w:r>
        <w:t>Overview</w:t>
      </w:r>
      <w:bookmarkEnd w:id="194"/>
    </w:p>
    <w:p w14:paraId="4A9AE818" w14:textId="384281BA" w:rsidR="00E9515D" w:rsidRPr="00E9515D" w:rsidRDefault="00E9515D" w:rsidP="00E9515D">
      <w:r w:rsidRPr="00D56F1E">
        <w:rPr>
          <w:rFonts w:ascii="Calibri" w:hAnsi="Calibri" w:cs="Calibri"/>
        </w:rPr>
        <w:t>This pop-up window allows selection of different company data files.</w:t>
      </w:r>
    </w:p>
    <w:p w14:paraId="6418B075" w14:textId="5C9A5DC3" w:rsidR="003A1247" w:rsidRPr="003A1247" w:rsidRDefault="003A1247" w:rsidP="003A1247">
      <w:r>
        <w:rPr>
          <w:noProof/>
        </w:rPr>
        <w:drawing>
          <wp:inline distT="0" distB="0" distL="0" distR="0" wp14:anchorId="290BD8E9" wp14:editId="468D18AB">
            <wp:extent cx="5219700" cy="16192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19700" cy="1619250"/>
                    </a:xfrm>
                    <a:prstGeom prst="rect">
                      <a:avLst/>
                    </a:prstGeom>
                  </pic:spPr>
                </pic:pic>
              </a:graphicData>
            </a:graphic>
          </wp:inline>
        </w:drawing>
      </w:r>
    </w:p>
    <w:p w14:paraId="591ED4A7" w14:textId="608BBCA7" w:rsidR="00893FE4" w:rsidRDefault="00966927" w:rsidP="00893FE4">
      <w:pPr>
        <w:pStyle w:val="Heading4"/>
      </w:pPr>
      <w:r>
        <w:t>OK</w:t>
      </w:r>
    </w:p>
    <w:p w14:paraId="6BD13E7D" w14:textId="2F5CA5C6" w:rsidR="00966927" w:rsidRPr="00ED12C2" w:rsidRDefault="00ED12C2" w:rsidP="00966927">
      <w:r>
        <w:t xml:space="preserve">Click the </w:t>
      </w:r>
      <w:r>
        <w:rPr>
          <w:b/>
          <w:bCs/>
          <w:i/>
          <w:iCs/>
          <w:u w:val="single"/>
        </w:rPr>
        <w:t>“Blue Check Mark Icon”</w:t>
      </w:r>
      <w:r>
        <w:t xml:space="preserve"> button to change the currently selected company and location.</w:t>
      </w:r>
    </w:p>
    <w:p w14:paraId="01160A3E" w14:textId="41539581" w:rsidR="00966927" w:rsidRDefault="00966927" w:rsidP="00966927">
      <w:pPr>
        <w:pStyle w:val="Heading4"/>
      </w:pPr>
      <w:r>
        <w:t>CANCEL</w:t>
      </w:r>
    </w:p>
    <w:p w14:paraId="3EA9EC6C" w14:textId="41A6FBA9" w:rsidR="00ED12C2" w:rsidRPr="00DF6BEC" w:rsidRDefault="00ED12C2" w:rsidP="00ED12C2">
      <w:r>
        <w:t xml:space="preserve">Click the </w:t>
      </w:r>
      <w:r>
        <w:rPr>
          <w:b/>
          <w:bCs/>
          <w:i/>
          <w:iCs/>
          <w:u w:val="single"/>
        </w:rPr>
        <w:t>“Blue X Icon”</w:t>
      </w:r>
      <w:r>
        <w:t xml:space="preserve"> button to cancel all changes to the company and location without saving.</w:t>
      </w:r>
    </w:p>
    <w:p w14:paraId="3A7E0441" w14:textId="7962B483" w:rsidR="00C03B59" w:rsidRDefault="00C03B59" w:rsidP="00C03B59">
      <w:pPr>
        <w:pStyle w:val="Heading2"/>
      </w:pPr>
      <w:bookmarkStart w:id="195" w:name="_Toc45559583"/>
      <w:r>
        <w:t>Users [NU3]</w:t>
      </w:r>
      <w:bookmarkEnd w:id="195"/>
    </w:p>
    <w:p w14:paraId="5AB3ED5D" w14:textId="09752921" w:rsidR="00BA5A80" w:rsidRDefault="00BA5A80" w:rsidP="00BA5A80">
      <w:pPr>
        <w:pStyle w:val="Heading3"/>
      </w:pPr>
      <w:bookmarkStart w:id="196" w:name="_Toc45559584"/>
      <w:r>
        <w:t>Overview: User Menu Structure</w:t>
      </w:r>
      <w:bookmarkEnd w:id="196"/>
    </w:p>
    <w:p w14:paraId="37F9D093" w14:textId="511B92AB" w:rsidR="00BA5A80" w:rsidRDefault="00BA5A80" w:rsidP="00BA5A80">
      <w:pPr>
        <w:rPr>
          <w:rFonts w:cstheme="minorHAnsi"/>
        </w:rPr>
      </w:pPr>
      <w:r w:rsidRPr="003619F5">
        <w:rPr>
          <w:rFonts w:cstheme="minorHAnsi"/>
        </w:rPr>
        <w:t>This selection allows the user to customize their drop-down menus.  This does not customize the buttons on the main menu.  The user will be able to add or remove items from their menu.  For example, if a user does not use a particular option, they can remove that option from the menu.  They can also move an option to a different menu.  For example, if the user would like Zip Codes Loader on the Codes menu instead of the System menu, they can move that option.</w:t>
      </w:r>
    </w:p>
    <w:p w14:paraId="4DF900DF" w14:textId="7FD9ACF6" w:rsidR="00BA5A80" w:rsidRDefault="00BA5A80" w:rsidP="00BA5A80">
      <w:pPr>
        <w:rPr>
          <w:rFonts w:cstheme="minorHAnsi"/>
        </w:rPr>
      </w:pPr>
      <w:r w:rsidRPr="003619F5">
        <w:rPr>
          <w:rFonts w:cstheme="minorHAnsi"/>
        </w:rPr>
        <w:t xml:space="preserve">To add a Menu item or Program Item to the user’s menu, first highlight the item in the users menu that you would like the new item to go below. Then select a menu item from the top right selection list, or Program Item from the bottom right selection list.  Once an item is highlighted, click </w:t>
      </w:r>
      <w:r w:rsidR="00025EB4">
        <w:rPr>
          <w:rFonts w:cstheme="minorHAnsi"/>
        </w:rPr>
        <w:t>“</w:t>
      </w:r>
      <w:r w:rsidRPr="003619F5">
        <w:rPr>
          <w:rFonts w:cstheme="minorHAnsi"/>
        </w:rPr>
        <w:t>Add Menu Item</w:t>
      </w:r>
      <w:r w:rsidR="00025EB4">
        <w:rPr>
          <w:rFonts w:cstheme="minorHAnsi"/>
        </w:rPr>
        <w:t>”</w:t>
      </w:r>
      <w:r w:rsidRPr="003619F5">
        <w:rPr>
          <w:rFonts w:cstheme="minorHAnsi"/>
        </w:rPr>
        <w:t xml:space="preserve">, or </w:t>
      </w:r>
      <w:r w:rsidR="00025EB4">
        <w:rPr>
          <w:rFonts w:cstheme="minorHAnsi"/>
        </w:rPr>
        <w:t>“</w:t>
      </w:r>
      <w:r w:rsidRPr="003619F5">
        <w:rPr>
          <w:rFonts w:cstheme="minorHAnsi"/>
        </w:rPr>
        <w:t>Add Program Item</w:t>
      </w:r>
      <w:r w:rsidR="00025EB4">
        <w:rPr>
          <w:rFonts w:cstheme="minorHAnsi"/>
        </w:rPr>
        <w:t>”</w:t>
      </w:r>
      <w:r w:rsidRPr="003619F5">
        <w:rPr>
          <w:rFonts w:cstheme="minorHAnsi"/>
        </w:rPr>
        <w:t>.  That item will then appear in the users menu structure.</w:t>
      </w:r>
    </w:p>
    <w:p w14:paraId="791F954E" w14:textId="77777777" w:rsidR="00025EB4" w:rsidRDefault="00BA5A80" w:rsidP="00BA5A80">
      <w:pPr>
        <w:rPr>
          <w:rFonts w:cstheme="minorHAnsi"/>
        </w:rPr>
      </w:pPr>
      <w:r w:rsidRPr="003619F5">
        <w:rPr>
          <w:rFonts w:cstheme="minorHAnsi"/>
        </w:rPr>
        <w:t xml:space="preserve">To move an item, highlight the desired selection and use the </w:t>
      </w:r>
      <w:r w:rsidR="00025EB4" w:rsidRPr="00025EB4">
        <w:rPr>
          <w:rFonts w:cstheme="minorHAnsi"/>
          <w:b/>
          <w:bCs/>
          <w:i/>
          <w:iCs/>
          <w:u w:val="single"/>
        </w:rPr>
        <w:t>“</w:t>
      </w:r>
      <w:r w:rsidR="00025EB4">
        <w:rPr>
          <w:rFonts w:cstheme="minorHAnsi"/>
          <w:b/>
          <w:bCs/>
          <w:i/>
          <w:iCs/>
          <w:u w:val="single"/>
        </w:rPr>
        <w:t xml:space="preserve">Page </w:t>
      </w:r>
      <w:r w:rsidRPr="00025EB4">
        <w:rPr>
          <w:rFonts w:cstheme="minorHAnsi"/>
          <w:b/>
          <w:bCs/>
          <w:i/>
          <w:iCs/>
          <w:u w:val="single"/>
        </w:rPr>
        <w:t>Up</w:t>
      </w:r>
      <w:r w:rsidR="00025EB4" w:rsidRPr="00025EB4">
        <w:rPr>
          <w:rFonts w:cstheme="minorHAnsi"/>
          <w:b/>
          <w:bCs/>
          <w:i/>
          <w:iCs/>
          <w:u w:val="single"/>
        </w:rPr>
        <w:t>”</w:t>
      </w:r>
      <w:r w:rsidR="00025EB4">
        <w:rPr>
          <w:rFonts w:cstheme="minorHAnsi"/>
          <w:b/>
          <w:bCs/>
          <w:i/>
          <w:iCs/>
          <w:u w:val="single"/>
        </w:rPr>
        <w:t xml:space="preserve"> / “Page Down”</w:t>
      </w:r>
      <w:r w:rsidRPr="003619F5">
        <w:rPr>
          <w:rFonts w:cstheme="minorHAnsi"/>
        </w:rPr>
        <w:t xml:space="preserve"> buttons at the bottom of the screen to move the selection to the new place.  The dashes in front of each selection represent what menu that selection is on.  For example, the word File has no dash in front of it.  This means, this selection will appear in the menu bar on the main menu screen.  The word Touch Screen is directly under the word file and has one dash in front.  This means, Touch Screen is the first option on the File menu.  </w:t>
      </w:r>
    </w:p>
    <w:p w14:paraId="6527DE74" w14:textId="3D4242F9" w:rsidR="00BA5A80" w:rsidRDefault="00BA5A80" w:rsidP="00BA5A80">
      <w:pPr>
        <w:rPr>
          <w:rFonts w:cstheme="minorHAnsi"/>
        </w:rPr>
      </w:pPr>
      <w:r w:rsidRPr="003619F5">
        <w:rPr>
          <w:rFonts w:cstheme="minorHAnsi"/>
        </w:rPr>
        <w:t xml:space="preserve">When you see the word RULE, this places a solid line across the </w:t>
      </w:r>
      <w:r w:rsidR="00025EB4" w:rsidRPr="003619F5">
        <w:rPr>
          <w:rFonts w:cstheme="minorHAnsi"/>
        </w:rPr>
        <w:t>drop-down</w:t>
      </w:r>
      <w:r w:rsidRPr="003619F5">
        <w:rPr>
          <w:rFonts w:cstheme="minorHAnsi"/>
        </w:rPr>
        <w:t xml:space="preserve"> menu list. When you see the word SKIP, this places a blank line in the </w:t>
      </w:r>
      <w:r w:rsidR="00025EB4" w:rsidRPr="003619F5">
        <w:rPr>
          <w:rFonts w:cstheme="minorHAnsi"/>
        </w:rPr>
        <w:t>drop-down</w:t>
      </w:r>
      <w:r w:rsidRPr="003619F5">
        <w:rPr>
          <w:rFonts w:cstheme="minorHAnsi"/>
        </w:rPr>
        <w:t xml:space="preserve"> menu list.  To change the menu placement, use the </w:t>
      </w:r>
      <w:r w:rsidR="00025EB4" w:rsidRPr="00025EB4">
        <w:rPr>
          <w:rFonts w:cstheme="minorHAnsi"/>
          <w:b/>
          <w:bCs/>
          <w:i/>
          <w:iCs/>
          <w:u w:val="single"/>
        </w:rPr>
        <w:t>“</w:t>
      </w:r>
      <w:r w:rsidRPr="00025EB4">
        <w:rPr>
          <w:rFonts w:cstheme="minorHAnsi"/>
          <w:b/>
          <w:bCs/>
          <w:i/>
          <w:iCs/>
          <w:u w:val="single"/>
        </w:rPr>
        <w:t>&lt;&lt;</w:t>
      </w:r>
      <w:r w:rsidR="00025EB4" w:rsidRPr="00025EB4">
        <w:rPr>
          <w:rFonts w:cstheme="minorHAnsi"/>
          <w:b/>
          <w:bCs/>
          <w:i/>
          <w:iCs/>
          <w:u w:val="single"/>
        </w:rPr>
        <w:t>”</w:t>
      </w:r>
      <w:r w:rsidRPr="003619F5">
        <w:rPr>
          <w:rFonts w:cstheme="minorHAnsi"/>
        </w:rPr>
        <w:t xml:space="preserve"> and </w:t>
      </w:r>
      <w:r w:rsidR="00025EB4" w:rsidRPr="00025EB4">
        <w:rPr>
          <w:rFonts w:cstheme="minorHAnsi"/>
          <w:b/>
          <w:bCs/>
          <w:i/>
          <w:iCs/>
          <w:u w:val="single"/>
        </w:rPr>
        <w:t>“</w:t>
      </w:r>
      <w:r w:rsidRPr="00025EB4">
        <w:rPr>
          <w:rFonts w:cstheme="minorHAnsi"/>
          <w:b/>
          <w:bCs/>
          <w:i/>
          <w:iCs/>
          <w:u w:val="single"/>
        </w:rPr>
        <w:t>&gt;&gt;</w:t>
      </w:r>
      <w:r w:rsidR="00025EB4" w:rsidRPr="00025EB4">
        <w:rPr>
          <w:rFonts w:cstheme="minorHAnsi"/>
          <w:b/>
          <w:bCs/>
          <w:i/>
          <w:iCs/>
          <w:u w:val="single"/>
        </w:rPr>
        <w:t>”</w:t>
      </w:r>
      <w:r w:rsidRPr="003619F5">
        <w:rPr>
          <w:rFonts w:cstheme="minorHAnsi"/>
        </w:rPr>
        <w:t xml:space="preserve"> buttons at the bottom of the screen.  These buttons remove or add dashes to the selected item.</w:t>
      </w:r>
    </w:p>
    <w:p w14:paraId="777813EF" w14:textId="1DE7F64A" w:rsidR="00BA5A80" w:rsidRDefault="00BA5A80" w:rsidP="00BA5A80">
      <w:pPr>
        <w:rPr>
          <w:rFonts w:cstheme="minorHAnsi"/>
        </w:rPr>
      </w:pPr>
      <w:r w:rsidRPr="003619F5">
        <w:rPr>
          <w:rFonts w:cstheme="minorHAnsi"/>
        </w:rPr>
        <w:t xml:space="preserve">To delete an item from the menu, highlight the desired selection and click </w:t>
      </w:r>
      <w:r w:rsidR="00025EB4" w:rsidRPr="00025EB4">
        <w:rPr>
          <w:rFonts w:cstheme="minorHAnsi"/>
          <w:b/>
          <w:bCs/>
          <w:i/>
          <w:iCs/>
          <w:u w:val="single"/>
        </w:rPr>
        <w:t>“</w:t>
      </w:r>
      <w:r w:rsidRPr="00025EB4">
        <w:rPr>
          <w:rFonts w:cstheme="minorHAnsi"/>
          <w:b/>
          <w:bCs/>
          <w:i/>
          <w:iCs/>
          <w:u w:val="single"/>
        </w:rPr>
        <w:t>Remove</w:t>
      </w:r>
      <w:r w:rsidR="00025EB4" w:rsidRPr="00025EB4">
        <w:rPr>
          <w:rFonts w:cstheme="minorHAnsi"/>
          <w:b/>
          <w:bCs/>
          <w:i/>
          <w:iCs/>
          <w:u w:val="single"/>
        </w:rPr>
        <w:t>”</w:t>
      </w:r>
      <w:r w:rsidRPr="003619F5">
        <w:rPr>
          <w:rFonts w:cstheme="minorHAnsi"/>
        </w:rPr>
        <w:t>.  This will remove that option from the menu.</w:t>
      </w:r>
    </w:p>
    <w:p w14:paraId="699D4ABF" w14:textId="506B36BD" w:rsidR="00BA5A80" w:rsidRDefault="00BA5A80" w:rsidP="00BA5A80">
      <w:pPr>
        <w:rPr>
          <w:rFonts w:cstheme="minorHAnsi"/>
        </w:rPr>
      </w:pPr>
      <w:r w:rsidRPr="003619F5">
        <w:rPr>
          <w:rFonts w:cstheme="minorHAnsi"/>
        </w:rPr>
        <w:t xml:space="preserve">After the user makes the desired changes, you must click on the </w:t>
      </w:r>
      <w:r w:rsidR="00025EB4" w:rsidRPr="00025EB4">
        <w:rPr>
          <w:rFonts w:cstheme="minorHAnsi"/>
          <w:b/>
          <w:bCs/>
          <w:i/>
          <w:iCs/>
          <w:u w:val="single"/>
        </w:rPr>
        <w:t>“</w:t>
      </w:r>
      <w:r w:rsidRPr="00025EB4">
        <w:rPr>
          <w:rFonts w:cstheme="minorHAnsi"/>
          <w:b/>
          <w:bCs/>
          <w:i/>
          <w:iCs/>
          <w:u w:val="single"/>
        </w:rPr>
        <w:t>Build Menu</w:t>
      </w:r>
      <w:r w:rsidR="00025EB4" w:rsidRPr="00025EB4">
        <w:rPr>
          <w:rFonts w:cstheme="minorHAnsi"/>
          <w:b/>
          <w:bCs/>
          <w:i/>
          <w:iCs/>
          <w:u w:val="single"/>
        </w:rPr>
        <w:t>”</w:t>
      </w:r>
      <w:r w:rsidRPr="003619F5">
        <w:rPr>
          <w:rFonts w:cstheme="minorHAnsi"/>
        </w:rPr>
        <w:t xml:space="preserve"> button.  This button is located on the right side of the screen.  Once you click the </w:t>
      </w:r>
      <w:r w:rsidR="00025EB4" w:rsidRPr="00025EB4">
        <w:rPr>
          <w:rFonts w:cstheme="minorHAnsi"/>
          <w:b/>
          <w:bCs/>
          <w:i/>
          <w:iCs/>
          <w:u w:val="single"/>
        </w:rPr>
        <w:t>“Build Menu”</w:t>
      </w:r>
      <w:r w:rsidR="00025EB4">
        <w:rPr>
          <w:rFonts w:cstheme="minorHAnsi"/>
          <w:b/>
          <w:bCs/>
          <w:i/>
          <w:iCs/>
          <w:u w:val="single"/>
        </w:rPr>
        <w:t xml:space="preserve"> </w:t>
      </w:r>
      <w:r w:rsidRPr="003619F5">
        <w:rPr>
          <w:rFonts w:cstheme="minorHAnsi"/>
        </w:rPr>
        <w:t xml:space="preserve">button, click on the </w:t>
      </w:r>
      <w:r w:rsidR="00025EB4" w:rsidRPr="00025EB4">
        <w:rPr>
          <w:rFonts w:cstheme="minorHAnsi"/>
          <w:b/>
          <w:bCs/>
          <w:i/>
          <w:iCs/>
          <w:u w:val="single"/>
        </w:rPr>
        <w:t>“</w:t>
      </w:r>
      <w:r w:rsidR="00025EB4">
        <w:rPr>
          <w:rFonts w:cstheme="minorHAnsi"/>
          <w:b/>
          <w:bCs/>
          <w:i/>
          <w:iCs/>
          <w:u w:val="single"/>
        </w:rPr>
        <w:t>Save</w:t>
      </w:r>
      <w:r w:rsidR="00025EB4" w:rsidRPr="00025EB4">
        <w:rPr>
          <w:rFonts w:cstheme="minorHAnsi"/>
          <w:b/>
          <w:bCs/>
          <w:i/>
          <w:iCs/>
          <w:u w:val="single"/>
        </w:rPr>
        <w:t xml:space="preserve"> Menu”</w:t>
      </w:r>
      <w:r w:rsidR="00025EB4">
        <w:rPr>
          <w:rFonts w:cstheme="minorHAnsi"/>
        </w:rPr>
        <w:t xml:space="preserve"> button</w:t>
      </w:r>
      <w:r w:rsidRPr="003619F5">
        <w:rPr>
          <w:rFonts w:cstheme="minorHAnsi"/>
        </w:rPr>
        <w:t>.  This will save your custom menu.</w:t>
      </w:r>
    </w:p>
    <w:p w14:paraId="15BE5FFF" w14:textId="635F0C64" w:rsidR="00BA5A80" w:rsidRDefault="00BA5A80" w:rsidP="00BA5A80">
      <w:pPr>
        <w:rPr>
          <w:rFonts w:cstheme="minorHAnsi"/>
        </w:rPr>
      </w:pPr>
      <w:r w:rsidRPr="003619F5">
        <w:rPr>
          <w:rFonts w:cstheme="minorHAnsi"/>
        </w:rPr>
        <w:t xml:space="preserve">The </w:t>
      </w:r>
      <w:r w:rsidR="00025EB4" w:rsidRPr="00025EB4">
        <w:rPr>
          <w:rFonts w:cstheme="minorHAnsi"/>
          <w:b/>
          <w:bCs/>
          <w:i/>
          <w:iCs/>
          <w:u w:val="single"/>
        </w:rPr>
        <w:t>“</w:t>
      </w:r>
      <w:r w:rsidR="00025EB4">
        <w:rPr>
          <w:rFonts w:cstheme="minorHAnsi"/>
          <w:b/>
          <w:bCs/>
          <w:i/>
          <w:iCs/>
          <w:u w:val="single"/>
        </w:rPr>
        <w:t>Default</w:t>
      </w:r>
      <w:r w:rsidR="00025EB4" w:rsidRPr="00025EB4">
        <w:rPr>
          <w:rFonts w:cstheme="minorHAnsi"/>
          <w:b/>
          <w:bCs/>
          <w:i/>
          <w:iCs/>
          <w:u w:val="single"/>
        </w:rPr>
        <w:t xml:space="preserve"> Menu”</w:t>
      </w:r>
      <w:r w:rsidR="00025EB4">
        <w:rPr>
          <w:rFonts w:cstheme="minorHAnsi"/>
          <w:b/>
          <w:bCs/>
          <w:i/>
          <w:iCs/>
          <w:u w:val="single"/>
        </w:rPr>
        <w:t xml:space="preserve"> </w:t>
      </w:r>
      <w:r w:rsidRPr="003619F5">
        <w:rPr>
          <w:rFonts w:cstheme="minorHAnsi"/>
        </w:rPr>
        <w:t>button will change the menu back to the pre-designed menu created by Advanced Software Inc.</w:t>
      </w:r>
    </w:p>
    <w:p w14:paraId="4F56B544" w14:textId="6ED4BC2A" w:rsidR="00BA5A80" w:rsidRDefault="00BA5A80" w:rsidP="00BA5A80">
      <w:pPr>
        <w:rPr>
          <w:rFonts w:cstheme="minorHAnsi"/>
        </w:rPr>
      </w:pPr>
      <w:r w:rsidRPr="003619F5">
        <w:rPr>
          <w:rFonts w:cstheme="minorHAnsi"/>
        </w:rPr>
        <w:t xml:space="preserve">The </w:t>
      </w:r>
      <w:r w:rsidR="00025EB4" w:rsidRPr="00025EB4">
        <w:rPr>
          <w:rFonts w:cstheme="minorHAnsi"/>
          <w:b/>
          <w:bCs/>
          <w:i/>
          <w:iCs/>
          <w:u w:val="single"/>
        </w:rPr>
        <w:t>“</w:t>
      </w:r>
      <w:r w:rsidR="00025EB4">
        <w:rPr>
          <w:rFonts w:cstheme="minorHAnsi"/>
          <w:b/>
          <w:bCs/>
          <w:i/>
          <w:iCs/>
          <w:u w:val="single"/>
        </w:rPr>
        <w:t>Reset</w:t>
      </w:r>
      <w:r w:rsidR="00025EB4" w:rsidRPr="00025EB4">
        <w:rPr>
          <w:rFonts w:cstheme="minorHAnsi"/>
          <w:b/>
          <w:bCs/>
          <w:i/>
          <w:iCs/>
          <w:u w:val="single"/>
        </w:rPr>
        <w:t xml:space="preserve"> Menu”</w:t>
      </w:r>
      <w:r w:rsidR="00025EB4">
        <w:rPr>
          <w:rFonts w:cstheme="minorHAnsi"/>
          <w:b/>
          <w:bCs/>
          <w:i/>
          <w:iCs/>
          <w:u w:val="single"/>
        </w:rPr>
        <w:t xml:space="preserve"> </w:t>
      </w:r>
      <w:r w:rsidRPr="003619F5">
        <w:rPr>
          <w:rFonts w:cstheme="minorHAnsi"/>
        </w:rPr>
        <w:t xml:space="preserve">button will change the menu back to whatever it was the last time it was saved.  For example, if you already created your custom menus and went into the Menu Structure to make changes.  While you are making those changes, decide you no longer wanted the changes, you can click on the </w:t>
      </w:r>
      <w:r w:rsidR="00025EB4">
        <w:rPr>
          <w:rFonts w:cstheme="minorHAnsi"/>
          <w:b/>
          <w:bCs/>
          <w:i/>
          <w:iCs/>
          <w:u w:val="single"/>
        </w:rPr>
        <w:t>“Reset”</w:t>
      </w:r>
      <w:r w:rsidRPr="003619F5">
        <w:rPr>
          <w:rFonts w:cstheme="minorHAnsi"/>
        </w:rPr>
        <w:t xml:space="preserve"> button.  This will erase any changes you made in this session.</w:t>
      </w:r>
    </w:p>
    <w:p w14:paraId="724389E6" w14:textId="3F7F3F3D" w:rsidR="007D1C4A" w:rsidRDefault="007D1C4A" w:rsidP="00BA5A80">
      <w:pPr>
        <w:rPr>
          <w:rFonts w:cstheme="minorHAnsi"/>
        </w:rPr>
      </w:pPr>
    </w:p>
    <w:p w14:paraId="0FA9D35E" w14:textId="77059BB2" w:rsidR="007D1C4A" w:rsidRDefault="007D1C4A" w:rsidP="00BA5A80">
      <w:pPr>
        <w:rPr>
          <w:rFonts w:cstheme="minorHAnsi"/>
        </w:rPr>
      </w:pPr>
    </w:p>
    <w:p w14:paraId="2D32EE0A" w14:textId="14F36F7F" w:rsidR="007D1C4A" w:rsidRDefault="007D1C4A" w:rsidP="00BA5A80">
      <w:pPr>
        <w:rPr>
          <w:rFonts w:cstheme="minorHAnsi"/>
        </w:rPr>
      </w:pPr>
    </w:p>
    <w:p w14:paraId="5A09252A" w14:textId="77777777" w:rsidR="007D1C4A" w:rsidRPr="00BA5A80" w:rsidRDefault="007D1C4A" w:rsidP="00BA5A80"/>
    <w:p w14:paraId="0F7614BF" w14:textId="06051E28" w:rsidR="00C03B59" w:rsidRDefault="00FD7449" w:rsidP="00C03B59">
      <w:pPr>
        <w:pStyle w:val="Heading3"/>
      </w:pPr>
      <w:bookmarkStart w:id="197" w:name="_Toc45559585"/>
      <w:r>
        <w:t>Browse User</w:t>
      </w:r>
      <w:bookmarkEnd w:id="197"/>
    </w:p>
    <w:p w14:paraId="56E3043C" w14:textId="585FF066" w:rsidR="0000566F" w:rsidRDefault="0000566F" w:rsidP="0000566F">
      <w:pPr>
        <w:rPr>
          <w:rFonts w:cstheme="minorHAnsi"/>
        </w:rPr>
      </w:pPr>
      <w:r w:rsidRPr="005D00DF">
        <w:rPr>
          <w:rFonts w:cstheme="minorHAnsi"/>
        </w:rPr>
        <w:t xml:space="preserve">This selection shows all the users. The browser shows the user ID’s and username.  The browser also shows if the users usage is tracked, if the user is using defined colors, defined fonts, and control keys.  To view a program, you may double click on the selected file or click the </w:t>
      </w:r>
      <w:r w:rsidR="00025EB4">
        <w:rPr>
          <w:rFonts w:cstheme="minorHAnsi"/>
          <w:b/>
          <w:bCs/>
          <w:i/>
          <w:iCs/>
          <w:u w:val="single"/>
        </w:rPr>
        <w:t>“View User Tab”</w:t>
      </w:r>
      <w:r w:rsidRPr="005D00DF">
        <w:rPr>
          <w:rFonts w:cstheme="minorHAnsi"/>
        </w:rPr>
        <w:t xml:space="preserve">. The icons at the top of the browser provide additional capabilities.  </w:t>
      </w:r>
    </w:p>
    <w:p w14:paraId="0D62AAD1" w14:textId="37551A69" w:rsidR="0000566F" w:rsidRPr="0000566F" w:rsidRDefault="0000566F" w:rsidP="0000566F">
      <w:r w:rsidRPr="005D00DF">
        <w:rPr>
          <w:rFonts w:cstheme="minorHAnsi"/>
        </w:rPr>
        <w:t>The icon with the fountain pen allows you to view the notes for each user.  Each note records the users initials, date, description of the note and a full-page of text for each note.  Unlimited notes may be defined for each user.  The browse icon will provide immediate access to the browser by user.  The icon with the corner of a page folded over allows you to print a list of the users.</w:t>
      </w:r>
    </w:p>
    <w:p w14:paraId="20067EC8" w14:textId="73E679B2" w:rsidR="003A1247" w:rsidRDefault="003A1247" w:rsidP="003A1247">
      <w:r>
        <w:rPr>
          <w:noProof/>
        </w:rPr>
        <w:drawing>
          <wp:inline distT="0" distB="0" distL="0" distR="0" wp14:anchorId="4C1A859D" wp14:editId="2BE68178">
            <wp:extent cx="5943600" cy="5271770"/>
            <wp:effectExtent l="0" t="0" r="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5271770"/>
                    </a:xfrm>
                    <a:prstGeom prst="rect">
                      <a:avLst/>
                    </a:prstGeom>
                  </pic:spPr>
                </pic:pic>
              </a:graphicData>
            </a:graphic>
          </wp:inline>
        </w:drawing>
      </w:r>
    </w:p>
    <w:p w14:paraId="6BD7A1F0" w14:textId="77777777" w:rsidR="007D1C4A" w:rsidRPr="003A1247" w:rsidRDefault="007D1C4A" w:rsidP="003A1247"/>
    <w:p w14:paraId="07BE6699" w14:textId="5E2666AF" w:rsidR="00FD7449" w:rsidRDefault="00FD7449" w:rsidP="00FD7449">
      <w:pPr>
        <w:pStyle w:val="Heading3"/>
      </w:pPr>
      <w:bookmarkStart w:id="198" w:name="_Toc45559586"/>
      <w:r>
        <w:t>View User</w:t>
      </w:r>
      <w:bookmarkEnd w:id="198"/>
    </w:p>
    <w:p w14:paraId="4A7F313C" w14:textId="6FB6BF6E" w:rsidR="0000566F" w:rsidRDefault="0000566F" w:rsidP="0000566F">
      <w:pPr>
        <w:rPr>
          <w:rFonts w:cstheme="minorHAnsi"/>
        </w:rPr>
      </w:pPr>
      <w:r w:rsidRPr="005D00DF">
        <w:rPr>
          <w:rFonts w:cstheme="minorHAnsi"/>
        </w:rPr>
        <w:t xml:space="preserve">The View User screen allows you to view the information of each user.  You may copy, change, add or delete any user from this screen. Use the </w:t>
      </w:r>
      <w:r w:rsidR="00025EB4">
        <w:rPr>
          <w:rFonts w:cstheme="minorHAnsi"/>
          <w:b/>
          <w:bCs/>
          <w:i/>
          <w:iCs/>
          <w:u w:val="single"/>
        </w:rPr>
        <w:t>“Arrow”</w:t>
      </w:r>
      <w:r w:rsidRPr="005D00DF">
        <w:rPr>
          <w:rFonts w:cstheme="minorHAnsi"/>
        </w:rPr>
        <w:t xml:space="preserve"> keys at the bottom of the screen to view the next or previous user. The icons at the top of the screen provide additional capabilities. </w:t>
      </w:r>
    </w:p>
    <w:p w14:paraId="023E2F34" w14:textId="1E8AB645" w:rsidR="0000566F" w:rsidRPr="0000566F" w:rsidRDefault="0000566F" w:rsidP="0000566F">
      <w:r w:rsidRPr="005D00DF">
        <w:rPr>
          <w:rFonts w:cstheme="minorHAnsi"/>
        </w:rPr>
        <w:t>The browse icon will provide immediate access to the browser by user. The icon with the fountain pen allows you to view any notes for the user selected. The icon with the corner of a page folded over allows you to print a list of the users.</w:t>
      </w:r>
    </w:p>
    <w:p w14:paraId="6AB47A30" w14:textId="17AA64CF" w:rsidR="003A1247" w:rsidRPr="003A1247" w:rsidRDefault="003A1247" w:rsidP="003A1247">
      <w:r>
        <w:rPr>
          <w:noProof/>
        </w:rPr>
        <w:drawing>
          <wp:inline distT="0" distB="0" distL="0" distR="0" wp14:anchorId="7EEA2672" wp14:editId="214C0937">
            <wp:extent cx="5943600" cy="528574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5285740"/>
                    </a:xfrm>
                    <a:prstGeom prst="rect">
                      <a:avLst/>
                    </a:prstGeom>
                  </pic:spPr>
                </pic:pic>
              </a:graphicData>
            </a:graphic>
          </wp:inline>
        </w:drawing>
      </w:r>
    </w:p>
    <w:p w14:paraId="444AD40B" w14:textId="77777777" w:rsidR="00044B5E" w:rsidRDefault="00044B5E" w:rsidP="00044B5E">
      <w:pPr>
        <w:pStyle w:val="Heading4"/>
      </w:pPr>
      <w:bookmarkStart w:id="199" w:name="_Hlk44143068"/>
      <w:bookmarkStart w:id="200" w:name="_Hlk43555242"/>
      <w:r>
        <w:t>UPDATE</w:t>
      </w:r>
    </w:p>
    <w:bookmarkEnd w:id="199"/>
    <w:p w14:paraId="05B58304" w14:textId="5D9B2D09" w:rsidR="00044B5E" w:rsidRDefault="00044B5E" w:rsidP="00044B5E">
      <w:r>
        <w:t xml:space="preserve">To change the currently selected </w:t>
      </w:r>
      <w:r w:rsidR="0072629B">
        <w:t>User</w:t>
      </w:r>
      <w:r>
        <w:t xml:space="preserve">, simply click the </w:t>
      </w:r>
      <w:r>
        <w:rPr>
          <w:b/>
          <w:bCs/>
          <w:i/>
          <w:iCs/>
          <w:u w:val="single"/>
        </w:rPr>
        <w:t>“Update</w:t>
      </w:r>
      <w:r>
        <w:t xml:space="preserve">” button at the bottom of the screen.  </w:t>
      </w:r>
    </w:p>
    <w:p w14:paraId="48474A27" w14:textId="77777777" w:rsidR="00044B5E" w:rsidRDefault="00044B5E" w:rsidP="00044B5E">
      <w:pPr>
        <w:pStyle w:val="Heading4"/>
      </w:pPr>
      <w:bookmarkStart w:id="201" w:name="_Hlk43555398"/>
      <w:bookmarkEnd w:id="200"/>
      <w:r>
        <w:t>ADD</w:t>
      </w:r>
    </w:p>
    <w:p w14:paraId="71F48684" w14:textId="1A424FB8" w:rsidR="00044B5E" w:rsidRPr="00E64A2B" w:rsidRDefault="00044B5E" w:rsidP="00044B5E">
      <w:r>
        <w:t xml:space="preserve">Click the </w:t>
      </w:r>
      <w:r>
        <w:rPr>
          <w:b/>
          <w:bCs/>
          <w:i/>
          <w:iCs/>
          <w:u w:val="single"/>
        </w:rPr>
        <w:t>“Add”</w:t>
      </w:r>
      <w:r>
        <w:t xml:space="preserve"> button</w:t>
      </w:r>
      <w:r w:rsidRPr="00167C88">
        <w:t xml:space="preserve"> </w:t>
      </w:r>
      <w:r>
        <w:t xml:space="preserve">at the bottom of the screen to add a new </w:t>
      </w:r>
      <w:r w:rsidR="0072629B">
        <w:t>User</w:t>
      </w:r>
      <w:r>
        <w:t>.</w:t>
      </w:r>
    </w:p>
    <w:bookmarkEnd w:id="201"/>
    <w:p w14:paraId="06E1A97C" w14:textId="77777777" w:rsidR="00044B5E" w:rsidRDefault="00044B5E" w:rsidP="00044B5E">
      <w:pPr>
        <w:pStyle w:val="Heading4"/>
      </w:pPr>
      <w:r>
        <w:t>COPY</w:t>
      </w:r>
    </w:p>
    <w:p w14:paraId="1A2FBF0F" w14:textId="779E23A8" w:rsidR="00044B5E" w:rsidRPr="00F132A9" w:rsidRDefault="00044B5E" w:rsidP="00044B5E">
      <w:r>
        <w:t xml:space="preserve">Click the </w:t>
      </w:r>
      <w:r>
        <w:rPr>
          <w:b/>
          <w:bCs/>
          <w:i/>
          <w:iCs/>
          <w:u w:val="single"/>
        </w:rPr>
        <w:t>“Copy”</w:t>
      </w:r>
      <w:r>
        <w:t xml:space="preserve"> button to copy information from the currently selected </w:t>
      </w:r>
      <w:r w:rsidR="0072629B">
        <w:t>User</w:t>
      </w:r>
      <w:r>
        <w:t>.</w:t>
      </w:r>
    </w:p>
    <w:p w14:paraId="34C16117" w14:textId="77777777" w:rsidR="00044B5E" w:rsidRDefault="00044B5E" w:rsidP="00044B5E">
      <w:pPr>
        <w:pStyle w:val="Heading4"/>
      </w:pPr>
      <w:r>
        <w:t>DELETE</w:t>
      </w:r>
    </w:p>
    <w:p w14:paraId="79B6837F" w14:textId="66EE0E38" w:rsidR="00044B5E" w:rsidRDefault="00044B5E" w:rsidP="00044B5E">
      <w:r>
        <w:t xml:space="preserve">To delete the currently selected </w:t>
      </w:r>
      <w:r w:rsidR="0072629B">
        <w:t>User</w:t>
      </w:r>
      <w:r>
        <w:t xml:space="preserve">, simply press the </w:t>
      </w:r>
      <w:r w:rsidRPr="00B86B9F">
        <w:rPr>
          <w:b/>
          <w:bCs/>
          <w:i/>
          <w:iCs/>
          <w:u w:val="single"/>
        </w:rPr>
        <w:t>"D"</w:t>
      </w:r>
      <w:r>
        <w:t xml:space="preserve"> key.  Alternatively, click the </w:t>
      </w:r>
      <w:r>
        <w:rPr>
          <w:b/>
          <w:bCs/>
          <w:i/>
          <w:iCs/>
          <w:u w:val="single"/>
        </w:rPr>
        <w:t>“Delete”</w:t>
      </w:r>
      <w:r>
        <w:t xml:space="preserve"> button at the bottom of the screen.</w:t>
      </w:r>
    </w:p>
    <w:p w14:paraId="69DF9EAA" w14:textId="77777777" w:rsidR="00044B5E" w:rsidRDefault="00044B5E" w:rsidP="00044B5E">
      <w:pPr>
        <w:pStyle w:val="Heading4"/>
      </w:pPr>
      <w:r>
        <w:t>NEXT</w:t>
      </w:r>
    </w:p>
    <w:p w14:paraId="42D6BF97" w14:textId="2D43781E" w:rsidR="00044B5E" w:rsidRDefault="00044B5E" w:rsidP="00044B5E">
      <w:r>
        <w:t xml:space="preserve">Press </w:t>
      </w:r>
      <w:r w:rsidRPr="00B86B9F">
        <w:rPr>
          <w:b/>
          <w:bCs/>
          <w:i/>
          <w:iCs/>
          <w:u w:val="single"/>
        </w:rPr>
        <w:t>"N"</w:t>
      </w:r>
      <w:r>
        <w:t xml:space="preserve"> (Next) to find next </w:t>
      </w:r>
      <w:r w:rsidR="0072629B">
        <w:t xml:space="preserve">User </w:t>
      </w:r>
      <w:r>
        <w:t xml:space="preserve">to view or modify. Alternatively, press the </w:t>
      </w:r>
      <w:r>
        <w:rPr>
          <w:b/>
          <w:bCs/>
          <w:i/>
          <w:iCs/>
          <w:u w:val="single"/>
        </w:rPr>
        <w:t>“Right Arrow”</w:t>
      </w:r>
      <w:r>
        <w:t xml:space="preserve"> on the screen.</w:t>
      </w:r>
    </w:p>
    <w:p w14:paraId="4380E9E8" w14:textId="77777777" w:rsidR="00044B5E" w:rsidRDefault="00044B5E" w:rsidP="00044B5E">
      <w:pPr>
        <w:pStyle w:val="Heading4"/>
      </w:pPr>
      <w:r>
        <w:t>PREVIOUS</w:t>
      </w:r>
    </w:p>
    <w:p w14:paraId="439A5242" w14:textId="3D220503" w:rsidR="00044B5E" w:rsidRDefault="00044B5E" w:rsidP="00044B5E">
      <w:r>
        <w:t xml:space="preserve">Press </w:t>
      </w:r>
      <w:r w:rsidRPr="00B86B9F">
        <w:rPr>
          <w:b/>
          <w:bCs/>
          <w:i/>
          <w:iCs/>
          <w:u w:val="single"/>
        </w:rPr>
        <w:t>"P"</w:t>
      </w:r>
      <w:r>
        <w:t xml:space="preserve"> (Previous) to find previous </w:t>
      </w:r>
      <w:r w:rsidR="0072629B">
        <w:t xml:space="preserve">User </w:t>
      </w:r>
      <w:r>
        <w:t>to view or modify.</w:t>
      </w:r>
      <w:r w:rsidRPr="00EA7FC0">
        <w:t xml:space="preserve"> </w:t>
      </w:r>
      <w:r>
        <w:t xml:space="preserve">Alternatively, press the </w:t>
      </w:r>
      <w:r>
        <w:rPr>
          <w:b/>
          <w:bCs/>
          <w:i/>
          <w:iCs/>
          <w:u w:val="single"/>
        </w:rPr>
        <w:t>“Left Arrow”</w:t>
      </w:r>
      <w:r>
        <w:t xml:space="preserve"> on the screen.</w:t>
      </w:r>
    </w:p>
    <w:p w14:paraId="5D270833" w14:textId="4E09E672" w:rsidR="007D1C4A" w:rsidRDefault="007D1C4A" w:rsidP="00044B5E"/>
    <w:p w14:paraId="6CDA86FE" w14:textId="77777777" w:rsidR="007D1C4A" w:rsidRDefault="007D1C4A" w:rsidP="00044B5E"/>
    <w:p w14:paraId="4A6A639E" w14:textId="27D6F052" w:rsidR="00BA5A80" w:rsidRDefault="00BA5A80" w:rsidP="00BA5A80">
      <w:pPr>
        <w:pStyle w:val="Heading3"/>
      </w:pPr>
      <w:bookmarkStart w:id="202" w:name="_Toc45559587"/>
      <w:r>
        <w:t>User Font and Color Settings</w:t>
      </w:r>
      <w:bookmarkEnd w:id="202"/>
    </w:p>
    <w:p w14:paraId="7BCE4371" w14:textId="02BE570A" w:rsidR="00BA5A80" w:rsidRDefault="00BA5A80" w:rsidP="00BA5A80">
      <w:pPr>
        <w:rPr>
          <w:rFonts w:cstheme="minorHAnsi"/>
        </w:rPr>
      </w:pPr>
      <w:r w:rsidRPr="003619F5">
        <w:rPr>
          <w:rFonts w:cstheme="minorHAnsi"/>
        </w:rPr>
        <w:t>This selection allows the user to make custom changes to the font and color settings.  The user can change any objects or screen color, or font style.  Select an object from the Widget Object box, and then click on the desired foreground and background color.  You may also choose a font style from the Available Font selection.</w:t>
      </w:r>
    </w:p>
    <w:p w14:paraId="5B1DD0A8" w14:textId="0B714157" w:rsidR="00BA5A80" w:rsidRPr="00BA5A80" w:rsidRDefault="00BA5A80" w:rsidP="00BA5A80">
      <w:r w:rsidRPr="003619F5">
        <w:rPr>
          <w:rFonts w:cstheme="minorHAnsi"/>
        </w:rPr>
        <w:t>For these changes to take effect, you must check the Use Fonts and Use Colors checkbox and click the save button.  If you do not check the Use Fonts checkbox, the fonts will not change.  Changes made to the colors and fonts will only change for that user.  No other user will be affected.</w:t>
      </w:r>
    </w:p>
    <w:p w14:paraId="3AF5025F" w14:textId="74054E7D" w:rsidR="00FD7449" w:rsidRDefault="00FD7449" w:rsidP="00FD7449">
      <w:pPr>
        <w:pStyle w:val="Heading3"/>
      </w:pPr>
      <w:bookmarkStart w:id="203" w:name="_Toc45559588"/>
      <w:r>
        <w:t>Add/Update User</w:t>
      </w:r>
      <w:r w:rsidR="003B1034">
        <w:t xml:space="preserve"> – Main Information</w:t>
      </w:r>
      <w:bookmarkEnd w:id="203"/>
    </w:p>
    <w:p w14:paraId="107842E6" w14:textId="55E97D2A" w:rsidR="003A1247" w:rsidRPr="003A1247" w:rsidRDefault="003A1247" w:rsidP="003A1247">
      <w:r>
        <w:rPr>
          <w:noProof/>
        </w:rPr>
        <w:drawing>
          <wp:inline distT="0" distB="0" distL="0" distR="0" wp14:anchorId="7973A313" wp14:editId="568112AC">
            <wp:extent cx="5943600" cy="5118100"/>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5118100"/>
                    </a:xfrm>
                    <a:prstGeom prst="rect">
                      <a:avLst/>
                    </a:prstGeom>
                  </pic:spPr>
                </pic:pic>
              </a:graphicData>
            </a:graphic>
          </wp:inline>
        </w:drawing>
      </w:r>
    </w:p>
    <w:p w14:paraId="0F68901B" w14:textId="77777777" w:rsidR="00044B5E" w:rsidRDefault="00044B5E" w:rsidP="00044B5E">
      <w:pPr>
        <w:pStyle w:val="Heading4"/>
      </w:pPr>
      <w:r>
        <w:t>SAVE</w:t>
      </w:r>
    </w:p>
    <w:p w14:paraId="396D2550" w14:textId="274EB6E3" w:rsidR="00044B5E" w:rsidRDefault="00044B5E" w:rsidP="00044B5E">
      <w:r>
        <w:t xml:space="preserve">Click the </w:t>
      </w:r>
      <w:r>
        <w:rPr>
          <w:b/>
          <w:bCs/>
          <w:i/>
          <w:iCs/>
          <w:u w:val="single"/>
        </w:rPr>
        <w:t>“Save”</w:t>
      </w:r>
      <w:r>
        <w:t xml:space="preserve"> button to save all changes to the current </w:t>
      </w:r>
      <w:r w:rsidR="0072629B">
        <w:t>User</w:t>
      </w:r>
      <w:r>
        <w:t>.</w:t>
      </w:r>
    </w:p>
    <w:p w14:paraId="2B3D4F2C" w14:textId="77777777" w:rsidR="00044B5E" w:rsidRDefault="00044B5E" w:rsidP="00044B5E">
      <w:pPr>
        <w:pStyle w:val="Heading4"/>
      </w:pPr>
      <w:r>
        <w:t>RESET</w:t>
      </w:r>
    </w:p>
    <w:p w14:paraId="6A130E0B" w14:textId="77777777" w:rsidR="00044B5E" w:rsidRPr="00096EBD" w:rsidRDefault="00044B5E" w:rsidP="00044B5E">
      <w:r>
        <w:t xml:space="preserve">Click the </w:t>
      </w:r>
      <w:r>
        <w:rPr>
          <w:b/>
          <w:bCs/>
          <w:i/>
          <w:iCs/>
          <w:u w:val="single"/>
        </w:rPr>
        <w:t>“Reset”</w:t>
      </w:r>
      <w:r>
        <w:t xml:space="preserve"> button to reset all fields to their original state.</w:t>
      </w:r>
    </w:p>
    <w:p w14:paraId="780EABA3" w14:textId="77777777" w:rsidR="00044B5E" w:rsidRDefault="00044B5E" w:rsidP="00044B5E">
      <w:pPr>
        <w:pStyle w:val="Heading4"/>
      </w:pPr>
      <w:r>
        <w:t>CANCEL</w:t>
      </w:r>
    </w:p>
    <w:p w14:paraId="65DB7EC7" w14:textId="1DA0303B" w:rsidR="00044B5E" w:rsidRDefault="00044B5E" w:rsidP="00044B5E">
      <w:r>
        <w:t xml:space="preserve">Click the </w:t>
      </w:r>
      <w:r>
        <w:rPr>
          <w:b/>
          <w:bCs/>
          <w:i/>
          <w:iCs/>
          <w:u w:val="single"/>
        </w:rPr>
        <w:t>“Cancel”</w:t>
      </w:r>
      <w:r>
        <w:t xml:space="preserve"> button to cancel all changes to the </w:t>
      </w:r>
      <w:r w:rsidR="0072629B">
        <w:t xml:space="preserve">User </w:t>
      </w:r>
      <w:r>
        <w:t>without saving.</w:t>
      </w:r>
    </w:p>
    <w:p w14:paraId="256715BC" w14:textId="5BF952D1" w:rsidR="007D1C4A" w:rsidRDefault="007D1C4A" w:rsidP="00044B5E"/>
    <w:p w14:paraId="06EAF3E5" w14:textId="76DD535B" w:rsidR="007D1C4A" w:rsidRDefault="007D1C4A" w:rsidP="00044B5E"/>
    <w:p w14:paraId="23D3C77E" w14:textId="3B12C330" w:rsidR="007D1C4A" w:rsidRDefault="007D1C4A" w:rsidP="00044B5E"/>
    <w:p w14:paraId="59D6E426" w14:textId="77777777" w:rsidR="007D1C4A" w:rsidRPr="00DF6BEC" w:rsidRDefault="007D1C4A" w:rsidP="00044B5E"/>
    <w:p w14:paraId="7D055A2E" w14:textId="415856A4" w:rsidR="00FD7449" w:rsidRDefault="00FD7449" w:rsidP="00FD7449">
      <w:pPr>
        <w:pStyle w:val="Heading3"/>
      </w:pPr>
      <w:bookmarkStart w:id="204" w:name="_Toc45559589"/>
      <w:r>
        <w:t xml:space="preserve">Add/Update User </w:t>
      </w:r>
      <w:r w:rsidR="003B1034">
        <w:t xml:space="preserve">– Main Information </w:t>
      </w:r>
      <w:r>
        <w:t>Field Definitions</w:t>
      </w:r>
      <w:bookmarkEnd w:id="204"/>
    </w:p>
    <w:p w14:paraId="51618694" w14:textId="7587FC20" w:rsidR="00FD7449" w:rsidRDefault="00025EB4" w:rsidP="00FD7449">
      <w:pPr>
        <w:pStyle w:val="Heading4"/>
      </w:pPr>
      <w:r>
        <w:t>User ID</w:t>
      </w:r>
    </w:p>
    <w:p w14:paraId="7CE0593F" w14:textId="37C96B54" w:rsidR="003B1034" w:rsidRPr="003B1034" w:rsidRDefault="00F43397" w:rsidP="003B1034">
      <w:r>
        <w:t>Enter a User ID code.</w:t>
      </w:r>
    </w:p>
    <w:p w14:paraId="1F89BC6D" w14:textId="45CCCF61" w:rsidR="00025EB4" w:rsidRDefault="00025EB4" w:rsidP="00025EB4">
      <w:pPr>
        <w:pStyle w:val="Heading4"/>
      </w:pPr>
      <w:r>
        <w:t>User Name</w:t>
      </w:r>
    </w:p>
    <w:p w14:paraId="5D3CA210" w14:textId="214C88B3" w:rsidR="003B1034" w:rsidRPr="003B1034" w:rsidRDefault="00F43397" w:rsidP="003B1034">
      <w:r>
        <w:t>Enter a name for this user.</w:t>
      </w:r>
    </w:p>
    <w:p w14:paraId="020E5347" w14:textId="7A223A3E" w:rsidR="00025EB4" w:rsidRDefault="00025EB4" w:rsidP="00025EB4">
      <w:pPr>
        <w:pStyle w:val="Heading4"/>
      </w:pPr>
      <w:r>
        <w:t>Login Alias</w:t>
      </w:r>
    </w:p>
    <w:p w14:paraId="0E215516" w14:textId="015B3137" w:rsidR="003B1034" w:rsidRPr="003B1034" w:rsidRDefault="00F43397" w:rsidP="003B1034">
      <w:r>
        <w:t>Enter the login alias for this user.</w:t>
      </w:r>
    </w:p>
    <w:p w14:paraId="466D4F1C" w14:textId="2FC9EA82" w:rsidR="00025EB4" w:rsidRDefault="00025EB4" w:rsidP="00025EB4">
      <w:pPr>
        <w:pStyle w:val="Heading4"/>
      </w:pPr>
      <w:r>
        <w:t>Password</w:t>
      </w:r>
    </w:p>
    <w:p w14:paraId="70365BEF" w14:textId="0594852E" w:rsidR="003B1034" w:rsidRPr="003B1034" w:rsidRDefault="00F43397" w:rsidP="003B1034">
      <w:r>
        <w:t>Enter a password for this user.</w:t>
      </w:r>
    </w:p>
    <w:p w14:paraId="45C9F1A5" w14:textId="7071D070" w:rsidR="00025EB4" w:rsidRDefault="00025EB4" w:rsidP="00025EB4">
      <w:pPr>
        <w:pStyle w:val="Heading4"/>
      </w:pPr>
      <w:r>
        <w:t>Department</w:t>
      </w:r>
    </w:p>
    <w:p w14:paraId="59565930" w14:textId="2A2C4FF5" w:rsidR="003B1034" w:rsidRPr="003B1034" w:rsidRDefault="00DB5DEF" w:rsidP="003B1034">
      <w:r>
        <w:t>Enter the department code for this user.</w:t>
      </w:r>
    </w:p>
    <w:p w14:paraId="1FF96B1D" w14:textId="60A8740E" w:rsidR="00025EB4" w:rsidRDefault="00025EB4" w:rsidP="00025EB4">
      <w:pPr>
        <w:pStyle w:val="Heading4"/>
      </w:pPr>
      <w:r>
        <w:t>User Type</w:t>
      </w:r>
    </w:p>
    <w:p w14:paraId="39793353" w14:textId="378FFEBC" w:rsidR="003B1034" w:rsidRPr="003B1034" w:rsidRDefault="00DB5DEF" w:rsidP="003B1034">
      <w:r>
        <w:t>Choose the type for this user from the drop-down menu.</w:t>
      </w:r>
    </w:p>
    <w:p w14:paraId="083DD7E7" w14:textId="79B2C2C0" w:rsidR="00025EB4" w:rsidRDefault="00025EB4" w:rsidP="00025EB4">
      <w:pPr>
        <w:pStyle w:val="Heading4"/>
      </w:pPr>
      <w:r>
        <w:t>Phone Number</w:t>
      </w:r>
    </w:p>
    <w:p w14:paraId="59E64A84" w14:textId="43930300" w:rsidR="003B1034" w:rsidRPr="003B1034" w:rsidRDefault="00F43397" w:rsidP="003B1034">
      <w:r>
        <w:t>Enter the phone number of this user.</w:t>
      </w:r>
    </w:p>
    <w:p w14:paraId="47907622" w14:textId="72C59313" w:rsidR="00025EB4" w:rsidRDefault="00025EB4" w:rsidP="00025EB4">
      <w:pPr>
        <w:pStyle w:val="Heading4"/>
      </w:pPr>
      <w:r>
        <w:t>Security Level</w:t>
      </w:r>
    </w:p>
    <w:p w14:paraId="20A83A0A" w14:textId="0C9AEDCA" w:rsidR="003B1034" w:rsidRPr="003B1034" w:rsidRDefault="00F43397" w:rsidP="003B1034">
      <w:r>
        <w:t>Enter a valid security level for this user.</w:t>
      </w:r>
    </w:p>
    <w:p w14:paraId="0C10DF8E" w14:textId="70C7481A" w:rsidR="00025EB4" w:rsidRDefault="00025EB4" w:rsidP="00025EB4">
      <w:pPr>
        <w:pStyle w:val="Heading4"/>
      </w:pPr>
      <w:r>
        <w:t>Manager – Toggle Box</w:t>
      </w:r>
    </w:p>
    <w:p w14:paraId="0F6250DC" w14:textId="7772C73D" w:rsidR="003B1034" w:rsidRDefault="003B1034" w:rsidP="003B1034">
      <w:r>
        <w:t xml:space="preserve">To </w:t>
      </w:r>
      <w:r w:rsidR="00F43397">
        <w:t>indicate that this user is a manager</w:t>
      </w:r>
      <w:r>
        <w:t xml:space="preserve">, make sure that the </w:t>
      </w:r>
      <w:r w:rsidR="00F43397">
        <w:t>Manager</w:t>
      </w:r>
      <w:r>
        <w:t xml:space="preserve"> toggle box is checked.</w:t>
      </w:r>
    </w:p>
    <w:p w14:paraId="7E5CFEF5" w14:textId="573407A2" w:rsidR="00025EB4" w:rsidRDefault="00025EB4" w:rsidP="00025EB4">
      <w:pPr>
        <w:pStyle w:val="Heading4"/>
      </w:pPr>
      <w:r>
        <w:t>Locked? – Toggle Box</w:t>
      </w:r>
    </w:p>
    <w:p w14:paraId="1D8020DE" w14:textId="0BF1F0B4" w:rsidR="003B1034" w:rsidRDefault="003B1034" w:rsidP="003B1034">
      <w:r>
        <w:t xml:space="preserve">To </w:t>
      </w:r>
      <w:r w:rsidR="00F43397">
        <w:t>lock this user’s data from further editing</w:t>
      </w:r>
      <w:r>
        <w:t xml:space="preserve">, make sure that the </w:t>
      </w:r>
      <w:r w:rsidR="00F43397">
        <w:t>Locked</w:t>
      </w:r>
      <w:r>
        <w:t xml:space="preserve"> toggle box is checked.</w:t>
      </w:r>
    </w:p>
    <w:p w14:paraId="50ADFBEF" w14:textId="1700791A" w:rsidR="00025EB4" w:rsidRDefault="00025EB4" w:rsidP="00025EB4">
      <w:pPr>
        <w:pStyle w:val="Heading4"/>
      </w:pPr>
      <w:r>
        <w:t>Mobile</w:t>
      </w:r>
    </w:p>
    <w:p w14:paraId="08329499" w14:textId="531ADD3B" w:rsidR="003B1034" w:rsidRPr="003B1034" w:rsidRDefault="00DB5DEF" w:rsidP="003B1034">
      <w:r>
        <w:t>Enter the mobile number for this user.</w:t>
      </w:r>
    </w:p>
    <w:p w14:paraId="3DA6CE46" w14:textId="177B53E7" w:rsidR="00025EB4" w:rsidRDefault="00025EB4" w:rsidP="00025EB4">
      <w:pPr>
        <w:pStyle w:val="Heading4"/>
      </w:pPr>
      <w:r>
        <w:t>Email</w:t>
      </w:r>
    </w:p>
    <w:p w14:paraId="714E7FBC" w14:textId="61B7F3D6" w:rsidR="003B1034" w:rsidRPr="003B1034" w:rsidRDefault="00F43397" w:rsidP="003B1034">
      <w:r>
        <w:t>Enter this user’s email address.</w:t>
      </w:r>
    </w:p>
    <w:p w14:paraId="43443416" w14:textId="6B873FB0" w:rsidR="00025EB4" w:rsidRDefault="00025EB4" w:rsidP="00025EB4">
      <w:pPr>
        <w:pStyle w:val="Heading4"/>
      </w:pPr>
      <w:r>
        <w:t>Image Viewer</w:t>
      </w:r>
    </w:p>
    <w:p w14:paraId="3EA32E76" w14:textId="4076328E" w:rsidR="003B1034" w:rsidRPr="003B1034" w:rsidRDefault="00DB5DEF" w:rsidP="003B1034">
      <w:r>
        <w:t xml:space="preserve">Enter the location of the Image Viewer to be imported from. Alternatively, press the </w:t>
      </w:r>
      <w:r>
        <w:rPr>
          <w:b/>
          <w:bCs/>
          <w:i/>
          <w:iCs/>
          <w:u w:val="single"/>
        </w:rPr>
        <w:t>“F1”</w:t>
      </w:r>
      <w:r>
        <w:t xml:space="preserve"> key to use the Windows Explorer window to choose the proper file path.</w:t>
      </w:r>
    </w:p>
    <w:p w14:paraId="2A8F15F9" w14:textId="153A3186" w:rsidR="00025EB4" w:rsidRDefault="00025EB4" w:rsidP="00025EB4">
      <w:pPr>
        <w:pStyle w:val="Heading4"/>
      </w:pPr>
      <w:r>
        <w:t>Report Path</w:t>
      </w:r>
    </w:p>
    <w:p w14:paraId="748A8E2F" w14:textId="1A8E7F28" w:rsidR="003B1034" w:rsidRPr="003B1034" w:rsidRDefault="00DB5DEF" w:rsidP="003B1034">
      <w:r>
        <w:t xml:space="preserve">Enter the location of the Report Path for this user. Alternatively, press the </w:t>
      </w:r>
      <w:r>
        <w:rPr>
          <w:b/>
          <w:bCs/>
          <w:i/>
          <w:iCs/>
          <w:u w:val="single"/>
        </w:rPr>
        <w:t>“F1”</w:t>
      </w:r>
      <w:r>
        <w:t xml:space="preserve"> key to use the Windows Explorer window to choose the proper file path.</w:t>
      </w:r>
    </w:p>
    <w:p w14:paraId="4E4AAD19" w14:textId="027D9D3C" w:rsidR="00025EB4" w:rsidRDefault="00025EB4" w:rsidP="00025EB4">
      <w:pPr>
        <w:pStyle w:val="Heading4"/>
      </w:pPr>
      <w:r>
        <w:t>Document Path</w:t>
      </w:r>
    </w:p>
    <w:p w14:paraId="2805B986" w14:textId="5326A0D1" w:rsidR="003B1034" w:rsidRPr="003B1034" w:rsidRDefault="00DB5DEF" w:rsidP="003B1034">
      <w:r>
        <w:t xml:space="preserve">Enter the location of the Document Path for this user. Alternatively, press the </w:t>
      </w:r>
      <w:r>
        <w:rPr>
          <w:b/>
          <w:bCs/>
          <w:i/>
          <w:iCs/>
          <w:u w:val="single"/>
        </w:rPr>
        <w:t>“F1”</w:t>
      </w:r>
      <w:r>
        <w:t xml:space="preserve"> key to use the Windows Explorer window to choose the proper file path.</w:t>
      </w:r>
    </w:p>
    <w:p w14:paraId="21DF8867" w14:textId="7EAB2265" w:rsidR="00025EB4" w:rsidRDefault="00025EB4" w:rsidP="00025EB4">
      <w:pPr>
        <w:pStyle w:val="Heading4"/>
      </w:pPr>
      <w:r>
        <w:t>User Image</w:t>
      </w:r>
    </w:p>
    <w:p w14:paraId="06536FEF" w14:textId="691A5419" w:rsidR="003B1034" w:rsidRPr="003B1034" w:rsidRDefault="00DB5DEF" w:rsidP="003B1034">
      <w:r>
        <w:t xml:space="preserve">Enter the location of the Image for this user. Alternatively, press the </w:t>
      </w:r>
      <w:r>
        <w:rPr>
          <w:b/>
          <w:bCs/>
          <w:i/>
          <w:iCs/>
          <w:u w:val="single"/>
        </w:rPr>
        <w:t>“F1”</w:t>
      </w:r>
      <w:r>
        <w:t xml:space="preserve"> key to use the Windows Explorer window to choose the proper file path.</w:t>
      </w:r>
    </w:p>
    <w:p w14:paraId="1780959C" w14:textId="49F9E563" w:rsidR="00025EB4" w:rsidRDefault="00025EB4" w:rsidP="00025EB4">
      <w:pPr>
        <w:pStyle w:val="Heading4"/>
      </w:pPr>
      <w:r>
        <w:t>Options: Track Usage – Toggle Box</w:t>
      </w:r>
    </w:p>
    <w:p w14:paraId="3B6EF780" w14:textId="3CD3FB4A" w:rsidR="003B1034" w:rsidRDefault="003B1034" w:rsidP="003B1034">
      <w:r>
        <w:t xml:space="preserve">To </w:t>
      </w:r>
      <w:r w:rsidR="00F43397">
        <w:t>have the system track this user’s usage of the database and software</w:t>
      </w:r>
      <w:r>
        <w:t xml:space="preserve">, make sure that the </w:t>
      </w:r>
      <w:r w:rsidR="00F43397">
        <w:t>Tra</w:t>
      </w:r>
      <w:r w:rsidR="00DB5DEF">
        <w:t>ck Usage</w:t>
      </w:r>
      <w:r>
        <w:t xml:space="preserve"> toggle box is checked.</w:t>
      </w:r>
    </w:p>
    <w:p w14:paraId="3AF8525F" w14:textId="7E1B34C6" w:rsidR="00025EB4" w:rsidRDefault="00025EB4" w:rsidP="00025EB4">
      <w:pPr>
        <w:pStyle w:val="Heading4"/>
      </w:pPr>
      <w:r>
        <w:t>Options: Use Defined Colors – Toggle Box</w:t>
      </w:r>
    </w:p>
    <w:p w14:paraId="44F9A98D" w14:textId="020754BA" w:rsidR="003B1034" w:rsidRDefault="003B1034" w:rsidP="003B1034">
      <w:r>
        <w:t xml:space="preserve">To </w:t>
      </w:r>
      <w:r w:rsidR="00DB5DEF">
        <w:t>use colors defined here for this user</w:t>
      </w:r>
      <w:r>
        <w:t xml:space="preserve">, make sure that the </w:t>
      </w:r>
      <w:r w:rsidR="00DB5DEF">
        <w:t>Use Defined Colors</w:t>
      </w:r>
      <w:r>
        <w:t xml:space="preserve"> toggle box is checked.</w:t>
      </w:r>
    </w:p>
    <w:p w14:paraId="637CD20A" w14:textId="312B38EF" w:rsidR="00025EB4" w:rsidRDefault="00025EB4" w:rsidP="00025EB4">
      <w:pPr>
        <w:pStyle w:val="Heading4"/>
      </w:pPr>
      <w:r>
        <w:t>Options: Use Defined Fonts – Toggle Box</w:t>
      </w:r>
    </w:p>
    <w:p w14:paraId="08AFC845" w14:textId="79C73FDC" w:rsidR="003B1034" w:rsidRDefault="003B1034" w:rsidP="003B1034">
      <w:r>
        <w:t xml:space="preserve">To </w:t>
      </w:r>
      <w:r w:rsidR="00DB5DEF">
        <w:t>use fonts defined here for this user</w:t>
      </w:r>
      <w:r>
        <w:t xml:space="preserve">, make sure that the </w:t>
      </w:r>
      <w:r w:rsidR="00DB5DEF">
        <w:t>Use Defined Fonts</w:t>
      </w:r>
      <w:r>
        <w:t xml:space="preserve"> toggle box is checked.</w:t>
      </w:r>
    </w:p>
    <w:p w14:paraId="4692A711" w14:textId="7E689BAC" w:rsidR="00025EB4" w:rsidRDefault="00025EB4" w:rsidP="00025EB4">
      <w:pPr>
        <w:pStyle w:val="Heading4"/>
      </w:pPr>
      <w:r>
        <w:t>Options: Developer – Toggle Box</w:t>
      </w:r>
    </w:p>
    <w:p w14:paraId="3B58381B" w14:textId="65C0DAF3" w:rsidR="003B1034" w:rsidRDefault="003B1034" w:rsidP="003B1034">
      <w:r>
        <w:t xml:space="preserve">To </w:t>
      </w:r>
      <w:r w:rsidR="00DB5DEF">
        <w:t>indicate this user is a developer</w:t>
      </w:r>
      <w:r>
        <w:t xml:space="preserve">, make sure that the </w:t>
      </w:r>
      <w:r w:rsidR="00DB5DEF">
        <w:t>Developer</w:t>
      </w:r>
      <w:r>
        <w:t xml:space="preserve"> toggle box is checked.</w:t>
      </w:r>
    </w:p>
    <w:p w14:paraId="0320246D" w14:textId="561E361E" w:rsidR="00025EB4" w:rsidRDefault="00025EB4" w:rsidP="00025EB4">
      <w:pPr>
        <w:pStyle w:val="Heading4"/>
      </w:pPr>
      <w:r>
        <w:t>Options: Show Menu Images – Toggle Box</w:t>
      </w:r>
    </w:p>
    <w:p w14:paraId="1294B6A0" w14:textId="364332D6" w:rsidR="003B1034" w:rsidRDefault="003B1034" w:rsidP="003B1034">
      <w:r>
        <w:t xml:space="preserve">To </w:t>
      </w:r>
      <w:r w:rsidR="00DB5DEF">
        <w:t>Show Menu Images for this user</w:t>
      </w:r>
      <w:r>
        <w:t xml:space="preserve">, make sure that the </w:t>
      </w:r>
      <w:r w:rsidR="00DB5DEF">
        <w:t>Show Menu Images</w:t>
      </w:r>
      <w:r>
        <w:t xml:space="preserve"> toggle box is checked.</w:t>
      </w:r>
    </w:p>
    <w:p w14:paraId="032216A2" w14:textId="3C94BA5F" w:rsidR="00025EB4" w:rsidRDefault="00025EB4" w:rsidP="00025EB4">
      <w:pPr>
        <w:pStyle w:val="Heading4"/>
      </w:pPr>
      <w:r>
        <w:t>Options: Show Cue Cards – Toggle Box</w:t>
      </w:r>
    </w:p>
    <w:p w14:paraId="28B45C04" w14:textId="3A962334" w:rsidR="003B1034" w:rsidRDefault="003B1034" w:rsidP="003B1034">
      <w:r>
        <w:t xml:space="preserve">To </w:t>
      </w:r>
      <w:r w:rsidR="00DB5DEF">
        <w:t>Show Cue Cards for this user</w:t>
      </w:r>
      <w:r>
        <w:t xml:space="preserve">, make sure that the </w:t>
      </w:r>
      <w:r w:rsidR="00DB5DEF">
        <w:t>Show Cue Cards</w:t>
      </w:r>
      <w:r>
        <w:t xml:space="preserve"> toggle box is checked.</w:t>
      </w:r>
    </w:p>
    <w:p w14:paraId="4DCAFEB3" w14:textId="1C1F83F3" w:rsidR="00025EB4" w:rsidRDefault="00025EB4" w:rsidP="00025EB4">
      <w:pPr>
        <w:pStyle w:val="Heading4"/>
      </w:pPr>
      <w:r>
        <w:t>Manager</w:t>
      </w:r>
    </w:p>
    <w:p w14:paraId="0015BF06" w14:textId="126FDFB7" w:rsidR="003B1034" w:rsidRPr="003B1034" w:rsidRDefault="00DB5DEF" w:rsidP="003B1034">
      <w:r>
        <w:t>Enter the name of this user’s manager here.</w:t>
      </w:r>
    </w:p>
    <w:p w14:paraId="7F99EC31" w14:textId="5D4DF011" w:rsidR="00025EB4" w:rsidRDefault="00025EB4" w:rsidP="00025EB4">
      <w:pPr>
        <w:pStyle w:val="Heading4"/>
      </w:pPr>
      <w:r>
        <w:t>Menu Size</w:t>
      </w:r>
    </w:p>
    <w:p w14:paraId="11FFA06F" w14:textId="3E734A60" w:rsidR="003B1034" w:rsidRPr="003B1034" w:rsidRDefault="00DB5DEF" w:rsidP="003B1034">
      <w:r>
        <w:t>Choose the default menu size for this user from the drop-down menu.</w:t>
      </w:r>
    </w:p>
    <w:p w14:paraId="4F06FDD3" w14:textId="16BA84CA" w:rsidR="00025EB4" w:rsidRDefault="00025EB4" w:rsidP="00025EB4">
      <w:pPr>
        <w:pStyle w:val="Heading4"/>
      </w:pPr>
      <w:r>
        <w:t>Language</w:t>
      </w:r>
    </w:p>
    <w:p w14:paraId="0C84F148" w14:textId="21990378" w:rsidR="003B1034" w:rsidRPr="003B1034" w:rsidRDefault="00DB5DEF" w:rsidP="003B1034">
      <w:r>
        <w:t>Select this user’s default language from the drop-down list of available languages.</w:t>
      </w:r>
    </w:p>
    <w:p w14:paraId="5A446264" w14:textId="63291DF6" w:rsidR="00025EB4" w:rsidRDefault="00025EB4" w:rsidP="00025EB4">
      <w:pPr>
        <w:pStyle w:val="Heading4"/>
      </w:pPr>
      <w:r>
        <w:t>Hot Key (Choice)</w:t>
      </w:r>
    </w:p>
    <w:p w14:paraId="28F0F003" w14:textId="63F4E47F" w:rsidR="003B1034" w:rsidRDefault="003B1034" w:rsidP="003B1034">
      <w:r>
        <w:t xml:space="preserve">To choose the preferred </w:t>
      </w:r>
      <w:r w:rsidR="00DB5DEF">
        <w:t>Hot Key</w:t>
      </w:r>
      <w:r>
        <w:t xml:space="preserve"> of </w:t>
      </w:r>
      <w:r w:rsidR="00DB5DEF">
        <w:t>Programs Only</w:t>
      </w:r>
      <w:r>
        <w:t xml:space="preserve"> vs. </w:t>
      </w:r>
      <w:r w:rsidR="00DB5DEF">
        <w:t>All (Or None)</w:t>
      </w:r>
      <w:r>
        <w:t>, please make sure the desired option choice bubble is toggled.</w:t>
      </w:r>
    </w:p>
    <w:p w14:paraId="0C7F6EE6" w14:textId="39BC37DC" w:rsidR="00025EB4" w:rsidRDefault="00025EB4" w:rsidP="00025EB4">
      <w:pPr>
        <w:pStyle w:val="Heading4"/>
      </w:pPr>
      <w:r>
        <w:t>Hot Key Position (Choice)</w:t>
      </w:r>
    </w:p>
    <w:p w14:paraId="63074BDA" w14:textId="3DE41D54" w:rsidR="003B1034" w:rsidRDefault="003B1034" w:rsidP="003B1034">
      <w:r>
        <w:t xml:space="preserve">To choose the preferred </w:t>
      </w:r>
      <w:r w:rsidR="00DB5DEF">
        <w:t>Hot Key position</w:t>
      </w:r>
      <w:r>
        <w:t xml:space="preserve"> of </w:t>
      </w:r>
      <w:r w:rsidR="00DB5DEF">
        <w:t>Beginning</w:t>
      </w:r>
      <w:r>
        <w:t xml:space="preserve"> vs. </w:t>
      </w:r>
      <w:r w:rsidR="00DB5DEF">
        <w:t>Ending</w:t>
      </w:r>
      <w:r>
        <w:t>, please make sure the desired option choice bubble is toggled.</w:t>
      </w:r>
    </w:p>
    <w:p w14:paraId="0FCE157F" w14:textId="1B763829" w:rsidR="00025EB4" w:rsidRDefault="00025EB4" w:rsidP="00025EB4">
      <w:pPr>
        <w:pStyle w:val="Heading4"/>
      </w:pPr>
      <w:r>
        <w:t>Time Display Use AM/PM – Toggle Box</w:t>
      </w:r>
    </w:p>
    <w:p w14:paraId="761CBB7F" w14:textId="77330FCB" w:rsidR="003B1034" w:rsidRDefault="003B1034" w:rsidP="003B1034">
      <w:r>
        <w:t xml:space="preserve">To </w:t>
      </w:r>
      <w:r w:rsidR="00DB5DEF">
        <w:t>display the system’s AM/PM abbreviations when showing th</w:t>
      </w:r>
      <w:r w:rsidR="0033589A">
        <w:t>is</w:t>
      </w:r>
      <w:r w:rsidR="00DB5DEF">
        <w:t xml:space="preserve"> user the time</w:t>
      </w:r>
      <w:r>
        <w:t>, make sure that th</w:t>
      </w:r>
      <w:r w:rsidR="00DB5DEF">
        <w:t xml:space="preserve">is </w:t>
      </w:r>
      <w:r>
        <w:t>toggle box is checked.</w:t>
      </w:r>
    </w:p>
    <w:p w14:paraId="701B557E" w14:textId="77777777" w:rsidR="00025EB4" w:rsidRDefault="00025EB4" w:rsidP="00025EB4">
      <w:pPr>
        <w:pStyle w:val="Heading4"/>
      </w:pPr>
      <w:r>
        <w:t>Menu Level Colors</w:t>
      </w:r>
    </w:p>
    <w:p w14:paraId="2574BCF3" w14:textId="48D4F160" w:rsidR="00FD7449" w:rsidRDefault="00DB5DEF" w:rsidP="00FD7449">
      <w:r>
        <w:t>Choose the three Foreground and three Background colors for this user here.</w:t>
      </w:r>
    </w:p>
    <w:p w14:paraId="3A67CC04" w14:textId="199A4C8F" w:rsidR="003B1034" w:rsidRDefault="003B1034" w:rsidP="003B1034">
      <w:pPr>
        <w:pStyle w:val="Heading3"/>
      </w:pPr>
      <w:bookmarkStart w:id="205" w:name="_Toc45559590"/>
      <w:r>
        <w:t>Add/Update User – User Selection Options</w:t>
      </w:r>
      <w:bookmarkEnd w:id="205"/>
    </w:p>
    <w:p w14:paraId="351EE0A8" w14:textId="67F917BE" w:rsidR="003B1034" w:rsidRDefault="003B1034" w:rsidP="00FD7449">
      <w:r>
        <w:rPr>
          <w:noProof/>
        </w:rPr>
        <w:drawing>
          <wp:inline distT="0" distB="0" distL="0" distR="0" wp14:anchorId="29ACCD9C" wp14:editId="31BE8DCE">
            <wp:extent cx="2126615" cy="2094865"/>
            <wp:effectExtent l="0" t="0" r="6985"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26615" cy="2094865"/>
                    </a:xfrm>
                    <a:prstGeom prst="rect">
                      <a:avLst/>
                    </a:prstGeom>
                    <a:noFill/>
                    <a:ln>
                      <a:noFill/>
                    </a:ln>
                  </pic:spPr>
                </pic:pic>
              </a:graphicData>
            </a:graphic>
          </wp:inline>
        </w:drawing>
      </w:r>
    </w:p>
    <w:p w14:paraId="3CAA5F1D" w14:textId="6C041C76" w:rsidR="00DB5DEF" w:rsidRDefault="00DB5DEF" w:rsidP="00DB5DEF">
      <w:pPr>
        <w:pStyle w:val="Heading4"/>
      </w:pPr>
      <w:r>
        <w:t>USE DEFAULTS</w:t>
      </w:r>
    </w:p>
    <w:p w14:paraId="114E1D43" w14:textId="4FF501ED" w:rsidR="00DB5DEF" w:rsidRPr="00361386" w:rsidRDefault="00DB5DEF" w:rsidP="00DB5DEF">
      <w:r>
        <w:t xml:space="preserve">Click the </w:t>
      </w:r>
      <w:r>
        <w:rPr>
          <w:b/>
          <w:bCs/>
          <w:i/>
          <w:iCs/>
          <w:u w:val="single"/>
        </w:rPr>
        <w:t>“Use Defaults</w:t>
      </w:r>
      <w:r>
        <w:rPr>
          <w:i/>
          <w:iCs/>
          <w:u w:val="single"/>
        </w:rPr>
        <w:t>”</w:t>
      </w:r>
      <w:r>
        <w:t xml:space="preserve"> button to </w:t>
      </w:r>
      <w:r w:rsidR="00D343C4">
        <w:t>automatically use</w:t>
      </w:r>
      <w:r>
        <w:t xml:space="preserve"> the default </w:t>
      </w:r>
      <w:r w:rsidR="00D343C4">
        <w:t>Modes, Environments, and Databases that the user may select once they login</w:t>
      </w:r>
      <w:r>
        <w:t>.</w:t>
      </w:r>
    </w:p>
    <w:p w14:paraId="5A10D02E" w14:textId="1C99359C" w:rsidR="00DB5DEF" w:rsidRDefault="00DB5DEF" w:rsidP="00DB5DEF">
      <w:pPr>
        <w:pStyle w:val="Heading4"/>
      </w:pPr>
      <w:r>
        <w:t>ALL</w:t>
      </w:r>
    </w:p>
    <w:p w14:paraId="4EA4E9C0" w14:textId="79D085F6" w:rsidR="00DB5DEF" w:rsidRPr="00D343C4" w:rsidRDefault="00D343C4" w:rsidP="00DB5DEF">
      <w:r>
        <w:t xml:space="preserve">Click the </w:t>
      </w:r>
      <w:r>
        <w:rPr>
          <w:b/>
          <w:bCs/>
          <w:i/>
          <w:iCs/>
          <w:u w:val="single"/>
        </w:rPr>
        <w:t>“All”</w:t>
      </w:r>
      <w:r>
        <w:t xml:space="preserve"> button for any of the three parameters to automatically highlight the entire list for the desired parameter, thus allowing the user to select all Modes, Environments, or Databases within that list once they login.</w:t>
      </w:r>
    </w:p>
    <w:p w14:paraId="00810252" w14:textId="2E7D4967" w:rsidR="00DB5DEF" w:rsidRDefault="00DB5DEF" w:rsidP="00DB5DEF">
      <w:pPr>
        <w:pStyle w:val="Heading4"/>
      </w:pPr>
      <w:r>
        <w:t>NONE</w:t>
      </w:r>
    </w:p>
    <w:p w14:paraId="33341D2B" w14:textId="4E0BEB92" w:rsidR="00D343C4" w:rsidRPr="00D343C4" w:rsidRDefault="00D343C4" w:rsidP="00D343C4">
      <w:r>
        <w:t xml:space="preserve">Click the </w:t>
      </w:r>
      <w:r>
        <w:rPr>
          <w:b/>
          <w:bCs/>
          <w:i/>
          <w:iCs/>
          <w:u w:val="single"/>
        </w:rPr>
        <w:t>“None”</w:t>
      </w:r>
      <w:r>
        <w:t xml:space="preserve"> button for any of the three parameters to automatically un-highlight the entire list for the desired parameter, thus disallowing the user to select all Modes, Environments, or Databases within that list once they login.</w:t>
      </w:r>
    </w:p>
    <w:p w14:paraId="4C87EBFE" w14:textId="0DDD1096" w:rsidR="003B1034" w:rsidRDefault="003B1034" w:rsidP="003B1034">
      <w:pPr>
        <w:pStyle w:val="Heading4"/>
      </w:pPr>
      <w:r>
        <w:t>Modes</w:t>
      </w:r>
    </w:p>
    <w:p w14:paraId="74D20F59" w14:textId="5480D863" w:rsidR="003B1034" w:rsidRPr="00D343C4" w:rsidRDefault="00D343C4" w:rsidP="003B1034">
      <w:r>
        <w:t xml:space="preserve">The user may choose any Modes from within the available modes list that the user can select once they login. The user may use the </w:t>
      </w:r>
      <w:r>
        <w:rPr>
          <w:b/>
          <w:bCs/>
          <w:i/>
          <w:iCs/>
          <w:u w:val="single"/>
        </w:rPr>
        <w:t>“Control-Click”</w:t>
      </w:r>
      <w:r>
        <w:t xml:space="preserve"> method to choose multiple Modes from the list. Only highlighted Modes will be selectable by the user.</w:t>
      </w:r>
    </w:p>
    <w:p w14:paraId="15755268" w14:textId="39A3C6C3" w:rsidR="003B1034" w:rsidRDefault="003B1034" w:rsidP="003B1034">
      <w:pPr>
        <w:pStyle w:val="Heading4"/>
      </w:pPr>
      <w:r>
        <w:t>Environments</w:t>
      </w:r>
    </w:p>
    <w:p w14:paraId="2FDEA6A2" w14:textId="180FEEE8" w:rsidR="00D343C4" w:rsidRPr="00D343C4" w:rsidRDefault="00D343C4" w:rsidP="00D343C4">
      <w:r>
        <w:t xml:space="preserve">The user may choose any Environments from within the available modes list that the user can select once they login. The user may use the </w:t>
      </w:r>
      <w:r>
        <w:rPr>
          <w:b/>
          <w:bCs/>
          <w:i/>
          <w:iCs/>
          <w:u w:val="single"/>
        </w:rPr>
        <w:t>“Control-Click”</w:t>
      </w:r>
      <w:r>
        <w:t xml:space="preserve"> method to choose multiple Environments from the list. Only highlighted Environments will be selectable by the user.</w:t>
      </w:r>
    </w:p>
    <w:p w14:paraId="50E71F2B" w14:textId="77777777" w:rsidR="003B1034" w:rsidRDefault="003B1034" w:rsidP="003B1034">
      <w:pPr>
        <w:pStyle w:val="Heading4"/>
      </w:pPr>
      <w:r>
        <w:t>Databases</w:t>
      </w:r>
    </w:p>
    <w:p w14:paraId="3360B344" w14:textId="4C59D925" w:rsidR="00D343C4" w:rsidRPr="00D343C4" w:rsidRDefault="00D343C4" w:rsidP="00D343C4">
      <w:r>
        <w:t xml:space="preserve">The user may choose any Databases from within the available modes list that the user can select once they login. The user may use the </w:t>
      </w:r>
      <w:r>
        <w:rPr>
          <w:b/>
          <w:bCs/>
          <w:i/>
          <w:iCs/>
          <w:u w:val="single"/>
        </w:rPr>
        <w:t>“Control-Click”</w:t>
      </w:r>
      <w:r>
        <w:t xml:space="preserve"> method to choose multiple Databases from the list. Only highlighted Databases will be selectable by the user.</w:t>
      </w:r>
    </w:p>
    <w:p w14:paraId="754D937F" w14:textId="30B634BD" w:rsidR="00FD7449" w:rsidRDefault="00FD7449" w:rsidP="00FD7449">
      <w:pPr>
        <w:pStyle w:val="Heading3"/>
      </w:pPr>
      <w:bookmarkStart w:id="206" w:name="_Toc45559591"/>
      <w:r>
        <w:t>Company / Location</w:t>
      </w:r>
      <w:bookmarkEnd w:id="206"/>
    </w:p>
    <w:p w14:paraId="591211D9" w14:textId="00B0C3BD" w:rsidR="003A1247" w:rsidRPr="003A1247" w:rsidRDefault="003A1247" w:rsidP="003A1247">
      <w:r>
        <w:rPr>
          <w:noProof/>
        </w:rPr>
        <w:drawing>
          <wp:inline distT="0" distB="0" distL="0" distR="0" wp14:anchorId="1851D173" wp14:editId="1855E6D7">
            <wp:extent cx="5943600" cy="4373880"/>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373880"/>
                    </a:xfrm>
                    <a:prstGeom prst="rect">
                      <a:avLst/>
                    </a:prstGeom>
                  </pic:spPr>
                </pic:pic>
              </a:graphicData>
            </a:graphic>
          </wp:inline>
        </w:drawing>
      </w:r>
    </w:p>
    <w:p w14:paraId="0E62CE77" w14:textId="7D1A149B" w:rsidR="00044B5E" w:rsidRDefault="00044B5E" w:rsidP="00044B5E">
      <w:pPr>
        <w:pStyle w:val="Heading4"/>
      </w:pPr>
      <w:r>
        <w:t>UPDATE (Company Information)</w:t>
      </w:r>
    </w:p>
    <w:p w14:paraId="7F97557D" w14:textId="6345F7C9" w:rsidR="00044B5E" w:rsidRDefault="00044B5E" w:rsidP="00044B5E">
      <w:r>
        <w:t xml:space="preserve">To change the currently selected </w:t>
      </w:r>
      <w:r w:rsidR="0072629B">
        <w:t>Company</w:t>
      </w:r>
      <w:r>
        <w:t xml:space="preserve">, simply click the </w:t>
      </w:r>
      <w:r>
        <w:rPr>
          <w:b/>
          <w:bCs/>
          <w:i/>
          <w:iCs/>
          <w:u w:val="single"/>
        </w:rPr>
        <w:t>“Update</w:t>
      </w:r>
      <w:r>
        <w:t xml:space="preserve">” button at the bottom of the screen.  </w:t>
      </w:r>
    </w:p>
    <w:p w14:paraId="2285030C" w14:textId="3AEFFE45" w:rsidR="00044B5E" w:rsidRDefault="00044B5E" w:rsidP="00044B5E">
      <w:pPr>
        <w:pStyle w:val="Heading4"/>
      </w:pPr>
      <w:r>
        <w:t>ADD (Company Information)</w:t>
      </w:r>
    </w:p>
    <w:p w14:paraId="63D29662" w14:textId="32AEE233" w:rsidR="00044B5E" w:rsidRPr="00E64A2B" w:rsidRDefault="00044B5E" w:rsidP="00044B5E">
      <w:r>
        <w:t xml:space="preserve">Click the </w:t>
      </w:r>
      <w:r>
        <w:rPr>
          <w:b/>
          <w:bCs/>
          <w:i/>
          <w:iCs/>
          <w:u w:val="single"/>
        </w:rPr>
        <w:t>“Add”</w:t>
      </w:r>
      <w:r>
        <w:t xml:space="preserve"> button</w:t>
      </w:r>
      <w:r w:rsidRPr="00167C88">
        <w:t xml:space="preserve"> </w:t>
      </w:r>
      <w:r>
        <w:t xml:space="preserve">at the bottom of the screen to add a new </w:t>
      </w:r>
      <w:r w:rsidR="0072629B">
        <w:t>Company</w:t>
      </w:r>
      <w:r>
        <w:t>.</w:t>
      </w:r>
    </w:p>
    <w:p w14:paraId="7564896B" w14:textId="23FA75B5" w:rsidR="00044B5E" w:rsidRDefault="00044B5E" w:rsidP="00044B5E">
      <w:pPr>
        <w:pStyle w:val="Heading4"/>
      </w:pPr>
      <w:r>
        <w:t>COPY (Company Information)</w:t>
      </w:r>
    </w:p>
    <w:p w14:paraId="2CF8CE3A" w14:textId="7F032701" w:rsidR="00044B5E" w:rsidRPr="00F132A9" w:rsidRDefault="00044B5E" w:rsidP="00044B5E">
      <w:r>
        <w:t xml:space="preserve">Click the </w:t>
      </w:r>
      <w:r>
        <w:rPr>
          <w:b/>
          <w:bCs/>
          <w:i/>
          <w:iCs/>
          <w:u w:val="single"/>
        </w:rPr>
        <w:t>“Copy”</w:t>
      </w:r>
      <w:r>
        <w:t xml:space="preserve"> button to copy information from the currently selected </w:t>
      </w:r>
      <w:r w:rsidR="0072629B">
        <w:t>Company</w:t>
      </w:r>
      <w:r>
        <w:t>.</w:t>
      </w:r>
    </w:p>
    <w:p w14:paraId="600C4064" w14:textId="5A827605" w:rsidR="00044B5E" w:rsidRDefault="00044B5E" w:rsidP="00044B5E">
      <w:pPr>
        <w:pStyle w:val="Heading4"/>
      </w:pPr>
      <w:r>
        <w:t>DELETE (Company Information)</w:t>
      </w:r>
    </w:p>
    <w:p w14:paraId="510F1471" w14:textId="062B97F3" w:rsidR="00044B5E" w:rsidRDefault="00044B5E" w:rsidP="00044B5E">
      <w:r>
        <w:t xml:space="preserve">To delete the currently selected </w:t>
      </w:r>
      <w:r w:rsidR="0072629B">
        <w:t>Company</w:t>
      </w:r>
      <w:r>
        <w:t xml:space="preserve">, simply press the </w:t>
      </w:r>
      <w:r w:rsidRPr="00B86B9F">
        <w:rPr>
          <w:b/>
          <w:bCs/>
          <w:i/>
          <w:iCs/>
          <w:u w:val="single"/>
        </w:rPr>
        <w:t>"D"</w:t>
      </w:r>
      <w:r>
        <w:t xml:space="preserve"> key.  Alternatively, click the </w:t>
      </w:r>
      <w:r>
        <w:rPr>
          <w:b/>
          <w:bCs/>
          <w:i/>
          <w:iCs/>
          <w:u w:val="single"/>
        </w:rPr>
        <w:t>“Delete”</w:t>
      </w:r>
      <w:r>
        <w:t xml:space="preserve"> button at the bottom of the screen.</w:t>
      </w:r>
    </w:p>
    <w:p w14:paraId="252B2903" w14:textId="05C8A3EB" w:rsidR="00044B5E" w:rsidRDefault="00044B5E" w:rsidP="00044B5E">
      <w:pPr>
        <w:pStyle w:val="Heading4"/>
      </w:pPr>
      <w:r>
        <w:t>UPDATE (Location Information)</w:t>
      </w:r>
    </w:p>
    <w:p w14:paraId="03D1141D" w14:textId="75AF4F95" w:rsidR="00044B5E" w:rsidRDefault="00044B5E" w:rsidP="00044B5E">
      <w:r>
        <w:t xml:space="preserve">To change the currently selected </w:t>
      </w:r>
      <w:r w:rsidR="0072629B">
        <w:t>Location</w:t>
      </w:r>
      <w:r>
        <w:t xml:space="preserve">, simply click the </w:t>
      </w:r>
      <w:r>
        <w:rPr>
          <w:b/>
          <w:bCs/>
          <w:i/>
          <w:iCs/>
          <w:u w:val="single"/>
        </w:rPr>
        <w:t>“Update</w:t>
      </w:r>
      <w:r>
        <w:t xml:space="preserve">” button at the bottom of the screen.  </w:t>
      </w:r>
    </w:p>
    <w:p w14:paraId="06FD3C9C" w14:textId="6E854D03" w:rsidR="00044B5E" w:rsidRDefault="00044B5E" w:rsidP="00044B5E">
      <w:pPr>
        <w:pStyle w:val="Heading4"/>
      </w:pPr>
      <w:r>
        <w:t>ADD (Location Information)</w:t>
      </w:r>
    </w:p>
    <w:p w14:paraId="3C0AD642" w14:textId="6F96B0DE" w:rsidR="00044B5E" w:rsidRPr="00E64A2B" w:rsidRDefault="00044B5E" w:rsidP="00044B5E">
      <w:r>
        <w:t xml:space="preserve">Click the </w:t>
      </w:r>
      <w:r>
        <w:rPr>
          <w:b/>
          <w:bCs/>
          <w:i/>
          <w:iCs/>
          <w:u w:val="single"/>
        </w:rPr>
        <w:t>“Add”</w:t>
      </w:r>
      <w:r>
        <w:t xml:space="preserve"> button</w:t>
      </w:r>
      <w:r w:rsidRPr="00167C88">
        <w:t xml:space="preserve"> </w:t>
      </w:r>
      <w:r>
        <w:t xml:space="preserve">at the bottom of the screen to add a new </w:t>
      </w:r>
      <w:r w:rsidR="0072629B">
        <w:t>Location</w:t>
      </w:r>
      <w:r>
        <w:t>.</w:t>
      </w:r>
    </w:p>
    <w:p w14:paraId="06CA748D" w14:textId="0AE850CC" w:rsidR="00044B5E" w:rsidRDefault="00044B5E" w:rsidP="00044B5E">
      <w:pPr>
        <w:pStyle w:val="Heading4"/>
      </w:pPr>
      <w:r>
        <w:t>COPY (Location Information)</w:t>
      </w:r>
    </w:p>
    <w:p w14:paraId="1FE5FF25" w14:textId="05BC07E0" w:rsidR="00044B5E" w:rsidRPr="00F132A9" w:rsidRDefault="00044B5E" w:rsidP="00044B5E">
      <w:r>
        <w:t xml:space="preserve">Click the </w:t>
      </w:r>
      <w:r>
        <w:rPr>
          <w:b/>
          <w:bCs/>
          <w:i/>
          <w:iCs/>
          <w:u w:val="single"/>
        </w:rPr>
        <w:t>“Copy”</w:t>
      </w:r>
      <w:r>
        <w:t xml:space="preserve"> button to copy information from the currently selected </w:t>
      </w:r>
      <w:r w:rsidR="0072629B">
        <w:t>Location</w:t>
      </w:r>
      <w:r>
        <w:t>.</w:t>
      </w:r>
    </w:p>
    <w:p w14:paraId="5579F194" w14:textId="2A4824E4" w:rsidR="00044B5E" w:rsidRDefault="00044B5E" w:rsidP="00044B5E">
      <w:pPr>
        <w:pStyle w:val="Heading4"/>
      </w:pPr>
      <w:r>
        <w:t>DELETE (Location Information)</w:t>
      </w:r>
    </w:p>
    <w:p w14:paraId="42358B04" w14:textId="687D4364" w:rsidR="00044B5E" w:rsidRDefault="00044B5E" w:rsidP="00044B5E">
      <w:r>
        <w:t xml:space="preserve">To delete the currently selected </w:t>
      </w:r>
      <w:r w:rsidR="0072629B">
        <w:t>Location</w:t>
      </w:r>
      <w:r>
        <w:t xml:space="preserve">, simply press the </w:t>
      </w:r>
      <w:r w:rsidRPr="00B86B9F">
        <w:rPr>
          <w:b/>
          <w:bCs/>
          <w:i/>
          <w:iCs/>
          <w:u w:val="single"/>
        </w:rPr>
        <w:t>"D"</w:t>
      </w:r>
      <w:r>
        <w:t xml:space="preserve"> key.  Alternatively, click the </w:t>
      </w:r>
      <w:r>
        <w:rPr>
          <w:b/>
          <w:bCs/>
          <w:i/>
          <w:iCs/>
          <w:u w:val="single"/>
        </w:rPr>
        <w:t>“Delete”</w:t>
      </w:r>
      <w:r w:rsidR="007D1C4A">
        <w:t xml:space="preserve"> </w:t>
      </w:r>
      <w:r>
        <w:t>button at the bottom of the screen.</w:t>
      </w:r>
    </w:p>
    <w:p w14:paraId="7C413A77" w14:textId="77777777" w:rsidR="007D1C4A" w:rsidRDefault="007D1C4A" w:rsidP="00044B5E"/>
    <w:p w14:paraId="346B0B4C" w14:textId="3285942F" w:rsidR="00FD7449" w:rsidRDefault="00FD7449" w:rsidP="00FD7449">
      <w:pPr>
        <w:pStyle w:val="Heading3"/>
      </w:pPr>
      <w:bookmarkStart w:id="207" w:name="_Toc45559592"/>
      <w:r>
        <w:t>Add/Update Company</w:t>
      </w:r>
      <w:bookmarkEnd w:id="207"/>
    </w:p>
    <w:p w14:paraId="49928CE4" w14:textId="6B319D5C" w:rsidR="003A1247" w:rsidRPr="003A1247" w:rsidRDefault="003A1247" w:rsidP="003A1247">
      <w:r>
        <w:rPr>
          <w:noProof/>
        </w:rPr>
        <w:drawing>
          <wp:inline distT="0" distB="0" distL="0" distR="0" wp14:anchorId="696EB759" wp14:editId="577CC4F2">
            <wp:extent cx="3448050" cy="37147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48050" cy="3714750"/>
                    </a:xfrm>
                    <a:prstGeom prst="rect">
                      <a:avLst/>
                    </a:prstGeom>
                  </pic:spPr>
                </pic:pic>
              </a:graphicData>
            </a:graphic>
          </wp:inline>
        </w:drawing>
      </w:r>
    </w:p>
    <w:p w14:paraId="4AE6CB90" w14:textId="77777777" w:rsidR="00044B5E" w:rsidRDefault="00044B5E" w:rsidP="00044B5E">
      <w:pPr>
        <w:pStyle w:val="Heading4"/>
      </w:pPr>
      <w:r>
        <w:t>SAVE</w:t>
      </w:r>
    </w:p>
    <w:p w14:paraId="131C1EE1" w14:textId="152C2DCE" w:rsidR="00044B5E" w:rsidRDefault="00044B5E" w:rsidP="00044B5E">
      <w:r>
        <w:t xml:space="preserve">Click the </w:t>
      </w:r>
      <w:r>
        <w:rPr>
          <w:b/>
          <w:bCs/>
          <w:i/>
          <w:iCs/>
          <w:u w:val="single"/>
        </w:rPr>
        <w:t>“Save”</w:t>
      </w:r>
      <w:r>
        <w:t xml:space="preserve"> button to save all changes to the current </w:t>
      </w:r>
      <w:r w:rsidR="0072629B">
        <w:t>Company</w:t>
      </w:r>
      <w:r>
        <w:t>.</w:t>
      </w:r>
    </w:p>
    <w:p w14:paraId="38D96B84" w14:textId="77777777" w:rsidR="00044B5E" w:rsidRDefault="00044B5E" w:rsidP="00044B5E">
      <w:pPr>
        <w:pStyle w:val="Heading4"/>
      </w:pPr>
      <w:r>
        <w:t>RESET</w:t>
      </w:r>
    </w:p>
    <w:p w14:paraId="07FE6F43" w14:textId="77777777" w:rsidR="00044B5E" w:rsidRPr="00096EBD" w:rsidRDefault="00044B5E" w:rsidP="00044B5E">
      <w:r>
        <w:t xml:space="preserve">Click the </w:t>
      </w:r>
      <w:r>
        <w:rPr>
          <w:b/>
          <w:bCs/>
          <w:i/>
          <w:iCs/>
          <w:u w:val="single"/>
        </w:rPr>
        <w:t>“Reset”</w:t>
      </w:r>
      <w:r>
        <w:t xml:space="preserve"> button to reset all fields to their original state.</w:t>
      </w:r>
    </w:p>
    <w:p w14:paraId="46FF1BAE" w14:textId="77777777" w:rsidR="00044B5E" w:rsidRDefault="00044B5E" w:rsidP="00044B5E">
      <w:pPr>
        <w:pStyle w:val="Heading4"/>
      </w:pPr>
      <w:r>
        <w:t>CANCEL</w:t>
      </w:r>
    </w:p>
    <w:p w14:paraId="43D5C0D8" w14:textId="7A77880E" w:rsidR="00044B5E" w:rsidRDefault="00044B5E" w:rsidP="00044B5E">
      <w:r>
        <w:t xml:space="preserve">Click the </w:t>
      </w:r>
      <w:r>
        <w:rPr>
          <w:b/>
          <w:bCs/>
          <w:i/>
          <w:iCs/>
          <w:u w:val="single"/>
        </w:rPr>
        <w:t>“Cancel”</w:t>
      </w:r>
      <w:r>
        <w:t xml:space="preserve"> button to cancel all changes to the </w:t>
      </w:r>
      <w:r w:rsidR="0072629B">
        <w:t>Company</w:t>
      </w:r>
      <w:r>
        <w:t xml:space="preserve"> without saving.</w:t>
      </w:r>
    </w:p>
    <w:p w14:paraId="56AB7992" w14:textId="77777777" w:rsidR="007D1C4A" w:rsidRPr="00DF6BEC" w:rsidRDefault="007D1C4A" w:rsidP="00044B5E"/>
    <w:p w14:paraId="4A5D3CD5" w14:textId="3ABCEDC3" w:rsidR="00FD7449" w:rsidRDefault="00FD7449" w:rsidP="00FD7449">
      <w:pPr>
        <w:pStyle w:val="Heading3"/>
      </w:pPr>
      <w:bookmarkStart w:id="208" w:name="_Toc45559593"/>
      <w:r>
        <w:t>Add/Update Company Field Definitions</w:t>
      </w:r>
      <w:bookmarkEnd w:id="208"/>
    </w:p>
    <w:p w14:paraId="75F3A60C" w14:textId="68A5A2DA" w:rsidR="00FD7449" w:rsidRDefault="003B1034" w:rsidP="00FD7449">
      <w:pPr>
        <w:pStyle w:val="Heading4"/>
      </w:pPr>
      <w:r>
        <w:t>Company</w:t>
      </w:r>
    </w:p>
    <w:p w14:paraId="1F35FF11" w14:textId="6FE0DCCA" w:rsidR="00FD7449" w:rsidRDefault="00D343C4" w:rsidP="00FD7449">
      <w:r>
        <w:t>Enter the company code in this field.</w:t>
      </w:r>
    </w:p>
    <w:p w14:paraId="4BE85C67" w14:textId="5D03750B" w:rsidR="003B1034" w:rsidRDefault="003B1034" w:rsidP="003B1034">
      <w:pPr>
        <w:pStyle w:val="Heading4"/>
      </w:pPr>
      <w:r>
        <w:t>Default – Toggle Box</w:t>
      </w:r>
    </w:p>
    <w:p w14:paraId="2C2DABAB" w14:textId="373CAECB" w:rsidR="003B1034" w:rsidRDefault="003B1034" w:rsidP="003B1034">
      <w:r>
        <w:t xml:space="preserve">To </w:t>
      </w:r>
      <w:r w:rsidR="00D343C4">
        <w:t>set this as the default company in the system</w:t>
      </w:r>
      <w:r>
        <w:t xml:space="preserve">, make sure that the </w:t>
      </w:r>
      <w:r w:rsidR="00D343C4">
        <w:t>Default</w:t>
      </w:r>
      <w:r>
        <w:t xml:space="preserve"> toggle box is checked.</w:t>
      </w:r>
    </w:p>
    <w:p w14:paraId="21454626" w14:textId="0526B937" w:rsidR="00FD7449" w:rsidRDefault="00FD7449" w:rsidP="00FD7449">
      <w:pPr>
        <w:pStyle w:val="Heading3"/>
      </w:pPr>
      <w:bookmarkStart w:id="209" w:name="_Toc45559594"/>
      <w:r>
        <w:t>Add/Update Location</w:t>
      </w:r>
      <w:bookmarkEnd w:id="209"/>
    </w:p>
    <w:p w14:paraId="399C288E" w14:textId="5F1AC3BD" w:rsidR="003A1247" w:rsidRPr="003A1247" w:rsidRDefault="003A1247" w:rsidP="003A1247">
      <w:r>
        <w:rPr>
          <w:noProof/>
        </w:rPr>
        <w:drawing>
          <wp:inline distT="0" distB="0" distL="0" distR="0" wp14:anchorId="20D41E8D" wp14:editId="04A4C87D">
            <wp:extent cx="3448050" cy="36957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48050" cy="3695700"/>
                    </a:xfrm>
                    <a:prstGeom prst="rect">
                      <a:avLst/>
                    </a:prstGeom>
                  </pic:spPr>
                </pic:pic>
              </a:graphicData>
            </a:graphic>
          </wp:inline>
        </w:drawing>
      </w:r>
    </w:p>
    <w:p w14:paraId="120F1CE9" w14:textId="77777777" w:rsidR="00044B5E" w:rsidRDefault="00044B5E" w:rsidP="00044B5E">
      <w:pPr>
        <w:pStyle w:val="Heading4"/>
      </w:pPr>
      <w:r>
        <w:t>SAVE</w:t>
      </w:r>
    </w:p>
    <w:p w14:paraId="68D4C7CC" w14:textId="688F42C9" w:rsidR="00044B5E" w:rsidRDefault="00044B5E" w:rsidP="00044B5E">
      <w:r>
        <w:t xml:space="preserve">Click the </w:t>
      </w:r>
      <w:r>
        <w:rPr>
          <w:b/>
          <w:bCs/>
          <w:i/>
          <w:iCs/>
          <w:u w:val="single"/>
        </w:rPr>
        <w:t>“Save”</w:t>
      </w:r>
      <w:r>
        <w:t xml:space="preserve"> button to save all changes to the current </w:t>
      </w:r>
      <w:r w:rsidR="0072629B">
        <w:t>Location</w:t>
      </w:r>
      <w:r>
        <w:t>.</w:t>
      </w:r>
    </w:p>
    <w:p w14:paraId="4601BCF1" w14:textId="77777777" w:rsidR="00044B5E" w:rsidRDefault="00044B5E" w:rsidP="00044B5E">
      <w:pPr>
        <w:pStyle w:val="Heading4"/>
      </w:pPr>
      <w:r>
        <w:t>RESET</w:t>
      </w:r>
    </w:p>
    <w:p w14:paraId="4BBA4F9A" w14:textId="77777777" w:rsidR="00044B5E" w:rsidRPr="00096EBD" w:rsidRDefault="00044B5E" w:rsidP="00044B5E">
      <w:r>
        <w:t xml:space="preserve">Click the </w:t>
      </w:r>
      <w:r>
        <w:rPr>
          <w:b/>
          <w:bCs/>
          <w:i/>
          <w:iCs/>
          <w:u w:val="single"/>
        </w:rPr>
        <w:t>“Reset”</w:t>
      </w:r>
      <w:r>
        <w:t xml:space="preserve"> button to reset all fields to their original state.</w:t>
      </w:r>
    </w:p>
    <w:p w14:paraId="458CAFEB" w14:textId="77777777" w:rsidR="00044B5E" w:rsidRDefault="00044B5E" w:rsidP="00044B5E">
      <w:pPr>
        <w:pStyle w:val="Heading4"/>
      </w:pPr>
      <w:r>
        <w:t>CANCEL</w:t>
      </w:r>
    </w:p>
    <w:p w14:paraId="4145B691" w14:textId="0B63B2E1" w:rsidR="00044B5E" w:rsidRDefault="00044B5E" w:rsidP="00044B5E">
      <w:r>
        <w:t xml:space="preserve">Click the </w:t>
      </w:r>
      <w:r>
        <w:rPr>
          <w:b/>
          <w:bCs/>
          <w:i/>
          <w:iCs/>
          <w:u w:val="single"/>
        </w:rPr>
        <w:t>“Cancel”</w:t>
      </w:r>
      <w:r>
        <w:t xml:space="preserve"> button to cancel all changes to the </w:t>
      </w:r>
      <w:r w:rsidR="0072629B">
        <w:t xml:space="preserve">Location </w:t>
      </w:r>
      <w:r>
        <w:t>without saving.</w:t>
      </w:r>
    </w:p>
    <w:p w14:paraId="0AD2173E" w14:textId="77777777" w:rsidR="007D1C4A" w:rsidRPr="00DF6BEC" w:rsidRDefault="007D1C4A" w:rsidP="00044B5E"/>
    <w:p w14:paraId="737078E2" w14:textId="5D775F5B" w:rsidR="00FD7449" w:rsidRDefault="00FD7449" w:rsidP="00FD7449">
      <w:pPr>
        <w:pStyle w:val="Heading3"/>
      </w:pPr>
      <w:bookmarkStart w:id="210" w:name="_Toc45559595"/>
      <w:r>
        <w:t>Add/Update Location Field Definitions</w:t>
      </w:r>
      <w:bookmarkEnd w:id="210"/>
    </w:p>
    <w:p w14:paraId="079881DF" w14:textId="2064F574" w:rsidR="003B1034" w:rsidRDefault="003B1034" w:rsidP="003B1034">
      <w:pPr>
        <w:pStyle w:val="Heading4"/>
      </w:pPr>
      <w:r>
        <w:t>Location</w:t>
      </w:r>
    </w:p>
    <w:p w14:paraId="00BB0CE0" w14:textId="09017556" w:rsidR="003B1034" w:rsidRDefault="00D343C4" w:rsidP="003B1034">
      <w:r>
        <w:t>Enter the location in this field.</w:t>
      </w:r>
    </w:p>
    <w:p w14:paraId="22E99E15" w14:textId="77777777" w:rsidR="003B1034" w:rsidRDefault="003B1034" w:rsidP="003B1034">
      <w:pPr>
        <w:pStyle w:val="Heading4"/>
      </w:pPr>
      <w:r>
        <w:t>Default – Toggle Box</w:t>
      </w:r>
    </w:p>
    <w:p w14:paraId="776241A6" w14:textId="7C4E01C2" w:rsidR="003B1034" w:rsidRDefault="003B1034" w:rsidP="003B1034">
      <w:r>
        <w:t xml:space="preserve">To </w:t>
      </w:r>
      <w:r w:rsidR="00D343C4">
        <w:t>set this location as the default location in the system</w:t>
      </w:r>
      <w:r>
        <w:t xml:space="preserve">, make sure that the </w:t>
      </w:r>
      <w:r w:rsidR="00D343C4">
        <w:t>Default</w:t>
      </w:r>
      <w:r>
        <w:t xml:space="preserve"> toggle box is checked.</w:t>
      </w:r>
    </w:p>
    <w:p w14:paraId="1D35E708" w14:textId="4011E522" w:rsidR="00FD7449" w:rsidRDefault="00FD7449" w:rsidP="00FD7449">
      <w:pPr>
        <w:pStyle w:val="Heading3"/>
      </w:pPr>
      <w:bookmarkStart w:id="211" w:name="_Toc45559596"/>
      <w:r>
        <w:t>Popup Menu</w:t>
      </w:r>
      <w:bookmarkEnd w:id="211"/>
    </w:p>
    <w:p w14:paraId="6D698BBA" w14:textId="76AF418C" w:rsidR="003A1247" w:rsidRPr="003A1247" w:rsidRDefault="00ED12C2" w:rsidP="003A1247">
      <w:r>
        <w:rPr>
          <w:noProof/>
        </w:rPr>
        <w:drawing>
          <wp:inline distT="0" distB="0" distL="0" distR="0" wp14:anchorId="3C727DFD" wp14:editId="6711EEF6">
            <wp:extent cx="5943600" cy="4012565"/>
            <wp:effectExtent l="0" t="0" r="0" b="698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4012565"/>
                    </a:xfrm>
                    <a:prstGeom prst="rect">
                      <a:avLst/>
                    </a:prstGeom>
                  </pic:spPr>
                </pic:pic>
              </a:graphicData>
            </a:graphic>
          </wp:inline>
        </w:drawing>
      </w:r>
    </w:p>
    <w:p w14:paraId="1C37392D" w14:textId="77777777" w:rsidR="00046DE4" w:rsidRDefault="00046DE4" w:rsidP="00046DE4">
      <w:pPr>
        <w:pStyle w:val="Heading4"/>
      </w:pPr>
      <w:r>
        <w:t>UPDATE</w:t>
      </w:r>
    </w:p>
    <w:p w14:paraId="0D99464C" w14:textId="0E53911D" w:rsidR="00046DE4" w:rsidRDefault="00046DE4" w:rsidP="00046DE4">
      <w:r>
        <w:t xml:space="preserve">To change the currently selected </w:t>
      </w:r>
      <w:r w:rsidR="0072629B">
        <w:t>Popup Menu</w:t>
      </w:r>
      <w:r>
        <w:t xml:space="preserve">, simply click the </w:t>
      </w:r>
      <w:r>
        <w:rPr>
          <w:b/>
          <w:bCs/>
          <w:i/>
          <w:iCs/>
          <w:u w:val="single"/>
        </w:rPr>
        <w:t>“Update</w:t>
      </w:r>
      <w:r>
        <w:t xml:space="preserve">” button at the bottom of the screen.  </w:t>
      </w:r>
    </w:p>
    <w:p w14:paraId="2AD79F0D" w14:textId="77777777" w:rsidR="00046DE4" w:rsidRDefault="00046DE4" w:rsidP="00046DE4">
      <w:pPr>
        <w:pStyle w:val="Heading4"/>
      </w:pPr>
      <w:r>
        <w:t>ADD</w:t>
      </w:r>
    </w:p>
    <w:p w14:paraId="2CFD83B9" w14:textId="24CA8F80" w:rsidR="00046DE4" w:rsidRPr="00E64A2B" w:rsidRDefault="00046DE4" w:rsidP="00046DE4">
      <w:r>
        <w:t xml:space="preserve">Click the </w:t>
      </w:r>
      <w:r>
        <w:rPr>
          <w:b/>
          <w:bCs/>
          <w:i/>
          <w:iCs/>
          <w:u w:val="single"/>
        </w:rPr>
        <w:t>“Add”</w:t>
      </w:r>
      <w:r>
        <w:t xml:space="preserve"> button</w:t>
      </w:r>
      <w:r w:rsidRPr="00167C88">
        <w:t xml:space="preserve"> </w:t>
      </w:r>
      <w:r>
        <w:t xml:space="preserve">at the bottom of the screen to add a new </w:t>
      </w:r>
      <w:r w:rsidR="0072629B">
        <w:t>Popup Menu</w:t>
      </w:r>
      <w:r>
        <w:t>.</w:t>
      </w:r>
    </w:p>
    <w:p w14:paraId="2E4A521A" w14:textId="77777777" w:rsidR="00046DE4" w:rsidRDefault="00046DE4" w:rsidP="00046DE4">
      <w:pPr>
        <w:pStyle w:val="Heading4"/>
      </w:pPr>
      <w:r>
        <w:t>DELETE</w:t>
      </w:r>
    </w:p>
    <w:p w14:paraId="743C74E7" w14:textId="533FD02B" w:rsidR="00046DE4" w:rsidRDefault="00046DE4" w:rsidP="00046DE4">
      <w:r>
        <w:t xml:space="preserve">To delete the currently selected </w:t>
      </w:r>
      <w:r w:rsidR="0072629B">
        <w:t>Popup Menu</w:t>
      </w:r>
      <w:r>
        <w:t xml:space="preserve">, simply press the </w:t>
      </w:r>
      <w:r w:rsidRPr="00B86B9F">
        <w:rPr>
          <w:b/>
          <w:bCs/>
          <w:i/>
          <w:iCs/>
          <w:u w:val="single"/>
        </w:rPr>
        <w:t>"D"</w:t>
      </w:r>
      <w:r>
        <w:t xml:space="preserve"> key.  Alternatively, click the </w:t>
      </w:r>
      <w:r>
        <w:rPr>
          <w:b/>
          <w:bCs/>
          <w:i/>
          <w:iCs/>
          <w:u w:val="single"/>
        </w:rPr>
        <w:t>“Delete”</w:t>
      </w:r>
      <w:r>
        <w:t xml:space="preserve"> button at the bottom of the screen.</w:t>
      </w:r>
    </w:p>
    <w:p w14:paraId="24196B38" w14:textId="77777777" w:rsidR="003B1034" w:rsidRDefault="003B1034" w:rsidP="003B1034">
      <w:pPr>
        <w:pStyle w:val="Heading4"/>
      </w:pPr>
      <w:r>
        <w:t>BUILD MENU</w:t>
      </w:r>
    </w:p>
    <w:p w14:paraId="7E32FD56" w14:textId="70B885FD" w:rsidR="003B1034" w:rsidRPr="00ED12C2" w:rsidRDefault="00ED12C2" w:rsidP="003B1034">
      <w:r>
        <w:t xml:space="preserve">Click the </w:t>
      </w:r>
      <w:r>
        <w:rPr>
          <w:b/>
          <w:bCs/>
          <w:i/>
          <w:iCs/>
          <w:u w:val="single"/>
        </w:rPr>
        <w:t>“Build Menu”</w:t>
      </w:r>
      <w:r>
        <w:t xml:space="preserve"> button to update the list of currently available popup menus.</w:t>
      </w:r>
    </w:p>
    <w:p w14:paraId="052DBCB7" w14:textId="77777777" w:rsidR="003B1034" w:rsidRDefault="003B1034" w:rsidP="003B1034">
      <w:pPr>
        <w:pStyle w:val="Heading4"/>
      </w:pPr>
      <w:r>
        <w:t>COPY MENU</w:t>
      </w:r>
    </w:p>
    <w:p w14:paraId="46AD5E52" w14:textId="45BAF7FE" w:rsidR="003B1034" w:rsidRPr="00ED12C2" w:rsidRDefault="00ED12C2" w:rsidP="003B1034">
      <w:r>
        <w:t xml:space="preserve">Click the </w:t>
      </w:r>
      <w:r>
        <w:rPr>
          <w:b/>
          <w:bCs/>
          <w:i/>
          <w:iCs/>
          <w:u w:val="single"/>
        </w:rPr>
        <w:t>“Copy Menu”</w:t>
      </w:r>
      <w:r>
        <w:t xml:space="preserve"> button to choose a user from which to copy a </w:t>
      </w:r>
      <w:r w:rsidR="007F0EA6">
        <w:t xml:space="preserve">popup </w:t>
      </w:r>
      <w:r>
        <w:t>menu from.</w:t>
      </w:r>
    </w:p>
    <w:p w14:paraId="4CB3864F" w14:textId="380CFD7F" w:rsidR="00FD7449" w:rsidRDefault="00FD7449" w:rsidP="00FD7449">
      <w:pPr>
        <w:pStyle w:val="Heading3"/>
      </w:pPr>
      <w:bookmarkStart w:id="212" w:name="_Toc45559597"/>
      <w:r>
        <w:t>Add/Update Popup Menu</w:t>
      </w:r>
      <w:bookmarkEnd w:id="212"/>
    </w:p>
    <w:p w14:paraId="6565B206" w14:textId="43064858" w:rsidR="003A1247" w:rsidRPr="003A1247" w:rsidRDefault="003A1247" w:rsidP="003A1247">
      <w:r>
        <w:rPr>
          <w:noProof/>
        </w:rPr>
        <w:drawing>
          <wp:inline distT="0" distB="0" distL="0" distR="0" wp14:anchorId="6312296A" wp14:editId="4ACBB25B">
            <wp:extent cx="4676775" cy="348615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76775" cy="3486150"/>
                    </a:xfrm>
                    <a:prstGeom prst="rect">
                      <a:avLst/>
                    </a:prstGeom>
                  </pic:spPr>
                </pic:pic>
              </a:graphicData>
            </a:graphic>
          </wp:inline>
        </w:drawing>
      </w:r>
    </w:p>
    <w:p w14:paraId="6801B4DD" w14:textId="77777777" w:rsidR="00046DE4" w:rsidRDefault="00046DE4" w:rsidP="00046DE4">
      <w:pPr>
        <w:pStyle w:val="Heading4"/>
      </w:pPr>
      <w:r>
        <w:t>SAVE</w:t>
      </w:r>
    </w:p>
    <w:p w14:paraId="24846EDC" w14:textId="7A9650E3" w:rsidR="00046DE4" w:rsidRDefault="00046DE4" w:rsidP="00046DE4">
      <w:r>
        <w:t xml:space="preserve">Click the </w:t>
      </w:r>
      <w:r>
        <w:rPr>
          <w:b/>
          <w:bCs/>
          <w:i/>
          <w:iCs/>
          <w:u w:val="single"/>
        </w:rPr>
        <w:t>“Save”</w:t>
      </w:r>
      <w:r>
        <w:t xml:space="preserve"> button to save all changes to the current </w:t>
      </w:r>
      <w:r w:rsidR="0072629B">
        <w:t>Popup Menu</w:t>
      </w:r>
      <w:r>
        <w:t>.</w:t>
      </w:r>
    </w:p>
    <w:p w14:paraId="079DA8F8" w14:textId="77777777" w:rsidR="00046DE4" w:rsidRDefault="00046DE4" w:rsidP="00046DE4">
      <w:pPr>
        <w:pStyle w:val="Heading4"/>
      </w:pPr>
      <w:r>
        <w:t>RESET</w:t>
      </w:r>
    </w:p>
    <w:p w14:paraId="4667EAAA" w14:textId="77777777" w:rsidR="00046DE4" w:rsidRPr="00096EBD" w:rsidRDefault="00046DE4" w:rsidP="00046DE4">
      <w:r>
        <w:t xml:space="preserve">Click the </w:t>
      </w:r>
      <w:r>
        <w:rPr>
          <w:b/>
          <w:bCs/>
          <w:i/>
          <w:iCs/>
          <w:u w:val="single"/>
        </w:rPr>
        <w:t>“Reset”</w:t>
      </w:r>
      <w:r>
        <w:t xml:space="preserve"> button to reset all fields to their original state.</w:t>
      </w:r>
    </w:p>
    <w:p w14:paraId="1BA25AEB" w14:textId="77777777" w:rsidR="00046DE4" w:rsidRDefault="00046DE4" w:rsidP="00046DE4">
      <w:pPr>
        <w:pStyle w:val="Heading4"/>
      </w:pPr>
      <w:r>
        <w:t>CANCEL</w:t>
      </w:r>
    </w:p>
    <w:p w14:paraId="3E86B712" w14:textId="29F2164E" w:rsidR="00046DE4" w:rsidRPr="00DF6BEC" w:rsidRDefault="00046DE4" w:rsidP="00046DE4">
      <w:r>
        <w:t xml:space="preserve">Click the </w:t>
      </w:r>
      <w:r>
        <w:rPr>
          <w:b/>
          <w:bCs/>
          <w:i/>
          <w:iCs/>
          <w:u w:val="single"/>
        </w:rPr>
        <w:t>“Cancel”</w:t>
      </w:r>
      <w:r>
        <w:t xml:space="preserve"> button to cancel all changes to the </w:t>
      </w:r>
      <w:r w:rsidR="0072629B">
        <w:t xml:space="preserve">Popup Menu </w:t>
      </w:r>
      <w:r>
        <w:t>without saving.</w:t>
      </w:r>
    </w:p>
    <w:p w14:paraId="77883D1D" w14:textId="77777777" w:rsidR="007F0EA6" w:rsidRDefault="007F0EA6" w:rsidP="007F0EA6">
      <w:pPr>
        <w:pStyle w:val="Heading4"/>
      </w:pPr>
      <w:r>
        <w:t>BUILD MENU</w:t>
      </w:r>
    </w:p>
    <w:p w14:paraId="409D68C9" w14:textId="77777777" w:rsidR="007F0EA6" w:rsidRPr="00ED12C2" w:rsidRDefault="007F0EA6" w:rsidP="007F0EA6">
      <w:r>
        <w:t xml:space="preserve">Click the </w:t>
      </w:r>
      <w:r>
        <w:rPr>
          <w:b/>
          <w:bCs/>
          <w:i/>
          <w:iCs/>
          <w:u w:val="single"/>
        </w:rPr>
        <w:t>“Build Menu”</w:t>
      </w:r>
      <w:r>
        <w:t xml:space="preserve"> button to update the list of currently available popup menus.</w:t>
      </w:r>
    </w:p>
    <w:p w14:paraId="71C9CC8B" w14:textId="77777777" w:rsidR="007F0EA6" w:rsidRDefault="007F0EA6" w:rsidP="007F0EA6">
      <w:pPr>
        <w:pStyle w:val="Heading4"/>
      </w:pPr>
      <w:r>
        <w:t>COPY MENU</w:t>
      </w:r>
    </w:p>
    <w:p w14:paraId="65B8F56B" w14:textId="163C1327" w:rsidR="007F0EA6" w:rsidRDefault="007F0EA6" w:rsidP="007F0EA6">
      <w:r>
        <w:t xml:space="preserve">Click the </w:t>
      </w:r>
      <w:r>
        <w:rPr>
          <w:b/>
          <w:bCs/>
          <w:i/>
          <w:iCs/>
          <w:u w:val="single"/>
        </w:rPr>
        <w:t>“Copy Menu”</w:t>
      </w:r>
      <w:r>
        <w:t xml:space="preserve"> button to choose a user from which to copy a popup menu from.</w:t>
      </w:r>
    </w:p>
    <w:p w14:paraId="19B778A4" w14:textId="6A2B710B" w:rsidR="007D1C4A" w:rsidRDefault="007D1C4A" w:rsidP="007F0EA6"/>
    <w:p w14:paraId="1F9C97ED" w14:textId="77777777" w:rsidR="007D1C4A" w:rsidRPr="00ED12C2" w:rsidRDefault="007D1C4A" w:rsidP="007F0EA6"/>
    <w:p w14:paraId="371927C2" w14:textId="7951F787" w:rsidR="00FD7449" w:rsidRDefault="00FD7449" w:rsidP="00FD7449">
      <w:pPr>
        <w:pStyle w:val="Heading3"/>
      </w:pPr>
      <w:bookmarkStart w:id="213" w:name="_Toc45559598"/>
      <w:r>
        <w:t>Add/Update Popup Menu Field Definitions</w:t>
      </w:r>
      <w:bookmarkEnd w:id="213"/>
    </w:p>
    <w:p w14:paraId="5B170FF9" w14:textId="3881ADCD" w:rsidR="00FD7449" w:rsidRDefault="003B1034" w:rsidP="00FD7449">
      <w:pPr>
        <w:pStyle w:val="Heading4"/>
      </w:pPr>
      <w:r>
        <w:t>Menu Num</w:t>
      </w:r>
      <w:r w:rsidR="0072629B">
        <w:t>ber</w:t>
      </w:r>
    </w:p>
    <w:p w14:paraId="1ECC9CC6" w14:textId="00D00AA6" w:rsidR="00FD7449" w:rsidRDefault="00D343C4" w:rsidP="00FD7449">
      <w:r>
        <w:t>Enter the menu number for this popup menu.</w:t>
      </w:r>
    </w:p>
    <w:p w14:paraId="4F3088AC" w14:textId="6AAD7E1B" w:rsidR="003B1034" w:rsidRDefault="003B1034" w:rsidP="003B1034">
      <w:pPr>
        <w:pStyle w:val="Heading4"/>
      </w:pPr>
      <w:r>
        <w:t>Description</w:t>
      </w:r>
    </w:p>
    <w:p w14:paraId="0DA35CEC" w14:textId="2D2B1BA1" w:rsidR="003B1034" w:rsidRPr="00893FE4" w:rsidRDefault="00D343C4" w:rsidP="00FD7449">
      <w:r>
        <w:t>Enter a short description or name for this popup menu.</w:t>
      </w:r>
    </w:p>
    <w:p w14:paraId="699D7CAA" w14:textId="773B085D" w:rsidR="00FD7449" w:rsidRDefault="00FD7449" w:rsidP="00FD7449">
      <w:pPr>
        <w:pStyle w:val="Heading3"/>
      </w:pPr>
      <w:bookmarkStart w:id="214" w:name="_Toc45559599"/>
      <w:r>
        <w:t>Customers</w:t>
      </w:r>
      <w:bookmarkEnd w:id="214"/>
    </w:p>
    <w:p w14:paraId="2EBCD01F" w14:textId="3137479A" w:rsidR="003A1247" w:rsidRPr="003A1247" w:rsidRDefault="007D1C4A" w:rsidP="003A1247">
      <w:r>
        <w:rPr>
          <w:noProof/>
        </w:rPr>
        <w:drawing>
          <wp:inline distT="0" distB="0" distL="0" distR="0" wp14:anchorId="39DA52A2" wp14:editId="5D5C18FB">
            <wp:extent cx="4944110" cy="3263900"/>
            <wp:effectExtent l="0" t="0" r="889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44110" cy="3263900"/>
                    </a:xfrm>
                    <a:prstGeom prst="rect">
                      <a:avLst/>
                    </a:prstGeom>
                    <a:noFill/>
                    <a:ln>
                      <a:noFill/>
                    </a:ln>
                  </pic:spPr>
                </pic:pic>
              </a:graphicData>
            </a:graphic>
          </wp:inline>
        </w:drawing>
      </w:r>
    </w:p>
    <w:p w14:paraId="4B77FF27" w14:textId="77777777" w:rsidR="00046DE4" w:rsidRDefault="00046DE4" w:rsidP="00046DE4">
      <w:pPr>
        <w:pStyle w:val="Heading4"/>
      </w:pPr>
      <w:r>
        <w:t>ADD</w:t>
      </w:r>
    </w:p>
    <w:p w14:paraId="55845F7F" w14:textId="4931A7DC" w:rsidR="00046DE4" w:rsidRPr="00E64A2B" w:rsidRDefault="00046DE4" w:rsidP="00046DE4">
      <w:r>
        <w:t xml:space="preserve">Click the </w:t>
      </w:r>
      <w:r>
        <w:rPr>
          <w:b/>
          <w:bCs/>
          <w:i/>
          <w:iCs/>
          <w:u w:val="single"/>
        </w:rPr>
        <w:t>“Add”</w:t>
      </w:r>
      <w:r>
        <w:t xml:space="preserve"> button</w:t>
      </w:r>
      <w:r w:rsidRPr="00167C88">
        <w:t xml:space="preserve"> </w:t>
      </w:r>
      <w:r>
        <w:t xml:space="preserve">at the bottom of the screen to add a new </w:t>
      </w:r>
      <w:r w:rsidR="0072629B">
        <w:t>Customer</w:t>
      </w:r>
      <w:r>
        <w:t>.</w:t>
      </w:r>
    </w:p>
    <w:p w14:paraId="0C3EDDF4" w14:textId="77777777" w:rsidR="003B1034" w:rsidRDefault="003B1034" w:rsidP="003B1034">
      <w:pPr>
        <w:pStyle w:val="Heading4"/>
      </w:pPr>
      <w:r>
        <w:t>DELETE ALL</w:t>
      </w:r>
    </w:p>
    <w:p w14:paraId="62D57FC7" w14:textId="092AB992" w:rsidR="003B1034" w:rsidRPr="007F0EA6" w:rsidRDefault="007F0EA6" w:rsidP="003B1034">
      <w:r>
        <w:t xml:space="preserve">Click the </w:t>
      </w:r>
      <w:r>
        <w:rPr>
          <w:b/>
          <w:bCs/>
          <w:i/>
          <w:iCs/>
          <w:u w:val="single"/>
        </w:rPr>
        <w:t>“Delete All”</w:t>
      </w:r>
      <w:r>
        <w:t xml:space="preserve"> button to delete all current customers from this user.</w:t>
      </w:r>
    </w:p>
    <w:p w14:paraId="5891FE09" w14:textId="04D63F8D" w:rsidR="00FD7449" w:rsidRDefault="00FD7449" w:rsidP="00FD7449">
      <w:pPr>
        <w:pStyle w:val="Heading3"/>
      </w:pPr>
      <w:bookmarkStart w:id="215" w:name="_Toc45559600"/>
      <w:r>
        <w:t>Add Customer</w:t>
      </w:r>
      <w:bookmarkEnd w:id="215"/>
    </w:p>
    <w:p w14:paraId="2A50BC0C" w14:textId="7D7AA72D" w:rsidR="003A1247" w:rsidRPr="003A1247" w:rsidRDefault="003A1247" w:rsidP="003A1247">
      <w:r>
        <w:rPr>
          <w:noProof/>
        </w:rPr>
        <w:drawing>
          <wp:inline distT="0" distB="0" distL="0" distR="0" wp14:anchorId="656C62CE" wp14:editId="0A17639D">
            <wp:extent cx="4657725" cy="1466850"/>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57725" cy="1466850"/>
                    </a:xfrm>
                    <a:prstGeom prst="rect">
                      <a:avLst/>
                    </a:prstGeom>
                  </pic:spPr>
                </pic:pic>
              </a:graphicData>
            </a:graphic>
          </wp:inline>
        </w:drawing>
      </w:r>
    </w:p>
    <w:p w14:paraId="78FED935" w14:textId="77777777" w:rsidR="00046DE4" w:rsidRDefault="00046DE4" w:rsidP="00046DE4">
      <w:pPr>
        <w:pStyle w:val="Heading4"/>
      </w:pPr>
      <w:r>
        <w:t>SAVE</w:t>
      </w:r>
    </w:p>
    <w:p w14:paraId="63DFBBAA" w14:textId="4C423CB1" w:rsidR="00046DE4" w:rsidRDefault="00046DE4" w:rsidP="00046DE4">
      <w:r>
        <w:t xml:space="preserve">Click the </w:t>
      </w:r>
      <w:r>
        <w:rPr>
          <w:b/>
          <w:bCs/>
          <w:i/>
          <w:iCs/>
          <w:u w:val="single"/>
        </w:rPr>
        <w:t>“Save”</w:t>
      </w:r>
      <w:r>
        <w:t xml:space="preserve"> button to save all changes to the current </w:t>
      </w:r>
      <w:r w:rsidR="0072629B">
        <w:t>Customer</w:t>
      </w:r>
      <w:r>
        <w:t>.</w:t>
      </w:r>
    </w:p>
    <w:p w14:paraId="192F5AE0" w14:textId="77777777" w:rsidR="00046DE4" w:rsidRDefault="00046DE4" w:rsidP="00046DE4">
      <w:pPr>
        <w:pStyle w:val="Heading4"/>
      </w:pPr>
      <w:r>
        <w:t>RESET</w:t>
      </w:r>
    </w:p>
    <w:p w14:paraId="48BE0F5A" w14:textId="77777777" w:rsidR="00046DE4" w:rsidRPr="00096EBD" w:rsidRDefault="00046DE4" w:rsidP="00046DE4">
      <w:r>
        <w:t xml:space="preserve">Click the </w:t>
      </w:r>
      <w:r>
        <w:rPr>
          <w:b/>
          <w:bCs/>
          <w:i/>
          <w:iCs/>
          <w:u w:val="single"/>
        </w:rPr>
        <w:t>“Reset”</w:t>
      </w:r>
      <w:r>
        <w:t xml:space="preserve"> button to reset all fields to their original state.</w:t>
      </w:r>
    </w:p>
    <w:p w14:paraId="3E5FD094" w14:textId="77777777" w:rsidR="00046DE4" w:rsidRDefault="00046DE4" w:rsidP="00046DE4">
      <w:pPr>
        <w:pStyle w:val="Heading4"/>
      </w:pPr>
      <w:r>
        <w:t>CANCEL</w:t>
      </w:r>
    </w:p>
    <w:p w14:paraId="7CD19248" w14:textId="34893994" w:rsidR="00046DE4" w:rsidRPr="00DF6BEC" w:rsidRDefault="00046DE4" w:rsidP="00046DE4">
      <w:r>
        <w:t xml:space="preserve">Click the </w:t>
      </w:r>
      <w:r>
        <w:rPr>
          <w:b/>
          <w:bCs/>
          <w:i/>
          <w:iCs/>
          <w:u w:val="single"/>
        </w:rPr>
        <w:t>“Cancel”</w:t>
      </w:r>
      <w:r>
        <w:t xml:space="preserve"> button to cancel all changes to the </w:t>
      </w:r>
      <w:r w:rsidR="0072629B">
        <w:t>Customer</w:t>
      </w:r>
      <w:r>
        <w:t xml:space="preserve"> without saving.</w:t>
      </w:r>
    </w:p>
    <w:p w14:paraId="0742A919" w14:textId="77777777" w:rsidR="003B1034" w:rsidRDefault="003B1034" w:rsidP="003B1034">
      <w:pPr>
        <w:pStyle w:val="Heading4"/>
      </w:pPr>
      <w:r>
        <w:t>DELETE ALL</w:t>
      </w:r>
    </w:p>
    <w:p w14:paraId="3CE5C7FF" w14:textId="77777777" w:rsidR="007F0EA6" w:rsidRPr="007F0EA6" w:rsidRDefault="007F0EA6" w:rsidP="007F0EA6">
      <w:r>
        <w:t xml:space="preserve">Click the </w:t>
      </w:r>
      <w:r>
        <w:rPr>
          <w:b/>
          <w:bCs/>
          <w:i/>
          <w:iCs/>
          <w:u w:val="single"/>
        </w:rPr>
        <w:t>“Delete All”</w:t>
      </w:r>
      <w:r>
        <w:t xml:space="preserve"> button to delete all current customers from this user.</w:t>
      </w:r>
    </w:p>
    <w:p w14:paraId="37DE0AC0" w14:textId="202BF160" w:rsidR="00FD7449" w:rsidRDefault="002B6A2D" w:rsidP="00FD7449">
      <w:pPr>
        <w:pStyle w:val="Heading3"/>
      </w:pPr>
      <w:bookmarkStart w:id="216" w:name="_Toc45559601"/>
      <w:r>
        <w:t>Add Customer Field Definitions</w:t>
      </w:r>
      <w:bookmarkEnd w:id="216"/>
    </w:p>
    <w:p w14:paraId="5C4F37C6" w14:textId="4C16A06A" w:rsidR="00FD7449" w:rsidRDefault="003B1034" w:rsidP="00FD7449">
      <w:pPr>
        <w:pStyle w:val="Heading4"/>
      </w:pPr>
      <w:r>
        <w:t>Customer #</w:t>
      </w:r>
    </w:p>
    <w:p w14:paraId="661B8078" w14:textId="5A02DD03" w:rsidR="00FD7449" w:rsidRDefault="0072629B" w:rsidP="00FD7449">
      <w:r>
        <w:t>Enter a number for this customer.</w:t>
      </w:r>
    </w:p>
    <w:p w14:paraId="1396AED1" w14:textId="2A1BEADF" w:rsidR="003B1034" w:rsidRDefault="003B1034" w:rsidP="003B1034">
      <w:pPr>
        <w:pStyle w:val="Heading4"/>
      </w:pPr>
      <w:r>
        <w:t>Customer Default – Toggle Box</w:t>
      </w:r>
    </w:p>
    <w:p w14:paraId="16BD4BAA" w14:textId="30C2A06F" w:rsidR="003B1034" w:rsidRDefault="003B1034" w:rsidP="003B1034">
      <w:r>
        <w:t xml:space="preserve">To </w:t>
      </w:r>
      <w:r w:rsidR="0072629B">
        <w:t>mark the customer as the default customer for this user</w:t>
      </w:r>
      <w:r>
        <w:t xml:space="preserve">, make sure that the </w:t>
      </w:r>
      <w:r w:rsidR="0072629B">
        <w:t>Customer Default</w:t>
      </w:r>
      <w:r>
        <w:t xml:space="preserve"> toggle box is checked.</w:t>
      </w:r>
    </w:p>
    <w:p w14:paraId="359192B9" w14:textId="77777777" w:rsidR="007D1C4A" w:rsidRDefault="007D1C4A" w:rsidP="003B1034"/>
    <w:p w14:paraId="227E66A4" w14:textId="6B2ECECD" w:rsidR="00FD7449" w:rsidRDefault="002B6A2D" w:rsidP="00FD7449">
      <w:pPr>
        <w:pStyle w:val="Heading3"/>
      </w:pPr>
      <w:bookmarkStart w:id="217" w:name="_Toc45559602"/>
      <w:r>
        <w:t>Ship From</w:t>
      </w:r>
      <w:bookmarkEnd w:id="217"/>
    </w:p>
    <w:p w14:paraId="7DC08A53" w14:textId="4AC3D407" w:rsidR="003A1247" w:rsidRPr="003A1247" w:rsidRDefault="003A1247" w:rsidP="003A1247">
      <w:r>
        <w:rPr>
          <w:noProof/>
        </w:rPr>
        <w:drawing>
          <wp:inline distT="0" distB="0" distL="0" distR="0" wp14:anchorId="55A9F64B" wp14:editId="66A7E45F">
            <wp:extent cx="5943600" cy="40417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4041775"/>
                    </a:xfrm>
                    <a:prstGeom prst="rect">
                      <a:avLst/>
                    </a:prstGeom>
                  </pic:spPr>
                </pic:pic>
              </a:graphicData>
            </a:graphic>
          </wp:inline>
        </w:drawing>
      </w:r>
    </w:p>
    <w:p w14:paraId="2C04E559" w14:textId="77777777" w:rsidR="00046DE4" w:rsidRDefault="00046DE4" w:rsidP="00046DE4">
      <w:pPr>
        <w:pStyle w:val="Heading4"/>
      </w:pPr>
      <w:r>
        <w:t>UPDATE</w:t>
      </w:r>
    </w:p>
    <w:p w14:paraId="52DF52C9" w14:textId="278D29AD" w:rsidR="00046DE4" w:rsidRDefault="00046DE4" w:rsidP="00046DE4">
      <w:r>
        <w:t xml:space="preserve">To change the currently selected </w:t>
      </w:r>
      <w:r w:rsidR="0072629B">
        <w:t>Ship From Location</w:t>
      </w:r>
      <w:r>
        <w:t xml:space="preserve">, simply click the </w:t>
      </w:r>
      <w:r>
        <w:rPr>
          <w:b/>
          <w:bCs/>
          <w:i/>
          <w:iCs/>
          <w:u w:val="single"/>
        </w:rPr>
        <w:t>“Update</w:t>
      </w:r>
      <w:r>
        <w:t xml:space="preserve">” button at the bottom of the screen.  </w:t>
      </w:r>
    </w:p>
    <w:p w14:paraId="0CBB0CB5" w14:textId="77777777" w:rsidR="00046DE4" w:rsidRDefault="00046DE4" w:rsidP="00046DE4">
      <w:pPr>
        <w:pStyle w:val="Heading4"/>
      </w:pPr>
      <w:r>
        <w:t>ADD</w:t>
      </w:r>
    </w:p>
    <w:p w14:paraId="7EE327E2" w14:textId="559325AB" w:rsidR="00046DE4" w:rsidRPr="00E64A2B" w:rsidRDefault="00046DE4" w:rsidP="00046DE4">
      <w:r>
        <w:t xml:space="preserve">Click the </w:t>
      </w:r>
      <w:r>
        <w:rPr>
          <w:b/>
          <w:bCs/>
          <w:i/>
          <w:iCs/>
          <w:u w:val="single"/>
        </w:rPr>
        <w:t>“Add”</w:t>
      </w:r>
      <w:r>
        <w:t xml:space="preserve"> button</w:t>
      </w:r>
      <w:r w:rsidRPr="00167C88">
        <w:t xml:space="preserve"> </w:t>
      </w:r>
      <w:r>
        <w:t xml:space="preserve">at the bottom of the screen to add a new </w:t>
      </w:r>
      <w:r w:rsidR="0072629B">
        <w:t>Ship From Location</w:t>
      </w:r>
      <w:r>
        <w:t>.</w:t>
      </w:r>
    </w:p>
    <w:p w14:paraId="3946E727" w14:textId="77777777" w:rsidR="00046DE4" w:rsidRDefault="00046DE4" w:rsidP="00046DE4">
      <w:pPr>
        <w:pStyle w:val="Heading4"/>
      </w:pPr>
      <w:r>
        <w:t>COPY</w:t>
      </w:r>
    </w:p>
    <w:p w14:paraId="701E8B3F" w14:textId="1CACE906" w:rsidR="00046DE4" w:rsidRPr="00F132A9" w:rsidRDefault="00046DE4" w:rsidP="00046DE4">
      <w:r>
        <w:t xml:space="preserve">Click the </w:t>
      </w:r>
      <w:r>
        <w:rPr>
          <w:b/>
          <w:bCs/>
          <w:i/>
          <w:iCs/>
          <w:u w:val="single"/>
        </w:rPr>
        <w:t>“Copy”</w:t>
      </w:r>
      <w:r>
        <w:t xml:space="preserve"> button to copy information from the currently selected </w:t>
      </w:r>
      <w:r w:rsidR="0072629B">
        <w:t>Ship From Location</w:t>
      </w:r>
      <w:r>
        <w:t>.</w:t>
      </w:r>
    </w:p>
    <w:p w14:paraId="5ED0E60C" w14:textId="77777777" w:rsidR="00046DE4" w:rsidRDefault="00046DE4" w:rsidP="00046DE4">
      <w:pPr>
        <w:pStyle w:val="Heading4"/>
      </w:pPr>
      <w:r>
        <w:t>DELETE</w:t>
      </w:r>
    </w:p>
    <w:p w14:paraId="0F16456F" w14:textId="78776EF9" w:rsidR="00046DE4" w:rsidRDefault="00046DE4" w:rsidP="00046DE4">
      <w:r>
        <w:t xml:space="preserve">To delete the currently selected </w:t>
      </w:r>
      <w:r w:rsidR="0072629B">
        <w:t>Ship From Location</w:t>
      </w:r>
      <w:r>
        <w:t xml:space="preserve">, simply press the </w:t>
      </w:r>
      <w:r w:rsidRPr="00B86B9F">
        <w:rPr>
          <w:b/>
          <w:bCs/>
          <w:i/>
          <w:iCs/>
          <w:u w:val="single"/>
        </w:rPr>
        <w:t>"D"</w:t>
      </w:r>
      <w:r>
        <w:t xml:space="preserve"> key.  Alternatively, click the </w:t>
      </w:r>
      <w:r>
        <w:rPr>
          <w:b/>
          <w:bCs/>
          <w:i/>
          <w:iCs/>
          <w:u w:val="single"/>
        </w:rPr>
        <w:t>“Delete”</w:t>
      </w:r>
      <w:r>
        <w:t xml:space="preserve"> button at the bottom of the screen.</w:t>
      </w:r>
    </w:p>
    <w:p w14:paraId="0C8A9AFF" w14:textId="69C17F06" w:rsidR="00FD7449" w:rsidRDefault="002B6A2D" w:rsidP="00FD7449">
      <w:pPr>
        <w:pStyle w:val="Heading3"/>
      </w:pPr>
      <w:bookmarkStart w:id="218" w:name="_Toc45559603"/>
      <w:r>
        <w:t>Add/Update Ship From</w:t>
      </w:r>
      <w:bookmarkEnd w:id="218"/>
    </w:p>
    <w:p w14:paraId="3F32F9CC" w14:textId="6F3278E3" w:rsidR="00936B73" w:rsidRPr="00936B73" w:rsidRDefault="00936B73" w:rsidP="00936B73">
      <w:r>
        <w:rPr>
          <w:noProof/>
        </w:rPr>
        <w:drawing>
          <wp:inline distT="0" distB="0" distL="0" distR="0" wp14:anchorId="7E54970B" wp14:editId="0E33877F">
            <wp:extent cx="4276725" cy="1028700"/>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76725" cy="1028700"/>
                    </a:xfrm>
                    <a:prstGeom prst="rect">
                      <a:avLst/>
                    </a:prstGeom>
                  </pic:spPr>
                </pic:pic>
              </a:graphicData>
            </a:graphic>
          </wp:inline>
        </w:drawing>
      </w:r>
    </w:p>
    <w:p w14:paraId="31DECEEC" w14:textId="77777777" w:rsidR="00046DE4" w:rsidRDefault="00046DE4" w:rsidP="00046DE4">
      <w:pPr>
        <w:pStyle w:val="Heading4"/>
      </w:pPr>
      <w:r>
        <w:t>SAVE</w:t>
      </w:r>
    </w:p>
    <w:p w14:paraId="4BB5142B" w14:textId="47F25705" w:rsidR="00046DE4" w:rsidRDefault="00046DE4" w:rsidP="00046DE4">
      <w:r>
        <w:t xml:space="preserve">Click the </w:t>
      </w:r>
      <w:r>
        <w:rPr>
          <w:b/>
          <w:bCs/>
          <w:i/>
          <w:iCs/>
          <w:u w:val="single"/>
        </w:rPr>
        <w:t>“Save”</w:t>
      </w:r>
      <w:r>
        <w:t xml:space="preserve"> button to save all changes to the current </w:t>
      </w:r>
      <w:r w:rsidR="0072629B">
        <w:t>Ship From Location</w:t>
      </w:r>
      <w:r>
        <w:t>.</w:t>
      </w:r>
    </w:p>
    <w:p w14:paraId="7CD386B1" w14:textId="77777777" w:rsidR="00046DE4" w:rsidRDefault="00046DE4" w:rsidP="00046DE4">
      <w:pPr>
        <w:pStyle w:val="Heading4"/>
      </w:pPr>
      <w:r>
        <w:t>RESET</w:t>
      </w:r>
    </w:p>
    <w:p w14:paraId="59E322AB" w14:textId="77777777" w:rsidR="00046DE4" w:rsidRPr="00096EBD" w:rsidRDefault="00046DE4" w:rsidP="00046DE4">
      <w:r>
        <w:t xml:space="preserve">Click the </w:t>
      </w:r>
      <w:r>
        <w:rPr>
          <w:b/>
          <w:bCs/>
          <w:i/>
          <w:iCs/>
          <w:u w:val="single"/>
        </w:rPr>
        <w:t>“Reset”</w:t>
      </w:r>
      <w:r>
        <w:t xml:space="preserve"> button to reset all fields to their original state.</w:t>
      </w:r>
    </w:p>
    <w:p w14:paraId="79B5E963" w14:textId="77777777" w:rsidR="00046DE4" w:rsidRDefault="00046DE4" w:rsidP="00046DE4">
      <w:pPr>
        <w:pStyle w:val="Heading4"/>
      </w:pPr>
      <w:r>
        <w:t>CANCEL</w:t>
      </w:r>
    </w:p>
    <w:p w14:paraId="52C7710D" w14:textId="104810CE" w:rsidR="00046DE4" w:rsidRPr="00DF6BEC" w:rsidRDefault="00046DE4" w:rsidP="00046DE4">
      <w:r>
        <w:t xml:space="preserve">Click the </w:t>
      </w:r>
      <w:r>
        <w:rPr>
          <w:b/>
          <w:bCs/>
          <w:i/>
          <w:iCs/>
          <w:u w:val="single"/>
        </w:rPr>
        <w:t>“Cancel”</w:t>
      </w:r>
      <w:r>
        <w:t xml:space="preserve"> button to cancel all changes to the </w:t>
      </w:r>
      <w:r w:rsidR="0072629B">
        <w:t xml:space="preserve">Ship From Location </w:t>
      </w:r>
      <w:r>
        <w:t>without saving.</w:t>
      </w:r>
    </w:p>
    <w:p w14:paraId="1B945105" w14:textId="583546C2" w:rsidR="002B6A2D" w:rsidRDefault="003B1034" w:rsidP="002B6A2D">
      <w:pPr>
        <w:pStyle w:val="Heading4"/>
      </w:pPr>
      <w:r>
        <w:t>Location</w:t>
      </w:r>
    </w:p>
    <w:p w14:paraId="23F4F892" w14:textId="2CB6993A" w:rsidR="002B6A2D" w:rsidRDefault="0072629B" w:rsidP="002B6A2D">
      <w:r>
        <w:t>Enter the location code for this Ship From Location.</w:t>
      </w:r>
    </w:p>
    <w:p w14:paraId="74210DA0" w14:textId="1015316C" w:rsidR="007D1C4A" w:rsidRDefault="007D1C4A" w:rsidP="002B6A2D"/>
    <w:p w14:paraId="1815A8AB" w14:textId="64DC6718" w:rsidR="007D1C4A" w:rsidRDefault="007D1C4A" w:rsidP="002B6A2D"/>
    <w:p w14:paraId="766BE798" w14:textId="762F4290" w:rsidR="007D1C4A" w:rsidRDefault="007D1C4A" w:rsidP="002B6A2D"/>
    <w:p w14:paraId="0E1974E5" w14:textId="412368B9" w:rsidR="007D1C4A" w:rsidRDefault="007D1C4A" w:rsidP="002B6A2D"/>
    <w:p w14:paraId="067567F0" w14:textId="77C345B5" w:rsidR="007D1C4A" w:rsidRDefault="007D1C4A" w:rsidP="002B6A2D"/>
    <w:p w14:paraId="19562AF7" w14:textId="6777F20D" w:rsidR="007D1C4A" w:rsidRDefault="007D1C4A" w:rsidP="002B6A2D"/>
    <w:p w14:paraId="7F8DDC66" w14:textId="44CF62AF" w:rsidR="007D1C4A" w:rsidRDefault="007D1C4A" w:rsidP="002B6A2D"/>
    <w:p w14:paraId="63099BE1" w14:textId="37751F3A" w:rsidR="007D1C4A" w:rsidRDefault="007D1C4A" w:rsidP="002B6A2D"/>
    <w:p w14:paraId="233BC2E6" w14:textId="7D6F3B57" w:rsidR="007D1C4A" w:rsidRDefault="007D1C4A" w:rsidP="002B6A2D"/>
    <w:p w14:paraId="2F447DAF" w14:textId="0A9A134D" w:rsidR="007D1C4A" w:rsidRDefault="007D1C4A" w:rsidP="002B6A2D"/>
    <w:p w14:paraId="53E325DF" w14:textId="1B89BDB4" w:rsidR="007D1C4A" w:rsidRDefault="007D1C4A" w:rsidP="002B6A2D"/>
    <w:p w14:paraId="0E3F5199" w14:textId="0A7B7D62" w:rsidR="007D1C4A" w:rsidRDefault="007D1C4A" w:rsidP="002B6A2D"/>
    <w:p w14:paraId="3E85C6E8" w14:textId="57243A00" w:rsidR="007D1C4A" w:rsidRDefault="007D1C4A" w:rsidP="002B6A2D"/>
    <w:p w14:paraId="23D1EA91" w14:textId="47AA7B5A" w:rsidR="007D1C4A" w:rsidRDefault="007D1C4A" w:rsidP="002B6A2D"/>
    <w:p w14:paraId="724B0CF3" w14:textId="77777777" w:rsidR="007D1C4A" w:rsidRPr="00893FE4" w:rsidRDefault="007D1C4A" w:rsidP="002B6A2D"/>
    <w:p w14:paraId="5600EE02" w14:textId="76FFBF22" w:rsidR="00C03B59" w:rsidRDefault="00C03B59" w:rsidP="00C03B59">
      <w:pPr>
        <w:pStyle w:val="Heading2"/>
      </w:pPr>
      <w:bookmarkStart w:id="219" w:name="_Toc45559604"/>
      <w:r>
        <w:t>Change User Groups [NU5]</w:t>
      </w:r>
      <w:bookmarkEnd w:id="219"/>
    </w:p>
    <w:p w14:paraId="7CB7A627" w14:textId="0FA4810F" w:rsidR="00C03B59" w:rsidRDefault="002B6A2D" w:rsidP="00C03B59">
      <w:pPr>
        <w:pStyle w:val="Heading3"/>
      </w:pPr>
      <w:bookmarkStart w:id="220" w:name="_Toc45559605"/>
      <w:r>
        <w:t>Browse User Groups</w:t>
      </w:r>
      <w:bookmarkEnd w:id="220"/>
    </w:p>
    <w:p w14:paraId="61BE33D6" w14:textId="77777777" w:rsidR="0000566F" w:rsidRDefault="0000566F" w:rsidP="0000566F">
      <w:pPr>
        <w:rPr>
          <w:rFonts w:cstheme="minorHAnsi"/>
        </w:rPr>
      </w:pPr>
      <w:r w:rsidRPr="005D00DF">
        <w:rPr>
          <w:rFonts w:cstheme="minorHAnsi"/>
        </w:rPr>
        <w:t xml:space="preserve">This selection shows all the user groups. The browser shows the user group, and user ID’s. To view a program, you may double click on the selected file or click the View Program tab. The icons at the top of the browser provide additional capabilities.  The icon with the fountain pen allows you to view the notes for each user group.  </w:t>
      </w:r>
    </w:p>
    <w:p w14:paraId="34F7E5A8" w14:textId="1A419A03" w:rsidR="0000566F" w:rsidRPr="0000566F" w:rsidRDefault="0000566F" w:rsidP="0000566F">
      <w:r w:rsidRPr="005D00DF">
        <w:rPr>
          <w:rFonts w:cstheme="minorHAnsi"/>
        </w:rPr>
        <w:t>Each note records the users initials, date, description of the note and a full-page of text for each note.  Unlimited notes may be defined for each user group.  The browse icon will provide immediate access to the browser by user group.  The icon with the corner of a page folded over allows you to print a list of the user groups.</w:t>
      </w:r>
    </w:p>
    <w:p w14:paraId="294F4989" w14:textId="6ECD2060" w:rsidR="00936B73" w:rsidRPr="00936B73" w:rsidRDefault="00936B73" w:rsidP="00936B73">
      <w:r>
        <w:rPr>
          <w:noProof/>
        </w:rPr>
        <w:drawing>
          <wp:inline distT="0" distB="0" distL="0" distR="0" wp14:anchorId="4E5FFEA8" wp14:editId="53B94F91">
            <wp:extent cx="5810250" cy="54483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10250" cy="5448300"/>
                    </a:xfrm>
                    <a:prstGeom prst="rect">
                      <a:avLst/>
                    </a:prstGeom>
                  </pic:spPr>
                </pic:pic>
              </a:graphicData>
            </a:graphic>
          </wp:inline>
        </w:drawing>
      </w:r>
    </w:p>
    <w:p w14:paraId="33C24575" w14:textId="58D79546" w:rsidR="002B6A2D" w:rsidRDefault="002B6A2D" w:rsidP="002B6A2D">
      <w:pPr>
        <w:pStyle w:val="Heading3"/>
      </w:pPr>
      <w:bookmarkStart w:id="221" w:name="_Toc45559606"/>
      <w:r>
        <w:t>View User Groups</w:t>
      </w:r>
      <w:bookmarkEnd w:id="221"/>
    </w:p>
    <w:p w14:paraId="1FDD40A1" w14:textId="0D91D0EC" w:rsidR="0000566F" w:rsidRDefault="0000566F" w:rsidP="0000566F">
      <w:pPr>
        <w:rPr>
          <w:rFonts w:cstheme="minorHAnsi"/>
        </w:rPr>
      </w:pPr>
      <w:r w:rsidRPr="005D00DF">
        <w:rPr>
          <w:rFonts w:cstheme="minorHAnsi"/>
        </w:rPr>
        <w:t xml:space="preserve">The view </w:t>
      </w:r>
      <w:r w:rsidR="0072629B">
        <w:rPr>
          <w:rFonts w:cstheme="minorHAnsi"/>
        </w:rPr>
        <w:t>User Groups</w:t>
      </w:r>
      <w:r w:rsidRPr="005D00DF">
        <w:rPr>
          <w:rFonts w:cstheme="minorHAnsi"/>
        </w:rPr>
        <w:t xml:space="preserve"> screen allows you to view the information of each user group.  You may copy, change, add or delete any user group from this screen. Use the arrow keys at the bottom of the screen to view the next or previous user group. The icons at the top of the screen provide additional capabilities. </w:t>
      </w:r>
    </w:p>
    <w:p w14:paraId="618673EC" w14:textId="70684338" w:rsidR="0000566F" w:rsidRDefault="0000566F" w:rsidP="0000566F">
      <w:pPr>
        <w:rPr>
          <w:rFonts w:cstheme="minorHAnsi"/>
        </w:rPr>
      </w:pPr>
      <w:r w:rsidRPr="005D00DF">
        <w:rPr>
          <w:rFonts w:cstheme="minorHAnsi"/>
        </w:rPr>
        <w:t>The browse icon will provide immediate access to the browser by user group. The icon with the fountain pen allows you to view any notes for the user group selected. The icon with the corner of a page folded over allows you to print a list of the user groups.</w:t>
      </w:r>
    </w:p>
    <w:p w14:paraId="6AE7A5F7" w14:textId="77777777" w:rsidR="007D1C4A" w:rsidRPr="0000566F" w:rsidRDefault="007D1C4A" w:rsidP="0000566F"/>
    <w:p w14:paraId="6A88130A" w14:textId="540C54B3" w:rsidR="00936B73" w:rsidRDefault="00936B73" w:rsidP="00936B73">
      <w:r>
        <w:rPr>
          <w:noProof/>
        </w:rPr>
        <w:drawing>
          <wp:inline distT="0" distB="0" distL="0" distR="0" wp14:anchorId="35B687DF" wp14:editId="36874D27">
            <wp:extent cx="5857875" cy="544830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57875" cy="5448300"/>
                    </a:xfrm>
                    <a:prstGeom prst="rect">
                      <a:avLst/>
                    </a:prstGeom>
                  </pic:spPr>
                </pic:pic>
              </a:graphicData>
            </a:graphic>
          </wp:inline>
        </w:drawing>
      </w:r>
    </w:p>
    <w:p w14:paraId="781A2FF7" w14:textId="77777777" w:rsidR="007D1C4A" w:rsidRPr="00936B73" w:rsidRDefault="007D1C4A" w:rsidP="00936B73"/>
    <w:p w14:paraId="72C94771" w14:textId="77777777" w:rsidR="00046DE4" w:rsidRDefault="00046DE4" w:rsidP="00046DE4">
      <w:pPr>
        <w:pStyle w:val="Heading4"/>
      </w:pPr>
      <w:r>
        <w:t>UPDATE</w:t>
      </w:r>
    </w:p>
    <w:p w14:paraId="2EC6AAAB" w14:textId="57B7A88D" w:rsidR="00046DE4" w:rsidRDefault="00046DE4" w:rsidP="00046DE4">
      <w:r>
        <w:t xml:space="preserve">To change the currently selected </w:t>
      </w:r>
      <w:r w:rsidR="0072629B">
        <w:t>User Group</w:t>
      </w:r>
      <w:r>
        <w:t xml:space="preserve">, simply click the </w:t>
      </w:r>
      <w:r>
        <w:rPr>
          <w:b/>
          <w:bCs/>
          <w:i/>
          <w:iCs/>
          <w:u w:val="single"/>
        </w:rPr>
        <w:t>“Update</w:t>
      </w:r>
      <w:r>
        <w:t xml:space="preserve">” button at the bottom of the screen.  </w:t>
      </w:r>
    </w:p>
    <w:p w14:paraId="68D69A02" w14:textId="77777777" w:rsidR="00046DE4" w:rsidRDefault="00046DE4" w:rsidP="00046DE4">
      <w:pPr>
        <w:pStyle w:val="Heading4"/>
      </w:pPr>
      <w:r>
        <w:t>ADD</w:t>
      </w:r>
    </w:p>
    <w:p w14:paraId="0BDF2B60" w14:textId="491E6835" w:rsidR="00046DE4" w:rsidRPr="00E64A2B" w:rsidRDefault="00046DE4" w:rsidP="00046DE4">
      <w:r>
        <w:t xml:space="preserve">Click the </w:t>
      </w:r>
      <w:r>
        <w:rPr>
          <w:b/>
          <w:bCs/>
          <w:i/>
          <w:iCs/>
          <w:u w:val="single"/>
        </w:rPr>
        <w:t>“Add”</w:t>
      </w:r>
      <w:r>
        <w:t xml:space="preserve"> button</w:t>
      </w:r>
      <w:r w:rsidRPr="00167C88">
        <w:t xml:space="preserve"> </w:t>
      </w:r>
      <w:r>
        <w:t xml:space="preserve">at the bottom of the screen to add a new </w:t>
      </w:r>
      <w:r w:rsidR="0072629B">
        <w:t>User Group</w:t>
      </w:r>
      <w:r>
        <w:t>.</w:t>
      </w:r>
    </w:p>
    <w:p w14:paraId="2EDC36E9" w14:textId="77777777" w:rsidR="00046DE4" w:rsidRPr="004477D0" w:rsidRDefault="00046DE4" w:rsidP="00046DE4">
      <w:r>
        <w:t xml:space="preserve">Alternatively, click the </w:t>
      </w:r>
      <w:r>
        <w:rPr>
          <w:b/>
          <w:bCs/>
          <w:i/>
          <w:iCs/>
          <w:u w:val="single"/>
        </w:rPr>
        <w:t>“Add”</w:t>
      </w:r>
      <w:r>
        <w:t xml:space="preserve"> button at the bottom of the screen.</w:t>
      </w:r>
    </w:p>
    <w:p w14:paraId="513352BF" w14:textId="77777777" w:rsidR="00046DE4" w:rsidRDefault="00046DE4" w:rsidP="00046DE4">
      <w:pPr>
        <w:pStyle w:val="Heading4"/>
      </w:pPr>
      <w:r>
        <w:t>COPY</w:t>
      </w:r>
    </w:p>
    <w:p w14:paraId="38FA5BE1" w14:textId="7B5C51E8" w:rsidR="00046DE4" w:rsidRPr="00F132A9" w:rsidRDefault="00046DE4" w:rsidP="00046DE4">
      <w:r>
        <w:t xml:space="preserve">Click the </w:t>
      </w:r>
      <w:r>
        <w:rPr>
          <w:b/>
          <w:bCs/>
          <w:i/>
          <w:iCs/>
          <w:u w:val="single"/>
        </w:rPr>
        <w:t>“Copy”</w:t>
      </w:r>
      <w:r>
        <w:t xml:space="preserve"> button to copy information from the currently selected </w:t>
      </w:r>
      <w:r w:rsidR="0072629B">
        <w:t>User Group</w:t>
      </w:r>
      <w:r>
        <w:t>.</w:t>
      </w:r>
    </w:p>
    <w:p w14:paraId="77A38F31" w14:textId="77777777" w:rsidR="00046DE4" w:rsidRDefault="00046DE4" w:rsidP="00046DE4">
      <w:pPr>
        <w:pStyle w:val="Heading4"/>
      </w:pPr>
      <w:r>
        <w:t>DELETE</w:t>
      </w:r>
    </w:p>
    <w:p w14:paraId="58B93D71" w14:textId="01819A56" w:rsidR="00046DE4" w:rsidRDefault="00046DE4" w:rsidP="00046DE4">
      <w:r>
        <w:t xml:space="preserve">To delete the currently selected </w:t>
      </w:r>
      <w:r w:rsidR="0072629B">
        <w:t>User Group</w:t>
      </w:r>
      <w:r>
        <w:t xml:space="preserve">, simply press the </w:t>
      </w:r>
      <w:r w:rsidRPr="00B86B9F">
        <w:rPr>
          <w:b/>
          <w:bCs/>
          <w:i/>
          <w:iCs/>
          <w:u w:val="single"/>
        </w:rPr>
        <w:t>"D"</w:t>
      </w:r>
      <w:r>
        <w:t xml:space="preserve"> key.  Alternatively, click the </w:t>
      </w:r>
      <w:r>
        <w:rPr>
          <w:b/>
          <w:bCs/>
          <w:i/>
          <w:iCs/>
          <w:u w:val="single"/>
        </w:rPr>
        <w:t>“Delete”</w:t>
      </w:r>
      <w:r>
        <w:t xml:space="preserve"> button at the bottom of the screen.</w:t>
      </w:r>
    </w:p>
    <w:p w14:paraId="5576EE98" w14:textId="77777777" w:rsidR="00046DE4" w:rsidRDefault="00046DE4" w:rsidP="00046DE4">
      <w:pPr>
        <w:pStyle w:val="Heading4"/>
      </w:pPr>
      <w:r>
        <w:t>NEXT</w:t>
      </w:r>
    </w:p>
    <w:p w14:paraId="4EAC0F31" w14:textId="51E640A3" w:rsidR="00046DE4" w:rsidRDefault="00046DE4" w:rsidP="00046DE4">
      <w:r>
        <w:t xml:space="preserve">Press </w:t>
      </w:r>
      <w:r w:rsidRPr="00B86B9F">
        <w:rPr>
          <w:b/>
          <w:bCs/>
          <w:i/>
          <w:iCs/>
          <w:u w:val="single"/>
        </w:rPr>
        <w:t>"N"</w:t>
      </w:r>
      <w:r>
        <w:t xml:space="preserve"> (Next) to find next </w:t>
      </w:r>
      <w:r w:rsidR="0072629B">
        <w:t xml:space="preserve">User Group </w:t>
      </w:r>
      <w:r>
        <w:t xml:space="preserve">to view or modify. Alternatively, press the </w:t>
      </w:r>
      <w:r>
        <w:rPr>
          <w:b/>
          <w:bCs/>
          <w:i/>
          <w:iCs/>
          <w:u w:val="single"/>
        </w:rPr>
        <w:t>“Right Arrow”</w:t>
      </w:r>
      <w:r>
        <w:t xml:space="preserve"> on the screen.</w:t>
      </w:r>
    </w:p>
    <w:p w14:paraId="39CF99B3" w14:textId="77777777" w:rsidR="00046DE4" w:rsidRDefault="00046DE4" w:rsidP="00046DE4">
      <w:pPr>
        <w:pStyle w:val="Heading4"/>
      </w:pPr>
      <w:r>
        <w:t>PREVIOUS</w:t>
      </w:r>
    </w:p>
    <w:p w14:paraId="6C484C21" w14:textId="2255E4AC" w:rsidR="00046DE4" w:rsidRDefault="00046DE4" w:rsidP="00046DE4">
      <w:r>
        <w:t xml:space="preserve">Press </w:t>
      </w:r>
      <w:r w:rsidRPr="00B86B9F">
        <w:rPr>
          <w:b/>
          <w:bCs/>
          <w:i/>
          <w:iCs/>
          <w:u w:val="single"/>
        </w:rPr>
        <w:t>"P"</w:t>
      </w:r>
      <w:r>
        <w:t xml:space="preserve"> (Previous) to find previous </w:t>
      </w:r>
      <w:r w:rsidR="0072629B">
        <w:t xml:space="preserve">User Group </w:t>
      </w:r>
      <w:r>
        <w:t>to view or modify.</w:t>
      </w:r>
      <w:r w:rsidRPr="00EA7FC0">
        <w:t xml:space="preserve"> </w:t>
      </w:r>
      <w:r>
        <w:t xml:space="preserve">Alternatively, press the </w:t>
      </w:r>
      <w:r>
        <w:rPr>
          <w:b/>
          <w:bCs/>
          <w:i/>
          <w:iCs/>
          <w:u w:val="single"/>
        </w:rPr>
        <w:t>“Left Arrow”</w:t>
      </w:r>
      <w:r>
        <w:t xml:space="preserve"> on the screen.</w:t>
      </w:r>
    </w:p>
    <w:p w14:paraId="72341DB2" w14:textId="2F26D3A2" w:rsidR="002B6A2D" w:rsidRDefault="002B6A2D" w:rsidP="002B6A2D">
      <w:pPr>
        <w:pStyle w:val="Heading3"/>
      </w:pPr>
      <w:bookmarkStart w:id="222" w:name="_Toc45559607"/>
      <w:r>
        <w:t>Add/Update User Groups</w:t>
      </w:r>
      <w:bookmarkEnd w:id="222"/>
    </w:p>
    <w:p w14:paraId="7F91CC42" w14:textId="4DFA146F" w:rsidR="00936B73" w:rsidRPr="00936B73" w:rsidRDefault="00936B73" w:rsidP="00936B73">
      <w:r>
        <w:rPr>
          <w:noProof/>
        </w:rPr>
        <w:drawing>
          <wp:inline distT="0" distB="0" distL="0" distR="0" wp14:anchorId="0DEEBDEB" wp14:editId="1EB7898B">
            <wp:extent cx="5800725" cy="4944139"/>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04264" cy="4947155"/>
                    </a:xfrm>
                    <a:prstGeom prst="rect">
                      <a:avLst/>
                    </a:prstGeom>
                  </pic:spPr>
                </pic:pic>
              </a:graphicData>
            </a:graphic>
          </wp:inline>
        </w:drawing>
      </w:r>
    </w:p>
    <w:p w14:paraId="194227F3" w14:textId="77777777" w:rsidR="00046DE4" w:rsidRDefault="00046DE4" w:rsidP="00046DE4">
      <w:pPr>
        <w:pStyle w:val="Heading4"/>
      </w:pPr>
      <w:r>
        <w:t>SAVE</w:t>
      </w:r>
    </w:p>
    <w:p w14:paraId="1A03442F" w14:textId="2CCDFB09" w:rsidR="00046DE4" w:rsidRDefault="00046DE4" w:rsidP="00046DE4">
      <w:r>
        <w:t xml:space="preserve">Click the </w:t>
      </w:r>
      <w:r>
        <w:rPr>
          <w:b/>
          <w:bCs/>
          <w:i/>
          <w:iCs/>
          <w:u w:val="single"/>
        </w:rPr>
        <w:t>“Save”</w:t>
      </w:r>
      <w:r>
        <w:t xml:space="preserve"> button to save all changes to the current </w:t>
      </w:r>
      <w:r w:rsidR="0072629B">
        <w:t>User Group</w:t>
      </w:r>
      <w:r>
        <w:t>.</w:t>
      </w:r>
    </w:p>
    <w:p w14:paraId="0A5B8DAD" w14:textId="77777777" w:rsidR="00046DE4" w:rsidRDefault="00046DE4" w:rsidP="00046DE4">
      <w:pPr>
        <w:pStyle w:val="Heading4"/>
      </w:pPr>
      <w:r>
        <w:t>RESET</w:t>
      </w:r>
    </w:p>
    <w:p w14:paraId="7556EE13" w14:textId="77777777" w:rsidR="00046DE4" w:rsidRPr="00096EBD" w:rsidRDefault="00046DE4" w:rsidP="00046DE4">
      <w:r>
        <w:t xml:space="preserve">Click the </w:t>
      </w:r>
      <w:r>
        <w:rPr>
          <w:b/>
          <w:bCs/>
          <w:i/>
          <w:iCs/>
          <w:u w:val="single"/>
        </w:rPr>
        <w:t>“Reset”</w:t>
      </w:r>
      <w:r>
        <w:t xml:space="preserve"> button to reset all fields to their original state.</w:t>
      </w:r>
    </w:p>
    <w:p w14:paraId="22F85301" w14:textId="77777777" w:rsidR="00046DE4" w:rsidRDefault="00046DE4" w:rsidP="00046DE4">
      <w:pPr>
        <w:pStyle w:val="Heading4"/>
      </w:pPr>
      <w:r>
        <w:t>CANCEL</w:t>
      </w:r>
    </w:p>
    <w:p w14:paraId="2B9509D5" w14:textId="6728B2F1" w:rsidR="00046DE4" w:rsidRPr="00DF6BEC" w:rsidRDefault="00046DE4" w:rsidP="00046DE4">
      <w:r>
        <w:t xml:space="preserve">Click the </w:t>
      </w:r>
      <w:r>
        <w:rPr>
          <w:b/>
          <w:bCs/>
          <w:i/>
          <w:iCs/>
          <w:u w:val="single"/>
        </w:rPr>
        <w:t>“Cancel”</w:t>
      </w:r>
      <w:r>
        <w:t xml:space="preserve"> button to cancel all changes to the </w:t>
      </w:r>
      <w:r w:rsidR="0072629B">
        <w:t xml:space="preserve">User Group </w:t>
      </w:r>
      <w:r>
        <w:t>without saving.</w:t>
      </w:r>
    </w:p>
    <w:p w14:paraId="3EAE14D5" w14:textId="155AC066" w:rsidR="002B6A2D" w:rsidRDefault="002B6A2D" w:rsidP="002B6A2D">
      <w:pPr>
        <w:pStyle w:val="Heading3"/>
      </w:pPr>
      <w:bookmarkStart w:id="223" w:name="_Toc45559608"/>
      <w:r>
        <w:t>Add/Update User Groups Field Definitions</w:t>
      </w:r>
      <w:bookmarkEnd w:id="223"/>
    </w:p>
    <w:p w14:paraId="070B2874" w14:textId="77777777" w:rsidR="00046DE4" w:rsidRDefault="00046DE4" w:rsidP="00046DE4">
      <w:pPr>
        <w:pStyle w:val="Heading4"/>
      </w:pPr>
      <w:r>
        <w:t>User Group</w:t>
      </w:r>
    </w:p>
    <w:p w14:paraId="521B9D8A" w14:textId="7FD46B3B" w:rsidR="00046DE4" w:rsidRPr="00912176" w:rsidRDefault="00046DE4" w:rsidP="00046DE4">
      <w:r w:rsidRPr="00D56F1E">
        <w:rPr>
          <w:rFonts w:ascii="Calibri" w:hAnsi="Calibri" w:cs="Calibri"/>
        </w:rPr>
        <w:t xml:space="preserve">Enter the </w:t>
      </w:r>
      <w:r w:rsidR="0072629B">
        <w:rPr>
          <w:rFonts w:ascii="Calibri" w:hAnsi="Calibri" w:cs="Calibri"/>
        </w:rPr>
        <w:t xml:space="preserve">user </w:t>
      </w:r>
      <w:r w:rsidRPr="00D56F1E">
        <w:rPr>
          <w:rFonts w:ascii="Calibri" w:hAnsi="Calibri" w:cs="Calibri"/>
        </w:rPr>
        <w:t>group name.</w:t>
      </w:r>
    </w:p>
    <w:p w14:paraId="0877A834" w14:textId="77777777" w:rsidR="00046DE4" w:rsidRDefault="00046DE4" w:rsidP="00046DE4">
      <w:pPr>
        <w:pStyle w:val="Heading4"/>
      </w:pPr>
      <w:r>
        <w:t>Description</w:t>
      </w:r>
    </w:p>
    <w:p w14:paraId="717C8A09" w14:textId="13B32716" w:rsidR="00046DE4" w:rsidRPr="00893FE4" w:rsidRDefault="00046DE4" w:rsidP="00046DE4">
      <w:r w:rsidRPr="00D56F1E">
        <w:rPr>
          <w:rFonts w:ascii="Calibri" w:hAnsi="Calibri" w:cs="Calibri"/>
        </w:rPr>
        <w:t>Enter a description of the</w:t>
      </w:r>
      <w:r w:rsidR="0072629B">
        <w:rPr>
          <w:rFonts w:ascii="Calibri" w:hAnsi="Calibri" w:cs="Calibri"/>
        </w:rPr>
        <w:t xml:space="preserve"> User</w:t>
      </w:r>
      <w:r w:rsidRPr="00D56F1E">
        <w:rPr>
          <w:rFonts w:ascii="Calibri" w:hAnsi="Calibri" w:cs="Calibri"/>
        </w:rPr>
        <w:t xml:space="preserve"> Group Name.</w:t>
      </w:r>
    </w:p>
    <w:p w14:paraId="51C86F7C" w14:textId="77777777" w:rsidR="00046DE4" w:rsidRDefault="00046DE4" w:rsidP="00046DE4">
      <w:pPr>
        <w:pStyle w:val="Heading4"/>
      </w:pPr>
      <w:r>
        <w:t>Users</w:t>
      </w:r>
    </w:p>
    <w:p w14:paraId="1169B766" w14:textId="323B1C93" w:rsidR="00046DE4" w:rsidRPr="00912176" w:rsidRDefault="007F0EA6" w:rsidP="00046DE4">
      <w:r>
        <w:t>Enter the individual usernames for this user group. Each username should be separated by a comma.</w:t>
      </w:r>
    </w:p>
    <w:p w14:paraId="7F201DCB" w14:textId="6B610A3D" w:rsidR="00893FE4" w:rsidRDefault="00893FE4" w:rsidP="00893FE4">
      <w:pPr>
        <w:pStyle w:val="Heading1"/>
        <w:rPr>
          <w:b/>
          <w:bCs/>
        </w:rPr>
      </w:pPr>
      <w:bookmarkStart w:id="224" w:name="_Toc45559609"/>
      <w:r>
        <w:rPr>
          <w:b/>
          <w:bCs/>
        </w:rPr>
        <w:t>Codes [NC]</w:t>
      </w:r>
      <w:bookmarkEnd w:id="224"/>
    </w:p>
    <w:p w14:paraId="0E23DE53" w14:textId="212245E7" w:rsidR="00893FE4" w:rsidRDefault="00C03B59" w:rsidP="00893FE4">
      <w:pPr>
        <w:pStyle w:val="Heading2"/>
      </w:pPr>
      <w:bookmarkStart w:id="225" w:name="_Toc45559610"/>
      <w:r>
        <w:t>Email Codes</w:t>
      </w:r>
      <w:r w:rsidR="00893FE4">
        <w:t xml:space="preserve"> [</w:t>
      </w:r>
      <w:r>
        <w:t>NC1</w:t>
      </w:r>
      <w:r w:rsidR="00893FE4">
        <w:t>]</w:t>
      </w:r>
      <w:bookmarkEnd w:id="225"/>
    </w:p>
    <w:p w14:paraId="1114C715" w14:textId="52F6D9EB" w:rsidR="00893FE4" w:rsidRDefault="002B6A2D" w:rsidP="00893FE4">
      <w:pPr>
        <w:pStyle w:val="Heading3"/>
      </w:pPr>
      <w:bookmarkStart w:id="226" w:name="_Toc45559611"/>
      <w:r>
        <w:t>Email Codes</w:t>
      </w:r>
      <w:bookmarkEnd w:id="226"/>
    </w:p>
    <w:p w14:paraId="6312DCB1" w14:textId="0FD05CAB" w:rsidR="00936B73" w:rsidRPr="00936B73" w:rsidRDefault="00936B73" w:rsidP="00936B73">
      <w:r>
        <w:rPr>
          <w:noProof/>
        </w:rPr>
        <w:drawing>
          <wp:inline distT="0" distB="0" distL="0" distR="0" wp14:anchorId="477FD134" wp14:editId="53C8DC60">
            <wp:extent cx="5943600" cy="3975100"/>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975100"/>
                    </a:xfrm>
                    <a:prstGeom prst="rect">
                      <a:avLst/>
                    </a:prstGeom>
                  </pic:spPr>
                </pic:pic>
              </a:graphicData>
            </a:graphic>
          </wp:inline>
        </w:drawing>
      </w:r>
    </w:p>
    <w:p w14:paraId="711480A5" w14:textId="77777777" w:rsidR="00046DE4" w:rsidRDefault="00046DE4" w:rsidP="00046DE4">
      <w:pPr>
        <w:pStyle w:val="Heading4"/>
      </w:pPr>
      <w:r>
        <w:t>UPDATE</w:t>
      </w:r>
    </w:p>
    <w:p w14:paraId="3A98265D" w14:textId="123DED9E" w:rsidR="00046DE4" w:rsidRDefault="00046DE4" w:rsidP="00046DE4">
      <w:r>
        <w:t xml:space="preserve">To change the currently selected </w:t>
      </w:r>
      <w:r w:rsidR="0072629B">
        <w:t>Email Code</w:t>
      </w:r>
      <w:r>
        <w:t xml:space="preserve">, simply click the </w:t>
      </w:r>
      <w:r>
        <w:rPr>
          <w:b/>
          <w:bCs/>
          <w:i/>
          <w:iCs/>
          <w:u w:val="single"/>
        </w:rPr>
        <w:t>“Update</w:t>
      </w:r>
      <w:r>
        <w:t xml:space="preserve">” button at the bottom of the screen.  </w:t>
      </w:r>
    </w:p>
    <w:p w14:paraId="0ADBA11D" w14:textId="77777777" w:rsidR="00046DE4" w:rsidRDefault="00046DE4" w:rsidP="00046DE4">
      <w:pPr>
        <w:pStyle w:val="Heading4"/>
      </w:pPr>
      <w:r>
        <w:t>ADD</w:t>
      </w:r>
    </w:p>
    <w:p w14:paraId="26C08065" w14:textId="6753A15C" w:rsidR="00046DE4" w:rsidRPr="00E64A2B" w:rsidRDefault="00046DE4" w:rsidP="00046DE4">
      <w:r>
        <w:t xml:space="preserve">Click the </w:t>
      </w:r>
      <w:r>
        <w:rPr>
          <w:b/>
          <w:bCs/>
          <w:i/>
          <w:iCs/>
          <w:u w:val="single"/>
        </w:rPr>
        <w:t>“Add”</w:t>
      </w:r>
      <w:r>
        <w:t xml:space="preserve"> button</w:t>
      </w:r>
      <w:r w:rsidRPr="00167C88">
        <w:t xml:space="preserve"> </w:t>
      </w:r>
      <w:r>
        <w:t xml:space="preserve">at the bottom of the screen to add a new </w:t>
      </w:r>
      <w:r w:rsidR="0072629B">
        <w:t>Email Code</w:t>
      </w:r>
      <w:r>
        <w:t>.</w:t>
      </w:r>
    </w:p>
    <w:p w14:paraId="3678A9A5" w14:textId="77777777" w:rsidR="00046DE4" w:rsidRDefault="00046DE4" w:rsidP="00046DE4">
      <w:pPr>
        <w:pStyle w:val="Heading4"/>
      </w:pPr>
      <w:r>
        <w:t>COPY</w:t>
      </w:r>
    </w:p>
    <w:p w14:paraId="4E10FC4D" w14:textId="69CC4A59" w:rsidR="00046DE4" w:rsidRPr="00F132A9" w:rsidRDefault="00046DE4" w:rsidP="00046DE4">
      <w:r>
        <w:t xml:space="preserve">Click the </w:t>
      </w:r>
      <w:r>
        <w:rPr>
          <w:b/>
          <w:bCs/>
          <w:i/>
          <w:iCs/>
          <w:u w:val="single"/>
        </w:rPr>
        <w:t>“Copy”</w:t>
      </w:r>
      <w:r>
        <w:t xml:space="preserve"> button to copy information from the currently selected </w:t>
      </w:r>
      <w:r w:rsidR="0072629B">
        <w:t>Email Code</w:t>
      </w:r>
      <w:r>
        <w:t>.</w:t>
      </w:r>
    </w:p>
    <w:p w14:paraId="7CABFC3F" w14:textId="77777777" w:rsidR="00046DE4" w:rsidRDefault="00046DE4" w:rsidP="00046DE4">
      <w:pPr>
        <w:pStyle w:val="Heading4"/>
      </w:pPr>
      <w:r>
        <w:t>DELETE</w:t>
      </w:r>
    </w:p>
    <w:p w14:paraId="6CF8FAC4" w14:textId="74FD82C5" w:rsidR="00046DE4" w:rsidRDefault="00046DE4" w:rsidP="00046DE4">
      <w:r>
        <w:t xml:space="preserve">To delete the currently selected </w:t>
      </w:r>
      <w:r w:rsidR="0072629B">
        <w:t>Email Code</w:t>
      </w:r>
      <w:r>
        <w:t xml:space="preserve">, simply press the </w:t>
      </w:r>
      <w:r w:rsidRPr="00B86B9F">
        <w:rPr>
          <w:b/>
          <w:bCs/>
          <w:i/>
          <w:iCs/>
          <w:u w:val="single"/>
        </w:rPr>
        <w:t>"D"</w:t>
      </w:r>
      <w:r>
        <w:t xml:space="preserve"> key.  Alternatively, click the </w:t>
      </w:r>
      <w:r>
        <w:rPr>
          <w:b/>
          <w:bCs/>
          <w:i/>
          <w:iCs/>
          <w:u w:val="single"/>
        </w:rPr>
        <w:t>“Delete”</w:t>
      </w:r>
      <w:r>
        <w:t xml:space="preserve"> button at the bottom of the screen.</w:t>
      </w:r>
    </w:p>
    <w:p w14:paraId="5593CD3D" w14:textId="5BBB2916" w:rsidR="002B6A2D" w:rsidRDefault="002B6A2D" w:rsidP="002B6A2D">
      <w:pPr>
        <w:pStyle w:val="Heading3"/>
      </w:pPr>
      <w:bookmarkStart w:id="227" w:name="_Toc45559612"/>
      <w:r>
        <w:t>Add/Update Email Codes</w:t>
      </w:r>
      <w:bookmarkEnd w:id="227"/>
    </w:p>
    <w:p w14:paraId="36242582" w14:textId="5415DC68" w:rsidR="00936B73" w:rsidRPr="00936B73" w:rsidRDefault="00936B73" w:rsidP="00936B73">
      <w:r>
        <w:rPr>
          <w:noProof/>
        </w:rPr>
        <w:drawing>
          <wp:inline distT="0" distB="0" distL="0" distR="0" wp14:anchorId="65B56FED" wp14:editId="7C93B162">
            <wp:extent cx="2962275" cy="14287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62275" cy="1428750"/>
                    </a:xfrm>
                    <a:prstGeom prst="rect">
                      <a:avLst/>
                    </a:prstGeom>
                  </pic:spPr>
                </pic:pic>
              </a:graphicData>
            </a:graphic>
          </wp:inline>
        </w:drawing>
      </w:r>
    </w:p>
    <w:p w14:paraId="7DA67B17" w14:textId="77777777" w:rsidR="00046DE4" w:rsidRDefault="00046DE4" w:rsidP="00046DE4">
      <w:pPr>
        <w:pStyle w:val="Heading4"/>
      </w:pPr>
      <w:r>
        <w:t>SAVE</w:t>
      </w:r>
    </w:p>
    <w:p w14:paraId="76CD0CE0" w14:textId="47D3632E" w:rsidR="00046DE4" w:rsidRDefault="00046DE4" w:rsidP="00046DE4">
      <w:r>
        <w:t xml:space="preserve">Click the </w:t>
      </w:r>
      <w:r>
        <w:rPr>
          <w:b/>
          <w:bCs/>
          <w:i/>
          <w:iCs/>
          <w:u w:val="single"/>
        </w:rPr>
        <w:t>“Save”</w:t>
      </w:r>
      <w:r>
        <w:t xml:space="preserve"> button to save all changes to the current </w:t>
      </w:r>
      <w:r w:rsidR="0072629B">
        <w:t>Email Code</w:t>
      </w:r>
      <w:r>
        <w:t>.</w:t>
      </w:r>
    </w:p>
    <w:p w14:paraId="3373E064" w14:textId="77777777" w:rsidR="00046DE4" w:rsidRDefault="00046DE4" w:rsidP="00046DE4">
      <w:pPr>
        <w:pStyle w:val="Heading4"/>
      </w:pPr>
      <w:r>
        <w:t>RESET</w:t>
      </w:r>
    </w:p>
    <w:p w14:paraId="7F742F45" w14:textId="77777777" w:rsidR="00046DE4" w:rsidRPr="00096EBD" w:rsidRDefault="00046DE4" w:rsidP="00046DE4">
      <w:r>
        <w:t xml:space="preserve">Click the </w:t>
      </w:r>
      <w:r>
        <w:rPr>
          <w:b/>
          <w:bCs/>
          <w:i/>
          <w:iCs/>
          <w:u w:val="single"/>
        </w:rPr>
        <w:t>“Reset”</w:t>
      </w:r>
      <w:r>
        <w:t xml:space="preserve"> button to reset all fields to their original state.</w:t>
      </w:r>
    </w:p>
    <w:p w14:paraId="27466D31" w14:textId="77777777" w:rsidR="00046DE4" w:rsidRDefault="00046DE4" w:rsidP="00046DE4">
      <w:pPr>
        <w:pStyle w:val="Heading4"/>
      </w:pPr>
      <w:r>
        <w:t>CANCEL</w:t>
      </w:r>
    </w:p>
    <w:p w14:paraId="53D7C5D8" w14:textId="27E99922" w:rsidR="00046DE4" w:rsidRPr="00DF6BEC" w:rsidRDefault="00046DE4" w:rsidP="00046DE4">
      <w:r>
        <w:t xml:space="preserve">Click the </w:t>
      </w:r>
      <w:r>
        <w:rPr>
          <w:b/>
          <w:bCs/>
          <w:i/>
          <w:iCs/>
          <w:u w:val="single"/>
        </w:rPr>
        <w:t>“Cancel”</w:t>
      </w:r>
      <w:r>
        <w:t xml:space="preserve"> button to cancel all changes to the </w:t>
      </w:r>
      <w:r w:rsidR="0072629B">
        <w:t xml:space="preserve">Email Code </w:t>
      </w:r>
      <w:r>
        <w:t>without saving.</w:t>
      </w:r>
    </w:p>
    <w:p w14:paraId="0870BDDD" w14:textId="4AF52ED0" w:rsidR="002B6A2D" w:rsidRDefault="00A279D9" w:rsidP="002B6A2D">
      <w:pPr>
        <w:pStyle w:val="Heading4"/>
      </w:pPr>
      <w:r>
        <w:t>Description</w:t>
      </w:r>
    </w:p>
    <w:p w14:paraId="68308E9D" w14:textId="0224646E" w:rsidR="002B6A2D" w:rsidRDefault="0072629B" w:rsidP="002B6A2D">
      <w:r>
        <w:t>Enter the description for this email code.</w:t>
      </w:r>
    </w:p>
    <w:p w14:paraId="492D75A6" w14:textId="11D7560A" w:rsidR="007D1C4A" w:rsidRDefault="007D1C4A" w:rsidP="002B6A2D"/>
    <w:p w14:paraId="0D0C72E9" w14:textId="77777777" w:rsidR="007D1C4A" w:rsidRDefault="007D1C4A" w:rsidP="002B6A2D"/>
    <w:p w14:paraId="628E6AEE" w14:textId="77777777" w:rsidR="007D1C4A" w:rsidRPr="00893FE4" w:rsidRDefault="007D1C4A" w:rsidP="002B6A2D"/>
    <w:p w14:paraId="7BBFFF23" w14:textId="50E51181" w:rsidR="002B6A2D" w:rsidRDefault="002B6A2D" w:rsidP="002B6A2D">
      <w:pPr>
        <w:pStyle w:val="Heading3"/>
      </w:pPr>
      <w:bookmarkStart w:id="228" w:name="_Toc45559613"/>
      <w:r>
        <w:t>Customer Contacts</w:t>
      </w:r>
      <w:bookmarkEnd w:id="228"/>
    </w:p>
    <w:p w14:paraId="7EDD5EFF" w14:textId="5056500A" w:rsidR="00936B73" w:rsidRPr="00936B73" w:rsidRDefault="00936B73" w:rsidP="00936B73">
      <w:r>
        <w:rPr>
          <w:noProof/>
        </w:rPr>
        <w:drawing>
          <wp:inline distT="0" distB="0" distL="0" distR="0" wp14:anchorId="1A497A55" wp14:editId="1FBC3203">
            <wp:extent cx="5943600" cy="3689497"/>
            <wp:effectExtent l="0" t="0" r="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9485" cy="3693150"/>
                    </a:xfrm>
                    <a:prstGeom prst="rect">
                      <a:avLst/>
                    </a:prstGeom>
                  </pic:spPr>
                </pic:pic>
              </a:graphicData>
            </a:graphic>
          </wp:inline>
        </w:drawing>
      </w:r>
    </w:p>
    <w:p w14:paraId="0FABEDC2" w14:textId="20AED459" w:rsidR="002B6A2D" w:rsidRDefault="00A279D9" w:rsidP="002B6A2D">
      <w:pPr>
        <w:pStyle w:val="Heading4"/>
      </w:pPr>
      <w:r>
        <w:t>DELETE (Selected)</w:t>
      </w:r>
    </w:p>
    <w:p w14:paraId="5BAB4B23" w14:textId="3D0682BE" w:rsidR="007F0EA6" w:rsidRDefault="007F0EA6" w:rsidP="007F0EA6">
      <w:r>
        <w:t xml:space="preserve">To delete the currently selected Email Code, simply press the </w:t>
      </w:r>
      <w:r w:rsidRPr="00B86B9F">
        <w:rPr>
          <w:b/>
          <w:bCs/>
          <w:i/>
          <w:iCs/>
          <w:u w:val="single"/>
        </w:rPr>
        <w:t>"D"</w:t>
      </w:r>
      <w:r>
        <w:t xml:space="preserve"> key.  Alternatively, click the </w:t>
      </w:r>
      <w:r>
        <w:rPr>
          <w:b/>
          <w:bCs/>
          <w:i/>
          <w:iCs/>
          <w:u w:val="single"/>
        </w:rPr>
        <w:t>“Delete”</w:t>
      </w:r>
      <w:r>
        <w:t xml:space="preserve"> button at the bottom of the screen.</w:t>
      </w:r>
    </w:p>
    <w:p w14:paraId="33D8FE60" w14:textId="2A1DA5BE" w:rsidR="00A279D9" w:rsidRDefault="00A279D9" w:rsidP="00A279D9">
      <w:pPr>
        <w:pStyle w:val="Heading4"/>
      </w:pPr>
      <w:r>
        <w:t>SELECT ALL (Selected)</w:t>
      </w:r>
    </w:p>
    <w:p w14:paraId="7885F07A" w14:textId="164E7433" w:rsidR="00A279D9" w:rsidRPr="007F0EA6" w:rsidRDefault="007F0EA6" w:rsidP="00A279D9">
      <w:r>
        <w:t xml:space="preserve">Click the </w:t>
      </w:r>
      <w:r>
        <w:rPr>
          <w:b/>
          <w:bCs/>
          <w:i/>
          <w:iCs/>
          <w:u w:val="single"/>
        </w:rPr>
        <w:t>“Select All”</w:t>
      </w:r>
      <w:r>
        <w:t xml:space="preserve"> button in the ‘</w:t>
      </w:r>
      <w:r>
        <w:rPr>
          <w:i/>
          <w:iCs/>
        </w:rPr>
        <w:t>Selected’</w:t>
      </w:r>
      <w:r>
        <w:t xml:space="preserve"> section to highlight all Customer Contacts that are currently in the </w:t>
      </w:r>
      <w:r>
        <w:rPr>
          <w:i/>
          <w:iCs/>
        </w:rPr>
        <w:t>‘Selected’</w:t>
      </w:r>
      <w:r>
        <w:t xml:space="preserve"> section. The user may use this for mass deletion of items within this section, as opposed to deleting contacts individually.</w:t>
      </w:r>
    </w:p>
    <w:p w14:paraId="26A366C5" w14:textId="32BA0A3E" w:rsidR="00A279D9" w:rsidRDefault="00A279D9" w:rsidP="00A279D9">
      <w:pPr>
        <w:pStyle w:val="Heading4"/>
      </w:pPr>
      <w:r>
        <w:t>CLEAR ALL (Selected)</w:t>
      </w:r>
    </w:p>
    <w:p w14:paraId="2627CB62" w14:textId="4BBF6762" w:rsidR="00A279D9" w:rsidRPr="00A279D9" w:rsidRDefault="007F0EA6" w:rsidP="00A279D9">
      <w:r>
        <w:t xml:space="preserve">Click the </w:t>
      </w:r>
      <w:r>
        <w:rPr>
          <w:b/>
          <w:bCs/>
          <w:i/>
          <w:iCs/>
          <w:u w:val="single"/>
        </w:rPr>
        <w:t>“Clear All”</w:t>
      </w:r>
      <w:r>
        <w:t xml:space="preserve"> button in the ‘</w:t>
      </w:r>
      <w:r>
        <w:rPr>
          <w:i/>
          <w:iCs/>
        </w:rPr>
        <w:t>Selected’</w:t>
      </w:r>
      <w:r>
        <w:t xml:space="preserve"> section to un-highlight all Customer Contacts that are currently in the </w:t>
      </w:r>
      <w:r>
        <w:rPr>
          <w:i/>
          <w:iCs/>
        </w:rPr>
        <w:t>‘Selected’</w:t>
      </w:r>
      <w:r>
        <w:t xml:space="preserve"> section.</w:t>
      </w:r>
    </w:p>
    <w:p w14:paraId="65AA4864" w14:textId="684E7988" w:rsidR="00A279D9" w:rsidRDefault="00A279D9" w:rsidP="00A279D9">
      <w:pPr>
        <w:pStyle w:val="Heading4"/>
      </w:pPr>
      <w:r>
        <w:t>ADD (Available)</w:t>
      </w:r>
    </w:p>
    <w:p w14:paraId="4CAFC3B0" w14:textId="5CAD56F0" w:rsidR="007F0EA6" w:rsidRPr="00361386" w:rsidRDefault="007F0EA6" w:rsidP="007F0EA6">
      <w:r>
        <w:t>Click on the selected contact from the ‘</w:t>
      </w:r>
      <w:r>
        <w:rPr>
          <w:i/>
          <w:iCs/>
        </w:rPr>
        <w:t xml:space="preserve">Available’ </w:t>
      </w:r>
      <w:r>
        <w:t xml:space="preserve">list to highlight it, then click the </w:t>
      </w:r>
      <w:r>
        <w:rPr>
          <w:b/>
          <w:bCs/>
          <w:i/>
          <w:iCs/>
          <w:u w:val="single"/>
        </w:rPr>
        <w:t>“Add”</w:t>
      </w:r>
      <w:r>
        <w:t xml:space="preserve"> button to add the selected column to the ‘</w:t>
      </w:r>
      <w:r>
        <w:rPr>
          <w:i/>
          <w:iCs/>
        </w:rPr>
        <w:t xml:space="preserve">Selected’ </w:t>
      </w:r>
      <w:r>
        <w:t>list.</w:t>
      </w:r>
    </w:p>
    <w:p w14:paraId="50A80057" w14:textId="3199A69C" w:rsidR="00A279D9" w:rsidRDefault="00A279D9" w:rsidP="00A279D9">
      <w:pPr>
        <w:pStyle w:val="Heading4"/>
      </w:pPr>
      <w:r>
        <w:t>SELECT ALL (Available)</w:t>
      </w:r>
    </w:p>
    <w:p w14:paraId="6F464E56" w14:textId="4656CCE6" w:rsidR="00406F0F" w:rsidRPr="007F0EA6" w:rsidRDefault="00406F0F" w:rsidP="00406F0F">
      <w:r>
        <w:t xml:space="preserve">Click the </w:t>
      </w:r>
      <w:r>
        <w:rPr>
          <w:b/>
          <w:bCs/>
          <w:i/>
          <w:iCs/>
          <w:u w:val="single"/>
        </w:rPr>
        <w:t>“Select All”</w:t>
      </w:r>
      <w:r>
        <w:t xml:space="preserve"> button in the ‘</w:t>
      </w:r>
      <w:r>
        <w:rPr>
          <w:i/>
          <w:iCs/>
        </w:rPr>
        <w:t>Available’</w:t>
      </w:r>
      <w:r>
        <w:t xml:space="preserve"> section to highlight all Customer Contacts that are currently in the </w:t>
      </w:r>
      <w:r>
        <w:rPr>
          <w:i/>
          <w:iCs/>
        </w:rPr>
        <w:t>‘Available’</w:t>
      </w:r>
      <w:r>
        <w:t xml:space="preserve"> section. The user may use this for mass deletion of all items within this section, as opposed to deleting contacts individually.</w:t>
      </w:r>
    </w:p>
    <w:p w14:paraId="5821E58B" w14:textId="6AA5DE0C" w:rsidR="00A279D9" w:rsidRDefault="00A279D9" w:rsidP="00A279D9">
      <w:pPr>
        <w:pStyle w:val="Heading4"/>
      </w:pPr>
      <w:r>
        <w:t>CLEAR ALL (Available)</w:t>
      </w:r>
    </w:p>
    <w:p w14:paraId="025CC127" w14:textId="7BC46645" w:rsidR="00406F0F" w:rsidRPr="00A279D9" w:rsidRDefault="00406F0F" w:rsidP="00406F0F">
      <w:r>
        <w:t xml:space="preserve">Click the </w:t>
      </w:r>
      <w:r>
        <w:rPr>
          <w:b/>
          <w:bCs/>
          <w:i/>
          <w:iCs/>
          <w:u w:val="single"/>
        </w:rPr>
        <w:t>“Clear All”</w:t>
      </w:r>
      <w:r>
        <w:t xml:space="preserve"> button in the ‘</w:t>
      </w:r>
      <w:r>
        <w:rPr>
          <w:i/>
          <w:iCs/>
        </w:rPr>
        <w:t>Available’</w:t>
      </w:r>
      <w:r>
        <w:t xml:space="preserve"> section to un-highlight all Customer Contacts that are currently in the </w:t>
      </w:r>
      <w:r>
        <w:rPr>
          <w:i/>
          <w:iCs/>
        </w:rPr>
        <w:t>‘Available’</w:t>
      </w:r>
      <w:r>
        <w:t xml:space="preserve"> section.</w:t>
      </w:r>
    </w:p>
    <w:p w14:paraId="368F2989" w14:textId="7E07DFFB" w:rsidR="002B6A2D" w:rsidRDefault="002B6A2D" w:rsidP="002B6A2D">
      <w:pPr>
        <w:pStyle w:val="Heading3"/>
      </w:pPr>
      <w:bookmarkStart w:id="229" w:name="_Toc45559614"/>
      <w:r>
        <w:t>Vendor Contacts</w:t>
      </w:r>
      <w:bookmarkEnd w:id="229"/>
    </w:p>
    <w:p w14:paraId="0F288A10" w14:textId="1097900D" w:rsidR="00936B73" w:rsidRPr="00936B73" w:rsidRDefault="00936B73" w:rsidP="00936B73">
      <w:r>
        <w:rPr>
          <w:noProof/>
        </w:rPr>
        <w:drawing>
          <wp:inline distT="0" distB="0" distL="0" distR="0" wp14:anchorId="217DFD65" wp14:editId="7F641210">
            <wp:extent cx="5943600" cy="3689497"/>
            <wp:effectExtent l="0" t="0" r="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52190" cy="3694829"/>
                    </a:xfrm>
                    <a:prstGeom prst="rect">
                      <a:avLst/>
                    </a:prstGeom>
                  </pic:spPr>
                </pic:pic>
              </a:graphicData>
            </a:graphic>
          </wp:inline>
        </w:drawing>
      </w:r>
    </w:p>
    <w:p w14:paraId="7C419659" w14:textId="77777777" w:rsidR="00A279D9" w:rsidRDefault="00A279D9" w:rsidP="00A279D9">
      <w:pPr>
        <w:pStyle w:val="Heading4"/>
      </w:pPr>
      <w:r>
        <w:t>DELETE (Selected)</w:t>
      </w:r>
    </w:p>
    <w:p w14:paraId="3DD27B8E" w14:textId="15568E33" w:rsidR="007F0EA6" w:rsidRDefault="007F0EA6" w:rsidP="007F0EA6">
      <w:r>
        <w:t xml:space="preserve">To delete the currently selected Vendor Contact, simply press the </w:t>
      </w:r>
      <w:r w:rsidRPr="00B86B9F">
        <w:rPr>
          <w:b/>
          <w:bCs/>
          <w:i/>
          <w:iCs/>
          <w:u w:val="single"/>
        </w:rPr>
        <w:t>"D"</w:t>
      </w:r>
      <w:r>
        <w:t xml:space="preserve"> key.  Alternatively, click the </w:t>
      </w:r>
      <w:r>
        <w:rPr>
          <w:b/>
          <w:bCs/>
          <w:i/>
          <w:iCs/>
          <w:u w:val="single"/>
        </w:rPr>
        <w:t>“Delete”</w:t>
      </w:r>
      <w:r>
        <w:t xml:space="preserve"> button at the bottom of the screen.</w:t>
      </w:r>
    </w:p>
    <w:p w14:paraId="420F5961" w14:textId="77777777" w:rsidR="00A279D9" w:rsidRDefault="00A279D9" w:rsidP="00A279D9">
      <w:pPr>
        <w:pStyle w:val="Heading4"/>
      </w:pPr>
      <w:r>
        <w:t>SELECT ALL (Selected)</w:t>
      </w:r>
    </w:p>
    <w:p w14:paraId="75CBB558" w14:textId="09202BAE" w:rsidR="007F0EA6" w:rsidRPr="007F0EA6" w:rsidRDefault="007F0EA6" w:rsidP="007F0EA6">
      <w:r>
        <w:t xml:space="preserve">Click the </w:t>
      </w:r>
      <w:r>
        <w:rPr>
          <w:b/>
          <w:bCs/>
          <w:i/>
          <w:iCs/>
          <w:u w:val="single"/>
        </w:rPr>
        <w:t>“Select All”</w:t>
      </w:r>
      <w:r>
        <w:t xml:space="preserve"> button in the ‘</w:t>
      </w:r>
      <w:r>
        <w:rPr>
          <w:i/>
          <w:iCs/>
        </w:rPr>
        <w:t>Selected’</w:t>
      </w:r>
      <w:r>
        <w:t xml:space="preserve"> section to highlight all Vendor Contacts that are currently in the </w:t>
      </w:r>
      <w:r>
        <w:rPr>
          <w:i/>
          <w:iCs/>
        </w:rPr>
        <w:t>‘Selected’</w:t>
      </w:r>
      <w:r>
        <w:t xml:space="preserve"> section. The user may use this for mass deletion of items within this section, as opposed to deleting contacts individually.</w:t>
      </w:r>
    </w:p>
    <w:p w14:paraId="1CEFBA87" w14:textId="77777777" w:rsidR="00A279D9" w:rsidRDefault="00A279D9" w:rsidP="00A279D9">
      <w:pPr>
        <w:pStyle w:val="Heading4"/>
      </w:pPr>
      <w:r>
        <w:t>CLEAR ALL (Selected)</w:t>
      </w:r>
    </w:p>
    <w:p w14:paraId="33D39773" w14:textId="5075A172" w:rsidR="00A279D9" w:rsidRPr="00A279D9" w:rsidRDefault="007F0EA6" w:rsidP="00A279D9">
      <w:r>
        <w:t xml:space="preserve">Click the </w:t>
      </w:r>
      <w:r>
        <w:rPr>
          <w:b/>
          <w:bCs/>
          <w:i/>
          <w:iCs/>
          <w:u w:val="single"/>
        </w:rPr>
        <w:t>“Clear All”</w:t>
      </w:r>
      <w:r>
        <w:t xml:space="preserve"> button in the ‘</w:t>
      </w:r>
      <w:r>
        <w:rPr>
          <w:i/>
          <w:iCs/>
        </w:rPr>
        <w:t>Selected’</w:t>
      </w:r>
      <w:r>
        <w:t xml:space="preserve"> section to un-highlight all Vendor Contacts that are currently in the </w:t>
      </w:r>
      <w:r>
        <w:rPr>
          <w:i/>
          <w:iCs/>
        </w:rPr>
        <w:t>‘Selected’</w:t>
      </w:r>
      <w:r>
        <w:t xml:space="preserve"> section.</w:t>
      </w:r>
    </w:p>
    <w:p w14:paraId="5765D86A" w14:textId="77777777" w:rsidR="00A279D9" w:rsidRDefault="00A279D9" w:rsidP="00A279D9">
      <w:pPr>
        <w:pStyle w:val="Heading4"/>
      </w:pPr>
      <w:r>
        <w:t>ADD (Available)</w:t>
      </w:r>
    </w:p>
    <w:p w14:paraId="261D9AE6" w14:textId="77777777" w:rsidR="00406F0F" w:rsidRPr="00361386" w:rsidRDefault="00406F0F" w:rsidP="00406F0F">
      <w:r>
        <w:t>Click on the selected contact from the ‘</w:t>
      </w:r>
      <w:r>
        <w:rPr>
          <w:i/>
          <w:iCs/>
        </w:rPr>
        <w:t xml:space="preserve">Available’ </w:t>
      </w:r>
      <w:r>
        <w:t xml:space="preserve">list to highlight it, then click the </w:t>
      </w:r>
      <w:r>
        <w:rPr>
          <w:b/>
          <w:bCs/>
          <w:i/>
          <w:iCs/>
          <w:u w:val="single"/>
        </w:rPr>
        <w:t>“Add”</w:t>
      </w:r>
      <w:r>
        <w:t xml:space="preserve"> button to add the selected column to the ‘</w:t>
      </w:r>
      <w:r>
        <w:rPr>
          <w:i/>
          <w:iCs/>
        </w:rPr>
        <w:t xml:space="preserve">Selected’ </w:t>
      </w:r>
      <w:r>
        <w:t>list.</w:t>
      </w:r>
    </w:p>
    <w:p w14:paraId="308D843F" w14:textId="77777777" w:rsidR="00A279D9" w:rsidRDefault="00A279D9" w:rsidP="00A279D9">
      <w:pPr>
        <w:pStyle w:val="Heading4"/>
      </w:pPr>
      <w:r>
        <w:t>SELECT ALL (Available)</w:t>
      </w:r>
    </w:p>
    <w:p w14:paraId="2DAEA14A" w14:textId="6373DF31" w:rsidR="00406F0F" w:rsidRPr="007F0EA6" w:rsidRDefault="00406F0F" w:rsidP="00406F0F">
      <w:r>
        <w:t xml:space="preserve">Click the </w:t>
      </w:r>
      <w:r>
        <w:rPr>
          <w:b/>
          <w:bCs/>
          <w:i/>
          <w:iCs/>
          <w:u w:val="single"/>
        </w:rPr>
        <w:t>“Select All”</w:t>
      </w:r>
      <w:r>
        <w:t xml:space="preserve"> button in the ‘</w:t>
      </w:r>
      <w:r>
        <w:rPr>
          <w:i/>
          <w:iCs/>
        </w:rPr>
        <w:t>Available’</w:t>
      </w:r>
      <w:r>
        <w:t xml:space="preserve"> section to highlight all Vendor Contacts that are currently in the </w:t>
      </w:r>
      <w:r>
        <w:rPr>
          <w:i/>
          <w:iCs/>
        </w:rPr>
        <w:t>‘Available’</w:t>
      </w:r>
      <w:r>
        <w:t xml:space="preserve"> section. The user may use this for mass deletion of all items within this section, as opposed to deleting contacts individually.</w:t>
      </w:r>
    </w:p>
    <w:p w14:paraId="5433553F" w14:textId="77777777" w:rsidR="00A279D9" w:rsidRDefault="00A279D9" w:rsidP="00A279D9">
      <w:pPr>
        <w:pStyle w:val="Heading4"/>
      </w:pPr>
      <w:r>
        <w:t>CLEAR ALL (Available)</w:t>
      </w:r>
    </w:p>
    <w:p w14:paraId="290DE856" w14:textId="4655BB8C" w:rsidR="00406F0F" w:rsidRPr="00A279D9" w:rsidRDefault="00406F0F" w:rsidP="00406F0F">
      <w:r>
        <w:t xml:space="preserve">Click the </w:t>
      </w:r>
      <w:r>
        <w:rPr>
          <w:b/>
          <w:bCs/>
          <w:i/>
          <w:iCs/>
          <w:u w:val="single"/>
        </w:rPr>
        <w:t>“Clear All”</w:t>
      </w:r>
      <w:r>
        <w:t xml:space="preserve"> button in the ‘</w:t>
      </w:r>
      <w:r>
        <w:rPr>
          <w:i/>
          <w:iCs/>
        </w:rPr>
        <w:t>Available’</w:t>
      </w:r>
      <w:r>
        <w:t xml:space="preserve"> section to un-highlight all Vendor Contacts that are currently in the </w:t>
      </w:r>
      <w:r>
        <w:rPr>
          <w:i/>
          <w:iCs/>
        </w:rPr>
        <w:t>‘Available’</w:t>
      </w:r>
      <w:r>
        <w:t xml:space="preserve"> section.</w:t>
      </w:r>
    </w:p>
    <w:p w14:paraId="14B14950" w14:textId="3FC92708" w:rsidR="002B6A2D" w:rsidRDefault="002B6A2D" w:rsidP="002B6A2D">
      <w:pPr>
        <w:pStyle w:val="Heading3"/>
      </w:pPr>
      <w:bookmarkStart w:id="230" w:name="_Toc45559615"/>
      <w:r>
        <w:t>Ship Contacts</w:t>
      </w:r>
      <w:bookmarkEnd w:id="230"/>
    </w:p>
    <w:p w14:paraId="22EB2A09" w14:textId="7300B68A" w:rsidR="00936B73" w:rsidRPr="00936B73" w:rsidRDefault="00936B73" w:rsidP="00936B73">
      <w:r>
        <w:rPr>
          <w:noProof/>
        </w:rPr>
        <w:drawing>
          <wp:inline distT="0" distB="0" distL="0" distR="0" wp14:anchorId="7D67C9EF" wp14:editId="45750E43">
            <wp:extent cx="5943600" cy="370013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52001" cy="3705360"/>
                    </a:xfrm>
                    <a:prstGeom prst="rect">
                      <a:avLst/>
                    </a:prstGeom>
                  </pic:spPr>
                </pic:pic>
              </a:graphicData>
            </a:graphic>
          </wp:inline>
        </w:drawing>
      </w:r>
    </w:p>
    <w:p w14:paraId="2DC81631" w14:textId="77777777" w:rsidR="00A279D9" w:rsidRDefault="00A279D9" w:rsidP="00A279D9">
      <w:pPr>
        <w:pStyle w:val="Heading4"/>
      </w:pPr>
      <w:r>
        <w:t>DELETE (Selected)</w:t>
      </w:r>
    </w:p>
    <w:p w14:paraId="3499F712" w14:textId="258776CE" w:rsidR="007F0EA6" w:rsidRDefault="007F0EA6" w:rsidP="007F0EA6">
      <w:r>
        <w:t xml:space="preserve">To delete the currently selected Ship Contact, simply press the </w:t>
      </w:r>
      <w:r w:rsidRPr="00B86B9F">
        <w:rPr>
          <w:b/>
          <w:bCs/>
          <w:i/>
          <w:iCs/>
          <w:u w:val="single"/>
        </w:rPr>
        <w:t>"D"</w:t>
      </w:r>
      <w:r>
        <w:t xml:space="preserve"> key.  Alternatively, click the </w:t>
      </w:r>
      <w:r>
        <w:rPr>
          <w:b/>
          <w:bCs/>
          <w:i/>
          <w:iCs/>
          <w:u w:val="single"/>
        </w:rPr>
        <w:t>“Delete”</w:t>
      </w:r>
      <w:r>
        <w:t xml:space="preserve"> button at the bottom of the screen.</w:t>
      </w:r>
    </w:p>
    <w:p w14:paraId="04B0FCE9" w14:textId="77777777" w:rsidR="00A279D9" w:rsidRDefault="00A279D9" w:rsidP="00A279D9">
      <w:pPr>
        <w:pStyle w:val="Heading4"/>
      </w:pPr>
      <w:r>
        <w:t>SELECT ALL (Selected)</w:t>
      </w:r>
    </w:p>
    <w:p w14:paraId="32385727" w14:textId="3660A52B" w:rsidR="007F0EA6" w:rsidRPr="007F0EA6" w:rsidRDefault="007F0EA6" w:rsidP="007F0EA6">
      <w:r>
        <w:t xml:space="preserve">Click the </w:t>
      </w:r>
      <w:r>
        <w:rPr>
          <w:b/>
          <w:bCs/>
          <w:i/>
          <w:iCs/>
          <w:u w:val="single"/>
        </w:rPr>
        <w:t>“Select All”</w:t>
      </w:r>
      <w:r>
        <w:t xml:space="preserve"> button in the ‘</w:t>
      </w:r>
      <w:r>
        <w:rPr>
          <w:i/>
          <w:iCs/>
        </w:rPr>
        <w:t>Selected’</w:t>
      </w:r>
      <w:r>
        <w:t xml:space="preserve"> section to highlight all Ship Contacts that are currently in the </w:t>
      </w:r>
      <w:r>
        <w:rPr>
          <w:i/>
          <w:iCs/>
        </w:rPr>
        <w:t>‘Selected’</w:t>
      </w:r>
      <w:r>
        <w:t xml:space="preserve"> section. The user may use this for mass deletion of items within this section, as opposed to deleting contacts individually.</w:t>
      </w:r>
    </w:p>
    <w:p w14:paraId="6904C23E" w14:textId="77777777" w:rsidR="00A279D9" w:rsidRDefault="00A279D9" w:rsidP="00A279D9">
      <w:pPr>
        <w:pStyle w:val="Heading4"/>
      </w:pPr>
      <w:r>
        <w:t>CLEAR ALL (Selected)</w:t>
      </w:r>
    </w:p>
    <w:p w14:paraId="769CBA15" w14:textId="5F2DB18D" w:rsidR="00A279D9" w:rsidRPr="00A279D9" w:rsidRDefault="007F0EA6" w:rsidP="00A279D9">
      <w:r>
        <w:t xml:space="preserve">Click the </w:t>
      </w:r>
      <w:r>
        <w:rPr>
          <w:b/>
          <w:bCs/>
          <w:i/>
          <w:iCs/>
          <w:u w:val="single"/>
        </w:rPr>
        <w:t>“Clear All”</w:t>
      </w:r>
      <w:r>
        <w:t xml:space="preserve"> button in the ‘</w:t>
      </w:r>
      <w:r>
        <w:rPr>
          <w:i/>
          <w:iCs/>
        </w:rPr>
        <w:t>Selected’</w:t>
      </w:r>
      <w:r>
        <w:t xml:space="preserve"> section to un-highlight all Ship Contacts that are currently in the </w:t>
      </w:r>
      <w:r>
        <w:rPr>
          <w:i/>
          <w:iCs/>
        </w:rPr>
        <w:t>‘Selected’</w:t>
      </w:r>
      <w:r>
        <w:t xml:space="preserve"> section.</w:t>
      </w:r>
    </w:p>
    <w:p w14:paraId="759BB79A" w14:textId="77777777" w:rsidR="00A279D9" w:rsidRDefault="00A279D9" w:rsidP="00A279D9">
      <w:pPr>
        <w:pStyle w:val="Heading4"/>
      </w:pPr>
      <w:r>
        <w:t>ADD (Available)</w:t>
      </w:r>
    </w:p>
    <w:p w14:paraId="58CC3E73" w14:textId="77777777" w:rsidR="00406F0F" w:rsidRPr="00361386" w:rsidRDefault="00406F0F" w:rsidP="00406F0F">
      <w:r>
        <w:t>Click on the selected contact from the ‘</w:t>
      </w:r>
      <w:r>
        <w:rPr>
          <w:i/>
          <w:iCs/>
        </w:rPr>
        <w:t xml:space="preserve">Available’ </w:t>
      </w:r>
      <w:r>
        <w:t xml:space="preserve">list to highlight it, then click the </w:t>
      </w:r>
      <w:r>
        <w:rPr>
          <w:b/>
          <w:bCs/>
          <w:i/>
          <w:iCs/>
          <w:u w:val="single"/>
        </w:rPr>
        <w:t>“Add”</w:t>
      </w:r>
      <w:r>
        <w:t xml:space="preserve"> button to add the selected column to the ‘</w:t>
      </w:r>
      <w:r>
        <w:rPr>
          <w:i/>
          <w:iCs/>
        </w:rPr>
        <w:t xml:space="preserve">Selected’ </w:t>
      </w:r>
      <w:r>
        <w:t>list.</w:t>
      </w:r>
    </w:p>
    <w:p w14:paraId="29E7E684" w14:textId="77777777" w:rsidR="00A279D9" w:rsidRDefault="00A279D9" w:rsidP="00A279D9">
      <w:pPr>
        <w:pStyle w:val="Heading4"/>
      </w:pPr>
      <w:r>
        <w:t>SELECT ALL (Available)</w:t>
      </w:r>
    </w:p>
    <w:p w14:paraId="75DE154F" w14:textId="34B771BC" w:rsidR="00406F0F" w:rsidRPr="007F0EA6" w:rsidRDefault="00406F0F" w:rsidP="00406F0F">
      <w:r>
        <w:t xml:space="preserve">Click the </w:t>
      </w:r>
      <w:r>
        <w:rPr>
          <w:b/>
          <w:bCs/>
          <w:i/>
          <w:iCs/>
          <w:u w:val="single"/>
        </w:rPr>
        <w:t>“Select All”</w:t>
      </w:r>
      <w:r>
        <w:t xml:space="preserve"> button in the ‘</w:t>
      </w:r>
      <w:r>
        <w:rPr>
          <w:i/>
          <w:iCs/>
        </w:rPr>
        <w:t>Available’</w:t>
      </w:r>
      <w:r>
        <w:t xml:space="preserve"> section to highlight all Ship Contacts that are currently in the </w:t>
      </w:r>
      <w:r>
        <w:rPr>
          <w:i/>
          <w:iCs/>
        </w:rPr>
        <w:t>‘Available’</w:t>
      </w:r>
      <w:r>
        <w:t xml:space="preserve"> section. The user may use this for mass deletion of all items within this section, as opposed to deleting contacts individually.</w:t>
      </w:r>
    </w:p>
    <w:p w14:paraId="02F2DA40" w14:textId="77777777" w:rsidR="00A279D9" w:rsidRDefault="00A279D9" w:rsidP="00A279D9">
      <w:pPr>
        <w:pStyle w:val="Heading4"/>
      </w:pPr>
      <w:r>
        <w:t>CLEAR ALL (Available)</w:t>
      </w:r>
    </w:p>
    <w:p w14:paraId="6208C0B3" w14:textId="35E02176" w:rsidR="00406F0F" w:rsidRPr="00A279D9" w:rsidRDefault="00406F0F" w:rsidP="00406F0F">
      <w:r>
        <w:t xml:space="preserve">Click the </w:t>
      </w:r>
      <w:r>
        <w:rPr>
          <w:b/>
          <w:bCs/>
          <w:i/>
          <w:iCs/>
          <w:u w:val="single"/>
        </w:rPr>
        <w:t>“Clear All”</w:t>
      </w:r>
      <w:r>
        <w:t xml:space="preserve"> button in the ‘</w:t>
      </w:r>
      <w:r>
        <w:rPr>
          <w:i/>
          <w:iCs/>
        </w:rPr>
        <w:t>Available’</w:t>
      </w:r>
      <w:r>
        <w:t xml:space="preserve"> section to un-highlight all Ship Contacts that are currently in the </w:t>
      </w:r>
      <w:r>
        <w:rPr>
          <w:i/>
          <w:iCs/>
        </w:rPr>
        <w:t>‘Available’</w:t>
      </w:r>
      <w:r>
        <w:t xml:space="preserve"> section.</w:t>
      </w:r>
    </w:p>
    <w:p w14:paraId="02560090" w14:textId="6940CC93" w:rsidR="002B6A2D" w:rsidRDefault="002B6A2D" w:rsidP="002B6A2D">
      <w:pPr>
        <w:pStyle w:val="Heading3"/>
      </w:pPr>
      <w:bookmarkStart w:id="231" w:name="_Toc45559616"/>
      <w:r>
        <w:t>Employee Alerts</w:t>
      </w:r>
      <w:bookmarkEnd w:id="231"/>
    </w:p>
    <w:p w14:paraId="75F511FF" w14:textId="379E62C8" w:rsidR="00936B73" w:rsidRPr="00936B73" w:rsidRDefault="00936B73" w:rsidP="00936B73">
      <w:r>
        <w:rPr>
          <w:noProof/>
        </w:rPr>
        <w:drawing>
          <wp:inline distT="0" distB="0" distL="0" distR="0" wp14:anchorId="52406693" wp14:editId="67016071">
            <wp:extent cx="5943600" cy="3689497"/>
            <wp:effectExtent l="0" t="0" r="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50086" cy="3693523"/>
                    </a:xfrm>
                    <a:prstGeom prst="rect">
                      <a:avLst/>
                    </a:prstGeom>
                  </pic:spPr>
                </pic:pic>
              </a:graphicData>
            </a:graphic>
          </wp:inline>
        </w:drawing>
      </w:r>
    </w:p>
    <w:p w14:paraId="03BCF329" w14:textId="77777777" w:rsidR="00A279D9" w:rsidRDefault="00A279D9" w:rsidP="00A279D9">
      <w:pPr>
        <w:pStyle w:val="Heading4"/>
      </w:pPr>
      <w:r>
        <w:t>DELETE (Selected)</w:t>
      </w:r>
    </w:p>
    <w:p w14:paraId="58E58FC8" w14:textId="4683ED6D" w:rsidR="007F0EA6" w:rsidRDefault="007F0EA6" w:rsidP="007F0EA6">
      <w:r>
        <w:t xml:space="preserve">To delete the currently selected Employee Alert, simply press the </w:t>
      </w:r>
      <w:r w:rsidRPr="00B86B9F">
        <w:rPr>
          <w:b/>
          <w:bCs/>
          <w:i/>
          <w:iCs/>
          <w:u w:val="single"/>
        </w:rPr>
        <w:t>"D"</w:t>
      </w:r>
      <w:r>
        <w:t xml:space="preserve"> key.  Alternatively, click the </w:t>
      </w:r>
      <w:r>
        <w:rPr>
          <w:b/>
          <w:bCs/>
          <w:i/>
          <w:iCs/>
          <w:u w:val="single"/>
        </w:rPr>
        <w:t>“Delete”</w:t>
      </w:r>
      <w:r>
        <w:t xml:space="preserve"> button at the bottom of the screen.</w:t>
      </w:r>
    </w:p>
    <w:p w14:paraId="79F8E358" w14:textId="77777777" w:rsidR="00A279D9" w:rsidRDefault="00A279D9" w:rsidP="00A279D9">
      <w:pPr>
        <w:pStyle w:val="Heading4"/>
      </w:pPr>
      <w:r>
        <w:t>SELECT ALL (Selected)</w:t>
      </w:r>
    </w:p>
    <w:p w14:paraId="34AD3857" w14:textId="19EB786A" w:rsidR="007F0EA6" w:rsidRPr="007F0EA6" w:rsidRDefault="007F0EA6" w:rsidP="007F0EA6">
      <w:r>
        <w:t xml:space="preserve">Click the </w:t>
      </w:r>
      <w:r>
        <w:rPr>
          <w:b/>
          <w:bCs/>
          <w:i/>
          <w:iCs/>
          <w:u w:val="single"/>
        </w:rPr>
        <w:t>“Select All”</w:t>
      </w:r>
      <w:r>
        <w:t xml:space="preserve"> button in the ‘</w:t>
      </w:r>
      <w:r>
        <w:rPr>
          <w:i/>
          <w:iCs/>
        </w:rPr>
        <w:t>Selected’</w:t>
      </w:r>
      <w:r>
        <w:t xml:space="preserve"> section to highlight all Employee Alerts that are currently in the </w:t>
      </w:r>
      <w:r>
        <w:rPr>
          <w:i/>
          <w:iCs/>
        </w:rPr>
        <w:t>‘Selected’</w:t>
      </w:r>
      <w:r>
        <w:t xml:space="preserve"> section. The user may use this for mass deletion of items within this section, as opposed to deleting contacts individually.</w:t>
      </w:r>
    </w:p>
    <w:p w14:paraId="34CFAD3B" w14:textId="77777777" w:rsidR="00A279D9" w:rsidRDefault="00A279D9" w:rsidP="00A279D9">
      <w:pPr>
        <w:pStyle w:val="Heading4"/>
      </w:pPr>
      <w:r>
        <w:t>CLEAR ALL (Selected)</w:t>
      </w:r>
    </w:p>
    <w:p w14:paraId="1E3580E9" w14:textId="60F2CC12" w:rsidR="00A279D9" w:rsidRPr="00A279D9" w:rsidRDefault="007F0EA6" w:rsidP="00A279D9">
      <w:r>
        <w:t xml:space="preserve">Click the </w:t>
      </w:r>
      <w:r>
        <w:rPr>
          <w:b/>
          <w:bCs/>
          <w:i/>
          <w:iCs/>
          <w:u w:val="single"/>
        </w:rPr>
        <w:t>“Clear All”</w:t>
      </w:r>
      <w:r>
        <w:t xml:space="preserve"> button in the ‘</w:t>
      </w:r>
      <w:r>
        <w:rPr>
          <w:i/>
          <w:iCs/>
        </w:rPr>
        <w:t>Selected’</w:t>
      </w:r>
      <w:r>
        <w:t xml:space="preserve"> section to un-highlight all Employee Alerts that are currently in the </w:t>
      </w:r>
      <w:r>
        <w:rPr>
          <w:i/>
          <w:iCs/>
        </w:rPr>
        <w:t>‘Selected’</w:t>
      </w:r>
      <w:r>
        <w:t xml:space="preserve"> section.</w:t>
      </w:r>
    </w:p>
    <w:p w14:paraId="059F2145" w14:textId="77777777" w:rsidR="00A279D9" w:rsidRDefault="00A279D9" w:rsidP="00A279D9">
      <w:pPr>
        <w:pStyle w:val="Heading4"/>
      </w:pPr>
      <w:r>
        <w:t>ADD (Available)</w:t>
      </w:r>
    </w:p>
    <w:p w14:paraId="2E849F67" w14:textId="77777777" w:rsidR="00406F0F" w:rsidRPr="00361386" w:rsidRDefault="00406F0F" w:rsidP="00406F0F">
      <w:r>
        <w:t>Click on the selected contact from the ‘</w:t>
      </w:r>
      <w:r>
        <w:rPr>
          <w:i/>
          <w:iCs/>
        </w:rPr>
        <w:t xml:space="preserve">Available’ </w:t>
      </w:r>
      <w:r>
        <w:t xml:space="preserve">list to highlight it, then click the </w:t>
      </w:r>
      <w:r>
        <w:rPr>
          <w:b/>
          <w:bCs/>
          <w:i/>
          <w:iCs/>
          <w:u w:val="single"/>
        </w:rPr>
        <w:t>“Add”</w:t>
      </w:r>
      <w:r>
        <w:t xml:space="preserve"> button to add the selected column to the ‘</w:t>
      </w:r>
      <w:r>
        <w:rPr>
          <w:i/>
          <w:iCs/>
        </w:rPr>
        <w:t xml:space="preserve">Selected’ </w:t>
      </w:r>
      <w:r>
        <w:t>list.</w:t>
      </w:r>
    </w:p>
    <w:p w14:paraId="64AE759F" w14:textId="77777777" w:rsidR="00A279D9" w:rsidRDefault="00A279D9" w:rsidP="00A279D9">
      <w:pPr>
        <w:pStyle w:val="Heading4"/>
      </w:pPr>
      <w:r>
        <w:t>SELECT ALL (Available)</w:t>
      </w:r>
    </w:p>
    <w:p w14:paraId="349AD579" w14:textId="7362604E" w:rsidR="00406F0F" w:rsidRPr="007F0EA6" w:rsidRDefault="00406F0F" w:rsidP="00406F0F">
      <w:r>
        <w:t xml:space="preserve">Click the </w:t>
      </w:r>
      <w:r>
        <w:rPr>
          <w:b/>
          <w:bCs/>
          <w:i/>
          <w:iCs/>
          <w:u w:val="single"/>
        </w:rPr>
        <w:t>“Select All”</w:t>
      </w:r>
      <w:r>
        <w:t xml:space="preserve"> button in the ‘</w:t>
      </w:r>
      <w:r>
        <w:rPr>
          <w:i/>
          <w:iCs/>
        </w:rPr>
        <w:t>Available’</w:t>
      </w:r>
      <w:r>
        <w:t xml:space="preserve"> section to highlight all Employee Alerts that are currently in the </w:t>
      </w:r>
      <w:r>
        <w:rPr>
          <w:i/>
          <w:iCs/>
        </w:rPr>
        <w:t>‘Available’</w:t>
      </w:r>
      <w:r>
        <w:t xml:space="preserve"> section. The user may use this for mass deletion of all items within this section, as opposed to deleting contacts individually.</w:t>
      </w:r>
    </w:p>
    <w:p w14:paraId="0E1DB482" w14:textId="77777777" w:rsidR="00A279D9" w:rsidRDefault="00A279D9" w:rsidP="00A279D9">
      <w:pPr>
        <w:pStyle w:val="Heading4"/>
      </w:pPr>
      <w:r>
        <w:t>CLEAR ALL (Available)</w:t>
      </w:r>
    </w:p>
    <w:p w14:paraId="72708E8C" w14:textId="45A4D73E" w:rsidR="00406F0F" w:rsidRPr="00A279D9" w:rsidRDefault="00406F0F" w:rsidP="00406F0F">
      <w:r>
        <w:t xml:space="preserve">Click the </w:t>
      </w:r>
      <w:r>
        <w:rPr>
          <w:b/>
          <w:bCs/>
          <w:i/>
          <w:iCs/>
          <w:u w:val="single"/>
        </w:rPr>
        <w:t>“Clear All”</w:t>
      </w:r>
      <w:r>
        <w:t xml:space="preserve"> button in the ‘</w:t>
      </w:r>
      <w:r>
        <w:rPr>
          <w:i/>
          <w:iCs/>
        </w:rPr>
        <w:t>Available’</w:t>
      </w:r>
      <w:r>
        <w:t xml:space="preserve"> section to un-highlight all Employee Alerts that are currently in the </w:t>
      </w:r>
      <w:r>
        <w:rPr>
          <w:i/>
          <w:iCs/>
        </w:rPr>
        <w:t>‘Available’</w:t>
      </w:r>
      <w:r>
        <w:t xml:space="preserve"> section.</w:t>
      </w:r>
    </w:p>
    <w:p w14:paraId="0B20ADB0" w14:textId="675DE80C" w:rsidR="002B6A2D" w:rsidRDefault="002B6A2D" w:rsidP="002B6A2D">
      <w:pPr>
        <w:pStyle w:val="Heading3"/>
      </w:pPr>
      <w:bookmarkStart w:id="232" w:name="_Toc45559617"/>
      <w:r>
        <w:t>Sold Contact</w:t>
      </w:r>
      <w:bookmarkEnd w:id="232"/>
    </w:p>
    <w:p w14:paraId="189BFE03" w14:textId="134A73E5" w:rsidR="00936B73" w:rsidRPr="00936B73" w:rsidRDefault="00936B73" w:rsidP="00936B73">
      <w:r>
        <w:rPr>
          <w:noProof/>
        </w:rPr>
        <w:drawing>
          <wp:inline distT="0" distB="0" distL="0" distR="0" wp14:anchorId="2A4CC30D" wp14:editId="405E971A">
            <wp:extent cx="5943600" cy="3668232"/>
            <wp:effectExtent l="0" t="0" r="0" b="889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50933" cy="3672758"/>
                    </a:xfrm>
                    <a:prstGeom prst="rect">
                      <a:avLst/>
                    </a:prstGeom>
                  </pic:spPr>
                </pic:pic>
              </a:graphicData>
            </a:graphic>
          </wp:inline>
        </w:drawing>
      </w:r>
    </w:p>
    <w:p w14:paraId="0C58AFC3" w14:textId="77777777" w:rsidR="00A279D9" w:rsidRDefault="00A279D9" w:rsidP="00A279D9">
      <w:pPr>
        <w:pStyle w:val="Heading4"/>
      </w:pPr>
      <w:r>
        <w:t>DELETE (Selected)</w:t>
      </w:r>
    </w:p>
    <w:p w14:paraId="4E3851BA" w14:textId="6FB409FA" w:rsidR="007F0EA6" w:rsidRDefault="007F0EA6" w:rsidP="007F0EA6">
      <w:r>
        <w:t xml:space="preserve">To delete the currently selected Sold Contact, simply press the </w:t>
      </w:r>
      <w:r w:rsidRPr="00B86B9F">
        <w:rPr>
          <w:b/>
          <w:bCs/>
          <w:i/>
          <w:iCs/>
          <w:u w:val="single"/>
        </w:rPr>
        <w:t>"D"</w:t>
      </w:r>
      <w:r>
        <w:t xml:space="preserve"> key.  Alternatively, click the </w:t>
      </w:r>
      <w:r>
        <w:rPr>
          <w:b/>
          <w:bCs/>
          <w:i/>
          <w:iCs/>
          <w:u w:val="single"/>
        </w:rPr>
        <w:t>“Delete”</w:t>
      </w:r>
      <w:r>
        <w:t xml:space="preserve"> button at the bottom of the screen.</w:t>
      </w:r>
    </w:p>
    <w:p w14:paraId="718B916D" w14:textId="77777777" w:rsidR="00A279D9" w:rsidRDefault="00A279D9" w:rsidP="00A279D9">
      <w:pPr>
        <w:pStyle w:val="Heading4"/>
      </w:pPr>
      <w:r>
        <w:t>SELECT ALL (Selected)</w:t>
      </w:r>
    </w:p>
    <w:p w14:paraId="797745A8" w14:textId="66D83808" w:rsidR="007F0EA6" w:rsidRPr="007F0EA6" w:rsidRDefault="007F0EA6" w:rsidP="007F0EA6">
      <w:r>
        <w:t xml:space="preserve">Click the </w:t>
      </w:r>
      <w:r>
        <w:rPr>
          <w:b/>
          <w:bCs/>
          <w:i/>
          <w:iCs/>
          <w:u w:val="single"/>
        </w:rPr>
        <w:t>“Select All”</w:t>
      </w:r>
      <w:r>
        <w:t xml:space="preserve"> button in the ‘</w:t>
      </w:r>
      <w:r>
        <w:rPr>
          <w:i/>
          <w:iCs/>
        </w:rPr>
        <w:t>Selected’</w:t>
      </w:r>
      <w:r>
        <w:t xml:space="preserve"> section to highlight all Sold Contacts that are currently in the </w:t>
      </w:r>
      <w:r>
        <w:rPr>
          <w:i/>
          <w:iCs/>
        </w:rPr>
        <w:t>‘Selected’</w:t>
      </w:r>
      <w:r>
        <w:t xml:space="preserve"> section. The user may use this for mass deletion of items within this section, as opposed to deleting contacts individually.</w:t>
      </w:r>
    </w:p>
    <w:p w14:paraId="2E52ACD0" w14:textId="77777777" w:rsidR="00A279D9" w:rsidRDefault="00A279D9" w:rsidP="00A279D9">
      <w:pPr>
        <w:pStyle w:val="Heading4"/>
      </w:pPr>
      <w:r>
        <w:t>CLEAR ALL (Selected)</w:t>
      </w:r>
    </w:p>
    <w:p w14:paraId="0FEA759B" w14:textId="51145857" w:rsidR="007F0EA6" w:rsidRPr="007F0EA6" w:rsidRDefault="007F0EA6" w:rsidP="007F0EA6">
      <w:r>
        <w:t xml:space="preserve">Click the </w:t>
      </w:r>
      <w:r>
        <w:rPr>
          <w:b/>
          <w:bCs/>
          <w:i/>
          <w:iCs/>
          <w:u w:val="single"/>
        </w:rPr>
        <w:t>“Clear All”</w:t>
      </w:r>
      <w:r>
        <w:t xml:space="preserve"> button in the ‘</w:t>
      </w:r>
      <w:r>
        <w:rPr>
          <w:i/>
          <w:iCs/>
        </w:rPr>
        <w:t>Selected’</w:t>
      </w:r>
      <w:r>
        <w:t xml:space="preserve"> section to un-highlight all Customer Contacts that are currently in the </w:t>
      </w:r>
      <w:r>
        <w:rPr>
          <w:i/>
          <w:iCs/>
        </w:rPr>
        <w:t>‘Selected’</w:t>
      </w:r>
      <w:r>
        <w:t xml:space="preserve"> section.</w:t>
      </w:r>
    </w:p>
    <w:p w14:paraId="3A0E7405" w14:textId="77777777" w:rsidR="00A279D9" w:rsidRDefault="00A279D9" w:rsidP="00A279D9">
      <w:pPr>
        <w:pStyle w:val="Heading4"/>
      </w:pPr>
      <w:r>
        <w:t>ADD (Available)</w:t>
      </w:r>
    </w:p>
    <w:p w14:paraId="07372FD5" w14:textId="77777777" w:rsidR="00406F0F" w:rsidRPr="00361386" w:rsidRDefault="00406F0F" w:rsidP="00406F0F">
      <w:r>
        <w:t>Click on the selected contact from the ‘</w:t>
      </w:r>
      <w:r>
        <w:rPr>
          <w:i/>
          <w:iCs/>
        </w:rPr>
        <w:t xml:space="preserve">Available’ </w:t>
      </w:r>
      <w:r>
        <w:t xml:space="preserve">list to highlight it, then click the </w:t>
      </w:r>
      <w:r>
        <w:rPr>
          <w:b/>
          <w:bCs/>
          <w:i/>
          <w:iCs/>
          <w:u w:val="single"/>
        </w:rPr>
        <w:t>“Add”</w:t>
      </w:r>
      <w:r>
        <w:t xml:space="preserve"> button to add the selected column to the ‘</w:t>
      </w:r>
      <w:r>
        <w:rPr>
          <w:i/>
          <w:iCs/>
        </w:rPr>
        <w:t xml:space="preserve">Selected’ </w:t>
      </w:r>
      <w:r>
        <w:t>list.</w:t>
      </w:r>
    </w:p>
    <w:p w14:paraId="3F8A960F" w14:textId="77777777" w:rsidR="00A279D9" w:rsidRDefault="00A279D9" w:rsidP="00A279D9">
      <w:pPr>
        <w:pStyle w:val="Heading4"/>
      </w:pPr>
      <w:r>
        <w:t>SELECT ALL (Available)</w:t>
      </w:r>
    </w:p>
    <w:p w14:paraId="14705E21" w14:textId="67E053AB" w:rsidR="00406F0F" w:rsidRPr="007F0EA6" w:rsidRDefault="00406F0F" w:rsidP="00406F0F">
      <w:r>
        <w:t xml:space="preserve">Click the </w:t>
      </w:r>
      <w:r>
        <w:rPr>
          <w:b/>
          <w:bCs/>
          <w:i/>
          <w:iCs/>
          <w:u w:val="single"/>
        </w:rPr>
        <w:t>“Select All”</w:t>
      </w:r>
      <w:r>
        <w:t xml:space="preserve"> button in the ‘</w:t>
      </w:r>
      <w:r>
        <w:rPr>
          <w:i/>
          <w:iCs/>
        </w:rPr>
        <w:t>Available’</w:t>
      </w:r>
      <w:r>
        <w:t xml:space="preserve"> section to highlight all Sold Contacts that are currently in the </w:t>
      </w:r>
      <w:r>
        <w:rPr>
          <w:i/>
          <w:iCs/>
        </w:rPr>
        <w:t>‘Available’</w:t>
      </w:r>
      <w:r>
        <w:t xml:space="preserve"> section. The user may use this for mass deletion of all items within this section, as opposed to deleting contacts individually.</w:t>
      </w:r>
    </w:p>
    <w:p w14:paraId="4B566960" w14:textId="77777777" w:rsidR="00A279D9" w:rsidRDefault="00A279D9" w:rsidP="00A279D9">
      <w:pPr>
        <w:pStyle w:val="Heading4"/>
      </w:pPr>
      <w:r>
        <w:t>CLEAR ALL (Available)</w:t>
      </w:r>
    </w:p>
    <w:p w14:paraId="5FE24162" w14:textId="1957F894" w:rsidR="00406F0F" w:rsidRPr="00A279D9" w:rsidRDefault="00406F0F" w:rsidP="00406F0F">
      <w:r>
        <w:t xml:space="preserve">Click the </w:t>
      </w:r>
      <w:r>
        <w:rPr>
          <w:b/>
          <w:bCs/>
          <w:i/>
          <w:iCs/>
          <w:u w:val="single"/>
        </w:rPr>
        <w:t>“Clear All”</w:t>
      </w:r>
      <w:r>
        <w:t xml:space="preserve"> button in the ‘</w:t>
      </w:r>
      <w:r>
        <w:rPr>
          <w:i/>
          <w:iCs/>
        </w:rPr>
        <w:t>Available’</w:t>
      </w:r>
      <w:r>
        <w:t xml:space="preserve"> section to un-highlight all Sold Contacts that are currently in the </w:t>
      </w:r>
      <w:r>
        <w:rPr>
          <w:i/>
          <w:iCs/>
        </w:rPr>
        <w:t>‘Available’</w:t>
      </w:r>
      <w:r>
        <w:t xml:space="preserve"> section.</w:t>
      </w:r>
    </w:p>
    <w:p w14:paraId="5AEC27F5" w14:textId="5606CFAE" w:rsidR="00C03B59" w:rsidRDefault="00C03B59" w:rsidP="00C03B59">
      <w:pPr>
        <w:pStyle w:val="Heading2"/>
      </w:pPr>
      <w:bookmarkStart w:id="233" w:name="_Toc45559618"/>
      <w:r>
        <w:t>Title Codes [NC4]</w:t>
      </w:r>
      <w:bookmarkEnd w:id="233"/>
    </w:p>
    <w:p w14:paraId="30C5BCBE" w14:textId="7D026F88" w:rsidR="00C03B59" w:rsidRDefault="002B6A2D" w:rsidP="00C03B59">
      <w:pPr>
        <w:pStyle w:val="Heading3"/>
      </w:pPr>
      <w:bookmarkStart w:id="234" w:name="_Toc45559619"/>
      <w:r>
        <w:t>Browse Titles</w:t>
      </w:r>
      <w:bookmarkEnd w:id="234"/>
    </w:p>
    <w:p w14:paraId="12680C19" w14:textId="77777777" w:rsidR="00BC5DE0" w:rsidRDefault="00BC5DE0" w:rsidP="00BC5DE0">
      <w:pPr>
        <w:rPr>
          <w:rFonts w:cstheme="minorHAnsi"/>
        </w:rPr>
      </w:pPr>
      <w:r w:rsidRPr="003619F5">
        <w:rPr>
          <w:rFonts w:cstheme="minorHAnsi"/>
        </w:rPr>
        <w:t xml:space="preserve">This selection shows all valid job title codes listed in the system. The browser shows the title and description. You may sort to browser list by Title Code or by Description by clicking on the desired sort option at the bottom of the screen.  To view a title, you may double click on the selected job title or click the View Title tab. The icons at the top of the browser provide additional capabilities.  The icon with the fountain pen allows you to view the notes for each title.  </w:t>
      </w:r>
    </w:p>
    <w:p w14:paraId="617D9CC8" w14:textId="2622717A" w:rsidR="00BC5DE0" w:rsidRPr="00BC5DE0" w:rsidRDefault="00BC5DE0" w:rsidP="00BC5DE0">
      <w:r w:rsidRPr="003619F5">
        <w:rPr>
          <w:rFonts w:cstheme="minorHAnsi"/>
        </w:rPr>
        <w:t>Each note records the users initials, date, description of the note and a full-page of text for each note.  Unlimited notes may be defined for each title.  The browse icon will provide immediate access to the browser by title.  The icon with the corner of a page folded over allows you to print a list of the job titles.</w:t>
      </w:r>
    </w:p>
    <w:p w14:paraId="574C345C" w14:textId="07D7A9E0" w:rsidR="00936B73" w:rsidRDefault="00936B73" w:rsidP="00936B73">
      <w:r>
        <w:rPr>
          <w:noProof/>
        </w:rPr>
        <w:drawing>
          <wp:inline distT="0" distB="0" distL="0" distR="0" wp14:anchorId="65C9416D" wp14:editId="74DFD92C">
            <wp:extent cx="3781425" cy="36004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81425" cy="3600450"/>
                    </a:xfrm>
                    <a:prstGeom prst="rect">
                      <a:avLst/>
                    </a:prstGeom>
                  </pic:spPr>
                </pic:pic>
              </a:graphicData>
            </a:graphic>
          </wp:inline>
        </w:drawing>
      </w:r>
    </w:p>
    <w:p w14:paraId="779C994A" w14:textId="4DB19E73" w:rsidR="007D1C4A" w:rsidRDefault="007D1C4A" w:rsidP="00936B73"/>
    <w:p w14:paraId="32187147" w14:textId="7551D9C7" w:rsidR="007D1C4A" w:rsidRDefault="007D1C4A" w:rsidP="00936B73"/>
    <w:p w14:paraId="601C93A3" w14:textId="0DD28722" w:rsidR="007D1C4A" w:rsidRDefault="007D1C4A" w:rsidP="00936B73"/>
    <w:p w14:paraId="6096D600" w14:textId="6D699B82" w:rsidR="007D1C4A" w:rsidRDefault="007D1C4A" w:rsidP="00936B73"/>
    <w:p w14:paraId="077FBCB9" w14:textId="76EECAA4" w:rsidR="007D1C4A" w:rsidRDefault="007D1C4A" w:rsidP="00936B73"/>
    <w:p w14:paraId="41E0E00D" w14:textId="77777777" w:rsidR="007D1C4A" w:rsidRPr="00936B73" w:rsidRDefault="007D1C4A" w:rsidP="00936B73"/>
    <w:p w14:paraId="58B386CC" w14:textId="3CA4C617" w:rsidR="002B6A2D" w:rsidRDefault="002B6A2D" w:rsidP="002B6A2D">
      <w:pPr>
        <w:pStyle w:val="Heading3"/>
      </w:pPr>
      <w:bookmarkStart w:id="235" w:name="_Toc45559620"/>
      <w:r>
        <w:t>View Title</w:t>
      </w:r>
      <w:bookmarkEnd w:id="235"/>
    </w:p>
    <w:p w14:paraId="55B06E1C" w14:textId="77777777" w:rsidR="00BC5DE0" w:rsidRDefault="00BC5DE0" w:rsidP="00BC5DE0">
      <w:pPr>
        <w:rPr>
          <w:rFonts w:cstheme="minorHAnsi"/>
        </w:rPr>
      </w:pPr>
      <w:r w:rsidRPr="003619F5">
        <w:rPr>
          <w:rFonts w:cstheme="minorHAnsi"/>
        </w:rPr>
        <w:t xml:space="preserve">The view Title screen allows you to view the information of each job title.  You may copy, change, add or delete any information from this screen.  Use the arrow keys at the bottom of the screen to view the next or previous title. The icons at the top of the screen provide additional capabilities. </w:t>
      </w:r>
    </w:p>
    <w:p w14:paraId="1850443D" w14:textId="50AB4630" w:rsidR="00BC5DE0" w:rsidRPr="00BC5DE0" w:rsidRDefault="00BC5DE0" w:rsidP="00BC5DE0">
      <w:r w:rsidRPr="003619F5">
        <w:rPr>
          <w:rFonts w:cstheme="minorHAnsi"/>
        </w:rPr>
        <w:t>The browse icon will provide immediate access to the browser by title. The icon with the fountain pen allows you to view any notes for the title record selected. The icon with the corner of a page folded over allows you to print a list of the job title codes and descriptions.</w:t>
      </w:r>
    </w:p>
    <w:p w14:paraId="431A4ADD" w14:textId="3CD5E80F" w:rsidR="00936B73" w:rsidRPr="00936B73" w:rsidRDefault="00936B73" w:rsidP="00936B73">
      <w:r>
        <w:rPr>
          <w:noProof/>
        </w:rPr>
        <w:drawing>
          <wp:inline distT="0" distB="0" distL="0" distR="0" wp14:anchorId="75345C7D" wp14:editId="397A98E4">
            <wp:extent cx="3867150" cy="3147237"/>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71721" cy="3150957"/>
                    </a:xfrm>
                    <a:prstGeom prst="rect">
                      <a:avLst/>
                    </a:prstGeom>
                  </pic:spPr>
                </pic:pic>
              </a:graphicData>
            </a:graphic>
          </wp:inline>
        </w:drawing>
      </w:r>
    </w:p>
    <w:p w14:paraId="7DA399B8" w14:textId="77777777" w:rsidR="00A279D9" w:rsidRDefault="00A279D9" w:rsidP="00A279D9">
      <w:pPr>
        <w:pStyle w:val="Heading4"/>
      </w:pPr>
      <w:r>
        <w:t>UPDATE</w:t>
      </w:r>
    </w:p>
    <w:p w14:paraId="084D279A" w14:textId="7B2D2506" w:rsidR="00A279D9" w:rsidRDefault="00A279D9" w:rsidP="00A279D9">
      <w:r>
        <w:t xml:space="preserve">To change the currently selected </w:t>
      </w:r>
      <w:r w:rsidR="0072629B">
        <w:t>Title Code</w:t>
      </w:r>
      <w:r>
        <w:t xml:space="preserve">, simply click the </w:t>
      </w:r>
      <w:r>
        <w:rPr>
          <w:b/>
          <w:bCs/>
          <w:i/>
          <w:iCs/>
          <w:u w:val="single"/>
        </w:rPr>
        <w:t>“Update</w:t>
      </w:r>
      <w:r>
        <w:t xml:space="preserve">” button at the bottom of the screen.  </w:t>
      </w:r>
    </w:p>
    <w:p w14:paraId="4E961E0B" w14:textId="77777777" w:rsidR="00A279D9" w:rsidRDefault="00A279D9" w:rsidP="00A279D9">
      <w:pPr>
        <w:pStyle w:val="Heading4"/>
      </w:pPr>
      <w:r>
        <w:t>ADD</w:t>
      </w:r>
    </w:p>
    <w:p w14:paraId="700B7378" w14:textId="75A149FF" w:rsidR="00A279D9" w:rsidRPr="00E64A2B" w:rsidRDefault="00A279D9" w:rsidP="00A279D9">
      <w:r>
        <w:t xml:space="preserve">Click the </w:t>
      </w:r>
      <w:r>
        <w:rPr>
          <w:b/>
          <w:bCs/>
          <w:i/>
          <w:iCs/>
          <w:u w:val="single"/>
        </w:rPr>
        <w:t>“Add”</w:t>
      </w:r>
      <w:r>
        <w:t xml:space="preserve"> button</w:t>
      </w:r>
      <w:r w:rsidRPr="00167C88">
        <w:t xml:space="preserve"> </w:t>
      </w:r>
      <w:r>
        <w:t xml:space="preserve">at the bottom of the screen to add a new </w:t>
      </w:r>
      <w:r w:rsidR="0072629B">
        <w:t>Title Code</w:t>
      </w:r>
      <w:r>
        <w:t>.</w:t>
      </w:r>
    </w:p>
    <w:p w14:paraId="47D8CF51" w14:textId="77777777" w:rsidR="00A279D9" w:rsidRDefault="00A279D9" w:rsidP="00A279D9">
      <w:pPr>
        <w:pStyle w:val="Heading4"/>
      </w:pPr>
      <w:r>
        <w:t>COPY</w:t>
      </w:r>
    </w:p>
    <w:p w14:paraId="639623AD" w14:textId="7B56043B" w:rsidR="00A279D9" w:rsidRPr="00F132A9" w:rsidRDefault="00A279D9" w:rsidP="00A279D9">
      <w:r>
        <w:t xml:space="preserve">Click the </w:t>
      </w:r>
      <w:r>
        <w:rPr>
          <w:b/>
          <w:bCs/>
          <w:i/>
          <w:iCs/>
          <w:u w:val="single"/>
        </w:rPr>
        <w:t>“Copy”</w:t>
      </w:r>
      <w:r>
        <w:t xml:space="preserve"> button to copy information from the currently selected </w:t>
      </w:r>
      <w:r w:rsidR="0072629B">
        <w:t>Title Code</w:t>
      </w:r>
      <w:r>
        <w:t>.</w:t>
      </w:r>
    </w:p>
    <w:p w14:paraId="11E3881B" w14:textId="77777777" w:rsidR="00A279D9" w:rsidRDefault="00A279D9" w:rsidP="00A279D9">
      <w:pPr>
        <w:pStyle w:val="Heading4"/>
      </w:pPr>
      <w:r>
        <w:t>DELETE</w:t>
      </w:r>
    </w:p>
    <w:p w14:paraId="60E928A2" w14:textId="0150B700" w:rsidR="00A279D9" w:rsidRDefault="00A279D9" w:rsidP="00A279D9">
      <w:r>
        <w:t xml:space="preserve">To delete the currently selected </w:t>
      </w:r>
      <w:r w:rsidR="0072629B">
        <w:t>Title Code</w:t>
      </w:r>
      <w:r>
        <w:t xml:space="preserve">, simply press the </w:t>
      </w:r>
      <w:r w:rsidRPr="00B86B9F">
        <w:rPr>
          <w:b/>
          <w:bCs/>
          <w:i/>
          <w:iCs/>
          <w:u w:val="single"/>
        </w:rPr>
        <w:t>"D"</w:t>
      </w:r>
      <w:r>
        <w:t xml:space="preserve"> key.  Alternatively, click the </w:t>
      </w:r>
      <w:r>
        <w:rPr>
          <w:b/>
          <w:bCs/>
          <w:i/>
          <w:iCs/>
          <w:u w:val="single"/>
        </w:rPr>
        <w:t>“Delete”</w:t>
      </w:r>
      <w:r>
        <w:t xml:space="preserve"> button at the bottom of the screen.</w:t>
      </w:r>
    </w:p>
    <w:p w14:paraId="6BC8AADC" w14:textId="77777777" w:rsidR="00A279D9" w:rsidRDefault="00A279D9" w:rsidP="00A279D9">
      <w:pPr>
        <w:pStyle w:val="Heading4"/>
      </w:pPr>
      <w:r>
        <w:t>NEXT</w:t>
      </w:r>
    </w:p>
    <w:p w14:paraId="0C4FBC3A" w14:textId="2DB3F177" w:rsidR="00A279D9" w:rsidRDefault="00A279D9" w:rsidP="00A279D9">
      <w:r>
        <w:t xml:space="preserve">Press </w:t>
      </w:r>
      <w:r w:rsidRPr="00B86B9F">
        <w:rPr>
          <w:b/>
          <w:bCs/>
          <w:i/>
          <w:iCs/>
          <w:u w:val="single"/>
        </w:rPr>
        <w:t>"N"</w:t>
      </w:r>
      <w:r>
        <w:t xml:space="preserve"> (Next) to find next </w:t>
      </w:r>
      <w:r w:rsidR="0072629B">
        <w:t xml:space="preserve">Title Code </w:t>
      </w:r>
      <w:r>
        <w:t xml:space="preserve">to view or modify. Alternatively, press the </w:t>
      </w:r>
      <w:r>
        <w:rPr>
          <w:b/>
          <w:bCs/>
          <w:i/>
          <w:iCs/>
          <w:u w:val="single"/>
        </w:rPr>
        <w:t>“Right Arrow”</w:t>
      </w:r>
      <w:r>
        <w:t xml:space="preserve"> on the screen.</w:t>
      </w:r>
    </w:p>
    <w:p w14:paraId="69F4ABC0" w14:textId="77777777" w:rsidR="00A279D9" w:rsidRDefault="00A279D9" w:rsidP="00A279D9">
      <w:pPr>
        <w:pStyle w:val="Heading4"/>
      </w:pPr>
      <w:r>
        <w:t>PREVIOUS</w:t>
      </w:r>
    </w:p>
    <w:p w14:paraId="6A6DC4CE" w14:textId="15FC1D26" w:rsidR="00A279D9" w:rsidRDefault="00A279D9" w:rsidP="00A279D9">
      <w:r>
        <w:t xml:space="preserve">Press </w:t>
      </w:r>
      <w:r w:rsidRPr="00B86B9F">
        <w:rPr>
          <w:b/>
          <w:bCs/>
          <w:i/>
          <w:iCs/>
          <w:u w:val="single"/>
        </w:rPr>
        <w:t>"P"</w:t>
      </w:r>
      <w:r>
        <w:t xml:space="preserve"> (Previous) to find previous </w:t>
      </w:r>
      <w:r w:rsidR="0072629B">
        <w:t xml:space="preserve">Title Code </w:t>
      </w:r>
      <w:r>
        <w:t>to view or modify.</w:t>
      </w:r>
      <w:r w:rsidRPr="00EA7FC0">
        <w:t xml:space="preserve"> </w:t>
      </w:r>
      <w:r>
        <w:t xml:space="preserve">Alternatively, press the </w:t>
      </w:r>
      <w:r>
        <w:rPr>
          <w:b/>
          <w:bCs/>
          <w:i/>
          <w:iCs/>
          <w:u w:val="single"/>
        </w:rPr>
        <w:t>“Left Arrow”</w:t>
      </w:r>
      <w:r>
        <w:t xml:space="preserve"> on the screen.</w:t>
      </w:r>
    </w:p>
    <w:p w14:paraId="061ED0ED" w14:textId="55D65E39" w:rsidR="002B6A2D" w:rsidRDefault="002B6A2D" w:rsidP="002B6A2D">
      <w:pPr>
        <w:pStyle w:val="Heading3"/>
      </w:pPr>
      <w:bookmarkStart w:id="236" w:name="_Toc45559621"/>
      <w:r>
        <w:t>Add/Update Title</w:t>
      </w:r>
      <w:bookmarkEnd w:id="236"/>
    </w:p>
    <w:p w14:paraId="1BE98EAB" w14:textId="0B8435F1" w:rsidR="00936B73" w:rsidRPr="00936B73" w:rsidRDefault="00936B73" w:rsidP="00936B73">
      <w:r>
        <w:rPr>
          <w:noProof/>
        </w:rPr>
        <w:drawing>
          <wp:inline distT="0" distB="0" distL="0" distR="0" wp14:anchorId="6A161C97" wp14:editId="6D53B5FA">
            <wp:extent cx="3886200" cy="33528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86200" cy="3352800"/>
                    </a:xfrm>
                    <a:prstGeom prst="rect">
                      <a:avLst/>
                    </a:prstGeom>
                  </pic:spPr>
                </pic:pic>
              </a:graphicData>
            </a:graphic>
          </wp:inline>
        </w:drawing>
      </w:r>
    </w:p>
    <w:p w14:paraId="2FE137BD" w14:textId="77777777" w:rsidR="00A279D9" w:rsidRDefault="00A279D9" w:rsidP="00A279D9">
      <w:pPr>
        <w:pStyle w:val="Heading4"/>
      </w:pPr>
      <w:r>
        <w:t>SAVE</w:t>
      </w:r>
    </w:p>
    <w:p w14:paraId="6E24112B" w14:textId="36590CB6" w:rsidR="00A279D9" w:rsidRDefault="00A279D9" w:rsidP="00A279D9">
      <w:r>
        <w:t xml:space="preserve">Click the </w:t>
      </w:r>
      <w:r>
        <w:rPr>
          <w:b/>
          <w:bCs/>
          <w:i/>
          <w:iCs/>
          <w:u w:val="single"/>
        </w:rPr>
        <w:t>“Save”</w:t>
      </w:r>
      <w:r>
        <w:t xml:space="preserve"> button to save all changes to the current </w:t>
      </w:r>
      <w:r w:rsidR="0072629B">
        <w:t>Title Code</w:t>
      </w:r>
      <w:r>
        <w:t>.</w:t>
      </w:r>
    </w:p>
    <w:p w14:paraId="78B391B5" w14:textId="77777777" w:rsidR="00A279D9" w:rsidRDefault="00A279D9" w:rsidP="00A279D9">
      <w:pPr>
        <w:pStyle w:val="Heading4"/>
      </w:pPr>
      <w:r>
        <w:t>RESET</w:t>
      </w:r>
    </w:p>
    <w:p w14:paraId="1BE9CCF5" w14:textId="77777777" w:rsidR="00A279D9" w:rsidRPr="00096EBD" w:rsidRDefault="00A279D9" w:rsidP="00A279D9">
      <w:r>
        <w:t xml:space="preserve">Click the </w:t>
      </w:r>
      <w:r>
        <w:rPr>
          <w:b/>
          <w:bCs/>
          <w:i/>
          <w:iCs/>
          <w:u w:val="single"/>
        </w:rPr>
        <w:t>“Reset”</w:t>
      </w:r>
      <w:r>
        <w:t xml:space="preserve"> button to reset all fields to their original state.</w:t>
      </w:r>
    </w:p>
    <w:p w14:paraId="7368A4BF" w14:textId="77777777" w:rsidR="00A279D9" w:rsidRDefault="00A279D9" w:rsidP="00A279D9">
      <w:pPr>
        <w:pStyle w:val="Heading4"/>
      </w:pPr>
      <w:r>
        <w:t>CANCEL</w:t>
      </w:r>
    </w:p>
    <w:p w14:paraId="10853A1C" w14:textId="2F483BEB" w:rsidR="00A279D9" w:rsidRDefault="00A279D9" w:rsidP="00A279D9">
      <w:r>
        <w:t xml:space="preserve">Click the </w:t>
      </w:r>
      <w:r>
        <w:rPr>
          <w:b/>
          <w:bCs/>
          <w:i/>
          <w:iCs/>
          <w:u w:val="single"/>
        </w:rPr>
        <w:t>“Cancel”</w:t>
      </w:r>
      <w:r>
        <w:t xml:space="preserve"> button to cancel all changes to the </w:t>
      </w:r>
      <w:r w:rsidR="0072629B">
        <w:t xml:space="preserve">Title Code </w:t>
      </w:r>
      <w:r>
        <w:t>without saving.</w:t>
      </w:r>
    </w:p>
    <w:p w14:paraId="012F7F17" w14:textId="77777777" w:rsidR="007D1C4A" w:rsidRPr="00DF6BEC" w:rsidRDefault="007D1C4A" w:rsidP="00A279D9"/>
    <w:p w14:paraId="79B9333A" w14:textId="51ECCB73" w:rsidR="002B6A2D" w:rsidRDefault="002B6A2D" w:rsidP="002B6A2D">
      <w:pPr>
        <w:pStyle w:val="Heading3"/>
      </w:pPr>
      <w:bookmarkStart w:id="237" w:name="_Toc45559622"/>
      <w:r>
        <w:t>Add/Update Title Field Definitions</w:t>
      </w:r>
      <w:bookmarkEnd w:id="237"/>
    </w:p>
    <w:p w14:paraId="50EF2B16" w14:textId="7E1B35F6" w:rsidR="002B6A2D" w:rsidRDefault="00A279D9" w:rsidP="002B6A2D">
      <w:pPr>
        <w:pStyle w:val="Heading4"/>
      </w:pPr>
      <w:r>
        <w:t>Title Code</w:t>
      </w:r>
    </w:p>
    <w:p w14:paraId="0254BDF1" w14:textId="3362F6E5" w:rsidR="002B6A2D" w:rsidRDefault="0072629B" w:rsidP="002B6A2D">
      <w:r>
        <w:t>Enter a user-defined code for this title.</w:t>
      </w:r>
    </w:p>
    <w:p w14:paraId="090C953F" w14:textId="18440E42" w:rsidR="00A279D9" w:rsidRDefault="00A279D9" w:rsidP="00A279D9">
      <w:pPr>
        <w:pStyle w:val="Heading4"/>
      </w:pPr>
      <w:r>
        <w:t>Description</w:t>
      </w:r>
    </w:p>
    <w:p w14:paraId="0A340766" w14:textId="7B4E451D" w:rsidR="00A279D9" w:rsidRDefault="0072629B" w:rsidP="002B6A2D">
      <w:r>
        <w:t>Enter a short description for this title code.</w:t>
      </w:r>
    </w:p>
    <w:p w14:paraId="04BE5267" w14:textId="270F9214" w:rsidR="007D1C4A" w:rsidRDefault="007D1C4A" w:rsidP="002B6A2D"/>
    <w:p w14:paraId="1B63C5A9" w14:textId="4BA7A371" w:rsidR="007D1C4A" w:rsidRDefault="007D1C4A" w:rsidP="002B6A2D"/>
    <w:p w14:paraId="7935F4B9" w14:textId="77777777" w:rsidR="007D1C4A" w:rsidRPr="00893FE4" w:rsidRDefault="007D1C4A" w:rsidP="002B6A2D"/>
    <w:p w14:paraId="5F666940" w14:textId="2C36446A" w:rsidR="00C03B59" w:rsidRDefault="00C03B59" w:rsidP="00C03B59">
      <w:pPr>
        <w:pStyle w:val="Heading2"/>
      </w:pPr>
      <w:bookmarkStart w:id="238" w:name="_Toc45559623"/>
      <w:r>
        <w:t>Zip Codes [NC6]</w:t>
      </w:r>
      <w:bookmarkEnd w:id="238"/>
    </w:p>
    <w:p w14:paraId="76E0AA77" w14:textId="293763B0" w:rsidR="00C03B59" w:rsidRDefault="002B6A2D" w:rsidP="00C03B59">
      <w:pPr>
        <w:pStyle w:val="Heading3"/>
      </w:pPr>
      <w:bookmarkStart w:id="239" w:name="_Toc45559624"/>
      <w:r>
        <w:t>Browse Zip Codes</w:t>
      </w:r>
      <w:bookmarkEnd w:id="239"/>
    </w:p>
    <w:p w14:paraId="70CF1853" w14:textId="77777777" w:rsidR="00BC5DE0" w:rsidRDefault="00BC5DE0" w:rsidP="00BC5DE0">
      <w:pPr>
        <w:rPr>
          <w:rFonts w:cstheme="minorHAnsi"/>
        </w:rPr>
      </w:pPr>
      <w:r w:rsidRPr="003619F5">
        <w:rPr>
          <w:rFonts w:cstheme="minorHAnsi"/>
        </w:rPr>
        <w:t xml:space="preserve">This selection shows all valid zip codes listed in the system. The browser shows the zip code, preference type, preference number, city, state, area code, and daylight savings. You may sort to browser list by Zip/Postal Code or by City by clicking on the desired sort option at the bottom of the screen.  </w:t>
      </w:r>
    </w:p>
    <w:p w14:paraId="7F8DF2C1" w14:textId="77777777" w:rsidR="00BC5DE0" w:rsidRDefault="00BC5DE0" w:rsidP="00BC5DE0">
      <w:pPr>
        <w:rPr>
          <w:rFonts w:cstheme="minorHAnsi"/>
        </w:rPr>
      </w:pPr>
      <w:r w:rsidRPr="003619F5">
        <w:rPr>
          <w:rFonts w:cstheme="minorHAnsi"/>
        </w:rPr>
        <w:t xml:space="preserve">To view a zip code, you may double click on the selected zip code or click the View Zip Code tab. The icons at the top of the browser provide additional capabilities.  The icon with the fountain pen allows you to view the notes for each zip code.  </w:t>
      </w:r>
    </w:p>
    <w:p w14:paraId="4CF83233" w14:textId="19557C4A" w:rsidR="00BC5DE0" w:rsidRPr="00BC5DE0" w:rsidRDefault="00BC5DE0" w:rsidP="00BC5DE0">
      <w:r w:rsidRPr="003619F5">
        <w:rPr>
          <w:rFonts w:cstheme="minorHAnsi"/>
        </w:rPr>
        <w:t>Each note records the users initials, date, description of the note and a full-page of text for each note.  Unlimited notes may be defined for each zip code.  The browse icon will provide immediate access to the browser by zip code.  The icon with the corner of a page folded over allows you to print a list of the zip codes.</w:t>
      </w:r>
    </w:p>
    <w:p w14:paraId="0DA97714" w14:textId="5C1FB588" w:rsidR="00936B73" w:rsidRPr="00936B73" w:rsidRDefault="00936B73" w:rsidP="00936B73">
      <w:r>
        <w:rPr>
          <w:noProof/>
        </w:rPr>
        <w:drawing>
          <wp:inline distT="0" distB="0" distL="0" distR="0" wp14:anchorId="4783FDD2" wp14:editId="2DAD2BD8">
            <wp:extent cx="4238625" cy="521017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38625" cy="5210175"/>
                    </a:xfrm>
                    <a:prstGeom prst="rect">
                      <a:avLst/>
                    </a:prstGeom>
                  </pic:spPr>
                </pic:pic>
              </a:graphicData>
            </a:graphic>
          </wp:inline>
        </w:drawing>
      </w:r>
    </w:p>
    <w:p w14:paraId="0445D85E" w14:textId="03A6C815" w:rsidR="002B6A2D" w:rsidRDefault="002B6A2D" w:rsidP="002B6A2D">
      <w:pPr>
        <w:pStyle w:val="Heading3"/>
      </w:pPr>
      <w:bookmarkStart w:id="240" w:name="_Toc45559625"/>
      <w:r>
        <w:t>View Zip Code</w:t>
      </w:r>
      <w:bookmarkEnd w:id="240"/>
    </w:p>
    <w:p w14:paraId="76C92A16" w14:textId="7C7BD14F" w:rsidR="00BC5DE0" w:rsidRDefault="00BC5DE0" w:rsidP="00BC5DE0">
      <w:pPr>
        <w:rPr>
          <w:rFonts w:cstheme="minorHAnsi"/>
        </w:rPr>
      </w:pPr>
      <w:r w:rsidRPr="003619F5">
        <w:rPr>
          <w:rFonts w:cstheme="minorHAnsi"/>
        </w:rPr>
        <w:t xml:space="preserve">The view Zip Code screen allows you to view the information of each zip code.  You may copy, change, add or delete any information from this screen.  Use the </w:t>
      </w:r>
      <w:r w:rsidR="00A279D9">
        <w:rPr>
          <w:rFonts w:cstheme="minorHAnsi"/>
          <w:b/>
          <w:bCs/>
          <w:i/>
          <w:iCs/>
          <w:u w:val="single"/>
        </w:rPr>
        <w:t>“Arrow”</w:t>
      </w:r>
      <w:r w:rsidRPr="003619F5">
        <w:rPr>
          <w:rFonts w:cstheme="minorHAnsi"/>
        </w:rPr>
        <w:t xml:space="preserve"> keys at the bottom of the screen to view the next or previous zip code. The icons at the top of the screen provide additional capabilities. </w:t>
      </w:r>
    </w:p>
    <w:p w14:paraId="30568BBF" w14:textId="20AF0E6D" w:rsidR="00BC5DE0" w:rsidRPr="00BC5DE0" w:rsidRDefault="00BC5DE0" w:rsidP="00BC5DE0">
      <w:r w:rsidRPr="003619F5">
        <w:rPr>
          <w:rFonts w:cstheme="minorHAnsi"/>
        </w:rPr>
        <w:t>The browse icon will provide immediate access to the browser by zip code. The icon with the fountain pen allows you to view any notes for the record selected. The icon with the corner of a page folded over allows you to print a list of the zip codes.</w:t>
      </w:r>
    </w:p>
    <w:p w14:paraId="62003C5D" w14:textId="343DCE08" w:rsidR="00936B73" w:rsidRPr="00936B73" w:rsidRDefault="00936B73" w:rsidP="00936B73">
      <w:r>
        <w:rPr>
          <w:noProof/>
        </w:rPr>
        <w:drawing>
          <wp:inline distT="0" distB="0" distL="0" distR="0" wp14:anchorId="4215D496" wp14:editId="5A894380">
            <wp:extent cx="4219575" cy="496252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19575" cy="4962525"/>
                    </a:xfrm>
                    <a:prstGeom prst="rect">
                      <a:avLst/>
                    </a:prstGeom>
                  </pic:spPr>
                </pic:pic>
              </a:graphicData>
            </a:graphic>
          </wp:inline>
        </w:drawing>
      </w:r>
    </w:p>
    <w:p w14:paraId="3DC21512" w14:textId="77777777" w:rsidR="00A279D9" w:rsidRDefault="00A279D9" w:rsidP="00A279D9">
      <w:pPr>
        <w:pStyle w:val="Heading4"/>
      </w:pPr>
      <w:r>
        <w:t>UPDATE</w:t>
      </w:r>
    </w:p>
    <w:p w14:paraId="59AF3565" w14:textId="3A482C57" w:rsidR="00A279D9" w:rsidRDefault="00A279D9" w:rsidP="00A279D9">
      <w:r>
        <w:t xml:space="preserve">To change the currently selected </w:t>
      </w:r>
      <w:r w:rsidR="002D3D22">
        <w:t>Zip Code</w:t>
      </w:r>
      <w:r>
        <w:t xml:space="preserve">, simply click the </w:t>
      </w:r>
      <w:r>
        <w:rPr>
          <w:b/>
          <w:bCs/>
          <w:i/>
          <w:iCs/>
          <w:u w:val="single"/>
        </w:rPr>
        <w:t>“Update</w:t>
      </w:r>
      <w:r>
        <w:t xml:space="preserve">” button at the bottom of the screen.  </w:t>
      </w:r>
    </w:p>
    <w:p w14:paraId="31A04613" w14:textId="77777777" w:rsidR="00A279D9" w:rsidRDefault="00A279D9" w:rsidP="00A279D9">
      <w:pPr>
        <w:pStyle w:val="Heading4"/>
      </w:pPr>
      <w:r>
        <w:t>ADD</w:t>
      </w:r>
    </w:p>
    <w:p w14:paraId="6CAD0D55" w14:textId="39E5E4BC" w:rsidR="00A279D9" w:rsidRPr="00E64A2B" w:rsidRDefault="00A279D9" w:rsidP="00A279D9">
      <w:r>
        <w:t xml:space="preserve">Click the </w:t>
      </w:r>
      <w:r>
        <w:rPr>
          <w:b/>
          <w:bCs/>
          <w:i/>
          <w:iCs/>
          <w:u w:val="single"/>
        </w:rPr>
        <w:t>“Add”</w:t>
      </w:r>
      <w:r>
        <w:t xml:space="preserve"> button</w:t>
      </w:r>
      <w:r w:rsidRPr="00167C88">
        <w:t xml:space="preserve"> </w:t>
      </w:r>
      <w:r>
        <w:t xml:space="preserve">at the bottom of the screen to add a new </w:t>
      </w:r>
      <w:r w:rsidR="002D3D22">
        <w:t>Zip Code</w:t>
      </w:r>
      <w:r>
        <w:t>.</w:t>
      </w:r>
    </w:p>
    <w:p w14:paraId="45E56C31" w14:textId="77777777" w:rsidR="00A279D9" w:rsidRDefault="00A279D9" w:rsidP="00A279D9">
      <w:pPr>
        <w:pStyle w:val="Heading4"/>
      </w:pPr>
      <w:r>
        <w:t>COPY</w:t>
      </w:r>
    </w:p>
    <w:p w14:paraId="0D746673" w14:textId="5A890432" w:rsidR="00A279D9" w:rsidRPr="00F132A9" w:rsidRDefault="00A279D9" w:rsidP="00A279D9">
      <w:r>
        <w:t xml:space="preserve">Click the </w:t>
      </w:r>
      <w:r>
        <w:rPr>
          <w:b/>
          <w:bCs/>
          <w:i/>
          <w:iCs/>
          <w:u w:val="single"/>
        </w:rPr>
        <w:t>“Copy”</w:t>
      </w:r>
      <w:r>
        <w:t xml:space="preserve"> button to copy information from the currently selected </w:t>
      </w:r>
      <w:r w:rsidR="002D3D22">
        <w:t>Zip Code</w:t>
      </w:r>
      <w:r>
        <w:t>.</w:t>
      </w:r>
    </w:p>
    <w:p w14:paraId="458B0AAA" w14:textId="77777777" w:rsidR="00A279D9" w:rsidRDefault="00A279D9" w:rsidP="00A279D9">
      <w:pPr>
        <w:pStyle w:val="Heading4"/>
      </w:pPr>
      <w:r>
        <w:t>DELETE</w:t>
      </w:r>
    </w:p>
    <w:p w14:paraId="02250124" w14:textId="32DD7372" w:rsidR="00A279D9" w:rsidRDefault="00A279D9" w:rsidP="00A279D9">
      <w:r>
        <w:t xml:space="preserve">To delete the currently selected </w:t>
      </w:r>
      <w:r w:rsidR="002D3D22">
        <w:t>Zip Code</w:t>
      </w:r>
      <w:r>
        <w:t xml:space="preserve">, simply press the </w:t>
      </w:r>
      <w:r w:rsidRPr="00B86B9F">
        <w:rPr>
          <w:b/>
          <w:bCs/>
          <w:i/>
          <w:iCs/>
          <w:u w:val="single"/>
        </w:rPr>
        <w:t>"D"</w:t>
      </w:r>
      <w:r>
        <w:t xml:space="preserve"> key.  Alternatively, click the </w:t>
      </w:r>
      <w:r>
        <w:rPr>
          <w:b/>
          <w:bCs/>
          <w:i/>
          <w:iCs/>
          <w:u w:val="single"/>
        </w:rPr>
        <w:t>“Delete”</w:t>
      </w:r>
      <w:r>
        <w:t xml:space="preserve"> button at the bottom of the screen.</w:t>
      </w:r>
    </w:p>
    <w:p w14:paraId="60A96C56" w14:textId="77777777" w:rsidR="00A279D9" w:rsidRDefault="00A279D9" w:rsidP="00A279D9">
      <w:pPr>
        <w:pStyle w:val="Heading4"/>
      </w:pPr>
      <w:r>
        <w:t>NEXT</w:t>
      </w:r>
    </w:p>
    <w:p w14:paraId="5EAE0A2A" w14:textId="32154381" w:rsidR="00A279D9" w:rsidRDefault="00A279D9" w:rsidP="00A279D9">
      <w:r>
        <w:t xml:space="preserve">Press </w:t>
      </w:r>
      <w:r w:rsidRPr="00B86B9F">
        <w:rPr>
          <w:b/>
          <w:bCs/>
          <w:i/>
          <w:iCs/>
          <w:u w:val="single"/>
        </w:rPr>
        <w:t>"N"</w:t>
      </w:r>
      <w:r>
        <w:t xml:space="preserve"> (Next) to find next </w:t>
      </w:r>
      <w:r w:rsidR="002D3D22">
        <w:t xml:space="preserve">Zip Code </w:t>
      </w:r>
      <w:r>
        <w:t xml:space="preserve">to view or modify. Alternatively, press the </w:t>
      </w:r>
      <w:r>
        <w:rPr>
          <w:b/>
          <w:bCs/>
          <w:i/>
          <w:iCs/>
          <w:u w:val="single"/>
        </w:rPr>
        <w:t>“Right Arrow”</w:t>
      </w:r>
      <w:r>
        <w:t xml:space="preserve"> on the screen.</w:t>
      </w:r>
    </w:p>
    <w:p w14:paraId="55C8E5D1" w14:textId="77777777" w:rsidR="00A279D9" w:rsidRDefault="00A279D9" w:rsidP="00A279D9">
      <w:pPr>
        <w:pStyle w:val="Heading4"/>
      </w:pPr>
      <w:r>
        <w:t>PREVIOUS</w:t>
      </w:r>
    </w:p>
    <w:p w14:paraId="172566BC" w14:textId="563D712F" w:rsidR="00A279D9" w:rsidRDefault="00A279D9" w:rsidP="00A279D9">
      <w:r>
        <w:t xml:space="preserve">Press </w:t>
      </w:r>
      <w:r w:rsidRPr="00B86B9F">
        <w:rPr>
          <w:b/>
          <w:bCs/>
          <w:i/>
          <w:iCs/>
          <w:u w:val="single"/>
        </w:rPr>
        <w:t>"P"</w:t>
      </w:r>
      <w:r>
        <w:t xml:space="preserve"> (Previous) to find previous </w:t>
      </w:r>
      <w:r w:rsidR="002D3D22">
        <w:t xml:space="preserve">Zip Code </w:t>
      </w:r>
      <w:r>
        <w:t>to view or modify.</w:t>
      </w:r>
      <w:r w:rsidRPr="00EA7FC0">
        <w:t xml:space="preserve"> </w:t>
      </w:r>
      <w:r>
        <w:t xml:space="preserve">Alternatively, press the </w:t>
      </w:r>
      <w:r>
        <w:rPr>
          <w:b/>
          <w:bCs/>
          <w:i/>
          <w:iCs/>
          <w:u w:val="single"/>
        </w:rPr>
        <w:t>“Left Arrow”</w:t>
      </w:r>
      <w:r>
        <w:t xml:space="preserve"> on the screen.</w:t>
      </w:r>
    </w:p>
    <w:p w14:paraId="283D0D7B" w14:textId="7099811B" w:rsidR="00A279D9" w:rsidRDefault="00A279D9" w:rsidP="00A279D9">
      <w:pPr>
        <w:pStyle w:val="Heading4"/>
      </w:pPr>
      <w:r>
        <w:t>TRANSFER</w:t>
      </w:r>
    </w:p>
    <w:p w14:paraId="4BFAE1E4" w14:textId="2010AA73" w:rsidR="00A279D9" w:rsidRDefault="00406F0F" w:rsidP="00A279D9">
      <w:r>
        <w:t xml:space="preserve">Click the </w:t>
      </w:r>
      <w:r>
        <w:rPr>
          <w:b/>
          <w:bCs/>
          <w:i/>
          <w:iCs/>
          <w:u w:val="single"/>
        </w:rPr>
        <w:t>“Transfer”</w:t>
      </w:r>
      <w:r>
        <w:t xml:space="preserve"> button to transfer the currently selected delivery zone by zip code from one customer file to another.</w:t>
      </w:r>
    </w:p>
    <w:p w14:paraId="05F35865" w14:textId="51C81ED7" w:rsidR="00406F0F" w:rsidRPr="00406F0F" w:rsidRDefault="00406F0F" w:rsidP="00A279D9">
      <w:r>
        <w:rPr>
          <w:noProof/>
        </w:rPr>
        <w:drawing>
          <wp:inline distT="0" distB="0" distL="0" distR="0" wp14:anchorId="0553EE22" wp14:editId="7FE34186">
            <wp:extent cx="3495675" cy="161925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495675" cy="1619250"/>
                    </a:xfrm>
                    <a:prstGeom prst="rect">
                      <a:avLst/>
                    </a:prstGeom>
                  </pic:spPr>
                </pic:pic>
              </a:graphicData>
            </a:graphic>
          </wp:inline>
        </w:drawing>
      </w:r>
    </w:p>
    <w:p w14:paraId="5F82F2FC" w14:textId="1D0E44E5" w:rsidR="002B6A2D" w:rsidRDefault="002B6A2D" w:rsidP="002B6A2D">
      <w:pPr>
        <w:pStyle w:val="Heading3"/>
      </w:pPr>
      <w:bookmarkStart w:id="241" w:name="_Toc45559626"/>
      <w:r>
        <w:t>Add/Update Zip Code</w:t>
      </w:r>
      <w:bookmarkEnd w:id="241"/>
    </w:p>
    <w:p w14:paraId="4775BE83" w14:textId="0AF18468" w:rsidR="00936B73" w:rsidRPr="00936B73" w:rsidRDefault="00936B73" w:rsidP="00936B73">
      <w:r>
        <w:rPr>
          <w:noProof/>
        </w:rPr>
        <w:drawing>
          <wp:inline distT="0" distB="0" distL="0" distR="0" wp14:anchorId="6E71381F" wp14:editId="4F3D12FE">
            <wp:extent cx="4229100" cy="4231758"/>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43806" cy="4246473"/>
                    </a:xfrm>
                    <a:prstGeom prst="rect">
                      <a:avLst/>
                    </a:prstGeom>
                  </pic:spPr>
                </pic:pic>
              </a:graphicData>
            </a:graphic>
          </wp:inline>
        </w:drawing>
      </w:r>
    </w:p>
    <w:p w14:paraId="50D6ADB3" w14:textId="77777777" w:rsidR="00A279D9" w:rsidRDefault="00A279D9" w:rsidP="00A279D9">
      <w:pPr>
        <w:pStyle w:val="Heading4"/>
      </w:pPr>
      <w:r>
        <w:t>SAVE</w:t>
      </w:r>
    </w:p>
    <w:p w14:paraId="56D2960D" w14:textId="48BB3ADC" w:rsidR="00A279D9" w:rsidRDefault="00A279D9" w:rsidP="00A279D9">
      <w:r>
        <w:t xml:space="preserve">Click the </w:t>
      </w:r>
      <w:r>
        <w:rPr>
          <w:b/>
          <w:bCs/>
          <w:i/>
          <w:iCs/>
          <w:u w:val="single"/>
        </w:rPr>
        <w:t>“Save”</w:t>
      </w:r>
      <w:r>
        <w:t xml:space="preserve"> button to save all changes to the current </w:t>
      </w:r>
      <w:r w:rsidR="002D3D22">
        <w:t>Zip Code</w:t>
      </w:r>
      <w:r>
        <w:t>.</w:t>
      </w:r>
    </w:p>
    <w:p w14:paraId="67D34B62" w14:textId="77777777" w:rsidR="00A279D9" w:rsidRDefault="00A279D9" w:rsidP="00A279D9">
      <w:pPr>
        <w:pStyle w:val="Heading4"/>
      </w:pPr>
      <w:r>
        <w:t>RESET</w:t>
      </w:r>
    </w:p>
    <w:p w14:paraId="2FFFE690" w14:textId="77777777" w:rsidR="00A279D9" w:rsidRPr="00096EBD" w:rsidRDefault="00A279D9" w:rsidP="00A279D9">
      <w:r>
        <w:t xml:space="preserve">Click the </w:t>
      </w:r>
      <w:r>
        <w:rPr>
          <w:b/>
          <w:bCs/>
          <w:i/>
          <w:iCs/>
          <w:u w:val="single"/>
        </w:rPr>
        <w:t>“Reset”</w:t>
      </w:r>
      <w:r>
        <w:t xml:space="preserve"> button to reset all fields to their original state.</w:t>
      </w:r>
    </w:p>
    <w:p w14:paraId="073CF4BD" w14:textId="77777777" w:rsidR="00A279D9" w:rsidRDefault="00A279D9" w:rsidP="00A279D9">
      <w:pPr>
        <w:pStyle w:val="Heading4"/>
      </w:pPr>
      <w:r>
        <w:t>CANCEL</w:t>
      </w:r>
    </w:p>
    <w:p w14:paraId="4885A2A5" w14:textId="2DF16726" w:rsidR="00A279D9" w:rsidRPr="00DF6BEC" w:rsidRDefault="00A279D9" w:rsidP="00A279D9">
      <w:r>
        <w:t xml:space="preserve">Click the </w:t>
      </w:r>
      <w:r>
        <w:rPr>
          <w:b/>
          <w:bCs/>
          <w:i/>
          <w:iCs/>
          <w:u w:val="single"/>
        </w:rPr>
        <w:t>“Cancel”</w:t>
      </w:r>
      <w:r>
        <w:t xml:space="preserve"> button to cancel all changes to the </w:t>
      </w:r>
      <w:r w:rsidR="002D3D22">
        <w:t xml:space="preserve">Zip Code </w:t>
      </w:r>
      <w:r>
        <w:t>without saving.</w:t>
      </w:r>
    </w:p>
    <w:p w14:paraId="4C6A6143" w14:textId="77777777" w:rsidR="00406F0F" w:rsidRDefault="00406F0F" w:rsidP="00406F0F">
      <w:pPr>
        <w:pStyle w:val="Heading4"/>
      </w:pPr>
      <w:r>
        <w:t>TRANSFER</w:t>
      </w:r>
    </w:p>
    <w:p w14:paraId="282214E4" w14:textId="77777777" w:rsidR="00406F0F" w:rsidRDefault="00406F0F" w:rsidP="00406F0F">
      <w:r>
        <w:t xml:space="preserve">Click the </w:t>
      </w:r>
      <w:r>
        <w:rPr>
          <w:b/>
          <w:bCs/>
          <w:i/>
          <w:iCs/>
          <w:u w:val="single"/>
        </w:rPr>
        <w:t>“Transfer”</w:t>
      </w:r>
      <w:r>
        <w:t xml:space="preserve"> button to transfer the currently selected delivery zone by zip code from one customer file to another.</w:t>
      </w:r>
    </w:p>
    <w:p w14:paraId="3E884898" w14:textId="77777777" w:rsidR="00406F0F" w:rsidRPr="00406F0F" w:rsidRDefault="00406F0F" w:rsidP="00406F0F">
      <w:r>
        <w:rPr>
          <w:noProof/>
        </w:rPr>
        <w:drawing>
          <wp:inline distT="0" distB="0" distL="0" distR="0" wp14:anchorId="0D55B9ED" wp14:editId="2CCA703F">
            <wp:extent cx="3495675" cy="1619250"/>
            <wp:effectExtent l="0" t="0" r="952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495675" cy="1619250"/>
                    </a:xfrm>
                    <a:prstGeom prst="rect">
                      <a:avLst/>
                    </a:prstGeom>
                  </pic:spPr>
                </pic:pic>
              </a:graphicData>
            </a:graphic>
          </wp:inline>
        </w:drawing>
      </w:r>
    </w:p>
    <w:p w14:paraId="0AA309FD" w14:textId="63588645" w:rsidR="002B6A2D" w:rsidRDefault="002B6A2D" w:rsidP="002B6A2D">
      <w:pPr>
        <w:pStyle w:val="Heading3"/>
      </w:pPr>
      <w:bookmarkStart w:id="242" w:name="_Toc45559627"/>
      <w:r>
        <w:t>Add/Update Zip Code Field Definitions</w:t>
      </w:r>
      <w:bookmarkEnd w:id="242"/>
    </w:p>
    <w:p w14:paraId="13FB1CD0" w14:textId="3939546D" w:rsidR="00A279D9" w:rsidRDefault="00A279D9" w:rsidP="00A279D9">
      <w:pPr>
        <w:pStyle w:val="Heading4"/>
      </w:pPr>
      <w:r>
        <w:t>Zip/Postal Code</w:t>
      </w:r>
    </w:p>
    <w:p w14:paraId="6768B934" w14:textId="15749CBC" w:rsidR="00A279D9" w:rsidRPr="00A279D9" w:rsidRDefault="002D3D22" w:rsidP="00A279D9">
      <w:r>
        <w:t>Enter the new zip or postal code in this field.</w:t>
      </w:r>
    </w:p>
    <w:p w14:paraId="238D26D7" w14:textId="3795F767" w:rsidR="00A279D9" w:rsidRDefault="00A279D9" w:rsidP="00A279D9">
      <w:pPr>
        <w:pStyle w:val="Heading4"/>
      </w:pPr>
      <w:r>
        <w:t>Preference Type</w:t>
      </w:r>
    </w:p>
    <w:p w14:paraId="0F40F965" w14:textId="409A17D7" w:rsidR="00A279D9" w:rsidRPr="00A279D9" w:rsidRDefault="00406F0F" w:rsidP="00A279D9">
      <w:r>
        <w:t>Enter the preference type for this zip code.</w:t>
      </w:r>
    </w:p>
    <w:p w14:paraId="7917C052" w14:textId="4AAC5C66" w:rsidR="00A279D9" w:rsidRDefault="00A279D9" w:rsidP="00A279D9">
      <w:pPr>
        <w:pStyle w:val="Heading4"/>
      </w:pPr>
      <w:r>
        <w:t>Preference #</w:t>
      </w:r>
    </w:p>
    <w:p w14:paraId="5161A48C" w14:textId="7BB7064E" w:rsidR="00A279D9" w:rsidRPr="00A279D9" w:rsidRDefault="00406F0F" w:rsidP="00A279D9">
      <w:r>
        <w:t>Enter the preference number for this code.</w:t>
      </w:r>
    </w:p>
    <w:p w14:paraId="1F3A0F2A" w14:textId="29F2737D" w:rsidR="00A279D9" w:rsidRDefault="00A279D9" w:rsidP="00A279D9">
      <w:pPr>
        <w:pStyle w:val="Heading4"/>
      </w:pPr>
      <w:r>
        <w:t>City</w:t>
      </w:r>
    </w:p>
    <w:p w14:paraId="55455A13" w14:textId="3A89587B" w:rsidR="00A279D9" w:rsidRPr="00A279D9" w:rsidRDefault="002D3D22" w:rsidP="00A279D9">
      <w:r>
        <w:t>Enter the city for the zip code.</w:t>
      </w:r>
    </w:p>
    <w:p w14:paraId="11647E06" w14:textId="609D78AC" w:rsidR="00A279D9" w:rsidRDefault="00A279D9" w:rsidP="00A279D9">
      <w:pPr>
        <w:pStyle w:val="Heading4"/>
      </w:pPr>
      <w:r>
        <w:t>Province/State</w:t>
      </w:r>
    </w:p>
    <w:p w14:paraId="142B3C4C" w14:textId="4113BDB4" w:rsidR="00A279D9" w:rsidRPr="00A279D9" w:rsidRDefault="002D3D22" w:rsidP="00A279D9">
      <w:r>
        <w:t>Enter the province or state for this zip code.</w:t>
      </w:r>
    </w:p>
    <w:p w14:paraId="574375C2" w14:textId="59B4F2F8" w:rsidR="00A279D9" w:rsidRDefault="00A279D9" w:rsidP="00A279D9">
      <w:pPr>
        <w:pStyle w:val="Heading4"/>
      </w:pPr>
      <w:r>
        <w:t>Country</w:t>
      </w:r>
    </w:p>
    <w:p w14:paraId="0DD9F940" w14:textId="43652D28" w:rsidR="00A279D9" w:rsidRPr="00A279D9" w:rsidRDefault="002D3D22" w:rsidP="00A279D9">
      <w:r>
        <w:t>Enter the country for this zip code.</w:t>
      </w:r>
    </w:p>
    <w:p w14:paraId="52097B8D" w14:textId="7E3BC7F7" w:rsidR="00A279D9" w:rsidRDefault="00A279D9" w:rsidP="00A279D9">
      <w:pPr>
        <w:pStyle w:val="Heading4"/>
      </w:pPr>
      <w:r>
        <w:t>County</w:t>
      </w:r>
    </w:p>
    <w:p w14:paraId="56734604" w14:textId="2C2181D0" w:rsidR="00A279D9" w:rsidRPr="00A279D9" w:rsidRDefault="002D3D22" w:rsidP="00A279D9">
      <w:r>
        <w:t>Enter the county for this zip code.</w:t>
      </w:r>
    </w:p>
    <w:p w14:paraId="50D5B586" w14:textId="1F51E7E3" w:rsidR="00A279D9" w:rsidRDefault="00A279D9" w:rsidP="00A279D9">
      <w:pPr>
        <w:pStyle w:val="Heading4"/>
      </w:pPr>
      <w:r>
        <w:t>Area Code</w:t>
      </w:r>
    </w:p>
    <w:p w14:paraId="2439C08A" w14:textId="17C33E6B" w:rsidR="00A279D9" w:rsidRPr="00A279D9" w:rsidRDefault="002D3D22" w:rsidP="00A279D9">
      <w:r>
        <w:t>Enter the Area Code for this zip code.</w:t>
      </w:r>
    </w:p>
    <w:p w14:paraId="31A1C5B3" w14:textId="569C3623" w:rsidR="00A279D9" w:rsidRDefault="00A279D9" w:rsidP="00A279D9">
      <w:pPr>
        <w:pStyle w:val="Heading4"/>
      </w:pPr>
      <w:r>
        <w:t>Time Zone</w:t>
      </w:r>
    </w:p>
    <w:p w14:paraId="41D5CBE9" w14:textId="3FC0E49D" w:rsidR="00A279D9" w:rsidRPr="00A279D9" w:rsidRDefault="002D3D22" w:rsidP="00A279D9">
      <w:r>
        <w:t>Enter the time zone for this zip code.</w:t>
      </w:r>
    </w:p>
    <w:p w14:paraId="262A2CB6" w14:textId="57B30AC1" w:rsidR="00A279D9" w:rsidRDefault="00A279D9" w:rsidP="00A279D9">
      <w:pPr>
        <w:pStyle w:val="Heading4"/>
      </w:pPr>
      <w:r>
        <w:t>FIPS Code</w:t>
      </w:r>
    </w:p>
    <w:p w14:paraId="0AB07EF6" w14:textId="7E26907C" w:rsidR="002D3D22" w:rsidRPr="002D3D22" w:rsidRDefault="002D3D22" w:rsidP="002D3D22">
      <w:r>
        <w:t>Enter the FIPS code for this zip code.</w:t>
      </w:r>
    </w:p>
    <w:p w14:paraId="3B01FCF0" w14:textId="7EA2BACC" w:rsidR="00A279D9" w:rsidRDefault="00A279D9" w:rsidP="00A279D9">
      <w:pPr>
        <w:pStyle w:val="Heading4"/>
      </w:pPr>
      <w:r>
        <w:t>Carrier</w:t>
      </w:r>
    </w:p>
    <w:p w14:paraId="43E52822" w14:textId="504B91D6" w:rsidR="00A279D9" w:rsidRPr="00A279D9" w:rsidRDefault="002D3D22" w:rsidP="00A279D9">
      <w:r>
        <w:t>Enter the default carrier for this zip code.</w:t>
      </w:r>
    </w:p>
    <w:p w14:paraId="56514D37" w14:textId="60F80629" w:rsidR="00A279D9" w:rsidRDefault="00A279D9" w:rsidP="00A279D9">
      <w:pPr>
        <w:pStyle w:val="Heading4"/>
      </w:pPr>
      <w:r>
        <w:t>Delivery Zone</w:t>
      </w:r>
    </w:p>
    <w:p w14:paraId="26113ECB" w14:textId="4EE4E96F" w:rsidR="00A279D9" w:rsidRPr="00A279D9" w:rsidRDefault="002D3D22" w:rsidP="00A279D9">
      <w:r>
        <w:t>Enter the delivery zone code for this zip code.</w:t>
      </w:r>
    </w:p>
    <w:p w14:paraId="5C79133A" w14:textId="32B3DD30" w:rsidR="00A279D9" w:rsidRDefault="00A279D9" w:rsidP="00A279D9">
      <w:pPr>
        <w:pStyle w:val="Heading4"/>
      </w:pPr>
      <w:r>
        <w:t>Daylight Savings Time – Toggle Box</w:t>
      </w:r>
    </w:p>
    <w:p w14:paraId="2BE36D57" w14:textId="750E6EA4" w:rsidR="00A279D9" w:rsidRDefault="00A279D9" w:rsidP="00A279D9">
      <w:r>
        <w:t xml:space="preserve">To </w:t>
      </w:r>
      <w:r w:rsidR="002D3D22">
        <w:t>mark this zip code as adhering to the rules of daylight savings time</w:t>
      </w:r>
      <w:r>
        <w:t xml:space="preserve">, make sure that the </w:t>
      </w:r>
      <w:r w:rsidR="002D3D22">
        <w:t>Daylight Savings Time</w:t>
      </w:r>
      <w:r>
        <w:t xml:space="preserve"> toggle box is checked.</w:t>
      </w:r>
    </w:p>
    <w:p w14:paraId="45B777A6" w14:textId="5661C554" w:rsidR="007D1C4A" w:rsidRDefault="007D1C4A" w:rsidP="00A279D9"/>
    <w:p w14:paraId="7FDBFBE2" w14:textId="27C95B73" w:rsidR="007D1C4A" w:rsidRDefault="007D1C4A" w:rsidP="00A279D9"/>
    <w:p w14:paraId="72C606F1" w14:textId="77777777" w:rsidR="007D1C4A" w:rsidRDefault="007D1C4A" w:rsidP="00A279D9"/>
    <w:p w14:paraId="34AB4CDA" w14:textId="6875EDFB" w:rsidR="00893FE4" w:rsidRDefault="00893FE4" w:rsidP="00893FE4">
      <w:pPr>
        <w:pStyle w:val="Heading1"/>
        <w:rPr>
          <w:b/>
          <w:bCs/>
        </w:rPr>
      </w:pPr>
      <w:bookmarkStart w:id="243" w:name="_Toc45559628"/>
      <w:r>
        <w:rPr>
          <w:b/>
          <w:bCs/>
        </w:rPr>
        <w:t>K-Control Parameters [NK]</w:t>
      </w:r>
      <w:bookmarkEnd w:id="243"/>
    </w:p>
    <w:p w14:paraId="2AB01798" w14:textId="56EF01AD" w:rsidR="00893FE4" w:rsidRDefault="00704298" w:rsidP="00893FE4">
      <w:pPr>
        <w:pStyle w:val="Heading2"/>
      </w:pPr>
      <w:bookmarkStart w:id="244" w:name="_Toc45559629"/>
      <w:r>
        <w:t>System Control Parameters</w:t>
      </w:r>
      <w:r w:rsidR="00893FE4">
        <w:t xml:space="preserve"> [</w:t>
      </w:r>
      <w:r w:rsidR="00C03B59">
        <w:t>NK1</w:t>
      </w:r>
      <w:r w:rsidR="00893FE4">
        <w:t>]</w:t>
      </w:r>
      <w:bookmarkEnd w:id="244"/>
    </w:p>
    <w:p w14:paraId="2A202650" w14:textId="1741210A" w:rsidR="00627F7A" w:rsidRPr="00627F7A" w:rsidRDefault="00627F7A" w:rsidP="00627F7A">
      <w:pPr>
        <w:pStyle w:val="Heading3"/>
      </w:pPr>
      <w:bookmarkStart w:id="245" w:name="_Toc45559630"/>
      <w:r>
        <w:t>Overview</w:t>
      </w:r>
      <w:bookmarkEnd w:id="245"/>
    </w:p>
    <w:p w14:paraId="0CF82856" w14:textId="5291AA73" w:rsidR="00E9515D" w:rsidRDefault="00FE37A7" w:rsidP="00E9515D">
      <w:pPr>
        <w:rPr>
          <w:rFonts w:cstheme="minorHAnsi"/>
        </w:rPr>
      </w:pPr>
      <w:r w:rsidRPr="00AE0C88">
        <w:rPr>
          <w:rFonts w:cstheme="minorHAnsi"/>
        </w:rPr>
        <w:t xml:space="preserve">The system control parameters make is possible to develop one standard software package to all clients while allowing each individual customer to utilize the package with different methodologies. The description of the control parameter may be modified so that each company may describe the function in their own words.  </w:t>
      </w:r>
    </w:p>
    <w:p w14:paraId="3944E82D" w14:textId="308E933F" w:rsidR="00873788" w:rsidRPr="00E9515D" w:rsidRDefault="00873788" w:rsidP="00E9515D">
      <w:r>
        <w:rPr>
          <w:rFonts w:cstheme="minorHAnsi"/>
        </w:rPr>
        <w:t xml:space="preserve">Please Note: To view detailed information on individual system-standard parameters, please review the </w:t>
      </w:r>
      <w:r w:rsidR="00D6368B" w:rsidRPr="00D6368B">
        <w:rPr>
          <w:rFonts w:cstheme="minorHAnsi"/>
          <w:b/>
          <w:bCs/>
          <w:i/>
          <w:iCs/>
          <w:u w:val="single"/>
        </w:rPr>
        <w:t>“</w:t>
      </w:r>
      <w:r w:rsidRPr="00D6368B">
        <w:rPr>
          <w:rFonts w:cstheme="minorHAnsi"/>
          <w:b/>
          <w:bCs/>
          <w:i/>
          <w:iCs/>
          <w:u w:val="single"/>
        </w:rPr>
        <w:t>N</w:t>
      </w:r>
      <w:r w:rsidR="00D6368B" w:rsidRPr="00D6368B">
        <w:rPr>
          <w:rFonts w:cstheme="minorHAnsi"/>
          <w:b/>
          <w:bCs/>
          <w:i/>
          <w:iCs/>
          <w:u w:val="single"/>
        </w:rPr>
        <w:t>”</w:t>
      </w:r>
      <w:r w:rsidRPr="00D6368B">
        <w:rPr>
          <w:rFonts w:cstheme="minorHAnsi"/>
          <w:b/>
          <w:bCs/>
          <w:i/>
          <w:iCs/>
          <w:u w:val="single"/>
        </w:rPr>
        <w:t>-</w:t>
      </w:r>
      <w:r w:rsidR="00D6368B" w:rsidRPr="00D6368B">
        <w:rPr>
          <w:rFonts w:cstheme="minorHAnsi"/>
          <w:b/>
          <w:bCs/>
          <w:i/>
          <w:iCs/>
          <w:u w:val="single"/>
        </w:rPr>
        <w:t>“</w:t>
      </w:r>
      <w:r w:rsidRPr="00D6368B">
        <w:rPr>
          <w:rFonts w:cstheme="minorHAnsi"/>
          <w:b/>
          <w:bCs/>
          <w:i/>
          <w:iCs/>
          <w:u w:val="single"/>
        </w:rPr>
        <w:t>K</w:t>
      </w:r>
      <w:r w:rsidR="00D6368B" w:rsidRPr="00D6368B">
        <w:rPr>
          <w:rFonts w:cstheme="minorHAnsi"/>
          <w:b/>
          <w:bCs/>
          <w:i/>
          <w:iCs/>
          <w:u w:val="single"/>
        </w:rPr>
        <w:t>”</w:t>
      </w:r>
      <w:r w:rsidRPr="00D6368B">
        <w:rPr>
          <w:rFonts w:cstheme="minorHAnsi"/>
          <w:b/>
          <w:bCs/>
          <w:i/>
          <w:iCs/>
          <w:u w:val="single"/>
        </w:rPr>
        <w:t>-</w:t>
      </w:r>
      <w:r w:rsidR="00D6368B" w:rsidRPr="00D6368B">
        <w:rPr>
          <w:rFonts w:cstheme="minorHAnsi"/>
          <w:b/>
          <w:bCs/>
          <w:i/>
          <w:iCs/>
          <w:u w:val="single"/>
        </w:rPr>
        <w:t>“</w:t>
      </w:r>
      <w:r w:rsidRPr="00D6368B">
        <w:rPr>
          <w:rFonts w:cstheme="minorHAnsi"/>
          <w:b/>
          <w:bCs/>
          <w:i/>
          <w:iCs/>
          <w:u w:val="single"/>
        </w:rPr>
        <w:t>1</w:t>
      </w:r>
      <w:r w:rsidR="00D6368B" w:rsidRPr="00D6368B">
        <w:rPr>
          <w:rFonts w:cstheme="minorHAnsi"/>
          <w:b/>
          <w:bCs/>
          <w:i/>
          <w:iCs/>
          <w:u w:val="single"/>
        </w:rPr>
        <w:t>”</w:t>
      </w:r>
      <w:r>
        <w:rPr>
          <w:rFonts w:cstheme="minorHAnsi"/>
        </w:rPr>
        <w:t xml:space="preserve"> Parameter Manual.</w:t>
      </w:r>
    </w:p>
    <w:p w14:paraId="4085F83D" w14:textId="6581346F" w:rsidR="00893FE4" w:rsidRDefault="002B6A2D" w:rsidP="00893FE4">
      <w:pPr>
        <w:pStyle w:val="Heading3"/>
      </w:pPr>
      <w:bookmarkStart w:id="246" w:name="_Toc45559631"/>
      <w:r>
        <w:t>Browse Control</w:t>
      </w:r>
      <w:bookmarkEnd w:id="246"/>
    </w:p>
    <w:p w14:paraId="60B63F49" w14:textId="57712B4E" w:rsidR="00A279D9" w:rsidRDefault="006961DD" w:rsidP="006961DD">
      <w:pPr>
        <w:rPr>
          <w:rFonts w:cstheme="minorHAnsi"/>
        </w:rPr>
      </w:pPr>
      <w:r w:rsidRPr="002F5C3F">
        <w:rPr>
          <w:rFonts w:cstheme="minorHAnsi"/>
        </w:rPr>
        <w:t xml:space="preserve">This selection shows all parameter files in the system. The browser shows the file name. To view a file, you may double click on the selected file or click the View </w:t>
      </w:r>
      <w:r w:rsidR="002D3D22">
        <w:rPr>
          <w:rFonts w:cstheme="minorHAnsi"/>
        </w:rPr>
        <w:t>Parameter File</w:t>
      </w:r>
      <w:r w:rsidRPr="002F5C3F">
        <w:rPr>
          <w:rFonts w:cstheme="minorHAnsi"/>
        </w:rPr>
        <w:t xml:space="preserve"> tab. The icons at the top of the browser provide additional capabilities.  The icon with the fountain pen allows you to view the notes for each file.  </w:t>
      </w:r>
    </w:p>
    <w:p w14:paraId="28C57FC9" w14:textId="7049F7D9" w:rsidR="006961DD" w:rsidRPr="006961DD" w:rsidRDefault="006961DD" w:rsidP="006961DD">
      <w:r w:rsidRPr="002F5C3F">
        <w:rPr>
          <w:rFonts w:cstheme="minorHAnsi"/>
        </w:rPr>
        <w:t>Each note records the users initials, date, description of the note and a full-page of text for each note.  Unlimited notes may be defined for each file.  The browse icon will provide immediate access to the browser by file name.  The icon with the corner of a page folded over allows you to print a list of the parameter files.</w:t>
      </w:r>
    </w:p>
    <w:p w14:paraId="0C53641F" w14:textId="1E6A6775" w:rsidR="00936B73" w:rsidRPr="00936B73" w:rsidRDefault="00936B73" w:rsidP="00936B73">
      <w:r>
        <w:rPr>
          <w:noProof/>
        </w:rPr>
        <w:drawing>
          <wp:inline distT="0" distB="0" distL="0" distR="0" wp14:anchorId="730FC061" wp14:editId="1EE55AB2">
            <wp:extent cx="5943291" cy="4253023"/>
            <wp:effectExtent l="0" t="0" r="63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58406" cy="4263839"/>
                    </a:xfrm>
                    <a:prstGeom prst="rect">
                      <a:avLst/>
                    </a:prstGeom>
                  </pic:spPr>
                </pic:pic>
              </a:graphicData>
            </a:graphic>
          </wp:inline>
        </w:drawing>
      </w:r>
    </w:p>
    <w:p w14:paraId="5623DEAE" w14:textId="5DA88376" w:rsidR="002B6A2D" w:rsidRDefault="002B6A2D" w:rsidP="002B6A2D">
      <w:pPr>
        <w:pStyle w:val="Heading3"/>
      </w:pPr>
      <w:bookmarkStart w:id="247" w:name="_Toc45559632"/>
      <w:r>
        <w:t>View Control</w:t>
      </w:r>
      <w:bookmarkEnd w:id="247"/>
    </w:p>
    <w:p w14:paraId="772D35E7" w14:textId="08AF1164" w:rsidR="00A279D9" w:rsidRDefault="006961DD" w:rsidP="006961DD">
      <w:pPr>
        <w:rPr>
          <w:rFonts w:cstheme="minorHAnsi"/>
        </w:rPr>
      </w:pPr>
      <w:r w:rsidRPr="002F5C3F">
        <w:rPr>
          <w:rFonts w:cstheme="minorHAnsi"/>
        </w:rPr>
        <w:t xml:space="preserve">The view </w:t>
      </w:r>
      <w:r w:rsidR="002D3D22">
        <w:rPr>
          <w:rFonts w:cstheme="minorHAnsi"/>
        </w:rPr>
        <w:t>Parameter File</w:t>
      </w:r>
      <w:r w:rsidRPr="002F5C3F">
        <w:rPr>
          <w:rFonts w:cstheme="minorHAnsi"/>
        </w:rPr>
        <w:t xml:space="preserve"> screen allows you to view the information of each file.  You may copy, change, add or delete any file from this screen.  Use the arrow keys at the bottom of the screen to view the next or previous parameter file. The icons at the top of the screen provide additional capabilities. </w:t>
      </w:r>
    </w:p>
    <w:p w14:paraId="24C83117" w14:textId="4AA6AC4F" w:rsidR="006961DD" w:rsidRPr="006961DD" w:rsidRDefault="006961DD" w:rsidP="006961DD">
      <w:r w:rsidRPr="002F5C3F">
        <w:rPr>
          <w:rFonts w:cstheme="minorHAnsi"/>
        </w:rPr>
        <w:t>The browse icon will provide immediate access to the browser by file name. The icon with the fountain pen allows you to view any notes for the record selected. The icon with the corner of a page folded over allows you to print a list of the parameter files.</w:t>
      </w:r>
    </w:p>
    <w:p w14:paraId="0D868A5A" w14:textId="2F84A39F" w:rsidR="00936B73" w:rsidRPr="00936B73" w:rsidRDefault="00936B73" w:rsidP="00936B73">
      <w:r>
        <w:rPr>
          <w:noProof/>
        </w:rPr>
        <w:drawing>
          <wp:inline distT="0" distB="0" distL="0" distR="0" wp14:anchorId="0E85E4D4" wp14:editId="1DD289F5">
            <wp:extent cx="5943600" cy="3306726"/>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54585" cy="3312838"/>
                    </a:xfrm>
                    <a:prstGeom prst="rect">
                      <a:avLst/>
                    </a:prstGeom>
                  </pic:spPr>
                </pic:pic>
              </a:graphicData>
            </a:graphic>
          </wp:inline>
        </w:drawing>
      </w:r>
    </w:p>
    <w:p w14:paraId="6AF1187D" w14:textId="77777777" w:rsidR="00A279D9" w:rsidRDefault="00A279D9" w:rsidP="00A279D9">
      <w:pPr>
        <w:pStyle w:val="Heading4"/>
      </w:pPr>
      <w:r>
        <w:t>UPDATE</w:t>
      </w:r>
    </w:p>
    <w:p w14:paraId="3E4551E5" w14:textId="05CE4B16" w:rsidR="00A279D9" w:rsidRDefault="00A279D9" w:rsidP="00A279D9">
      <w:r>
        <w:t xml:space="preserve">To change the currently selected </w:t>
      </w:r>
      <w:r w:rsidR="002D3D22">
        <w:t>Control</w:t>
      </w:r>
      <w:r>
        <w:t xml:space="preserve">, simply click the </w:t>
      </w:r>
      <w:r>
        <w:rPr>
          <w:b/>
          <w:bCs/>
          <w:i/>
          <w:iCs/>
          <w:u w:val="single"/>
        </w:rPr>
        <w:t>“Update</w:t>
      </w:r>
      <w:r>
        <w:t xml:space="preserve">” button at the bottom of the screen.  </w:t>
      </w:r>
    </w:p>
    <w:p w14:paraId="046399FC" w14:textId="77777777" w:rsidR="00A279D9" w:rsidRDefault="00A279D9" w:rsidP="00A279D9">
      <w:pPr>
        <w:pStyle w:val="Heading4"/>
      </w:pPr>
      <w:r>
        <w:t>ADD</w:t>
      </w:r>
    </w:p>
    <w:p w14:paraId="7C16F936" w14:textId="0DAFD2B2" w:rsidR="00A279D9" w:rsidRPr="00E64A2B" w:rsidRDefault="00A279D9" w:rsidP="00A279D9">
      <w:r>
        <w:t xml:space="preserve">Click the </w:t>
      </w:r>
      <w:r>
        <w:rPr>
          <w:b/>
          <w:bCs/>
          <w:i/>
          <w:iCs/>
          <w:u w:val="single"/>
        </w:rPr>
        <w:t>“Add”</w:t>
      </w:r>
      <w:r>
        <w:t xml:space="preserve"> button</w:t>
      </w:r>
      <w:r w:rsidRPr="00167C88">
        <w:t xml:space="preserve"> </w:t>
      </w:r>
      <w:r>
        <w:t xml:space="preserve">at the bottom of the screen to add a new </w:t>
      </w:r>
      <w:r w:rsidR="002D3D22">
        <w:t>Control</w:t>
      </w:r>
      <w:r>
        <w:t>.</w:t>
      </w:r>
    </w:p>
    <w:p w14:paraId="18639451" w14:textId="77777777" w:rsidR="00A279D9" w:rsidRDefault="00A279D9" w:rsidP="00A279D9">
      <w:pPr>
        <w:pStyle w:val="Heading4"/>
      </w:pPr>
      <w:r>
        <w:t>COPY</w:t>
      </w:r>
    </w:p>
    <w:p w14:paraId="3F3D991B" w14:textId="09EA0D72" w:rsidR="00A279D9" w:rsidRPr="00F132A9" w:rsidRDefault="00A279D9" w:rsidP="00A279D9">
      <w:r>
        <w:t xml:space="preserve">Click the </w:t>
      </w:r>
      <w:r>
        <w:rPr>
          <w:b/>
          <w:bCs/>
          <w:i/>
          <w:iCs/>
          <w:u w:val="single"/>
        </w:rPr>
        <w:t>“Copy”</w:t>
      </w:r>
      <w:r>
        <w:t xml:space="preserve"> button to copy information from the currently selected </w:t>
      </w:r>
      <w:r w:rsidR="002D3D22">
        <w:t>Control</w:t>
      </w:r>
      <w:r>
        <w:t>.</w:t>
      </w:r>
    </w:p>
    <w:p w14:paraId="392764B2" w14:textId="77777777" w:rsidR="00A279D9" w:rsidRDefault="00A279D9" w:rsidP="00A279D9">
      <w:pPr>
        <w:pStyle w:val="Heading4"/>
      </w:pPr>
      <w:r>
        <w:t>DELETE</w:t>
      </w:r>
    </w:p>
    <w:p w14:paraId="374EC9DF" w14:textId="29108DDD" w:rsidR="00A279D9" w:rsidRDefault="00A279D9" w:rsidP="00A279D9">
      <w:r>
        <w:t xml:space="preserve">To delete the currently selected </w:t>
      </w:r>
      <w:r w:rsidR="002D3D22">
        <w:t>Control</w:t>
      </w:r>
      <w:r>
        <w:t xml:space="preserve">, simply press the </w:t>
      </w:r>
      <w:r w:rsidRPr="00B86B9F">
        <w:rPr>
          <w:b/>
          <w:bCs/>
          <w:i/>
          <w:iCs/>
          <w:u w:val="single"/>
        </w:rPr>
        <w:t>"D"</w:t>
      </w:r>
      <w:r>
        <w:t xml:space="preserve"> key.  Alternatively, click the </w:t>
      </w:r>
      <w:r>
        <w:rPr>
          <w:b/>
          <w:bCs/>
          <w:i/>
          <w:iCs/>
          <w:u w:val="single"/>
        </w:rPr>
        <w:t>“Delete”</w:t>
      </w:r>
      <w:r>
        <w:t xml:space="preserve"> button at the bottom of the screen.</w:t>
      </w:r>
    </w:p>
    <w:p w14:paraId="64A3353E" w14:textId="77777777" w:rsidR="00A279D9" w:rsidRDefault="00A279D9" w:rsidP="00A279D9">
      <w:pPr>
        <w:pStyle w:val="Heading4"/>
      </w:pPr>
      <w:r>
        <w:t>NEXT</w:t>
      </w:r>
    </w:p>
    <w:p w14:paraId="643E856E" w14:textId="67BECD32" w:rsidR="00A279D9" w:rsidRDefault="00A279D9" w:rsidP="00A279D9">
      <w:r>
        <w:t xml:space="preserve">Press </w:t>
      </w:r>
      <w:r w:rsidRPr="00B86B9F">
        <w:rPr>
          <w:b/>
          <w:bCs/>
          <w:i/>
          <w:iCs/>
          <w:u w:val="single"/>
        </w:rPr>
        <w:t>"N"</w:t>
      </w:r>
      <w:r>
        <w:t xml:space="preserve"> (Next) to find next </w:t>
      </w:r>
      <w:r w:rsidR="002D3D22">
        <w:t xml:space="preserve">Control </w:t>
      </w:r>
      <w:r>
        <w:t xml:space="preserve">to view or modify. Alternatively, press the </w:t>
      </w:r>
      <w:r>
        <w:rPr>
          <w:b/>
          <w:bCs/>
          <w:i/>
          <w:iCs/>
          <w:u w:val="single"/>
        </w:rPr>
        <w:t>“Right Arrow”</w:t>
      </w:r>
      <w:r>
        <w:t xml:space="preserve"> on the screen.</w:t>
      </w:r>
    </w:p>
    <w:p w14:paraId="4D91BB1B" w14:textId="77777777" w:rsidR="00A279D9" w:rsidRDefault="00A279D9" w:rsidP="00A279D9">
      <w:pPr>
        <w:pStyle w:val="Heading4"/>
      </w:pPr>
      <w:r>
        <w:t>PREVIOUS</w:t>
      </w:r>
    </w:p>
    <w:p w14:paraId="6AC3D518" w14:textId="4EEC067C" w:rsidR="00A279D9" w:rsidRDefault="00A279D9" w:rsidP="00A279D9">
      <w:r>
        <w:t xml:space="preserve">Press </w:t>
      </w:r>
      <w:r w:rsidRPr="00B86B9F">
        <w:rPr>
          <w:b/>
          <w:bCs/>
          <w:i/>
          <w:iCs/>
          <w:u w:val="single"/>
        </w:rPr>
        <w:t>"P"</w:t>
      </w:r>
      <w:r>
        <w:t xml:space="preserve"> (Previous) to find previous </w:t>
      </w:r>
      <w:r w:rsidR="002D3D22">
        <w:t xml:space="preserve">Control </w:t>
      </w:r>
      <w:r>
        <w:t>to view or modify.</w:t>
      </w:r>
      <w:r w:rsidRPr="00EA7FC0">
        <w:t xml:space="preserve"> </w:t>
      </w:r>
      <w:r>
        <w:t xml:space="preserve">Alternatively, press the </w:t>
      </w:r>
      <w:r>
        <w:rPr>
          <w:b/>
          <w:bCs/>
          <w:i/>
          <w:iCs/>
          <w:u w:val="single"/>
        </w:rPr>
        <w:t>“Left Arrow”</w:t>
      </w:r>
      <w:r>
        <w:t xml:space="preserve"> on the screen.</w:t>
      </w:r>
    </w:p>
    <w:p w14:paraId="04C3C8F1" w14:textId="7D6E54A6" w:rsidR="002B6A2D" w:rsidRDefault="002B6A2D" w:rsidP="002B6A2D">
      <w:pPr>
        <w:pStyle w:val="Heading3"/>
      </w:pPr>
      <w:bookmarkStart w:id="248" w:name="_Toc45559633"/>
      <w:r>
        <w:t>Add/Update Control</w:t>
      </w:r>
      <w:bookmarkEnd w:id="248"/>
    </w:p>
    <w:p w14:paraId="0CB2518E" w14:textId="130D7028" w:rsidR="00936B73" w:rsidRPr="00936B73" w:rsidRDefault="00936B73" w:rsidP="00936B73">
      <w:r>
        <w:rPr>
          <w:noProof/>
        </w:rPr>
        <w:drawing>
          <wp:inline distT="0" distB="0" distL="0" distR="0" wp14:anchorId="05946755" wp14:editId="702FFDB4">
            <wp:extent cx="5943600" cy="3599815"/>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599815"/>
                    </a:xfrm>
                    <a:prstGeom prst="rect">
                      <a:avLst/>
                    </a:prstGeom>
                  </pic:spPr>
                </pic:pic>
              </a:graphicData>
            </a:graphic>
          </wp:inline>
        </w:drawing>
      </w:r>
    </w:p>
    <w:p w14:paraId="752FFEF0" w14:textId="77777777" w:rsidR="00627F7A" w:rsidRDefault="00627F7A" w:rsidP="00627F7A">
      <w:pPr>
        <w:pStyle w:val="Heading4"/>
      </w:pPr>
      <w:r>
        <w:t>SAVE</w:t>
      </w:r>
    </w:p>
    <w:p w14:paraId="4D542B1B" w14:textId="51C660F9" w:rsidR="00627F7A" w:rsidRDefault="00627F7A" w:rsidP="00627F7A">
      <w:r>
        <w:t xml:space="preserve">Click the </w:t>
      </w:r>
      <w:r>
        <w:rPr>
          <w:b/>
          <w:bCs/>
          <w:i/>
          <w:iCs/>
          <w:u w:val="single"/>
        </w:rPr>
        <w:t>“Save”</w:t>
      </w:r>
      <w:r>
        <w:t xml:space="preserve"> button to save all changes to the current </w:t>
      </w:r>
      <w:r w:rsidR="002D3D22">
        <w:t>Control</w:t>
      </w:r>
      <w:r>
        <w:t>.</w:t>
      </w:r>
    </w:p>
    <w:p w14:paraId="310696A2" w14:textId="77777777" w:rsidR="00627F7A" w:rsidRDefault="00627F7A" w:rsidP="00627F7A">
      <w:pPr>
        <w:pStyle w:val="Heading4"/>
      </w:pPr>
      <w:r>
        <w:t>RESET</w:t>
      </w:r>
    </w:p>
    <w:p w14:paraId="64CD86F0" w14:textId="77777777" w:rsidR="00627F7A" w:rsidRPr="00096EBD" w:rsidRDefault="00627F7A" w:rsidP="00627F7A">
      <w:r>
        <w:t xml:space="preserve">Click the </w:t>
      </w:r>
      <w:r>
        <w:rPr>
          <w:b/>
          <w:bCs/>
          <w:i/>
          <w:iCs/>
          <w:u w:val="single"/>
        </w:rPr>
        <w:t>“Reset”</w:t>
      </w:r>
      <w:r>
        <w:t xml:space="preserve"> button to reset all fields to their original state.</w:t>
      </w:r>
    </w:p>
    <w:p w14:paraId="3BBE86F8" w14:textId="77777777" w:rsidR="00627F7A" w:rsidRDefault="00627F7A" w:rsidP="00627F7A">
      <w:pPr>
        <w:pStyle w:val="Heading4"/>
      </w:pPr>
      <w:r>
        <w:t>CANCEL</w:t>
      </w:r>
    </w:p>
    <w:p w14:paraId="174CB382" w14:textId="31034DAD" w:rsidR="00627F7A" w:rsidRDefault="00627F7A" w:rsidP="00627F7A">
      <w:r>
        <w:t xml:space="preserve">Click the </w:t>
      </w:r>
      <w:r>
        <w:rPr>
          <w:b/>
          <w:bCs/>
          <w:i/>
          <w:iCs/>
          <w:u w:val="single"/>
        </w:rPr>
        <w:t>“Cancel”</w:t>
      </w:r>
      <w:r>
        <w:t xml:space="preserve"> button to cancel all changes to the </w:t>
      </w:r>
      <w:r w:rsidR="002D3D22">
        <w:t xml:space="preserve">Control </w:t>
      </w:r>
      <w:r>
        <w:t>without saving.</w:t>
      </w:r>
    </w:p>
    <w:p w14:paraId="66C7BF3C" w14:textId="101B98D3" w:rsidR="007D1C4A" w:rsidRDefault="007D1C4A" w:rsidP="00627F7A"/>
    <w:p w14:paraId="0DC2912D" w14:textId="321C2961" w:rsidR="007D1C4A" w:rsidRDefault="007D1C4A" w:rsidP="00627F7A"/>
    <w:p w14:paraId="7D6C4F44" w14:textId="76BA1732" w:rsidR="007D1C4A" w:rsidRDefault="007D1C4A" w:rsidP="00627F7A"/>
    <w:p w14:paraId="5C18CA3B" w14:textId="71040B5E" w:rsidR="007D1C4A" w:rsidRDefault="007D1C4A" w:rsidP="00627F7A"/>
    <w:p w14:paraId="4334F62E" w14:textId="02570BE7" w:rsidR="007D1C4A" w:rsidRDefault="007D1C4A" w:rsidP="00627F7A"/>
    <w:p w14:paraId="607049E0" w14:textId="5AEFEC3A" w:rsidR="007D1C4A" w:rsidRDefault="007D1C4A" w:rsidP="00627F7A"/>
    <w:p w14:paraId="41465F7C" w14:textId="77777777" w:rsidR="007D1C4A" w:rsidRPr="00DF6BEC" w:rsidRDefault="007D1C4A" w:rsidP="00627F7A"/>
    <w:p w14:paraId="752AA520" w14:textId="5DADF5D2" w:rsidR="002B6A2D" w:rsidRDefault="002B6A2D" w:rsidP="002B6A2D">
      <w:pPr>
        <w:pStyle w:val="Heading3"/>
      </w:pPr>
      <w:bookmarkStart w:id="249" w:name="_Toc45559634"/>
      <w:r>
        <w:t>Add/Update Control Field Definitions</w:t>
      </w:r>
      <w:bookmarkEnd w:id="249"/>
    </w:p>
    <w:p w14:paraId="000DBBDC" w14:textId="1729B15C" w:rsidR="002B6A2D" w:rsidRDefault="00FE37A7" w:rsidP="002B6A2D">
      <w:pPr>
        <w:pStyle w:val="Heading4"/>
      </w:pPr>
      <w:r>
        <w:t>Name</w:t>
      </w:r>
    </w:p>
    <w:p w14:paraId="3585C747" w14:textId="7271C25D" w:rsidR="00FE37A7" w:rsidRPr="00FE37A7" w:rsidRDefault="00FE37A7" w:rsidP="00FE37A7">
      <w:r w:rsidRPr="00AE0C88">
        <w:rPr>
          <w:rFonts w:cstheme="minorHAnsi"/>
        </w:rPr>
        <w:t>The name is programmed by Advanced Software, Inc and cannot be changed.  Each program name acts as a switch or toggle to turn on a feature of the software so that the standard industry packaged software becomes customized for each installation.</w:t>
      </w:r>
    </w:p>
    <w:p w14:paraId="0AC682AD" w14:textId="683AB2C0" w:rsidR="00FE37A7" w:rsidRDefault="00FE37A7" w:rsidP="00FE37A7">
      <w:pPr>
        <w:pStyle w:val="Heading4"/>
      </w:pPr>
      <w:r>
        <w:t>Description</w:t>
      </w:r>
    </w:p>
    <w:p w14:paraId="2EE8664A" w14:textId="4A9AEDB5" w:rsidR="00FE37A7" w:rsidRPr="00FE37A7" w:rsidRDefault="00FE37A7" w:rsidP="00FE37A7">
      <w:r w:rsidRPr="00AE0C88">
        <w:rPr>
          <w:rFonts w:cstheme="minorHAnsi"/>
        </w:rPr>
        <w:t>The description describes the nature of the enhancement as well as a help message for the use of the software feature. This may be changed to better explain the function.</w:t>
      </w:r>
    </w:p>
    <w:p w14:paraId="36B46872" w14:textId="64D5A135" w:rsidR="00FE37A7" w:rsidRDefault="00FE37A7" w:rsidP="00FE37A7">
      <w:pPr>
        <w:pStyle w:val="Heading4"/>
      </w:pPr>
      <w:r>
        <w:t>Character Value</w:t>
      </w:r>
    </w:p>
    <w:p w14:paraId="72965A5F" w14:textId="51061667" w:rsidR="00FE37A7" w:rsidRDefault="00FE37A7" w:rsidP="00FE37A7">
      <w:pPr>
        <w:rPr>
          <w:rFonts w:cstheme="minorHAnsi"/>
        </w:rPr>
      </w:pPr>
      <w:r w:rsidRPr="00AE0C88">
        <w:rPr>
          <w:rFonts w:cstheme="minorHAnsi"/>
        </w:rPr>
        <w:t>The character value is used by Advanced Software, Inc to define names of forms, bin locations or default specific calculations as well as various print options.   The character values are utilized to define the names of all forms including acknowledgments, quotations, release tickets, bills of lading and invoices.  To select the options available for this field, the page up or page down key will scroll through the options available for each program.</w:t>
      </w:r>
    </w:p>
    <w:p w14:paraId="719640A9" w14:textId="18A82EF4" w:rsidR="00F61DCF" w:rsidRDefault="00F61DCF" w:rsidP="00FE37A7">
      <w:pPr>
        <w:rPr>
          <w:rFonts w:cstheme="minorHAnsi"/>
        </w:rPr>
      </w:pPr>
      <w:r>
        <w:rPr>
          <w:rFonts w:cstheme="minorHAnsi"/>
        </w:rPr>
        <w:t>Please Note: The Bill of Lading Form defined in this field will print for all customers that are not defined in the View Form Tab.</w:t>
      </w:r>
    </w:p>
    <w:p w14:paraId="071E00CA" w14:textId="5197FFE6" w:rsidR="0041622D" w:rsidRDefault="0041622D" w:rsidP="00FE37A7">
      <w:pPr>
        <w:rPr>
          <w:rFonts w:cstheme="minorHAnsi"/>
        </w:rPr>
      </w:pPr>
      <w:r>
        <w:rPr>
          <w:rFonts w:cstheme="minorHAnsi"/>
        </w:rPr>
        <w:t>Please Note: Bill of Ladings that are signed by the customers must be scanned via a program such as Adobe Photoshop. When saving the file, the file name must be the BOL number with the extension of “.jpg” and the file must be saved in the folder designated in the character value of the N-K-1 BolSign control parameter.</w:t>
      </w:r>
    </w:p>
    <w:p w14:paraId="4F40F49E" w14:textId="4675275C" w:rsidR="0041622D" w:rsidRPr="00FE37A7" w:rsidRDefault="0041622D" w:rsidP="00FE37A7">
      <w:r>
        <w:rPr>
          <w:rFonts w:cstheme="minorHAnsi"/>
        </w:rPr>
        <w:t>The signed bill of lading can be reprinted via the BOL ICON displayed in the Order Inquiry via the Invoice folder screen.</w:t>
      </w:r>
    </w:p>
    <w:p w14:paraId="4217A592" w14:textId="0D15F2D7" w:rsidR="00FE37A7" w:rsidRDefault="00FE37A7" w:rsidP="00FE37A7">
      <w:pPr>
        <w:pStyle w:val="Heading4"/>
      </w:pPr>
      <w:r>
        <w:t>Date Value</w:t>
      </w:r>
    </w:p>
    <w:p w14:paraId="1E11CD31" w14:textId="1E75DF5F" w:rsidR="00FE37A7" w:rsidRPr="00FE37A7" w:rsidRDefault="00FE37A7" w:rsidP="00FE37A7">
      <w:r w:rsidRPr="00AE0C88">
        <w:rPr>
          <w:rFonts w:cstheme="minorHAnsi"/>
        </w:rPr>
        <w:t>This field is used to define a default date.  This field provides a default date to printing release tickets up to this date as defined in the RELPRINT feature.  If no date is defined, then the user is forced to manually enter a date during release printing so that only releases or deliveries are only printed a day at a time.</w:t>
      </w:r>
    </w:p>
    <w:p w14:paraId="2037A8CF" w14:textId="2BF99549" w:rsidR="00FE37A7" w:rsidRDefault="00FE37A7" w:rsidP="00FE37A7">
      <w:pPr>
        <w:pStyle w:val="Heading4"/>
      </w:pPr>
      <w:r>
        <w:t>Decimal Value</w:t>
      </w:r>
    </w:p>
    <w:p w14:paraId="20E0EC1C" w14:textId="7463BB8C" w:rsidR="00FE37A7" w:rsidRPr="00FE37A7" w:rsidRDefault="00FE37A7" w:rsidP="00FE37A7">
      <w:r w:rsidRPr="00AE0C88">
        <w:rPr>
          <w:rFonts w:cstheme="minorHAnsi"/>
        </w:rPr>
        <w:t>This field could be used as a default number including decimals.   For example, the SETPRINT option allows a matching markup percentage to be defined as the default for estimate calculations for Corrware Set estimates.</w:t>
      </w:r>
    </w:p>
    <w:p w14:paraId="1253CDB7" w14:textId="6FCEB8CC" w:rsidR="00FE37A7" w:rsidRDefault="00FE37A7" w:rsidP="00FE37A7">
      <w:pPr>
        <w:pStyle w:val="Heading4"/>
      </w:pPr>
      <w:r>
        <w:t>Integer Value</w:t>
      </w:r>
    </w:p>
    <w:p w14:paraId="68946703" w14:textId="3BF5B1FE" w:rsidR="00FE37A7" w:rsidRPr="00FE37A7" w:rsidRDefault="00FE37A7" w:rsidP="00FE37A7">
      <w:r w:rsidRPr="00AE0C88">
        <w:rPr>
          <w:rFonts w:cstheme="minorHAnsi"/>
        </w:rPr>
        <w:t>This field could be used as a default whole number without a decimal value.  For example, the number of invoice copies to print may be defined with the INVCOPYS feature.</w:t>
      </w:r>
    </w:p>
    <w:p w14:paraId="3407A805" w14:textId="0ECADA69" w:rsidR="00FE37A7" w:rsidRDefault="00FE37A7" w:rsidP="00FE37A7">
      <w:pPr>
        <w:pStyle w:val="Heading4"/>
      </w:pPr>
      <w:r>
        <w:t>Logical Value</w:t>
      </w:r>
    </w:p>
    <w:p w14:paraId="29EC8485" w14:textId="3EE79E6A" w:rsidR="002B6A2D" w:rsidRPr="00893FE4" w:rsidRDefault="00FE37A7" w:rsidP="002B6A2D">
      <w:r w:rsidRPr="00AE0C88">
        <w:rPr>
          <w:rFonts w:cstheme="minorHAnsi"/>
        </w:rPr>
        <w:t xml:space="preserve">This field as </w:t>
      </w:r>
      <w:r w:rsidR="002D3D22" w:rsidRPr="00AE0C88">
        <w:rPr>
          <w:rFonts w:cstheme="minorHAnsi"/>
        </w:rPr>
        <w:t xml:space="preserve">a </w:t>
      </w:r>
      <w:r w:rsidR="002D3D22">
        <w:rPr>
          <w:rFonts w:cstheme="minorHAnsi"/>
        </w:rPr>
        <w:t>“</w:t>
      </w:r>
      <w:r w:rsidR="002D3D22">
        <w:rPr>
          <w:rFonts w:cstheme="minorHAnsi"/>
          <w:b/>
          <w:bCs/>
          <w:i/>
          <w:iCs/>
          <w:u w:val="single"/>
        </w:rPr>
        <w:t>Yes”</w:t>
      </w:r>
      <w:r w:rsidR="002D3D22" w:rsidRPr="00AE0C88">
        <w:rPr>
          <w:rFonts w:cstheme="minorHAnsi"/>
        </w:rPr>
        <w:t xml:space="preserve"> or </w:t>
      </w:r>
      <w:r w:rsidR="002D3D22">
        <w:rPr>
          <w:rFonts w:cstheme="minorHAnsi"/>
          <w:b/>
          <w:bCs/>
          <w:i/>
          <w:iCs/>
          <w:u w:val="single"/>
        </w:rPr>
        <w:t>“No”</w:t>
      </w:r>
      <w:r w:rsidR="002D3D22" w:rsidRPr="00AE0C88">
        <w:rPr>
          <w:rFonts w:cstheme="minorHAnsi"/>
        </w:rPr>
        <w:t xml:space="preserve"> response </w:t>
      </w:r>
      <w:r w:rsidRPr="00AE0C88">
        <w:rPr>
          <w:rFonts w:cstheme="minorHAnsi"/>
        </w:rPr>
        <w:t>to turn the modification on or off.  This is used to print or not print the label headings on the forms.</w:t>
      </w:r>
    </w:p>
    <w:p w14:paraId="497D9CEC" w14:textId="7C24C78A" w:rsidR="002B6A2D" w:rsidRDefault="002B6A2D" w:rsidP="002B6A2D">
      <w:pPr>
        <w:pStyle w:val="Heading3"/>
      </w:pPr>
      <w:bookmarkStart w:id="250" w:name="_Toc45559635"/>
      <w:r>
        <w:t>Browse Forms</w:t>
      </w:r>
      <w:bookmarkEnd w:id="250"/>
    </w:p>
    <w:p w14:paraId="2A0801BB" w14:textId="19188EA9" w:rsidR="00936B73" w:rsidRPr="00936B73" w:rsidRDefault="00936B73" w:rsidP="00936B73">
      <w:r>
        <w:rPr>
          <w:noProof/>
        </w:rPr>
        <w:drawing>
          <wp:inline distT="0" distB="0" distL="0" distR="0" wp14:anchorId="5E25996C" wp14:editId="031502EC">
            <wp:extent cx="5943600" cy="4493260"/>
            <wp:effectExtent l="0" t="0" r="0"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493260"/>
                    </a:xfrm>
                    <a:prstGeom prst="rect">
                      <a:avLst/>
                    </a:prstGeom>
                  </pic:spPr>
                </pic:pic>
              </a:graphicData>
            </a:graphic>
          </wp:inline>
        </w:drawing>
      </w:r>
    </w:p>
    <w:p w14:paraId="630DFA62" w14:textId="581DCA3C" w:rsidR="002B6A2D" w:rsidRDefault="002B6A2D" w:rsidP="002B6A2D">
      <w:pPr>
        <w:pStyle w:val="Heading3"/>
      </w:pPr>
      <w:bookmarkStart w:id="251" w:name="_Toc45559636"/>
      <w:r>
        <w:t>View Form</w:t>
      </w:r>
      <w:bookmarkEnd w:id="251"/>
    </w:p>
    <w:p w14:paraId="09E449FA" w14:textId="2F0E0526" w:rsidR="00936B73" w:rsidRPr="00936B73" w:rsidRDefault="00936B73" w:rsidP="00936B73">
      <w:r>
        <w:rPr>
          <w:noProof/>
        </w:rPr>
        <w:drawing>
          <wp:inline distT="0" distB="0" distL="0" distR="0" wp14:anchorId="47E8450B" wp14:editId="16411D99">
            <wp:extent cx="5943600" cy="37020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702050"/>
                    </a:xfrm>
                    <a:prstGeom prst="rect">
                      <a:avLst/>
                    </a:prstGeom>
                  </pic:spPr>
                </pic:pic>
              </a:graphicData>
            </a:graphic>
          </wp:inline>
        </w:drawing>
      </w:r>
    </w:p>
    <w:p w14:paraId="0ABDF423" w14:textId="77777777" w:rsidR="00A279D9" w:rsidRDefault="00A279D9" w:rsidP="00A279D9">
      <w:pPr>
        <w:pStyle w:val="Heading4"/>
      </w:pPr>
      <w:r>
        <w:t>UPDATE</w:t>
      </w:r>
    </w:p>
    <w:p w14:paraId="344BA04F" w14:textId="4A8CC7AA" w:rsidR="00A279D9" w:rsidRDefault="00A279D9" w:rsidP="00A279D9">
      <w:r>
        <w:t xml:space="preserve">To change the currently selected </w:t>
      </w:r>
      <w:r w:rsidR="002D3D22">
        <w:t>Form</w:t>
      </w:r>
      <w:r>
        <w:t xml:space="preserve">, simply click the </w:t>
      </w:r>
      <w:r>
        <w:rPr>
          <w:b/>
          <w:bCs/>
          <w:i/>
          <w:iCs/>
          <w:u w:val="single"/>
        </w:rPr>
        <w:t>“Update</w:t>
      </w:r>
      <w:r>
        <w:t xml:space="preserve">” button at the bottom of the screen.  </w:t>
      </w:r>
    </w:p>
    <w:p w14:paraId="5451B603" w14:textId="77777777" w:rsidR="00A279D9" w:rsidRDefault="00A279D9" w:rsidP="00A279D9">
      <w:pPr>
        <w:pStyle w:val="Heading4"/>
      </w:pPr>
      <w:r>
        <w:t>ADD</w:t>
      </w:r>
    </w:p>
    <w:p w14:paraId="5DC07D96" w14:textId="5C4DB5BB" w:rsidR="00A279D9" w:rsidRPr="00E64A2B" w:rsidRDefault="00A279D9" w:rsidP="00A279D9">
      <w:r>
        <w:t xml:space="preserve">Click the </w:t>
      </w:r>
      <w:r>
        <w:rPr>
          <w:b/>
          <w:bCs/>
          <w:i/>
          <w:iCs/>
          <w:u w:val="single"/>
        </w:rPr>
        <w:t>“Add”</w:t>
      </w:r>
      <w:r>
        <w:t xml:space="preserve"> button</w:t>
      </w:r>
      <w:r w:rsidRPr="00167C88">
        <w:t xml:space="preserve"> </w:t>
      </w:r>
      <w:r>
        <w:t xml:space="preserve">at the bottom of the screen to add a new </w:t>
      </w:r>
      <w:r w:rsidR="002D3D22">
        <w:t>Form</w:t>
      </w:r>
      <w:r>
        <w:t>.</w:t>
      </w:r>
    </w:p>
    <w:p w14:paraId="3C9EBDEE" w14:textId="77777777" w:rsidR="00A279D9" w:rsidRDefault="00A279D9" w:rsidP="00A279D9">
      <w:pPr>
        <w:pStyle w:val="Heading4"/>
      </w:pPr>
      <w:r>
        <w:t>COPY</w:t>
      </w:r>
    </w:p>
    <w:p w14:paraId="30E93684" w14:textId="6E318D0C" w:rsidR="00A279D9" w:rsidRPr="00F132A9" w:rsidRDefault="00A279D9" w:rsidP="00A279D9">
      <w:r>
        <w:t xml:space="preserve">Click the </w:t>
      </w:r>
      <w:r>
        <w:rPr>
          <w:b/>
          <w:bCs/>
          <w:i/>
          <w:iCs/>
          <w:u w:val="single"/>
        </w:rPr>
        <w:t>“Copy”</w:t>
      </w:r>
      <w:r>
        <w:t xml:space="preserve"> button to copy information from the currently selected </w:t>
      </w:r>
      <w:r w:rsidR="002D3D22">
        <w:t>Form</w:t>
      </w:r>
      <w:r>
        <w:t>.</w:t>
      </w:r>
    </w:p>
    <w:p w14:paraId="7DDD44BC" w14:textId="77777777" w:rsidR="00A279D9" w:rsidRDefault="00A279D9" w:rsidP="00A279D9">
      <w:pPr>
        <w:pStyle w:val="Heading4"/>
      </w:pPr>
      <w:r>
        <w:t>DELETE</w:t>
      </w:r>
    </w:p>
    <w:p w14:paraId="2CA2D7E2" w14:textId="6A6A297E" w:rsidR="00A279D9" w:rsidRDefault="00A279D9" w:rsidP="00A279D9">
      <w:r>
        <w:t xml:space="preserve">To delete the currently selected </w:t>
      </w:r>
      <w:r w:rsidR="002D3D22">
        <w:t>Form</w:t>
      </w:r>
      <w:r>
        <w:t xml:space="preserve">, simply press the </w:t>
      </w:r>
      <w:r w:rsidRPr="00B86B9F">
        <w:rPr>
          <w:b/>
          <w:bCs/>
          <w:i/>
          <w:iCs/>
          <w:u w:val="single"/>
        </w:rPr>
        <w:t>"D"</w:t>
      </w:r>
      <w:r>
        <w:t xml:space="preserve"> key.  Alternatively, click the </w:t>
      </w:r>
      <w:r>
        <w:rPr>
          <w:b/>
          <w:bCs/>
          <w:i/>
          <w:iCs/>
          <w:u w:val="single"/>
        </w:rPr>
        <w:t>“Delete”</w:t>
      </w:r>
      <w:r>
        <w:t xml:space="preserve"> button at the bottom of the screen.</w:t>
      </w:r>
    </w:p>
    <w:p w14:paraId="7E40CF0A" w14:textId="77777777" w:rsidR="00A279D9" w:rsidRDefault="00A279D9" w:rsidP="00A279D9">
      <w:pPr>
        <w:pStyle w:val="Heading4"/>
      </w:pPr>
      <w:r>
        <w:t>NEXT</w:t>
      </w:r>
    </w:p>
    <w:p w14:paraId="1753BFF3" w14:textId="77315CC6" w:rsidR="00A279D9" w:rsidRDefault="00A279D9" w:rsidP="00A279D9">
      <w:r>
        <w:t xml:space="preserve">Press </w:t>
      </w:r>
      <w:r w:rsidRPr="00B86B9F">
        <w:rPr>
          <w:b/>
          <w:bCs/>
          <w:i/>
          <w:iCs/>
          <w:u w:val="single"/>
        </w:rPr>
        <w:t>"N"</w:t>
      </w:r>
      <w:r>
        <w:t xml:space="preserve"> (Next) to find next </w:t>
      </w:r>
      <w:r w:rsidR="002D3D22">
        <w:t xml:space="preserve">Form </w:t>
      </w:r>
      <w:r>
        <w:t xml:space="preserve">to view or modify. Alternatively, press the </w:t>
      </w:r>
      <w:r>
        <w:rPr>
          <w:b/>
          <w:bCs/>
          <w:i/>
          <w:iCs/>
          <w:u w:val="single"/>
        </w:rPr>
        <w:t>“Right Arrow”</w:t>
      </w:r>
      <w:r>
        <w:t xml:space="preserve"> on the screen.</w:t>
      </w:r>
    </w:p>
    <w:p w14:paraId="02F796F0" w14:textId="77777777" w:rsidR="00A279D9" w:rsidRDefault="00A279D9" w:rsidP="00A279D9">
      <w:pPr>
        <w:pStyle w:val="Heading4"/>
      </w:pPr>
      <w:r>
        <w:t>PREVIOUS</w:t>
      </w:r>
    </w:p>
    <w:p w14:paraId="6F661781" w14:textId="74CBD045" w:rsidR="00A279D9" w:rsidRDefault="00A279D9" w:rsidP="00A279D9">
      <w:r>
        <w:t xml:space="preserve">Press </w:t>
      </w:r>
      <w:r w:rsidRPr="00B86B9F">
        <w:rPr>
          <w:b/>
          <w:bCs/>
          <w:i/>
          <w:iCs/>
          <w:u w:val="single"/>
        </w:rPr>
        <w:t>"P"</w:t>
      </w:r>
      <w:r>
        <w:t xml:space="preserve"> (Previous) to find previous </w:t>
      </w:r>
      <w:r w:rsidR="002D3D22">
        <w:t xml:space="preserve">Form </w:t>
      </w:r>
      <w:r>
        <w:t>to view or modify.</w:t>
      </w:r>
      <w:r w:rsidRPr="00EA7FC0">
        <w:t xml:space="preserve"> </w:t>
      </w:r>
      <w:r>
        <w:t xml:space="preserve">Alternatively, press the </w:t>
      </w:r>
      <w:r>
        <w:rPr>
          <w:b/>
          <w:bCs/>
          <w:i/>
          <w:iCs/>
          <w:u w:val="single"/>
        </w:rPr>
        <w:t>“Left Arrow”</w:t>
      </w:r>
      <w:r>
        <w:t xml:space="preserve"> on the screen.</w:t>
      </w:r>
    </w:p>
    <w:p w14:paraId="0F041D2C" w14:textId="5B193B5D" w:rsidR="002B6A2D" w:rsidRDefault="002B6A2D" w:rsidP="002B6A2D">
      <w:pPr>
        <w:pStyle w:val="Heading3"/>
      </w:pPr>
      <w:bookmarkStart w:id="252" w:name="_Toc45559637"/>
      <w:r>
        <w:t>Add/Update Form</w:t>
      </w:r>
      <w:bookmarkEnd w:id="252"/>
    </w:p>
    <w:p w14:paraId="7207553E" w14:textId="77841D21" w:rsidR="00936B73" w:rsidRPr="00936B73" w:rsidRDefault="00936B73" w:rsidP="00936B73">
      <w:r>
        <w:rPr>
          <w:noProof/>
        </w:rPr>
        <w:drawing>
          <wp:inline distT="0" distB="0" distL="0" distR="0" wp14:anchorId="225E853C" wp14:editId="0CDCB7A3">
            <wp:extent cx="5943600" cy="3725545"/>
            <wp:effectExtent l="0" t="0" r="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725545"/>
                    </a:xfrm>
                    <a:prstGeom prst="rect">
                      <a:avLst/>
                    </a:prstGeom>
                  </pic:spPr>
                </pic:pic>
              </a:graphicData>
            </a:graphic>
          </wp:inline>
        </w:drawing>
      </w:r>
    </w:p>
    <w:p w14:paraId="389D3641" w14:textId="77777777" w:rsidR="00627F7A" w:rsidRDefault="00627F7A" w:rsidP="00627F7A">
      <w:pPr>
        <w:pStyle w:val="Heading4"/>
      </w:pPr>
      <w:r>
        <w:t>SAVE</w:t>
      </w:r>
    </w:p>
    <w:p w14:paraId="0237293E" w14:textId="41F04368" w:rsidR="00627F7A" w:rsidRDefault="00627F7A" w:rsidP="00627F7A">
      <w:r>
        <w:t xml:space="preserve">Click the </w:t>
      </w:r>
      <w:r>
        <w:rPr>
          <w:b/>
          <w:bCs/>
          <w:i/>
          <w:iCs/>
          <w:u w:val="single"/>
        </w:rPr>
        <w:t>“Save”</w:t>
      </w:r>
      <w:r>
        <w:t xml:space="preserve"> button to save all changes to the current </w:t>
      </w:r>
      <w:r w:rsidR="002D3D22">
        <w:t>Form</w:t>
      </w:r>
      <w:r>
        <w:t>.</w:t>
      </w:r>
    </w:p>
    <w:p w14:paraId="1935E9E5" w14:textId="77777777" w:rsidR="00627F7A" w:rsidRDefault="00627F7A" w:rsidP="00627F7A">
      <w:pPr>
        <w:pStyle w:val="Heading4"/>
      </w:pPr>
      <w:r>
        <w:t>RESET</w:t>
      </w:r>
    </w:p>
    <w:p w14:paraId="445ABCC7" w14:textId="77777777" w:rsidR="00627F7A" w:rsidRPr="00096EBD" w:rsidRDefault="00627F7A" w:rsidP="00627F7A">
      <w:r>
        <w:t xml:space="preserve">Click the </w:t>
      </w:r>
      <w:r>
        <w:rPr>
          <w:b/>
          <w:bCs/>
          <w:i/>
          <w:iCs/>
          <w:u w:val="single"/>
        </w:rPr>
        <w:t>“Reset”</w:t>
      </w:r>
      <w:r>
        <w:t xml:space="preserve"> button to reset all fields to their original state.</w:t>
      </w:r>
    </w:p>
    <w:p w14:paraId="6808ECD1" w14:textId="77777777" w:rsidR="00627F7A" w:rsidRDefault="00627F7A" w:rsidP="00627F7A">
      <w:pPr>
        <w:pStyle w:val="Heading4"/>
      </w:pPr>
      <w:r>
        <w:t>CANCEL</w:t>
      </w:r>
    </w:p>
    <w:p w14:paraId="3971F58D" w14:textId="1BC468A9" w:rsidR="00627F7A" w:rsidRDefault="00627F7A" w:rsidP="00627F7A">
      <w:r>
        <w:t xml:space="preserve">Click the </w:t>
      </w:r>
      <w:r>
        <w:rPr>
          <w:b/>
          <w:bCs/>
          <w:i/>
          <w:iCs/>
          <w:u w:val="single"/>
        </w:rPr>
        <w:t>“Cancel”</w:t>
      </w:r>
      <w:r>
        <w:t xml:space="preserve"> button to cancel all changes to the </w:t>
      </w:r>
      <w:r w:rsidR="002D3D22">
        <w:t xml:space="preserve">Form </w:t>
      </w:r>
      <w:r>
        <w:t>without saving.</w:t>
      </w:r>
    </w:p>
    <w:p w14:paraId="58EFE2F3" w14:textId="562B744C" w:rsidR="007D1C4A" w:rsidRDefault="007D1C4A" w:rsidP="00627F7A"/>
    <w:p w14:paraId="5C1962A5" w14:textId="615BFE17" w:rsidR="007D1C4A" w:rsidRDefault="007D1C4A" w:rsidP="00627F7A"/>
    <w:p w14:paraId="212F987E" w14:textId="1292779D" w:rsidR="007D1C4A" w:rsidRDefault="007D1C4A" w:rsidP="00627F7A"/>
    <w:p w14:paraId="18037284" w14:textId="7D19570B" w:rsidR="007D1C4A" w:rsidRDefault="007D1C4A" w:rsidP="00627F7A"/>
    <w:p w14:paraId="502D4CE3" w14:textId="53CFA344" w:rsidR="007D1C4A" w:rsidRDefault="007D1C4A" w:rsidP="00627F7A"/>
    <w:p w14:paraId="5FB75BD7" w14:textId="6F29127C" w:rsidR="007D1C4A" w:rsidRDefault="007D1C4A" w:rsidP="00627F7A"/>
    <w:p w14:paraId="15B708B3" w14:textId="10BD5E9A" w:rsidR="007D1C4A" w:rsidRDefault="007D1C4A" w:rsidP="00627F7A"/>
    <w:p w14:paraId="4BE2F85C" w14:textId="77777777" w:rsidR="007D1C4A" w:rsidRPr="00DF6BEC" w:rsidRDefault="007D1C4A" w:rsidP="00627F7A"/>
    <w:p w14:paraId="79139781" w14:textId="22355C56" w:rsidR="002B6A2D" w:rsidRDefault="002B6A2D" w:rsidP="002B6A2D">
      <w:pPr>
        <w:pStyle w:val="Heading3"/>
      </w:pPr>
      <w:bookmarkStart w:id="253" w:name="_Toc45559638"/>
      <w:r>
        <w:t>Add/Update Form Field Definitions</w:t>
      </w:r>
      <w:bookmarkEnd w:id="253"/>
    </w:p>
    <w:p w14:paraId="7FA82D84" w14:textId="47E8E8DC" w:rsidR="002B6A2D" w:rsidRDefault="00627F7A" w:rsidP="002B6A2D">
      <w:pPr>
        <w:pStyle w:val="Heading4"/>
      </w:pPr>
      <w:r>
        <w:t>Customer/Vendor (Choice)</w:t>
      </w:r>
    </w:p>
    <w:p w14:paraId="58AD2D9C" w14:textId="12423955" w:rsidR="00627F7A" w:rsidRDefault="00627F7A" w:rsidP="00627F7A">
      <w:r>
        <w:t xml:space="preserve">To choose the preferred </w:t>
      </w:r>
      <w:r w:rsidR="002D3D22">
        <w:t>Form choice</w:t>
      </w:r>
      <w:r>
        <w:t xml:space="preserve"> of </w:t>
      </w:r>
      <w:r w:rsidR="002D3D22">
        <w:t>Customer</w:t>
      </w:r>
      <w:r>
        <w:t xml:space="preserve"> vs. </w:t>
      </w:r>
      <w:r w:rsidR="002D3D22">
        <w:t>Vendor</w:t>
      </w:r>
      <w:r>
        <w:t>, please make sure the desired option choice bubble is toggled.</w:t>
      </w:r>
    </w:p>
    <w:p w14:paraId="36C123DE" w14:textId="152AFFAD" w:rsidR="00F61DCF" w:rsidRDefault="00F61DCF" w:rsidP="00F61DCF">
      <w:pPr>
        <w:pStyle w:val="Heading4"/>
      </w:pPr>
      <w:r>
        <w:t>Customer / Vendor ID</w:t>
      </w:r>
    </w:p>
    <w:p w14:paraId="2D9F3BE8" w14:textId="590FDB6F" w:rsidR="00F61DCF" w:rsidRPr="00F61DCF" w:rsidRDefault="002D3D22" w:rsidP="00F61DCF">
      <w:r>
        <w:t>Enter the customer or vendor ID code for this form.</w:t>
      </w:r>
    </w:p>
    <w:p w14:paraId="2A89D231" w14:textId="418831F3" w:rsidR="00F61DCF" w:rsidRDefault="00F61DCF" w:rsidP="00F61DCF">
      <w:pPr>
        <w:pStyle w:val="Heading4"/>
      </w:pPr>
      <w:r>
        <w:t>Ship-To ID</w:t>
      </w:r>
    </w:p>
    <w:p w14:paraId="20F10FFF" w14:textId="799FDBBD" w:rsidR="00F61DCF" w:rsidRPr="00F61DCF" w:rsidRDefault="00D343C4" w:rsidP="00F61DCF">
      <w:r>
        <w:t>Enter the Ship-To ID for this form.</w:t>
      </w:r>
    </w:p>
    <w:p w14:paraId="045173C7" w14:textId="31618CCE" w:rsidR="00F61DCF" w:rsidRDefault="00F61DCF" w:rsidP="00F61DCF">
      <w:pPr>
        <w:pStyle w:val="Heading4"/>
      </w:pPr>
      <w:r>
        <w:t>Business Form Name</w:t>
      </w:r>
    </w:p>
    <w:p w14:paraId="06638638" w14:textId="3EBE859D" w:rsidR="00F61DCF" w:rsidRPr="00F61DCF" w:rsidRDefault="00F61DCF" w:rsidP="00F61DCF">
      <w:r>
        <w:t>Enter a specific Business Form Name for this customer or vendor. All other customers and vendors will print the Bill of Lading form defined in the View Control Character Value.</w:t>
      </w:r>
    </w:p>
    <w:p w14:paraId="72E6C054" w14:textId="77777777" w:rsidR="002D3D22" w:rsidRDefault="002D3D22" w:rsidP="002D3D22">
      <w:pPr>
        <w:pStyle w:val="Heading4"/>
      </w:pPr>
      <w:r>
        <w:t>Date Value</w:t>
      </w:r>
    </w:p>
    <w:p w14:paraId="196D3C0C" w14:textId="77777777" w:rsidR="002D3D22" w:rsidRPr="00FE37A7" w:rsidRDefault="002D3D22" w:rsidP="002D3D22">
      <w:r w:rsidRPr="00AE0C88">
        <w:rPr>
          <w:rFonts w:cstheme="minorHAnsi"/>
        </w:rPr>
        <w:t>This field is used to define a default date.  This field provides a default date to printing release tickets up to this date as defined in the RELPRINT feature.  If no date is defined, then the user is forced to manually enter a date during release printing so that only releases or deliveries are only printed a day at a time.</w:t>
      </w:r>
    </w:p>
    <w:p w14:paraId="1BE785F6" w14:textId="77777777" w:rsidR="002D3D22" w:rsidRDefault="002D3D22" w:rsidP="002D3D22">
      <w:pPr>
        <w:pStyle w:val="Heading4"/>
      </w:pPr>
      <w:r>
        <w:t>Decimal Value</w:t>
      </w:r>
    </w:p>
    <w:p w14:paraId="1C0AE3DE" w14:textId="77777777" w:rsidR="002D3D22" w:rsidRPr="00FE37A7" w:rsidRDefault="002D3D22" w:rsidP="002D3D22">
      <w:r w:rsidRPr="00AE0C88">
        <w:rPr>
          <w:rFonts w:cstheme="minorHAnsi"/>
        </w:rPr>
        <w:t>This field could be used as a default number including decimals.   For example, the SETPRINT option allows a matching markup percentage to be defined as the default for estimate calculations for Corrware Set estimates.</w:t>
      </w:r>
    </w:p>
    <w:p w14:paraId="00E8DA4C" w14:textId="77777777" w:rsidR="002D3D22" w:rsidRDefault="002D3D22" w:rsidP="002D3D22">
      <w:pPr>
        <w:pStyle w:val="Heading4"/>
      </w:pPr>
      <w:r>
        <w:t>Integer Value</w:t>
      </w:r>
    </w:p>
    <w:p w14:paraId="000B4F02" w14:textId="77777777" w:rsidR="002D3D22" w:rsidRPr="00FE37A7" w:rsidRDefault="002D3D22" w:rsidP="002D3D22">
      <w:r w:rsidRPr="00AE0C88">
        <w:rPr>
          <w:rFonts w:cstheme="minorHAnsi"/>
        </w:rPr>
        <w:t>This field could be used as a default whole number without a decimal value.  For example, the number of invoice copies to print may be defined with the INVCOPYS feature.</w:t>
      </w:r>
    </w:p>
    <w:p w14:paraId="5E20E5D8" w14:textId="604CAE26" w:rsidR="00F61DCF" w:rsidRDefault="00F61DCF" w:rsidP="00F61DCF">
      <w:pPr>
        <w:pStyle w:val="Heading4"/>
      </w:pPr>
      <w:r>
        <w:t>Logical Value – Toggle Box</w:t>
      </w:r>
    </w:p>
    <w:p w14:paraId="3BF52B33" w14:textId="383C33A9" w:rsidR="002D3D22" w:rsidRPr="00893FE4" w:rsidRDefault="002D3D22" w:rsidP="002D3D22">
      <w:r w:rsidRPr="00AE0C88">
        <w:rPr>
          <w:rFonts w:cstheme="minorHAnsi"/>
        </w:rPr>
        <w:t xml:space="preserve">This field as a </w:t>
      </w:r>
      <w:r>
        <w:rPr>
          <w:rFonts w:cstheme="minorHAnsi"/>
        </w:rPr>
        <w:t>“</w:t>
      </w:r>
      <w:r>
        <w:rPr>
          <w:rFonts w:cstheme="minorHAnsi"/>
          <w:b/>
          <w:bCs/>
          <w:i/>
          <w:iCs/>
          <w:u w:val="single"/>
        </w:rPr>
        <w:t>Yes”</w:t>
      </w:r>
      <w:r w:rsidRPr="00AE0C88">
        <w:rPr>
          <w:rFonts w:cstheme="minorHAnsi"/>
        </w:rPr>
        <w:t xml:space="preserve"> or </w:t>
      </w:r>
      <w:r>
        <w:rPr>
          <w:rFonts w:cstheme="minorHAnsi"/>
          <w:b/>
          <w:bCs/>
          <w:i/>
          <w:iCs/>
          <w:u w:val="single"/>
        </w:rPr>
        <w:t>“No”</w:t>
      </w:r>
      <w:r w:rsidRPr="00AE0C88">
        <w:rPr>
          <w:rFonts w:cstheme="minorHAnsi"/>
        </w:rPr>
        <w:t xml:space="preserve"> response to turn the modification on or off.  This is used to print or not print the label headings on the forms.</w:t>
      </w:r>
      <w:r>
        <w:rPr>
          <w:rFonts w:cstheme="minorHAnsi"/>
        </w:rPr>
        <w:t xml:space="preserve"> To indicate a yes, make sure that the Logical Value toggle box is checked.</w:t>
      </w:r>
    </w:p>
    <w:p w14:paraId="2C84EAD7" w14:textId="3640C439" w:rsidR="00C03B59" w:rsidRDefault="00704298" w:rsidP="00C03B59">
      <w:pPr>
        <w:pStyle w:val="Heading2"/>
      </w:pPr>
      <w:bookmarkStart w:id="254" w:name="_Toc45559639"/>
      <w:r>
        <w:t>Help Maintenance</w:t>
      </w:r>
      <w:r w:rsidR="00C03B59">
        <w:t xml:space="preserve"> [NK2]</w:t>
      </w:r>
      <w:bookmarkEnd w:id="254"/>
    </w:p>
    <w:p w14:paraId="0231F261" w14:textId="4C4E042E" w:rsidR="00C03B59" w:rsidRDefault="002B6A2D" w:rsidP="00C03B59">
      <w:pPr>
        <w:pStyle w:val="Heading3"/>
      </w:pPr>
      <w:bookmarkStart w:id="255" w:name="_Toc45559640"/>
      <w:r>
        <w:t>Browse Help</w:t>
      </w:r>
      <w:bookmarkEnd w:id="255"/>
    </w:p>
    <w:p w14:paraId="68034847" w14:textId="15CC7BD3" w:rsidR="00936B73" w:rsidRPr="00936B73" w:rsidRDefault="00936B73" w:rsidP="00936B73">
      <w:r>
        <w:rPr>
          <w:noProof/>
        </w:rPr>
        <w:drawing>
          <wp:inline distT="0" distB="0" distL="0" distR="0" wp14:anchorId="60B70CE4" wp14:editId="1AC2369C">
            <wp:extent cx="5943600" cy="454152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4541520"/>
                    </a:xfrm>
                    <a:prstGeom prst="rect">
                      <a:avLst/>
                    </a:prstGeom>
                  </pic:spPr>
                </pic:pic>
              </a:graphicData>
            </a:graphic>
          </wp:inline>
        </w:drawing>
      </w:r>
    </w:p>
    <w:p w14:paraId="06FAE8DC" w14:textId="3B8615D0" w:rsidR="00627F7A" w:rsidRDefault="00627F7A" w:rsidP="00627F7A">
      <w:pPr>
        <w:pStyle w:val="Heading4"/>
      </w:pPr>
      <w:r>
        <w:t>Message #</w:t>
      </w:r>
    </w:p>
    <w:p w14:paraId="21FFA80D" w14:textId="3B289B6D" w:rsidR="00627F7A" w:rsidRPr="00627F7A" w:rsidRDefault="00D343C4" w:rsidP="00627F7A">
      <w:r>
        <w:t>Enter a message number to search for.</w:t>
      </w:r>
    </w:p>
    <w:p w14:paraId="56FF0E70" w14:textId="4D5FA706" w:rsidR="00627F7A" w:rsidRDefault="00627F7A" w:rsidP="00627F7A">
      <w:pPr>
        <w:pStyle w:val="Heading4"/>
      </w:pPr>
      <w:r>
        <w:t>Table Name</w:t>
      </w:r>
    </w:p>
    <w:p w14:paraId="69977009" w14:textId="357A635D" w:rsidR="00627F7A" w:rsidRPr="00627F7A" w:rsidRDefault="00D343C4" w:rsidP="00627F7A">
      <w:r>
        <w:t>Enter a table name to search for.</w:t>
      </w:r>
    </w:p>
    <w:p w14:paraId="3D55073F" w14:textId="6B8979B4" w:rsidR="00627F7A" w:rsidRDefault="00627F7A" w:rsidP="00627F7A">
      <w:pPr>
        <w:pStyle w:val="Heading4"/>
      </w:pPr>
      <w:r>
        <w:t>Field Name</w:t>
      </w:r>
    </w:p>
    <w:p w14:paraId="140EDD36" w14:textId="7FCF7D07" w:rsidR="00627F7A" w:rsidRPr="00627F7A" w:rsidRDefault="00D343C4" w:rsidP="00627F7A">
      <w:r>
        <w:t>Enter a field name to search for.</w:t>
      </w:r>
    </w:p>
    <w:p w14:paraId="43C733BE" w14:textId="0686BEDF" w:rsidR="00627F7A" w:rsidRDefault="00627F7A" w:rsidP="00627F7A">
      <w:pPr>
        <w:pStyle w:val="Heading4"/>
      </w:pPr>
      <w:r>
        <w:t>Frame Name</w:t>
      </w:r>
    </w:p>
    <w:p w14:paraId="283490DE" w14:textId="574C5BC2" w:rsidR="00C03B59" w:rsidRDefault="00D343C4" w:rsidP="00C03B59">
      <w:r>
        <w:t>Enter a frame name to search for.</w:t>
      </w:r>
    </w:p>
    <w:p w14:paraId="6AA5B235" w14:textId="6F2F667E" w:rsidR="00627F7A" w:rsidRDefault="00627F7A" w:rsidP="00627F7A">
      <w:pPr>
        <w:pStyle w:val="Heading4"/>
      </w:pPr>
      <w:r>
        <w:t>Glossary Only – Toggle Box</w:t>
      </w:r>
    </w:p>
    <w:p w14:paraId="71B289B2" w14:textId="260AA8E0" w:rsidR="00627F7A" w:rsidRDefault="00627F7A" w:rsidP="00627F7A">
      <w:r>
        <w:t xml:space="preserve">To </w:t>
      </w:r>
      <w:r w:rsidR="002D3D22">
        <w:t>only search for help items from a glossary</w:t>
      </w:r>
      <w:r>
        <w:t xml:space="preserve">, make sure that the </w:t>
      </w:r>
      <w:r w:rsidR="002D3D22">
        <w:t>Glossary Only</w:t>
      </w:r>
      <w:r>
        <w:t xml:space="preserve"> toggle box is checked.</w:t>
      </w:r>
    </w:p>
    <w:p w14:paraId="27E94CB4" w14:textId="2AEB0AE0" w:rsidR="00627F7A" w:rsidRDefault="00627F7A" w:rsidP="00627F7A">
      <w:pPr>
        <w:pStyle w:val="Heading4"/>
      </w:pPr>
      <w:r>
        <w:t>Auto Created? – Toggle Box</w:t>
      </w:r>
    </w:p>
    <w:p w14:paraId="3C3053A8" w14:textId="6C32D733" w:rsidR="00627F7A" w:rsidRDefault="00627F7A" w:rsidP="00627F7A">
      <w:r>
        <w:t xml:space="preserve">To </w:t>
      </w:r>
      <w:r w:rsidR="002D3D22">
        <w:t>only search for help items that are marked as Auto Created</w:t>
      </w:r>
      <w:r>
        <w:t xml:space="preserve">, make sure that the </w:t>
      </w:r>
      <w:r w:rsidR="002D3D22">
        <w:t>AutoCreated</w:t>
      </w:r>
      <w:r>
        <w:t xml:space="preserve"> toggle box is checked.</w:t>
      </w:r>
    </w:p>
    <w:p w14:paraId="7424179F" w14:textId="1E5E3266" w:rsidR="002B6A2D" w:rsidRDefault="002B6A2D" w:rsidP="002B6A2D">
      <w:pPr>
        <w:pStyle w:val="Heading3"/>
      </w:pPr>
      <w:bookmarkStart w:id="256" w:name="_Toc45559641"/>
      <w:r>
        <w:t>View Help</w:t>
      </w:r>
      <w:bookmarkEnd w:id="256"/>
    </w:p>
    <w:p w14:paraId="1EC024BC" w14:textId="3D6E646C" w:rsidR="00936B73" w:rsidRPr="00936B73" w:rsidRDefault="00936B73" w:rsidP="00936B73">
      <w:r>
        <w:rPr>
          <w:noProof/>
        </w:rPr>
        <w:drawing>
          <wp:inline distT="0" distB="0" distL="0" distR="0" wp14:anchorId="4F0F5A86" wp14:editId="5FC7BAC8">
            <wp:extent cx="5943600" cy="4391246"/>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9410" cy="4395538"/>
                    </a:xfrm>
                    <a:prstGeom prst="rect">
                      <a:avLst/>
                    </a:prstGeom>
                  </pic:spPr>
                </pic:pic>
              </a:graphicData>
            </a:graphic>
          </wp:inline>
        </w:drawing>
      </w:r>
    </w:p>
    <w:p w14:paraId="7B5A31C4" w14:textId="77777777" w:rsidR="00627F7A" w:rsidRDefault="00627F7A" w:rsidP="00627F7A">
      <w:pPr>
        <w:pStyle w:val="Heading4"/>
      </w:pPr>
      <w:r>
        <w:t>UPDATE</w:t>
      </w:r>
    </w:p>
    <w:p w14:paraId="4E342EBA" w14:textId="04D2EE79" w:rsidR="00627F7A" w:rsidRDefault="00627F7A" w:rsidP="00627F7A">
      <w:r>
        <w:t xml:space="preserve">To change the currently selected </w:t>
      </w:r>
      <w:r w:rsidR="002D3D22">
        <w:t>Help Item</w:t>
      </w:r>
      <w:r>
        <w:t xml:space="preserve">, simply click the </w:t>
      </w:r>
      <w:r>
        <w:rPr>
          <w:b/>
          <w:bCs/>
          <w:i/>
          <w:iCs/>
          <w:u w:val="single"/>
        </w:rPr>
        <w:t>“Update</w:t>
      </w:r>
      <w:r>
        <w:t xml:space="preserve">” button at the bottom of the screen.  </w:t>
      </w:r>
    </w:p>
    <w:p w14:paraId="42F17F98" w14:textId="77777777" w:rsidR="00627F7A" w:rsidRDefault="00627F7A" w:rsidP="00627F7A">
      <w:pPr>
        <w:pStyle w:val="Heading4"/>
      </w:pPr>
      <w:r>
        <w:t>ADD</w:t>
      </w:r>
    </w:p>
    <w:p w14:paraId="45B8C4E2" w14:textId="22651540" w:rsidR="00627F7A" w:rsidRPr="00E64A2B" w:rsidRDefault="00627F7A" w:rsidP="00627F7A">
      <w:r>
        <w:t xml:space="preserve">Click the </w:t>
      </w:r>
      <w:r>
        <w:rPr>
          <w:b/>
          <w:bCs/>
          <w:i/>
          <w:iCs/>
          <w:u w:val="single"/>
        </w:rPr>
        <w:t>“Add”</w:t>
      </w:r>
      <w:r>
        <w:t xml:space="preserve"> button</w:t>
      </w:r>
      <w:r w:rsidRPr="00167C88">
        <w:t xml:space="preserve"> </w:t>
      </w:r>
      <w:r>
        <w:t xml:space="preserve">at the bottom of the screen to add a new </w:t>
      </w:r>
      <w:r w:rsidR="002D3D22">
        <w:t>Help Item</w:t>
      </w:r>
      <w:r>
        <w:t>.</w:t>
      </w:r>
    </w:p>
    <w:p w14:paraId="5C65E3B2" w14:textId="77777777" w:rsidR="00627F7A" w:rsidRDefault="00627F7A" w:rsidP="00627F7A">
      <w:pPr>
        <w:pStyle w:val="Heading4"/>
      </w:pPr>
      <w:r>
        <w:t>COPY</w:t>
      </w:r>
    </w:p>
    <w:p w14:paraId="4BDD1C73" w14:textId="0FB9FD9F" w:rsidR="00627F7A" w:rsidRPr="00F132A9" w:rsidRDefault="00627F7A" w:rsidP="00627F7A">
      <w:r>
        <w:t xml:space="preserve">Click the </w:t>
      </w:r>
      <w:r>
        <w:rPr>
          <w:b/>
          <w:bCs/>
          <w:i/>
          <w:iCs/>
          <w:u w:val="single"/>
        </w:rPr>
        <w:t>“Copy”</w:t>
      </w:r>
      <w:r>
        <w:t xml:space="preserve"> button to copy information from the currently selected </w:t>
      </w:r>
      <w:r w:rsidR="002D3D22">
        <w:t>Help Item</w:t>
      </w:r>
      <w:r>
        <w:t>.</w:t>
      </w:r>
    </w:p>
    <w:p w14:paraId="7C993A1F" w14:textId="77777777" w:rsidR="00627F7A" w:rsidRDefault="00627F7A" w:rsidP="00627F7A">
      <w:pPr>
        <w:pStyle w:val="Heading4"/>
      </w:pPr>
      <w:r>
        <w:t>DELETE</w:t>
      </w:r>
    </w:p>
    <w:p w14:paraId="1D57A901" w14:textId="5232436E" w:rsidR="00627F7A" w:rsidRDefault="00627F7A" w:rsidP="00627F7A">
      <w:r>
        <w:t xml:space="preserve">To delete the currently selected </w:t>
      </w:r>
      <w:r w:rsidR="002D3D22">
        <w:t>Help Item</w:t>
      </w:r>
      <w:r>
        <w:t xml:space="preserve">, simply press the </w:t>
      </w:r>
      <w:r w:rsidRPr="00B86B9F">
        <w:rPr>
          <w:b/>
          <w:bCs/>
          <w:i/>
          <w:iCs/>
          <w:u w:val="single"/>
        </w:rPr>
        <w:t>"D"</w:t>
      </w:r>
      <w:r>
        <w:t xml:space="preserve"> key.  Alternatively, click the </w:t>
      </w:r>
      <w:r>
        <w:rPr>
          <w:b/>
          <w:bCs/>
          <w:i/>
          <w:iCs/>
          <w:u w:val="single"/>
        </w:rPr>
        <w:t>“Delete”</w:t>
      </w:r>
      <w:r>
        <w:t xml:space="preserve"> button at the bottom of the screen.</w:t>
      </w:r>
    </w:p>
    <w:p w14:paraId="46FB5B03" w14:textId="77777777" w:rsidR="00627F7A" w:rsidRDefault="00627F7A" w:rsidP="00627F7A">
      <w:pPr>
        <w:pStyle w:val="Heading4"/>
      </w:pPr>
      <w:r>
        <w:t>NEXT</w:t>
      </w:r>
    </w:p>
    <w:p w14:paraId="33DF5F27" w14:textId="37CB43CD" w:rsidR="00627F7A" w:rsidRDefault="00627F7A" w:rsidP="00627F7A">
      <w:r>
        <w:t xml:space="preserve">Press </w:t>
      </w:r>
      <w:r w:rsidRPr="00B86B9F">
        <w:rPr>
          <w:b/>
          <w:bCs/>
          <w:i/>
          <w:iCs/>
          <w:u w:val="single"/>
        </w:rPr>
        <w:t>"N"</w:t>
      </w:r>
      <w:r>
        <w:t xml:space="preserve"> (Next) to find next </w:t>
      </w:r>
      <w:r w:rsidR="002D3D22">
        <w:t xml:space="preserve">Help Item </w:t>
      </w:r>
      <w:r>
        <w:t xml:space="preserve">to view or modify. Alternatively, press the </w:t>
      </w:r>
      <w:r>
        <w:rPr>
          <w:b/>
          <w:bCs/>
          <w:i/>
          <w:iCs/>
          <w:u w:val="single"/>
        </w:rPr>
        <w:t>“Right Arrow”</w:t>
      </w:r>
      <w:r>
        <w:t xml:space="preserve"> on the screen.</w:t>
      </w:r>
    </w:p>
    <w:p w14:paraId="1B522593" w14:textId="77777777" w:rsidR="00627F7A" w:rsidRDefault="00627F7A" w:rsidP="00627F7A">
      <w:pPr>
        <w:pStyle w:val="Heading4"/>
      </w:pPr>
      <w:r>
        <w:t>PREVIOUS</w:t>
      </w:r>
    </w:p>
    <w:p w14:paraId="39783A0A" w14:textId="76C3ED40" w:rsidR="00627F7A" w:rsidRDefault="00627F7A" w:rsidP="00627F7A">
      <w:r>
        <w:t xml:space="preserve">Press </w:t>
      </w:r>
      <w:r w:rsidRPr="00B86B9F">
        <w:rPr>
          <w:b/>
          <w:bCs/>
          <w:i/>
          <w:iCs/>
          <w:u w:val="single"/>
        </w:rPr>
        <w:t>"P"</w:t>
      </w:r>
      <w:r>
        <w:t xml:space="preserve"> (Previous) to find previous </w:t>
      </w:r>
      <w:r w:rsidR="002D3D22">
        <w:t xml:space="preserve">Help Item </w:t>
      </w:r>
      <w:r>
        <w:t>to view or modify.</w:t>
      </w:r>
      <w:r w:rsidRPr="00EA7FC0">
        <w:t xml:space="preserve"> </w:t>
      </w:r>
      <w:r>
        <w:t xml:space="preserve">Alternatively, press the </w:t>
      </w:r>
      <w:r>
        <w:rPr>
          <w:b/>
          <w:bCs/>
          <w:i/>
          <w:iCs/>
          <w:u w:val="single"/>
        </w:rPr>
        <w:t>“Left Arrow”</w:t>
      </w:r>
      <w:r>
        <w:t xml:space="preserve"> on the screen.</w:t>
      </w:r>
    </w:p>
    <w:p w14:paraId="5080D473" w14:textId="45270D02" w:rsidR="002B6A2D" w:rsidRDefault="002B6A2D" w:rsidP="002B6A2D">
      <w:pPr>
        <w:pStyle w:val="Heading3"/>
      </w:pPr>
      <w:bookmarkStart w:id="257" w:name="_Toc45559642"/>
      <w:r>
        <w:t>Add/Update Help</w:t>
      </w:r>
      <w:bookmarkEnd w:id="257"/>
    </w:p>
    <w:p w14:paraId="062ADD79" w14:textId="092D359A" w:rsidR="00936B73" w:rsidRPr="00936B73" w:rsidRDefault="00936B73" w:rsidP="00936B73">
      <w:r>
        <w:rPr>
          <w:noProof/>
        </w:rPr>
        <w:drawing>
          <wp:inline distT="0" distB="0" distL="0" distR="0" wp14:anchorId="266E1263" wp14:editId="2393D93A">
            <wp:extent cx="5943600" cy="4545330"/>
            <wp:effectExtent l="0" t="0" r="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4545330"/>
                    </a:xfrm>
                    <a:prstGeom prst="rect">
                      <a:avLst/>
                    </a:prstGeom>
                  </pic:spPr>
                </pic:pic>
              </a:graphicData>
            </a:graphic>
          </wp:inline>
        </w:drawing>
      </w:r>
    </w:p>
    <w:p w14:paraId="2E46462C" w14:textId="77777777" w:rsidR="00627F7A" w:rsidRDefault="00627F7A" w:rsidP="00627F7A">
      <w:pPr>
        <w:pStyle w:val="Heading4"/>
      </w:pPr>
      <w:r>
        <w:t>SAVE</w:t>
      </w:r>
    </w:p>
    <w:p w14:paraId="58FEC526" w14:textId="01DF2E1B" w:rsidR="00627F7A" w:rsidRDefault="00627F7A" w:rsidP="00627F7A">
      <w:r>
        <w:t xml:space="preserve">Click the </w:t>
      </w:r>
      <w:r>
        <w:rPr>
          <w:b/>
          <w:bCs/>
          <w:i/>
          <w:iCs/>
          <w:u w:val="single"/>
        </w:rPr>
        <w:t>“Save”</w:t>
      </w:r>
      <w:r>
        <w:t xml:space="preserve"> button to save all changes to the current </w:t>
      </w:r>
      <w:r w:rsidR="002D3D22">
        <w:t>Help Item</w:t>
      </w:r>
      <w:r>
        <w:t>.</w:t>
      </w:r>
    </w:p>
    <w:p w14:paraId="40DE215D" w14:textId="77777777" w:rsidR="00627F7A" w:rsidRDefault="00627F7A" w:rsidP="00627F7A">
      <w:pPr>
        <w:pStyle w:val="Heading4"/>
      </w:pPr>
      <w:r>
        <w:t>RESET</w:t>
      </w:r>
    </w:p>
    <w:p w14:paraId="24B2CF78" w14:textId="77777777" w:rsidR="00627F7A" w:rsidRPr="00096EBD" w:rsidRDefault="00627F7A" w:rsidP="00627F7A">
      <w:r>
        <w:t xml:space="preserve">Click the </w:t>
      </w:r>
      <w:r>
        <w:rPr>
          <w:b/>
          <w:bCs/>
          <w:i/>
          <w:iCs/>
          <w:u w:val="single"/>
        </w:rPr>
        <w:t>“Reset”</w:t>
      </w:r>
      <w:r>
        <w:t xml:space="preserve"> button to reset all fields to their original state.</w:t>
      </w:r>
    </w:p>
    <w:p w14:paraId="7ACDEA88" w14:textId="77777777" w:rsidR="00627F7A" w:rsidRDefault="00627F7A" w:rsidP="00627F7A">
      <w:pPr>
        <w:pStyle w:val="Heading4"/>
      </w:pPr>
      <w:r>
        <w:t>CANCEL</w:t>
      </w:r>
    </w:p>
    <w:p w14:paraId="48AB6F99" w14:textId="513106BE" w:rsidR="00627F7A" w:rsidRPr="00DF6BEC" w:rsidRDefault="00627F7A" w:rsidP="00627F7A">
      <w:r>
        <w:t xml:space="preserve">Click the </w:t>
      </w:r>
      <w:r>
        <w:rPr>
          <w:b/>
          <w:bCs/>
          <w:i/>
          <w:iCs/>
          <w:u w:val="single"/>
        </w:rPr>
        <w:t>“Cancel”</w:t>
      </w:r>
      <w:r>
        <w:t xml:space="preserve"> button to cancel all changes to the </w:t>
      </w:r>
      <w:r w:rsidR="002D3D22">
        <w:t xml:space="preserve">Help Item </w:t>
      </w:r>
      <w:r>
        <w:t>without saving.</w:t>
      </w:r>
    </w:p>
    <w:p w14:paraId="6FE1DFBC" w14:textId="77777777" w:rsidR="00627F7A" w:rsidRDefault="00627F7A" w:rsidP="00627F7A">
      <w:pPr>
        <w:pStyle w:val="Heading4"/>
      </w:pPr>
      <w:r>
        <w:t>NEXT</w:t>
      </w:r>
    </w:p>
    <w:p w14:paraId="475125AF" w14:textId="417C2935" w:rsidR="00627F7A" w:rsidRDefault="00627F7A" w:rsidP="00627F7A">
      <w:r>
        <w:t xml:space="preserve">Press </w:t>
      </w:r>
      <w:r w:rsidRPr="00B86B9F">
        <w:rPr>
          <w:b/>
          <w:bCs/>
          <w:i/>
          <w:iCs/>
          <w:u w:val="single"/>
        </w:rPr>
        <w:t>"N"</w:t>
      </w:r>
      <w:r>
        <w:t xml:space="preserve"> (Next) to find next </w:t>
      </w:r>
      <w:r w:rsidR="002D3D22">
        <w:t xml:space="preserve">Help Item </w:t>
      </w:r>
      <w:r>
        <w:t xml:space="preserve">to view or modify. Alternatively, press the </w:t>
      </w:r>
      <w:r>
        <w:rPr>
          <w:b/>
          <w:bCs/>
          <w:i/>
          <w:iCs/>
          <w:u w:val="single"/>
        </w:rPr>
        <w:t>“Right Arrow”</w:t>
      </w:r>
      <w:r>
        <w:t xml:space="preserve"> on the screen.</w:t>
      </w:r>
    </w:p>
    <w:p w14:paraId="0F1F841E" w14:textId="77777777" w:rsidR="00627F7A" w:rsidRDefault="00627F7A" w:rsidP="00627F7A">
      <w:pPr>
        <w:pStyle w:val="Heading4"/>
      </w:pPr>
      <w:r>
        <w:t>PREVIOUS</w:t>
      </w:r>
    </w:p>
    <w:p w14:paraId="471C28B2" w14:textId="0C557DAD" w:rsidR="00627F7A" w:rsidRDefault="00627F7A" w:rsidP="00627F7A">
      <w:r>
        <w:t xml:space="preserve">Press </w:t>
      </w:r>
      <w:r w:rsidRPr="00B86B9F">
        <w:rPr>
          <w:b/>
          <w:bCs/>
          <w:i/>
          <w:iCs/>
          <w:u w:val="single"/>
        </w:rPr>
        <w:t>"P"</w:t>
      </w:r>
      <w:r>
        <w:t xml:space="preserve"> (Previous) to find previous </w:t>
      </w:r>
      <w:r w:rsidR="002D3D22">
        <w:t xml:space="preserve">Help Item </w:t>
      </w:r>
      <w:r>
        <w:t>to view or modify.</w:t>
      </w:r>
      <w:r w:rsidRPr="00EA7FC0">
        <w:t xml:space="preserve"> </w:t>
      </w:r>
      <w:r>
        <w:t xml:space="preserve">Alternatively, press the </w:t>
      </w:r>
      <w:r>
        <w:rPr>
          <w:b/>
          <w:bCs/>
          <w:i/>
          <w:iCs/>
          <w:u w:val="single"/>
        </w:rPr>
        <w:t>“Left Arrow”</w:t>
      </w:r>
      <w:r>
        <w:t xml:space="preserve"> on the screen.</w:t>
      </w:r>
    </w:p>
    <w:p w14:paraId="46C3025B" w14:textId="77777777" w:rsidR="007D1C4A" w:rsidRDefault="007D1C4A" w:rsidP="00627F7A"/>
    <w:p w14:paraId="248FF6D2" w14:textId="300D9264" w:rsidR="002B6A2D" w:rsidRDefault="002B6A2D" w:rsidP="002B6A2D">
      <w:pPr>
        <w:pStyle w:val="Heading3"/>
      </w:pPr>
      <w:bookmarkStart w:id="258" w:name="_Toc45559643"/>
      <w:r>
        <w:t>Add/Update Help Field Definitions</w:t>
      </w:r>
      <w:bookmarkEnd w:id="258"/>
    </w:p>
    <w:p w14:paraId="509FC751" w14:textId="709C9A25" w:rsidR="00627F7A" w:rsidRDefault="00627F7A" w:rsidP="00627F7A">
      <w:pPr>
        <w:pStyle w:val="Heading4"/>
      </w:pPr>
      <w:r>
        <w:t>Review? – Toggle Box</w:t>
      </w:r>
    </w:p>
    <w:p w14:paraId="1CAE5CA6" w14:textId="6DE573F5" w:rsidR="00627F7A" w:rsidRDefault="00627F7A" w:rsidP="00627F7A">
      <w:r>
        <w:t xml:space="preserve">To </w:t>
      </w:r>
      <w:r w:rsidR="007C42A4">
        <w:t>mark this form as needing review</w:t>
      </w:r>
      <w:r>
        <w:t xml:space="preserve">, make sure that the </w:t>
      </w:r>
      <w:r w:rsidR="007C42A4">
        <w:t>Review</w:t>
      </w:r>
      <w:r>
        <w:t xml:space="preserve"> toggle box is checked.</w:t>
      </w:r>
    </w:p>
    <w:p w14:paraId="4F2AFC15" w14:textId="0D705807" w:rsidR="00627F7A" w:rsidRDefault="00627F7A" w:rsidP="00627F7A">
      <w:pPr>
        <w:pStyle w:val="Heading4"/>
      </w:pPr>
      <w:r>
        <w:t>Show in Glossary? – Toggle Box</w:t>
      </w:r>
    </w:p>
    <w:p w14:paraId="3F157E95" w14:textId="5A20BDF6" w:rsidR="00627F7A" w:rsidRDefault="00627F7A" w:rsidP="00627F7A">
      <w:r>
        <w:t xml:space="preserve">To </w:t>
      </w:r>
      <w:r w:rsidR="007C42A4">
        <w:t>show this form in the glossary</w:t>
      </w:r>
      <w:r>
        <w:t xml:space="preserve">, make sure that the </w:t>
      </w:r>
      <w:r w:rsidR="007C42A4">
        <w:t>Show in Glossary</w:t>
      </w:r>
      <w:r>
        <w:t xml:space="preserve"> toggle box is checked.</w:t>
      </w:r>
    </w:p>
    <w:p w14:paraId="667420A5" w14:textId="29EDAD02" w:rsidR="00627F7A" w:rsidRDefault="00627F7A" w:rsidP="00627F7A">
      <w:pPr>
        <w:pStyle w:val="Heading4"/>
      </w:pPr>
      <w:r>
        <w:t>Field Name</w:t>
      </w:r>
    </w:p>
    <w:p w14:paraId="1E12DC80" w14:textId="5A3BBA35" w:rsidR="00627F7A" w:rsidRPr="00627F7A" w:rsidRDefault="007C42A4" w:rsidP="00627F7A">
      <w:r>
        <w:t>Enter a field name for this Help information.</w:t>
      </w:r>
    </w:p>
    <w:p w14:paraId="10154CBC" w14:textId="54A1EBDF" w:rsidR="00627F7A" w:rsidRDefault="00627F7A" w:rsidP="00627F7A">
      <w:pPr>
        <w:pStyle w:val="Heading4"/>
      </w:pPr>
      <w:bookmarkStart w:id="259" w:name="_Hlk45281219"/>
      <w:r>
        <w:t>Title</w:t>
      </w:r>
    </w:p>
    <w:bookmarkEnd w:id="259"/>
    <w:p w14:paraId="26A7936C" w14:textId="5F18611A" w:rsidR="007C42A4" w:rsidRPr="00627F7A" w:rsidRDefault="007C42A4" w:rsidP="007C42A4">
      <w:r>
        <w:t>Enter a title for this Help information.</w:t>
      </w:r>
    </w:p>
    <w:p w14:paraId="1C2D8644" w14:textId="2D35E28A" w:rsidR="00627F7A" w:rsidRDefault="00627F7A" w:rsidP="00627F7A">
      <w:pPr>
        <w:pStyle w:val="Heading4"/>
      </w:pPr>
      <w:r>
        <w:t>File Name</w:t>
      </w:r>
    </w:p>
    <w:p w14:paraId="456C8528" w14:textId="1EBCE582" w:rsidR="007C42A4" w:rsidRPr="00627F7A" w:rsidRDefault="007C42A4" w:rsidP="007C42A4">
      <w:r>
        <w:t>Enter a file name for this Help information.</w:t>
      </w:r>
    </w:p>
    <w:p w14:paraId="19849A80" w14:textId="533CBA07" w:rsidR="00627F7A" w:rsidRDefault="00627F7A" w:rsidP="00627F7A">
      <w:pPr>
        <w:pStyle w:val="Heading4"/>
      </w:pPr>
      <w:r>
        <w:t>Frame Name</w:t>
      </w:r>
    </w:p>
    <w:p w14:paraId="4FBD8158" w14:textId="5AFCA62C" w:rsidR="007C42A4" w:rsidRPr="00627F7A" w:rsidRDefault="007C42A4" w:rsidP="007C42A4">
      <w:r>
        <w:t>Enter a frame name for this Help information.</w:t>
      </w:r>
    </w:p>
    <w:p w14:paraId="0F27D208" w14:textId="7734C349" w:rsidR="00627F7A" w:rsidRDefault="00627F7A" w:rsidP="00627F7A">
      <w:pPr>
        <w:pStyle w:val="Heading4"/>
      </w:pPr>
      <w:r>
        <w:t>Help Contents</w:t>
      </w:r>
    </w:p>
    <w:p w14:paraId="3E34BD3B" w14:textId="468F7120" w:rsidR="00627F7A" w:rsidRPr="00627F7A" w:rsidRDefault="007C42A4" w:rsidP="00627F7A">
      <w:r>
        <w:t>Enter all the desired help contents for this Help Information.</w:t>
      </w:r>
    </w:p>
    <w:p w14:paraId="05B132DC" w14:textId="084C6810" w:rsidR="00627F7A" w:rsidRDefault="00627F7A" w:rsidP="00627F7A">
      <w:pPr>
        <w:pStyle w:val="Heading4"/>
      </w:pPr>
      <w:r>
        <w:t>Modified By</w:t>
      </w:r>
    </w:p>
    <w:p w14:paraId="7640E94D" w14:textId="1A46122F" w:rsidR="00627F7A" w:rsidRPr="00627F7A" w:rsidRDefault="007C42A4" w:rsidP="00627F7A">
      <w:r>
        <w:t>Enter the username of the last user to modify this help section.</w:t>
      </w:r>
    </w:p>
    <w:p w14:paraId="79F8CD01" w14:textId="334337B8" w:rsidR="00627F7A" w:rsidRDefault="00627F7A" w:rsidP="00627F7A">
      <w:pPr>
        <w:pStyle w:val="Heading4"/>
      </w:pPr>
      <w:r>
        <w:t>Last Modified</w:t>
      </w:r>
    </w:p>
    <w:p w14:paraId="34BD545A" w14:textId="77F51F5C" w:rsidR="00627F7A" w:rsidRDefault="007C42A4" w:rsidP="00627F7A">
      <w:r>
        <w:t>Enter the date on which this help section was last modified.</w:t>
      </w:r>
    </w:p>
    <w:p w14:paraId="11C11325" w14:textId="642B9025" w:rsidR="007D1C4A" w:rsidRDefault="007D1C4A" w:rsidP="00627F7A"/>
    <w:p w14:paraId="7645CED4" w14:textId="4A2BBB18" w:rsidR="007D1C4A" w:rsidRDefault="007D1C4A" w:rsidP="00627F7A"/>
    <w:p w14:paraId="0AB57112" w14:textId="0781B55F" w:rsidR="007D1C4A" w:rsidRDefault="007D1C4A" w:rsidP="00627F7A"/>
    <w:p w14:paraId="1617A2D4" w14:textId="14192239" w:rsidR="007D1C4A" w:rsidRDefault="007D1C4A" w:rsidP="00627F7A"/>
    <w:p w14:paraId="23429783" w14:textId="126D1AB2" w:rsidR="007D1C4A" w:rsidRDefault="007D1C4A" w:rsidP="00627F7A"/>
    <w:p w14:paraId="7EA5E3BF" w14:textId="4652F5D3" w:rsidR="007D1C4A" w:rsidRDefault="007D1C4A" w:rsidP="00627F7A"/>
    <w:p w14:paraId="77AD77B1" w14:textId="6F3345EF" w:rsidR="007D1C4A" w:rsidRDefault="007D1C4A" w:rsidP="00627F7A"/>
    <w:p w14:paraId="1D0ED37E" w14:textId="1643C04B" w:rsidR="007D1C4A" w:rsidRDefault="007D1C4A" w:rsidP="00627F7A"/>
    <w:p w14:paraId="4034C208" w14:textId="0F9C960E" w:rsidR="007D1C4A" w:rsidRDefault="007D1C4A" w:rsidP="00627F7A"/>
    <w:p w14:paraId="05355AFA" w14:textId="77777777" w:rsidR="007D1C4A" w:rsidRPr="00627F7A" w:rsidRDefault="007D1C4A" w:rsidP="00627F7A"/>
    <w:p w14:paraId="03A66B7F" w14:textId="318A3DCD" w:rsidR="00C03B59" w:rsidRDefault="00704298" w:rsidP="00C03B59">
      <w:pPr>
        <w:pStyle w:val="Heading2"/>
      </w:pPr>
      <w:bookmarkStart w:id="260" w:name="_Toc45559644"/>
      <w:r>
        <w:t>Popup Menu Maintenance</w:t>
      </w:r>
      <w:r w:rsidR="00C03B59">
        <w:t xml:space="preserve"> [NK3]</w:t>
      </w:r>
      <w:bookmarkEnd w:id="260"/>
    </w:p>
    <w:p w14:paraId="1F71B89E" w14:textId="0FAED0F6" w:rsidR="001C3EA0" w:rsidRPr="001C3EA0" w:rsidRDefault="001C3EA0" w:rsidP="001C3EA0">
      <w:pPr>
        <w:pStyle w:val="Heading3"/>
      </w:pPr>
      <w:bookmarkStart w:id="261" w:name="_Toc45559645"/>
      <w:r>
        <w:t>Overview</w:t>
      </w:r>
      <w:bookmarkEnd w:id="261"/>
    </w:p>
    <w:p w14:paraId="3C99B2A1" w14:textId="77777777" w:rsidR="00FE37A7" w:rsidRPr="00D6368B" w:rsidRDefault="00FE37A7" w:rsidP="001C3EA0">
      <w:r w:rsidRPr="00D6368B">
        <w:t>The Popup Maintenance is the master file that ultimately allows each user to define their POPUP icon to show the files, reports, inquires and utilities that they most often use.  Once defined, the user can access their favorites from any screen in Advantzware.</w:t>
      </w:r>
    </w:p>
    <w:p w14:paraId="6153DDFA" w14:textId="403EBB5B" w:rsidR="001C3EA0" w:rsidRDefault="001C3EA0" w:rsidP="001C3EA0">
      <w:pPr>
        <w:rPr>
          <w:rFonts w:ascii="Calibri" w:hAnsi="Calibri" w:cs="Calibri"/>
        </w:rPr>
      </w:pPr>
      <w:r w:rsidRPr="00D56F1E">
        <w:rPr>
          <w:rFonts w:ascii="Calibri" w:hAnsi="Calibri" w:cs="Calibri"/>
        </w:rPr>
        <w:t xml:space="preserve">This provides the ability to customize to the </w:t>
      </w:r>
      <w:r w:rsidR="00D6368B" w:rsidRPr="00D6368B">
        <w:rPr>
          <w:rFonts w:ascii="Calibri" w:hAnsi="Calibri" w:cs="Calibri"/>
          <w:b/>
          <w:bCs/>
          <w:i/>
          <w:iCs/>
          <w:u w:val="single"/>
        </w:rPr>
        <w:t>“</w:t>
      </w:r>
      <w:r w:rsidRPr="00D6368B">
        <w:rPr>
          <w:rFonts w:ascii="Calibri" w:hAnsi="Calibri" w:cs="Calibri"/>
          <w:b/>
          <w:bCs/>
          <w:i/>
          <w:iCs/>
          <w:u w:val="single"/>
        </w:rPr>
        <w:t>F6</w:t>
      </w:r>
      <w:r w:rsidR="00D6368B" w:rsidRPr="00D6368B">
        <w:rPr>
          <w:rFonts w:ascii="Calibri" w:hAnsi="Calibri" w:cs="Calibri"/>
          <w:b/>
          <w:bCs/>
          <w:i/>
          <w:iCs/>
          <w:u w:val="single"/>
        </w:rPr>
        <w:t>”</w:t>
      </w:r>
      <w:r w:rsidRPr="00D56F1E">
        <w:rPr>
          <w:rFonts w:ascii="Calibri" w:hAnsi="Calibri" w:cs="Calibri"/>
        </w:rPr>
        <w:t xml:space="preserve"> Pop</w:t>
      </w:r>
      <w:r w:rsidR="00D6368B">
        <w:rPr>
          <w:rFonts w:ascii="Calibri" w:hAnsi="Calibri" w:cs="Calibri"/>
        </w:rPr>
        <w:t>u</w:t>
      </w:r>
      <w:r w:rsidRPr="00D56F1E">
        <w:rPr>
          <w:rFonts w:ascii="Calibri" w:hAnsi="Calibri" w:cs="Calibri"/>
        </w:rPr>
        <w:t xml:space="preserve">p Menu which may be used throughout the software.  Any file may be added to the </w:t>
      </w:r>
      <w:r w:rsidR="00D6368B" w:rsidRPr="00D56F1E">
        <w:rPr>
          <w:rFonts w:ascii="Calibri" w:hAnsi="Calibri" w:cs="Calibri"/>
        </w:rPr>
        <w:t>Pop</w:t>
      </w:r>
      <w:r w:rsidR="00D6368B">
        <w:rPr>
          <w:rFonts w:ascii="Calibri" w:hAnsi="Calibri" w:cs="Calibri"/>
        </w:rPr>
        <w:t>u</w:t>
      </w:r>
      <w:r w:rsidR="00D6368B" w:rsidRPr="00D56F1E">
        <w:rPr>
          <w:rFonts w:ascii="Calibri" w:hAnsi="Calibri" w:cs="Calibri"/>
        </w:rPr>
        <w:t xml:space="preserve">p </w:t>
      </w:r>
      <w:r w:rsidRPr="00D56F1E">
        <w:rPr>
          <w:rFonts w:ascii="Calibri" w:hAnsi="Calibri" w:cs="Calibri"/>
        </w:rPr>
        <w:t>window with this maintenance program.  To add a file to the menu, you must know the program name</w:t>
      </w:r>
      <w:r>
        <w:rPr>
          <w:rFonts w:ascii="Calibri" w:hAnsi="Calibri" w:cs="Calibri"/>
        </w:rPr>
        <w:t>.</w:t>
      </w:r>
      <w:r w:rsidRPr="00D56F1E">
        <w:rPr>
          <w:rFonts w:ascii="Calibri" w:hAnsi="Calibri" w:cs="Calibri"/>
        </w:rPr>
        <w:t xml:space="preserve"> To find the program name, simply press the </w:t>
      </w:r>
      <w:r w:rsidR="00D6368B" w:rsidRPr="00D6368B">
        <w:rPr>
          <w:rFonts w:ascii="Calibri" w:hAnsi="Calibri" w:cs="Calibri"/>
          <w:b/>
          <w:bCs/>
          <w:i/>
          <w:iCs/>
          <w:u w:val="single"/>
        </w:rPr>
        <w:t>“</w:t>
      </w:r>
      <w:r w:rsidRPr="00D6368B">
        <w:rPr>
          <w:rFonts w:ascii="Calibri" w:hAnsi="Calibri" w:cs="Calibri"/>
          <w:b/>
          <w:bCs/>
          <w:i/>
          <w:iCs/>
          <w:u w:val="single"/>
        </w:rPr>
        <w:t>F</w:t>
      </w:r>
      <w:r w:rsidR="00D6368B" w:rsidRPr="00D6368B">
        <w:rPr>
          <w:rFonts w:ascii="Calibri" w:hAnsi="Calibri" w:cs="Calibri"/>
          <w:b/>
          <w:bCs/>
          <w:i/>
          <w:iCs/>
          <w:u w:val="single"/>
        </w:rPr>
        <w:t>3”</w:t>
      </w:r>
      <w:r w:rsidRPr="00D56F1E">
        <w:rPr>
          <w:rFonts w:ascii="Calibri" w:hAnsi="Calibri" w:cs="Calibri"/>
        </w:rPr>
        <w:t xml:space="preserve"> Help Key from the file that you wish to display, write down the exact name and then add to the </w:t>
      </w:r>
      <w:r w:rsidR="00D6368B" w:rsidRPr="00D6368B">
        <w:rPr>
          <w:rFonts w:ascii="Calibri" w:hAnsi="Calibri" w:cs="Calibri"/>
          <w:b/>
          <w:bCs/>
          <w:i/>
          <w:iCs/>
          <w:u w:val="single"/>
        </w:rPr>
        <w:t>“F</w:t>
      </w:r>
      <w:r w:rsidR="00D6368B">
        <w:rPr>
          <w:rFonts w:ascii="Calibri" w:hAnsi="Calibri" w:cs="Calibri"/>
          <w:b/>
          <w:bCs/>
          <w:i/>
          <w:iCs/>
          <w:u w:val="single"/>
        </w:rPr>
        <w:t>6</w:t>
      </w:r>
      <w:r w:rsidR="00D6368B" w:rsidRPr="00D6368B">
        <w:rPr>
          <w:rFonts w:ascii="Calibri" w:hAnsi="Calibri" w:cs="Calibri"/>
          <w:b/>
          <w:bCs/>
          <w:i/>
          <w:iCs/>
          <w:u w:val="single"/>
        </w:rPr>
        <w:t>”</w:t>
      </w:r>
      <w:r w:rsidR="00D6368B">
        <w:rPr>
          <w:rFonts w:ascii="Calibri" w:hAnsi="Calibri" w:cs="Calibri"/>
          <w:b/>
          <w:bCs/>
          <w:i/>
          <w:iCs/>
          <w:u w:val="single"/>
        </w:rPr>
        <w:t xml:space="preserve"> </w:t>
      </w:r>
      <w:r w:rsidRPr="00D56F1E">
        <w:rPr>
          <w:rFonts w:ascii="Calibri" w:hAnsi="Calibri" w:cs="Calibri"/>
        </w:rPr>
        <w:t xml:space="preserve">Menu </w:t>
      </w:r>
      <w:r w:rsidR="00D6368B" w:rsidRPr="00D56F1E">
        <w:rPr>
          <w:rFonts w:ascii="Calibri" w:hAnsi="Calibri" w:cs="Calibri"/>
        </w:rPr>
        <w:t>Pop</w:t>
      </w:r>
      <w:r w:rsidR="00D6368B">
        <w:rPr>
          <w:rFonts w:ascii="Calibri" w:hAnsi="Calibri" w:cs="Calibri"/>
        </w:rPr>
        <w:t>u</w:t>
      </w:r>
      <w:r w:rsidR="00D6368B" w:rsidRPr="00D56F1E">
        <w:rPr>
          <w:rFonts w:ascii="Calibri" w:hAnsi="Calibri" w:cs="Calibri"/>
        </w:rPr>
        <w:t>p</w:t>
      </w:r>
      <w:r w:rsidRPr="00D56F1E">
        <w:rPr>
          <w:rFonts w:ascii="Calibri" w:hAnsi="Calibri" w:cs="Calibri"/>
        </w:rPr>
        <w:t>.</w:t>
      </w:r>
    </w:p>
    <w:p w14:paraId="23D8BD48" w14:textId="77777777" w:rsidR="00FE37A7" w:rsidRPr="00FE37A7" w:rsidRDefault="00FE37A7" w:rsidP="00FE37A7">
      <w:r w:rsidRPr="00FE37A7">
        <w:t>Each user can define their own Popup Maintenance via the Network Users administration.</w:t>
      </w:r>
    </w:p>
    <w:p w14:paraId="4E0BCF96" w14:textId="6C7164B8" w:rsidR="00FE37A7" w:rsidRPr="00FE37A7" w:rsidRDefault="00FE37A7" w:rsidP="00FE37A7">
      <w:r w:rsidRPr="00FE37A7">
        <w:t xml:space="preserve">The systems administrator or each user with security can define what menu options and what order.  It is best to delete all user menu options, then imports the </w:t>
      </w:r>
      <w:r w:rsidR="00D6368B">
        <w:rPr>
          <w:b/>
          <w:bCs/>
          <w:i/>
          <w:iCs/>
          <w:u w:val="single"/>
        </w:rPr>
        <w:t>“N”-“K”-“1”</w:t>
      </w:r>
      <w:r w:rsidRPr="00FE37A7">
        <w:t xml:space="preserve"> master menu.  Once defined, the icon for computer multitasking displays the menu options.</w:t>
      </w:r>
    </w:p>
    <w:p w14:paraId="24734146" w14:textId="08BB5261" w:rsidR="00FE37A7" w:rsidRPr="00FE37A7" w:rsidRDefault="00FE37A7" w:rsidP="00FE37A7">
      <w:r w:rsidRPr="00FE37A7">
        <w:t xml:space="preserve">Each user can define their own Popup Maintenance via the Network.  </w:t>
      </w:r>
      <w:r w:rsidRPr="00FE37A7">
        <w:rPr>
          <w:bCs/>
          <w:lang w:val="en"/>
        </w:rPr>
        <w:t>The advantage is that the user can stay focused on the screen where they are working.  For example, the user can Add order, create PO, print the PO, create release, print and post release, create load tags, view and post finished goods receipts, print the bill of lading and create the invoice all from order entry.</w:t>
      </w:r>
    </w:p>
    <w:p w14:paraId="22768842" w14:textId="1AEF7DB8" w:rsidR="00C03B59" w:rsidRDefault="002B6A2D" w:rsidP="00C03B59">
      <w:pPr>
        <w:pStyle w:val="Heading3"/>
      </w:pPr>
      <w:bookmarkStart w:id="262" w:name="_Toc45559646"/>
      <w:r>
        <w:t>Pop-Up Maintenance</w:t>
      </w:r>
      <w:r w:rsidR="0033589A">
        <w:t xml:space="preserve"> Screen</w:t>
      </w:r>
      <w:bookmarkEnd w:id="262"/>
    </w:p>
    <w:p w14:paraId="734F52C4" w14:textId="18E7F850" w:rsidR="00936B73" w:rsidRPr="00936B73" w:rsidRDefault="00936B73" w:rsidP="00936B73">
      <w:r>
        <w:rPr>
          <w:noProof/>
        </w:rPr>
        <w:drawing>
          <wp:inline distT="0" distB="0" distL="0" distR="0" wp14:anchorId="162DE444" wp14:editId="799AB7F3">
            <wp:extent cx="4248150" cy="43815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248150" cy="4381500"/>
                    </a:xfrm>
                    <a:prstGeom prst="rect">
                      <a:avLst/>
                    </a:prstGeom>
                  </pic:spPr>
                </pic:pic>
              </a:graphicData>
            </a:graphic>
          </wp:inline>
        </w:drawing>
      </w:r>
    </w:p>
    <w:p w14:paraId="7D981550" w14:textId="77777777" w:rsidR="00627F7A" w:rsidRDefault="00627F7A" w:rsidP="00627F7A">
      <w:pPr>
        <w:pStyle w:val="Heading4"/>
      </w:pPr>
      <w:r>
        <w:t>UPDATE</w:t>
      </w:r>
    </w:p>
    <w:p w14:paraId="4E76A921" w14:textId="1BFDE485" w:rsidR="00627F7A" w:rsidRDefault="00627F7A" w:rsidP="00627F7A">
      <w:r>
        <w:t xml:space="preserve">To change the currently selected </w:t>
      </w:r>
      <w:r w:rsidR="002D3D22">
        <w:t>Popup Menu</w:t>
      </w:r>
      <w:r>
        <w:t xml:space="preserve">, simply click the </w:t>
      </w:r>
      <w:r>
        <w:rPr>
          <w:b/>
          <w:bCs/>
          <w:i/>
          <w:iCs/>
          <w:u w:val="single"/>
        </w:rPr>
        <w:t>“Update</w:t>
      </w:r>
      <w:r>
        <w:t xml:space="preserve">” button at the bottom of the screen.  </w:t>
      </w:r>
    </w:p>
    <w:p w14:paraId="394335A0" w14:textId="77777777" w:rsidR="00627F7A" w:rsidRDefault="00627F7A" w:rsidP="00627F7A">
      <w:pPr>
        <w:pStyle w:val="Heading4"/>
      </w:pPr>
      <w:r>
        <w:t>ADD</w:t>
      </w:r>
    </w:p>
    <w:p w14:paraId="626CFE69" w14:textId="02DF54F5" w:rsidR="00627F7A" w:rsidRPr="00E64A2B" w:rsidRDefault="00627F7A" w:rsidP="00627F7A">
      <w:r>
        <w:t xml:space="preserve">Click the </w:t>
      </w:r>
      <w:r>
        <w:rPr>
          <w:b/>
          <w:bCs/>
          <w:i/>
          <w:iCs/>
          <w:u w:val="single"/>
        </w:rPr>
        <w:t>“Add”</w:t>
      </w:r>
      <w:r>
        <w:t xml:space="preserve"> button</w:t>
      </w:r>
      <w:r w:rsidRPr="00167C88">
        <w:t xml:space="preserve"> </w:t>
      </w:r>
      <w:r>
        <w:t xml:space="preserve">at the bottom of the screen to add a new </w:t>
      </w:r>
      <w:r w:rsidR="002D3D22">
        <w:t>Popup Menu</w:t>
      </w:r>
      <w:r>
        <w:t>.</w:t>
      </w:r>
    </w:p>
    <w:p w14:paraId="0A68E055" w14:textId="77777777" w:rsidR="00627F7A" w:rsidRDefault="00627F7A" w:rsidP="00627F7A">
      <w:pPr>
        <w:pStyle w:val="Heading4"/>
      </w:pPr>
      <w:r>
        <w:t>COPY</w:t>
      </w:r>
    </w:p>
    <w:p w14:paraId="7472DCB7" w14:textId="1DA21396" w:rsidR="00627F7A" w:rsidRPr="00F132A9" w:rsidRDefault="00627F7A" w:rsidP="00627F7A">
      <w:r>
        <w:t xml:space="preserve">Click the </w:t>
      </w:r>
      <w:r>
        <w:rPr>
          <w:b/>
          <w:bCs/>
          <w:i/>
          <w:iCs/>
          <w:u w:val="single"/>
        </w:rPr>
        <w:t>“Copy”</w:t>
      </w:r>
      <w:r>
        <w:t xml:space="preserve"> button to copy information from the currently selected </w:t>
      </w:r>
      <w:r w:rsidR="002D3D22">
        <w:t>Popup Menu</w:t>
      </w:r>
      <w:r>
        <w:t>.</w:t>
      </w:r>
    </w:p>
    <w:p w14:paraId="758A4F64" w14:textId="77777777" w:rsidR="00627F7A" w:rsidRDefault="00627F7A" w:rsidP="00627F7A">
      <w:pPr>
        <w:pStyle w:val="Heading4"/>
      </w:pPr>
      <w:r>
        <w:t>DELETE</w:t>
      </w:r>
    </w:p>
    <w:p w14:paraId="5614935B" w14:textId="4DE8A679" w:rsidR="00627F7A" w:rsidRDefault="00627F7A" w:rsidP="00627F7A">
      <w:r>
        <w:t xml:space="preserve">To delete the currently selected </w:t>
      </w:r>
      <w:r w:rsidR="002D3D22">
        <w:t>Popup Menu</w:t>
      </w:r>
      <w:r>
        <w:t xml:space="preserve">, simply press the </w:t>
      </w:r>
      <w:r w:rsidRPr="00B86B9F">
        <w:rPr>
          <w:b/>
          <w:bCs/>
          <w:i/>
          <w:iCs/>
          <w:u w:val="single"/>
        </w:rPr>
        <w:t>"D"</w:t>
      </w:r>
      <w:r>
        <w:t xml:space="preserve"> key.  Alternatively, click the </w:t>
      </w:r>
      <w:r>
        <w:rPr>
          <w:b/>
          <w:bCs/>
          <w:i/>
          <w:iCs/>
          <w:u w:val="single"/>
        </w:rPr>
        <w:t>“Delete”</w:t>
      </w:r>
      <w:r>
        <w:t xml:space="preserve"> button at the bottom of the screen.</w:t>
      </w:r>
    </w:p>
    <w:p w14:paraId="3475F98D" w14:textId="021EB3C4" w:rsidR="002B6A2D" w:rsidRDefault="002B6A2D" w:rsidP="002B6A2D">
      <w:pPr>
        <w:pStyle w:val="Heading3"/>
      </w:pPr>
      <w:bookmarkStart w:id="263" w:name="_Toc45559647"/>
      <w:r>
        <w:t>Add/Update Pop-Up Maintenance</w:t>
      </w:r>
      <w:bookmarkEnd w:id="263"/>
    </w:p>
    <w:p w14:paraId="6EE31209" w14:textId="198D1525" w:rsidR="00936B73" w:rsidRPr="00936B73" w:rsidRDefault="00936B73" w:rsidP="00936B73">
      <w:r>
        <w:rPr>
          <w:noProof/>
        </w:rPr>
        <w:drawing>
          <wp:inline distT="0" distB="0" distL="0" distR="0" wp14:anchorId="5470EA08" wp14:editId="0ACF1A96">
            <wp:extent cx="4248150" cy="439102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48150" cy="4391025"/>
                    </a:xfrm>
                    <a:prstGeom prst="rect">
                      <a:avLst/>
                    </a:prstGeom>
                  </pic:spPr>
                </pic:pic>
              </a:graphicData>
            </a:graphic>
          </wp:inline>
        </w:drawing>
      </w:r>
    </w:p>
    <w:p w14:paraId="61ECA693" w14:textId="77777777" w:rsidR="00627F7A" w:rsidRDefault="00627F7A" w:rsidP="00627F7A">
      <w:pPr>
        <w:pStyle w:val="Heading4"/>
      </w:pPr>
      <w:bookmarkStart w:id="264" w:name="_Hlk45281286"/>
      <w:r>
        <w:t>SAVE</w:t>
      </w:r>
    </w:p>
    <w:p w14:paraId="4EBF45CB" w14:textId="59370E24" w:rsidR="00627F7A" w:rsidRDefault="00627F7A" w:rsidP="00627F7A">
      <w:r>
        <w:t xml:space="preserve">Click the </w:t>
      </w:r>
      <w:r>
        <w:rPr>
          <w:b/>
          <w:bCs/>
          <w:i/>
          <w:iCs/>
          <w:u w:val="single"/>
        </w:rPr>
        <w:t>“Save”</w:t>
      </w:r>
      <w:r>
        <w:t xml:space="preserve"> button to save all changes to the current </w:t>
      </w:r>
      <w:r w:rsidR="002D3D22">
        <w:t>Popup Menu</w:t>
      </w:r>
      <w:r>
        <w:t>.</w:t>
      </w:r>
    </w:p>
    <w:p w14:paraId="1AE56845" w14:textId="77777777" w:rsidR="00627F7A" w:rsidRDefault="00627F7A" w:rsidP="00627F7A">
      <w:pPr>
        <w:pStyle w:val="Heading4"/>
      </w:pPr>
      <w:r>
        <w:t>RESET</w:t>
      </w:r>
    </w:p>
    <w:p w14:paraId="6DDDEBA4" w14:textId="77777777" w:rsidR="00627F7A" w:rsidRPr="00096EBD" w:rsidRDefault="00627F7A" w:rsidP="00627F7A">
      <w:r>
        <w:t xml:space="preserve">Click the </w:t>
      </w:r>
      <w:r>
        <w:rPr>
          <w:b/>
          <w:bCs/>
          <w:i/>
          <w:iCs/>
          <w:u w:val="single"/>
        </w:rPr>
        <w:t>“Reset”</w:t>
      </w:r>
      <w:r>
        <w:t xml:space="preserve"> button to reset all fields to their original state.</w:t>
      </w:r>
    </w:p>
    <w:p w14:paraId="75A5E4D7" w14:textId="77777777" w:rsidR="00627F7A" w:rsidRDefault="00627F7A" w:rsidP="00627F7A">
      <w:pPr>
        <w:pStyle w:val="Heading4"/>
      </w:pPr>
      <w:r>
        <w:t>CANCEL</w:t>
      </w:r>
    </w:p>
    <w:p w14:paraId="78490C74" w14:textId="1970CCD2" w:rsidR="00627F7A" w:rsidRDefault="00627F7A" w:rsidP="00627F7A">
      <w:r>
        <w:t xml:space="preserve">Click the </w:t>
      </w:r>
      <w:r>
        <w:rPr>
          <w:b/>
          <w:bCs/>
          <w:i/>
          <w:iCs/>
          <w:u w:val="single"/>
        </w:rPr>
        <w:t>“Cancel”</w:t>
      </w:r>
      <w:r>
        <w:t xml:space="preserve"> button to cancel all changes to the </w:t>
      </w:r>
      <w:r w:rsidR="002D3D22">
        <w:t xml:space="preserve">Popup Menu </w:t>
      </w:r>
      <w:r>
        <w:t>without saving.</w:t>
      </w:r>
    </w:p>
    <w:p w14:paraId="176E5C13" w14:textId="77777777" w:rsidR="007D1C4A" w:rsidRPr="00DF6BEC" w:rsidRDefault="007D1C4A" w:rsidP="00627F7A"/>
    <w:p w14:paraId="22C161A9" w14:textId="2377EF15" w:rsidR="002B6A2D" w:rsidRDefault="002B6A2D" w:rsidP="002B6A2D">
      <w:pPr>
        <w:pStyle w:val="Heading3"/>
      </w:pPr>
      <w:bookmarkStart w:id="265" w:name="_Toc45559648"/>
      <w:bookmarkEnd w:id="264"/>
      <w:r>
        <w:t>Add/Update Pop-Up Maintenance Field Definitions</w:t>
      </w:r>
      <w:bookmarkEnd w:id="265"/>
    </w:p>
    <w:p w14:paraId="5DDA0234" w14:textId="77777777" w:rsidR="00627F7A" w:rsidRDefault="00627F7A" w:rsidP="00627F7A">
      <w:pPr>
        <w:pStyle w:val="Heading4"/>
      </w:pPr>
      <w:r>
        <w:t>Menu Number</w:t>
      </w:r>
    </w:p>
    <w:p w14:paraId="0F936B8C" w14:textId="221FBD85" w:rsidR="00627F7A" w:rsidRPr="001C3EA0" w:rsidRDefault="00627F7A" w:rsidP="00627F7A">
      <w:r w:rsidRPr="00D56F1E">
        <w:rPr>
          <w:rFonts w:ascii="Calibri" w:hAnsi="Calibri" w:cs="Calibri"/>
        </w:rPr>
        <w:t>Enter the Menu option number.  I</w:t>
      </w:r>
      <w:r w:rsidR="002D3D22">
        <w:rPr>
          <w:rFonts w:ascii="Calibri" w:hAnsi="Calibri" w:cs="Calibri"/>
        </w:rPr>
        <w:t>t is</w:t>
      </w:r>
      <w:r w:rsidRPr="00D56F1E">
        <w:rPr>
          <w:rFonts w:ascii="Calibri" w:hAnsi="Calibri" w:cs="Calibri"/>
        </w:rPr>
        <w:t xml:space="preserve"> recommend</w:t>
      </w:r>
      <w:r w:rsidR="002D3D22">
        <w:rPr>
          <w:rFonts w:ascii="Calibri" w:hAnsi="Calibri" w:cs="Calibri"/>
        </w:rPr>
        <w:t>ed</w:t>
      </w:r>
      <w:r w:rsidRPr="00D56F1E">
        <w:rPr>
          <w:rFonts w:ascii="Calibri" w:hAnsi="Calibri" w:cs="Calibri"/>
        </w:rPr>
        <w:t xml:space="preserve"> </w:t>
      </w:r>
      <w:r w:rsidR="002D3D22">
        <w:rPr>
          <w:rFonts w:ascii="Calibri" w:hAnsi="Calibri" w:cs="Calibri"/>
        </w:rPr>
        <w:t>to put</w:t>
      </w:r>
      <w:r w:rsidRPr="00D56F1E">
        <w:rPr>
          <w:rFonts w:ascii="Calibri" w:hAnsi="Calibri" w:cs="Calibri"/>
        </w:rPr>
        <w:t xml:space="preserve"> the order files near the top to access</w:t>
      </w:r>
      <w:r>
        <w:rPr>
          <w:rFonts w:ascii="Calibri" w:hAnsi="Calibri" w:cs="Calibri"/>
        </w:rPr>
        <w:t xml:space="preserve"> </w:t>
      </w:r>
      <w:r w:rsidRPr="00D56F1E">
        <w:rPr>
          <w:rFonts w:ascii="Calibri" w:hAnsi="Calibri" w:cs="Calibri"/>
        </w:rPr>
        <w:t>them quicker.</w:t>
      </w:r>
    </w:p>
    <w:p w14:paraId="2591877E" w14:textId="77777777" w:rsidR="00627F7A" w:rsidRDefault="00627F7A" w:rsidP="00627F7A">
      <w:pPr>
        <w:pStyle w:val="Heading4"/>
      </w:pPr>
      <w:r>
        <w:t>Program Description</w:t>
      </w:r>
    </w:p>
    <w:p w14:paraId="5B07B800" w14:textId="4296BF20" w:rsidR="00627F7A" w:rsidRPr="001C3EA0" w:rsidRDefault="00627F7A" w:rsidP="00627F7A">
      <w:r w:rsidRPr="00D56F1E">
        <w:rPr>
          <w:rFonts w:ascii="Calibri" w:hAnsi="Calibri" w:cs="Calibri"/>
        </w:rPr>
        <w:t xml:space="preserve">Enter the description that you want to display on the </w:t>
      </w:r>
      <w:r w:rsidR="002D3D22">
        <w:rPr>
          <w:rFonts w:ascii="Calibri" w:hAnsi="Calibri" w:cs="Calibri"/>
          <w:b/>
          <w:bCs/>
          <w:i/>
          <w:iCs/>
          <w:u w:val="single"/>
        </w:rPr>
        <w:t>“F6”</w:t>
      </w:r>
      <w:r w:rsidRPr="00D56F1E">
        <w:rPr>
          <w:rFonts w:ascii="Calibri" w:hAnsi="Calibri" w:cs="Calibri"/>
        </w:rPr>
        <w:t xml:space="preserve"> Menu for this file.</w:t>
      </w:r>
    </w:p>
    <w:p w14:paraId="522ABFED" w14:textId="77777777" w:rsidR="00627F7A" w:rsidRDefault="00627F7A" w:rsidP="00627F7A">
      <w:pPr>
        <w:pStyle w:val="Heading4"/>
      </w:pPr>
      <w:r>
        <w:t>Program</w:t>
      </w:r>
    </w:p>
    <w:p w14:paraId="4D11BE77" w14:textId="77777777" w:rsidR="00627F7A" w:rsidRPr="00893FE4" w:rsidRDefault="00627F7A" w:rsidP="00627F7A">
      <w:r w:rsidRPr="00D56F1E">
        <w:rPr>
          <w:rFonts w:ascii="Calibri" w:hAnsi="Calibri" w:cs="Calibri"/>
        </w:rPr>
        <w:t>Enter the program name including the directory for the file.</w:t>
      </w:r>
    </w:p>
    <w:p w14:paraId="4EA726FD" w14:textId="11360F09" w:rsidR="00C03B59" w:rsidRDefault="00704298" w:rsidP="00C03B59">
      <w:pPr>
        <w:pStyle w:val="Heading2"/>
      </w:pPr>
      <w:bookmarkStart w:id="266" w:name="_Toc45559649"/>
      <w:r>
        <w:t>New License Code Entry</w:t>
      </w:r>
      <w:r w:rsidR="00C03B59">
        <w:t xml:space="preserve"> [NK4]</w:t>
      </w:r>
      <w:bookmarkEnd w:id="266"/>
    </w:p>
    <w:p w14:paraId="61EB769B" w14:textId="750102F8" w:rsidR="00DC14ED" w:rsidRDefault="00DC14ED" w:rsidP="00DC14ED">
      <w:pPr>
        <w:pStyle w:val="Heading3"/>
      </w:pPr>
      <w:bookmarkStart w:id="267" w:name="_Toc45559650"/>
      <w:r>
        <w:t>License Overview – Concurrent User License Model</w:t>
      </w:r>
      <w:bookmarkEnd w:id="267"/>
    </w:p>
    <w:p w14:paraId="5180B1B7" w14:textId="60FF9169" w:rsidR="00DC14ED" w:rsidRDefault="00DC14ED" w:rsidP="00DC14ED">
      <w:pPr>
        <w:pStyle w:val="Heading4"/>
      </w:pPr>
      <w:r>
        <w:t>User Definition and Types</w:t>
      </w:r>
    </w:p>
    <w:p w14:paraId="477A4AB3" w14:textId="3990A1E6" w:rsidR="00DC14ED" w:rsidRPr="00DC14ED" w:rsidRDefault="00DC14ED" w:rsidP="00DC14ED">
      <w:r w:rsidRPr="00C60B04">
        <w:rPr>
          <w:rFonts w:cstheme="minorHAnsi"/>
        </w:rPr>
        <w:t>With the Concurrent User model, a User can be:</w:t>
      </w:r>
    </w:p>
    <w:p w14:paraId="53E93FE7" w14:textId="7C591AB0" w:rsidR="00DC14ED" w:rsidRDefault="00DC14ED" w:rsidP="00DC14ED">
      <w:pPr>
        <w:pStyle w:val="ListParagraph"/>
        <w:numPr>
          <w:ilvl w:val="0"/>
          <w:numId w:val="7"/>
        </w:numPr>
      </w:pPr>
      <w:r>
        <w:t xml:space="preserve">A Client Device – </w:t>
      </w:r>
      <w:r w:rsidRPr="00C60B04">
        <w:rPr>
          <w:rFonts w:cstheme="minorHAnsi"/>
        </w:rPr>
        <w:t>Client Devices include, but are not limited to, workstations, personal computers, PDA devices, cellular</w:t>
      </w:r>
      <w:r>
        <w:rPr>
          <w:rFonts w:cstheme="minorHAnsi"/>
        </w:rPr>
        <w:t xml:space="preserve"> </w:t>
      </w:r>
      <w:r w:rsidRPr="00C60B04">
        <w:rPr>
          <w:rFonts w:cstheme="minorHAnsi"/>
        </w:rPr>
        <w:t>phones and laptops that are operated by a human.</w:t>
      </w:r>
    </w:p>
    <w:p w14:paraId="7BE5E313" w14:textId="3BBF6240" w:rsidR="00DC14ED" w:rsidRDefault="00DC14ED" w:rsidP="00DC14ED">
      <w:pPr>
        <w:pStyle w:val="ListParagraph"/>
        <w:numPr>
          <w:ilvl w:val="0"/>
          <w:numId w:val="7"/>
        </w:numPr>
      </w:pPr>
      <w:r>
        <w:t xml:space="preserve">A Non-Human Operated Device – </w:t>
      </w:r>
      <w:r w:rsidRPr="00C60B04">
        <w:rPr>
          <w:rFonts w:cstheme="minorHAnsi"/>
        </w:rPr>
        <w:t>Non-Human Operated Devices include, but are not limited to, temperature devices,</w:t>
      </w:r>
      <w:r>
        <w:rPr>
          <w:rFonts w:cstheme="minorHAnsi"/>
        </w:rPr>
        <w:t xml:space="preserve"> </w:t>
      </w:r>
      <w:r w:rsidRPr="00C60B04">
        <w:rPr>
          <w:rFonts w:cstheme="minorHAnsi"/>
        </w:rPr>
        <w:t>production line bar code scanners and tracking devices.</w:t>
      </w:r>
    </w:p>
    <w:p w14:paraId="7D20549C" w14:textId="20D97A24" w:rsidR="00DC14ED" w:rsidRDefault="00DC14ED" w:rsidP="00DC14ED">
      <w:pPr>
        <w:pStyle w:val="ListParagraph"/>
        <w:numPr>
          <w:ilvl w:val="0"/>
          <w:numId w:val="7"/>
        </w:numPr>
      </w:pPr>
      <w:r>
        <w:t xml:space="preserve">A Server Process – </w:t>
      </w:r>
      <w:r w:rsidRPr="00C60B04">
        <w:rPr>
          <w:rFonts w:cstheme="minorHAnsi"/>
        </w:rPr>
        <w:t>A Server Process is any process that is not initiated by a Client Device or Non-Human Operated Device.</w:t>
      </w:r>
      <w:r>
        <w:rPr>
          <w:rFonts w:cstheme="minorHAnsi"/>
        </w:rPr>
        <w:t xml:space="preserve"> </w:t>
      </w:r>
      <w:r w:rsidRPr="00C60B04">
        <w:rPr>
          <w:rFonts w:cstheme="minorHAnsi"/>
        </w:rPr>
        <w:t>Server Processes include, but are not limited to, automated controls, background jobs or automated processes.</w:t>
      </w:r>
    </w:p>
    <w:p w14:paraId="0C5A2B81" w14:textId="560CA6BF" w:rsidR="00DC14ED" w:rsidRDefault="00DC14ED" w:rsidP="00DC14ED">
      <w:r w:rsidRPr="00C60B04">
        <w:rPr>
          <w:rFonts w:cstheme="minorHAnsi"/>
        </w:rPr>
        <w:t>Licensees must be able to identify and count each User and are not permitted to estimate the Concurrent User license count based on the</w:t>
      </w:r>
      <w:r>
        <w:rPr>
          <w:rFonts w:cstheme="minorHAnsi"/>
        </w:rPr>
        <w:t xml:space="preserve"> </w:t>
      </w:r>
      <w:r w:rsidRPr="00C60B04">
        <w:rPr>
          <w:rFonts w:cstheme="minorHAnsi"/>
        </w:rPr>
        <w:t>number of connections needed to serve the Users.</w:t>
      </w:r>
    </w:p>
    <w:p w14:paraId="1EC8A9DD" w14:textId="0E8238E2" w:rsidR="00DC14ED" w:rsidRDefault="00DC14ED" w:rsidP="00DC14ED">
      <w:pPr>
        <w:pStyle w:val="Heading4"/>
      </w:pPr>
      <w:r>
        <w:t>Counting Methodology</w:t>
      </w:r>
    </w:p>
    <w:p w14:paraId="34CD000F" w14:textId="52CBE090" w:rsidR="00DC14ED" w:rsidRPr="00DC14ED" w:rsidRDefault="00DC14ED" w:rsidP="00DC14ED">
      <w:r>
        <w:t>T</w:t>
      </w:r>
      <w:r w:rsidRPr="00C60B04">
        <w:rPr>
          <w:rFonts w:cstheme="minorHAnsi"/>
        </w:rPr>
        <w:t>he Concurrent User license count must be the greater of:</w:t>
      </w:r>
    </w:p>
    <w:p w14:paraId="279F880B" w14:textId="4ED26907" w:rsidR="00DC14ED" w:rsidRPr="00DC14ED" w:rsidRDefault="00DC14ED" w:rsidP="00DC14ED">
      <w:pPr>
        <w:pStyle w:val="ListParagraph"/>
        <w:numPr>
          <w:ilvl w:val="0"/>
          <w:numId w:val="8"/>
        </w:numPr>
      </w:pPr>
      <w:r w:rsidRPr="00C60B04">
        <w:rPr>
          <w:rFonts w:cstheme="minorHAnsi"/>
        </w:rPr>
        <w:t>The peak number of Client Devices and Non-Human Operated Devices that simultaneously use an Open</w:t>
      </w:r>
      <w:r>
        <w:rPr>
          <w:rFonts w:cstheme="minorHAnsi"/>
        </w:rPr>
        <w:t xml:space="preserve"> </w:t>
      </w:r>
      <w:r w:rsidRPr="00C60B04">
        <w:rPr>
          <w:rFonts w:cstheme="minorHAnsi"/>
        </w:rPr>
        <w:t>Edge client</w:t>
      </w:r>
      <w:r>
        <w:rPr>
          <w:rFonts w:cstheme="minorHAnsi"/>
        </w:rPr>
        <w:t xml:space="preserve"> </w:t>
      </w:r>
      <w:r w:rsidRPr="00C60B04">
        <w:rPr>
          <w:rFonts w:cstheme="minorHAnsi"/>
        </w:rPr>
        <w:t>product or simultaneously use an application that can access an Open</w:t>
      </w:r>
      <w:r>
        <w:rPr>
          <w:rFonts w:cstheme="minorHAnsi"/>
        </w:rPr>
        <w:t xml:space="preserve"> </w:t>
      </w:r>
      <w:r w:rsidRPr="00C60B04">
        <w:rPr>
          <w:rFonts w:cstheme="minorHAnsi"/>
        </w:rPr>
        <w:t>Edge server product</w:t>
      </w:r>
      <w:r>
        <w:rPr>
          <w:rFonts w:cstheme="minorHAnsi"/>
        </w:rPr>
        <w:t>.</w:t>
      </w:r>
    </w:p>
    <w:p w14:paraId="79142228" w14:textId="5F00BEB6" w:rsidR="00DC14ED" w:rsidRPr="007D1C4A" w:rsidRDefault="00DC14ED" w:rsidP="00DC14ED">
      <w:pPr>
        <w:pStyle w:val="ListParagraph"/>
        <w:numPr>
          <w:ilvl w:val="0"/>
          <w:numId w:val="8"/>
        </w:numPr>
      </w:pPr>
      <w:r w:rsidRPr="00C60B04">
        <w:rPr>
          <w:rFonts w:cstheme="minorHAnsi"/>
        </w:rPr>
        <w:t>The peak number of Server Processes that can simultaneously use an Open</w:t>
      </w:r>
      <w:r>
        <w:rPr>
          <w:rFonts w:cstheme="minorHAnsi"/>
        </w:rPr>
        <w:t xml:space="preserve"> </w:t>
      </w:r>
      <w:r w:rsidRPr="00C60B04">
        <w:rPr>
          <w:rFonts w:cstheme="minorHAnsi"/>
        </w:rPr>
        <w:t>Edge server product.</w:t>
      </w:r>
    </w:p>
    <w:p w14:paraId="3AA1291B" w14:textId="77777777" w:rsidR="007D1C4A" w:rsidRPr="00DC14ED" w:rsidRDefault="007D1C4A" w:rsidP="007D1C4A">
      <w:pPr>
        <w:pStyle w:val="ListParagraph"/>
      </w:pPr>
    </w:p>
    <w:p w14:paraId="18195706" w14:textId="118123DA" w:rsidR="00DC14ED" w:rsidRDefault="00DC14ED" w:rsidP="00DC14ED">
      <w:pPr>
        <w:pStyle w:val="Heading3"/>
      </w:pPr>
      <w:bookmarkStart w:id="268" w:name="_Toc45559651"/>
      <w:r>
        <w:t>License Overview – Registered Client License Model</w:t>
      </w:r>
      <w:bookmarkEnd w:id="268"/>
    </w:p>
    <w:p w14:paraId="7965C3CF" w14:textId="794EE573" w:rsidR="00527AE1" w:rsidRDefault="00527AE1" w:rsidP="00527AE1">
      <w:pPr>
        <w:pStyle w:val="Heading4"/>
      </w:pPr>
      <w:r>
        <w:t>User Definition and Types</w:t>
      </w:r>
    </w:p>
    <w:p w14:paraId="1F2C4D9C" w14:textId="37ACC09B" w:rsidR="00DC14ED" w:rsidRDefault="00DC14ED" w:rsidP="00DC14ED">
      <w:pPr>
        <w:rPr>
          <w:rFonts w:cstheme="minorHAnsi"/>
        </w:rPr>
      </w:pPr>
      <w:r>
        <w:rPr>
          <w:rFonts w:cstheme="minorHAnsi"/>
        </w:rPr>
        <w:t>W</w:t>
      </w:r>
      <w:r w:rsidRPr="00C60B04">
        <w:rPr>
          <w:rFonts w:cstheme="minorHAnsi"/>
        </w:rPr>
        <w:t>ith the Registered Client model, a User can be:</w:t>
      </w:r>
    </w:p>
    <w:p w14:paraId="2EE0CFD2" w14:textId="77777777" w:rsidR="00DC14ED" w:rsidRDefault="00DC14ED" w:rsidP="00DC14ED">
      <w:pPr>
        <w:pStyle w:val="ListParagraph"/>
        <w:numPr>
          <w:ilvl w:val="0"/>
          <w:numId w:val="10"/>
        </w:numPr>
      </w:pPr>
      <w:r>
        <w:t xml:space="preserve">A Client Device – </w:t>
      </w:r>
      <w:r w:rsidRPr="00C60B04">
        <w:rPr>
          <w:rFonts w:cstheme="minorHAnsi"/>
        </w:rPr>
        <w:t>Client Devices include, but are not limited to, workstations, personal computers, PDA devices, cellular</w:t>
      </w:r>
      <w:r>
        <w:rPr>
          <w:rFonts w:cstheme="minorHAnsi"/>
        </w:rPr>
        <w:t xml:space="preserve"> </w:t>
      </w:r>
      <w:r w:rsidRPr="00C60B04">
        <w:rPr>
          <w:rFonts w:cstheme="minorHAnsi"/>
        </w:rPr>
        <w:t>phones and laptops that are operated by a human.</w:t>
      </w:r>
    </w:p>
    <w:p w14:paraId="01916AD5" w14:textId="77777777" w:rsidR="00DC14ED" w:rsidRDefault="00DC14ED" w:rsidP="00DC14ED">
      <w:pPr>
        <w:pStyle w:val="ListParagraph"/>
        <w:numPr>
          <w:ilvl w:val="0"/>
          <w:numId w:val="10"/>
        </w:numPr>
      </w:pPr>
      <w:r>
        <w:t xml:space="preserve">A Non-Human Operated Device – </w:t>
      </w:r>
      <w:r w:rsidRPr="00C60B04">
        <w:rPr>
          <w:rFonts w:cstheme="minorHAnsi"/>
        </w:rPr>
        <w:t>Non-Human Operated Devices include, but are not limited to, temperature devices,</w:t>
      </w:r>
      <w:r>
        <w:rPr>
          <w:rFonts w:cstheme="minorHAnsi"/>
        </w:rPr>
        <w:t xml:space="preserve"> </w:t>
      </w:r>
      <w:r w:rsidRPr="00C60B04">
        <w:rPr>
          <w:rFonts w:cstheme="minorHAnsi"/>
        </w:rPr>
        <w:t>production line bar code scanners and tracking devices.</w:t>
      </w:r>
    </w:p>
    <w:p w14:paraId="42BC220E" w14:textId="77777777" w:rsidR="00DC14ED" w:rsidRDefault="00DC14ED" w:rsidP="00DC14ED">
      <w:pPr>
        <w:pStyle w:val="ListParagraph"/>
        <w:numPr>
          <w:ilvl w:val="0"/>
          <w:numId w:val="10"/>
        </w:numPr>
      </w:pPr>
      <w:r>
        <w:t xml:space="preserve">A Server Process – </w:t>
      </w:r>
      <w:r w:rsidRPr="00C60B04">
        <w:rPr>
          <w:rFonts w:cstheme="minorHAnsi"/>
        </w:rPr>
        <w:t>A Server Process is any process that is not initiated by a Client Device or Non-Human Operated Device.</w:t>
      </w:r>
      <w:r>
        <w:rPr>
          <w:rFonts w:cstheme="minorHAnsi"/>
        </w:rPr>
        <w:t xml:space="preserve"> </w:t>
      </w:r>
      <w:r w:rsidRPr="00C60B04">
        <w:rPr>
          <w:rFonts w:cstheme="minorHAnsi"/>
        </w:rPr>
        <w:t>Server Processes include, but are not limited to, automated controls, background jobs or automated processes.</w:t>
      </w:r>
    </w:p>
    <w:p w14:paraId="657CF6D5" w14:textId="77777777" w:rsidR="00527AE1" w:rsidRDefault="00527AE1" w:rsidP="00527AE1">
      <w:r w:rsidRPr="00527AE1">
        <w:rPr>
          <w:rFonts w:cstheme="minorHAnsi"/>
        </w:rPr>
        <w:t>Licensees must be able to identify and count each User and are not permitted to estimate the Concurrent User license count based on the number of connections needed to serve the Users.</w:t>
      </w:r>
    </w:p>
    <w:p w14:paraId="6C893D45" w14:textId="77777777" w:rsidR="00527AE1" w:rsidRDefault="00527AE1" w:rsidP="00527AE1">
      <w:pPr>
        <w:pStyle w:val="Heading4"/>
      </w:pPr>
      <w:r>
        <w:t>Counting Methodology</w:t>
      </w:r>
    </w:p>
    <w:p w14:paraId="680069F0" w14:textId="2F04DAC7" w:rsidR="00527AE1" w:rsidRPr="00DC14ED" w:rsidRDefault="00527AE1" w:rsidP="00527AE1">
      <w:r>
        <w:t>T</w:t>
      </w:r>
      <w:r w:rsidRPr="00C60B04">
        <w:rPr>
          <w:rFonts w:cstheme="minorHAnsi"/>
        </w:rPr>
        <w:t>he Registered Client license count must be equal to the total number of Client Devices, Non-Human</w:t>
      </w:r>
      <w:r>
        <w:rPr>
          <w:rFonts w:cstheme="minorHAnsi"/>
        </w:rPr>
        <w:t xml:space="preserve"> </w:t>
      </w:r>
      <w:r w:rsidRPr="00C60B04">
        <w:rPr>
          <w:rFonts w:cstheme="minorHAnsi"/>
        </w:rPr>
        <w:t>Operated Devices and Server Processes that can use an Open</w:t>
      </w:r>
      <w:r>
        <w:rPr>
          <w:rFonts w:cstheme="minorHAnsi"/>
        </w:rPr>
        <w:t xml:space="preserve"> </w:t>
      </w:r>
      <w:r w:rsidRPr="00C60B04">
        <w:rPr>
          <w:rFonts w:cstheme="minorHAnsi"/>
        </w:rPr>
        <w:t>Edge client product or use an application that can access an</w:t>
      </w:r>
      <w:r>
        <w:rPr>
          <w:rFonts w:cstheme="minorHAnsi"/>
        </w:rPr>
        <w:t xml:space="preserve"> </w:t>
      </w:r>
      <w:r w:rsidRPr="00C60B04">
        <w:rPr>
          <w:rFonts w:cstheme="minorHAnsi"/>
        </w:rPr>
        <w:t>Open</w:t>
      </w:r>
      <w:r>
        <w:rPr>
          <w:rFonts w:cstheme="minorHAnsi"/>
        </w:rPr>
        <w:t xml:space="preserve"> </w:t>
      </w:r>
      <w:r w:rsidRPr="00C60B04">
        <w:rPr>
          <w:rFonts w:cstheme="minorHAnsi"/>
        </w:rPr>
        <w:t>Edge server product.</w:t>
      </w:r>
    </w:p>
    <w:p w14:paraId="01AA17A4" w14:textId="19978D85" w:rsidR="00DC14ED" w:rsidRDefault="00DC14ED" w:rsidP="00DC14ED">
      <w:pPr>
        <w:pStyle w:val="Heading3"/>
      </w:pPr>
      <w:bookmarkStart w:id="269" w:name="_Toc45559652"/>
      <w:r>
        <w:t>License Overview – Named User License Model</w:t>
      </w:r>
      <w:bookmarkEnd w:id="269"/>
    </w:p>
    <w:p w14:paraId="1CAE9B41" w14:textId="77777777" w:rsidR="00527AE1" w:rsidRDefault="00527AE1" w:rsidP="00527AE1">
      <w:pPr>
        <w:pStyle w:val="Heading4"/>
      </w:pPr>
      <w:r>
        <w:t>User Definition and Types</w:t>
      </w:r>
    </w:p>
    <w:p w14:paraId="2AAA376A" w14:textId="2A3194F6" w:rsidR="00527AE1" w:rsidRDefault="00527AE1" w:rsidP="00527AE1">
      <w:pPr>
        <w:pStyle w:val="ListParagraph"/>
        <w:numPr>
          <w:ilvl w:val="0"/>
          <w:numId w:val="11"/>
        </w:numPr>
      </w:pPr>
      <w:r>
        <w:t>A Human</w:t>
      </w:r>
    </w:p>
    <w:p w14:paraId="5F1CAD61" w14:textId="77777777" w:rsidR="00527AE1" w:rsidRDefault="00527AE1" w:rsidP="00527AE1">
      <w:pPr>
        <w:pStyle w:val="ListParagraph"/>
        <w:numPr>
          <w:ilvl w:val="0"/>
          <w:numId w:val="11"/>
        </w:numPr>
      </w:pPr>
      <w:r>
        <w:t xml:space="preserve">A Non-Human Operated Device – </w:t>
      </w:r>
      <w:r w:rsidRPr="00C60B04">
        <w:rPr>
          <w:rFonts w:cstheme="minorHAnsi"/>
        </w:rPr>
        <w:t>Non-Human Operated Devices include, but are not limited to, temperature devices,</w:t>
      </w:r>
      <w:r>
        <w:rPr>
          <w:rFonts w:cstheme="minorHAnsi"/>
        </w:rPr>
        <w:t xml:space="preserve"> </w:t>
      </w:r>
      <w:r w:rsidRPr="00C60B04">
        <w:rPr>
          <w:rFonts w:cstheme="minorHAnsi"/>
        </w:rPr>
        <w:t>production line bar code scanners and tracking devices.</w:t>
      </w:r>
    </w:p>
    <w:p w14:paraId="6A345434" w14:textId="77777777" w:rsidR="00527AE1" w:rsidRDefault="00527AE1" w:rsidP="00527AE1">
      <w:pPr>
        <w:pStyle w:val="ListParagraph"/>
        <w:numPr>
          <w:ilvl w:val="0"/>
          <w:numId w:val="11"/>
        </w:numPr>
      </w:pPr>
      <w:r>
        <w:t xml:space="preserve">A Server Process – </w:t>
      </w:r>
      <w:r w:rsidRPr="00C60B04">
        <w:rPr>
          <w:rFonts w:cstheme="minorHAnsi"/>
        </w:rPr>
        <w:t>A Server Process is any process that is not initiated by a Client Device or Non-Human Operated Device.</w:t>
      </w:r>
      <w:r>
        <w:rPr>
          <w:rFonts w:cstheme="minorHAnsi"/>
        </w:rPr>
        <w:t xml:space="preserve"> </w:t>
      </w:r>
      <w:r w:rsidRPr="00C60B04">
        <w:rPr>
          <w:rFonts w:cstheme="minorHAnsi"/>
        </w:rPr>
        <w:t>Server Processes include, but are not limited to, automated controls, background jobs or automated processes.</w:t>
      </w:r>
    </w:p>
    <w:p w14:paraId="7559AA5E" w14:textId="1AB6F312" w:rsidR="00DC14ED" w:rsidRDefault="00527AE1" w:rsidP="00DC14ED">
      <w:r w:rsidRPr="00C60B04">
        <w:rPr>
          <w:rFonts w:cstheme="minorHAnsi"/>
        </w:rPr>
        <w:t>Licensees must be able to identify and count each User and are not permitted to estimate the Named User license count based on the</w:t>
      </w:r>
      <w:r>
        <w:rPr>
          <w:rFonts w:cstheme="minorHAnsi"/>
        </w:rPr>
        <w:t xml:space="preserve"> </w:t>
      </w:r>
      <w:r w:rsidRPr="00C60B04">
        <w:rPr>
          <w:rFonts w:cstheme="minorHAnsi"/>
        </w:rPr>
        <w:t>number of connections needed to serve the Users.</w:t>
      </w:r>
    </w:p>
    <w:p w14:paraId="57E48DF7" w14:textId="77777777" w:rsidR="00527AE1" w:rsidRDefault="00527AE1" w:rsidP="00527AE1">
      <w:pPr>
        <w:pStyle w:val="Heading4"/>
      </w:pPr>
      <w:r>
        <w:t>Counting Methodology</w:t>
      </w:r>
    </w:p>
    <w:p w14:paraId="592DC7E8" w14:textId="306E89E7" w:rsidR="00527AE1" w:rsidRDefault="00527AE1" w:rsidP="00DC14ED">
      <w:pPr>
        <w:rPr>
          <w:rFonts w:cstheme="minorHAnsi"/>
        </w:rPr>
      </w:pPr>
      <w:r w:rsidRPr="00C60B04">
        <w:rPr>
          <w:rFonts w:cstheme="minorHAnsi"/>
        </w:rPr>
        <w:t>The Named User license count must be equal to the total number of humans, Non-Human Operated</w:t>
      </w:r>
      <w:r>
        <w:rPr>
          <w:rFonts w:cstheme="minorHAnsi"/>
        </w:rPr>
        <w:t xml:space="preserve"> </w:t>
      </w:r>
      <w:r w:rsidRPr="00C60B04">
        <w:rPr>
          <w:rFonts w:cstheme="minorHAnsi"/>
        </w:rPr>
        <w:t>Devices and Server Processes that can use an Open</w:t>
      </w:r>
      <w:r>
        <w:rPr>
          <w:rFonts w:cstheme="minorHAnsi"/>
        </w:rPr>
        <w:t xml:space="preserve"> </w:t>
      </w:r>
      <w:r w:rsidRPr="00C60B04">
        <w:rPr>
          <w:rFonts w:cstheme="minorHAnsi"/>
        </w:rPr>
        <w:t>Edge client product or use an application that can access an Open</w:t>
      </w:r>
      <w:r>
        <w:rPr>
          <w:rFonts w:cstheme="minorHAnsi"/>
        </w:rPr>
        <w:t xml:space="preserve"> </w:t>
      </w:r>
      <w:r w:rsidRPr="00C60B04">
        <w:rPr>
          <w:rFonts w:cstheme="minorHAnsi"/>
        </w:rPr>
        <w:t>Edge</w:t>
      </w:r>
      <w:r>
        <w:rPr>
          <w:rFonts w:cstheme="minorHAnsi"/>
        </w:rPr>
        <w:t xml:space="preserve"> </w:t>
      </w:r>
      <w:r w:rsidRPr="00C60B04">
        <w:rPr>
          <w:rFonts w:cstheme="minorHAnsi"/>
        </w:rPr>
        <w:t>server product.</w:t>
      </w:r>
    </w:p>
    <w:p w14:paraId="1BAD3438" w14:textId="6BF14446" w:rsidR="007D1C4A" w:rsidRDefault="007D1C4A" w:rsidP="00DC14ED">
      <w:pPr>
        <w:rPr>
          <w:rFonts w:cstheme="minorHAnsi"/>
        </w:rPr>
      </w:pPr>
    </w:p>
    <w:p w14:paraId="21D50F2B" w14:textId="77777777" w:rsidR="007D1C4A" w:rsidRDefault="007D1C4A" w:rsidP="00DC14ED"/>
    <w:p w14:paraId="0429B334" w14:textId="5626509C" w:rsidR="00DC14ED" w:rsidRPr="00DC14ED" w:rsidRDefault="00DC14ED" w:rsidP="00DC14ED">
      <w:pPr>
        <w:pStyle w:val="Heading3"/>
      </w:pPr>
      <w:bookmarkStart w:id="270" w:name="_Toc45559653"/>
      <w:r>
        <w:t>Code Entry Screen</w:t>
      </w:r>
      <w:bookmarkEnd w:id="270"/>
    </w:p>
    <w:p w14:paraId="78F31E14" w14:textId="2DC96ADE" w:rsidR="00936B73" w:rsidRPr="00936B73" w:rsidRDefault="00936B73" w:rsidP="00936B73">
      <w:r>
        <w:rPr>
          <w:noProof/>
        </w:rPr>
        <w:drawing>
          <wp:inline distT="0" distB="0" distL="0" distR="0" wp14:anchorId="2315A344" wp14:editId="10251F4E">
            <wp:extent cx="3810000" cy="202882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810000" cy="2028825"/>
                    </a:xfrm>
                    <a:prstGeom prst="rect">
                      <a:avLst/>
                    </a:prstGeom>
                  </pic:spPr>
                </pic:pic>
              </a:graphicData>
            </a:graphic>
          </wp:inline>
        </w:drawing>
      </w:r>
    </w:p>
    <w:p w14:paraId="4D26669E" w14:textId="10EBDF02" w:rsidR="00627F7A" w:rsidRDefault="00627F7A" w:rsidP="00C03B59">
      <w:pPr>
        <w:pStyle w:val="Heading4"/>
      </w:pPr>
      <w:r>
        <w:t>ACCEPT NEW LICENSE</w:t>
      </w:r>
    </w:p>
    <w:p w14:paraId="43D6F830" w14:textId="2DC3B3B1" w:rsidR="00627F7A" w:rsidRPr="00527AE1" w:rsidRDefault="00527AE1" w:rsidP="00627F7A">
      <w:r>
        <w:t xml:space="preserve">Click the </w:t>
      </w:r>
      <w:r>
        <w:rPr>
          <w:b/>
          <w:bCs/>
          <w:i/>
          <w:iCs/>
          <w:u w:val="single"/>
        </w:rPr>
        <w:t>“Accept New License”</w:t>
      </w:r>
      <w:r>
        <w:t xml:space="preserve"> button after entering the new license code in order to active the </w:t>
      </w:r>
      <w:r w:rsidR="0033589A">
        <w:t>newly acquired</w:t>
      </w:r>
      <w:r>
        <w:t xml:space="preserve"> license.</w:t>
      </w:r>
    </w:p>
    <w:p w14:paraId="088C5C47" w14:textId="7A48926D" w:rsidR="00C03B59" w:rsidRDefault="00627F7A" w:rsidP="00C03B59">
      <w:pPr>
        <w:pStyle w:val="Heading4"/>
      </w:pPr>
      <w:r>
        <w:t xml:space="preserve"> New License Code</w:t>
      </w:r>
    </w:p>
    <w:p w14:paraId="0BBCCBD0" w14:textId="2570F52C" w:rsidR="00C03B59" w:rsidRPr="00893FE4" w:rsidRDefault="00527AE1" w:rsidP="00C03B59">
      <w:r>
        <w:t>Enter the new license code obtained from Advantzware.</w:t>
      </w:r>
    </w:p>
    <w:p w14:paraId="64E3B0FE" w14:textId="622512BF" w:rsidR="00C03B59" w:rsidRDefault="00704298" w:rsidP="00C03B59">
      <w:pPr>
        <w:pStyle w:val="Heading2"/>
      </w:pPr>
      <w:bookmarkStart w:id="271" w:name="_Toc45559654"/>
      <w:r>
        <w:t>User Control</w:t>
      </w:r>
      <w:r w:rsidR="00C03B59">
        <w:t xml:space="preserve"> [NK5]</w:t>
      </w:r>
      <w:bookmarkEnd w:id="271"/>
    </w:p>
    <w:p w14:paraId="0E09F697" w14:textId="6871EEA6" w:rsidR="00C03B59" w:rsidRDefault="002B6A2D" w:rsidP="00C03B59">
      <w:pPr>
        <w:pStyle w:val="Heading3"/>
      </w:pPr>
      <w:bookmarkStart w:id="272" w:name="_Toc45559655"/>
      <w:r>
        <w:t>Current Screen</w:t>
      </w:r>
      <w:bookmarkEnd w:id="272"/>
    </w:p>
    <w:p w14:paraId="75DD468B" w14:textId="56376966" w:rsidR="00936B73" w:rsidRPr="00936B73" w:rsidRDefault="00936B73" w:rsidP="00936B73">
      <w:r>
        <w:rPr>
          <w:noProof/>
        </w:rPr>
        <w:drawing>
          <wp:inline distT="0" distB="0" distL="0" distR="0" wp14:anchorId="26D34DD1" wp14:editId="6085D3B3">
            <wp:extent cx="5943600" cy="408495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4084955"/>
                    </a:xfrm>
                    <a:prstGeom prst="rect">
                      <a:avLst/>
                    </a:prstGeom>
                  </pic:spPr>
                </pic:pic>
              </a:graphicData>
            </a:graphic>
          </wp:inline>
        </w:drawing>
      </w:r>
    </w:p>
    <w:p w14:paraId="2F45AB11" w14:textId="75548B36" w:rsidR="00C03B59" w:rsidRDefault="00627F7A" w:rsidP="00C03B59">
      <w:pPr>
        <w:pStyle w:val="Heading4"/>
      </w:pPr>
      <w:r>
        <w:t>DELETE</w:t>
      </w:r>
    </w:p>
    <w:p w14:paraId="18FB3CD7" w14:textId="4B22712A" w:rsidR="00F2198E" w:rsidRDefault="00F2198E" w:rsidP="00F2198E">
      <w:r>
        <w:t xml:space="preserve">To delete the currently selected User Control, simply press the </w:t>
      </w:r>
      <w:r w:rsidRPr="00B86B9F">
        <w:rPr>
          <w:b/>
          <w:bCs/>
          <w:i/>
          <w:iCs/>
          <w:u w:val="single"/>
        </w:rPr>
        <w:t>"D"</w:t>
      </w:r>
      <w:r>
        <w:t xml:space="preserve"> key.  Alternatively, click the </w:t>
      </w:r>
      <w:r>
        <w:rPr>
          <w:b/>
          <w:bCs/>
          <w:i/>
          <w:iCs/>
          <w:u w:val="single"/>
        </w:rPr>
        <w:t>“Delete”</w:t>
      </w:r>
      <w:r>
        <w:t xml:space="preserve"> button at the bottom of the screen.</w:t>
      </w:r>
    </w:p>
    <w:p w14:paraId="3C952127" w14:textId="3A850DEF" w:rsidR="00627F7A" w:rsidRDefault="00627F7A" w:rsidP="00627F7A">
      <w:pPr>
        <w:pStyle w:val="Heading4"/>
      </w:pPr>
      <w:r>
        <w:t>REFRESH</w:t>
      </w:r>
    </w:p>
    <w:p w14:paraId="1D746863" w14:textId="7120EEE7" w:rsidR="00627F7A" w:rsidRPr="00F2198E" w:rsidRDefault="00F2198E" w:rsidP="00627F7A">
      <w:r>
        <w:t xml:space="preserve">Click the </w:t>
      </w:r>
      <w:r>
        <w:rPr>
          <w:b/>
          <w:bCs/>
          <w:i/>
          <w:iCs/>
          <w:u w:val="single"/>
        </w:rPr>
        <w:t>“Refresh</w:t>
      </w:r>
      <w:r>
        <w:t xml:space="preserve"> button to refresh the current controls browser screen.</w:t>
      </w:r>
    </w:p>
    <w:p w14:paraId="4B1BB6F8" w14:textId="0F047858" w:rsidR="002B6A2D" w:rsidRDefault="002B6A2D" w:rsidP="002B6A2D">
      <w:pPr>
        <w:pStyle w:val="Heading3"/>
      </w:pPr>
      <w:bookmarkStart w:id="273" w:name="_Toc45559656"/>
      <w:r>
        <w:t>Settings Screen</w:t>
      </w:r>
      <w:bookmarkEnd w:id="273"/>
    </w:p>
    <w:p w14:paraId="39898CAE" w14:textId="08C6AFAD" w:rsidR="00217BAE" w:rsidRPr="00217BAE" w:rsidRDefault="00217BAE" w:rsidP="00217BAE">
      <w:r>
        <w:rPr>
          <w:noProof/>
        </w:rPr>
        <w:drawing>
          <wp:inline distT="0" distB="0" distL="0" distR="0" wp14:anchorId="494E435C" wp14:editId="0FA11C68">
            <wp:extent cx="5943600" cy="456184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4561840"/>
                    </a:xfrm>
                    <a:prstGeom prst="rect">
                      <a:avLst/>
                    </a:prstGeom>
                  </pic:spPr>
                </pic:pic>
              </a:graphicData>
            </a:graphic>
          </wp:inline>
        </w:drawing>
      </w:r>
    </w:p>
    <w:p w14:paraId="4435BAB2" w14:textId="77777777" w:rsidR="00627F7A" w:rsidRDefault="00627F7A" w:rsidP="00627F7A">
      <w:pPr>
        <w:pStyle w:val="Heading4"/>
      </w:pPr>
      <w:r>
        <w:t>UPDATE</w:t>
      </w:r>
    </w:p>
    <w:p w14:paraId="5C4812BB" w14:textId="7D2C8D24" w:rsidR="00627F7A" w:rsidRDefault="00627F7A" w:rsidP="00627F7A">
      <w:r>
        <w:t xml:space="preserve">To change the currently selected </w:t>
      </w:r>
      <w:r w:rsidR="00F2198E">
        <w:t>User Control Settings</w:t>
      </w:r>
      <w:r>
        <w:t xml:space="preserve">, simply click the </w:t>
      </w:r>
      <w:r>
        <w:rPr>
          <w:b/>
          <w:bCs/>
          <w:i/>
          <w:iCs/>
          <w:u w:val="single"/>
        </w:rPr>
        <w:t>“Update</w:t>
      </w:r>
      <w:r>
        <w:t xml:space="preserve">” button at the bottom of the screen.  </w:t>
      </w:r>
    </w:p>
    <w:p w14:paraId="115D3F8D" w14:textId="654FB13E" w:rsidR="002B6A2D" w:rsidRDefault="002B6A2D" w:rsidP="002B6A2D">
      <w:pPr>
        <w:pStyle w:val="Heading3"/>
      </w:pPr>
      <w:bookmarkStart w:id="274" w:name="_Toc45559657"/>
      <w:r>
        <w:t>Update Settings</w:t>
      </w:r>
      <w:bookmarkEnd w:id="274"/>
    </w:p>
    <w:p w14:paraId="3D4F7183" w14:textId="6502A3B6" w:rsidR="00217BAE" w:rsidRPr="00217BAE" w:rsidRDefault="00217BAE" w:rsidP="00217BAE">
      <w:r>
        <w:rPr>
          <w:noProof/>
        </w:rPr>
        <w:drawing>
          <wp:inline distT="0" distB="0" distL="0" distR="0" wp14:anchorId="314F578F" wp14:editId="35289768">
            <wp:extent cx="5943600" cy="440563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4405630"/>
                    </a:xfrm>
                    <a:prstGeom prst="rect">
                      <a:avLst/>
                    </a:prstGeom>
                  </pic:spPr>
                </pic:pic>
              </a:graphicData>
            </a:graphic>
          </wp:inline>
        </w:drawing>
      </w:r>
    </w:p>
    <w:p w14:paraId="0F371B50" w14:textId="77777777" w:rsidR="00627F7A" w:rsidRDefault="00627F7A" w:rsidP="00627F7A">
      <w:pPr>
        <w:pStyle w:val="Heading4"/>
      </w:pPr>
      <w:r>
        <w:t>SAVE</w:t>
      </w:r>
    </w:p>
    <w:p w14:paraId="501F8D06" w14:textId="78B886E5" w:rsidR="00627F7A" w:rsidRDefault="00627F7A" w:rsidP="00627F7A">
      <w:r>
        <w:t xml:space="preserve">Click the </w:t>
      </w:r>
      <w:r>
        <w:rPr>
          <w:b/>
          <w:bCs/>
          <w:i/>
          <w:iCs/>
          <w:u w:val="single"/>
        </w:rPr>
        <w:t>“Save”</w:t>
      </w:r>
      <w:r>
        <w:t xml:space="preserve"> button to save all changes to the current </w:t>
      </w:r>
      <w:r w:rsidR="00F2198E">
        <w:t>User Control Settings</w:t>
      </w:r>
      <w:r>
        <w:t>.</w:t>
      </w:r>
    </w:p>
    <w:p w14:paraId="6AD4EDCB" w14:textId="77777777" w:rsidR="00627F7A" w:rsidRDefault="00627F7A" w:rsidP="00627F7A">
      <w:pPr>
        <w:pStyle w:val="Heading4"/>
      </w:pPr>
      <w:r>
        <w:t>CANCEL</w:t>
      </w:r>
    </w:p>
    <w:p w14:paraId="05B362C9" w14:textId="0FCA1063" w:rsidR="00627F7A" w:rsidRDefault="00627F7A" w:rsidP="00627F7A">
      <w:r>
        <w:t xml:space="preserve">Click the </w:t>
      </w:r>
      <w:r>
        <w:rPr>
          <w:b/>
          <w:bCs/>
          <w:i/>
          <w:iCs/>
          <w:u w:val="single"/>
        </w:rPr>
        <w:t>“Cancel”</w:t>
      </w:r>
      <w:r>
        <w:t xml:space="preserve"> button to cancel all changes to the </w:t>
      </w:r>
      <w:r w:rsidR="00F2198E">
        <w:t>User Control Settings</w:t>
      </w:r>
      <w:r>
        <w:t xml:space="preserve"> without saving.</w:t>
      </w:r>
    </w:p>
    <w:p w14:paraId="55E3546B" w14:textId="48A84539" w:rsidR="007D1C4A" w:rsidRDefault="007D1C4A" w:rsidP="00627F7A"/>
    <w:p w14:paraId="7A746D3A" w14:textId="3A9900B3" w:rsidR="007D1C4A" w:rsidRDefault="007D1C4A" w:rsidP="00627F7A"/>
    <w:p w14:paraId="1ABCA1EE" w14:textId="445E4E55" w:rsidR="007D1C4A" w:rsidRDefault="007D1C4A" w:rsidP="00627F7A"/>
    <w:p w14:paraId="70EFEE10" w14:textId="72D23ED7" w:rsidR="007D1C4A" w:rsidRDefault="007D1C4A" w:rsidP="00627F7A"/>
    <w:p w14:paraId="06C1BD90" w14:textId="310BF302" w:rsidR="007D1C4A" w:rsidRDefault="007D1C4A" w:rsidP="00627F7A"/>
    <w:p w14:paraId="32765CB5" w14:textId="0C8729D1" w:rsidR="007D1C4A" w:rsidRDefault="007D1C4A" w:rsidP="00627F7A"/>
    <w:p w14:paraId="385BE60C" w14:textId="77777777" w:rsidR="007D1C4A" w:rsidRPr="00DF6BEC" w:rsidRDefault="007D1C4A" w:rsidP="00627F7A"/>
    <w:p w14:paraId="567A91BD" w14:textId="1A00D396" w:rsidR="002B6A2D" w:rsidRDefault="002B6A2D" w:rsidP="002B6A2D">
      <w:pPr>
        <w:pStyle w:val="Heading3"/>
      </w:pPr>
      <w:bookmarkStart w:id="275" w:name="_Toc45559658"/>
      <w:r>
        <w:t>Update Settings Field Definitions</w:t>
      </w:r>
      <w:bookmarkEnd w:id="275"/>
    </w:p>
    <w:p w14:paraId="3735F274" w14:textId="4BEB6995" w:rsidR="002B6A2D" w:rsidRDefault="00627F7A" w:rsidP="002B6A2D">
      <w:pPr>
        <w:pStyle w:val="Heading4"/>
      </w:pPr>
      <w:r>
        <w:t>Max Sessions Per User</w:t>
      </w:r>
    </w:p>
    <w:p w14:paraId="213E5E6F" w14:textId="69B02D1B" w:rsidR="00627F7A" w:rsidRPr="00627F7A" w:rsidRDefault="007C42A4" w:rsidP="00627F7A">
      <w:r>
        <w:t>Enter the number of the maximum sessions that one user can run at the same time.</w:t>
      </w:r>
    </w:p>
    <w:p w14:paraId="170E4E07" w14:textId="70B991FA" w:rsidR="00627F7A" w:rsidRDefault="00627F7A" w:rsidP="00627F7A">
      <w:pPr>
        <w:pStyle w:val="Heading4"/>
      </w:pPr>
      <w:r>
        <w:t>Lock Users After (n) Days Inactivity</w:t>
      </w:r>
    </w:p>
    <w:p w14:paraId="1A2212DE" w14:textId="692E5C54" w:rsidR="00627F7A" w:rsidRPr="00627F7A" w:rsidRDefault="007C42A4" w:rsidP="00627F7A">
      <w:r>
        <w:t>Enter a number of days after which to lock a user out for inactivity.</w:t>
      </w:r>
    </w:p>
    <w:p w14:paraId="1AD42801" w14:textId="283A899E" w:rsidR="00627F7A" w:rsidRDefault="00627F7A" w:rsidP="00627F7A">
      <w:pPr>
        <w:pStyle w:val="Heading4"/>
      </w:pPr>
      <w:r>
        <w:t>Max Session Time (Hours)</w:t>
      </w:r>
    </w:p>
    <w:p w14:paraId="68BE4A5D" w14:textId="00C8887E" w:rsidR="00627F7A" w:rsidRPr="00627F7A" w:rsidRDefault="007C42A4" w:rsidP="00627F7A">
      <w:r>
        <w:t>Enter a maximum number of hours that a user can be logged into a section before inactivity will log them out.</w:t>
      </w:r>
    </w:p>
    <w:p w14:paraId="580F7073" w14:textId="6737B510" w:rsidR="00627F7A" w:rsidRDefault="00627F7A" w:rsidP="00627F7A">
      <w:pPr>
        <w:pStyle w:val="Heading4"/>
      </w:pPr>
      <w:r>
        <w:t>Notification Email List</w:t>
      </w:r>
    </w:p>
    <w:p w14:paraId="5F2A1A80" w14:textId="41CF8407" w:rsidR="00627F7A" w:rsidRPr="00627F7A" w:rsidRDefault="007C42A4" w:rsidP="00627F7A">
      <w:r>
        <w:t>Enter a list of emails to send notifications to about this user’s flagged activity.</w:t>
      </w:r>
    </w:p>
    <w:p w14:paraId="616F5D9A" w14:textId="2206C736" w:rsidR="00627F7A" w:rsidRDefault="00627F7A" w:rsidP="00627F7A">
      <w:pPr>
        <w:pStyle w:val="Heading4"/>
      </w:pPr>
      <w:r>
        <w:t>Notify Locked – Toggle Box</w:t>
      </w:r>
    </w:p>
    <w:p w14:paraId="0866CE2A" w14:textId="1E78EE10" w:rsidR="00627F7A" w:rsidRDefault="00627F7A" w:rsidP="00627F7A">
      <w:r>
        <w:t xml:space="preserve">To </w:t>
      </w:r>
      <w:r w:rsidR="007C42A4">
        <w:t>send an email to all those on the notification email list if this user has been locked due to inactivity</w:t>
      </w:r>
      <w:r>
        <w:t xml:space="preserve">, make sure that the </w:t>
      </w:r>
      <w:r w:rsidR="007C42A4">
        <w:t>Notify Locked</w:t>
      </w:r>
      <w:r>
        <w:t xml:space="preserve"> toggle box is checked.</w:t>
      </w:r>
    </w:p>
    <w:p w14:paraId="57A894DD" w14:textId="72DDFCF5" w:rsidR="00627F7A" w:rsidRDefault="00627F7A" w:rsidP="00627F7A">
      <w:pPr>
        <w:pStyle w:val="Heading4"/>
      </w:pPr>
      <w:r>
        <w:t>Notify Auto Logout – Toggle Box</w:t>
      </w:r>
    </w:p>
    <w:p w14:paraId="7963C2DD" w14:textId="13342307" w:rsidR="00627F7A" w:rsidRDefault="00627F7A" w:rsidP="00627F7A">
      <w:r>
        <w:t xml:space="preserve">To </w:t>
      </w:r>
      <w:r w:rsidR="007C42A4">
        <w:t>send an email to all those on the notification email list if this user has been logged out due to inactivity</w:t>
      </w:r>
      <w:r>
        <w:t xml:space="preserve">, make sure that the </w:t>
      </w:r>
      <w:r w:rsidR="007C42A4">
        <w:t>Notify Auto Logout</w:t>
      </w:r>
      <w:r>
        <w:t xml:space="preserve"> toggle box is checked.</w:t>
      </w:r>
    </w:p>
    <w:p w14:paraId="574D1A7A" w14:textId="54012B6A" w:rsidR="00627F7A" w:rsidRDefault="00627F7A" w:rsidP="00627F7A">
      <w:pPr>
        <w:pStyle w:val="Heading4"/>
      </w:pPr>
      <w:r>
        <w:t>Notify Disable Time – Toggle Box</w:t>
      </w:r>
    </w:p>
    <w:p w14:paraId="43FD9307" w14:textId="09258DD3" w:rsidR="00627F7A" w:rsidRDefault="00627F7A" w:rsidP="00627F7A">
      <w:r>
        <w:t xml:space="preserve">To </w:t>
      </w:r>
      <w:r w:rsidR="007C42A4">
        <w:t>send an email to all those on the notification email list if this user is nearing their disable time</w:t>
      </w:r>
      <w:r>
        <w:t>, make sure that th</w:t>
      </w:r>
      <w:r w:rsidR="007C42A4">
        <w:t xml:space="preserve">is </w:t>
      </w:r>
      <w:r>
        <w:t>toggle box is checked.</w:t>
      </w:r>
    </w:p>
    <w:p w14:paraId="65A17518" w14:textId="0F5499F2" w:rsidR="002B6A2D" w:rsidRDefault="002B6A2D" w:rsidP="002B6A2D">
      <w:pPr>
        <w:pStyle w:val="Heading3"/>
      </w:pPr>
      <w:bookmarkStart w:id="276" w:name="_Toc45559659"/>
      <w:r>
        <w:t>History Screen</w:t>
      </w:r>
      <w:bookmarkEnd w:id="276"/>
    </w:p>
    <w:p w14:paraId="3BA28832" w14:textId="73F22F7B" w:rsidR="00217BAE" w:rsidRPr="00217BAE" w:rsidRDefault="00217BAE" w:rsidP="00217BAE">
      <w:r>
        <w:rPr>
          <w:noProof/>
        </w:rPr>
        <w:drawing>
          <wp:inline distT="0" distB="0" distL="0" distR="0" wp14:anchorId="2D147992" wp14:editId="3D4BE1BC">
            <wp:extent cx="5943600" cy="4545330"/>
            <wp:effectExtent l="0" t="0" r="0" b="76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4545330"/>
                    </a:xfrm>
                    <a:prstGeom prst="rect">
                      <a:avLst/>
                    </a:prstGeom>
                  </pic:spPr>
                </pic:pic>
              </a:graphicData>
            </a:graphic>
          </wp:inline>
        </w:drawing>
      </w:r>
    </w:p>
    <w:p w14:paraId="62E975F4" w14:textId="1CFB70D7" w:rsidR="00D1096F" w:rsidRDefault="00D1096F" w:rsidP="00D1096F">
      <w:pPr>
        <w:pStyle w:val="Heading4"/>
      </w:pPr>
      <w:r>
        <w:t>Starting Date / Ending Date</w:t>
      </w:r>
    </w:p>
    <w:p w14:paraId="315EF84B" w14:textId="24291A4E" w:rsidR="00D1096F" w:rsidRPr="00E5397E" w:rsidRDefault="00D1096F" w:rsidP="00D1096F">
      <w:r>
        <w:t xml:space="preserve">Enter the beginning and ending </w:t>
      </w:r>
      <w:r w:rsidR="00F2198E">
        <w:t>History Date</w:t>
      </w:r>
      <w:r>
        <w:t xml:space="preserve"> to </w:t>
      </w:r>
      <w:r w:rsidR="00F2198E">
        <w:t>search</w:t>
      </w:r>
      <w:r>
        <w:t xml:space="preserve"> for.</w:t>
      </w:r>
    </w:p>
    <w:p w14:paraId="501CB0EC" w14:textId="32CB8DC2" w:rsidR="002B6A2D" w:rsidRDefault="002B6A2D" w:rsidP="002B6A2D">
      <w:pPr>
        <w:pStyle w:val="Heading3"/>
      </w:pPr>
      <w:bookmarkStart w:id="277" w:name="_Toc45559660"/>
      <w:r>
        <w:t>Password Screen</w:t>
      </w:r>
      <w:bookmarkEnd w:id="277"/>
    </w:p>
    <w:p w14:paraId="460A2C5C" w14:textId="19B5830B" w:rsidR="00217BAE" w:rsidRPr="00217BAE" w:rsidRDefault="00217BAE" w:rsidP="00217BAE">
      <w:r>
        <w:rPr>
          <w:noProof/>
        </w:rPr>
        <w:drawing>
          <wp:inline distT="0" distB="0" distL="0" distR="0" wp14:anchorId="637100E1" wp14:editId="32EF7F29">
            <wp:extent cx="5943600" cy="454152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4541520"/>
                    </a:xfrm>
                    <a:prstGeom prst="rect">
                      <a:avLst/>
                    </a:prstGeom>
                  </pic:spPr>
                </pic:pic>
              </a:graphicData>
            </a:graphic>
          </wp:inline>
        </w:drawing>
      </w:r>
    </w:p>
    <w:p w14:paraId="69118221" w14:textId="77777777" w:rsidR="00627F7A" w:rsidRDefault="00627F7A" w:rsidP="00627F7A">
      <w:pPr>
        <w:pStyle w:val="Heading4"/>
      </w:pPr>
      <w:r>
        <w:t>UPDATE</w:t>
      </w:r>
    </w:p>
    <w:p w14:paraId="5FBA2DB0" w14:textId="3C817789" w:rsidR="00627F7A" w:rsidRDefault="00627F7A" w:rsidP="00627F7A">
      <w:r>
        <w:t xml:space="preserve">To change the currently selected </w:t>
      </w:r>
      <w:r w:rsidR="00F2198E">
        <w:t>password control system</w:t>
      </w:r>
      <w:r>
        <w:t xml:space="preserve">, simply click the </w:t>
      </w:r>
      <w:r>
        <w:rPr>
          <w:b/>
          <w:bCs/>
          <w:i/>
          <w:iCs/>
          <w:u w:val="single"/>
        </w:rPr>
        <w:t>“Update</w:t>
      </w:r>
      <w:r>
        <w:t xml:space="preserve">” button at the bottom of the screen.  </w:t>
      </w:r>
    </w:p>
    <w:p w14:paraId="321EC9B3" w14:textId="28EE1B97" w:rsidR="002B6A2D" w:rsidRDefault="002B6A2D" w:rsidP="002B6A2D">
      <w:pPr>
        <w:pStyle w:val="Heading3"/>
      </w:pPr>
      <w:bookmarkStart w:id="278" w:name="_Toc45559661"/>
      <w:r>
        <w:t>Update Passwords</w:t>
      </w:r>
      <w:bookmarkEnd w:id="278"/>
    </w:p>
    <w:p w14:paraId="51A54593" w14:textId="48DF003D" w:rsidR="00217BAE" w:rsidRPr="00217BAE" w:rsidRDefault="00217BAE" w:rsidP="00217BAE">
      <w:r>
        <w:rPr>
          <w:noProof/>
        </w:rPr>
        <w:drawing>
          <wp:inline distT="0" distB="0" distL="0" distR="0" wp14:anchorId="2E18EE7E" wp14:editId="0D821272">
            <wp:extent cx="5543550" cy="39243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43550" cy="3924300"/>
                    </a:xfrm>
                    <a:prstGeom prst="rect">
                      <a:avLst/>
                    </a:prstGeom>
                  </pic:spPr>
                </pic:pic>
              </a:graphicData>
            </a:graphic>
          </wp:inline>
        </w:drawing>
      </w:r>
    </w:p>
    <w:p w14:paraId="4F8EB385" w14:textId="77777777" w:rsidR="00D1096F" w:rsidRDefault="00D1096F" w:rsidP="00D1096F">
      <w:pPr>
        <w:pStyle w:val="Heading4"/>
      </w:pPr>
      <w:r>
        <w:t>SAVE</w:t>
      </w:r>
    </w:p>
    <w:p w14:paraId="3089D946" w14:textId="2B58D6E5" w:rsidR="00D1096F" w:rsidRDefault="00D1096F" w:rsidP="00D1096F">
      <w:r>
        <w:t xml:space="preserve">Click the </w:t>
      </w:r>
      <w:r>
        <w:rPr>
          <w:b/>
          <w:bCs/>
          <w:i/>
          <w:iCs/>
          <w:u w:val="single"/>
        </w:rPr>
        <w:t>“Save”</w:t>
      </w:r>
      <w:r>
        <w:t xml:space="preserve"> button to save all changes to the current </w:t>
      </w:r>
      <w:r w:rsidR="00F2198E">
        <w:t>password control system</w:t>
      </w:r>
      <w:r>
        <w:t>.</w:t>
      </w:r>
    </w:p>
    <w:p w14:paraId="242F6568" w14:textId="77777777" w:rsidR="00D1096F" w:rsidRDefault="00D1096F" w:rsidP="00D1096F">
      <w:pPr>
        <w:pStyle w:val="Heading4"/>
      </w:pPr>
      <w:r>
        <w:t>CANCEL</w:t>
      </w:r>
    </w:p>
    <w:p w14:paraId="49521814" w14:textId="1CD84CC3" w:rsidR="00D1096F" w:rsidRPr="00DF6BEC" w:rsidRDefault="00D1096F" w:rsidP="00D1096F">
      <w:r>
        <w:t xml:space="preserve">Click the </w:t>
      </w:r>
      <w:r>
        <w:rPr>
          <w:b/>
          <w:bCs/>
          <w:i/>
          <w:iCs/>
          <w:u w:val="single"/>
        </w:rPr>
        <w:t>“Cancel”</w:t>
      </w:r>
      <w:r>
        <w:t xml:space="preserve"> button to cancel all changes to the </w:t>
      </w:r>
      <w:r w:rsidR="00F2198E">
        <w:t xml:space="preserve">password control system </w:t>
      </w:r>
      <w:r>
        <w:t>without saving.</w:t>
      </w:r>
    </w:p>
    <w:p w14:paraId="7A44ACD3" w14:textId="391E9ECE" w:rsidR="002B6A2D" w:rsidRDefault="002B6A2D" w:rsidP="002B6A2D">
      <w:pPr>
        <w:pStyle w:val="Heading3"/>
      </w:pPr>
      <w:bookmarkStart w:id="279" w:name="_Toc45559662"/>
      <w:r>
        <w:t>Update Passwords Field Definitions</w:t>
      </w:r>
      <w:bookmarkEnd w:id="279"/>
    </w:p>
    <w:p w14:paraId="37A71FCD" w14:textId="7AFB2F09" w:rsidR="002B6A2D" w:rsidRDefault="00D1096F" w:rsidP="002B6A2D">
      <w:pPr>
        <w:pStyle w:val="Heading4"/>
      </w:pPr>
      <w:r>
        <w:t>Change Password After Days</w:t>
      </w:r>
    </w:p>
    <w:p w14:paraId="114873BE" w14:textId="78CE2E5C" w:rsidR="00D1096F" w:rsidRPr="00D1096F" w:rsidRDefault="00F2198E" w:rsidP="00D1096F">
      <w:r>
        <w:t>Enter the number of days that may go by before a user is forced to update their current password.</w:t>
      </w:r>
    </w:p>
    <w:p w14:paraId="5F43E14F" w14:textId="283D58D8" w:rsidR="00D1096F" w:rsidRDefault="00D1096F" w:rsidP="00D1096F">
      <w:pPr>
        <w:pStyle w:val="Heading4"/>
      </w:pPr>
      <w:r>
        <w:t>Minimum Password Length</w:t>
      </w:r>
    </w:p>
    <w:p w14:paraId="54861A5A" w14:textId="39550D5F" w:rsidR="00D1096F" w:rsidRPr="00D1096F" w:rsidRDefault="00F2198E" w:rsidP="00D1096F">
      <w:r>
        <w:t>Enter the minimum number of characters that a user’s password must be.</w:t>
      </w:r>
    </w:p>
    <w:p w14:paraId="4A278AC3" w14:textId="37ADDE44" w:rsidR="00D1096F" w:rsidRDefault="00D1096F" w:rsidP="00D1096F">
      <w:pPr>
        <w:pStyle w:val="Heading4"/>
      </w:pPr>
      <w:r>
        <w:t>Minimum Lower-Case Characters</w:t>
      </w:r>
    </w:p>
    <w:p w14:paraId="6FAFC159" w14:textId="1F21D0AD" w:rsidR="00F2198E" w:rsidRPr="00D1096F" w:rsidRDefault="00F2198E" w:rsidP="00F2198E">
      <w:r>
        <w:t>Enter the minimum number of lower-case characters that a user’s password must contain.</w:t>
      </w:r>
    </w:p>
    <w:p w14:paraId="6A03265E" w14:textId="114F19BC" w:rsidR="00D1096F" w:rsidRDefault="00D1096F" w:rsidP="00D1096F">
      <w:pPr>
        <w:pStyle w:val="Heading4"/>
      </w:pPr>
      <w:r>
        <w:t>Minimum Upper-Case Characters</w:t>
      </w:r>
    </w:p>
    <w:p w14:paraId="5BA12D75" w14:textId="2A49B6AD" w:rsidR="00F2198E" w:rsidRPr="00D1096F" w:rsidRDefault="00F2198E" w:rsidP="00F2198E">
      <w:r>
        <w:t>Enter the minimum number of upper-case characters that a user’s password must contain.</w:t>
      </w:r>
    </w:p>
    <w:p w14:paraId="15E3C196" w14:textId="30B81E8E" w:rsidR="00D1096F" w:rsidRDefault="00D1096F" w:rsidP="00D1096F">
      <w:pPr>
        <w:pStyle w:val="Heading4"/>
      </w:pPr>
      <w:r>
        <w:t>Minimum Numeric Characters</w:t>
      </w:r>
    </w:p>
    <w:p w14:paraId="6F4F4D78" w14:textId="26F8E5DE" w:rsidR="00F2198E" w:rsidRPr="00D1096F" w:rsidRDefault="00F2198E" w:rsidP="00F2198E">
      <w:r>
        <w:t>Enter the minimum number of numeric characters that a user’s password must contain.</w:t>
      </w:r>
    </w:p>
    <w:p w14:paraId="5D865E5F" w14:textId="29C93D31" w:rsidR="00D1096F" w:rsidRDefault="00D1096F" w:rsidP="00D1096F">
      <w:pPr>
        <w:pStyle w:val="Heading4"/>
      </w:pPr>
      <w:r>
        <w:t>Minimum Special Characters</w:t>
      </w:r>
    </w:p>
    <w:p w14:paraId="0578A6A0" w14:textId="0A92621A" w:rsidR="00F2198E" w:rsidRPr="00D1096F" w:rsidRDefault="00F2198E" w:rsidP="00F2198E">
      <w:r>
        <w:t>Enter the minimum number of special characters that a user’s password must contain.</w:t>
      </w:r>
    </w:p>
    <w:p w14:paraId="11DFE5B4" w14:textId="78ED0932" w:rsidR="00893FE4" w:rsidRDefault="00893FE4" w:rsidP="00893FE4">
      <w:pPr>
        <w:pStyle w:val="Heading1"/>
        <w:rPr>
          <w:b/>
          <w:bCs/>
        </w:rPr>
      </w:pPr>
      <w:bookmarkStart w:id="280" w:name="_Toc45559663"/>
      <w:r>
        <w:rPr>
          <w:b/>
          <w:bCs/>
        </w:rPr>
        <w:t>Miscellaneous Utilities [NM]</w:t>
      </w:r>
      <w:bookmarkEnd w:id="280"/>
    </w:p>
    <w:p w14:paraId="557BF7DE" w14:textId="31563A91" w:rsidR="00893FE4" w:rsidRDefault="007C6235" w:rsidP="00893FE4">
      <w:pPr>
        <w:pStyle w:val="Heading2"/>
      </w:pPr>
      <w:bookmarkStart w:id="281" w:name="_Toc45559664"/>
      <w:r>
        <w:t>Utilities</w:t>
      </w:r>
      <w:r w:rsidR="007C65D8">
        <w:t xml:space="preserve"> Screen</w:t>
      </w:r>
      <w:bookmarkEnd w:id="281"/>
    </w:p>
    <w:p w14:paraId="54119B80" w14:textId="1230981C" w:rsidR="007C65D8" w:rsidRPr="007C65D8" w:rsidRDefault="007C65D8" w:rsidP="007C65D8">
      <w:pPr>
        <w:pStyle w:val="Heading3"/>
      </w:pPr>
      <w:bookmarkStart w:id="282" w:name="_Toc45559665"/>
      <w:r>
        <w:t>Browse Utilities</w:t>
      </w:r>
      <w:bookmarkEnd w:id="282"/>
    </w:p>
    <w:p w14:paraId="4EF7B7EB" w14:textId="17699A6B" w:rsidR="00217BAE" w:rsidRDefault="00217BAE" w:rsidP="00217BAE">
      <w:r>
        <w:rPr>
          <w:noProof/>
        </w:rPr>
        <w:drawing>
          <wp:inline distT="0" distB="0" distL="0" distR="0" wp14:anchorId="537B7A7C" wp14:editId="2C470C30">
            <wp:extent cx="5943600" cy="475488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4754880"/>
                    </a:xfrm>
                    <a:prstGeom prst="rect">
                      <a:avLst/>
                    </a:prstGeom>
                  </pic:spPr>
                </pic:pic>
              </a:graphicData>
            </a:graphic>
          </wp:inline>
        </w:drawing>
      </w:r>
    </w:p>
    <w:p w14:paraId="4955CB58" w14:textId="6B5D9046" w:rsidR="00D1096F" w:rsidRDefault="00D1096F" w:rsidP="00D1096F">
      <w:pPr>
        <w:pStyle w:val="Heading4"/>
      </w:pPr>
      <w:bookmarkStart w:id="283" w:name="_Hlk45374154"/>
      <w:r>
        <w:t>RUN UTILITY</w:t>
      </w:r>
    </w:p>
    <w:p w14:paraId="7F74BF3E" w14:textId="36C08EB3" w:rsidR="00D1096F" w:rsidRPr="009C2A4A" w:rsidRDefault="009C2A4A" w:rsidP="00D1096F">
      <w:r>
        <w:t xml:space="preserve">Click the </w:t>
      </w:r>
      <w:r>
        <w:rPr>
          <w:b/>
          <w:bCs/>
          <w:i/>
          <w:iCs/>
          <w:u w:val="single"/>
        </w:rPr>
        <w:t>“Blue Play Icon</w:t>
      </w:r>
      <w:r>
        <w:t>” button to run the currently highlighted/selected Utility Program.</w:t>
      </w:r>
    </w:p>
    <w:p w14:paraId="69A6C9FC" w14:textId="6D483612" w:rsidR="007C6235" w:rsidRDefault="007C65D8" w:rsidP="007C6235">
      <w:pPr>
        <w:pStyle w:val="Heading3"/>
      </w:pPr>
      <w:bookmarkStart w:id="284" w:name="_Toc45559666"/>
      <w:bookmarkEnd w:id="283"/>
      <w:r>
        <w:t xml:space="preserve">Browse Utilities </w:t>
      </w:r>
      <w:r w:rsidR="00217BAE">
        <w:t>Field Definitions</w:t>
      </w:r>
      <w:bookmarkEnd w:id="284"/>
    </w:p>
    <w:p w14:paraId="3E9FB784" w14:textId="132EA083" w:rsidR="007C6235" w:rsidRDefault="007C65D8" w:rsidP="007C6235">
      <w:pPr>
        <w:pStyle w:val="Heading4"/>
      </w:pPr>
      <w:r>
        <w:t>Program Name</w:t>
      </w:r>
    </w:p>
    <w:p w14:paraId="7ED06D32" w14:textId="0EC56188" w:rsidR="007C65D8" w:rsidRPr="007C65D8" w:rsidRDefault="007C42A4" w:rsidP="007C65D8">
      <w:r>
        <w:t>Enter a program name to search for.</w:t>
      </w:r>
    </w:p>
    <w:p w14:paraId="64B48F83" w14:textId="399240AA" w:rsidR="007C65D8" w:rsidRDefault="007C65D8" w:rsidP="007C65D8">
      <w:pPr>
        <w:pStyle w:val="Heading4"/>
      </w:pPr>
      <w:r>
        <w:t>Module</w:t>
      </w:r>
    </w:p>
    <w:p w14:paraId="3AC78463" w14:textId="15E7176C" w:rsidR="007C65D8" w:rsidRPr="007C65D8" w:rsidRDefault="007C42A4" w:rsidP="007C65D8">
      <w:r>
        <w:t>Enter a module code to search for.</w:t>
      </w:r>
    </w:p>
    <w:p w14:paraId="7DF2832E" w14:textId="3C41AC4F" w:rsidR="007C65D8" w:rsidRDefault="007C65D8" w:rsidP="007C65D8">
      <w:pPr>
        <w:pStyle w:val="Heading4"/>
      </w:pPr>
      <w:r>
        <w:t>Hot Key</w:t>
      </w:r>
    </w:p>
    <w:p w14:paraId="3E7C172F" w14:textId="37FA4687" w:rsidR="007C65D8" w:rsidRPr="007C65D8" w:rsidRDefault="007C42A4" w:rsidP="007C65D8">
      <w:r>
        <w:t>Choose a hot key to search for from the drop-down menu.</w:t>
      </w:r>
    </w:p>
    <w:p w14:paraId="5B9F7FCF" w14:textId="771C687C" w:rsidR="007C65D8" w:rsidRDefault="007C65D8" w:rsidP="007C65D8">
      <w:pPr>
        <w:pStyle w:val="Heading4"/>
      </w:pPr>
      <w:r>
        <w:t>Description</w:t>
      </w:r>
    </w:p>
    <w:p w14:paraId="17E1608C" w14:textId="0B753766" w:rsidR="007C65D8" w:rsidRPr="007C65D8" w:rsidRDefault="007C42A4" w:rsidP="007C65D8">
      <w:r>
        <w:t>Enter a program description to search for.</w:t>
      </w:r>
    </w:p>
    <w:p w14:paraId="10F70B08" w14:textId="47C0801E" w:rsidR="007C65D8" w:rsidRDefault="007C65D8" w:rsidP="007C65D8">
      <w:pPr>
        <w:pStyle w:val="Heading4"/>
      </w:pPr>
      <w:r>
        <w:t>Notes</w:t>
      </w:r>
    </w:p>
    <w:p w14:paraId="3EFFD1B2" w14:textId="44F6ED94" w:rsidR="007C65D8" w:rsidRPr="007C65D8" w:rsidRDefault="007C42A4" w:rsidP="007C65D8">
      <w:r>
        <w:t>Enter any notes to search for.</w:t>
      </w:r>
    </w:p>
    <w:p w14:paraId="706EFBC8" w14:textId="17558AF4" w:rsidR="007C65D8" w:rsidRDefault="007C65D8" w:rsidP="007C65D8">
      <w:pPr>
        <w:pStyle w:val="Heading4"/>
      </w:pPr>
      <w:r>
        <w:t>Sec. Level</w:t>
      </w:r>
    </w:p>
    <w:p w14:paraId="10501D2C" w14:textId="364AEDD0" w:rsidR="007C6235" w:rsidRDefault="007C42A4" w:rsidP="007C6235">
      <w:r>
        <w:t>Enter a</w:t>
      </w:r>
      <w:r w:rsidR="002609B7">
        <w:t xml:space="preserve"> security</w:t>
      </w:r>
      <w:r>
        <w:t xml:space="preserve"> level to search for.</w:t>
      </w:r>
    </w:p>
    <w:p w14:paraId="739204B3" w14:textId="77777777" w:rsidR="007D1C4A" w:rsidRPr="00893FE4" w:rsidRDefault="007D1C4A" w:rsidP="007C6235"/>
    <w:p w14:paraId="5EB2433A" w14:textId="77C9DFE2" w:rsidR="00217BAE" w:rsidRPr="00217BAE" w:rsidRDefault="007C6235" w:rsidP="007C65D8">
      <w:pPr>
        <w:pStyle w:val="Heading3"/>
      </w:pPr>
      <w:bookmarkStart w:id="285" w:name="_Toc45559667"/>
      <w:r>
        <w:t>View Utilities</w:t>
      </w:r>
      <w:bookmarkEnd w:id="285"/>
    </w:p>
    <w:p w14:paraId="26B2307A" w14:textId="117DD747" w:rsidR="00217BAE" w:rsidRPr="00217BAE" w:rsidRDefault="00217BAE" w:rsidP="00217BAE">
      <w:r>
        <w:rPr>
          <w:noProof/>
        </w:rPr>
        <w:drawing>
          <wp:inline distT="0" distB="0" distL="0" distR="0" wp14:anchorId="23B874D1" wp14:editId="3B9AD62E">
            <wp:extent cx="5943600" cy="3195320"/>
            <wp:effectExtent l="0" t="0" r="0"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195320"/>
                    </a:xfrm>
                    <a:prstGeom prst="rect">
                      <a:avLst/>
                    </a:prstGeom>
                  </pic:spPr>
                </pic:pic>
              </a:graphicData>
            </a:graphic>
          </wp:inline>
        </w:drawing>
      </w:r>
    </w:p>
    <w:p w14:paraId="1B2F2D29" w14:textId="77777777" w:rsidR="00D1096F" w:rsidRDefault="00D1096F" w:rsidP="00D1096F">
      <w:pPr>
        <w:pStyle w:val="Heading4"/>
      </w:pPr>
      <w:r>
        <w:t>UPDATE</w:t>
      </w:r>
    </w:p>
    <w:p w14:paraId="7BE43ABC" w14:textId="0680AF25" w:rsidR="00D1096F" w:rsidRDefault="00D1096F" w:rsidP="00D1096F">
      <w:r>
        <w:t xml:space="preserve">To change the currently selected </w:t>
      </w:r>
      <w:r w:rsidR="00F2198E">
        <w:t>Utility Program Description</w:t>
      </w:r>
      <w:r>
        <w:t xml:space="preserve">, simply click the </w:t>
      </w:r>
      <w:r>
        <w:rPr>
          <w:b/>
          <w:bCs/>
          <w:i/>
          <w:iCs/>
          <w:u w:val="single"/>
        </w:rPr>
        <w:t>“Update</w:t>
      </w:r>
      <w:r>
        <w:t xml:space="preserve">” button at the bottom of the screen.  </w:t>
      </w:r>
    </w:p>
    <w:p w14:paraId="7DAE2B04" w14:textId="77777777" w:rsidR="00D1096F" w:rsidRDefault="00D1096F" w:rsidP="00D1096F">
      <w:pPr>
        <w:pStyle w:val="Heading4"/>
      </w:pPr>
      <w:r>
        <w:t>ADD</w:t>
      </w:r>
    </w:p>
    <w:p w14:paraId="1DB527E0" w14:textId="041EC3CC" w:rsidR="00D1096F" w:rsidRPr="00E64A2B" w:rsidRDefault="00D1096F" w:rsidP="00D1096F">
      <w:r>
        <w:t xml:space="preserve">Click the </w:t>
      </w:r>
      <w:r>
        <w:rPr>
          <w:b/>
          <w:bCs/>
          <w:i/>
          <w:iCs/>
          <w:u w:val="single"/>
        </w:rPr>
        <w:t>“Add”</w:t>
      </w:r>
      <w:r>
        <w:t xml:space="preserve"> button</w:t>
      </w:r>
      <w:r w:rsidRPr="00167C88">
        <w:t xml:space="preserve"> </w:t>
      </w:r>
      <w:r>
        <w:t xml:space="preserve">at the bottom of the screen to add a new </w:t>
      </w:r>
      <w:r w:rsidR="00F2198E">
        <w:t>Utility Program Description</w:t>
      </w:r>
      <w:r>
        <w:t>.</w:t>
      </w:r>
    </w:p>
    <w:p w14:paraId="49C773BF" w14:textId="77777777" w:rsidR="00D1096F" w:rsidRDefault="00D1096F" w:rsidP="00D1096F">
      <w:pPr>
        <w:pStyle w:val="Heading4"/>
      </w:pPr>
      <w:r>
        <w:t>COPY</w:t>
      </w:r>
    </w:p>
    <w:p w14:paraId="03B04925" w14:textId="523DBA6F" w:rsidR="00D1096F" w:rsidRPr="00F132A9" w:rsidRDefault="00D1096F" w:rsidP="00D1096F">
      <w:r>
        <w:t xml:space="preserve">Click the </w:t>
      </w:r>
      <w:r>
        <w:rPr>
          <w:b/>
          <w:bCs/>
          <w:i/>
          <w:iCs/>
          <w:u w:val="single"/>
        </w:rPr>
        <w:t>“Copy”</w:t>
      </w:r>
      <w:r>
        <w:t xml:space="preserve"> button to copy information from the currently selected </w:t>
      </w:r>
      <w:r w:rsidR="00F2198E">
        <w:t>Utility Program Description</w:t>
      </w:r>
      <w:r>
        <w:t>.</w:t>
      </w:r>
    </w:p>
    <w:p w14:paraId="1CF2D35B" w14:textId="77777777" w:rsidR="00D1096F" w:rsidRDefault="00D1096F" w:rsidP="00D1096F">
      <w:pPr>
        <w:pStyle w:val="Heading4"/>
      </w:pPr>
      <w:r>
        <w:t>DELETE</w:t>
      </w:r>
    </w:p>
    <w:p w14:paraId="2AA30567" w14:textId="4297F4CC" w:rsidR="00D1096F" w:rsidRDefault="00D1096F" w:rsidP="00D1096F">
      <w:r>
        <w:t xml:space="preserve">To delete the currently selected </w:t>
      </w:r>
      <w:r w:rsidR="00F2198E">
        <w:t>Utility Program Description</w:t>
      </w:r>
      <w:r>
        <w:t xml:space="preserve">, simply press the </w:t>
      </w:r>
      <w:r w:rsidRPr="00B86B9F">
        <w:rPr>
          <w:b/>
          <w:bCs/>
          <w:i/>
          <w:iCs/>
          <w:u w:val="single"/>
        </w:rPr>
        <w:t>"D"</w:t>
      </w:r>
      <w:r>
        <w:t xml:space="preserve"> key.  Alternatively, click the </w:t>
      </w:r>
      <w:r>
        <w:rPr>
          <w:b/>
          <w:bCs/>
          <w:i/>
          <w:iCs/>
          <w:u w:val="single"/>
        </w:rPr>
        <w:t>“Delete”</w:t>
      </w:r>
      <w:r>
        <w:t xml:space="preserve"> button at the bottom of the screen.</w:t>
      </w:r>
    </w:p>
    <w:p w14:paraId="1F2C80A2" w14:textId="77777777" w:rsidR="009C2A4A" w:rsidRDefault="009C2A4A" w:rsidP="009C2A4A">
      <w:pPr>
        <w:pStyle w:val="Heading4"/>
      </w:pPr>
      <w:r>
        <w:t>RUN UTILITY</w:t>
      </w:r>
    </w:p>
    <w:p w14:paraId="094F9767" w14:textId="77777777" w:rsidR="009C2A4A" w:rsidRPr="009C2A4A" w:rsidRDefault="009C2A4A" w:rsidP="009C2A4A">
      <w:r>
        <w:t xml:space="preserve">Click the </w:t>
      </w:r>
      <w:r>
        <w:rPr>
          <w:b/>
          <w:bCs/>
          <w:i/>
          <w:iCs/>
          <w:u w:val="single"/>
        </w:rPr>
        <w:t>“Blue Play Icon</w:t>
      </w:r>
      <w:r>
        <w:t>” button to run the currently highlighted/selected Utility Program.</w:t>
      </w:r>
    </w:p>
    <w:p w14:paraId="47912FB4" w14:textId="34DF8751" w:rsidR="007C6235" w:rsidRDefault="007C6235" w:rsidP="007C6235">
      <w:pPr>
        <w:pStyle w:val="Heading3"/>
      </w:pPr>
      <w:bookmarkStart w:id="286" w:name="_Toc45559668"/>
      <w:r>
        <w:t>Add/Update Utility</w:t>
      </w:r>
      <w:bookmarkEnd w:id="286"/>
    </w:p>
    <w:p w14:paraId="7E57015E" w14:textId="6D3557F8" w:rsidR="00217BAE" w:rsidRPr="00217BAE" w:rsidRDefault="00217BAE" w:rsidP="00217BAE">
      <w:r>
        <w:rPr>
          <w:noProof/>
        </w:rPr>
        <w:drawing>
          <wp:inline distT="0" distB="0" distL="0" distR="0" wp14:anchorId="327CBA5C" wp14:editId="7606193C">
            <wp:extent cx="4905375" cy="2409825"/>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05375" cy="2409825"/>
                    </a:xfrm>
                    <a:prstGeom prst="rect">
                      <a:avLst/>
                    </a:prstGeom>
                  </pic:spPr>
                </pic:pic>
              </a:graphicData>
            </a:graphic>
          </wp:inline>
        </w:drawing>
      </w:r>
    </w:p>
    <w:p w14:paraId="73E44D50" w14:textId="77777777" w:rsidR="00D1096F" w:rsidRDefault="00D1096F" w:rsidP="00D1096F">
      <w:pPr>
        <w:pStyle w:val="Heading4"/>
      </w:pPr>
      <w:bookmarkStart w:id="287" w:name="_Hlk45281585"/>
      <w:r>
        <w:t>SAVE</w:t>
      </w:r>
    </w:p>
    <w:p w14:paraId="1876E8EE" w14:textId="700F51AA" w:rsidR="00D1096F" w:rsidRDefault="00D1096F" w:rsidP="00D1096F">
      <w:r>
        <w:t xml:space="preserve">Click the </w:t>
      </w:r>
      <w:r>
        <w:rPr>
          <w:b/>
          <w:bCs/>
          <w:i/>
          <w:iCs/>
          <w:u w:val="single"/>
        </w:rPr>
        <w:t>“Save”</w:t>
      </w:r>
      <w:r>
        <w:t xml:space="preserve"> button to save all changes to the current </w:t>
      </w:r>
      <w:r w:rsidR="00F2198E">
        <w:t>Utility Program Description</w:t>
      </w:r>
      <w:r>
        <w:t>.</w:t>
      </w:r>
    </w:p>
    <w:bookmarkEnd w:id="287"/>
    <w:p w14:paraId="24D2B779" w14:textId="77777777" w:rsidR="00D1096F" w:rsidRDefault="00D1096F" w:rsidP="00D1096F">
      <w:pPr>
        <w:pStyle w:val="Heading4"/>
      </w:pPr>
      <w:r>
        <w:t>RESET</w:t>
      </w:r>
    </w:p>
    <w:p w14:paraId="42D55B99" w14:textId="77777777" w:rsidR="00D1096F" w:rsidRPr="00096EBD" w:rsidRDefault="00D1096F" w:rsidP="00D1096F">
      <w:r>
        <w:t xml:space="preserve">Click the </w:t>
      </w:r>
      <w:r>
        <w:rPr>
          <w:b/>
          <w:bCs/>
          <w:i/>
          <w:iCs/>
          <w:u w:val="single"/>
        </w:rPr>
        <w:t>“Reset”</w:t>
      </w:r>
      <w:r>
        <w:t xml:space="preserve"> button to reset all fields to their original state.</w:t>
      </w:r>
    </w:p>
    <w:p w14:paraId="0E27D0BB" w14:textId="77777777" w:rsidR="00D1096F" w:rsidRDefault="00D1096F" w:rsidP="00D1096F">
      <w:pPr>
        <w:pStyle w:val="Heading4"/>
      </w:pPr>
      <w:bookmarkStart w:id="288" w:name="_Hlk45281589"/>
      <w:r>
        <w:t>CANCEL</w:t>
      </w:r>
    </w:p>
    <w:p w14:paraId="287F48BD" w14:textId="11C16E57" w:rsidR="00D1096F" w:rsidRPr="00DF6BEC" w:rsidRDefault="00D1096F" w:rsidP="00D1096F">
      <w:r>
        <w:t xml:space="preserve">Click the </w:t>
      </w:r>
      <w:r>
        <w:rPr>
          <w:b/>
          <w:bCs/>
          <w:i/>
          <w:iCs/>
          <w:u w:val="single"/>
        </w:rPr>
        <w:t>“Cancel”</w:t>
      </w:r>
      <w:r>
        <w:t xml:space="preserve"> button to cancel all changes to the </w:t>
      </w:r>
      <w:r w:rsidR="00F2198E">
        <w:t xml:space="preserve">Utility Program Description </w:t>
      </w:r>
      <w:r>
        <w:t>without saving.</w:t>
      </w:r>
    </w:p>
    <w:bookmarkEnd w:id="288"/>
    <w:p w14:paraId="14B56473" w14:textId="77777777" w:rsidR="009C2A4A" w:rsidRDefault="009C2A4A" w:rsidP="009C2A4A">
      <w:pPr>
        <w:pStyle w:val="Heading4"/>
      </w:pPr>
      <w:r>
        <w:t>RUN UTILITY</w:t>
      </w:r>
    </w:p>
    <w:p w14:paraId="0DDB4C79" w14:textId="77777777" w:rsidR="009C2A4A" w:rsidRPr="009C2A4A" w:rsidRDefault="009C2A4A" w:rsidP="009C2A4A">
      <w:r>
        <w:t xml:space="preserve">Click the </w:t>
      </w:r>
      <w:r>
        <w:rPr>
          <w:b/>
          <w:bCs/>
          <w:i/>
          <w:iCs/>
          <w:u w:val="single"/>
        </w:rPr>
        <w:t>“Blue Play Icon</w:t>
      </w:r>
      <w:r>
        <w:t>” button to run the currently highlighted/selected Utility Program.</w:t>
      </w:r>
    </w:p>
    <w:p w14:paraId="5080BB35" w14:textId="4A890BE9" w:rsidR="007C65D8" w:rsidRDefault="007C65D8" w:rsidP="007C65D8">
      <w:pPr>
        <w:pStyle w:val="Heading4"/>
      </w:pPr>
      <w:r>
        <w:t>Sec. Level</w:t>
      </w:r>
    </w:p>
    <w:p w14:paraId="069ABEFE" w14:textId="3770B5EF" w:rsidR="007C65D8" w:rsidRDefault="009C2A4A" w:rsidP="007C65D8">
      <w:r>
        <w:t>Enter a security level for the currently selected program. Only those users with a minimum of the entered security level will be able to run the utility.</w:t>
      </w:r>
    </w:p>
    <w:p w14:paraId="7A006C1C" w14:textId="55340736" w:rsidR="007D1C4A" w:rsidRDefault="007D1C4A" w:rsidP="007C65D8"/>
    <w:p w14:paraId="48058692" w14:textId="55315D42" w:rsidR="007D1C4A" w:rsidRDefault="007D1C4A" w:rsidP="007C65D8"/>
    <w:p w14:paraId="61D39008" w14:textId="008FAEA0" w:rsidR="007D1C4A" w:rsidRDefault="007D1C4A" w:rsidP="007C65D8"/>
    <w:p w14:paraId="232AF0CA" w14:textId="1DF25D7C" w:rsidR="007D1C4A" w:rsidRDefault="007D1C4A" w:rsidP="007C65D8"/>
    <w:p w14:paraId="75F91484" w14:textId="771F8B24" w:rsidR="007D1C4A" w:rsidRDefault="007D1C4A" w:rsidP="007C65D8"/>
    <w:p w14:paraId="1029E183" w14:textId="4B342D49" w:rsidR="007D1C4A" w:rsidRDefault="007D1C4A" w:rsidP="007C65D8"/>
    <w:p w14:paraId="2BBA253C" w14:textId="77777777" w:rsidR="007D1C4A" w:rsidRDefault="007D1C4A" w:rsidP="007C65D8"/>
    <w:p w14:paraId="34ADC3CB" w14:textId="7E3F25DA" w:rsidR="007C65D8" w:rsidRDefault="007C65D8" w:rsidP="007C65D8">
      <w:pPr>
        <w:pStyle w:val="Heading2"/>
      </w:pPr>
      <w:bookmarkStart w:id="289" w:name="_Toc45559669"/>
      <w:r>
        <w:t>Utility Programs</w:t>
      </w:r>
      <w:bookmarkEnd w:id="289"/>
    </w:p>
    <w:p w14:paraId="579C0804" w14:textId="6DD712B9" w:rsidR="00B072E9" w:rsidRPr="00B072E9" w:rsidRDefault="00B072E9" w:rsidP="00B072E9">
      <w:pPr>
        <w:pStyle w:val="Heading3"/>
      </w:pPr>
      <w:bookmarkStart w:id="290" w:name="_Toc45559670"/>
      <w:r>
        <w:t>Current Program List</w:t>
      </w:r>
      <w:r w:rsidR="0066526F">
        <w:t xml:space="preserve"> – Beginning with (A-B)</w:t>
      </w:r>
      <w:bookmarkEnd w:id="290"/>
    </w:p>
    <w:p w14:paraId="665562F7" w14:textId="7B85F53A" w:rsidR="007C65D8" w:rsidRPr="007F4CE4" w:rsidRDefault="007C65D8" w:rsidP="00E42DDF">
      <w:pPr>
        <w:pStyle w:val="Heading4"/>
      </w:pPr>
      <w:r w:rsidRPr="007F4CE4">
        <w:t>ADDDCREC</w:t>
      </w:r>
      <w:r w:rsidR="007F4CE4" w:rsidRPr="007F4CE4">
        <w:t xml:space="preserve"> </w:t>
      </w:r>
      <w:r w:rsidR="007F4CE4">
        <w:t>–</w:t>
      </w:r>
      <w:r w:rsidR="007F4CE4" w:rsidRPr="007F4CE4">
        <w:t xml:space="preserve"> Record FG Receipts for Posted Data Collection</w:t>
      </w:r>
    </w:p>
    <w:p w14:paraId="026C6F79" w14:textId="7C25C8FB" w:rsidR="007C65D8" w:rsidRDefault="007F4CE4" w:rsidP="007C65D8">
      <w:pPr>
        <w:rPr>
          <w:rFonts w:cstheme="minorHAnsi"/>
        </w:rPr>
      </w:pPr>
      <w:r w:rsidRPr="00BD0205">
        <w:rPr>
          <w:rFonts w:cstheme="minorHAnsi"/>
        </w:rPr>
        <w:t>Utility to search data collection for quantity produced on the last machine in the job file, then creates a finished goods receipt for the unit count in the finished goods bin file with the cases per pallet from the bin file. This data may be available on a job previously created before the current job.</w:t>
      </w:r>
    </w:p>
    <w:p w14:paraId="6E29856A" w14:textId="320484A8" w:rsidR="007C65D8" w:rsidRDefault="007C65D8" w:rsidP="00E42DDF">
      <w:pPr>
        <w:pStyle w:val="Heading4"/>
      </w:pPr>
      <w:r>
        <w:t>ARINVPAY</w:t>
      </w:r>
      <w:r w:rsidR="007F4CE4">
        <w:t xml:space="preserve"> – </w:t>
      </w:r>
      <w:r w:rsidR="007F4CE4" w:rsidRPr="00BD0205">
        <w:t xml:space="preserve">Fix AR </w:t>
      </w:r>
      <w:r w:rsidR="007F4CE4">
        <w:t>I</w:t>
      </w:r>
      <w:r w:rsidR="007F4CE4" w:rsidRPr="00BD0205">
        <w:t>nvoice/</w:t>
      </w:r>
      <w:r w:rsidR="007F4CE4">
        <w:t>D</w:t>
      </w:r>
      <w:r w:rsidR="007F4CE4" w:rsidRPr="00BD0205">
        <w:t xml:space="preserve">ue </w:t>
      </w:r>
      <w:r w:rsidR="007F4CE4">
        <w:t>D</w:t>
      </w:r>
      <w:r w:rsidR="007F4CE4" w:rsidRPr="00BD0205">
        <w:t>ates</w:t>
      </w:r>
    </w:p>
    <w:p w14:paraId="7CBADE2E" w14:textId="40B1FD0A" w:rsidR="007C65D8" w:rsidRDefault="007F4CE4" w:rsidP="007C65D8">
      <w:pPr>
        <w:rPr>
          <w:rFonts w:cstheme="minorHAnsi"/>
        </w:rPr>
      </w:pPr>
      <w:r w:rsidRPr="00BD0205">
        <w:rPr>
          <w:rFonts w:cstheme="minorHAnsi"/>
        </w:rPr>
        <w:t>Jobs will close automatically based on the N-K CLOSEJOB character value option. Jobs that are not closed, but are past the due date should be closed automatically.   This new utility will be called AUTO CLOSE JOBS.  The user will have option to enter a job number range and DAYS PAST DUE. If the user enters 5, then all jobs OPEN with the DUE DATE in the Job file past 5 days will automatically close.</w:t>
      </w:r>
    </w:p>
    <w:p w14:paraId="1F67B6C8" w14:textId="178891F5" w:rsidR="007F4CE4" w:rsidRPr="007C65D8" w:rsidRDefault="007F4CE4" w:rsidP="007C65D8">
      <w:r w:rsidRPr="00BD0205">
        <w:rPr>
          <w:rFonts w:cstheme="minorHAnsi"/>
        </w:rPr>
        <w:t>Also, Reopen Jobs will require a password as defined in the N-K-1 JOBPASSWORD.</w:t>
      </w:r>
      <w:r w:rsidR="00B954E6">
        <w:rPr>
          <w:rFonts w:cstheme="minorHAnsi"/>
        </w:rPr>
        <w:t xml:space="preserve"> </w:t>
      </w:r>
      <w:r w:rsidRPr="00BD0205">
        <w:rPr>
          <w:rFonts w:cstheme="minorHAnsi"/>
        </w:rPr>
        <w:t>Logical Value = YES will prompt for a password that is defined in the character value field.</w:t>
      </w:r>
    </w:p>
    <w:p w14:paraId="49F03270" w14:textId="1021C5F1" w:rsidR="007C65D8" w:rsidRDefault="007C65D8" w:rsidP="00E42DDF">
      <w:pPr>
        <w:pStyle w:val="Heading4"/>
      </w:pPr>
      <w:r>
        <w:t>AUTOCLOSEJOBS</w:t>
      </w:r>
      <w:r w:rsidR="007F4CE4">
        <w:t xml:space="preserve"> – </w:t>
      </w:r>
      <w:r w:rsidR="007F4CE4" w:rsidRPr="00BD0205">
        <w:t>Utility to Close Older Jobs Left Open</w:t>
      </w:r>
    </w:p>
    <w:p w14:paraId="47172366" w14:textId="57256D5F" w:rsidR="007C65D8" w:rsidRPr="007C65D8" w:rsidRDefault="009C2A4A" w:rsidP="007C65D8">
      <w:r>
        <w:t>This utility will close any open jobs older than a user-selected date.</w:t>
      </w:r>
    </w:p>
    <w:p w14:paraId="1ECBC124" w14:textId="5550B3C3" w:rsidR="007C65D8" w:rsidRDefault="007C65D8" w:rsidP="00E42DDF">
      <w:pPr>
        <w:pStyle w:val="Heading4"/>
      </w:pPr>
      <w:r>
        <w:t>BOLPOST</w:t>
      </w:r>
      <w:r w:rsidR="007F4CE4">
        <w:t xml:space="preserve"> –</w:t>
      </w:r>
      <w:r w:rsidR="0054469D" w:rsidRPr="0054469D">
        <w:t xml:space="preserve"> </w:t>
      </w:r>
      <w:r w:rsidR="0054469D" w:rsidRPr="00790B24">
        <w:t>Un-post Bill of Lading Posted but Not Invoiced</w:t>
      </w:r>
    </w:p>
    <w:p w14:paraId="30265B15" w14:textId="1F0BD2D6" w:rsidR="007C65D8" w:rsidRPr="007C65D8" w:rsidRDefault="0054469D" w:rsidP="007C65D8">
      <w:r w:rsidRPr="00BD0205">
        <w:rPr>
          <w:rFonts w:cstheme="minorHAnsi"/>
        </w:rPr>
        <w:t xml:space="preserve">The utility will un-post a posted Bill of Lading.  When an order has a release with a status of </w:t>
      </w:r>
      <w:r w:rsidRPr="00B954E6">
        <w:rPr>
          <w:rFonts w:cstheme="minorHAnsi"/>
          <w:b/>
          <w:bCs/>
          <w:i/>
          <w:iCs/>
          <w:u w:val="single"/>
        </w:rPr>
        <w:t>"Z"</w:t>
      </w:r>
      <w:r w:rsidRPr="00BD0205">
        <w:rPr>
          <w:rFonts w:cstheme="minorHAnsi"/>
        </w:rPr>
        <w:t>, but the bill of lading cannot be found or then this utility will allow the original BOL to be un-posted so that the release can be processed.</w:t>
      </w:r>
    </w:p>
    <w:p w14:paraId="09BD3C60" w14:textId="05438C87" w:rsidR="007C65D8" w:rsidRDefault="007C65D8" w:rsidP="00E42DDF">
      <w:pPr>
        <w:pStyle w:val="Heading4"/>
      </w:pPr>
      <w:r>
        <w:t>BOLWEIGHT</w:t>
      </w:r>
      <w:r w:rsidR="007F4CE4">
        <w:t xml:space="preserve"> –</w:t>
      </w:r>
      <w:r w:rsidR="0054469D" w:rsidRPr="0054469D">
        <w:t xml:space="preserve"> </w:t>
      </w:r>
      <w:r w:rsidR="0054469D" w:rsidRPr="00790B24">
        <w:t>Utility to Correct Bill of Lading Weight per Line</w:t>
      </w:r>
    </w:p>
    <w:p w14:paraId="7567F676" w14:textId="63B7A177" w:rsidR="007C65D8" w:rsidRDefault="0054469D" w:rsidP="007C65D8">
      <w:pPr>
        <w:rPr>
          <w:rFonts w:cstheme="minorHAnsi"/>
        </w:rPr>
      </w:pPr>
      <w:r w:rsidRPr="00BD0205">
        <w:rPr>
          <w:rFonts w:cstheme="minorHAnsi"/>
        </w:rPr>
        <w:t>Utility to update weight on posted or un-posted bill of ladings. These will multiple bill of lading quantity for each quantity /100 times finished good weight/100. The total of all lines should update the Total BOL weight.</w:t>
      </w:r>
    </w:p>
    <w:p w14:paraId="16BA3909" w14:textId="1FA65B09" w:rsidR="007D1C4A" w:rsidRDefault="007D1C4A" w:rsidP="007C65D8">
      <w:pPr>
        <w:rPr>
          <w:rFonts w:cstheme="minorHAnsi"/>
        </w:rPr>
      </w:pPr>
    </w:p>
    <w:p w14:paraId="4BFF1DB1" w14:textId="4803239A" w:rsidR="007D1C4A" w:rsidRDefault="007D1C4A" w:rsidP="007C65D8">
      <w:pPr>
        <w:rPr>
          <w:rFonts w:cstheme="minorHAnsi"/>
        </w:rPr>
      </w:pPr>
    </w:p>
    <w:p w14:paraId="3B79AE60" w14:textId="6C1D957A" w:rsidR="007D1C4A" w:rsidRDefault="007D1C4A" w:rsidP="007C65D8">
      <w:pPr>
        <w:rPr>
          <w:rFonts w:cstheme="minorHAnsi"/>
        </w:rPr>
      </w:pPr>
    </w:p>
    <w:p w14:paraId="45FC6507" w14:textId="50619917" w:rsidR="007D1C4A" w:rsidRDefault="007D1C4A" w:rsidP="007C65D8">
      <w:pPr>
        <w:rPr>
          <w:rFonts w:cstheme="minorHAnsi"/>
        </w:rPr>
      </w:pPr>
    </w:p>
    <w:p w14:paraId="4B3AF4E6" w14:textId="25DF16E8" w:rsidR="007D1C4A" w:rsidRDefault="007D1C4A" w:rsidP="007C65D8">
      <w:pPr>
        <w:rPr>
          <w:rFonts w:cstheme="minorHAnsi"/>
        </w:rPr>
      </w:pPr>
    </w:p>
    <w:p w14:paraId="7A7E8890" w14:textId="69609B27" w:rsidR="007D1C4A" w:rsidRDefault="007D1C4A" w:rsidP="007C65D8">
      <w:pPr>
        <w:rPr>
          <w:rFonts w:cstheme="minorHAnsi"/>
        </w:rPr>
      </w:pPr>
    </w:p>
    <w:p w14:paraId="3A2D1397" w14:textId="406B8300" w:rsidR="007D1C4A" w:rsidRDefault="007D1C4A" w:rsidP="007C65D8">
      <w:pPr>
        <w:rPr>
          <w:rFonts w:cstheme="minorHAnsi"/>
        </w:rPr>
      </w:pPr>
    </w:p>
    <w:p w14:paraId="778D72B6" w14:textId="13C41CBE" w:rsidR="007D1C4A" w:rsidRDefault="007D1C4A" w:rsidP="007C65D8">
      <w:pPr>
        <w:rPr>
          <w:rFonts w:cstheme="minorHAnsi"/>
        </w:rPr>
      </w:pPr>
    </w:p>
    <w:p w14:paraId="658F6157" w14:textId="45CAEE07" w:rsidR="007D1C4A" w:rsidRDefault="007D1C4A" w:rsidP="007C65D8">
      <w:pPr>
        <w:rPr>
          <w:rFonts w:cstheme="minorHAnsi"/>
        </w:rPr>
      </w:pPr>
    </w:p>
    <w:p w14:paraId="151A54BE" w14:textId="77777777" w:rsidR="007D1C4A" w:rsidRPr="007C65D8" w:rsidRDefault="007D1C4A" w:rsidP="007C65D8"/>
    <w:p w14:paraId="6EF6456E" w14:textId="3EBDEA2E" w:rsidR="0066526F" w:rsidRPr="00B072E9" w:rsidRDefault="0066526F" w:rsidP="0066526F">
      <w:pPr>
        <w:pStyle w:val="Heading3"/>
      </w:pPr>
      <w:bookmarkStart w:id="291" w:name="_Toc45559671"/>
      <w:r>
        <w:t>Current Program List – Beginning with (C)</w:t>
      </w:r>
      <w:bookmarkEnd w:id="291"/>
    </w:p>
    <w:p w14:paraId="3BC1EE7D" w14:textId="014DB401" w:rsidR="007C65D8" w:rsidRDefault="007C65D8" w:rsidP="00E42DDF">
      <w:pPr>
        <w:pStyle w:val="Heading4"/>
      </w:pPr>
      <w:r>
        <w:t>CHANGPER</w:t>
      </w:r>
      <w:r w:rsidR="007F4CE4">
        <w:t xml:space="preserve"> –</w:t>
      </w:r>
      <w:r w:rsidR="0054469D" w:rsidRPr="0054469D">
        <w:t xml:space="preserve"> </w:t>
      </w:r>
      <w:r w:rsidR="0054469D" w:rsidRPr="00790B24">
        <w:t>Change Period of Run Number</w:t>
      </w:r>
    </w:p>
    <w:p w14:paraId="39C8278A" w14:textId="6D06DEC5" w:rsidR="007C65D8" w:rsidRPr="007C65D8" w:rsidRDefault="009C2A4A" w:rsidP="007C65D8">
      <w:r>
        <w:t>This utility program will change the period of a user-selected run number.</w:t>
      </w:r>
    </w:p>
    <w:p w14:paraId="19E7136B" w14:textId="305E5A65" w:rsidR="007C65D8" w:rsidRDefault="007C65D8" w:rsidP="00E42DDF">
      <w:pPr>
        <w:pStyle w:val="Heading4"/>
      </w:pPr>
      <w:r>
        <w:t>CHECKRUN</w:t>
      </w:r>
      <w:r w:rsidR="007F4CE4">
        <w:t xml:space="preserve"> –</w:t>
      </w:r>
      <w:r w:rsidR="0054469D" w:rsidRPr="0054469D">
        <w:t xml:space="preserve"> </w:t>
      </w:r>
      <w:r w:rsidR="0054469D" w:rsidRPr="00790B24">
        <w:t xml:space="preserve">Check the </w:t>
      </w:r>
      <w:r w:rsidR="0054469D">
        <w:t>R</w:t>
      </w:r>
      <w:r w:rsidR="0054469D" w:rsidRPr="00790B24">
        <w:t xml:space="preserve">un# </w:t>
      </w:r>
      <w:r w:rsidR="0054469D">
        <w:t>A</w:t>
      </w:r>
      <w:r w:rsidR="0054469D" w:rsidRPr="00790B24">
        <w:t xml:space="preserve">mounts vs. </w:t>
      </w:r>
      <w:r w:rsidR="0054469D">
        <w:t>P</w:t>
      </w:r>
      <w:r w:rsidR="0054469D" w:rsidRPr="00790B24">
        <w:t xml:space="preserve">osted </w:t>
      </w:r>
      <w:r w:rsidR="0054469D">
        <w:t>A</w:t>
      </w:r>
      <w:r w:rsidR="0054469D" w:rsidRPr="00790B24">
        <w:t>mounts</w:t>
      </w:r>
    </w:p>
    <w:p w14:paraId="03FB07F6" w14:textId="1E12C0CD" w:rsidR="007C65D8" w:rsidRPr="007C65D8" w:rsidRDefault="0054469D" w:rsidP="007C65D8">
      <w:r w:rsidRPr="00BD0205">
        <w:rPr>
          <w:rFonts w:cstheme="minorHAnsi"/>
        </w:rPr>
        <w:t>New utility to check the run# amounts against what actually got posted to GL by date range.  If it doesn’t match</w:t>
      </w:r>
      <w:r>
        <w:rPr>
          <w:rFonts w:cstheme="minorHAnsi"/>
        </w:rPr>
        <w:t>,</w:t>
      </w:r>
      <w:r w:rsidRPr="00BD0205">
        <w:rPr>
          <w:rFonts w:cstheme="minorHAnsi"/>
        </w:rPr>
        <w:t xml:space="preserve"> then display the amounts.</w:t>
      </w:r>
    </w:p>
    <w:p w14:paraId="124679CA" w14:textId="0CEFA6DB" w:rsidR="00A82FBB" w:rsidRDefault="00A82FBB" w:rsidP="00E42DDF">
      <w:pPr>
        <w:pStyle w:val="Heading4"/>
      </w:pPr>
      <w:r>
        <w:t>CHGAPCHK – Change AP Check Number</w:t>
      </w:r>
    </w:p>
    <w:p w14:paraId="60E0C878" w14:textId="04D9B704" w:rsidR="00A82FBB" w:rsidRPr="00A82FBB" w:rsidRDefault="009C2A4A" w:rsidP="00A82FBB">
      <w:r>
        <w:t>This utility program will change a user-selected Accounts Payable check number.</w:t>
      </w:r>
    </w:p>
    <w:p w14:paraId="50E0B9D3" w14:textId="70C009D7" w:rsidR="007C65D8" w:rsidRDefault="007C65D8" w:rsidP="00E42DDF">
      <w:pPr>
        <w:pStyle w:val="Heading4"/>
      </w:pPr>
      <w:r>
        <w:t>CHGORDUSER</w:t>
      </w:r>
      <w:r w:rsidR="007F4CE4">
        <w:t xml:space="preserve"> –</w:t>
      </w:r>
      <w:r w:rsidR="0054469D" w:rsidRPr="0054469D">
        <w:t xml:space="preserve"> </w:t>
      </w:r>
      <w:r w:rsidR="0054469D" w:rsidRPr="00790B24">
        <w:t xml:space="preserve">Utility to Update Replace User ID on </w:t>
      </w:r>
      <w:r w:rsidR="0054469D">
        <w:t>A</w:t>
      </w:r>
      <w:r w:rsidR="0054469D" w:rsidRPr="00790B24">
        <w:t>ll Orders</w:t>
      </w:r>
    </w:p>
    <w:p w14:paraId="33FB7856" w14:textId="16974955" w:rsidR="007C65D8" w:rsidRPr="007C65D8" w:rsidRDefault="009C2A4A" w:rsidP="007C65D8">
      <w:r>
        <w:t>This utility program will update and replace a user-selected User ID on all orders connected to an old user ID.</w:t>
      </w:r>
    </w:p>
    <w:p w14:paraId="5845B834" w14:textId="54AF46DB" w:rsidR="007C65D8" w:rsidRDefault="007C65D8" w:rsidP="00E42DDF">
      <w:pPr>
        <w:pStyle w:val="Heading4"/>
      </w:pPr>
      <w:r>
        <w:t>CHK-MOD2</w:t>
      </w:r>
      <w:r w:rsidR="007F4CE4">
        <w:t xml:space="preserve"> –</w:t>
      </w:r>
      <w:r w:rsidR="0054469D" w:rsidRPr="0054469D">
        <w:t xml:space="preserve"> </w:t>
      </w:r>
      <w:r w:rsidR="0054469D" w:rsidRPr="00790B24">
        <w:t>Security for N-K POEXPORT</w:t>
      </w:r>
    </w:p>
    <w:p w14:paraId="6D72D257" w14:textId="188F7487" w:rsidR="007C65D8" w:rsidRPr="007C65D8" w:rsidRDefault="009C2A4A" w:rsidP="007C65D8">
      <w:r>
        <w:t>This utility program will allow a user to set security parameters for the N-K-POEXPORT system.</w:t>
      </w:r>
    </w:p>
    <w:p w14:paraId="4616915B" w14:textId="359333D4" w:rsidR="00A82FBB" w:rsidRDefault="00A82FBB" w:rsidP="00E42DDF">
      <w:pPr>
        <w:pStyle w:val="Heading4"/>
      </w:pPr>
      <w:r>
        <w:t>CONSOLIDATEXFER – Consolidate Transferred Rags</w:t>
      </w:r>
    </w:p>
    <w:p w14:paraId="6B381AC3" w14:textId="61F7A826" w:rsidR="00A82FBB" w:rsidRPr="00A82FBB" w:rsidRDefault="009C2A4A" w:rsidP="00A82FBB">
      <w:r>
        <w:t>This utility program will consolidate user-selected transferred rags.</w:t>
      </w:r>
    </w:p>
    <w:p w14:paraId="05B899F5" w14:textId="2BA81D10" w:rsidR="007C65D8" w:rsidRDefault="007C65D8" w:rsidP="00E42DDF">
      <w:pPr>
        <w:pStyle w:val="Heading4"/>
      </w:pPr>
      <w:r>
        <w:t>COPYCUST</w:t>
      </w:r>
      <w:r w:rsidR="007F4CE4">
        <w:t xml:space="preserve"> –</w:t>
      </w:r>
      <w:r w:rsidR="0054469D" w:rsidRPr="0054469D">
        <w:t xml:space="preserve"> </w:t>
      </w:r>
      <w:r w:rsidR="0054469D" w:rsidRPr="00790B24">
        <w:t xml:space="preserve">Copy Customer from </w:t>
      </w:r>
      <w:r w:rsidR="00F2198E">
        <w:t>One</w:t>
      </w:r>
      <w:r w:rsidR="0054469D" w:rsidRPr="00790B24">
        <w:t xml:space="preserve"> Company to </w:t>
      </w:r>
      <w:r w:rsidR="0054469D">
        <w:t>A</w:t>
      </w:r>
      <w:r w:rsidR="0054469D" w:rsidRPr="00790B24">
        <w:t>nother Company</w:t>
      </w:r>
    </w:p>
    <w:p w14:paraId="6C1A27DF" w14:textId="6C98BE9E" w:rsidR="007C65D8" w:rsidRPr="007C65D8" w:rsidRDefault="0054469D" w:rsidP="007C65D8">
      <w:r w:rsidRPr="00BD0205">
        <w:rPr>
          <w:rFonts w:cstheme="minorHAnsi"/>
        </w:rPr>
        <w:t>This utility is to copy customer master file from one company to the next company within the existing database.  i.e. from company 001 to company 002. Provide a dropdown list of customers that may be selected to copy.</w:t>
      </w:r>
    </w:p>
    <w:p w14:paraId="3D8CBD28" w14:textId="21395D4B" w:rsidR="00A82FBB" w:rsidRDefault="00A82FBB" w:rsidP="00E42DDF">
      <w:pPr>
        <w:pStyle w:val="Heading4"/>
      </w:pPr>
      <w:r>
        <w:t>COPYNK1 – Copy N-K-1 Parameters to Another Company</w:t>
      </w:r>
    </w:p>
    <w:p w14:paraId="30BCDA77" w14:textId="3868E35A" w:rsidR="00A82FBB" w:rsidRPr="00A82FBB" w:rsidRDefault="009C2A4A" w:rsidP="00A82FBB">
      <w:r>
        <w:t>This utility program will copy all user-selected N-K-1 parameters to another user-selected company.</w:t>
      </w:r>
    </w:p>
    <w:p w14:paraId="15F6F12C" w14:textId="6267A75E" w:rsidR="007C65D8" w:rsidRDefault="007C65D8" w:rsidP="00E42DDF">
      <w:pPr>
        <w:pStyle w:val="Heading4"/>
      </w:pPr>
      <w:r>
        <w:t>COPYRM</w:t>
      </w:r>
      <w:r w:rsidR="007F4CE4">
        <w:t xml:space="preserve"> –</w:t>
      </w:r>
      <w:r w:rsidR="0054469D" w:rsidRPr="0054469D">
        <w:t xml:space="preserve"> </w:t>
      </w:r>
      <w:r w:rsidR="0054469D" w:rsidRPr="00790B24">
        <w:t>Copy Raw Material from Company A to Company B</w:t>
      </w:r>
    </w:p>
    <w:p w14:paraId="52206CCC" w14:textId="75ADC9BD" w:rsidR="00B954E6" w:rsidRDefault="00B954E6" w:rsidP="0054469D">
      <w:pPr>
        <w:rPr>
          <w:rFonts w:cstheme="minorHAnsi"/>
        </w:rPr>
      </w:pPr>
      <w:r>
        <w:rPr>
          <w:rFonts w:cstheme="minorHAnsi"/>
        </w:rPr>
        <w:t>This utility will allow the user to copy a raw material’s information from one company’s raw materials list to another, without having to enter all of the information manually.</w:t>
      </w:r>
    </w:p>
    <w:p w14:paraId="7F8CA621" w14:textId="57F75750" w:rsidR="0054469D" w:rsidRPr="00BD0205" w:rsidRDefault="0054469D" w:rsidP="0054469D">
      <w:pPr>
        <w:rPr>
          <w:rFonts w:cstheme="minorHAnsi"/>
        </w:rPr>
      </w:pPr>
      <w:r w:rsidRPr="00BD0205">
        <w:rPr>
          <w:rFonts w:cstheme="minorHAnsi"/>
        </w:rPr>
        <w:t>This will display item code that is in process of copying.</w:t>
      </w:r>
      <w:r w:rsidR="00B954E6">
        <w:rPr>
          <w:rFonts w:cstheme="minorHAnsi"/>
        </w:rPr>
        <w:t xml:space="preserve"> </w:t>
      </w:r>
      <w:r w:rsidRPr="00BD0205">
        <w:rPr>
          <w:rFonts w:cstheme="minorHAnsi"/>
        </w:rPr>
        <w:t>When Finished, System will Display</w:t>
      </w:r>
      <w:r w:rsidR="00B954E6">
        <w:rPr>
          <w:rFonts w:cstheme="minorHAnsi"/>
        </w:rPr>
        <w:t>:</w:t>
      </w:r>
      <w:r w:rsidRPr="00BD0205">
        <w:rPr>
          <w:rFonts w:cstheme="minorHAnsi"/>
        </w:rPr>
        <w:t xml:space="preserve"> All Records Copied.</w:t>
      </w:r>
    </w:p>
    <w:p w14:paraId="7B02F5C3" w14:textId="169C7360" w:rsidR="007C65D8" w:rsidRPr="007C65D8" w:rsidRDefault="0054469D" w:rsidP="0054469D">
      <w:r w:rsidRPr="00BD0205">
        <w:rPr>
          <w:rFonts w:cstheme="minorHAnsi"/>
        </w:rPr>
        <w:t xml:space="preserve">Please </w:t>
      </w:r>
      <w:r w:rsidR="00B954E6">
        <w:rPr>
          <w:rFonts w:cstheme="minorHAnsi"/>
        </w:rPr>
        <w:t>Note: T</w:t>
      </w:r>
      <w:r w:rsidRPr="00BD0205">
        <w:rPr>
          <w:rFonts w:cstheme="minorHAnsi"/>
        </w:rPr>
        <w:t>his must copy corrugated item to Corrugated based on item file.</w:t>
      </w:r>
    </w:p>
    <w:p w14:paraId="3D8EDC0F" w14:textId="37976130" w:rsidR="007C65D8" w:rsidRDefault="007C65D8" w:rsidP="00E42DDF">
      <w:pPr>
        <w:pStyle w:val="Heading4"/>
      </w:pPr>
      <w:r>
        <w:t>COPYRMTAGCOST</w:t>
      </w:r>
      <w:r w:rsidR="007F4CE4">
        <w:t xml:space="preserve"> –</w:t>
      </w:r>
      <w:r w:rsidR="0054469D" w:rsidRPr="0054469D">
        <w:t xml:space="preserve"> </w:t>
      </w:r>
      <w:r w:rsidR="0054469D" w:rsidRPr="00790B24">
        <w:t xml:space="preserve">Copy RM Tag Receipt Cost </w:t>
      </w:r>
      <w:r w:rsidR="00F2198E">
        <w:t>t</w:t>
      </w:r>
      <w:r w:rsidR="0054469D" w:rsidRPr="00790B24">
        <w:t>o Tag Issues, Transfers, Cycle</w:t>
      </w:r>
    </w:p>
    <w:p w14:paraId="7346D772" w14:textId="58DD2BE6" w:rsidR="007C65D8" w:rsidRPr="007C65D8" w:rsidRDefault="009C2A4A" w:rsidP="007C65D8">
      <w:r>
        <w:t>This utility program will copy a user-selected raw material tag receipt cost to other user-selected tag issues and cycles.</w:t>
      </w:r>
    </w:p>
    <w:p w14:paraId="2C9CF255" w14:textId="1F88A611" w:rsidR="007C65D8" w:rsidRDefault="007C65D8" w:rsidP="00E42DDF">
      <w:pPr>
        <w:pStyle w:val="Heading4"/>
      </w:pPr>
      <w:r>
        <w:t>COPYSCORES</w:t>
      </w:r>
      <w:r w:rsidR="007F4CE4">
        <w:t xml:space="preserve"> –</w:t>
      </w:r>
      <w:r w:rsidR="0054469D" w:rsidRPr="0054469D">
        <w:t xml:space="preserve"> </w:t>
      </w:r>
      <w:r w:rsidR="0054469D" w:rsidRPr="00790B24">
        <w:t>From Box Design to Spec Folder W &amp; L</w:t>
      </w:r>
    </w:p>
    <w:p w14:paraId="1BE56DE6" w14:textId="60864231" w:rsidR="007C65D8" w:rsidRPr="007C65D8" w:rsidRDefault="0054469D" w:rsidP="007C65D8">
      <w:r w:rsidRPr="00BD0205">
        <w:rPr>
          <w:rFonts w:cstheme="minorHAnsi"/>
        </w:rPr>
        <w:t>This utility is to copy box design scores on estimate Box design folder to SPEC folder Width and length panels.</w:t>
      </w:r>
    </w:p>
    <w:p w14:paraId="1C097A47" w14:textId="0EAB3074" w:rsidR="007C65D8" w:rsidRDefault="007C65D8" w:rsidP="00E42DDF">
      <w:pPr>
        <w:pStyle w:val="Heading4"/>
      </w:pPr>
      <w:r>
        <w:t>COPYSTYLE</w:t>
      </w:r>
      <w:r w:rsidR="007F4CE4">
        <w:t xml:space="preserve"> –</w:t>
      </w:r>
      <w:r w:rsidR="0054469D" w:rsidRPr="0054469D">
        <w:t xml:space="preserve"> </w:t>
      </w:r>
      <w:r w:rsidR="0054469D" w:rsidRPr="00790B24">
        <w:t>Copy Style from Company A to Company B</w:t>
      </w:r>
    </w:p>
    <w:p w14:paraId="4F6699E2" w14:textId="47027B02" w:rsidR="00B954E6" w:rsidRDefault="00B954E6" w:rsidP="00B954E6">
      <w:pPr>
        <w:rPr>
          <w:rFonts w:cstheme="minorHAnsi"/>
        </w:rPr>
      </w:pPr>
      <w:r>
        <w:rPr>
          <w:rFonts w:cstheme="minorHAnsi"/>
        </w:rPr>
        <w:t>This utility will allow the user to copy complete style information from one company’s Style list to another, without having to enter all of the information manually.</w:t>
      </w:r>
    </w:p>
    <w:p w14:paraId="2E2A587B" w14:textId="46DD87A1" w:rsidR="00B954E6" w:rsidRPr="00BD0205" w:rsidRDefault="00B954E6" w:rsidP="00B954E6">
      <w:pPr>
        <w:rPr>
          <w:rFonts w:cstheme="minorHAnsi"/>
        </w:rPr>
      </w:pPr>
      <w:r w:rsidRPr="00BD0205">
        <w:rPr>
          <w:rFonts w:cstheme="minorHAnsi"/>
        </w:rPr>
        <w:t>This will display item code that is in process of copying.</w:t>
      </w:r>
      <w:r>
        <w:rPr>
          <w:rFonts w:cstheme="minorHAnsi"/>
        </w:rPr>
        <w:t xml:space="preserve"> </w:t>
      </w:r>
      <w:r w:rsidRPr="00BD0205">
        <w:rPr>
          <w:rFonts w:cstheme="minorHAnsi"/>
        </w:rPr>
        <w:t>When Finished, System will Display</w:t>
      </w:r>
      <w:r>
        <w:rPr>
          <w:rFonts w:cstheme="minorHAnsi"/>
        </w:rPr>
        <w:t>:</w:t>
      </w:r>
      <w:r w:rsidRPr="00BD0205">
        <w:rPr>
          <w:rFonts w:cstheme="minorHAnsi"/>
        </w:rPr>
        <w:t xml:space="preserve"> All Records Copied.</w:t>
      </w:r>
    </w:p>
    <w:p w14:paraId="773C8AF2" w14:textId="2285F957" w:rsidR="007C65D8" w:rsidRPr="007C65D8" w:rsidRDefault="00B954E6" w:rsidP="0054469D">
      <w:r w:rsidRPr="00BD0205">
        <w:rPr>
          <w:rFonts w:cstheme="minorHAnsi"/>
        </w:rPr>
        <w:t xml:space="preserve">Please </w:t>
      </w:r>
      <w:r>
        <w:rPr>
          <w:rFonts w:cstheme="minorHAnsi"/>
        </w:rPr>
        <w:t xml:space="preserve">Note: Choosing </w:t>
      </w:r>
      <w:r>
        <w:rPr>
          <w:rFonts w:cstheme="minorHAnsi"/>
          <w:b/>
          <w:bCs/>
          <w:i/>
          <w:iCs/>
          <w:u w:val="single"/>
        </w:rPr>
        <w:t>“Yes”</w:t>
      </w:r>
      <w:r w:rsidR="0054469D" w:rsidRPr="00790B24">
        <w:rPr>
          <w:rFonts w:cstheme="minorHAnsi"/>
          <w:bCs/>
        </w:rPr>
        <w:t xml:space="preserve"> will also copy the FLUTE FILE and FLUTE MATRIX.</w:t>
      </w:r>
    </w:p>
    <w:p w14:paraId="32A4AFA4" w14:textId="106A4247" w:rsidR="007C65D8" w:rsidRDefault="007C65D8" w:rsidP="00E42DDF">
      <w:pPr>
        <w:pStyle w:val="Heading4"/>
      </w:pPr>
      <w:r>
        <w:t>CORKRAFT</w:t>
      </w:r>
      <w:r w:rsidR="007F4CE4">
        <w:t xml:space="preserve"> –</w:t>
      </w:r>
      <w:r w:rsidR="0054469D" w:rsidRPr="0054469D">
        <w:t xml:space="preserve"> </w:t>
      </w:r>
      <w:r w:rsidR="0054469D" w:rsidRPr="00790B24">
        <w:t>Utility to Build XRef Table for Corrukraft</w:t>
      </w:r>
    </w:p>
    <w:p w14:paraId="0905546A" w14:textId="2C98EBC1" w:rsidR="007C65D8" w:rsidRPr="007C65D8" w:rsidRDefault="009C2A4A" w:rsidP="007C65D8">
      <w:r>
        <w:t>This utility program will allow a user to build a cross reference table for Corrukraft.</w:t>
      </w:r>
    </w:p>
    <w:p w14:paraId="5B59B659" w14:textId="54A40C25" w:rsidR="00A82FBB" w:rsidRDefault="00A82FBB" w:rsidP="00E42DDF">
      <w:pPr>
        <w:pStyle w:val="Heading4"/>
      </w:pPr>
      <w:r>
        <w:t>CRTFGLOC – Set Up Finished Goods by Location</w:t>
      </w:r>
    </w:p>
    <w:p w14:paraId="3472D823" w14:textId="6B7B96E3" w:rsidR="00A82FBB" w:rsidRPr="00A82FBB" w:rsidRDefault="009C2A4A" w:rsidP="00A82FBB">
      <w:r>
        <w:t>This utility program will set up user-selected Finished Goods by a user-selected location.</w:t>
      </w:r>
    </w:p>
    <w:p w14:paraId="72F2E2BE" w14:textId="5815E75D" w:rsidR="007C65D8" w:rsidRDefault="007C65D8" w:rsidP="00E42DDF">
      <w:pPr>
        <w:pStyle w:val="Heading4"/>
      </w:pPr>
      <w:r>
        <w:t>CRTFGREC</w:t>
      </w:r>
      <w:r w:rsidR="007F4CE4">
        <w:t xml:space="preserve"> –</w:t>
      </w:r>
      <w:r w:rsidR="0054469D" w:rsidRPr="0054469D">
        <w:t xml:space="preserve"> </w:t>
      </w:r>
      <w:r w:rsidR="0054469D" w:rsidRPr="00790B24">
        <w:t>FG Receipts from BOL Shipments (Task# 3280303)</w:t>
      </w:r>
    </w:p>
    <w:p w14:paraId="06D50002" w14:textId="77777777" w:rsidR="00B954E6" w:rsidRDefault="0054469D" w:rsidP="007C65D8">
      <w:pPr>
        <w:rPr>
          <w:rFonts w:cstheme="minorHAnsi"/>
        </w:rPr>
      </w:pPr>
      <w:r w:rsidRPr="00BD0205">
        <w:rPr>
          <w:rFonts w:cstheme="minorHAnsi"/>
        </w:rPr>
        <w:t xml:space="preserve">Create FG Receipts from Posted BOLs Task # 03280303- This utility will post a FG receipt for all Bill of Ladings that they have posted and are missing a finished good receipt record.   This utility could be run again and again without duplicating the records.   </w:t>
      </w:r>
    </w:p>
    <w:p w14:paraId="0ECFE930" w14:textId="23126B50" w:rsidR="007C65D8" w:rsidRPr="007C65D8" w:rsidRDefault="0054469D" w:rsidP="007C65D8">
      <w:r w:rsidRPr="00BD0205">
        <w:rPr>
          <w:rFonts w:cstheme="minorHAnsi"/>
        </w:rPr>
        <w:t>This utility will also transfer the cost from the FG bin record on the bill of lading to the invoice history file.  Therefore, if I review job 879 which only has a bill of lading shipment, this will create a F</w:t>
      </w:r>
      <w:r w:rsidR="00B954E6">
        <w:rPr>
          <w:rFonts w:cstheme="minorHAnsi"/>
        </w:rPr>
        <w:t xml:space="preserve">inished </w:t>
      </w:r>
      <w:r w:rsidRPr="00BD0205">
        <w:rPr>
          <w:rFonts w:cstheme="minorHAnsi"/>
        </w:rPr>
        <w:t>G</w:t>
      </w:r>
      <w:r w:rsidR="00B954E6">
        <w:rPr>
          <w:rFonts w:cstheme="minorHAnsi"/>
        </w:rPr>
        <w:t>ood</w:t>
      </w:r>
      <w:r w:rsidRPr="00BD0205">
        <w:rPr>
          <w:rFonts w:cstheme="minorHAnsi"/>
        </w:rPr>
        <w:t xml:space="preserve"> receipt matching that BOL.  Same job number, unit counts, partial unit. Cost, etc.</w:t>
      </w:r>
    </w:p>
    <w:p w14:paraId="255AD073" w14:textId="448CDA1C" w:rsidR="005422F1" w:rsidRDefault="005422F1" w:rsidP="00E42DDF">
      <w:pPr>
        <w:pStyle w:val="Heading4"/>
      </w:pPr>
      <w:r>
        <w:t>CRTFGSHP – Utility to Build FG Receipts from BOL Shipments</w:t>
      </w:r>
    </w:p>
    <w:p w14:paraId="4B1789DE" w14:textId="77777777" w:rsidR="005422F1" w:rsidRPr="00E0317B" w:rsidRDefault="005422F1" w:rsidP="005422F1">
      <w:pPr>
        <w:rPr>
          <w:rFonts w:cstheme="minorHAnsi"/>
        </w:rPr>
      </w:pPr>
      <w:r w:rsidRPr="00E0317B">
        <w:rPr>
          <w:rFonts w:cstheme="minorHAnsi"/>
        </w:rPr>
        <w:t>When the order control file is set to Update Inventory when Posting? INV</w:t>
      </w:r>
    </w:p>
    <w:p w14:paraId="6110E369" w14:textId="77777777" w:rsidR="005422F1" w:rsidRPr="00E0317B" w:rsidRDefault="005422F1" w:rsidP="005422F1">
      <w:pPr>
        <w:rPr>
          <w:rFonts w:cstheme="minorHAnsi"/>
        </w:rPr>
      </w:pPr>
      <w:r w:rsidRPr="00E0317B">
        <w:rPr>
          <w:rFonts w:cstheme="minorHAnsi"/>
        </w:rPr>
        <w:t xml:space="preserve">This utility fixes the bug related to order entry control flag set the update inventory = INV. This will create a FG shipment for each Bill of Ladings that they have posted and are missing a finished good shipment record which did not update the bin file. This utility could be run again and again without duplicating the records.   </w:t>
      </w:r>
    </w:p>
    <w:p w14:paraId="6A984474" w14:textId="5FF12436" w:rsidR="005422F1" w:rsidRPr="005422F1" w:rsidRDefault="005422F1" w:rsidP="005422F1">
      <w:r w:rsidRPr="00E0317B">
        <w:rPr>
          <w:rFonts w:cstheme="minorHAnsi"/>
        </w:rPr>
        <w:t>This utility will also transfer the cost from the FG bin record on the bill of lading to the invoice history file.</w:t>
      </w:r>
    </w:p>
    <w:p w14:paraId="6AF18DC1" w14:textId="340C0B5C" w:rsidR="007C65D8" w:rsidRDefault="007C65D8" w:rsidP="00E42DDF">
      <w:pPr>
        <w:pStyle w:val="Heading4"/>
      </w:pPr>
      <w:r>
        <w:t>CRTINV</w:t>
      </w:r>
      <w:r w:rsidR="007F4CE4">
        <w:t xml:space="preserve"> –</w:t>
      </w:r>
      <w:r w:rsidR="0054469D" w:rsidRPr="0054469D">
        <w:t xml:space="preserve"> </w:t>
      </w:r>
      <w:r w:rsidR="0054469D" w:rsidRPr="00790B24">
        <w:t xml:space="preserve">Add </w:t>
      </w:r>
      <w:r w:rsidR="00F2198E">
        <w:t>I</w:t>
      </w:r>
      <w:r w:rsidR="0054469D" w:rsidRPr="00790B24">
        <w:t xml:space="preserve">nvoice from BOL </w:t>
      </w:r>
      <w:r w:rsidR="0054469D">
        <w:t>L</w:t>
      </w:r>
      <w:r w:rsidR="0054469D" w:rsidRPr="00790B24">
        <w:t>ines</w:t>
      </w:r>
    </w:p>
    <w:p w14:paraId="09E0008B" w14:textId="1A519354" w:rsidR="007C65D8" w:rsidRPr="007C65D8" w:rsidRDefault="009C2A4A" w:rsidP="007C65D8">
      <w:r>
        <w:t>This utility program will add invoices from user-selected bill of lading lines.</w:t>
      </w:r>
    </w:p>
    <w:p w14:paraId="4FD81355" w14:textId="5661CD7F" w:rsidR="007C65D8" w:rsidRDefault="007C65D8" w:rsidP="00E42DDF">
      <w:pPr>
        <w:pStyle w:val="Heading4"/>
      </w:pPr>
      <w:r>
        <w:t>CUSTRECK</w:t>
      </w:r>
      <w:r w:rsidR="007F4CE4">
        <w:t xml:space="preserve"> –</w:t>
      </w:r>
      <w:r w:rsidR="0054469D" w:rsidRPr="0054469D">
        <w:t xml:space="preserve"> </w:t>
      </w:r>
      <w:r w:rsidR="0054469D" w:rsidRPr="00790B24">
        <w:t>Utility to change Blank Record Key for Customer Notes</w:t>
      </w:r>
    </w:p>
    <w:p w14:paraId="5068A726" w14:textId="45048C3A" w:rsidR="007C65D8" w:rsidRPr="007C65D8" w:rsidRDefault="009C2A4A" w:rsidP="007C65D8">
      <w:r>
        <w:t>This utility program will allow a user to change any blank records keys from user-selected customer notes.</w:t>
      </w:r>
    </w:p>
    <w:p w14:paraId="04ECD847" w14:textId="219BDC0C" w:rsidR="00A82FBB" w:rsidRDefault="00A82FBB" w:rsidP="00E42DDF">
      <w:pPr>
        <w:pStyle w:val="Heading4"/>
      </w:pPr>
      <w:r>
        <w:t>CVTSMTX – Update Salesman DB to Version 4.10</w:t>
      </w:r>
    </w:p>
    <w:p w14:paraId="735573C6" w14:textId="443BA4D5" w:rsidR="00A82FBB" w:rsidRDefault="009C2A4A" w:rsidP="00A82FBB">
      <w:r>
        <w:t>This utility program will update a user-selected salesman database to a new system version without manually having to do so.</w:t>
      </w:r>
    </w:p>
    <w:p w14:paraId="3F2F5912" w14:textId="325D194A" w:rsidR="007D1C4A" w:rsidRDefault="007D1C4A" w:rsidP="00A82FBB"/>
    <w:p w14:paraId="389FFEAE" w14:textId="233B6D3B" w:rsidR="007D1C4A" w:rsidRDefault="007D1C4A" w:rsidP="00A82FBB"/>
    <w:p w14:paraId="39DA34EB" w14:textId="77777777" w:rsidR="007D1C4A" w:rsidRPr="00A82FBB" w:rsidRDefault="007D1C4A" w:rsidP="00A82FBB"/>
    <w:p w14:paraId="16CDBDDB" w14:textId="2BFFB0A9" w:rsidR="0066526F" w:rsidRPr="00B072E9" w:rsidRDefault="0066526F" w:rsidP="0066526F">
      <w:pPr>
        <w:pStyle w:val="Heading3"/>
      </w:pPr>
      <w:bookmarkStart w:id="292" w:name="_Toc45559672"/>
      <w:r>
        <w:t>Current Program List – Beginning with (D-E)</w:t>
      </w:r>
      <w:bookmarkEnd w:id="292"/>
    </w:p>
    <w:p w14:paraId="2F6A8536" w14:textId="5E3EF95F" w:rsidR="007C65D8" w:rsidRDefault="00A82FBB" w:rsidP="00E42DDF">
      <w:pPr>
        <w:pStyle w:val="Heading4"/>
      </w:pPr>
      <w:r>
        <w:t>D</w:t>
      </w:r>
      <w:r w:rsidR="007C65D8">
        <w:t>-CUSTFG</w:t>
      </w:r>
      <w:r w:rsidR="007F4CE4">
        <w:t xml:space="preserve"> –</w:t>
      </w:r>
      <w:r w:rsidR="0054469D" w:rsidRPr="0054469D">
        <w:t xml:space="preserve"> </w:t>
      </w:r>
      <w:r w:rsidR="0054469D" w:rsidRPr="00790B24">
        <w:t xml:space="preserve">Re-sequence Finished Goods Item Code </w:t>
      </w:r>
      <w:r w:rsidR="00F2198E" w:rsidRPr="00790B24">
        <w:t>by</w:t>
      </w:r>
      <w:r w:rsidR="0054469D" w:rsidRPr="00790B24">
        <w:t xml:space="preserve"> Customer</w:t>
      </w:r>
    </w:p>
    <w:p w14:paraId="49321024" w14:textId="77777777" w:rsidR="00B954E6" w:rsidRDefault="0054469D" w:rsidP="007C65D8">
      <w:pPr>
        <w:rPr>
          <w:rFonts w:cstheme="minorHAnsi"/>
        </w:rPr>
      </w:pPr>
      <w:r w:rsidRPr="00BD0205">
        <w:rPr>
          <w:rFonts w:cstheme="minorHAnsi"/>
        </w:rPr>
        <w:t xml:space="preserve">Worksheet to Renumber FG Items by Customer - Create a worksheet browser that can be updated or deleted.  The browser will show all the FG numbers that you would like to change the customer number within the FG from the old to the new #.  </w:t>
      </w:r>
    </w:p>
    <w:p w14:paraId="2F733AC2" w14:textId="6A57E67C" w:rsidR="007C65D8" w:rsidRPr="007C65D8" w:rsidRDefault="0054469D" w:rsidP="007C65D8">
      <w:r w:rsidRPr="00BD0205">
        <w:rPr>
          <w:rFonts w:cstheme="minorHAnsi"/>
        </w:rPr>
        <w:t>You will be able to do all the items, or delete the ones from the browser that you do not want to change at this time.  This will work similar to a find and replace utility.  You will be able to specify the characters within the number to change from old to new.  This must validate that the number it is being changed to new item that does not already exist; if it does it will go to the next higher number in the sequence.</w:t>
      </w:r>
    </w:p>
    <w:p w14:paraId="24854096" w14:textId="2C189174" w:rsidR="007C65D8" w:rsidRDefault="007C65D8" w:rsidP="00E42DDF">
      <w:pPr>
        <w:pStyle w:val="Heading4"/>
      </w:pPr>
      <w:r>
        <w:t>D-UNDORD</w:t>
      </w:r>
      <w:r w:rsidR="007F4CE4">
        <w:t xml:space="preserve"> –</w:t>
      </w:r>
      <w:r w:rsidR="0054469D" w:rsidRPr="0054469D">
        <w:t xml:space="preserve"> </w:t>
      </w:r>
      <w:r w:rsidR="0054469D" w:rsidRPr="00790B24">
        <w:t>Undo Deleted Orders</w:t>
      </w:r>
    </w:p>
    <w:p w14:paraId="742B1E2B" w14:textId="79F14B46" w:rsidR="007C65D8" w:rsidRPr="007C65D8" w:rsidRDefault="0054469D" w:rsidP="007C65D8">
      <w:r w:rsidRPr="00BD0205">
        <w:rPr>
          <w:rFonts w:cstheme="minorHAnsi"/>
        </w:rPr>
        <w:t>When orders are deleted, the status is changed. Only when the order is purged will the order be purged from the system.  Add Utility to undelete the deleted order.</w:t>
      </w:r>
    </w:p>
    <w:p w14:paraId="270B7769" w14:textId="17DCD544" w:rsidR="007C65D8" w:rsidRDefault="007C65D8" w:rsidP="00E42DDF">
      <w:pPr>
        <w:pStyle w:val="Heading4"/>
      </w:pPr>
      <w:r>
        <w:t>DEF-REL-STATE</w:t>
      </w:r>
      <w:r w:rsidR="007F4CE4">
        <w:t xml:space="preserve"> –</w:t>
      </w:r>
      <w:r w:rsidR="0054469D" w:rsidRPr="0054469D">
        <w:t xml:space="preserve"> </w:t>
      </w:r>
      <w:r w:rsidR="0054469D" w:rsidRPr="00790B24">
        <w:t>Update Release Status Field</w:t>
      </w:r>
    </w:p>
    <w:p w14:paraId="3D075078" w14:textId="19937B8C" w:rsidR="007C65D8" w:rsidRPr="007C65D8" w:rsidRDefault="009C2A4A" w:rsidP="007C65D8">
      <w:r>
        <w:t>This utility program will update a user-selected release status field.</w:t>
      </w:r>
    </w:p>
    <w:p w14:paraId="7DF0C478" w14:textId="5CEEFC8E" w:rsidR="007C65D8" w:rsidRDefault="007C65D8" w:rsidP="00E42DDF">
      <w:pPr>
        <w:pStyle w:val="Heading4"/>
      </w:pPr>
      <w:r>
        <w:t>DEF-RM-ITEM</w:t>
      </w:r>
      <w:r w:rsidR="007F4CE4">
        <w:t xml:space="preserve"> –</w:t>
      </w:r>
      <w:r w:rsidR="0054469D" w:rsidRPr="0054469D">
        <w:t xml:space="preserve"> </w:t>
      </w:r>
      <w:r w:rsidR="0054469D" w:rsidRPr="00790B24">
        <w:t>Update Raw Material Inventory Fields</w:t>
      </w:r>
    </w:p>
    <w:p w14:paraId="3E4DA4E0" w14:textId="2C715B7F" w:rsidR="007C65D8" w:rsidRPr="007C65D8" w:rsidRDefault="0054469D" w:rsidP="007C65D8">
      <w:r w:rsidRPr="00BD0205">
        <w:rPr>
          <w:rFonts w:cstheme="minorHAnsi"/>
        </w:rPr>
        <w:t>Define Raw Materials Inventory Fields - This utility will universally set Items to specific field such as Auto Allocate, Stocked, Consumption UOM and more.</w:t>
      </w:r>
    </w:p>
    <w:p w14:paraId="18AE1AD2" w14:textId="4601BAF3" w:rsidR="007C65D8" w:rsidRDefault="007C65D8" w:rsidP="00E42DDF">
      <w:pPr>
        <w:pStyle w:val="Heading4"/>
      </w:pPr>
      <w:r>
        <w:t>DEFE-I-V</w:t>
      </w:r>
      <w:r w:rsidR="007F4CE4">
        <w:t xml:space="preserve"> –</w:t>
      </w:r>
      <w:r w:rsidR="0054469D" w:rsidRPr="0054469D">
        <w:t xml:space="preserve"> </w:t>
      </w:r>
      <w:r w:rsidR="0054469D" w:rsidRPr="00790B24">
        <w:t xml:space="preserve">Set Board Vendor </w:t>
      </w:r>
      <w:r w:rsidR="0054469D">
        <w:t>S</w:t>
      </w:r>
      <w:r w:rsidR="0054469D" w:rsidRPr="00790B24">
        <w:t>heet Limits to 999</w:t>
      </w:r>
    </w:p>
    <w:p w14:paraId="1717A4E2" w14:textId="76883242" w:rsidR="007C65D8" w:rsidRDefault="0054469D" w:rsidP="007C65D8">
      <w:pPr>
        <w:rPr>
          <w:rFonts w:cstheme="minorHAnsi"/>
        </w:rPr>
      </w:pPr>
      <w:r>
        <w:rPr>
          <w:rFonts w:cstheme="minorHAnsi"/>
        </w:rPr>
        <w:t>T</w:t>
      </w:r>
      <w:r w:rsidRPr="00BD0205">
        <w:rPr>
          <w:rFonts w:cstheme="minorHAnsi"/>
        </w:rPr>
        <w:t>o set all RM cost matrix to 999 - This changes all raw material maximum sheet width and maximum sheet length to 999.   If the dimensions are zero, then the vendor names will not appear when calculating an estimate.</w:t>
      </w:r>
    </w:p>
    <w:p w14:paraId="44FEA1E8" w14:textId="77777777" w:rsidR="00845741" w:rsidRPr="00527BA7" w:rsidRDefault="00845741" w:rsidP="00845741">
      <w:pPr>
        <w:rPr>
          <w:rFonts w:cstheme="minorHAnsi"/>
        </w:rPr>
      </w:pPr>
      <w:r w:rsidRPr="00527BA7">
        <w:rPr>
          <w:rFonts w:cstheme="minorHAnsi"/>
        </w:rPr>
        <w:t>This utility will set all the maximum width and maximum length in the board cost matrix for each vendor defined.   This will overwrite any dimensions that may be assigned.</w:t>
      </w:r>
    </w:p>
    <w:p w14:paraId="61FD143F" w14:textId="0EB90094" w:rsidR="00845741" w:rsidRPr="007C65D8" w:rsidRDefault="00845741" w:rsidP="00845741">
      <w:r w:rsidRPr="00527BA7">
        <w:rPr>
          <w:rFonts w:cstheme="minorHAnsi"/>
        </w:rPr>
        <w:t xml:space="preserve">When calculating an estimate, the estimator may select a specific </w:t>
      </w:r>
      <w:r w:rsidR="00B954E6" w:rsidRPr="00527BA7">
        <w:rPr>
          <w:rFonts w:cstheme="minorHAnsi"/>
        </w:rPr>
        <w:t>vendor,</w:t>
      </w:r>
      <w:r w:rsidRPr="00527BA7">
        <w:rPr>
          <w:rFonts w:cstheme="minorHAnsi"/>
        </w:rPr>
        <w:t xml:space="preserve"> or the estimator may allow the program to select the vendor with the best price for each estimated quantity.   Both options will only show vendors that have the material cost matrix defined for the material on the job.   Also, the vendor’s machine must be able to manufacture the sheet size as defined on this cost matrix.   If the dimensions are all zero, then that vendor will not be used during the cost calculation.</w:t>
      </w:r>
    </w:p>
    <w:p w14:paraId="40550E4F" w14:textId="56CBD494" w:rsidR="00A82FBB" w:rsidRDefault="00A82FBB" w:rsidP="00E42DDF">
      <w:pPr>
        <w:pStyle w:val="Heading4"/>
      </w:pPr>
      <w:r>
        <w:t>DELETEOF4PRICES – Purge Obsolete Price Matrixes from OF3</w:t>
      </w:r>
    </w:p>
    <w:p w14:paraId="64A71378" w14:textId="1DB495AF" w:rsidR="00A82FBB" w:rsidRPr="00A82FBB" w:rsidRDefault="009C2A4A" w:rsidP="00A82FBB">
      <w:r>
        <w:t>This utility program will purge any obsolete prices matrixes from the OF3 system.</w:t>
      </w:r>
    </w:p>
    <w:p w14:paraId="2FF29FC3" w14:textId="304774B5" w:rsidR="007C65D8" w:rsidRPr="007C65D8" w:rsidRDefault="007C65D8" w:rsidP="00E42DDF">
      <w:pPr>
        <w:pStyle w:val="Heading4"/>
      </w:pPr>
      <w:r>
        <w:t>DELAPCHK</w:t>
      </w:r>
      <w:r w:rsidR="007F4CE4">
        <w:t xml:space="preserve"> –</w:t>
      </w:r>
      <w:r w:rsidR="0054469D" w:rsidRPr="0054469D">
        <w:t xml:space="preserve"> </w:t>
      </w:r>
      <w:r w:rsidR="0054469D" w:rsidRPr="00790B24">
        <w:t>Purge AP Checks</w:t>
      </w:r>
    </w:p>
    <w:p w14:paraId="1DFFDCA1" w14:textId="6D9DA1B2" w:rsidR="00971B04" w:rsidRPr="005343AA" w:rsidRDefault="00971B04" w:rsidP="00971B04">
      <w:r w:rsidRPr="005343AA">
        <w:rPr>
          <w:noProof/>
        </w:rPr>
        <w:t>Utility to purge individual or range of Accounts Payable checks.</w:t>
      </w:r>
      <w:r w:rsidR="00B954E6">
        <w:rPr>
          <w:noProof/>
        </w:rPr>
        <w:t xml:space="preserve"> </w:t>
      </w:r>
      <w:r w:rsidR="0054469D" w:rsidRPr="00BD0205">
        <w:rPr>
          <w:rFonts w:cstheme="minorHAnsi"/>
        </w:rPr>
        <w:t>Only need to type in check# instead of vendor and check#.</w:t>
      </w:r>
      <w:r w:rsidR="00B954E6">
        <w:rPr>
          <w:rFonts w:cstheme="minorHAnsi"/>
        </w:rPr>
        <w:t xml:space="preserve"> </w:t>
      </w:r>
      <w:r w:rsidRPr="005343AA">
        <w:t>Enter the bank code for the checking account. This code can be found in the General Ledger bank file under (</w:t>
      </w:r>
      <w:r w:rsidR="00B954E6" w:rsidRPr="00B954E6">
        <w:rPr>
          <w:b/>
          <w:bCs/>
          <w:i/>
          <w:iCs/>
          <w:u w:val="single"/>
        </w:rPr>
        <w:t>“</w:t>
      </w:r>
      <w:r w:rsidRPr="00B954E6">
        <w:rPr>
          <w:b/>
          <w:bCs/>
          <w:i/>
          <w:iCs/>
          <w:u w:val="single"/>
        </w:rPr>
        <w:t>G</w:t>
      </w:r>
      <w:r w:rsidR="00B954E6" w:rsidRPr="00B954E6">
        <w:rPr>
          <w:b/>
          <w:bCs/>
          <w:i/>
          <w:iCs/>
          <w:u w:val="single"/>
        </w:rPr>
        <w:t>”</w:t>
      </w:r>
      <w:r w:rsidRPr="00B954E6">
        <w:rPr>
          <w:b/>
          <w:bCs/>
          <w:i/>
          <w:iCs/>
          <w:u w:val="single"/>
        </w:rPr>
        <w:t>-</w:t>
      </w:r>
      <w:r w:rsidR="00B954E6" w:rsidRPr="00B954E6">
        <w:rPr>
          <w:b/>
          <w:bCs/>
          <w:i/>
          <w:iCs/>
          <w:u w:val="single"/>
        </w:rPr>
        <w:t>“</w:t>
      </w:r>
      <w:r w:rsidRPr="00B954E6">
        <w:rPr>
          <w:b/>
          <w:bCs/>
          <w:i/>
          <w:iCs/>
          <w:u w:val="single"/>
        </w:rPr>
        <w:t>F</w:t>
      </w:r>
      <w:r w:rsidR="00B954E6" w:rsidRPr="00B954E6">
        <w:rPr>
          <w:b/>
          <w:bCs/>
          <w:i/>
          <w:iCs/>
          <w:u w:val="single"/>
        </w:rPr>
        <w:t>”</w:t>
      </w:r>
      <w:r w:rsidRPr="00B954E6">
        <w:rPr>
          <w:b/>
          <w:bCs/>
          <w:i/>
          <w:iCs/>
          <w:u w:val="single"/>
        </w:rPr>
        <w:t>-</w:t>
      </w:r>
      <w:r w:rsidR="00B954E6" w:rsidRPr="00B954E6">
        <w:rPr>
          <w:b/>
          <w:bCs/>
          <w:i/>
          <w:iCs/>
          <w:u w:val="single"/>
        </w:rPr>
        <w:t>“</w:t>
      </w:r>
      <w:r w:rsidRPr="00B954E6">
        <w:rPr>
          <w:b/>
          <w:bCs/>
          <w:i/>
          <w:iCs/>
          <w:u w:val="single"/>
        </w:rPr>
        <w:t>4</w:t>
      </w:r>
      <w:r w:rsidR="00B954E6" w:rsidRPr="00B954E6">
        <w:rPr>
          <w:b/>
          <w:bCs/>
          <w:i/>
          <w:iCs/>
          <w:u w:val="single"/>
        </w:rPr>
        <w:t>”</w:t>
      </w:r>
      <w:r w:rsidRPr="005343AA">
        <w:t>)</w:t>
      </w:r>
      <w:r w:rsidR="00B954E6">
        <w:t xml:space="preserve"> </w:t>
      </w:r>
      <w:r w:rsidRPr="005343AA">
        <w:t>Enter the beginning and ending check number to purge.</w:t>
      </w:r>
    </w:p>
    <w:p w14:paraId="071A5245" w14:textId="7BBFD757" w:rsidR="00971B04" w:rsidRPr="007C65D8" w:rsidRDefault="00971B04" w:rsidP="00971B04">
      <w:r w:rsidRPr="005343AA">
        <w:t>Check the toggle box to delete associated payment records.  You must check this box to delete all the check records from all check register reports and inquiry screens.</w:t>
      </w:r>
    </w:p>
    <w:p w14:paraId="011D335E" w14:textId="529A72EA" w:rsidR="007C65D8" w:rsidRDefault="007C65D8" w:rsidP="00E42DDF">
      <w:pPr>
        <w:pStyle w:val="Heading4"/>
      </w:pPr>
      <w:r>
        <w:t>DELNOTES</w:t>
      </w:r>
      <w:r w:rsidR="007F4CE4">
        <w:t xml:space="preserve"> –</w:t>
      </w:r>
      <w:r w:rsidR="0054469D" w:rsidRPr="0054469D">
        <w:t xml:space="preserve"> </w:t>
      </w:r>
      <w:r w:rsidR="0054469D" w:rsidRPr="00790B24">
        <w:t>Finished Goods Spec Notes Delete Utility (Drop Down)</w:t>
      </w:r>
    </w:p>
    <w:p w14:paraId="6F96864A" w14:textId="03AB0762" w:rsidR="007C65D8" w:rsidRPr="007C65D8" w:rsidRDefault="009C2A4A" w:rsidP="007C65D8">
      <w:r>
        <w:t>This utility program will</w:t>
      </w:r>
      <w:r w:rsidR="00972A75">
        <w:t xml:space="preserve"> allow a user to delete user-selected Finished Good specification notes.</w:t>
      </w:r>
    </w:p>
    <w:p w14:paraId="584858A4" w14:textId="49472343" w:rsidR="007C65D8" w:rsidRDefault="007C65D8" w:rsidP="00E42DDF">
      <w:pPr>
        <w:pStyle w:val="Heading4"/>
      </w:pPr>
      <w:r>
        <w:t>DELORDLN</w:t>
      </w:r>
      <w:r w:rsidR="007F4CE4">
        <w:t xml:space="preserve"> –</w:t>
      </w:r>
      <w:r w:rsidR="0054469D" w:rsidRPr="0054469D">
        <w:t xml:space="preserve"> </w:t>
      </w:r>
      <w:r w:rsidR="0054469D" w:rsidRPr="00790B24">
        <w:t>Delete Duplicate Line Item with Qty 0</w:t>
      </w:r>
    </w:p>
    <w:p w14:paraId="47AE4104" w14:textId="2737476F" w:rsidR="007C65D8" w:rsidRPr="007C65D8" w:rsidRDefault="009C2A4A" w:rsidP="007C65D8">
      <w:r>
        <w:t>This utility program will</w:t>
      </w:r>
      <w:r w:rsidR="00972A75">
        <w:t xml:space="preserve"> allow the user to delete any duplicated line item with the quantity of zero within user-selected parameters.</w:t>
      </w:r>
    </w:p>
    <w:p w14:paraId="6A7D6DF5" w14:textId="3F13A20E" w:rsidR="007C65D8" w:rsidRDefault="007C65D8" w:rsidP="00E42DDF">
      <w:pPr>
        <w:pStyle w:val="Heading4"/>
      </w:pPr>
      <w:r>
        <w:t>DFITMTAX</w:t>
      </w:r>
      <w:r w:rsidR="007F4CE4">
        <w:t xml:space="preserve"> –</w:t>
      </w:r>
      <w:r w:rsidR="0054469D" w:rsidRPr="0054469D">
        <w:t xml:space="preserve"> </w:t>
      </w:r>
      <w:r w:rsidR="0054469D" w:rsidRPr="00790B24">
        <w:t xml:space="preserve">Utility to </w:t>
      </w:r>
      <w:r w:rsidR="0054469D">
        <w:t>U</w:t>
      </w:r>
      <w:r w:rsidR="0054469D" w:rsidRPr="00790B24">
        <w:t xml:space="preserve">se the </w:t>
      </w:r>
      <w:r w:rsidR="0054469D">
        <w:t>N</w:t>
      </w:r>
      <w:r w:rsidR="0054469D" w:rsidRPr="00790B24">
        <w:t xml:space="preserve">ew </w:t>
      </w:r>
      <w:r w:rsidR="0054469D">
        <w:t>T</w:t>
      </w:r>
      <w:r w:rsidR="0054469D" w:rsidRPr="00790B24">
        <w:t xml:space="preserve">axable </w:t>
      </w:r>
      <w:r w:rsidR="0054469D">
        <w:t>F</w:t>
      </w:r>
      <w:r w:rsidR="0054469D" w:rsidRPr="00790B24">
        <w:t>ield</w:t>
      </w:r>
    </w:p>
    <w:p w14:paraId="68C65F45" w14:textId="7E70B257" w:rsidR="007C65D8" w:rsidRPr="007C65D8" w:rsidRDefault="00971B04" w:rsidP="007C65D8">
      <w:r w:rsidRPr="009A39B3">
        <w:rPr>
          <w:rFonts w:cstheme="minorHAnsi"/>
          <w:sz w:val="24"/>
          <w:szCs w:val="24"/>
        </w:rPr>
        <w:t>Utility to use the new taxable field.  This was using a ref table field.  This must be run after receiving this patch.</w:t>
      </w:r>
    </w:p>
    <w:p w14:paraId="68F04843" w14:textId="5317213E" w:rsidR="007C65D8" w:rsidRDefault="007C65D8" w:rsidP="00E42DDF">
      <w:pPr>
        <w:pStyle w:val="Heading4"/>
      </w:pPr>
      <w:r>
        <w:t>DPBOXIMG</w:t>
      </w:r>
      <w:r w:rsidR="007F4CE4">
        <w:t xml:space="preserve"> –</w:t>
      </w:r>
      <w:r w:rsidR="0054469D" w:rsidRPr="0054469D">
        <w:t xml:space="preserve"> </w:t>
      </w:r>
      <w:r w:rsidR="0054469D" w:rsidRPr="00790B24">
        <w:t>Utility to Dump Box Images</w:t>
      </w:r>
    </w:p>
    <w:p w14:paraId="2585DF46" w14:textId="77777777" w:rsidR="0054469D" w:rsidRPr="00BD0205" w:rsidRDefault="0054469D" w:rsidP="0054469D">
      <w:pPr>
        <w:jc w:val="both"/>
        <w:rPr>
          <w:rFonts w:cstheme="minorHAnsi"/>
        </w:rPr>
      </w:pPr>
      <w:r w:rsidRPr="00BD0205">
        <w:rPr>
          <w:rFonts w:cstheme="minorHAnsi"/>
        </w:rPr>
        <w:t>This will download the box image from the database in which the program is run.  This will allow the user to download to any folder and disk drive a necessary.</w:t>
      </w:r>
    </w:p>
    <w:p w14:paraId="264C01AB" w14:textId="59945643" w:rsidR="007C65D8" w:rsidRPr="007C65D8" w:rsidRDefault="00B954E6" w:rsidP="0054469D">
      <w:r>
        <w:rPr>
          <w:rFonts w:cstheme="minorHAnsi"/>
        </w:rPr>
        <w:t>(</w:t>
      </w:r>
      <w:r w:rsidR="0054469D" w:rsidRPr="00BD0205">
        <w:rPr>
          <w:rFonts w:cstheme="minorHAnsi"/>
        </w:rPr>
        <w:t>Util/LDBoximg.r</w:t>
      </w:r>
      <w:r>
        <w:rPr>
          <w:rFonts w:cstheme="minorHAnsi"/>
        </w:rPr>
        <w:t>)</w:t>
      </w:r>
      <w:r w:rsidR="0054469D" w:rsidRPr="00BD0205">
        <w:rPr>
          <w:rFonts w:cstheme="minorHAnsi"/>
        </w:rPr>
        <w:t xml:space="preserve"> This will load the box images from any disk drive and folder that is entered on the program.</w:t>
      </w:r>
    </w:p>
    <w:p w14:paraId="651120A2" w14:textId="70711D1C" w:rsidR="007C65D8" w:rsidRDefault="007C65D8" w:rsidP="00E42DDF">
      <w:pPr>
        <w:pStyle w:val="Heading4"/>
      </w:pPr>
      <w:r>
        <w:t>DPINKS</w:t>
      </w:r>
      <w:r w:rsidR="007F4CE4">
        <w:t xml:space="preserve"> –</w:t>
      </w:r>
      <w:r w:rsidR="00B302A0" w:rsidRPr="00B302A0">
        <w:t xml:space="preserve"> </w:t>
      </w:r>
      <w:r w:rsidR="00B302A0" w:rsidRPr="000D695F">
        <w:t>Dump Inks from Advantzware System</w:t>
      </w:r>
    </w:p>
    <w:p w14:paraId="6542F074" w14:textId="68251BB0" w:rsidR="007C65D8" w:rsidRDefault="00B302A0" w:rsidP="007C65D8">
      <w:pPr>
        <w:rPr>
          <w:rFonts w:cstheme="minorHAnsi"/>
        </w:rPr>
      </w:pPr>
      <w:r w:rsidRPr="00BD0205">
        <w:rPr>
          <w:rFonts w:cstheme="minorHAnsi"/>
        </w:rPr>
        <w:t>Dump Inks to File - Utility to dump inks from Advantzware to a file.  Once dumped, the inks may be loaded into a client’s database via the Load utility.</w:t>
      </w:r>
    </w:p>
    <w:p w14:paraId="1C169344" w14:textId="77777777" w:rsidR="005422F1" w:rsidRPr="005422F1" w:rsidRDefault="005422F1" w:rsidP="005422F1">
      <w:pPr>
        <w:rPr>
          <w:rFonts w:cstheme="minorHAnsi"/>
        </w:rPr>
      </w:pPr>
      <w:r w:rsidRPr="005422F1">
        <w:rPr>
          <w:rFonts w:cstheme="minorHAnsi"/>
        </w:rPr>
        <w:t xml:space="preserve">New utility to dump corrugate inks. Also new utility to load inks. I will dump the corrugated inks from our test database and load onto various clients. I will also load onto the corrugated and folding ship databases.    This should be similar utility as the dump style and load style utility called DPSTYLE.r and LDSTYLE.r.  </w:t>
      </w:r>
    </w:p>
    <w:p w14:paraId="72A41716" w14:textId="40349616" w:rsidR="005422F1" w:rsidRPr="005422F1" w:rsidRDefault="005422F1" w:rsidP="005422F1">
      <w:r w:rsidRPr="005422F1">
        <w:rPr>
          <w:rFonts w:cstheme="minorHAnsi"/>
        </w:rPr>
        <w:t>Ideally, we could dump either Folding material or corrugated materials or both.</w:t>
      </w:r>
    </w:p>
    <w:p w14:paraId="5D1DCF13" w14:textId="5D5459A4" w:rsidR="007C65D8" w:rsidRDefault="007C65D8" w:rsidP="00E42DDF">
      <w:pPr>
        <w:pStyle w:val="Heading4"/>
      </w:pPr>
      <w:r>
        <w:t>DPSTYLE</w:t>
      </w:r>
      <w:r w:rsidR="007F4CE4">
        <w:t xml:space="preserve"> –</w:t>
      </w:r>
      <w:r w:rsidR="00B302A0" w:rsidRPr="00B302A0">
        <w:t xml:space="preserve"> </w:t>
      </w:r>
      <w:r w:rsidR="00B302A0" w:rsidRPr="000D695F">
        <w:t>Dump Styles to Style.Dat File</w:t>
      </w:r>
    </w:p>
    <w:p w14:paraId="57A7878C" w14:textId="77777777" w:rsidR="00B302A0" w:rsidRPr="00BD0205" w:rsidRDefault="00B302A0" w:rsidP="00B302A0">
      <w:pPr>
        <w:jc w:val="both"/>
        <w:rPr>
          <w:rFonts w:cstheme="minorHAnsi"/>
        </w:rPr>
      </w:pPr>
      <w:r w:rsidRPr="00BD0205">
        <w:rPr>
          <w:rFonts w:cstheme="minorHAnsi"/>
        </w:rPr>
        <w:t>Data load program to import the latest corrugated box style file from the test database.</w:t>
      </w:r>
    </w:p>
    <w:p w14:paraId="38E38F2B" w14:textId="5107E88A" w:rsidR="007C65D8" w:rsidRPr="007C65D8" w:rsidRDefault="00B302A0" w:rsidP="00B302A0">
      <w:r w:rsidRPr="00BD0205">
        <w:rPr>
          <w:rFonts w:cstheme="minorHAnsi"/>
        </w:rPr>
        <w:t>This will load the Box Design Number, Formula Folder and all the Score Allowances for each Corrugated Flutes.</w:t>
      </w:r>
    </w:p>
    <w:p w14:paraId="5B9DFF24" w14:textId="6F75B6BB" w:rsidR="007C65D8" w:rsidRDefault="007C65D8" w:rsidP="00E42DDF">
      <w:pPr>
        <w:pStyle w:val="Heading4"/>
      </w:pPr>
      <w:r>
        <w:t>DPUTILS</w:t>
      </w:r>
      <w:r w:rsidR="007F4CE4">
        <w:t xml:space="preserve"> –</w:t>
      </w:r>
      <w:r w:rsidR="00B302A0" w:rsidRPr="00B302A0">
        <w:t xml:space="preserve"> </w:t>
      </w:r>
      <w:r w:rsidR="00B302A0" w:rsidRPr="000D695F">
        <w:t>Util/DPUtils.r and Util/LDUtils.r</w:t>
      </w:r>
    </w:p>
    <w:p w14:paraId="54E1BDC9" w14:textId="77777777" w:rsidR="00B302A0" w:rsidRPr="00BD0205" w:rsidRDefault="00B302A0" w:rsidP="00B302A0">
      <w:pPr>
        <w:jc w:val="both"/>
        <w:rPr>
          <w:rFonts w:cstheme="minorHAnsi"/>
        </w:rPr>
      </w:pPr>
      <w:r w:rsidRPr="00BD0205">
        <w:rPr>
          <w:rFonts w:cstheme="minorHAnsi"/>
        </w:rPr>
        <w:t>Dump utility will dump the utilities listed under Util/Utils from one database to a . DAT file.</w:t>
      </w:r>
    </w:p>
    <w:p w14:paraId="6B156A95" w14:textId="733AA993" w:rsidR="007C65D8" w:rsidRPr="007C65D8" w:rsidRDefault="00B302A0" w:rsidP="00B302A0">
      <w:r w:rsidRPr="00BD0205">
        <w:rPr>
          <w:rFonts w:cstheme="minorHAnsi"/>
        </w:rPr>
        <w:t>Load utility will load into a database from a .Dat file.</w:t>
      </w:r>
    </w:p>
    <w:p w14:paraId="5751EFDA" w14:textId="03589DE2" w:rsidR="007C65D8" w:rsidRDefault="007C65D8" w:rsidP="00E42DDF">
      <w:pPr>
        <w:pStyle w:val="Heading4"/>
      </w:pPr>
      <w:r>
        <w:t>DUMPDATA</w:t>
      </w:r>
      <w:r w:rsidR="007F4CE4">
        <w:t xml:space="preserve"> –</w:t>
      </w:r>
      <w:r w:rsidR="00B302A0" w:rsidRPr="00B302A0">
        <w:t xml:space="preserve"> </w:t>
      </w:r>
      <w:r w:rsidR="00B302A0" w:rsidRPr="000D695F">
        <w:t>Dump</w:t>
      </w:r>
      <w:r w:rsidR="00B302A0">
        <w:t xml:space="preserve"> </w:t>
      </w:r>
      <w:r w:rsidR="00B302A0" w:rsidRPr="000D695F">
        <w:t>Customer, Finished Goods, Order and Invoice History</w:t>
      </w:r>
    </w:p>
    <w:p w14:paraId="1A38421A" w14:textId="77777777" w:rsidR="00B954E6" w:rsidRDefault="00B302A0" w:rsidP="007C65D8">
      <w:pPr>
        <w:rPr>
          <w:rFonts w:cstheme="minorHAnsi"/>
        </w:rPr>
      </w:pPr>
      <w:r w:rsidRPr="00BD0205">
        <w:rPr>
          <w:rFonts w:cstheme="minorHAnsi"/>
        </w:rPr>
        <w:t xml:space="preserve">Dump Master Files to Excel - Dump customer master, finished goods item master, order header and line item details and invoice history files into Excel format.  The program will display a list of files that may be dumped into excel.  The files must be selected from the list and moved to the right column to confirm the download.  </w:t>
      </w:r>
    </w:p>
    <w:p w14:paraId="69FFE746" w14:textId="355F0B10" w:rsidR="007C65D8" w:rsidRPr="007C65D8" w:rsidRDefault="00B302A0" w:rsidP="007C65D8">
      <w:r w:rsidRPr="00BD0205">
        <w:rPr>
          <w:rFonts w:cstheme="minorHAnsi"/>
        </w:rPr>
        <w:t>Each file may be downloaded separately and saved as any file name that is typed by the user.  Clients should dump the data once to dump data and test interface.  Once an interface is written and 100% tested, then the dump can be run again to download current data.</w:t>
      </w:r>
    </w:p>
    <w:p w14:paraId="7D6B6DFC" w14:textId="66FA9322" w:rsidR="007C65D8" w:rsidRDefault="007C65D8" w:rsidP="00E42DDF">
      <w:pPr>
        <w:pStyle w:val="Heading4"/>
      </w:pPr>
      <w:r>
        <w:t>DUMPMODI</w:t>
      </w:r>
      <w:r w:rsidR="007F4CE4">
        <w:t xml:space="preserve"> –</w:t>
      </w:r>
      <w:r w:rsidR="00B302A0" w:rsidRPr="00B302A0">
        <w:t xml:space="preserve"> </w:t>
      </w:r>
      <w:r w:rsidR="00B302A0" w:rsidRPr="000D695F">
        <w:t>Dump Module Records</w:t>
      </w:r>
    </w:p>
    <w:p w14:paraId="155EB871" w14:textId="5EAEE788" w:rsidR="007C65D8" w:rsidRPr="007C65D8" w:rsidRDefault="009C2A4A" w:rsidP="007C65D8">
      <w:r>
        <w:t>This utility program will</w:t>
      </w:r>
      <w:r w:rsidR="00972A75">
        <w:t xml:space="preserve"> dump any user-selected module records from the system.</w:t>
      </w:r>
    </w:p>
    <w:p w14:paraId="0B290243" w14:textId="5AF973D8" w:rsidR="0066526F" w:rsidRPr="00B072E9" w:rsidRDefault="0066526F" w:rsidP="0066526F">
      <w:pPr>
        <w:pStyle w:val="Heading3"/>
      </w:pPr>
      <w:bookmarkStart w:id="293" w:name="_Toc45559673"/>
      <w:r>
        <w:t>Current Program List – Beginning with (F)</w:t>
      </w:r>
      <w:bookmarkEnd w:id="293"/>
    </w:p>
    <w:p w14:paraId="1D675D0D" w14:textId="0B5DD948" w:rsidR="007C65D8" w:rsidRDefault="007C65D8" w:rsidP="00E42DDF">
      <w:pPr>
        <w:pStyle w:val="Heading4"/>
      </w:pPr>
      <w:r>
        <w:t>FGCAPS</w:t>
      </w:r>
      <w:r w:rsidR="007F4CE4">
        <w:t xml:space="preserve"> –</w:t>
      </w:r>
      <w:r w:rsidR="00B302A0" w:rsidRPr="00B302A0">
        <w:t xml:space="preserve"> </w:t>
      </w:r>
      <w:r w:rsidR="00B302A0" w:rsidRPr="000D695F">
        <w:t>Capitalize all Finished Goods Item Codes</w:t>
      </w:r>
    </w:p>
    <w:p w14:paraId="11051818" w14:textId="77777777" w:rsidR="00B302A0" w:rsidRPr="00BD0205" w:rsidRDefault="00B302A0" w:rsidP="00B302A0">
      <w:pPr>
        <w:jc w:val="both"/>
        <w:rPr>
          <w:rFonts w:cstheme="minorHAnsi"/>
        </w:rPr>
      </w:pPr>
      <w:r w:rsidRPr="00BD0205">
        <w:rPr>
          <w:rFonts w:cstheme="minorHAnsi"/>
        </w:rPr>
        <w:t>UTIL/FGCAPS.r Task # 12210402 - Utility will capitalize all letters in the FG item code.</w:t>
      </w:r>
    </w:p>
    <w:p w14:paraId="216982FB" w14:textId="3A2E9577" w:rsidR="007C65D8" w:rsidRDefault="007C65D8" w:rsidP="00E42DDF">
      <w:pPr>
        <w:pStyle w:val="Heading4"/>
      </w:pPr>
      <w:r>
        <w:t>FGTAGSMM</w:t>
      </w:r>
      <w:r w:rsidR="007F4CE4">
        <w:t xml:space="preserve"> –</w:t>
      </w:r>
      <w:r w:rsidR="00B302A0" w:rsidRPr="00B302A0">
        <w:t xml:space="preserve"> </w:t>
      </w:r>
      <w:r w:rsidR="00B302A0" w:rsidRPr="000D695F">
        <w:t xml:space="preserve">New </w:t>
      </w:r>
      <w:r w:rsidR="00F2198E">
        <w:t>U</w:t>
      </w:r>
      <w:r w:rsidR="00B302A0" w:rsidRPr="000D695F">
        <w:t xml:space="preserve">tility to </w:t>
      </w:r>
      <w:r w:rsidR="00F2198E">
        <w:t>S</w:t>
      </w:r>
      <w:r w:rsidR="00B302A0" w:rsidRPr="000D695F">
        <w:t>how FG item Not Equal to Tag number</w:t>
      </w:r>
    </w:p>
    <w:p w14:paraId="577BACE0" w14:textId="77777777" w:rsidR="00B302A0" w:rsidRPr="00BD0205" w:rsidRDefault="00B302A0" w:rsidP="00B302A0">
      <w:pPr>
        <w:jc w:val="both"/>
        <w:rPr>
          <w:rFonts w:cstheme="minorHAnsi"/>
        </w:rPr>
      </w:pPr>
      <w:r w:rsidRPr="00BD0205">
        <w:rPr>
          <w:rFonts w:cstheme="minorHAnsi"/>
        </w:rPr>
        <w:t>The tag number is SS is created with the FG item code plus additional sequential number.  This utility will show any tag number if the first 15 characters do not match.</w:t>
      </w:r>
    </w:p>
    <w:p w14:paraId="24491878" w14:textId="240E50CE" w:rsidR="005422F1" w:rsidRDefault="005422F1" w:rsidP="00E42DDF">
      <w:pPr>
        <w:pStyle w:val="Heading4"/>
      </w:pPr>
      <w:r>
        <w:t>FG-TAXED – To Change Tax Code for All FG Items</w:t>
      </w:r>
    </w:p>
    <w:p w14:paraId="543EB0D9" w14:textId="66E7A6AD" w:rsidR="005422F1" w:rsidRPr="005422F1" w:rsidRDefault="005422F1" w:rsidP="005422F1">
      <w:r w:rsidRPr="001C560D">
        <w:rPr>
          <w:rFonts w:cstheme="minorHAnsi"/>
        </w:rPr>
        <w:t xml:space="preserve">Put Utility Program on </w:t>
      </w:r>
      <w:r w:rsidR="00B954E6" w:rsidRPr="00B954E6">
        <w:rPr>
          <w:rFonts w:cstheme="minorHAnsi"/>
          <w:b/>
          <w:bCs/>
          <w:i/>
          <w:iCs/>
          <w:u w:val="single"/>
        </w:rPr>
        <w:t>“</w:t>
      </w:r>
      <w:r w:rsidRPr="00B954E6">
        <w:rPr>
          <w:rFonts w:cstheme="minorHAnsi"/>
          <w:b/>
          <w:bCs/>
          <w:i/>
          <w:iCs/>
          <w:u w:val="single"/>
        </w:rPr>
        <w:t>N</w:t>
      </w:r>
      <w:r w:rsidR="00B954E6" w:rsidRPr="00B954E6">
        <w:rPr>
          <w:rFonts w:cstheme="minorHAnsi"/>
          <w:b/>
          <w:bCs/>
          <w:i/>
          <w:iCs/>
          <w:u w:val="single"/>
        </w:rPr>
        <w:t>”</w:t>
      </w:r>
      <w:r w:rsidRPr="00B954E6">
        <w:rPr>
          <w:rFonts w:cstheme="minorHAnsi"/>
          <w:b/>
          <w:bCs/>
          <w:i/>
          <w:iCs/>
          <w:u w:val="single"/>
        </w:rPr>
        <w:t>-</w:t>
      </w:r>
      <w:r w:rsidR="00B954E6" w:rsidRPr="00B954E6">
        <w:rPr>
          <w:rFonts w:cstheme="minorHAnsi"/>
          <w:b/>
          <w:bCs/>
          <w:i/>
          <w:iCs/>
          <w:u w:val="single"/>
        </w:rPr>
        <w:t>“</w:t>
      </w:r>
      <w:r w:rsidRPr="00B954E6">
        <w:rPr>
          <w:rFonts w:cstheme="minorHAnsi"/>
          <w:b/>
          <w:bCs/>
          <w:i/>
          <w:iCs/>
          <w:u w:val="single"/>
        </w:rPr>
        <w:t>Q</w:t>
      </w:r>
      <w:r w:rsidR="00B954E6" w:rsidRPr="00B954E6">
        <w:rPr>
          <w:rFonts w:cstheme="minorHAnsi"/>
          <w:b/>
          <w:bCs/>
          <w:i/>
          <w:iCs/>
          <w:u w:val="single"/>
        </w:rPr>
        <w:t>”</w:t>
      </w:r>
      <w:r w:rsidRPr="00B954E6">
        <w:rPr>
          <w:rFonts w:cstheme="minorHAnsi"/>
          <w:b/>
          <w:bCs/>
          <w:i/>
          <w:iCs/>
          <w:u w:val="single"/>
        </w:rPr>
        <w:t>-</w:t>
      </w:r>
      <w:r w:rsidR="00B954E6" w:rsidRPr="00B954E6">
        <w:rPr>
          <w:rFonts w:cstheme="minorHAnsi"/>
          <w:b/>
          <w:bCs/>
          <w:i/>
          <w:iCs/>
          <w:u w:val="single"/>
        </w:rPr>
        <w:t>“!”</w:t>
      </w:r>
      <w:r w:rsidRPr="001C560D">
        <w:rPr>
          <w:rFonts w:cstheme="minorHAnsi"/>
        </w:rPr>
        <w:t xml:space="preserve"> Called Default Tax Code for FG Items.   Default to </w:t>
      </w:r>
      <w:r w:rsidR="00B954E6">
        <w:rPr>
          <w:rFonts w:cstheme="minorHAnsi"/>
          <w:b/>
          <w:bCs/>
          <w:i/>
          <w:iCs/>
          <w:u w:val="single"/>
        </w:rPr>
        <w:t>“Yes”</w:t>
      </w:r>
      <w:r w:rsidRPr="001C560D">
        <w:rPr>
          <w:rFonts w:cstheme="minorHAnsi"/>
        </w:rPr>
        <w:t xml:space="preserve">.  When then enter this, then all items in the system will have taxable field set to </w:t>
      </w:r>
      <w:r w:rsidR="00B954E6">
        <w:rPr>
          <w:rFonts w:cstheme="minorHAnsi"/>
          <w:b/>
          <w:bCs/>
          <w:i/>
          <w:iCs/>
          <w:u w:val="single"/>
        </w:rPr>
        <w:t>“Yes”</w:t>
      </w:r>
      <w:r w:rsidRPr="001C560D">
        <w:rPr>
          <w:rFonts w:cstheme="minorHAnsi"/>
        </w:rPr>
        <w:t>.</w:t>
      </w:r>
    </w:p>
    <w:p w14:paraId="67D2A70E" w14:textId="473F9308" w:rsidR="007C65D8" w:rsidRDefault="007C65D8" w:rsidP="00E42DDF">
      <w:pPr>
        <w:pStyle w:val="Heading4"/>
      </w:pPr>
      <w:r>
        <w:t>FG-PURGE</w:t>
      </w:r>
      <w:r w:rsidR="007F4CE4">
        <w:t xml:space="preserve"> –</w:t>
      </w:r>
      <w:r w:rsidR="00B954E6" w:rsidRPr="00B954E6">
        <w:t xml:space="preserve"> </w:t>
      </w:r>
      <w:r w:rsidR="00B954E6" w:rsidRPr="00BD0205">
        <w:t xml:space="preserve">Until </w:t>
      </w:r>
      <w:r w:rsidR="00F2198E">
        <w:t>P</w:t>
      </w:r>
      <w:r w:rsidR="00B954E6" w:rsidRPr="00BD0205">
        <w:t xml:space="preserve">rogram will </w:t>
      </w:r>
      <w:r w:rsidR="00F2198E">
        <w:t>D</w:t>
      </w:r>
      <w:r w:rsidR="00B954E6" w:rsidRPr="00BD0205">
        <w:t>elete Actual Releases</w:t>
      </w:r>
    </w:p>
    <w:p w14:paraId="607C88BE" w14:textId="21E7A273" w:rsidR="00B302A0" w:rsidRPr="00BD0205" w:rsidRDefault="00B302A0" w:rsidP="00B302A0">
      <w:pPr>
        <w:rPr>
          <w:rFonts w:cstheme="minorHAnsi"/>
        </w:rPr>
      </w:pPr>
      <w:r w:rsidRPr="00BD0205">
        <w:rPr>
          <w:rFonts w:cstheme="minorHAnsi"/>
        </w:rPr>
        <w:t xml:space="preserve">Until program will delete Actual Releases in the </w:t>
      </w:r>
      <w:r w:rsidR="00B954E6" w:rsidRPr="00B954E6">
        <w:rPr>
          <w:rFonts w:cstheme="minorHAnsi"/>
          <w:b/>
          <w:bCs/>
          <w:i/>
          <w:iCs/>
          <w:u w:val="single"/>
        </w:rPr>
        <w:t>“</w:t>
      </w:r>
      <w:r w:rsidRPr="00B954E6">
        <w:rPr>
          <w:rFonts w:cstheme="minorHAnsi"/>
          <w:b/>
          <w:bCs/>
          <w:i/>
          <w:iCs/>
          <w:u w:val="single"/>
        </w:rPr>
        <w:t>O</w:t>
      </w:r>
      <w:r w:rsidR="00B954E6" w:rsidRPr="00B954E6">
        <w:rPr>
          <w:rFonts w:cstheme="minorHAnsi"/>
          <w:b/>
          <w:bCs/>
          <w:i/>
          <w:iCs/>
          <w:u w:val="single"/>
        </w:rPr>
        <w:t>”</w:t>
      </w:r>
      <w:r w:rsidRPr="00B954E6">
        <w:rPr>
          <w:rFonts w:cstheme="minorHAnsi"/>
          <w:b/>
          <w:bCs/>
          <w:i/>
          <w:iCs/>
          <w:u w:val="single"/>
        </w:rPr>
        <w:t>-</w:t>
      </w:r>
      <w:r w:rsidR="00B954E6" w:rsidRPr="00B954E6">
        <w:rPr>
          <w:rFonts w:cstheme="minorHAnsi"/>
          <w:b/>
          <w:bCs/>
          <w:i/>
          <w:iCs/>
          <w:u w:val="single"/>
        </w:rPr>
        <w:t>“</w:t>
      </w:r>
      <w:r w:rsidRPr="00B954E6">
        <w:rPr>
          <w:rFonts w:cstheme="minorHAnsi"/>
          <w:b/>
          <w:bCs/>
          <w:i/>
          <w:iCs/>
          <w:u w:val="single"/>
        </w:rPr>
        <w:t>T</w:t>
      </w:r>
      <w:r w:rsidR="00B954E6" w:rsidRPr="00B954E6">
        <w:rPr>
          <w:rFonts w:cstheme="minorHAnsi"/>
          <w:b/>
          <w:bCs/>
          <w:i/>
          <w:iCs/>
          <w:u w:val="single"/>
        </w:rPr>
        <w:t>”</w:t>
      </w:r>
      <w:r w:rsidRPr="00B954E6">
        <w:rPr>
          <w:rFonts w:cstheme="minorHAnsi"/>
          <w:b/>
          <w:bCs/>
          <w:i/>
          <w:iCs/>
          <w:u w:val="single"/>
        </w:rPr>
        <w:t>-</w:t>
      </w:r>
      <w:r w:rsidR="00B954E6" w:rsidRPr="00B954E6">
        <w:rPr>
          <w:rFonts w:cstheme="minorHAnsi"/>
          <w:b/>
          <w:bCs/>
          <w:i/>
          <w:iCs/>
          <w:u w:val="single"/>
        </w:rPr>
        <w:t>“</w:t>
      </w:r>
      <w:r w:rsidRPr="00B954E6">
        <w:rPr>
          <w:rFonts w:cstheme="minorHAnsi"/>
          <w:b/>
          <w:bCs/>
          <w:i/>
          <w:iCs/>
          <w:u w:val="single"/>
        </w:rPr>
        <w:t>1</w:t>
      </w:r>
      <w:r w:rsidR="00B954E6" w:rsidRPr="00B954E6">
        <w:rPr>
          <w:rFonts w:cstheme="minorHAnsi"/>
          <w:b/>
          <w:bCs/>
          <w:i/>
          <w:iCs/>
          <w:u w:val="single"/>
        </w:rPr>
        <w:t>”</w:t>
      </w:r>
      <w:r w:rsidRPr="00BD0205">
        <w:rPr>
          <w:rFonts w:cstheme="minorHAnsi"/>
        </w:rPr>
        <w:t xml:space="preserve"> file and Actual Bill of Ladings in the </w:t>
      </w:r>
      <w:r w:rsidR="00B954E6" w:rsidRPr="00B954E6">
        <w:rPr>
          <w:rFonts w:cstheme="minorHAnsi"/>
          <w:b/>
          <w:bCs/>
          <w:i/>
          <w:iCs/>
          <w:u w:val="single"/>
        </w:rPr>
        <w:t>“</w:t>
      </w:r>
      <w:r w:rsidRPr="00B954E6">
        <w:rPr>
          <w:rFonts w:cstheme="minorHAnsi"/>
          <w:b/>
          <w:bCs/>
          <w:i/>
          <w:iCs/>
          <w:u w:val="single"/>
        </w:rPr>
        <w:t>O</w:t>
      </w:r>
      <w:r w:rsidR="00B954E6" w:rsidRPr="00B954E6">
        <w:rPr>
          <w:rFonts w:cstheme="minorHAnsi"/>
          <w:b/>
          <w:bCs/>
          <w:i/>
          <w:iCs/>
          <w:u w:val="single"/>
        </w:rPr>
        <w:t>”</w:t>
      </w:r>
      <w:r w:rsidRPr="00B954E6">
        <w:rPr>
          <w:rFonts w:cstheme="minorHAnsi"/>
          <w:b/>
          <w:bCs/>
          <w:i/>
          <w:iCs/>
          <w:u w:val="single"/>
        </w:rPr>
        <w:t>-</w:t>
      </w:r>
      <w:r w:rsidR="00B954E6" w:rsidRPr="00B954E6">
        <w:rPr>
          <w:rFonts w:cstheme="minorHAnsi"/>
          <w:b/>
          <w:bCs/>
          <w:i/>
          <w:iCs/>
          <w:u w:val="single"/>
        </w:rPr>
        <w:t>“</w:t>
      </w:r>
      <w:r w:rsidRPr="00B954E6">
        <w:rPr>
          <w:rFonts w:cstheme="minorHAnsi"/>
          <w:b/>
          <w:bCs/>
          <w:i/>
          <w:iCs/>
          <w:u w:val="single"/>
        </w:rPr>
        <w:t>S</w:t>
      </w:r>
      <w:r w:rsidR="00B954E6" w:rsidRPr="00B954E6">
        <w:rPr>
          <w:rFonts w:cstheme="minorHAnsi"/>
          <w:b/>
          <w:bCs/>
          <w:i/>
          <w:iCs/>
          <w:u w:val="single"/>
        </w:rPr>
        <w:t>”</w:t>
      </w:r>
      <w:r w:rsidRPr="00B954E6">
        <w:rPr>
          <w:rFonts w:cstheme="minorHAnsi"/>
          <w:b/>
          <w:bCs/>
          <w:i/>
          <w:iCs/>
          <w:u w:val="single"/>
        </w:rPr>
        <w:t>-</w:t>
      </w:r>
      <w:r w:rsidR="00B954E6" w:rsidRPr="00B954E6">
        <w:rPr>
          <w:rFonts w:cstheme="minorHAnsi"/>
          <w:b/>
          <w:bCs/>
          <w:i/>
          <w:iCs/>
          <w:u w:val="single"/>
        </w:rPr>
        <w:t>“</w:t>
      </w:r>
      <w:r w:rsidRPr="00B954E6">
        <w:rPr>
          <w:rFonts w:cstheme="minorHAnsi"/>
          <w:b/>
          <w:bCs/>
          <w:i/>
          <w:iCs/>
          <w:u w:val="single"/>
        </w:rPr>
        <w:t>1</w:t>
      </w:r>
      <w:r w:rsidR="00B954E6" w:rsidRPr="00B954E6">
        <w:rPr>
          <w:rFonts w:cstheme="minorHAnsi"/>
          <w:b/>
          <w:bCs/>
          <w:i/>
          <w:iCs/>
          <w:u w:val="single"/>
        </w:rPr>
        <w:t>”</w:t>
      </w:r>
      <w:r w:rsidRPr="00BD0205">
        <w:rPr>
          <w:rFonts w:cstheme="minorHAnsi"/>
        </w:rPr>
        <w:t xml:space="preserve"> file.  After the users purge the FG history for a specific FG item, then they should be able to purge the finished goods item via the </w:t>
      </w:r>
      <w:r w:rsidR="00B954E6" w:rsidRPr="00B954E6">
        <w:rPr>
          <w:rFonts w:cstheme="minorHAnsi"/>
          <w:b/>
          <w:bCs/>
          <w:i/>
          <w:iCs/>
          <w:u w:val="single"/>
        </w:rPr>
        <w:t>“</w:t>
      </w:r>
      <w:r w:rsidRPr="00B954E6">
        <w:rPr>
          <w:rFonts w:cstheme="minorHAnsi"/>
          <w:b/>
          <w:bCs/>
          <w:i/>
          <w:iCs/>
          <w:u w:val="single"/>
        </w:rPr>
        <w:t>N</w:t>
      </w:r>
      <w:r w:rsidR="00B954E6" w:rsidRPr="00B954E6">
        <w:rPr>
          <w:rFonts w:cstheme="minorHAnsi"/>
          <w:b/>
          <w:bCs/>
          <w:i/>
          <w:iCs/>
          <w:u w:val="single"/>
        </w:rPr>
        <w:t>”</w:t>
      </w:r>
      <w:r w:rsidRPr="00B954E6">
        <w:rPr>
          <w:rFonts w:cstheme="minorHAnsi"/>
          <w:b/>
          <w:bCs/>
          <w:i/>
          <w:iCs/>
          <w:u w:val="single"/>
        </w:rPr>
        <w:t>-</w:t>
      </w:r>
      <w:r w:rsidR="00B954E6" w:rsidRPr="00B954E6">
        <w:rPr>
          <w:rFonts w:cstheme="minorHAnsi"/>
          <w:b/>
          <w:bCs/>
          <w:i/>
          <w:iCs/>
          <w:u w:val="single"/>
        </w:rPr>
        <w:t>“</w:t>
      </w:r>
      <w:r w:rsidRPr="00B954E6">
        <w:rPr>
          <w:rFonts w:cstheme="minorHAnsi"/>
          <w:b/>
          <w:bCs/>
          <w:i/>
          <w:iCs/>
          <w:u w:val="single"/>
        </w:rPr>
        <w:t>F</w:t>
      </w:r>
      <w:r w:rsidR="00B954E6" w:rsidRPr="00B954E6">
        <w:rPr>
          <w:rFonts w:cstheme="minorHAnsi"/>
          <w:b/>
          <w:bCs/>
          <w:i/>
          <w:iCs/>
          <w:u w:val="single"/>
        </w:rPr>
        <w:t>”</w:t>
      </w:r>
      <w:r w:rsidRPr="00B954E6">
        <w:rPr>
          <w:rFonts w:cstheme="minorHAnsi"/>
          <w:b/>
          <w:bCs/>
          <w:i/>
          <w:iCs/>
          <w:u w:val="single"/>
        </w:rPr>
        <w:t>-</w:t>
      </w:r>
      <w:r w:rsidR="00B954E6" w:rsidRPr="00B954E6">
        <w:rPr>
          <w:rFonts w:cstheme="minorHAnsi"/>
          <w:b/>
          <w:bCs/>
          <w:i/>
          <w:iCs/>
          <w:u w:val="single"/>
        </w:rPr>
        <w:t>“</w:t>
      </w:r>
      <w:r w:rsidRPr="00B954E6">
        <w:rPr>
          <w:rFonts w:cstheme="minorHAnsi"/>
          <w:b/>
          <w:bCs/>
          <w:i/>
          <w:iCs/>
          <w:u w:val="single"/>
        </w:rPr>
        <w:t>1</w:t>
      </w:r>
      <w:r w:rsidR="00B954E6" w:rsidRPr="00B954E6">
        <w:rPr>
          <w:rFonts w:cstheme="minorHAnsi"/>
          <w:b/>
          <w:bCs/>
          <w:i/>
          <w:iCs/>
          <w:u w:val="single"/>
        </w:rPr>
        <w:t>”</w:t>
      </w:r>
      <w:r w:rsidRPr="00BD0205">
        <w:rPr>
          <w:rFonts w:cstheme="minorHAnsi"/>
        </w:rPr>
        <w:t xml:space="preserve"> Purge Finished</w:t>
      </w:r>
    </w:p>
    <w:p w14:paraId="175FB60E" w14:textId="3125D117" w:rsidR="007C65D8" w:rsidRDefault="007C65D8" w:rsidP="00E42DDF">
      <w:pPr>
        <w:pStyle w:val="Heading4"/>
      </w:pPr>
      <w:r>
        <w:t>FIX-SHEETS-PO</w:t>
      </w:r>
      <w:r w:rsidR="007F4CE4">
        <w:t xml:space="preserve"> –</w:t>
      </w:r>
      <w:r w:rsidR="00B302A0" w:rsidRPr="00B302A0">
        <w:t xml:space="preserve"> </w:t>
      </w:r>
      <w:r w:rsidR="00B302A0" w:rsidRPr="000D695F">
        <w:t>Fix Cost of Rolls Sheet via Outside Vendor</w:t>
      </w:r>
    </w:p>
    <w:p w14:paraId="0B4D3951" w14:textId="26CCE62C" w:rsidR="007C65D8" w:rsidRPr="007C65D8" w:rsidRDefault="00972A75" w:rsidP="007C65D8">
      <w:r>
        <w:t>This utility program will fix a user-selected cost of rolls sheet via user-selected outside vendors.</w:t>
      </w:r>
    </w:p>
    <w:p w14:paraId="4DD7F520" w14:textId="6D6060B3" w:rsidR="007C65D8" w:rsidRDefault="007C65D8" w:rsidP="00E42DDF">
      <w:pPr>
        <w:pStyle w:val="Heading4"/>
      </w:pPr>
      <w:r>
        <w:t>FIXSES-UNIT</w:t>
      </w:r>
      <w:r w:rsidR="007F4CE4">
        <w:t xml:space="preserve"> –</w:t>
      </w:r>
      <w:r w:rsidR="00B302A0" w:rsidRPr="00B302A0">
        <w:t xml:space="preserve"> </w:t>
      </w:r>
      <w:r w:rsidR="00B302A0" w:rsidRPr="000D695F">
        <w:t>Set Unit per Pallet</w:t>
      </w:r>
    </w:p>
    <w:p w14:paraId="5F8B99F5" w14:textId="42FE4870" w:rsidR="007C65D8" w:rsidRPr="007C65D8" w:rsidRDefault="00972A75" w:rsidP="007C65D8">
      <w:r>
        <w:t>This utility program will set user-selected units per pallets.</w:t>
      </w:r>
    </w:p>
    <w:p w14:paraId="70E3B5BF" w14:textId="109A4DCA" w:rsidR="007C65D8" w:rsidRDefault="007C65D8" w:rsidP="00E42DDF">
      <w:pPr>
        <w:pStyle w:val="Heading4"/>
      </w:pPr>
      <w:r>
        <w:t>FIXCEITM</w:t>
      </w:r>
      <w:r w:rsidR="007F4CE4">
        <w:t xml:space="preserve"> –</w:t>
      </w:r>
      <w:r w:rsidR="00B302A0" w:rsidRPr="00B302A0">
        <w:t xml:space="preserve"> </w:t>
      </w:r>
      <w:r w:rsidR="00B302A0" w:rsidRPr="000D695F">
        <w:t xml:space="preserve">Estimate FG Item </w:t>
      </w:r>
      <w:r w:rsidR="00F2198E">
        <w:t>C</w:t>
      </w:r>
      <w:r w:rsidR="00B302A0" w:rsidRPr="000D695F">
        <w:t>ode Update (Task# 6030511)</w:t>
      </w:r>
    </w:p>
    <w:p w14:paraId="62EBCE74" w14:textId="77777777" w:rsidR="00B302A0" w:rsidRPr="00BD0205" w:rsidRDefault="00B302A0" w:rsidP="00B302A0">
      <w:pPr>
        <w:rPr>
          <w:rFonts w:cstheme="minorHAnsi"/>
        </w:rPr>
      </w:pPr>
      <w:r w:rsidRPr="00BD0205">
        <w:rPr>
          <w:rFonts w:cstheme="minorHAnsi"/>
        </w:rPr>
        <w:t>New Utility to Change the Ink Code on Estimates by Estimate Range &amp; Customer Range. From Old Ink Code to NEW INK CODE. Provide status messages what estimate is being updated as utility is running.</w:t>
      </w:r>
    </w:p>
    <w:p w14:paraId="6AC05A84" w14:textId="5B926035" w:rsidR="007C65D8" w:rsidRDefault="007C65D8" w:rsidP="00E42DDF">
      <w:pPr>
        <w:pStyle w:val="Heading4"/>
      </w:pPr>
      <w:r>
        <w:t>FIXFGHIS</w:t>
      </w:r>
      <w:r w:rsidR="007F4CE4">
        <w:t xml:space="preserve"> –</w:t>
      </w:r>
      <w:r w:rsidR="00B302A0" w:rsidRPr="00B302A0">
        <w:t xml:space="preserve"> </w:t>
      </w:r>
      <w:r w:rsidR="00B302A0" w:rsidRPr="000D695F">
        <w:t>Clear Vend PO# from FG Receipts if Job # present</w:t>
      </w:r>
    </w:p>
    <w:p w14:paraId="090CC469" w14:textId="76E38D47" w:rsidR="007C65D8" w:rsidRPr="007C65D8" w:rsidRDefault="00972A75" w:rsidP="007C65D8">
      <w:r>
        <w:t>This utility program will clear user-selected vendor purchase orders from finished good receipts if a user-selected job number is present on the order.</w:t>
      </w:r>
    </w:p>
    <w:p w14:paraId="705D7D26" w14:textId="5C63376F" w:rsidR="007C65D8" w:rsidRDefault="007C65D8" w:rsidP="00E42DDF">
      <w:pPr>
        <w:pStyle w:val="Heading4"/>
      </w:pPr>
      <w:r>
        <w:t>FIXFGUOM</w:t>
      </w:r>
      <w:r w:rsidR="007F4CE4">
        <w:t xml:space="preserve"> –</w:t>
      </w:r>
      <w:r w:rsidR="00B302A0" w:rsidRPr="00B302A0">
        <w:t xml:space="preserve"> </w:t>
      </w:r>
      <w:r w:rsidR="00B302A0" w:rsidRPr="000D695F">
        <w:t>Fix Finished Goods Cost UOM (Task# 03250304)</w:t>
      </w:r>
    </w:p>
    <w:p w14:paraId="6CB1F295" w14:textId="3A81EC6B" w:rsidR="007C65D8" w:rsidRPr="007C65D8" w:rsidRDefault="00972A75" w:rsidP="007C65D8">
      <w:r>
        <w:t>This utility program will</w:t>
      </w:r>
      <w:r w:rsidR="001B7062">
        <w:t xml:space="preserve"> allow users to fix a user-selected finished good cost unit of measure.</w:t>
      </w:r>
    </w:p>
    <w:p w14:paraId="4D971D08" w14:textId="07E6214C" w:rsidR="007C65D8" w:rsidRDefault="007C65D8" w:rsidP="00E42DDF">
      <w:pPr>
        <w:pStyle w:val="Heading4"/>
      </w:pPr>
      <w:r>
        <w:t>FIXGLHISTORY</w:t>
      </w:r>
      <w:r w:rsidR="007F4CE4">
        <w:t xml:space="preserve"> –</w:t>
      </w:r>
      <w:r w:rsidR="00B302A0" w:rsidRPr="00B302A0">
        <w:t xml:space="preserve"> </w:t>
      </w:r>
      <w:r w:rsidR="00B302A0" w:rsidRPr="000D695F">
        <w:t xml:space="preserve">Fix GL </w:t>
      </w:r>
      <w:r w:rsidR="00F2198E">
        <w:t>H</w:t>
      </w:r>
      <w:r w:rsidR="00B302A0" w:rsidRPr="000D695F">
        <w:t xml:space="preserve">istory </w:t>
      </w:r>
      <w:r w:rsidR="00F2198E">
        <w:t>P</w:t>
      </w:r>
      <w:r w:rsidR="00B302A0" w:rsidRPr="000D695F">
        <w:t xml:space="preserve">osting </w:t>
      </w:r>
      <w:r w:rsidR="00F2198E">
        <w:t>R</w:t>
      </w:r>
      <w:r w:rsidR="00B302A0" w:rsidRPr="000D695F">
        <w:t xml:space="preserve">un </w:t>
      </w:r>
      <w:r w:rsidR="00F2198E">
        <w:t>A</w:t>
      </w:r>
      <w:r w:rsidR="00B302A0" w:rsidRPr="000D695F">
        <w:t>mounts</w:t>
      </w:r>
    </w:p>
    <w:p w14:paraId="40551373" w14:textId="51CFACAB" w:rsidR="007C65D8" w:rsidRPr="007C65D8" w:rsidRDefault="00972A75" w:rsidP="007C65D8">
      <w:r>
        <w:t>This utility program will</w:t>
      </w:r>
      <w:r w:rsidR="001B7062">
        <w:t xml:space="preserve"> allow users to fix user-selected general ledger posting run amounts.</w:t>
      </w:r>
    </w:p>
    <w:p w14:paraId="39418A0F" w14:textId="3D6A3722" w:rsidR="007C65D8" w:rsidRDefault="007C65D8" w:rsidP="00E42DDF">
      <w:pPr>
        <w:pStyle w:val="Heading4"/>
      </w:pPr>
      <w:r>
        <w:t>FIXJ-NO</w:t>
      </w:r>
      <w:r w:rsidR="007F4CE4">
        <w:t xml:space="preserve"> –</w:t>
      </w:r>
      <w:r w:rsidR="00B302A0" w:rsidRPr="00B302A0">
        <w:t xml:space="preserve"> </w:t>
      </w:r>
      <w:r w:rsidR="00B302A0" w:rsidRPr="000D695F">
        <w:t xml:space="preserve">Job-HDR Already </w:t>
      </w:r>
      <w:r w:rsidR="00F2198E">
        <w:t>E</w:t>
      </w:r>
      <w:r w:rsidR="00B302A0" w:rsidRPr="000D695F">
        <w:t>xists with Internal Job Number Bug</w:t>
      </w:r>
    </w:p>
    <w:p w14:paraId="5CF12481" w14:textId="419C9F2D" w:rsidR="007C65D8" w:rsidRPr="007C65D8" w:rsidRDefault="00972A75" w:rsidP="007C65D8">
      <w:r>
        <w:t>This utility program will</w:t>
      </w:r>
      <w:r w:rsidR="001B7062">
        <w:t xml:space="preserve"> allow a user to quickly fix a ‘job already exists’ system bug.</w:t>
      </w:r>
    </w:p>
    <w:p w14:paraId="2AAEEC48" w14:textId="4B51C1F0" w:rsidR="007C65D8" w:rsidRDefault="00662A89" w:rsidP="00E42DDF">
      <w:pPr>
        <w:pStyle w:val="Heading4"/>
      </w:pPr>
      <w:r>
        <w:t>FIXMACHP</w:t>
      </w:r>
      <w:r w:rsidR="007F4CE4">
        <w:t xml:space="preserve"> –</w:t>
      </w:r>
      <w:r w:rsidR="00B302A0" w:rsidRPr="00B302A0">
        <w:t xml:space="preserve"> </w:t>
      </w:r>
      <w:r w:rsidR="00B302A0" w:rsidRPr="000D695F">
        <w:t xml:space="preserve">Build </w:t>
      </w:r>
      <w:r w:rsidR="00F2198E">
        <w:t>M</w:t>
      </w:r>
      <w:r w:rsidR="00B302A0" w:rsidRPr="000D695F">
        <w:t xml:space="preserve">achine </w:t>
      </w:r>
      <w:r w:rsidR="00F2198E">
        <w:t>A</w:t>
      </w:r>
      <w:r w:rsidR="00B302A0" w:rsidRPr="000D695F">
        <w:t xml:space="preserve">ttachment </w:t>
      </w:r>
      <w:r w:rsidR="00F2198E">
        <w:t>P</w:t>
      </w:r>
      <w:r w:rsidR="00B302A0" w:rsidRPr="000D695F">
        <w:t xml:space="preserve">artition </w:t>
      </w:r>
      <w:r w:rsidR="00F2198E">
        <w:t>R</w:t>
      </w:r>
      <w:r w:rsidR="00B302A0" w:rsidRPr="000D695F">
        <w:t>ecords</w:t>
      </w:r>
    </w:p>
    <w:p w14:paraId="33B43202" w14:textId="59A27375" w:rsidR="00662A89" w:rsidRPr="00662A89" w:rsidRDefault="00972A75" w:rsidP="00662A89">
      <w:r>
        <w:t>This utility program will</w:t>
      </w:r>
      <w:r w:rsidR="001B7062">
        <w:t xml:space="preserve"> allow a user to quickly build partition records for a user-selected machine attachment.</w:t>
      </w:r>
    </w:p>
    <w:p w14:paraId="13AB483F" w14:textId="1BD12562" w:rsidR="007C65D8" w:rsidRDefault="00662A89" w:rsidP="00E42DDF">
      <w:pPr>
        <w:pStyle w:val="Heading4"/>
      </w:pPr>
      <w:r>
        <w:t>FIXORDERS</w:t>
      </w:r>
      <w:r w:rsidR="007F4CE4">
        <w:t xml:space="preserve"> –</w:t>
      </w:r>
      <w:r w:rsidR="00B302A0" w:rsidRPr="00B302A0">
        <w:t xml:space="preserve"> </w:t>
      </w:r>
      <w:r w:rsidR="00B302A0" w:rsidRPr="000D695F">
        <w:t>Delete Order Line Items with Blank Item</w:t>
      </w:r>
    </w:p>
    <w:p w14:paraId="05D08C91" w14:textId="445FFB4A" w:rsidR="00662A89" w:rsidRPr="00662A89" w:rsidRDefault="00972A75" w:rsidP="00662A89">
      <w:r>
        <w:t>This utility program will</w:t>
      </w:r>
      <w:r w:rsidR="001B7062">
        <w:t xml:space="preserve"> delete order lines with blank items within user-selected parameters.</w:t>
      </w:r>
    </w:p>
    <w:p w14:paraId="1B148718" w14:textId="69EF01B1" w:rsidR="00A82FBB" w:rsidRDefault="00A82FBB" w:rsidP="00E42DDF">
      <w:pPr>
        <w:pStyle w:val="Heading4"/>
      </w:pPr>
      <w:r>
        <w:t>FIXRECKEY – Purge Blank Record Keys that Create Lockups</w:t>
      </w:r>
    </w:p>
    <w:p w14:paraId="1120DB90" w14:textId="74DF17C2" w:rsidR="00A82FBB" w:rsidRPr="00A82FBB" w:rsidRDefault="00972A75" w:rsidP="00A82FBB">
      <w:r>
        <w:t>This utility program will</w:t>
      </w:r>
      <w:r w:rsidR="001B7062">
        <w:t xml:space="preserve"> purge blank record keys that may create system lockups from within user-selected parameters.</w:t>
      </w:r>
    </w:p>
    <w:p w14:paraId="2CFF544E" w14:textId="62BBEF1B" w:rsidR="007C65D8" w:rsidRDefault="00662A89" w:rsidP="00E42DDF">
      <w:pPr>
        <w:pStyle w:val="Heading4"/>
      </w:pPr>
      <w:r>
        <w:t>FIXRELSTATE</w:t>
      </w:r>
      <w:r w:rsidR="007F4CE4">
        <w:t xml:space="preserve"> –</w:t>
      </w:r>
      <w:r w:rsidR="00B302A0" w:rsidRPr="00B302A0">
        <w:t xml:space="preserve"> </w:t>
      </w:r>
      <w:r w:rsidR="00B302A0" w:rsidRPr="000D695F">
        <w:t xml:space="preserve">Correct </w:t>
      </w:r>
      <w:r w:rsidR="00F2198E">
        <w:t>R</w:t>
      </w:r>
      <w:r w:rsidR="00B302A0" w:rsidRPr="000D695F">
        <w:t xml:space="preserve">elease </w:t>
      </w:r>
      <w:r w:rsidR="00F2198E">
        <w:t>S</w:t>
      </w:r>
      <w:r w:rsidR="00B302A0" w:rsidRPr="000D695F">
        <w:t xml:space="preserve">tatus </w:t>
      </w:r>
      <w:r w:rsidR="00F2198E">
        <w:t>M</w:t>
      </w:r>
      <w:r w:rsidR="00B302A0" w:rsidRPr="000D695F">
        <w:t>ismatch</w:t>
      </w:r>
    </w:p>
    <w:p w14:paraId="289F1D2F" w14:textId="6E1D775B" w:rsidR="00662A89" w:rsidRPr="00662A89" w:rsidRDefault="00972A75" w:rsidP="00662A89">
      <w:r>
        <w:t>This utility program will</w:t>
      </w:r>
      <w:r w:rsidR="001B7062">
        <w:t xml:space="preserve"> correct any system release status mismatches from within user-selected parameters.</w:t>
      </w:r>
    </w:p>
    <w:p w14:paraId="5A520FBF" w14:textId="5E3DB2B0" w:rsidR="007C65D8" w:rsidRDefault="00662A89" w:rsidP="00E42DDF">
      <w:pPr>
        <w:pStyle w:val="Heading4"/>
      </w:pPr>
      <w:r>
        <w:t>FIXRELSTATUS</w:t>
      </w:r>
      <w:r w:rsidR="007F4CE4">
        <w:t xml:space="preserve"> –</w:t>
      </w:r>
      <w:r w:rsidR="00B302A0" w:rsidRPr="00B302A0">
        <w:t xml:space="preserve"> </w:t>
      </w:r>
      <w:r w:rsidR="00B302A0" w:rsidRPr="000D695F">
        <w:t>Updates the Orders Release Status Field</w:t>
      </w:r>
    </w:p>
    <w:p w14:paraId="2D310261" w14:textId="31CCA54D" w:rsidR="00662A89" w:rsidRPr="00662A89" w:rsidRDefault="003E4E06" w:rsidP="00662A89">
      <w:r>
        <w:t>This utility program will</w:t>
      </w:r>
      <w:r w:rsidR="001B7062">
        <w:t xml:space="preserve"> update user-selected order release statuses.</w:t>
      </w:r>
    </w:p>
    <w:p w14:paraId="2D6F6406" w14:textId="12EDBCBC" w:rsidR="00635B2C" w:rsidRDefault="00635B2C" w:rsidP="00E42DDF">
      <w:pPr>
        <w:pStyle w:val="Heading4"/>
      </w:pPr>
      <w:r>
        <w:t>FIXRMREC – To Allow Adding AP Invoices for PO</w:t>
      </w:r>
    </w:p>
    <w:p w14:paraId="456E41E0" w14:textId="5A3DDBFC" w:rsidR="00635B2C" w:rsidRPr="00635B2C" w:rsidRDefault="00635B2C" w:rsidP="00635B2C">
      <w:r w:rsidRPr="00DF67B2">
        <w:rPr>
          <w:rFonts w:cstheme="minorHAnsi"/>
        </w:rPr>
        <w:t>Older character clients that have posted data to the raw material receipts prior to upgrading to the new GUI software</w:t>
      </w:r>
      <w:r>
        <w:rPr>
          <w:rFonts w:cstheme="minorHAnsi"/>
        </w:rPr>
        <w:t xml:space="preserve"> </w:t>
      </w:r>
      <w:r w:rsidRPr="00DF67B2">
        <w:rPr>
          <w:rFonts w:cstheme="minorHAnsi"/>
        </w:rPr>
        <w:t>must run this utility to update the raw material receipts records.  Until this utility is run, they may not be able to add AP Invoices.</w:t>
      </w:r>
    </w:p>
    <w:p w14:paraId="1933034E" w14:textId="0DF93B94" w:rsidR="007C65D8" w:rsidRDefault="00662A89" w:rsidP="00E42DDF">
      <w:pPr>
        <w:pStyle w:val="Heading4"/>
      </w:pPr>
      <w:r>
        <w:t>FIXSETHIST</w:t>
      </w:r>
      <w:r w:rsidR="007F4CE4">
        <w:t xml:space="preserve"> –</w:t>
      </w:r>
      <w:r w:rsidR="00B302A0" w:rsidRPr="00B302A0">
        <w:t xml:space="preserve"> </w:t>
      </w:r>
      <w:r w:rsidR="00B302A0" w:rsidRPr="000D695F">
        <w:t>Fix Set History for Ship Only Releases</w:t>
      </w:r>
    </w:p>
    <w:p w14:paraId="42C419F2" w14:textId="5F0B98FA" w:rsidR="00662A89" w:rsidRPr="00662A89" w:rsidRDefault="00B302A0" w:rsidP="00662A89">
      <w:r w:rsidRPr="00BD0205">
        <w:rPr>
          <w:rFonts w:cstheme="minorHAnsi"/>
        </w:rPr>
        <w:t xml:space="preserve">Fix Set History Showing Negative </w:t>
      </w:r>
      <w:r w:rsidR="001B278E">
        <w:rPr>
          <w:rFonts w:cstheme="minorHAnsi"/>
        </w:rPr>
        <w:t>Quantitate</w:t>
      </w:r>
      <w:r w:rsidR="001B278E" w:rsidRPr="00BD0205">
        <w:rPr>
          <w:rFonts w:cstheme="minorHAnsi"/>
        </w:rPr>
        <w:t>s</w:t>
      </w:r>
      <w:r w:rsidR="001B278E">
        <w:rPr>
          <w:rFonts w:cstheme="minorHAnsi"/>
        </w:rPr>
        <w:t xml:space="preserve"> o</w:t>
      </w:r>
      <w:r w:rsidRPr="00BD0205">
        <w:rPr>
          <w:rFonts w:cstheme="minorHAnsi"/>
        </w:rPr>
        <w:t xml:space="preserve">n </w:t>
      </w:r>
      <w:r w:rsidR="001B278E" w:rsidRPr="001B278E">
        <w:rPr>
          <w:rFonts w:cstheme="minorHAnsi"/>
          <w:b/>
          <w:bCs/>
          <w:i/>
          <w:iCs/>
          <w:u w:val="single"/>
        </w:rPr>
        <w:t>“</w:t>
      </w:r>
      <w:r w:rsidRPr="001B278E">
        <w:rPr>
          <w:rFonts w:cstheme="minorHAnsi"/>
          <w:b/>
          <w:bCs/>
          <w:i/>
          <w:iCs/>
          <w:u w:val="single"/>
        </w:rPr>
        <w:t>I</w:t>
      </w:r>
      <w:r w:rsidR="001B278E" w:rsidRPr="001B278E">
        <w:rPr>
          <w:rFonts w:cstheme="minorHAnsi"/>
          <w:b/>
          <w:bCs/>
          <w:i/>
          <w:iCs/>
          <w:u w:val="single"/>
        </w:rPr>
        <w:t>”</w:t>
      </w:r>
      <w:r w:rsidRPr="001B278E">
        <w:rPr>
          <w:rFonts w:cstheme="minorHAnsi"/>
          <w:b/>
          <w:bCs/>
          <w:i/>
          <w:iCs/>
          <w:u w:val="single"/>
        </w:rPr>
        <w:t>-</w:t>
      </w:r>
      <w:r w:rsidR="001B278E" w:rsidRPr="001B278E">
        <w:rPr>
          <w:rFonts w:cstheme="minorHAnsi"/>
          <w:b/>
          <w:bCs/>
          <w:i/>
          <w:iCs/>
          <w:u w:val="single"/>
        </w:rPr>
        <w:t>“</w:t>
      </w:r>
      <w:r w:rsidRPr="001B278E">
        <w:rPr>
          <w:rFonts w:cstheme="minorHAnsi"/>
          <w:b/>
          <w:bCs/>
          <w:i/>
          <w:iCs/>
          <w:u w:val="single"/>
        </w:rPr>
        <w:t>R</w:t>
      </w:r>
      <w:r w:rsidR="001B278E" w:rsidRPr="001B278E">
        <w:rPr>
          <w:rFonts w:cstheme="minorHAnsi"/>
          <w:b/>
          <w:bCs/>
          <w:i/>
          <w:iCs/>
          <w:u w:val="single"/>
        </w:rPr>
        <w:t>”</w:t>
      </w:r>
      <w:r w:rsidRPr="001B278E">
        <w:rPr>
          <w:rFonts w:cstheme="minorHAnsi"/>
          <w:b/>
          <w:bCs/>
          <w:i/>
          <w:iCs/>
          <w:u w:val="single"/>
        </w:rPr>
        <w:t>-</w:t>
      </w:r>
      <w:r w:rsidR="001B278E" w:rsidRPr="001B278E">
        <w:rPr>
          <w:rFonts w:cstheme="minorHAnsi"/>
          <w:b/>
          <w:bCs/>
          <w:i/>
          <w:iCs/>
          <w:u w:val="single"/>
        </w:rPr>
        <w:t>“</w:t>
      </w:r>
      <w:r w:rsidRPr="001B278E">
        <w:rPr>
          <w:rFonts w:cstheme="minorHAnsi"/>
          <w:b/>
          <w:bCs/>
          <w:i/>
          <w:iCs/>
          <w:u w:val="single"/>
        </w:rPr>
        <w:t>2</w:t>
      </w:r>
      <w:r w:rsidR="001B278E" w:rsidRPr="001B278E">
        <w:rPr>
          <w:rFonts w:cstheme="minorHAnsi"/>
          <w:b/>
          <w:bCs/>
          <w:i/>
          <w:iCs/>
          <w:u w:val="single"/>
        </w:rPr>
        <w:t>”</w:t>
      </w:r>
      <w:r w:rsidRPr="00BD0205">
        <w:rPr>
          <w:rFonts w:cstheme="minorHAnsi"/>
        </w:rPr>
        <w:t xml:space="preserve"> - These appear to be all set master numbers (end with 00) but the amounts seem co-incite with the previously reported issue of unassembled sets that are shipped by component that used to create a </w:t>
      </w:r>
      <w:r w:rsidRPr="001B278E">
        <w:rPr>
          <w:rFonts w:cstheme="minorHAnsi"/>
          <w:b/>
          <w:bCs/>
          <w:i/>
          <w:iCs/>
          <w:u w:val="single"/>
        </w:rPr>
        <w:t>"S"</w:t>
      </w:r>
      <w:r w:rsidRPr="00BD0205">
        <w:rPr>
          <w:rFonts w:cstheme="minorHAnsi"/>
        </w:rPr>
        <w:t xml:space="preserve"> entry in FG history now creating two </w:t>
      </w:r>
      <w:r w:rsidRPr="001B278E">
        <w:rPr>
          <w:rFonts w:cstheme="minorHAnsi"/>
          <w:b/>
          <w:bCs/>
          <w:i/>
          <w:iCs/>
          <w:u w:val="single"/>
        </w:rPr>
        <w:t>"T"</w:t>
      </w:r>
      <w:r w:rsidRPr="00BD0205">
        <w:rPr>
          <w:rFonts w:cstheme="minorHAnsi"/>
        </w:rPr>
        <w:t xml:space="preserve"> entries in FG history (one positive and one negative)</w:t>
      </w:r>
    </w:p>
    <w:p w14:paraId="551296E9" w14:textId="0E5AB3B0" w:rsidR="007C65D8" w:rsidRDefault="00662A89" w:rsidP="00E42DDF">
      <w:pPr>
        <w:pStyle w:val="Heading4"/>
      </w:pPr>
      <w:r>
        <w:t>FIXSETS</w:t>
      </w:r>
      <w:r w:rsidR="007F4CE4">
        <w:t xml:space="preserve"> –</w:t>
      </w:r>
      <w:r w:rsidR="00B302A0" w:rsidRPr="00B302A0">
        <w:t xml:space="preserve"> </w:t>
      </w:r>
      <w:r w:rsidR="00B302A0" w:rsidRPr="000D695F">
        <w:t>Utility to Fix Set Button Item Code and Part#</w:t>
      </w:r>
    </w:p>
    <w:p w14:paraId="4F848861" w14:textId="2DF5BF78" w:rsidR="00662A89" w:rsidRDefault="00B302A0" w:rsidP="00662A89">
      <w:pPr>
        <w:rPr>
          <w:rFonts w:cstheme="minorHAnsi"/>
        </w:rPr>
      </w:pPr>
      <w:r w:rsidRPr="00BD0205">
        <w:rPr>
          <w:rFonts w:cstheme="minorHAnsi"/>
        </w:rPr>
        <w:t xml:space="preserve">Utility to Fix Set Button Item and Part Codes - Utility must transfer the SET MAINTENANCE folder to the estimate SET BUTTON including the FG item code, Customer Part#, Item Name, Description and Product Category from the Set FG item code.   ASSEMBLED / UNASSEMBLED Flag from the Set FG item file and the </w:t>
      </w:r>
      <w:r w:rsidR="001B278E" w:rsidRPr="001B278E">
        <w:rPr>
          <w:rFonts w:cstheme="minorHAnsi"/>
          <w:b/>
          <w:bCs/>
          <w:i/>
          <w:iCs/>
          <w:u w:val="single"/>
        </w:rPr>
        <w:t>“</w:t>
      </w:r>
      <w:r w:rsidRPr="001B278E">
        <w:rPr>
          <w:rFonts w:cstheme="minorHAnsi"/>
          <w:b/>
          <w:bCs/>
          <w:i/>
          <w:iCs/>
          <w:u w:val="single"/>
        </w:rPr>
        <w:t>W</w:t>
      </w:r>
      <w:r w:rsidR="001B278E" w:rsidRPr="001B278E">
        <w:rPr>
          <w:rFonts w:cstheme="minorHAnsi"/>
          <w:b/>
          <w:bCs/>
          <w:i/>
          <w:iCs/>
          <w:u w:val="single"/>
        </w:rPr>
        <w:t>”</w:t>
      </w:r>
      <w:r w:rsidRPr="00BD0205">
        <w:rPr>
          <w:rFonts w:cstheme="minorHAnsi"/>
        </w:rPr>
        <w:t xml:space="preserve">, </w:t>
      </w:r>
      <w:r w:rsidR="001B278E" w:rsidRPr="001B278E">
        <w:rPr>
          <w:rFonts w:cstheme="minorHAnsi"/>
          <w:b/>
          <w:bCs/>
          <w:i/>
          <w:iCs/>
          <w:u w:val="single"/>
        </w:rPr>
        <w:t>“</w:t>
      </w:r>
      <w:r w:rsidRPr="001B278E">
        <w:rPr>
          <w:rFonts w:cstheme="minorHAnsi"/>
          <w:b/>
          <w:bCs/>
          <w:i/>
          <w:iCs/>
          <w:u w:val="single"/>
        </w:rPr>
        <w:t>L</w:t>
      </w:r>
      <w:r w:rsidR="001B278E" w:rsidRPr="001B278E">
        <w:rPr>
          <w:rFonts w:cstheme="minorHAnsi"/>
          <w:b/>
          <w:bCs/>
          <w:i/>
          <w:iCs/>
          <w:u w:val="single"/>
        </w:rPr>
        <w:t>”</w:t>
      </w:r>
      <w:r w:rsidRPr="00BD0205">
        <w:rPr>
          <w:rFonts w:cstheme="minorHAnsi"/>
        </w:rPr>
        <w:t xml:space="preserve">, </w:t>
      </w:r>
      <w:r w:rsidR="001B278E" w:rsidRPr="001B278E">
        <w:rPr>
          <w:rFonts w:cstheme="minorHAnsi"/>
          <w:b/>
          <w:bCs/>
          <w:i/>
          <w:iCs/>
          <w:u w:val="single"/>
        </w:rPr>
        <w:t>“</w:t>
      </w:r>
      <w:r w:rsidRPr="001B278E">
        <w:rPr>
          <w:rFonts w:cstheme="minorHAnsi"/>
          <w:b/>
          <w:bCs/>
          <w:i/>
          <w:iCs/>
          <w:u w:val="single"/>
        </w:rPr>
        <w:t>D</w:t>
      </w:r>
      <w:r w:rsidR="001B278E" w:rsidRPr="001B278E">
        <w:rPr>
          <w:rFonts w:cstheme="minorHAnsi"/>
          <w:b/>
          <w:bCs/>
          <w:i/>
          <w:iCs/>
          <w:u w:val="single"/>
        </w:rPr>
        <w:t>”</w:t>
      </w:r>
      <w:r w:rsidRPr="00BD0205">
        <w:rPr>
          <w:rFonts w:cstheme="minorHAnsi"/>
        </w:rPr>
        <w:t xml:space="preserve"> from the FG item TOTALS screen.</w:t>
      </w:r>
    </w:p>
    <w:p w14:paraId="2B5EB138" w14:textId="121E213A" w:rsidR="00635B2C" w:rsidRPr="00662A89" w:rsidRDefault="00635B2C" w:rsidP="00635B2C">
      <w:r w:rsidRPr="001F54A5">
        <w:rPr>
          <w:rFonts w:cstheme="minorHAnsi"/>
        </w:rPr>
        <w:t>Utility to update the set header information.</w:t>
      </w:r>
      <w:r w:rsidR="001B278E">
        <w:rPr>
          <w:rFonts w:cstheme="minorHAnsi"/>
        </w:rPr>
        <w:t xml:space="preserve"> </w:t>
      </w:r>
      <w:r w:rsidRPr="001F54A5">
        <w:rPr>
          <w:rFonts w:cstheme="minorHAnsi"/>
        </w:rPr>
        <w:t>Single item estimates with quantity per set = 2 are not being updated.</w:t>
      </w:r>
      <w:r w:rsidR="001B278E">
        <w:rPr>
          <w:rFonts w:cstheme="minorHAnsi"/>
        </w:rPr>
        <w:t xml:space="preserve"> </w:t>
      </w:r>
      <w:r w:rsidRPr="001F54A5">
        <w:rPr>
          <w:rFonts w:cstheme="minorHAnsi"/>
        </w:rPr>
        <w:t>Add this logic to the utility.</w:t>
      </w:r>
    </w:p>
    <w:p w14:paraId="45343EBD" w14:textId="616235BE" w:rsidR="007C65D8" w:rsidRDefault="00662A89" w:rsidP="00E42DDF">
      <w:pPr>
        <w:pStyle w:val="Heading4"/>
      </w:pPr>
      <w:r>
        <w:t>FIXSNAME</w:t>
      </w:r>
      <w:r w:rsidR="007F4CE4">
        <w:t xml:space="preserve"> –</w:t>
      </w:r>
      <w:r w:rsidR="00B302A0" w:rsidRPr="00B302A0">
        <w:t xml:space="preserve"> </w:t>
      </w:r>
      <w:r w:rsidR="00B302A0" w:rsidRPr="000D695F">
        <w:t>Update Salesman Name on Order Entry</w:t>
      </w:r>
    </w:p>
    <w:p w14:paraId="0F20DFE6" w14:textId="2E0097A6" w:rsidR="00662A89" w:rsidRPr="00662A89" w:rsidRDefault="003E4E06" w:rsidP="00662A89">
      <w:r>
        <w:t>This utility program will</w:t>
      </w:r>
      <w:r w:rsidR="00E42DDF">
        <w:t xml:space="preserve"> allow a user to update a salesman’s name on a user-selected order entry.</w:t>
      </w:r>
    </w:p>
    <w:p w14:paraId="29B491C0" w14:textId="7F854BA3" w:rsidR="00A82FBB" w:rsidRDefault="00A82FBB" w:rsidP="00E42DDF">
      <w:pPr>
        <w:pStyle w:val="Heading4"/>
      </w:pPr>
      <w:r>
        <w:t>FIXSNOTE – Fix Spec Notes for Finished Goods Items</w:t>
      </w:r>
    </w:p>
    <w:p w14:paraId="43074B62" w14:textId="1541497B" w:rsidR="00A82FBB" w:rsidRPr="00A82FBB" w:rsidRDefault="003E4E06" w:rsidP="00A82FBB">
      <w:r>
        <w:t>This utility program will</w:t>
      </w:r>
      <w:r w:rsidR="00E42DDF">
        <w:t xml:space="preserve"> allow a user to fix specification notes on user-selected finished good items.</w:t>
      </w:r>
    </w:p>
    <w:p w14:paraId="0057A730" w14:textId="3493EB3F" w:rsidR="007C65D8" w:rsidRDefault="00662A89" w:rsidP="00E42DDF">
      <w:pPr>
        <w:pStyle w:val="Heading4"/>
      </w:pPr>
      <w:r>
        <w:t>FIXTRANSDATE</w:t>
      </w:r>
      <w:r w:rsidR="007F4CE4">
        <w:t xml:space="preserve"> –</w:t>
      </w:r>
      <w:r w:rsidR="00B302A0" w:rsidRPr="00B302A0">
        <w:t xml:space="preserve"> </w:t>
      </w:r>
      <w:r w:rsidR="00B302A0" w:rsidRPr="000D695F">
        <w:t>Fix Finished Goods Transaction Date</w:t>
      </w:r>
    </w:p>
    <w:p w14:paraId="396EB326" w14:textId="36B8C04A" w:rsidR="00662A89" w:rsidRPr="00662A89" w:rsidRDefault="003E4E06" w:rsidP="00662A89">
      <w:r>
        <w:t>This utility program will</w:t>
      </w:r>
      <w:r w:rsidR="00E42DDF">
        <w:t xml:space="preserve"> allow a user to fix transaction dates on user-selected finished good items.</w:t>
      </w:r>
    </w:p>
    <w:p w14:paraId="3DB59DB3" w14:textId="170F2D49" w:rsidR="007C65D8" w:rsidRDefault="00CD0633" w:rsidP="00E42DDF">
      <w:pPr>
        <w:pStyle w:val="Heading4"/>
      </w:pPr>
      <w:r>
        <w:t>FIXTSTME</w:t>
      </w:r>
      <w:r w:rsidR="007F4CE4">
        <w:t xml:space="preserve"> –</w:t>
      </w:r>
      <w:r w:rsidR="00B302A0" w:rsidRPr="00B302A0">
        <w:t xml:space="preserve"> </w:t>
      </w:r>
      <w:r w:rsidR="00B302A0" w:rsidRPr="000D695F">
        <w:t xml:space="preserve">Fix for </w:t>
      </w:r>
      <w:r w:rsidR="00617B49">
        <w:t>Total Time</w:t>
      </w:r>
      <w:r w:rsidR="00B302A0" w:rsidRPr="000D695F">
        <w:t xml:space="preserve"> of </w:t>
      </w:r>
      <w:r w:rsidR="00617B49">
        <w:t>Touch Screen Machine Tran</w:t>
      </w:r>
      <w:r w:rsidR="00B302A0" w:rsidRPr="000D695F">
        <w:t>sactions</w:t>
      </w:r>
    </w:p>
    <w:p w14:paraId="0C32FF32" w14:textId="5EA7D637" w:rsidR="00CD0633" w:rsidRPr="00CD0633" w:rsidRDefault="003E4E06" w:rsidP="00CD0633">
      <w:r>
        <w:t>This utility program will</w:t>
      </w:r>
      <w:r w:rsidR="0075252B">
        <w:t xml:space="preserve"> allow a user to fix the total time of a </w:t>
      </w:r>
      <w:bookmarkStart w:id="294" w:name="_Hlk45376177"/>
      <w:r w:rsidR="0075252B">
        <w:t>user-selected</w:t>
      </w:r>
      <w:bookmarkEnd w:id="294"/>
      <w:r w:rsidR="0075252B">
        <w:t xml:space="preserve"> touch screen machine transaction.</w:t>
      </w:r>
    </w:p>
    <w:p w14:paraId="7B6FBDE2" w14:textId="7514A846" w:rsidR="007C65D8" w:rsidRDefault="00CD0633" w:rsidP="00E42DDF">
      <w:pPr>
        <w:pStyle w:val="Heading4"/>
      </w:pPr>
      <w:r>
        <w:t>FFIXUSERID</w:t>
      </w:r>
      <w:r w:rsidR="007F4CE4">
        <w:t xml:space="preserve"> –</w:t>
      </w:r>
      <w:r w:rsidR="00B302A0" w:rsidRPr="00B302A0">
        <w:t xml:space="preserve"> </w:t>
      </w:r>
      <w:r w:rsidR="00B302A0" w:rsidRPr="000D695F">
        <w:t>Update all FG History User Id with "?" to "ASI"</w:t>
      </w:r>
    </w:p>
    <w:p w14:paraId="5605B3BA" w14:textId="4DD6B142" w:rsidR="00CD0633" w:rsidRPr="00CD0633" w:rsidRDefault="003E4E06" w:rsidP="00CD0633">
      <w:r>
        <w:t>This utility program will</w:t>
      </w:r>
      <w:r w:rsidR="0075252B">
        <w:t xml:space="preserve"> update all Finished Good history user ID’s that have become undefined to the default ‘ASI’.</w:t>
      </w:r>
    </w:p>
    <w:p w14:paraId="08D477DF" w14:textId="3437240B" w:rsidR="007C65D8" w:rsidRDefault="00CD0633" w:rsidP="00E42DDF">
      <w:pPr>
        <w:pStyle w:val="Heading4"/>
      </w:pPr>
      <w:r>
        <w:t>FIXUSERS</w:t>
      </w:r>
      <w:r w:rsidR="007F4CE4">
        <w:t xml:space="preserve"> –</w:t>
      </w:r>
      <w:r w:rsidR="00B302A0" w:rsidRPr="00B302A0">
        <w:t xml:space="preserve"> </w:t>
      </w:r>
      <w:r w:rsidR="00B302A0" w:rsidRPr="000D695F">
        <w:t>Fix Users and User Records</w:t>
      </w:r>
    </w:p>
    <w:p w14:paraId="4476FBF4" w14:textId="306570E7" w:rsidR="00CD0633" w:rsidRPr="00CD0633" w:rsidRDefault="003E4E06" w:rsidP="00CD0633">
      <w:r>
        <w:t>This utility program will</w:t>
      </w:r>
      <w:r w:rsidR="0075252B">
        <w:t xml:space="preserve"> allow users to fix user-selected users and user records quickly.</w:t>
      </w:r>
    </w:p>
    <w:p w14:paraId="5A0767B9" w14:textId="62BC5536" w:rsidR="007C65D8" w:rsidRDefault="00CD0633" w:rsidP="00E42DDF">
      <w:pPr>
        <w:pStyle w:val="Heading4"/>
      </w:pPr>
      <w:r>
        <w:t>FIXWIP</w:t>
      </w:r>
      <w:r w:rsidR="007F4CE4">
        <w:t xml:space="preserve"> –</w:t>
      </w:r>
      <w:r w:rsidR="00B302A0" w:rsidRPr="00B302A0">
        <w:t xml:space="preserve"> </w:t>
      </w:r>
      <w:r w:rsidR="00B302A0" w:rsidRPr="000D695F">
        <w:t>Utility to Fix Posted Work in Process</w:t>
      </w:r>
    </w:p>
    <w:p w14:paraId="6E4007EE" w14:textId="7A12E07E" w:rsidR="00CD0633" w:rsidRPr="00CD0633" w:rsidRDefault="003E4E06" w:rsidP="00CD0633">
      <w:r>
        <w:t>This utility program will</w:t>
      </w:r>
      <w:r w:rsidR="0075252B">
        <w:t xml:space="preserve"> allow users to fix a user-selected posted work in process item.</w:t>
      </w:r>
    </w:p>
    <w:p w14:paraId="69230982" w14:textId="561EE2C5" w:rsidR="007C65D8" w:rsidRDefault="00CD0633" w:rsidP="00E42DDF">
      <w:pPr>
        <w:pStyle w:val="Heading4"/>
      </w:pPr>
      <w:r>
        <w:t>FX0FGTRN</w:t>
      </w:r>
      <w:r w:rsidR="007F4CE4">
        <w:t xml:space="preserve"> –</w:t>
      </w:r>
      <w:r w:rsidR="00B302A0" w:rsidRPr="00B302A0">
        <w:t xml:space="preserve"> </w:t>
      </w:r>
      <w:r w:rsidR="00B302A0" w:rsidRPr="000D695F">
        <w:t>Fix FG Transfers with Wrong Quantity</w:t>
      </w:r>
    </w:p>
    <w:p w14:paraId="3706C902" w14:textId="7A59FB01" w:rsidR="00CD0633" w:rsidRPr="00CD0633" w:rsidRDefault="00B302A0" w:rsidP="00CD0633">
      <w:r w:rsidRPr="00BD0205">
        <w:rPr>
          <w:rFonts w:cstheme="minorHAnsi"/>
        </w:rPr>
        <w:t>Fix Transferred Tags with Zero Quantity - Finished Goods Tag file shows correct Bin and Qty, but Transfers did not update the proper bin.  The utility will fix the data.</w:t>
      </w:r>
    </w:p>
    <w:p w14:paraId="0030B040" w14:textId="509895C9" w:rsidR="007C65D8" w:rsidRDefault="00CD0633" w:rsidP="00E42DDF">
      <w:pPr>
        <w:pStyle w:val="Heading4"/>
      </w:pPr>
      <w:r>
        <w:t>FXACCT2</w:t>
      </w:r>
      <w:r w:rsidR="007F4CE4">
        <w:t xml:space="preserve"> –</w:t>
      </w:r>
      <w:r w:rsidR="00B302A0" w:rsidRPr="00B302A0">
        <w:t xml:space="preserve"> </w:t>
      </w:r>
      <w:r w:rsidR="00B302A0" w:rsidRPr="000D695F">
        <w:t xml:space="preserve">Update </w:t>
      </w:r>
      <w:r w:rsidR="00617B49">
        <w:t>Current Year Bu</w:t>
      </w:r>
      <w:r w:rsidR="00B302A0" w:rsidRPr="000D695F">
        <w:t>ckets</w:t>
      </w:r>
    </w:p>
    <w:p w14:paraId="77A9D4CE" w14:textId="703D3FA8" w:rsidR="00CD0633" w:rsidRPr="00CD0633" w:rsidRDefault="003E4E06" w:rsidP="00CD0633">
      <w:r>
        <w:t>This utility program will</w:t>
      </w:r>
      <w:r w:rsidR="0075252B">
        <w:t xml:space="preserve"> allow user to update current year buckets throughout the system.</w:t>
      </w:r>
    </w:p>
    <w:p w14:paraId="66E62991" w14:textId="343319B5" w:rsidR="007C65D8" w:rsidRDefault="00CD0633" w:rsidP="00E42DDF">
      <w:pPr>
        <w:pStyle w:val="Heading4"/>
      </w:pPr>
      <w:r>
        <w:t>FXACCTG3</w:t>
      </w:r>
      <w:r w:rsidR="007F4CE4">
        <w:t xml:space="preserve"> –</w:t>
      </w:r>
      <w:r w:rsidR="00B302A0" w:rsidRPr="00B302A0">
        <w:t xml:space="preserve"> </w:t>
      </w:r>
      <w:r w:rsidR="00B302A0" w:rsidRPr="000D695F">
        <w:t xml:space="preserve">Update </w:t>
      </w:r>
      <w:r w:rsidR="00617B49">
        <w:t>C</w:t>
      </w:r>
      <w:r w:rsidR="00B302A0" w:rsidRPr="000D695F">
        <w:t xml:space="preserve">urrent &amp; Last </w:t>
      </w:r>
      <w:r w:rsidR="00617B49">
        <w:t>Y</w:t>
      </w:r>
      <w:r w:rsidR="00B302A0" w:rsidRPr="000D695F">
        <w:t>ear buckets</w:t>
      </w:r>
    </w:p>
    <w:p w14:paraId="1D8695F0" w14:textId="48881C81" w:rsidR="00CD0633" w:rsidRPr="00CD0633" w:rsidRDefault="003E4E06" w:rsidP="00CD0633">
      <w:r>
        <w:t>This utility program will</w:t>
      </w:r>
      <w:r w:rsidR="0075252B">
        <w:t xml:space="preserve"> update current and last year buckets throughout the system.</w:t>
      </w:r>
    </w:p>
    <w:p w14:paraId="26D580DC" w14:textId="5A3ACFD7" w:rsidR="007C65D8" w:rsidRDefault="00CD0633" w:rsidP="00E42DDF">
      <w:pPr>
        <w:pStyle w:val="Heading4"/>
      </w:pPr>
      <w:r>
        <w:t>FXACTLYO</w:t>
      </w:r>
      <w:r w:rsidR="007F4CE4">
        <w:t xml:space="preserve"> –</w:t>
      </w:r>
      <w:r w:rsidR="00B302A0" w:rsidRPr="00B302A0">
        <w:t xml:space="preserve"> </w:t>
      </w:r>
      <w:r w:rsidR="00B302A0" w:rsidRPr="000D695F">
        <w:t xml:space="preserve">Update </w:t>
      </w:r>
      <w:r w:rsidR="00617B49">
        <w:t>Last Year Opening B</w:t>
      </w:r>
      <w:r w:rsidR="00B302A0" w:rsidRPr="000D695F">
        <w:t>alance</w:t>
      </w:r>
    </w:p>
    <w:p w14:paraId="7441CF3F" w14:textId="6416D2E4" w:rsidR="00CD0633" w:rsidRPr="00CD0633" w:rsidRDefault="003E4E06" w:rsidP="00CD0633">
      <w:r>
        <w:t>This utility program will</w:t>
      </w:r>
      <w:r w:rsidR="0075252B">
        <w:t xml:space="preserve"> update the last year opening balance by updating it to user-selected information.</w:t>
      </w:r>
    </w:p>
    <w:p w14:paraId="4CA95AC5" w14:textId="0E9AC0A6" w:rsidR="00A82FBB" w:rsidRDefault="00A82FBB" w:rsidP="00E42DDF">
      <w:pPr>
        <w:pStyle w:val="Heading4"/>
      </w:pPr>
      <w:r>
        <w:t>FXBOLPOST – Restore Bill of Lading to Non-Posted Status</w:t>
      </w:r>
    </w:p>
    <w:p w14:paraId="61DD69A8" w14:textId="1309F42C" w:rsidR="00A82FBB" w:rsidRPr="00A82FBB" w:rsidRDefault="003E4E06" w:rsidP="00A82FBB">
      <w:r>
        <w:t>This utility program will</w:t>
      </w:r>
      <w:r w:rsidR="0075252B">
        <w:t xml:space="preserve"> allow a user to restore a user-selected bill of lading to its initial non-posted status.</w:t>
      </w:r>
    </w:p>
    <w:p w14:paraId="67BD5056" w14:textId="39F02432" w:rsidR="007C65D8" w:rsidRDefault="00CD0633" w:rsidP="00E42DDF">
      <w:pPr>
        <w:pStyle w:val="Heading4"/>
      </w:pPr>
      <w:r>
        <w:t>FXEST</w:t>
      </w:r>
      <w:r w:rsidR="00A82FBB">
        <w:t>Q</w:t>
      </w:r>
      <w:r>
        <w:t>TY</w:t>
      </w:r>
      <w:r w:rsidR="007F4CE4">
        <w:t xml:space="preserve"> –</w:t>
      </w:r>
      <w:r w:rsidR="00B302A0" w:rsidRPr="00B302A0">
        <w:t xml:space="preserve"> </w:t>
      </w:r>
      <w:r w:rsidR="00B302A0" w:rsidRPr="000D695F">
        <w:t>Restore Estimate Not Displaying</w:t>
      </w:r>
    </w:p>
    <w:p w14:paraId="3B12B260" w14:textId="0C803707" w:rsidR="00CD0633" w:rsidRPr="00CD0633" w:rsidRDefault="003E4E06" w:rsidP="00CD0633">
      <w:r>
        <w:t>This utility program will</w:t>
      </w:r>
      <w:r w:rsidR="00513CA6">
        <w:t xml:space="preserve"> allow a user to restore an estimate that is currently not displaying within the estimation browser.</w:t>
      </w:r>
    </w:p>
    <w:p w14:paraId="028C7E40" w14:textId="6A037D0B" w:rsidR="00635B2C" w:rsidRDefault="00635B2C" w:rsidP="00E42DDF">
      <w:pPr>
        <w:pStyle w:val="Heading4"/>
      </w:pPr>
      <w:r>
        <w:t>FXGLTPER – Utility to Fix GLTrans Period Date</w:t>
      </w:r>
    </w:p>
    <w:p w14:paraId="22E0F0EE" w14:textId="3EF4EB43" w:rsidR="00635B2C" w:rsidRPr="00635B2C" w:rsidRDefault="00635B2C" w:rsidP="00635B2C">
      <w:r w:rsidRPr="00CF505A">
        <w:rPr>
          <w:rFonts w:cstheme="minorHAnsi"/>
        </w:rPr>
        <w:t xml:space="preserve">Utility to fix GLTRANS records.  Will scan all </w:t>
      </w:r>
      <w:r w:rsidR="00B072E9">
        <w:rPr>
          <w:rFonts w:cstheme="minorHAnsi"/>
        </w:rPr>
        <w:t>General Ledger transaction</w:t>
      </w:r>
      <w:r w:rsidRPr="00CF505A">
        <w:rPr>
          <w:rFonts w:cstheme="minorHAnsi"/>
        </w:rPr>
        <w:t xml:space="preserve"> records to check the period against the posting date.  If the period does not match the posting date, it will correct it.</w:t>
      </w:r>
    </w:p>
    <w:p w14:paraId="2A58F524" w14:textId="72922751" w:rsidR="00635B2C" w:rsidRDefault="00635B2C" w:rsidP="00E42DDF">
      <w:pPr>
        <w:pStyle w:val="Heading4"/>
      </w:pPr>
      <w:r>
        <w:t>FXINVBOL – Update BOL# When Combined on a Single Invoice</w:t>
      </w:r>
    </w:p>
    <w:p w14:paraId="6BFB3AEB" w14:textId="6A8C807E" w:rsidR="00635B2C" w:rsidRPr="00635B2C" w:rsidRDefault="00635B2C" w:rsidP="00635B2C">
      <w:r w:rsidRPr="00EF208C">
        <w:rPr>
          <w:rFonts w:cstheme="minorHAnsi"/>
        </w:rPr>
        <w:t>Utility to correct</w:t>
      </w:r>
      <w:r w:rsidR="001B278E">
        <w:rPr>
          <w:rFonts w:cstheme="minorHAnsi"/>
        </w:rPr>
        <w:t xml:space="preserve"> invoice and Bill of Lading</w:t>
      </w:r>
      <w:r w:rsidRPr="00EF208C">
        <w:rPr>
          <w:rFonts w:cstheme="minorHAnsi"/>
        </w:rPr>
        <w:t xml:space="preserve"> data</w:t>
      </w:r>
      <w:r w:rsidR="001B278E">
        <w:rPr>
          <w:rFonts w:cstheme="minorHAnsi"/>
        </w:rPr>
        <w:t>. Specifically</w:t>
      </w:r>
      <w:r w:rsidRPr="00EF208C">
        <w:rPr>
          <w:rFonts w:cstheme="minorHAnsi"/>
        </w:rPr>
        <w:t xml:space="preserve">, </w:t>
      </w:r>
      <w:r w:rsidR="001B278E">
        <w:rPr>
          <w:rFonts w:cstheme="minorHAnsi"/>
        </w:rPr>
        <w:t>this should be used w</w:t>
      </w:r>
      <w:r w:rsidRPr="00EF208C">
        <w:rPr>
          <w:rFonts w:cstheme="minorHAnsi"/>
        </w:rPr>
        <w:t xml:space="preserve">hen </w:t>
      </w:r>
      <w:r w:rsidR="001B278E" w:rsidRPr="00EF208C">
        <w:rPr>
          <w:rFonts w:cstheme="minorHAnsi"/>
        </w:rPr>
        <w:t>multiple</w:t>
      </w:r>
      <w:r w:rsidRPr="00EF208C">
        <w:rPr>
          <w:rFonts w:cstheme="minorHAnsi"/>
        </w:rPr>
        <w:t xml:space="preserve"> bill of ladings for the same purchase order create a single invoice, </w:t>
      </w:r>
      <w:r w:rsidR="001B278E">
        <w:rPr>
          <w:rFonts w:cstheme="minorHAnsi"/>
        </w:rPr>
        <w:t xml:space="preserve">and </w:t>
      </w:r>
      <w:r w:rsidRPr="00EF208C">
        <w:rPr>
          <w:rFonts w:cstheme="minorHAnsi"/>
        </w:rPr>
        <w:t xml:space="preserve">the bill of lading number on the invoice query all show the same BOL#.  </w:t>
      </w:r>
    </w:p>
    <w:p w14:paraId="64BFD9F8" w14:textId="777A4FEB" w:rsidR="007C65D8" w:rsidRDefault="00CD0633" w:rsidP="00E42DDF">
      <w:pPr>
        <w:pStyle w:val="Heading4"/>
      </w:pPr>
      <w:r>
        <w:t>FXITEMV</w:t>
      </w:r>
      <w:r w:rsidR="007F4CE4">
        <w:t xml:space="preserve"> –</w:t>
      </w:r>
      <w:r w:rsidR="00B302A0" w:rsidRPr="00B302A0">
        <w:t xml:space="preserve"> </w:t>
      </w:r>
      <w:r w:rsidR="00B302A0" w:rsidRPr="000D695F">
        <w:t>Fix Corrugated Vend Cost Record Key for Adder Markups</w:t>
      </w:r>
    </w:p>
    <w:p w14:paraId="074731D4" w14:textId="5CF20F57" w:rsidR="00CD0633" w:rsidRPr="00CD0633" w:rsidRDefault="003E4E06" w:rsidP="00CD0633">
      <w:r>
        <w:t>This utility program will</w:t>
      </w:r>
      <w:r w:rsidR="00513CA6">
        <w:t xml:space="preserve"> all a user to fix a user-selected corrugated vendor cost key for user-selected adder markups.</w:t>
      </w:r>
    </w:p>
    <w:p w14:paraId="45FEC4FB" w14:textId="5CA42938" w:rsidR="00A82FBB" w:rsidRDefault="00A82FBB" w:rsidP="00E42DDF">
      <w:pPr>
        <w:pStyle w:val="Heading4"/>
      </w:pPr>
      <w:r>
        <w:t>FXMNOTE – Restore Job’s Machine Notes</w:t>
      </w:r>
    </w:p>
    <w:p w14:paraId="20CE298E" w14:textId="761E89D8" w:rsidR="00A82FBB" w:rsidRPr="00A82FBB" w:rsidRDefault="003E4E06" w:rsidP="00A82FBB">
      <w:r>
        <w:t>This utility program will</w:t>
      </w:r>
      <w:r w:rsidR="00513CA6">
        <w:t xml:space="preserve"> allow a user to restore a user-selected job’s previous machine notes.</w:t>
      </w:r>
    </w:p>
    <w:p w14:paraId="2F19DA0F" w14:textId="6DB819EB" w:rsidR="007C65D8" w:rsidRDefault="00CD0633" w:rsidP="00E42DDF">
      <w:pPr>
        <w:pStyle w:val="Heading4"/>
      </w:pPr>
      <w:r>
        <w:t>FXOERET</w:t>
      </w:r>
      <w:r w:rsidR="00A82FBB">
        <w:t>L</w:t>
      </w:r>
      <w:r w:rsidR="007F4CE4">
        <w:t xml:space="preserve"> –</w:t>
      </w:r>
      <w:r w:rsidR="00B302A0" w:rsidRPr="00B302A0">
        <w:t xml:space="preserve"> </w:t>
      </w:r>
      <w:r w:rsidR="00B302A0" w:rsidRPr="000D695F">
        <w:t xml:space="preserve">Returns </w:t>
      </w:r>
      <w:r w:rsidR="00617B49">
        <w:t>Should Reduce the Ship Q</w:t>
      </w:r>
      <w:r w:rsidR="00B302A0" w:rsidRPr="000D695F">
        <w:t>uantity</w:t>
      </w:r>
    </w:p>
    <w:p w14:paraId="17784514" w14:textId="370A29A8" w:rsidR="00CD0633" w:rsidRPr="00CD0633" w:rsidRDefault="003E4E06" w:rsidP="00CD0633">
      <w:r>
        <w:t>This utility program will</w:t>
      </w:r>
      <w:r w:rsidR="00513CA6">
        <w:t xml:space="preserve"> allow a user to reduce the ship quantity of an item after any returns have taken place.</w:t>
      </w:r>
    </w:p>
    <w:p w14:paraId="0DCF388F" w14:textId="3CF1B912" w:rsidR="007C65D8" w:rsidRDefault="00CD0633" w:rsidP="00E42DDF">
      <w:pPr>
        <w:pStyle w:val="Heading4"/>
      </w:pPr>
      <w:r>
        <w:t>FXOESHIP</w:t>
      </w:r>
      <w:r w:rsidR="007F4CE4">
        <w:t xml:space="preserve"> –</w:t>
      </w:r>
      <w:r w:rsidR="00B302A0" w:rsidRPr="00B302A0">
        <w:t xml:space="preserve"> </w:t>
      </w:r>
      <w:r w:rsidR="00B302A0" w:rsidRPr="000D695F">
        <w:t>Update Order Browsers Ship Quantity</w:t>
      </w:r>
    </w:p>
    <w:p w14:paraId="1158070B" w14:textId="59B81433" w:rsidR="00CD0633" w:rsidRPr="00CD0633" w:rsidRDefault="003E4E06" w:rsidP="00CD0633">
      <w:r>
        <w:t>This utility program will</w:t>
      </w:r>
      <w:r w:rsidR="00513CA6">
        <w:t xml:space="preserve"> allow a user to update user-selected order browser ship quantities.</w:t>
      </w:r>
    </w:p>
    <w:p w14:paraId="61B987E2" w14:textId="48115193" w:rsidR="007C65D8" w:rsidRDefault="00CD0633" w:rsidP="00E42DDF">
      <w:pPr>
        <w:pStyle w:val="Heading4"/>
      </w:pPr>
      <w:r>
        <w:t>FXOPENED</w:t>
      </w:r>
      <w:r w:rsidR="007F4CE4">
        <w:t xml:space="preserve"> –</w:t>
      </w:r>
      <w:r w:rsidR="00B302A0" w:rsidRPr="00B302A0">
        <w:t xml:space="preserve"> </w:t>
      </w:r>
      <w:r w:rsidR="00B302A0" w:rsidRPr="000D695F">
        <w:t>Fix Open Orders, Jobs and Purchase Orders Status</w:t>
      </w:r>
    </w:p>
    <w:p w14:paraId="2801F272" w14:textId="77777777" w:rsidR="00B302A0" w:rsidRPr="00BD0205" w:rsidRDefault="00B302A0" w:rsidP="00B302A0">
      <w:pPr>
        <w:jc w:val="both"/>
        <w:rPr>
          <w:rFonts w:cstheme="minorHAnsi"/>
        </w:rPr>
      </w:pPr>
      <w:r w:rsidRPr="00BD0205">
        <w:rPr>
          <w:rFonts w:cstheme="minorHAnsi"/>
        </w:rPr>
        <w:t>Fixes Orders, Jobs and PO's Open / Closed Status - This utility updates the open or closed status for all jobs, orders and purchase orders.</w:t>
      </w:r>
    </w:p>
    <w:p w14:paraId="259EE350" w14:textId="703B4065" w:rsidR="007C65D8" w:rsidRDefault="00CD0633" w:rsidP="00E42DDF">
      <w:pPr>
        <w:pStyle w:val="Heading4"/>
      </w:pPr>
      <w:r>
        <w:t>FXORDCST</w:t>
      </w:r>
      <w:r w:rsidR="007F4CE4">
        <w:t xml:space="preserve"> –</w:t>
      </w:r>
      <w:r w:rsidR="00B302A0" w:rsidRPr="00B302A0">
        <w:t xml:space="preserve"> </w:t>
      </w:r>
      <w:r w:rsidR="00B302A0" w:rsidRPr="000D695F">
        <w:t>Fix Order Cost/Margin</w:t>
      </w:r>
    </w:p>
    <w:p w14:paraId="362C48C0" w14:textId="6B379DD6" w:rsidR="00CD0633" w:rsidRPr="00CD0633" w:rsidRDefault="003E4E06" w:rsidP="00CD0633">
      <w:r>
        <w:t>This utility program will</w:t>
      </w:r>
      <w:r w:rsidR="00513CA6">
        <w:t xml:space="preserve"> allow a user to fix the cost or margin of a user-selected order.</w:t>
      </w:r>
    </w:p>
    <w:p w14:paraId="5B83315A" w14:textId="6780DDAF" w:rsidR="007C65D8" w:rsidRDefault="00CD0633" w:rsidP="00E42DDF">
      <w:pPr>
        <w:pStyle w:val="Heading4"/>
      </w:pPr>
      <w:r>
        <w:t>FXORINVO</w:t>
      </w:r>
      <w:r w:rsidR="007F4CE4">
        <w:t xml:space="preserve"> –</w:t>
      </w:r>
      <w:r w:rsidR="00B302A0" w:rsidRPr="00B302A0">
        <w:t xml:space="preserve"> </w:t>
      </w:r>
      <w:r w:rsidR="00B302A0" w:rsidRPr="000D695F">
        <w:t>Update Order Line Item's Invoiced Qty</w:t>
      </w:r>
    </w:p>
    <w:p w14:paraId="28A69374" w14:textId="335A3606" w:rsidR="00CD0633" w:rsidRPr="00CD0633" w:rsidRDefault="003E4E06" w:rsidP="00CD0633">
      <w:r>
        <w:t>This utility program will</w:t>
      </w:r>
      <w:r w:rsidR="00513CA6">
        <w:t xml:space="preserve"> allow a user to update a user-selected item invoice quantity for a user-selected order.</w:t>
      </w:r>
    </w:p>
    <w:p w14:paraId="6ED44F3A" w14:textId="48610F24" w:rsidR="00EF75D8" w:rsidRDefault="00EF75D8" w:rsidP="00E42DDF">
      <w:pPr>
        <w:pStyle w:val="Heading4"/>
      </w:pPr>
      <w:r>
        <w:t>FXPMTXED – Fix Price Matrix Effective Date</w:t>
      </w:r>
    </w:p>
    <w:p w14:paraId="1A596EE6" w14:textId="3736B294" w:rsidR="00EF75D8" w:rsidRPr="00EF75D8" w:rsidRDefault="003E4E06" w:rsidP="00EF75D8">
      <w:r>
        <w:t>This utility program will</w:t>
      </w:r>
      <w:r w:rsidR="00513CA6">
        <w:t xml:space="preserve"> allow a user to fix an effective date for a user-selected price matrix.</w:t>
      </w:r>
    </w:p>
    <w:p w14:paraId="530939DD" w14:textId="326BDB99" w:rsidR="007C65D8" w:rsidRDefault="00CD0633" w:rsidP="00E42DDF">
      <w:pPr>
        <w:pStyle w:val="Heading4"/>
      </w:pPr>
      <w:r>
        <w:t>FXPURUOM</w:t>
      </w:r>
      <w:r w:rsidR="007F4CE4">
        <w:t xml:space="preserve"> –</w:t>
      </w:r>
      <w:r w:rsidR="00B302A0" w:rsidRPr="00B302A0">
        <w:t xml:space="preserve"> </w:t>
      </w:r>
      <w:r w:rsidR="00B302A0" w:rsidRPr="000D695F">
        <w:t>Purchase UOM Set to EA for all FG &amp; RM Items</w:t>
      </w:r>
    </w:p>
    <w:p w14:paraId="1C58A8C1" w14:textId="1014230A" w:rsidR="00CD0633" w:rsidRPr="00CD0633" w:rsidRDefault="003E4E06" w:rsidP="00CD0633">
      <w:r>
        <w:t>This utility program will</w:t>
      </w:r>
      <w:r w:rsidR="00513CA6">
        <w:t xml:space="preserve"> allow a user to change a purchase unit of measure for all finished good and raw material items.</w:t>
      </w:r>
    </w:p>
    <w:p w14:paraId="23FDA9E8" w14:textId="56340A3A" w:rsidR="007C65D8" w:rsidRDefault="00CD0633" w:rsidP="00E42DDF">
      <w:pPr>
        <w:pStyle w:val="Heading4"/>
      </w:pPr>
      <w:r>
        <w:t>FXRECKEY</w:t>
      </w:r>
      <w:r w:rsidR="007F4CE4">
        <w:t xml:space="preserve"> –</w:t>
      </w:r>
      <w:r w:rsidR="00B302A0" w:rsidRPr="00B302A0">
        <w:t xml:space="preserve"> </w:t>
      </w:r>
      <w:r w:rsidR="00B302A0" w:rsidRPr="000D695F">
        <w:t xml:space="preserve">Fix Customer File Record Keys to Fix Notes </w:t>
      </w:r>
      <w:r w:rsidR="00617B49">
        <w:t>W</w:t>
      </w:r>
      <w:r w:rsidR="00B302A0" w:rsidRPr="000D695F">
        <w:t>ithout Dates</w:t>
      </w:r>
    </w:p>
    <w:p w14:paraId="6B488DDE" w14:textId="77777777" w:rsidR="00B302A0" w:rsidRPr="00BD0205" w:rsidRDefault="00B302A0" w:rsidP="00B302A0">
      <w:pPr>
        <w:rPr>
          <w:rFonts w:cstheme="minorHAnsi"/>
        </w:rPr>
      </w:pPr>
      <w:r w:rsidRPr="00BD0205">
        <w:rPr>
          <w:rFonts w:cstheme="minorHAnsi"/>
        </w:rPr>
        <w:t>Utility that replaces blank dates and notes that have no record key. Without a date, the notes are not shown unless the user clicks the group or department radio button.   In addition</w:t>
      </w:r>
      <w:r>
        <w:rPr>
          <w:rFonts w:cstheme="minorHAnsi"/>
        </w:rPr>
        <w:t>,</w:t>
      </w:r>
      <w:r w:rsidRPr="00BD0205">
        <w:rPr>
          <w:rFonts w:cstheme="minorHAnsi"/>
        </w:rPr>
        <w:t xml:space="preserve"> a note without a record key will appear on multiple customer codes. This fixes notes by customer or by contacts under the phone icon.</w:t>
      </w:r>
    </w:p>
    <w:p w14:paraId="597762E0" w14:textId="77777777" w:rsidR="00B302A0" w:rsidRPr="00BD0205" w:rsidRDefault="00B302A0" w:rsidP="00B302A0">
      <w:pPr>
        <w:rPr>
          <w:rFonts w:cstheme="minorHAnsi"/>
        </w:rPr>
      </w:pPr>
      <w:r w:rsidRPr="00BD0205">
        <w:rPr>
          <w:rFonts w:cstheme="minorHAnsi"/>
        </w:rPr>
        <w:t>Likewise fixes problem when Customer Contact Phone info will not stay in the correct customer file.  After adding the info and it dumps it back to a different account. This new Utility fixes notes throughout the system that are BLANK and assigns a record key.</w:t>
      </w:r>
    </w:p>
    <w:p w14:paraId="556BDBDB" w14:textId="528BD1D6" w:rsidR="007C65D8" w:rsidRDefault="00CD0633" w:rsidP="00E42DDF">
      <w:pPr>
        <w:pStyle w:val="Heading4"/>
      </w:pPr>
      <w:r>
        <w:t>FXSHPQTY</w:t>
      </w:r>
      <w:r w:rsidR="007F4CE4">
        <w:t xml:space="preserve"> –</w:t>
      </w:r>
      <w:r w:rsidR="00B302A0" w:rsidRPr="00B302A0">
        <w:t xml:space="preserve"> </w:t>
      </w:r>
      <w:r w:rsidR="00B302A0" w:rsidRPr="000D695F">
        <w:t>Updates Orders Ship Quantity</w:t>
      </w:r>
    </w:p>
    <w:p w14:paraId="07E2370B" w14:textId="77777777" w:rsidR="00B302A0" w:rsidRPr="00BD0205" w:rsidRDefault="00B302A0" w:rsidP="00B302A0">
      <w:pPr>
        <w:rPr>
          <w:rFonts w:cstheme="minorHAnsi"/>
        </w:rPr>
      </w:pPr>
      <w:r w:rsidRPr="00BD0205">
        <w:rPr>
          <w:rFonts w:cstheme="minorHAnsi"/>
        </w:rPr>
        <w:t xml:space="preserve">This utility fixed a bug when closing line items of an order.  The quantity allocated was not properly updated.   This will fix the Quantity "Allocated to Orders" for all old closed orders.  </w:t>
      </w:r>
    </w:p>
    <w:p w14:paraId="77ECA1DD" w14:textId="1976F35D" w:rsidR="00635B2C" w:rsidRDefault="00635B2C" w:rsidP="00E42DDF">
      <w:pPr>
        <w:pStyle w:val="Heading4"/>
      </w:pPr>
      <w:r>
        <w:t>FXSLSMAN – Utility to Update Estimate Commission, Order, and Invoice Lines</w:t>
      </w:r>
    </w:p>
    <w:p w14:paraId="37D237B5" w14:textId="77777777" w:rsidR="00635B2C" w:rsidRPr="00A23A9D" w:rsidRDefault="00635B2C" w:rsidP="00635B2C">
      <w:pPr>
        <w:rPr>
          <w:rFonts w:cstheme="minorHAnsi"/>
        </w:rPr>
      </w:pPr>
      <w:r w:rsidRPr="00A23A9D">
        <w:rPr>
          <w:rFonts w:cstheme="minorHAnsi"/>
        </w:rPr>
        <w:t>Run N-Y-1 and update salesmen &amp; commissions only, then run N-R-util/fxslsman.r.  Do not select update Pallet/Case as this will override the pallet and bundle that may have been manually updated during estimating.</w:t>
      </w:r>
    </w:p>
    <w:p w14:paraId="74957B9F" w14:textId="77777777" w:rsidR="001B278E" w:rsidRDefault="00635B2C" w:rsidP="00635B2C">
      <w:pPr>
        <w:rPr>
          <w:rFonts w:cstheme="minorHAnsi"/>
        </w:rPr>
      </w:pPr>
      <w:r w:rsidRPr="00A23A9D">
        <w:rPr>
          <w:rFonts w:cstheme="minorHAnsi"/>
        </w:rPr>
        <w:t xml:space="preserve">This utility fixes the commission report that is missing commission dollars.   This is a result of the order line is missing the commission percentage which is imported from the estimate commission percentage.  Many older estimates do not have the commission percentage defined for the salesman. </w:t>
      </w:r>
    </w:p>
    <w:p w14:paraId="0362F49B" w14:textId="39C2787F" w:rsidR="00635B2C" w:rsidRPr="00635B2C" w:rsidRDefault="00635B2C" w:rsidP="00635B2C">
      <w:r w:rsidRPr="00A23A9D">
        <w:rPr>
          <w:rFonts w:cstheme="minorHAnsi"/>
        </w:rPr>
        <w:t>Need utility to update every estimate with the commission percentage from the salesman matrix based on the product category.  Next, the estimate commission percentage must transfer to the orders line item as well as the invoice line item. Once this data is corrected, the commission report could be rerun and should show the correct commission dollars.</w:t>
      </w:r>
    </w:p>
    <w:p w14:paraId="090DD37A" w14:textId="1C976AE5" w:rsidR="00CD0633" w:rsidRDefault="00CD0633" w:rsidP="00E42DDF">
      <w:pPr>
        <w:pStyle w:val="Heading4"/>
      </w:pPr>
      <w:r>
        <w:t>FXTRNCS2</w:t>
      </w:r>
      <w:r w:rsidR="007F4CE4">
        <w:t xml:space="preserve"> –</w:t>
      </w:r>
      <w:r w:rsidR="00DC44D1" w:rsidRPr="00DC44D1">
        <w:t xml:space="preserve"> </w:t>
      </w:r>
      <w:r w:rsidR="00DC44D1" w:rsidRPr="00FB547C">
        <w:t>Updates RM History Cost from Purchase Order</w:t>
      </w:r>
    </w:p>
    <w:p w14:paraId="17649B25" w14:textId="5534152E" w:rsidR="00CD0633" w:rsidRDefault="003E4E06" w:rsidP="00CD0633">
      <w:r>
        <w:t>This utility program will</w:t>
      </w:r>
      <w:r w:rsidR="00513CA6">
        <w:t xml:space="preserve"> update raw material history cost from a user-selected purchase order.</w:t>
      </w:r>
    </w:p>
    <w:p w14:paraId="4A1D6EAF" w14:textId="32D48A50" w:rsidR="007D1C4A" w:rsidRDefault="007D1C4A" w:rsidP="00CD0633"/>
    <w:p w14:paraId="1ECAFC5A" w14:textId="77777777" w:rsidR="007D1C4A" w:rsidRPr="00CD0633" w:rsidRDefault="007D1C4A" w:rsidP="00CD0633"/>
    <w:p w14:paraId="15984B60" w14:textId="6CFCE3E8" w:rsidR="0066526F" w:rsidRPr="00B072E9" w:rsidRDefault="0066526F" w:rsidP="0066526F">
      <w:pPr>
        <w:pStyle w:val="Heading3"/>
      </w:pPr>
      <w:bookmarkStart w:id="295" w:name="_Toc45559674"/>
      <w:r>
        <w:t>Current Program List – Beginning with (</w:t>
      </w:r>
      <w:r w:rsidR="00136F4E">
        <w:t>G-N</w:t>
      </w:r>
      <w:r>
        <w:t>)</w:t>
      </w:r>
      <w:bookmarkEnd w:id="295"/>
    </w:p>
    <w:p w14:paraId="38411A09" w14:textId="75DE527C" w:rsidR="00CD0633" w:rsidRDefault="00CD0633" w:rsidP="00E42DDF">
      <w:pPr>
        <w:pStyle w:val="Heading4"/>
      </w:pPr>
      <w:r>
        <w:t>GLINVDI</w:t>
      </w:r>
      <w:r w:rsidR="00EF75D8">
        <w:t>F</w:t>
      </w:r>
      <w:r w:rsidR="007F4CE4">
        <w:t xml:space="preserve"> –</w:t>
      </w:r>
      <w:r w:rsidR="00DC44D1" w:rsidRPr="00DC44D1">
        <w:t xml:space="preserve"> </w:t>
      </w:r>
      <w:r w:rsidR="00DC44D1" w:rsidRPr="00FB547C">
        <w:t xml:space="preserve">Report </w:t>
      </w:r>
      <w:r w:rsidR="00617B49">
        <w:t>Shows Difference in Invoice Amount vs. Posted A</w:t>
      </w:r>
      <w:r w:rsidR="00DC44D1" w:rsidRPr="00FB547C">
        <w:t>mount</w:t>
      </w:r>
    </w:p>
    <w:p w14:paraId="21E613F3" w14:textId="30D1B3F5" w:rsidR="00CD0633" w:rsidRPr="00CD0633" w:rsidRDefault="003E4E06" w:rsidP="00CD0633">
      <w:r>
        <w:t>This utility program will</w:t>
      </w:r>
      <w:r w:rsidR="00513CA6">
        <w:t xml:space="preserve"> look through the entire system and show the user any invoices that have a different amount from their posted amounts.</w:t>
      </w:r>
    </w:p>
    <w:p w14:paraId="3490ADCD" w14:textId="7FFCB6FD" w:rsidR="00CD0633" w:rsidRDefault="00EF75D8" w:rsidP="00E42DDF">
      <w:pPr>
        <w:pStyle w:val="Heading4"/>
      </w:pPr>
      <w:r>
        <w:t>L</w:t>
      </w:r>
      <w:r w:rsidR="00CD0633">
        <w:t>DBOXIMG</w:t>
      </w:r>
      <w:r w:rsidR="007F4CE4">
        <w:t xml:space="preserve"> –</w:t>
      </w:r>
      <w:r w:rsidR="00DC44D1" w:rsidRPr="00DC44D1">
        <w:t xml:space="preserve"> </w:t>
      </w:r>
      <w:r w:rsidR="00DC44D1" w:rsidRPr="00FB547C">
        <w:t>Utility to Load Box Images</w:t>
      </w:r>
    </w:p>
    <w:p w14:paraId="6AFFA635" w14:textId="77777777" w:rsidR="00DC44D1" w:rsidRPr="00BD0205" w:rsidRDefault="00DC44D1" w:rsidP="00DC44D1">
      <w:pPr>
        <w:rPr>
          <w:rFonts w:cstheme="minorHAnsi"/>
        </w:rPr>
      </w:pPr>
      <w:r w:rsidRPr="00BD0205">
        <w:rPr>
          <w:rFonts w:cstheme="minorHAnsi"/>
        </w:rPr>
        <w:t>Util/DPboximg.r   this will download the box image from the database in which the program is run.  This will allow the user to download to any folder and disk drive a necessary.</w:t>
      </w:r>
    </w:p>
    <w:p w14:paraId="6C98344A" w14:textId="77777777" w:rsidR="00DC44D1" w:rsidRPr="00BD0205" w:rsidRDefault="00DC44D1" w:rsidP="00DC44D1">
      <w:pPr>
        <w:jc w:val="both"/>
        <w:rPr>
          <w:rFonts w:cstheme="minorHAnsi"/>
        </w:rPr>
      </w:pPr>
      <w:r w:rsidRPr="00BD0205">
        <w:rPr>
          <w:rFonts w:cstheme="minorHAnsi"/>
        </w:rPr>
        <w:t>Util/LDBoximg.r this will load the box images from any disk drive and folder that is entered on the program.</w:t>
      </w:r>
    </w:p>
    <w:p w14:paraId="2D6865D8" w14:textId="64FE1351" w:rsidR="00CD0633" w:rsidRDefault="00EF75D8" w:rsidP="00E42DDF">
      <w:pPr>
        <w:pStyle w:val="Heading4"/>
      </w:pPr>
      <w:r>
        <w:t>L</w:t>
      </w:r>
      <w:r w:rsidR="00CD0633">
        <w:t>DINKS</w:t>
      </w:r>
      <w:r w:rsidR="007F4CE4">
        <w:t xml:space="preserve"> –</w:t>
      </w:r>
      <w:r w:rsidR="00DC44D1" w:rsidRPr="00DC44D1">
        <w:t xml:space="preserve"> </w:t>
      </w:r>
      <w:r w:rsidR="00DC44D1" w:rsidRPr="00FB547C">
        <w:t>Load Inks from Inks.Dat File</w:t>
      </w:r>
    </w:p>
    <w:p w14:paraId="3CEDC9E5" w14:textId="77777777" w:rsidR="00DC44D1" w:rsidRPr="00BD0205" w:rsidRDefault="00DC44D1" w:rsidP="00DC44D1">
      <w:pPr>
        <w:rPr>
          <w:rFonts w:cstheme="minorHAnsi"/>
        </w:rPr>
      </w:pPr>
      <w:r w:rsidRPr="00BD0205">
        <w:rPr>
          <w:rFonts w:cstheme="minorHAnsi"/>
        </w:rPr>
        <w:t>Load and Dump Inks - Utility to dump inks from Advantzware to a file.  Once dumped, the inks may be loaded into a client’s database via the Load utility.</w:t>
      </w:r>
    </w:p>
    <w:p w14:paraId="1917D72E" w14:textId="3567F470" w:rsidR="00CD0633" w:rsidRDefault="00EF75D8" w:rsidP="00E42DDF">
      <w:pPr>
        <w:pStyle w:val="Heading4"/>
      </w:pPr>
      <w:r>
        <w:t>L</w:t>
      </w:r>
      <w:r w:rsidR="00CD0633">
        <w:t>DSTYLE</w:t>
      </w:r>
      <w:r w:rsidR="007F4CE4">
        <w:t xml:space="preserve"> –</w:t>
      </w:r>
      <w:r w:rsidR="00DC44D1" w:rsidRPr="00DC44D1">
        <w:t xml:space="preserve"> </w:t>
      </w:r>
      <w:r w:rsidR="00DC44D1" w:rsidRPr="00FB547C">
        <w:t>Load Styles from Style.Dat File</w:t>
      </w:r>
    </w:p>
    <w:p w14:paraId="00C93DA3" w14:textId="3DEE0FFE" w:rsidR="00CD0633" w:rsidRPr="00CD0633" w:rsidRDefault="003E4E06" w:rsidP="00CD0633">
      <w:r>
        <w:t>This utility program will</w:t>
      </w:r>
      <w:r w:rsidR="00513CA6">
        <w:t xml:space="preserve"> dump styles from Advantzware to a file. Once dumped, the styles may be loaded into a client’s database via the Load Utility.</w:t>
      </w:r>
    </w:p>
    <w:p w14:paraId="0F3AF55D" w14:textId="129AFFA9" w:rsidR="00CD0633" w:rsidRDefault="00CD0633" w:rsidP="00E42DDF">
      <w:pPr>
        <w:pStyle w:val="Heading4"/>
      </w:pPr>
      <w:r>
        <w:t>ITEMREC</w:t>
      </w:r>
      <w:r w:rsidR="007F4CE4">
        <w:t xml:space="preserve"> –</w:t>
      </w:r>
      <w:r w:rsidR="00DC44D1" w:rsidRPr="00DC44D1">
        <w:t xml:space="preserve"> </w:t>
      </w:r>
      <w:r w:rsidR="00DC44D1" w:rsidRPr="00FB547C">
        <w:t xml:space="preserve">To fix Raw Goods Icon </w:t>
      </w:r>
      <w:r w:rsidR="00617B49">
        <w:t>E</w:t>
      </w:r>
      <w:r w:rsidR="00DC44D1" w:rsidRPr="00FB547C">
        <w:t xml:space="preserve">rror No FG </w:t>
      </w:r>
      <w:r w:rsidR="00617B49">
        <w:t>Item Ex</w:t>
      </w:r>
      <w:r w:rsidR="00DC44D1" w:rsidRPr="00FB547C">
        <w:t>ists</w:t>
      </w:r>
    </w:p>
    <w:p w14:paraId="58312DD1" w14:textId="77777777" w:rsidR="00DC44D1" w:rsidRPr="00BD0205" w:rsidRDefault="00DC44D1" w:rsidP="00DC44D1">
      <w:pPr>
        <w:rPr>
          <w:rFonts w:cstheme="minorHAnsi"/>
        </w:rPr>
      </w:pPr>
      <w:r w:rsidRPr="00BD0205">
        <w:rPr>
          <w:rFonts w:cstheme="minorHAnsi"/>
        </w:rPr>
        <w:t>This utility will correct the raw material error that seems to search for FG item Spec Code.</w:t>
      </w:r>
    </w:p>
    <w:p w14:paraId="63E3B112" w14:textId="4EE2708D" w:rsidR="00CD0633" w:rsidRDefault="00CD0633" w:rsidP="00E42DDF">
      <w:pPr>
        <w:pStyle w:val="Heading4"/>
      </w:pPr>
      <w:r>
        <w:t>LOADMOD1</w:t>
      </w:r>
      <w:r w:rsidR="007F4CE4">
        <w:t xml:space="preserve"> –</w:t>
      </w:r>
      <w:r w:rsidR="00DC44D1" w:rsidRPr="00DC44D1">
        <w:t xml:space="preserve"> </w:t>
      </w:r>
      <w:r w:rsidR="00DC44D1" w:rsidRPr="00FB547C">
        <w:t>Load Module Records</w:t>
      </w:r>
    </w:p>
    <w:p w14:paraId="43A1ED9E" w14:textId="17562183" w:rsidR="00513CA6" w:rsidRPr="00CD0633" w:rsidRDefault="00513CA6" w:rsidP="00513CA6">
      <w:r>
        <w:t>This utility program will dump module records from Advantzware to a file. Once dumped, the records may be loaded into a client’s database via the Load Utility.</w:t>
      </w:r>
    </w:p>
    <w:p w14:paraId="310CF9E6" w14:textId="0AADD17F" w:rsidR="00CD0633" w:rsidRDefault="00CD0633" w:rsidP="00E42DDF">
      <w:pPr>
        <w:pStyle w:val="Heading4"/>
      </w:pPr>
      <w:r>
        <w:t>LOADPREP</w:t>
      </w:r>
      <w:r w:rsidR="007F4CE4">
        <w:t xml:space="preserve"> –</w:t>
      </w:r>
      <w:r w:rsidR="00DC44D1" w:rsidRPr="00DC44D1">
        <w:t xml:space="preserve"> </w:t>
      </w:r>
      <w:r w:rsidR="00DC44D1" w:rsidRPr="00FB547C">
        <w:t xml:space="preserve">Load Prep / Die </w:t>
      </w:r>
      <w:r w:rsidR="00617B49">
        <w:t>File</w:t>
      </w:r>
      <w:r w:rsidR="00DC44D1" w:rsidRPr="00FB547C">
        <w:t xml:space="preserve"> from Estimate Spec Information</w:t>
      </w:r>
    </w:p>
    <w:p w14:paraId="1E3D281B" w14:textId="77777777" w:rsidR="001D5098" w:rsidRDefault="00DC44D1" w:rsidP="00513CA6">
      <w:pPr>
        <w:rPr>
          <w:rFonts w:cstheme="minorHAnsi"/>
        </w:rPr>
      </w:pPr>
      <w:r w:rsidRPr="00BD0205">
        <w:rPr>
          <w:rFonts w:cstheme="minorHAnsi"/>
        </w:rPr>
        <w:t>Load Prep Codes - UTIL/LoadPrep.r   Utility to create PREP codes via Estimates</w:t>
      </w:r>
      <w:r w:rsidR="001D5098">
        <w:rPr>
          <w:rFonts w:cstheme="minorHAnsi"/>
        </w:rPr>
        <w:t xml:space="preserve"> </w:t>
      </w:r>
      <w:r w:rsidRPr="00BD0205">
        <w:rPr>
          <w:rFonts w:cstheme="minorHAnsi"/>
        </w:rPr>
        <w:t xml:space="preserve">Utility will search each item for each estimate and transfer the Die# and Plate# to the prep file including the estimate #, style, die# or Plate #, customer code, box length, width, depth, etc.  </w:t>
      </w:r>
    </w:p>
    <w:p w14:paraId="2109EEFF" w14:textId="68479C1E" w:rsidR="00DC44D1" w:rsidRPr="00BD0205" w:rsidRDefault="00DC44D1" w:rsidP="00513CA6">
      <w:pPr>
        <w:rPr>
          <w:rFonts w:cstheme="minorHAnsi"/>
        </w:rPr>
      </w:pPr>
      <w:r w:rsidRPr="00BD0205">
        <w:rPr>
          <w:rFonts w:cstheme="minorHAnsi"/>
        </w:rPr>
        <w:t>The last date modified on the estimate or the last ordered date from the order number on the estimate, whichever is more current will become the DATE LAST USED in the Prep file.</w:t>
      </w:r>
      <w:r w:rsidRPr="00BD0205">
        <w:rPr>
          <w:rFonts w:cstheme="minorHAnsi"/>
        </w:rPr>
        <w:br/>
        <w:t>Make Material Type D default description = Cutting Die</w:t>
      </w:r>
    </w:p>
    <w:p w14:paraId="15226669" w14:textId="77777777" w:rsidR="00DC44D1" w:rsidRPr="00BD0205" w:rsidRDefault="00DC44D1" w:rsidP="00DC44D1">
      <w:pPr>
        <w:numPr>
          <w:ilvl w:val="0"/>
          <w:numId w:val="6"/>
        </w:numPr>
        <w:spacing w:after="0" w:line="240" w:lineRule="auto"/>
        <w:jc w:val="both"/>
        <w:rPr>
          <w:rFonts w:cstheme="minorHAnsi"/>
        </w:rPr>
      </w:pPr>
      <w:r w:rsidRPr="00BD0205">
        <w:rPr>
          <w:rFonts w:cstheme="minorHAnsi"/>
        </w:rPr>
        <w:t>Make Material Type P default description = Printing Plate</w:t>
      </w:r>
    </w:p>
    <w:p w14:paraId="63BF7F57" w14:textId="77777777" w:rsidR="00DC44D1" w:rsidRPr="00BD0205" w:rsidRDefault="00DC44D1" w:rsidP="00DC44D1">
      <w:pPr>
        <w:numPr>
          <w:ilvl w:val="0"/>
          <w:numId w:val="6"/>
        </w:numPr>
        <w:spacing w:after="0" w:line="240" w:lineRule="auto"/>
        <w:jc w:val="both"/>
        <w:rPr>
          <w:rFonts w:cstheme="minorHAnsi"/>
        </w:rPr>
      </w:pPr>
      <w:r w:rsidRPr="00BD0205">
        <w:rPr>
          <w:rFonts w:cstheme="minorHAnsi"/>
        </w:rPr>
        <w:t>Default Cost Type to MIS</w:t>
      </w:r>
    </w:p>
    <w:p w14:paraId="44852B76" w14:textId="77777777" w:rsidR="00DC44D1" w:rsidRPr="00BD0205" w:rsidRDefault="00DC44D1" w:rsidP="00DC44D1">
      <w:pPr>
        <w:numPr>
          <w:ilvl w:val="0"/>
          <w:numId w:val="6"/>
        </w:numPr>
        <w:spacing w:after="0" w:line="240" w:lineRule="auto"/>
        <w:jc w:val="both"/>
        <w:rPr>
          <w:rFonts w:cstheme="minorHAnsi"/>
        </w:rPr>
      </w:pPr>
      <w:r w:rsidRPr="00BD0205">
        <w:rPr>
          <w:rFonts w:cstheme="minorHAnsi"/>
        </w:rPr>
        <w:t>Default UOM to EA</w:t>
      </w:r>
    </w:p>
    <w:p w14:paraId="43E11533" w14:textId="77777777" w:rsidR="00DC44D1" w:rsidRPr="00BD0205" w:rsidRDefault="00DC44D1" w:rsidP="00DC44D1">
      <w:pPr>
        <w:numPr>
          <w:ilvl w:val="0"/>
          <w:numId w:val="6"/>
        </w:numPr>
        <w:spacing w:after="0" w:line="240" w:lineRule="auto"/>
        <w:jc w:val="both"/>
        <w:rPr>
          <w:rFonts w:cstheme="minorHAnsi"/>
        </w:rPr>
      </w:pPr>
      <w:r w:rsidRPr="00BD0205">
        <w:rPr>
          <w:rFonts w:cstheme="minorHAnsi"/>
        </w:rPr>
        <w:t>Default the 2nd Owner to the customer code as 0% ownership</w:t>
      </w:r>
    </w:p>
    <w:p w14:paraId="2CF71C5F" w14:textId="77777777" w:rsidR="00DC44D1" w:rsidRPr="00BD0205" w:rsidRDefault="00DC44D1" w:rsidP="00DC44D1">
      <w:pPr>
        <w:numPr>
          <w:ilvl w:val="0"/>
          <w:numId w:val="6"/>
        </w:numPr>
        <w:spacing w:after="0" w:line="240" w:lineRule="auto"/>
        <w:jc w:val="both"/>
        <w:rPr>
          <w:rFonts w:cstheme="minorHAnsi"/>
        </w:rPr>
      </w:pPr>
      <w:r w:rsidRPr="00BD0205">
        <w:rPr>
          <w:rFonts w:cstheme="minorHAnsi"/>
        </w:rPr>
        <w:t>Die Width and Die Length should import.</w:t>
      </w:r>
    </w:p>
    <w:p w14:paraId="59DBB7C8" w14:textId="479777C6" w:rsidR="00CD0633" w:rsidRDefault="00CD0633" w:rsidP="00E42DDF">
      <w:pPr>
        <w:pStyle w:val="Heading4"/>
      </w:pPr>
      <w:r>
        <w:t>LOADTAG</w:t>
      </w:r>
      <w:r w:rsidR="007F4CE4">
        <w:t xml:space="preserve"> –</w:t>
      </w:r>
      <w:r w:rsidR="00DC44D1" w:rsidRPr="00DC44D1">
        <w:t xml:space="preserve"> </w:t>
      </w:r>
      <w:r w:rsidR="00DC44D1" w:rsidRPr="00FB547C">
        <w:t xml:space="preserve">Load </w:t>
      </w:r>
      <w:r w:rsidR="00617B49">
        <w:t xml:space="preserve">Tag Update </w:t>
      </w:r>
      <w:r w:rsidR="00DC44D1" w:rsidRPr="00FB547C">
        <w:t>Job Number on FG transactions</w:t>
      </w:r>
    </w:p>
    <w:p w14:paraId="5664E6CF" w14:textId="5E006B82" w:rsidR="00CD0633" w:rsidRPr="00CD0633" w:rsidRDefault="003E4E06" w:rsidP="00CD0633">
      <w:r>
        <w:t>This utility program will</w:t>
      </w:r>
      <w:r w:rsidR="00B8693D">
        <w:t xml:space="preserve"> update job numbers on load tags for user-selected Finished Good transactions.</w:t>
      </w:r>
    </w:p>
    <w:p w14:paraId="5D265B95" w14:textId="71769FDC" w:rsidR="00CD0633" w:rsidRDefault="00CD0633" w:rsidP="00E42DDF">
      <w:pPr>
        <w:pStyle w:val="Heading4"/>
      </w:pPr>
      <w:r>
        <w:t>MODULE</w:t>
      </w:r>
      <w:r w:rsidR="007F4CE4">
        <w:t xml:space="preserve"> –</w:t>
      </w:r>
      <w:r w:rsidR="00DC44D1" w:rsidRPr="00DC44D1">
        <w:t xml:space="preserve"> </w:t>
      </w:r>
      <w:r w:rsidR="00DC44D1" w:rsidRPr="00FB547C">
        <w:t>Menus for Add-ons per Module</w:t>
      </w:r>
    </w:p>
    <w:p w14:paraId="3BA8323D" w14:textId="55E7BAED" w:rsidR="00CD0633" w:rsidRPr="00CD0633" w:rsidRDefault="003E4E06" w:rsidP="00CD0633">
      <w:r>
        <w:t>This utility program will</w:t>
      </w:r>
      <w:r w:rsidR="00B8693D">
        <w:t xml:space="preserve"> all the user to define menus for add-on modules.</w:t>
      </w:r>
    </w:p>
    <w:p w14:paraId="23943A7F" w14:textId="1C52C988" w:rsidR="00CD0633" w:rsidRDefault="00CD0633" w:rsidP="00E42DDF">
      <w:pPr>
        <w:pStyle w:val="Heading4"/>
      </w:pPr>
      <w:r>
        <w:t>MKFGINKS</w:t>
      </w:r>
      <w:r w:rsidR="007F4CE4">
        <w:t xml:space="preserve"> –</w:t>
      </w:r>
      <w:r w:rsidR="00DC44D1" w:rsidRPr="00DC44D1">
        <w:t xml:space="preserve"> </w:t>
      </w:r>
      <w:r w:rsidR="00DC44D1" w:rsidRPr="00FB547C">
        <w:t xml:space="preserve">Ink Colors </w:t>
      </w:r>
      <w:r w:rsidR="00617B49">
        <w:t>C</w:t>
      </w:r>
      <w:r w:rsidR="00DC44D1" w:rsidRPr="00FB547C">
        <w:t>opied from Last Estimate to FG Item Colors</w:t>
      </w:r>
    </w:p>
    <w:p w14:paraId="48C52D2A" w14:textId="77777777" w:rsidR="00DC44D1" w:rsidRPr="00BD0205" w:rsidRDefault="00DC44D1" w:rsidP="00DC44D1">
      <w:pPr>
        <w:rPr>
          <w:rFonts w:cstheme="minorHAnsi"/>
        </w:rPr>
      </w:pPr>
      <w:r w:rsidRPr="00BD0205">
        <w:rPr>
          <w:rFonts w:cstheme="minorHAnsi"/>
        </w:rPr>
        <w:t>Util/mkfginks.r Task # 08040506 - Utility to copy ink colors from the last estimate created for each ink type and download the inks into the finished goods COLOR folder.  This will copy each unique ink type.</w:t>
      </w:r>
    </w:p>
    <w:p w14:paraId="0894EC09" w14:textId="65AC282A" w:rsidR="00CD0633" w:rsidRDefault="00CD0633" w:rsidP="00E42DDF">
      <w:pPr>
        <w:pStyle w:val="Heading4"/>
      </w:pPr>
      <w:r>
        <w:t>MOVEEST</w:t>
      </w:r>
      <w:r w:rsidR="007F4CE4">
        <w:t xml:space="preserve"> –</w:t>
      </w:r>
      <w:r w:rsidR="00DC44D1" w:rsidRPr="00DC44D1">
        <w:t xml:space="preserve"> </w:t>
      </w:r>
      <w:r w:rsidR="00DC44D1" w:rsidRPr="00FB547C">
        <w:t>Move Estimate Files</w:t>
      </w:r>
    </w:p>
    <w:p w14:paraId="271200F1" w14:textId="54B6DA7B" w:rsidR="00CD0633" w:rsidRPr="00CD0633" w:rsidRDefault="003E4E06" w:rsidP="00CD0633">
      <w:r>
        <w:t>This utility program will</w:t>
      </w:r>
      <w:r w:rsidR="00B8693D">
        <w:t xml:space="preserve"> move user-selected estimate files to a new user-defined location.</w:t>
      </w:r>
    </w:p>
    <w:p w14:paraId="43FF66A7" w14:textId="0332AADC" w:rsidR="00EF75D8" w:rsidRDefault="00EF75D8" w:rsidP="00E42DDF">
      <w:pPr>
        <w:pStyle w:val="Heading4"/>
      </w:pPr>
      <w:r>
        <w:t>MEWIR12 – IR12 New Version</w:t>
      </w:r>
    </w:p>
    <w:p w14:paraId="49D17617" w14:textId="14B3F984" w:rsidR="00EF75D8" w:rsidRDefault="003E4E06" w:rsidP="00EF75D8">
      <w:r>
        <w:t>This utility program will</w:t>
      </w:r>
      <w:r w:rsidR="00B8693D">
        <w:t xml:space="preserve"> update any </w:t>
      </w:r>
      <w:r w:rsidR="00B8693D" w:rsidRPr="00B8693D">
        <w:rPr>
          <w:b/>
          <w:bCs/>
          <w:i/>
          <w:iCs/>
          <w:u w:val="single"/>
        </w:rPr>
        <w:t>“I”-“R”-“@”</w:t>
      </w:r>
      <w:r w:rsidR="00B8693D">
        <w:t xml:space="preserve"> files to their newest system versions quickly.</w:t>
      </w:r>
    </w:p>
    <w:p w14:paraId="57780722" w14:textId="7957CB2F" w:rsidR="007D1C4A" w:rsidRDefault="007D1C4A" w:rsidP="00EF75D8"/>
    <w:p w14:paraId="381AC34F" w14:textId="13135810" w:rsidR="007D1C4A" w:rsidRDefault="007D1C4A" w:rsidP="00EF75D8"/>
    <w:p w14:paraId="6826267E" w14:textId="77777777" w:rsidR="007D1C4A" w:rsidRPr="00EF75D8" w:rsidRDefault="007D1C4A" w:rsidP="00EF75D8"/>
    <w:p w14:paraId="7A3795F7" w14:textId="20832A42" w:rsidR="00136F4E" w:rsidRPr="00B072E9" w:rsidRDefault="00136F4E" w:rsidP="00136F4E">
      <w:pPr>
        <w:pStyle w:val="Heading3"/>
      </w:pPr>
      <w:bookmarkStart w:id="296" w:name="_Toc45559675"/>
      <w:r>
        <w:t>Current Program List – Beginning with (O-R)</w:t>
      </w:r>
      <w:bookmarkEnd w:id="296"/>
    </w:p>
    <w:p w14:paraId="54786B75" w14:textId="7229ADDA" w:rsidR="00CD0633" w:rsidRDefault="00CD0633" w:rsidP="00E42DDF">
      <w:pPr>
        <w:pStyle w:val="Heading4"/>
      </w:pPr>
      <w:r>
        <w:t>OEPOSTGL</w:t>
      </w:r>
      <w:r w:rsidR="007F4CE4">
        <w:t xml:space="preserve"> –</w:t>
      </w:r>
      <w:r w:rsidR="00DC44D1" w:rsidRPr="00DC44D1">
        <w:t xml:space="preserve"> </w:t>
      </w:r>
      <w:r w:rsidR="00DC44D1" w:rsidRPr="00FB547C">
        <w:t>Post OE Invoices to G/L</w:t>
      </w:r>
    </w:p>
    <w:p w14:paraId="3339A698" w14:textId="24512CA9" w:rsidR="00CD0633" w:rsidRPr="00CD0633" w:rsidRDefault="003E4E06" w:rsidP="00CD0633">
      <w:r>
        <w:t>This utility program will</w:t>
      </w:r>
      <w:r w:rsidR="00B8693D">
        <w:t xml:space="preserve"> post user-selected order entry invoices to the General Ledger system.</w:t>
      </w:r>
    </w:p>
    <w:p w14:paraId="4B45D5C1" w14:textId="39E42CF6" w:rsidR="00CD0633" w:rsidRDefault="00CD0633" w:rsidP="00E42DDF">
      <w:pPr>
        <w:pStyle w:val="Heading4"/>
      </w:pPr>
      <w:r>
        <w:t>OHSHIPED</w:t>
      </w:r>
      <w:r w:rsidR="007F4CE4">
        <w:t xml:space="preserve"> –</w:t>
      </w:r>
      <w:r w:rsidR="00DC44D1" w:rsidRPr="00DC44D1">
        <w:t xml:space="preserve"> </w:t>
      </w:r>
      <w:r w:rsidR="00DC44D1" w:rsidRPr="00FB547C">
        <w:t>Show FG Tag Numbers Shipped and Also On</w:t>
      </w:r>
      <w:r w:rsidR="001B278E">
        <w:t>-</w:t>
      </w:r>
      <w:r w:rsidR="00DC44D1" w:rsidRPr="00FB547C">
        <w:t>Hand Qty</w:t>
      </w:r>
    </w:p>
    <w:p w14:paraId="5E565D5E" w14:textId="019DA1E7" w:rsidR="00DC44D1" w:rsidRPr="00BD0205" w:rsidRDefault="00DC44D1" w:rsidP="00DC44D1">
      <w:pPr>
        <w:rPr>
          <w:rFonts w:cstheme="minorHAnsi"/>
        </w:rPr>
      </w:pPr>
      <w:r w:rsidRPr="00BD0205">
        <w:rPr>
          <w:rFonts w:cstheme="minorHAnsi"/>
        </w:rPr>
        <w:t xml:space="preserve">Show Shipped Tags with Quantity on Hand – Task # 098150515 Add Utility to show all FG items / Tag # that have an </w:t>
      </w:r>
      <w:r w:rsidR="001B278E" w:rsidRPr="00BD0205">
        <w:rPr>
          <w:rFonts w:cstheme="minorHAnsi"/>
        </w:rPr>
        <w:t>On-Hand</w:t>
      </w:r>
      <w:r w:rsidRPr="00BD0205">
        <w:rPr>
          <w:rFonts w:cstheme="minorHAnsi"/>
        </w:rPr>
        <w:t xml:space="preserve"> balance, but also have a quantity that has been shipped.    There should no items in the category except for bugs via </w:t>
      </w:r>
      <w:r w:rsidR="001B278E" w:rsidRPr="00BD0205">
        <w:rPr>
          <w:rFonts w:cstheme="minorHAnsi"/>
        </w:rPr>
        <w:t>sharpshooter</w:t>
      </w:r>
      <w:r w:rsidRPr="00BD0205">
        <w:rPr>
          <w:rFonts w:cstheme="minorHAnsi"/>
        </w:rPr>
        <w:t xml:space="preserve">.  Since Century does not ship partial pallets, the inventory on hand should have no shipment.   </w:t>
      </w:r>
    </w:p>
    <w:p w14:paraId="72D61B18" w14:textId="43F5D5BF" w:rsidR="00B02067" w:rsidRPr="00F42CF3" w:rsidRDefault="00DC44D1" w:rsidP="001B278E">
      <w:pPr>
        <w:jc w:val="both"/>
        <w:rPr>
          <w:rFonts w:cstheme="minorHAnsi"/>
        </w:rPr>
      </w:pPr>
      <w:r w:rsidRPr="00BD0205">
        <w:rPr>
          <w:rFonts w:cstheme="minorHAnsi"/>
        </w:rPr>
        <w:t xml:space="preserve">Since Most Tags are shipped complete, items with an </w:t>
      </w:r>
      <w:r w:rsidR="001B278E" w:rsidRPr="00BD0205">
        <w:rPr>
          <w:rFonts w:cstheme="minorHAnsi"/>
        </w:rPr>
        <w:t>On-Hand</w:t>
      </w:r>
      <w:r w:rsidRPr="00BD0205">
        <w:rPr>
          <w:rFonts w:cstheme="minorHAnsi"/>
        </w:rPr>
        <w:t xml:space="preserve"> Balance need to be adjusted.</w:t>
      </w:r>
      <w:r w:rsidR="001B278E">
        <w:rPr>
          <w:rFonts w:cstheme="minorHAnsi"/>
        </w:rPr>
        <w:t xml:space="preserve"> </w:t>
      </w:r>
      <w:r w:rsidR="00B02067" w:rsidRPr="00F42CF3">
        <w:rPr>
          <w:rFonts w:cstheme="minorHAnsi"/>
        </w:rPr>
        <w:t xml:space="preserve">The parameter called OESHIP will allow shipping components of unassembled sets separately from the finished goods set item.   </w:t>
      </w:r>
    </w:p>
    <w:p w14:paraId="45F46FF3" w14:textId="29238116" w:rsidR="00B02067" w:rsidRPr="00F42CF3" w:rsidRDefault="00B02067" w:rsidP="00B02067">
      <w:pPr>
        <w:rPr>
          <w:rFonts w:cstheme="minorHAnsi"/>
        </w:rPr>
      </w:pPr>
      <w:r w:rsidRPr="00F42CF3">
        <w:rPr>
          <w:rFonts w:cstheme="minorHAnsi"/>
        </w:rPr>
        <w:t xml:space="preserve"> To activate, change the </w:t>
      </w:r>
      <w:r w:rsidR="001B278E" w:rsidRPr="001B278E">
        <w:rPr>
          <w:rFonts w:cstheme="minorHAnsi"/>
          <w:b/>
          <w:bCs/>
          <w:i/>
          <w:iCs/>
          <w:u w:val="single"/>
        </w:rPr>
        <w:t>“</w:t>
      </w:r>
      <w:r w:rsidRPr="001B278E">
        <w:rPr>
          <w:rFonts w:cstheme="minorHAnsi"/>
          <w:b/>
          <w:bCs/>
          <w:i/>
          <w:iCs/>
          <w:u w:val="single"/>
        </w:rPr>
        <w:t>N</w:t>
      </w:r>
      <w:r w:rsidR="001B278E" w:rsidRPr="001B278E">
        <w:rPr>
          <w:rFonts w:cstheme="minorHAnsi"/>
          <w:b/>
          <w:bCs/>
          <w:i/>
          <w:iCs/>
          <w:u w:val="single"/>
        </w:rPr>
        <w:t>”</w:t>
      </w:r>
      <w:r w:rsidRPr="001B278E">
        <w:rPr>
          <w:rFonts w:cstheme="minorHAnsi"/>
          <w:b/>
          <w:bCs/>
          <w:i/>
          <w:iCs/>
          <w:u w:val="single"/>
        </w:rPr>
        <w:t>-</w:t>
      </w:r>
      <w:r w:rsidR="001B278E" w:rsidRPr="001B278E">
        <w:rPr>
          <w:rFonts w:cstheme="minorHAnsi"/>
          <w:b/>
          <w:bCs/>
          <w:i/>
          <w:iCs/>
          <w:u w:val="single"/>
        </w:rPr>
        <w:t>“</w:t>
      </w:r>
      <w:r w:rsidRPr="001B278E">
        <w:rPr>
          <w:rFonts w:cstheme="minorHAnsi"/>
          <w:b/>
          <w:bCs/>
          <w:i/>
          <w:iCs/>
          <w:u w:val="single"/>
        </w:rPr>
        <w:t>K</w:t>
      </w:r>
      <w:r w:rsidR="001B278E" w:rsidRPr="001B278E">
        <w:rPr>
          <w:rFonts w:cstheme="minorHAnsi"/>
          <w:b/>
          <w:bCs/>
          <w:i/>
          <w:iCs/>
          <w:u w:val="single"/>
        </w:rPr>
        <w:t>”</w:t>
      </w:r>
      <w:r w:rsidRPr="001B278E">
        <w:rPr>
          <w:rFonts w:cstheme="minorHAnsi"/>
          <w:b/>
          <w:bCs/>
          <w:i/>
          <w:iCs/>
          <w:u w:val="single"/>
        </w:rPr>
        <w:t>-</w:t>
      </w:r>
      <w:r w:rsidR="001B278E" w:rsidRPr="001B278E">
        <w:rPr>
          <w:rFonts w:cstheme="minorHAnsi"/>
          <w:b/>
          <w:bCs/>
          <w:i/>
          <w:iCs/>
          <w:u w:val="single"/>
        </w:rPr>
        <w:t>“</w:t>
      </w:r>
      <w:r w:rsidRPr="001B278E">
        <w:rPr>
          <w:rFonts w:cstheme="minorHAnsi"/>
          <w:b/>
          <w:bCs/>
          <w:i/>
          <w:iCs/>
          <w:u w:val="single"/>
        </w:rPr>
        <w:t>1</w:t>
      </w:r>
      <w:r w:rsidR="001B278E" w:rsidRPr="001B278E">
        <w:rPr>
          <w:rFonts w:cstheme="minorHAnsi"/>
          <w:b/>
          <w:bCs/>
          <w:i/>
          <w:iCs/>
          <w:u w:val="single"/>
        </w:rPr>
        <w:t>”</w:t>
      </w:r>
      <w:r w:rsidRPr="00F42CF3">
        <w:rPr>
          <w:rFonts w:cstheme="minorHAnsi"/>
        </w:rPr>
        <w:t xml:space="preserve"> OESHIP logical value to YES.  When creating a set estimate, the SET Button must check the unassembled field.   When adding an order for this estimate, the set item as well as all the components will transfer to the order entry screen.   The sets quantity on the order will be multiplied by the quantity per set for each component to show the components order and release quantity.  Set parts will be released just as any other item is normally released and shipped.</w:t>
      </w:r>
    </w:p>
    <w:p w14:paraId="72BC3823" w14:textId="77777777" w:rsidR="001B278E" w:rsidRDefault="00B02067" w:rsidP="00B02067">
      <w:pPr>
        <w:rPr>
          <w:rFonts w:cstheme="minorHAnsi"/>
        </w:rPr>
      </w:pPr>
      <w:r w:rsidRPr="00F42CF3">
        <w:rPr>
          <w:rFonts w:cstheme="minorHAnsi"/>
        </w:rPr>
        <w:t xml:space="preserve"> Each item may be released and shipped separately with the exact quantity that was produced.   Over runs and under runs can now be shipped for each component.   When the last component is shipped to complete the set, the SET Finished Goods Items will be automatically transferred to the invoice for the Set quantity that may be invoiced.   </w:t>
      </w:r>
    </w:p>
    <w:p w14:paraId="2D9CC8F5" w14:textId="5C423370" w:rsidR="00B02067" w:rsidRPr="00BD0205" w:rsidRDefault="00B02067" w:rsidP="00B02067">
      <w:pPr>
        <w:rPr>
          <w:rFonts w:cstheme="minorHAnsi"/>
        </w:rPr>
      </w:pPr>
      <w:r w:rsidRPr="00F42CF3">
        <w:rPr>
          <w:rFonts w:cstheme="minorHAnsi"/>
        </w:rPr>
        <w:t xml:space="preserve">The bill of lading post program will determine the component with the smallest quantity shipped per the QTY/SET ratio to determine how many sets should be </w:t>
      </w:r>
      <w:r w:rsidR="001B278E">
        <w:rPr>
          <w:rFonts w:cstheme="minorHAnsi"/>
        </w:rPr>
        <w:t>i</w:t>
      </w:r>
      <w:r w:rsidRPr="00F42CF3">
        <w:rPr>
          <w:rFonts w:cstheme="minorHAnsi"/>
        </w:rPr>
        <w:t>nvoiced. Every bill of lading posted for all components will create an invoice with a Zero Invoice Qty as well as the ship quantity.</w:t>
      </w:r>
    </w:p>
    <w:p w14:paraId="512619FD" w14:textId="695C626A" w:rsidR="00CD0633" w:rsidRDefault="00CD0633" w:rsidP="00E42DDF">
      <w:pPr>
        <w:pStyle w:val="Heading4"/>
      </w:pPr>
      <w:r>
        <w:t>PALLETISSUES</w:t>
      </w:r>
      <w:r w:rsidR="007F4CE4">
        <w:t xml:space="preserve"> –</w:t>
      </w:r>
      <w:r w:rsidR="00DC44D1" w:rsidRPr="00DC44D1">
        <w:t xml:space="preserve"> </w:t>
      </w:r>
      <w:r w:rsidR="00DC44D1" w:rsidRPr="00FB547C">
        <w:t xml:space="preserve">Update the </w:t>
      </w:r>
      <w:r w:rsidR="00617B49">
        <w:t>N</w:t>
      </w:r>
      <w:r w:rsidR="00DC44D1" w:rsidRPr="00FB547C">
        <w:t xml:space="preserve">umber of </w:t>
      </w:r>
      <w:r w:rsidR="00617B49">
        <w:t>P</w:t>
      </w:r>
      <w:r w:rsidR="00DC44D1" w:rsidRPr="00FB547C">
        <w:t>allets</w:t>
      </w:r>
    </w:p>
    <w:p w14:paraId="12B9319D" w14:textId="3B98BD6C" w:rsidR="00CD0633" w:rsidRPr="00CD0633" w:rsidRDefault="003E4E06" w:rsidP="00CD0633">
      <w:r>
        <w:t>This utility program will</w:t>
      </w:r>
      <w:r w:rsidR="00B8693D">
        <w:t xml:space="preserve"> update the</w:t>
      </w:r>
      <w:r w:rsidR="00B8693D" w:rsidRPr="00B8693D">
        <w:t xml:space="preserve"> </w:t>
      </w:r>
      <w:r w:rsidR="00B8693D">
        <w:t>user-selected number of pallets.</w:t>
      </w:r>
    </w:p>
    <w:p w14:paraId="3DBFE6B0" w14:textId="29CF14CA" w:rsidR="00CD0633" w:rsidRDefault="00CD0633" w:rsidP="00E42DDF">
      <w:pPr>
        <w:pStyle w:val="Heading4"/>
      </w:pPr>
      <w:r>
        <w:t>PORECCST</w:t>
      </w:r>
      <w:r w:rsidR="007F4CE4">
        <w:t xml:space="preserve"> –</w:t>
      </w:r>
      <w:r w:rsidR="00DC44D1" w:rsidRPr="00DC44D1">
        <w:t xml:space="preserve"> </w:t>
      </w:r>
      <w:r w:rsidR="00DC44D1" w:rsidRPr="00FB547C">
        <w:t xml:space="preserve">Utility to </w:t>
      </w:r>
      <w:r w:rsidR="00617B49">
        <w:t>Fix I</w:t>
      </w:r>
      <w:r w:rsidR="00DC44D1" w:rsidRPr="00FB547C">
        <w:t>nvalid Raw Material Costs (Task 12270406)</w:t>
      </w:r>
    </w:p>
    <w:p w14:paraId="1409D357" w14:textId="78DF7340" w:rsidR="00CD0633" w:rsidRPr="00CD0633" w:rsidRDefault="003E4E06" w:rsidP="00CD0633">
      <w:r>
        <w:t>This utility program will</w:t>
      </w:r>
      <w:r w:rsidR="00B8693D">
        <w:t xml:space="preserve"> allow the user to fix any invalid raw material costs within the system.</w:t>
      </w:r>
    </w:p>
    <w:p w14:paraId="57FD711F" w14:textId="188D355E" w:rsidR="00CD0633" w:rsidRDefault="00CD0633" w:rsidP="00E42DDF">
      <w:pPr>
        <w:pStyle w:val="Heading4"/>
      </w:pPr>
      <w:r>
        <w:t>PRODCODE</w:t>
      </w:r>
      <w:r w:rsidR="007F4CE4">
        <w:t xml:space="preserve"> –</w:t>
      </w:r>
      <w:r w:rsidR="00DC44D1" w:rsidRPr="00DC44D1">
        <w:t xml:space="preserve"> </w:t>
      </w:r>
      <w:r w:rsidR="00DC44D1" w:rsidRPr="00FB547C">
        <w:t>Update the Items Production Code as New / Repeat</w:t>
      </w:r>
    </w:p>
    <w:p w14:paraId="72102E1D" w14:textId="77777777" w:rsidR="00DC44D1" w:rsidRPr="00BD0205" w:rsidRDefault="00DC44D1" w:rsidP="00DC44D1">
      <w:pPr>
        <w:rPr>
          <w:rFonts w:cstheme="minorHAnsi"/>
        </w:rPr>
      </w:pPr>
      <w:r w:rsidRPr="00BD0205">
        <w:rPr>
          <w:rFonts w:cstheme="minorHAnsi"/>
        </w:rPr>
        <w:t>Define FG Prod Cod as New or Repeat - This Utility will update all FG items Production Code as New or Repeat based on if the item has 1 order or more orders for each item.  If one order exists, the item will be labels as NEW, whereas if multiple orders exist, then the production code will be defined as REPEAT.</w:t>
      </w:r>
    </w:p>
    <w:p w14:paraId="71C5F9D4" w14:textId="77777777" w:rsidR="00DC44D1" w:rsidRPr="00BD0205" w:rsidRDefault="00DC44D1" w:rsidP="00DC44D1">
      <w:pPr>
        <w:rPr>
          <w:rFonts w:cstheme="minorHAnsi"/>
        </w:rPr>
      </w:pPr>
      <w:r w:rsidRPr="00BD0205">
        <w:rPr>
          <w:rFonts w:cstheme="minorHAnsi"/>
        </w:rPr>
        <w:t>The logical Value will turn on the logic for newly created item.  When creating new finished goods items via Order Entry, Estimating, Job File or Finished Goods, the inventory class will default to NEW.  When an item is added on a second order, then the FG item's Class field will be renamed as REPEAT.  Please note, an item may be on different estimates / jobs, hence the system must verify if another job exists for this item.</w:t>
      </w:r>
    </w:p>
    <w:p w14:paraId="7E09D247" w14:textId="3B0AA657" w:rsidR="00EF75D8" w:rsidRDefault="00EF75D8" w:rsidP="00E42DDF">
      <w:pPr>
        <w:pStyle w:val="Heading4"/>
      </w:pPr>
      <w:r>
        <w:t>PURGEACTMCHBLANKNO – Purge Blank Number on Sheet Fed Transactions</w:t>
      </w:r>
    </w:p>
    <w:p w14:paraId="229C1DE4" w14:textId="2281EF0B" w:rsidR="00EF75D8" w:rsidRPr="00EF75D8" w:rsidRDefault="003E4E06" w:rsidP="00EF75D8">
      <w:r>
        <w:t>This utility program will</w:t>
      </w:r>
      <w:r w:rsidR="00B8693D">
        <w:t xml:space="preserve"> purge any blank numbers on user-selected sheet fed transactions.</w:t>
      </w:r>
    </w:p>
    <w:p w14:paraId="30E98BCD" w14:textId="03AC24BB" w:rsidR="00CD0633" w:rsidRDefault="00CD0633" w:rsidP="00E42DDF">
      <w:pPr>
        <w:pStyle w:val="Heading4"/>
      </w:pPr>
      <w:r>
        <w:t>PURGELO</w:t>
      </w:r>
      <w:r w:rsidR="007F4CE4">
        <w:t xml:space="preserve"> –</w:t>
      </w:r>
      <w:r w:rsidR="00DC44D1" w:rsidRPr="00DC44D1">
        <w:t xml:space="preserve"> </w:t>
      </w:r>
      <w:r w:rsidR="00DC44D1" w:rsidRPr="00FB547C">
        <w:t>Purge Invalid List Objects</w:t>
      </w:r>
    </w:p>
    <w:p w14:paraId="4BDAF380" w14:textId="086D1786" w:rsidR="00CD0633" w:rsidRPr="00CD0633" w:rsidRDefault="003E4E06" w:rsidP="00CD0633">
      <w:r>
        <w:t>This utility program will</w:t>
      </w:r>
      <w:r w:rsidR="00B8693D">
        <w:t xml:space="preserve"> purge any invalid list objects within a user-selected set of parameters.</w:t>
      </w:r>
    </w:p>
    <w:p w14:paraId="033C93EC" w14:textId="1BD6545E" w:rsidR="00EF75D8" w:rsidRDefault="00EF75D8" w:rsidP="00E42DDF">
      <w:pPr>
        <w:pStyle w:val="Heading4"/>
      </w:pPr>
      <w:r>
        <w:t>PURGEMU2 – Delete Un-Posted Raw Material Issues by Date Range</w:t>
      </w:r>
    </w:p>
    <w:p w14:paraId="086F6754" w14:textId="411B7B8B" w:rsidR="00EF75D8" w:rsidRPr="00EF75D8" w:rsidRDefault="003E4E06" w:rsidP="00EF75D8">
      <w:r>
        <w:t>This utility program will</w:t>
      </w:r>
      <w:r w:rsidR="00B8693D">
        <w:t xml:space="preserve"> delete all un-posted raw materials within a user-defined date range.</w:t>
      </w:r>
    </w:p>
    <w:p w14:paraId="0AA513A3" w14:textId="3CEA3218" w:rsidR="00CD0633" w:rsidRDefault="00CD0633" w:rsidP="00E42DDF">
      <w:pPr>
        <w:pStyle w:val="Heading4"/>
      </w:pPr>
      <w:r>
        <w:t>PURGEORDERS</w:t>
      </w:r>
      <w:r w:rsidR="007F4CE4">
        <w:t xml:space="preserve"> –</w:t>
      </w:r>
      <w:r w:rsidR="00DC44D1" w:rsidRPr="00DC44D1">
        <w:t xml:space="preserve"> </w:t>
      </w:r>
      <w:r w:rsidR="00DC44D1" w:rsidRPr="00FB547C">
        <w:t xml:space="preserve">Purge Orders </w:t>
      </w:r>
      <w:r w:rsidR="00617B49">
        <w:t>W</w:t>
      </w:r>
      <w:r w:rsidR="00DC44D1" w:rsidRPr="00FB547C">
        <w:t xml:space="preserve">ithout Customer and </w:t>
      </w:r>
      <w:r w:rsidR="00617B49">
        <w:t>W</w:t>
      </w:r>
      <w:r w:rsidR="00DC44D1" w:rsidRPr="00FB547C">
        <w:t>ithout F.G. items</w:t>
      </w:r>
    </w:p>
    <w:p w14:paraId="0AE9FF7E" w14:textId="143E7D8D" w:rsidR="00DC44D1" w:rsidRPr="00BD0205" w:rsidRDefault="00DC44D1" w:rsidP="00DC44D1">
      <w:pPr>
        <w:rPr>
          <w:rFonts w:cstheme="minorHAnsi"/>
        </w:rPr>
      </w:pPr>
      <w:r w:rsidRPr="00BD0205">
        <w:rPr>
          <w:rFonts w:cstheme="minorHAnsi"/>
        </w:rPr>
        <w:t xml:space="preserve">To Purge Aborted Orders without Items - This utility will purge those orders. Shown on </w:t>
      </w:r>
      <w:r w:rsidR="001B278E" w:rsidRPr="001B278E">
        <w:rPr>
          <w:rFonts w:cstheme="minorHAnsi"/>
          <w:b/>
          <w:bCs/>
          <w:i/>
          <w:iCs/>
          <w:u w:val="single"/>
        </w:rPr>
        <w:t>“</w:t>
      </w:r>
      <w:r w:rsidRPr="001B278E">
        <w:rPr>
          <w:rFonts w:cstheme="minorHAnsi"/>
          <w:b/>
          <w:bCs/>
          <w:i/>
          <w:iCs/>
          <w:u w:val="single"/>
        </w:rPr>
        <w:t>O</w:t>
      </w:r>
      <w:r w:rsidR="001B278E" w:rsidRPr="001B278E">
        <w:rPr>
          <w:rFonts w:cstheme="minorHAnsi"/>
          <w:b/>
          <w:bCs/>
          <w:i/>
          <w:iCs/>
          <w:u w:val="single"/>
        </w:rPr>
        <w:t>”</w:t>
      </w:r>
      <w:r w:rsidRPr="001B278E">
        <w:rPr>
          <w:rFonts w:cstheme="minorHAnsi"/>
          <w:b/>
          <w:bCs/>
          <w:i/>
          <w:iCs/>
          <w:u w:val="single"/>
        </w:rPr>
        <w:t>-</w:t>
      </w:r>
      <w:r w:rsidR="001B278E" w:rsidRPr="001B278E">
        <w:rPr>
          <w:rFonts w:cstheme="minorHAnsi"/>
          <w:b/>
          <w:bCs/>
          <w:i/>
          <w:iCs/>
          <w:u w:val="single"/>
        </w:rPr>
        <w:t>“</w:t>
      </w:r>
      <w:r w:rsidRPr="001B278E">
        <w:rPr>
          <w:rFonts w:cstheme="minorHAnsi"/>
          <w:b/>
          <w:bCs/>
          <w:i/>
          <w:iCs/>
          <w:u w:val="single"/>
        </w:rPr>
        <w:t>Q</w:t>
      </w:r>
      <w:r w:rsidR="001B278E" w:rsidRPr="001B278E">
        <w:rPr>
          <w:rFonts w:cstheme="minorHAnsi"/>
          <w:b/>
          <w:bCs/>
          <w:i/>
          <w:iCs/>
          <w:u w:val="single"/>
        </w:rPr>
        <w:t>”</w:t>
      </w:r>
      <w:r w:rsidRPr="001B278E">
        <w:rPr>
          <w:rFonts w:cstheme="minorHAnsi"/>
          <w:b/>
          <w:bCs/>
          <w:i/>
          <w:iCs/>
          <w:u w:val="single"/>
        </w:rPr>
        <w:t>-</w:t>
      </w:r>
      <w:r w:rsidR="001B278E" w:rsidRPr="001B278E">
        <w:rPr>
          <w:rFonts w:cstheme="minorHAnsi"/>
          <w:b/>
          <w:bCs/>
          <w:i/>
          <w:iCs/>
          <w:u w:val="single"/>
        </w:rPr>
        <w:t>“</w:t>
      </w:r>
      <w:r w:rsidRPr="001B278E">
        <w:rPr>
          <w:rFonts w:cstheme="minorHAnsi"/>
          <w:b/>
          <w:bCs/>
          <w:i/>
          <w:iCs/>
          <w:u w:val="single"/>
        </w:rPr>
        <w:t>1</w:t>
      </w:r>
      <w:r w:rsidR="001B278E" w:rsidRPr="001B278E">
        <w:rPr>
          <w:rFonts w:cstheme="minorHAnsi"/>
          <w:b/>
          <w:bCs/>
          <w:i/>
          <w:iCs/>
          <w:u w:val="single"/>
        </w:rPr>
        <w:t>”</w:t>
      </w:r>
      <w:r w:rsidRPr="00BD0205">
        <w:rPr>
          <w:rFonts w:cstheme="minorHAnsi"/>
        </w:rPr>
        <w:t xml:space="preserve"> that has no customer and no item. If the user deletes the orders, then they must post the orders to purge them. This utility will erase completely from the system.</w:t>
      </w:r>
    </w:p>
    <w:p w14:paraId="6C3F7FFE" w14:textId="7F908B9F" w:rsidR="00EF75D8" w:rsidRDefault="00EF75D8" w:rsidP="00E42DDF">
      <w:pPr>
        <w:pStyle w:val="Heading4"/>
      </w:pPr>
      <w:r>
        <w:t>PURGEORPHANSETPARTS – Remove Unposted Components No</w:t>
      </w:r>
      <w:r w:rsidR="00617B49">
        <w:t>t</w:t>
      </w:r>
      <w:r>
        <w:t xml:space="preserve"> Linked to Set</w:t>
      </w:r>
    </w:p>
    <w:p w14:paraId="1BC2D410" w14:textId="31E73B77" w:rsidR="00EF75D8" w:rsidRPr="00EF75D8" w:rsidRDefault="003E4E06" w:rsidP="00EF75D8">
      <w:r>
        <w:t>This utility program will</w:t>
      </w:r>
      <w:r w:rsidR="00B8693D">
        <w:t xml:space="preserve"> remove any unposted set components from the system that are not currently linked to a set.</w:t>
      </w:r>
    </w:p>
    <w:p w14:paraId="79EF17B9" w14:textId="34DBB870" w:rsidR="00CD0633" w:rsidRDefault="00CD0633" w:rsidP="00E42DDF">
      <w:pPr>
        <w:pStyle w:val="Heading4"/>
      </w:pPr>
      <w:r>
        <w:t>PURGETAGS</w:t>
      </w:r>
      <w:r w:rsidR="007F4CE4">
        <w:t xml:space="preserve"> –</w:t>
      </w:r>
      <w:r w:rsidR="00DC44D1" w:rsidRPr="00DC44D1">
        <w:t xml:space="preserve"> </w:t>
      </w:r>
      <w:r w:rsidR="00DC44D1" w:rsidRPr="00FB547C">
        <w:t>Purge SS Load Tags</w:t>
      </w:r>
    </w:p>
    <w:p w14:paraId="4D84515F" w14:textId="1E1F4576" w:rsidR="00CD0633" w:rsidRPr="00CD0633" w:rsidRDefault="003E4E06" w:rsidP="00CD0633">
      <w:r>
        <w:t>This utility program will</w:t>
      </w:r>
      <w:r w:rsidR="00A55080">
        <w:t xml:space="preserve"> purge user-selected sharpshooter load tags.</w:t>
      </w:r>
    </w:p>
    <w:p w14:paraId="646E074C" w14:textId="2F8B9993" w:rsidR="00CD0633" w:rsidRDefault="00CD0633" w:rsidP="00E42DDF">
      <w:pPr>
        <w:pStyle w:val="Heading4"/>
      </w:pPr>
      <w:r>
        <w:t>PURGNOTE</w:t>
      </w:r>
      <w:r w:rsidR="007F4CE4">
        <w:t xml:space="preserve"> –</w:t>
      </w:r>
      <w:r w:rsidR="00DC44D1" w:rsidRPr="00DC44D1">
        <w:t xml:space="preserve"> </w:t>
      </w:r>
      <w:r w:rsidR="00DC44D1" w:rsidRPr="00FB547C">
        <w:t>Purge Finished Goods Spec Notes Range</w:t>
      </w:r>
    </w:p>
    <w:p w14:paraId="507BD86F" w14:textId="1616E818" w:rsidR="00CD0633" w:rsidRPr="00CD0633" w:rsidRDefault="003E4E06" w:rsidP="00CD0633">
      <w:r>
        <w:t>This utility program will</w:t>
      </w:r>
      <w:r w:rsidR="00A55080">
        <w:t xml:space="preserve"> purge Finished Good specification notes within a user-selected range.</w:t>
      </w:r>
    </w:p>
    <w:p w14:paraId="6C1AC872" w14:textId="4156CE9D" w:rsidR="00CD0633" w:rsidRDefault="00CD0633" w:rsidP="00E42DDF">
      <w:pPr>
        <w:pStyle w:val="Heading4"/>
      </w:pPr>
      <w:r>
        <w:t>R-IMPACT</w:t>
      </w:r>
      <w:r w:rsidR="007F4CE4">
        <w:t xml:space="preserve"> –</w:t>
      </w:r>
      <w:r w:rsidR="00DC44D1" w:rsidRPr="00DC44D1">
        <w:t xml:space="preserve"> </w:t>
      </w:r>
      <w:r w:rsidR="00DC44D1" w:rsidRPr="00FB547C">
        <w:t>GL Account Import Utility</w:t>
      </w:r>
    </w:p>
    <w:p w14:paraId="14E21B45" w14:textId="176858A2" w:rsidR="00CD0633" w:rsidRPr="00CD0633" w:rsidRDefault="003E4E06" w:rsidP="00CD0633">
      <w:r>
        <w:t>This utility program will</w:t>
      </w:r>
      <w:r w:rsidR="00A55080">
        <w:t xml:space="preserve"> import General Ledger accounts from a user-selected file.</w:t>
      </w:r>
    </w:p>
    <w:p w14:paraId="7CA98756" w14:textId="487A9388" w:rsidR="00EF75D8" w:rsidRDefault="00EF75D8" w:rsidP="00E42DDF">
      <w:pPr>
        <w:pStyle w:val="Heading4"/>
      </w:pPr>
      <w:r>
        <w:t>R-ORDPST – Order Post/Purge Deleted</w:t>
      </w:r>
    </w:p>
    <w:p w14:paraId="217AB727" w14:textId="1799484A" w:rsidR="00EF75D8" w:rsidRPr="00EF75D8" w:rsidRDefault="003E4E06" w:rsidP="00EF75D8">
      <w:r>
        <w:t>This utility program will</w:t>
      </w:r>
      <w:r w:rsidR="00A55080">
        <w:t xml:space="preserve"> purge deleted posted orders from the system.</w:t>
      </w:r>
    </w:p>
    <w:p w14:paraId="5A88B573" w14:textId="1C4E2336" w:rsidR="00CD0633" w:rsidRDefault="00CD0633" w:rsidP="00E42DDF">
      <w:pPr>
        <w:pStyle w:val="Heading4"/>
      </w:pPr>
      <w:r>
        <w:t>RCTDPURG</w:t>
      </w:r>
      <w:r w:rsidR="007F4CE4">
        <w:t xml:space="preserve"> –</w:t>
      </w:r>
      <w:r w:rsidR="00DC44D1" w:rsidRPr="00DC44D1">
        <w:t xml:space="preserve"> </w:t>
      </w:r>
      <w:r w:rsidR="00DC44D1" w:rsidRPr="00FB547C">
        <w:t>Utility to Purge Un-posted Cycle Counts</w:t>
      </w:r>
    </w:p>
    <w:p w14:paraId="394A099D" w14:textId="2A13C15C" w:rsidR="00CD0633" w:rsidRPr="00CD0633" w:rsidRDefault="003E4E06" w:rsidP="00CD0633">
      <w:r>
        <w:t>This utility program will</w:t>
      </w:r>
      <w:r w:rsidR="00A55080">
        <w:t xml:space="preserve"> purge any unposted cycle counts from the system.</w:t>
      </w:r>
    </w:p>
    <w:p w14:paraId="49A5D651" w14:textId="1D9048AD" w:rsidR="00CD0633" w:rsidRDefault="00CD0633" w:rsidP="00E42DDF">
      <w:pPr>
        <w:pStyle w:val="Heading4"/>
      </w:pPr>
      <w:r>
        <w:t>REOPENYR</w:t>
      </w:r>
      <w:r w:rsidR="007F4CE4">
        <w:t xml:space="preserve"> –</w:t>
      </w:r>
      <w:r w:rsidR="00DC44D1" w:rsidRPr="00DC44D1">
        <w:t xml:space="preserve"> </w:t>
      </w:r>
      <w:r w:rsidR="00DC44D1" w:rsidRPr="00FB547C">
        <w:t xml:space="preserve">Reopen </w:t>
      </w:r>
      <w:r w:rsidR="00617B49">
        <w:t>Year After C</w:t>
      </w:r>
      <w:r w:rsidR="00DC44D1" w:rsidRPr="00FB547C">
        <w:t>losing</w:t>
      </w:r>
    </w:p>
    <w:p w14:paraId="40224BDC" w14:textId="0C61027C" w:rsidR="00CD0633" w:rsidRPr="00CD0633" w:rsidRDefault="003E4E06" w:rsidP="00CD0633">
      <w:r>
        <w:t>This utility program will</w:t>
      </w:r>
      <w:r w:rsidR="00A55080">
        <w:t xml:space="preserve"> reopen a user-selected year that has previously been closed.</w:t>
      </w:r>
    </w:p>
    <w:p w14:paraId="7A1BBD96" w14:textId="1F25FB20" w:rsidR="00CD0633" w:rsidRDefault="00CD0633" w:rsidP="00E42DDF">
      <w:pPr>
        <w:pStyle w:val="Heading4"/>
      </w:pPr>
      <w:r>
        <w:t>REPLACECAD</w:t>
      </w:r>
      <w:r w:rsidR="007F4CE4">
        <w:t xml:space="preserve"> –</w:t>
      </w:r>
      <w:r w:rsidR="00DC44D1" w:rsidRPr="00DC44D1">
        <w:t xml:space="preserve"> </w:t>
      </w:r>
      <w:r w:rsidR="00DC44D1" w:rsidRPr="00FB547C">
        <w:t>Replace CAD# and File# in Prep Code</w:t>
      </w:r>
    </w:p>
    <w:p w14:paraId="7719A331" w14:textId="0D8D910A" w:rsidR="00CD0633" w:rsidRPr="00CD0633" w:rsidRDefault="003E4E06" w:rsidP="00CD0633">
      <w:r>
        <w:t>This utility program will</w:t>
      </w:r>
      <w:r w:rsidR="00A55080">
        <w:t xml:space="preserve"> replace a user-defined CAD number and file number in a user-selected preparation code.</w:t>
      </w:r>
    </w:p>
    <w:p w14:paraId="15450D5E" w14:textId="3C3A8FA1" w:rsidR="00CD0633" w:rsidRDefault="00CD0633" w:rsidP="00E42DDF">
      <w:pPr>
        <w:pStyle w:val="Heading4"/>
      </w:pPr>
      <w:r>
        <w:t>REPLACESTYLE</w:t>
      </w:r>
      <w:r w:rsidR="007F4CE4">
        <w:t xml:space="preserve"> –</w:t>
      </w:r>
      <w:r w:rsidR="00DC44D1" w:rsidRPr="00DC44D1">
        <w:t xml:space="preserve"> </w:t>
      </w:r>
      <w:r w:rsidR="00DC44D1" w:rsidRPr="00FB547C">
        <w:t>Replace Style &amp; Recalc for Customer</w:t>
      </w:r>
    </w:p>
    <w:p w14:paraId="1C6D2ADC" w14:textId="58C0005A" w:rsidR="00CD0633" w:rsidRPr="00CD0633" w:rsidRDefault="003E4E06" w:rsidP="00CD0633">
      <w:r>
        <w:t>This utility program will</w:t>
      </w:r>
      <w:r w:rsidR="00A55080">
        <w:t xml:space="preserve"> replace a style for a user-selected customer, and then recalculate that customer’s costs.</w:t>
      </w:r>
    </w:p>
    <w:p w14:paraId="151E9BF4" w14:textId="76AC28A0" w:rsidR="00CD0633" w:rsidRDefault="00CD0633" w:rsidP="00E42DDF">
      <w:pPr>
        <w:pStyle w:val="Heading4"/>
      </w:pPr>
      <w:r>
        <w:t>RMBIN</w:t>
      </w:r>
      <w:r w:rsidR="007F4CE4">
        <w:t xml:space="preserve"> –</w:t>
      </w:r>
      <w:r w:rsidR="00DC44D1" w:rsidRPr="00DC44D1">
        <w:t xml:space="preserve"> </w:t>
      </w:r>
      <w:r w:rsidR="00DC44D1" w:rsidRPr="00FB547C">
        <w:t>Auto Create R/M Bins</w:t>
      </w:r>
    </w:p>
    <w:p w14:paraId="225DA340" w14:textId="7DE373C2" w:rsidR="00CD0633" w:rsidRPr="00CD0633" w:rsidRDefault="003E4E06" w:rsidP="00CD0633">
      <w:r>
        <w:t>This utility program will</w:t>
      </w:r>
      <w:r w:rsidR="00A55080">
        <w:t xml:space="preserve"> allow a user to automatically create Raw Material bins.</w:t>
      </w:r>
    </w:p>
    <w:p w14:paraId="52519A15" w14:textId="6C8CC208" w:rsidR="00CD0633" w:rsidRDefault="00CD0633" w:rsidP="00E42DDF">
      <w:pPr>
        <w:pStyle w:val="Heading4"/>
      </w:pPr>
      <w:r>
        <w:t>RMTAGSOH</w:t>
      </w:r>
      <w:r w:rsidR="007F4CE4">
        <w:t xml:space="preserve"> –</w:t>
      </w:r>
      <w:r w:rsidR="00DC44D1" w:rsidRPr="00DC44D1">
        <w:t xml:space="preserve"> </w:t>
      </w:r>
      <w:r w:rsidR="00DC44D1" w:rsidRPr="00FB547C">
        <w:t>Show Issued Tags with Negative or On Hand Balance</w:t>
      </w:r>
    </w:p>
    <w:p w14:paraId="674D2E76" w14:textId="69C97844" w:rsidR="00DC44D1" w:rsidRPr="00BD0205" w:rsidRDefault="00DC44D1" w:rsidP="00DC44D1">
      <w:pPr>
        <w:rPr>
          <w:rFonts w:cstheme="minorHAnsi"/>
        </w:rPr>
      </w:pPr>
      <w:r w:rsidRPr="00BD0205">
        <w:rPr>
          <w:rFonts w:cstheme="minorHAnsi"/>
        </w:rPr>
        <w:t>Show tags Issued by Negative On</w:t>
      </w:r>
      <w:r w:rsidR="001B278E">
        <w:rPr>
          <w:rFonts w:cstheme="minorHAnsi"/>
        </w:rPr>
        <w:t>-</w:t>
      </w:r>
      <w:r w:rsidRPr="00BD0205">
        <w:rPr>
          <w:rFonts w:cstheme="minorHAnsi"/>
        </w:rPr>
        <w:t>Hand - Tags may be issued from wrong bin location. Tags issued should not have negative on hand, hence should be cycled counted to 0.</w:t>
      </w:r>
      <w:r w:rsidR="001B278E">
        <w:rPr>
          <w:rFonts w:cstheme="minorHAnsi"/>
        </w:rPr>
        <w:t xml:space="preserve"> </w:t>
      </w:r>
      <w:r w:rsidRPr="00BD0205">
        <w:rPr>
          <w:rFonts w:cstheme="minorHAnsi"/>
        </w:rPr>
        <w:t>This utility shows the items with zero on hand.</w:t>
      </w:r>
    </w:p>
    <w:p w14:paraId="7520972C" w14:textId="560FD8C3" w:rsidR="00635B2C" w:rsidRDefault="00635B2C" w:rsidP="00E42DDF">
      <w:pPr>
        <w:pStyle w:val="Heading4"/>
      </w:pPr>
      <w:r>
        <w:t>RUNESTCOST – Recalculate Every Estimate in the System by Estimate Range</w:t>
      </w:r>
    </w:p>
    <w:p w14:paraId="6AEE5B68" w14:textId="77777777" w:rsidR="00635B2C" w:rsidRPr="001218C4" w:rsidRDefault="00635B2C" w:rsidP="00635B2C">
      <w:pPr>
        <w:rPr>
          <w:rFonts w:cstheme="minorHAnsi"/>
        </w:rPr>
      </w:pPr>
      <w:r w:rsidRPr="001218C4">
        <w:rPr>
          <w:rFonts w:cstheme="minorHAnsi"/>
        </w:rPr>
        <w:t>New utility to recalculate every estimate in the system by estimate range.   This will calculate the estimate based on the flags called recalculate machine standards and warehouse charges as the last time the estimate was calculated.  The estimate calculation will utilize the new commission logic and handling charge logic, etc.  Once the cost is calculated, the program will import the quoted sell price for each quantity and readjust the profit margins.</w:t>
      </w:r>
    </w:p>
    <w:p w14:paraId="55358A16" w14:textId="4AA0AB62" w:rsidR="00635B2C" w:rsidRPr="001218C4" w:rsidRDefault="00635B2C" w:rsidP="00635B2C">
      <w:pPr>
        <w:rPr>
          <w:rFonts w:cstheme="minorHAnsi"/>
        </w:rPr>
      </w:pPr>
      <w:r w:rsidRPr="001218C4">
        <w:rPr>
          <w:rFonts w:cstheme="minorHAnsi"/>
        </w:rPr>
        <w:t xml:space="preserve">Once the cost and sell price have been adjusted, the costs will be moved to the bin file for each order / job that utilizes that FG item / estimate.  Once the bin costs have been updated, the finished goods standard cost must be </w:t>
      </w:r>
      <w:r w:rsidR="001B278E" w:rsidRPr="001218C4">
        <w:rPr>
          <w:rFonts w:cstheme="minorHAnsi"/>
        </w:rPr>
        <w:t>recalculated,</w:t>
      </w:r>
      <w:r w:rsidRPr="001218C4">
        <w:rPr>
          <w:rFonts w:cstheme="minorHAnsi"/>
        </w:rPr>
        <w:t xml:space="preserve"> and the order cost would be updated.</w:t>
      </w:r>
    </w:p>
    <w:p w14:paraId="38FBA55B" w14:textId="79C80B6D" w:rsidR="00635B2C" w:rsidRDefault="00635B2C" w:rsidP="00635B2C">
      <w:pPr>
        <w:rPr>
          <w:rFonts w:cstheme="minorHAnsi"/>
        </w:rPr>
      </w:pPr>
      <w:r w:rsidRPr="001218C4">
        <w:rPr>
          <w:rFonts w:cstheme="minorHAnsi"/>
        </w:rPr>
        <w:t>Finally, the cost must be transferred to the invoice history file for all invoices posted.</w:t>
      </w:r>
    </w:p>
    <w:p w14:paraId="0A6B479E" w14:textId="0F4C51D0" w:rsidR="007D1C4A" w:rsidRDefault="007D1C4A" w:rsidP="00635B2C">
      <w:pPr>
        <w:rPr>
          <w:rFonts w:cstheme="minorHAnsi"/>
        </w:rPr>
      </w:pPr>
    </w:p>
    <w:p w14:paraId="7DEB4451" w14:textId="6FBA22C7" w:rsidR="007D1C4A" w:rsidRDefault="007D1C4A" w:rsidP="00635B2C">
      <w:pPr>
        <w:rPr>
          <w:rFonts w:cstheme="minorHAnsi"/>
        </w:rPr>
      </w:pPr>
    </w:p>
    <w:p w14:paraId="52D52BE5" w14:textId="73AB3A59" w:rsidR="007D1C4A" w:rsidRDefault="007D1C4A" w:rsidP="00635B2C">
      <w:pPr>
        <w:rPr>
          <w:rFonts w:cstheme="minorHAnsi"/>
        </w:rPr>
      </w:pPr>
    </w:p>
    <w:p w14:paraId="0AEA50B6" w14:textId="18D217B1" w:rsidR="007D1C4A" w:rsidRDefault="007D1C4A" w:rsidP="00635B2C">
      <w:pPr>
        <w:rPr>
          <w:rFonts w:cstheme="minorHAnsi"/>
        </w:rPr>
      </w:pPr>
    </w:p>
    <w:p w14:paraId="4EE38E68" w14:textId="0888FA41" w:rsidR="007D1C4A" w:rsidRDefault="007D1C4A" w:rsidP="00635B2C">
      <w:pPr>
        <w:rPr>
          <w:rFonts w:cstheme="minorHAnsi"/>
        </w:rPr>
      </w:pPr>
    </w:p>
    <w:p w14:paraId="09F553CD" w14:textId="63D06044" w:rsidR="007D1C4A" w:rsidRDefault="007D1C4A" w:rsidP="00635B2C">
      <w:pPr>
        <w:rPr>
          <w:rFonts w:cstheme="minorHAnsi"/>
        </w:rPr>
      </w:pPr>
    </w:p>
    <w:p w14:paraId="4C09F0C3" w14:textId="77EA6924" w:rsidR="007D1C4A" w:rsidRDefault="007D1C4A" w:rsidP="00635B2C">
      <w:pPr>
        <w:rPr>
          <w:rFonts w:cstheme="minorHAnsi"/>
        </w:rPr>
      </w:pPr>
    </w:p>
    <w:p w14:paraId="76D08ACD" w14:textId="61461413" w:rsidR="007D1C4A" w:rsidRDefault="007D1C4A" w:rsidP="00635B2C">
      <w:pPr>
        <w:rPr>
          <w:rFonts w:cstheme="minorHAnsi"/>
        </w:rPr>
      </w:pPr>
    </w:p>
    <w:p w14:paraId="587D195B" w14:textId="6BB53AFD" w:rsidR="007D1C4A" w:rsidRDefault="007D1C4A" w:rsidP="00635B2C">
      <w:pPr>
        <w:rPr>
          <w:rFonts w:cstheme="minorHAnsi"/>
        </w:rPr>
      </w:pPr>
    </w:p>
    <w:p w14:paraId="22A4DE4B" w14:textId="5DE5895B" w:rsidR="007D1C4A" w:rsidRDefault="007D1C4A" w:rsidP="00635B2C">
      <w:pPr>
        <w:rPr>
          <w:rFonts w:cstheme="minorHAnsi"/>
        </w:rPr>
      </w:pPr>
    </w:p>
    <w:p w14:paraId="49D348B7" w14:textId="177BB78C" w:rsidR="007D1C4A" w:rsidRDefault="007D1C4A" w:rsidP="00635B2C">
      <w:pPr>
        <w:rPr>
          <w:rFonts w:cstheme="minorHAnsi"/>
        </w:rPr>
      </w:pPr>
    </w:p>
    <w:p w14:paraId="003D340E" w14:textId="112D15AA" w:rsidR="007D1C4A" w:rsidRDefault="007D1C4A" w:rsidP="00635B2C">
      <w:pPr>
        <w:rPr>
          <w:rFonts w:cstheme="minorHAnsi"/>
        </w:rPr>
      </w:pPr>
    </w:p>
    <w:p w14:paraId="09A4DCD9" w14:textId="77777777" w:rsidR="007D1C4A" w:rsidRPr="00635B2C" w:rsidRDefault="007D1C4A" w:rsidP="00635B2C"/>
    <w:p w14:paraId="468CBEDE" w14:textId="1648A887" w:rsidR="00136F4E" w:rsidRPr="00B072E9" w:rsidRDefault="00136F4E" w:rsidP="00136F4E">
      <w:pPr>
        <w:pStyle w:val="Heading3"/>
      </w:pPr>
      <w:bookmarkStart w:id="297" w:name="_Toc45559676"/>
      <w:r>
        <w:t>Current Program List – Beginning with (S-T)</w:t>
      </w:r>
      <w:bookmarkEnd w:id="297"/>
    </w:p>
    <w:p w14:paraId="1F910B8C" w14:textId="62B2818B" w:rsidR="00CD0633" w:rsidRDefault="00CD0633" w:rsidP="00E42DDF">
      <w:pPr>
        <w:pStyle w:val="Heading4"/>
      </w:pPr>
      <w:r>
        <w:t>SETEBORD</w:t>
      </w:r>
      <w:r w:rsidR="007F4CE4">
        <w:t xml:space="preserve"> –</w:t>
      </w:r>
      <w:r w:rsidR="00DC44D1" w:rsidRPr="00DC44D1">
        <w:t xml:space="preserve"> </w:t>
      </w:r>
      <w:r w:rsidR="00DC44D1" w:rsidRPr="00FB547C">
        <w:t>Estimate Order Number Update Utility</w:t>
      </w:r>
    </w:p>
    <w:p w14:paraId="74E16AFC" w14:textId="377409A6" w:rsidR="00CD0633" w:rsidRPr="00CD0633" w:rsidRDefault="003E4E06" w:rsidP="00CD0633">
      <w:r>
        <w:t>This utility program will</w:t>
      </w:r>
      <w:r w:rsidR="00A55080">
        <w:t xml:space="preserve"> update a user-selected estimate order number.</w:t>
      </w:r>
    </w:p>
    <w:p w14:paraId="1A74AD43" w14:textId="7303D59D" w:rsidR="00CD0633" w:rsidRDefault="00CD0633" w:rsidP="00E42DDF">
      <w:pPr>
        <w:pStyle w:val="Heading4"/>
      </w:pPr>
      <w:r>
        <w:t>SETE</w:t>
      </w:r>
      <w:r w:rsidR="007F4CE4">
        <w:t>BSCORES –</w:t>
      </w:r>
      <w:r w:rsidR="00DC44D1" w:rsidRPr="00DC44D1">
        <w:t xml:space="preserve"> </w:t>
      </w:r>
      <w:r w:rsidR="00DC44D1" w:rsidRPr="00FB547C">
        <w:t>Utility to Increase Panels from 20 to 30</w:t>
      </w:r>
    </w:p>
    <w:p w14:paraId="6E4346C3" w14:textId="3E4C3B8D" w:rsidR="007F4CE4" w:rsidRPr="007F4CE4" w:rsidRDefault="003E4E06" w:rsidP="007F4CE4">
      <w:r>
        <w:t>This utility program will</w:t>
      </w:r>
      <w:r w:rsidR="00A55080">
        <w:t xml:space="preserve"> increase user-selected panels.</w:t>
      </w:r>
    </w:p>
    <w:p w14:paraId="0927AE0C" w14:textId="146A368E" w:rsidR="00CD0633" w:rsidRDefault="007F4CE4" w:rsidP="00E42DDF">
      <w:pPr>
        <w:pStyle w:val="Heading4"/>
      </w:pPr>
      <w:r>
        <w:t>SETESTINK –</w:t>
      </w:r>
      <w:r w:rsidR="00DC44D1" w:rsidRPr="00DC44D1">
        <w:t xml:space="preserve"> </w:t>
      </w:r>
      <w:r w:rsidR="00DC44D1" w:rsidRPr="00FB547C">
        <w:t>RM Ink Name &amp; Description Xfer to All Estimates</w:t>
      </w:r>
    </w:p>
    <w:p w14:paraId="64CE673D" w14:textId="58782C12" w:rsidR="00DC44D1" w:rsidRPr="00BD0205" w:rsidRDefault="00DC44D1" w:rsidP="00DC44D1">
      <w:pPr>
        <w:rPr>
          <w:rFonts w:cstheme="minorHAnsi"/>
        </w:rPr>
      </w:pPr>
      <w:r w:rsidRPr="00BD0205">
        <w:rPr>
          <w:rFonts w:cstheme="minorHAnsi"/>
        </w:rPr>
        <w:t xml:space="preserve">Util/SetEstInk.r   Task # 10100504 - New Utility to move the ink description in the raw materials file to all estimates with that ink code.  Please note, any manually changed ink descriptions will be </w:t>
      </w:r>
      <w:r w:rsidR="001B278E" w:rsidRPr="00BD0205">
        <w:rPr>
          <w:rFonts w:cstheme="minorHAnsi"/>
        </w:rPr>
        <w:t>overwritten</w:t>
      </w:r>
      <w:r w:rsidRPr="00BD0205">
        <w:rPr>
          <w:rFonts w:cstheme="minorHAnsi"/>
        </w:rPr>
        <w:t xml:space="preserve"> by this utility. Provide Option to select Estimate Ink or Real Ink and Ink code Range from INK to INK. Also toggle box option for INK or VARNISH.</w:t>
      </w:r>
    </w:p>
    <w:p w14:paraId="1FA4DAD6" w14:textId="28B36AB9" w:rsidR="00EF75D8" w:rsidRDefault="00EF75D8" w:rsidP="00E42DDF">
      <w:pPr>
        <w:pStyle w:val="Heading4"/>
      </w:pPr>
      <w:r>
        <w:t>SETFGIA – Set Inactive Items to Inactive Status</w:t>
      </w:r>
    </w:p>
    <w:p w14:paraId="015FE15D" w14:textId="254C654B" w:rsidR="00EF75D8" w:rsidRPr="00EF75D8" w:rsidRDefault="003E4E06" w:rsidP="00EF75D8">
      <w:r>
        <w:t>This utility program will</w:t>
      </w:r>
      <w:r w:rsidR="00A55080">
        <w:t xml:space="preserve"> search the entire system for items that are currently inactive, and make sure that they are marked as such.</w:t>
      </w:r>
    </w:p>
    <w:p w14:paraId="524CB981" w14:textId="7BD11879" w:rsidR="00CD0633" w:rsidRDefault="007F4CE4" w:rsidP="00E42DDF">
      <w:pPr>
        <w:pStyle w:val="Heading4"/>
      </w:pPr>
      <w:r>
        <w:t>SETIAMGE –</w:t>
      </w:r>
      <w:r w:rsidR="00DC44D1" w:rsidRPr="00DC44D1">
        <w:t xml:space="preserve"> </w:t>
      </w:r>
      <w:r w:rsidR="00DC44D1" w:rsidRPr="00FB547C">
        <w:t>Sets FG Item Image to NK1 GRAPHIC and FG Item #.jpg</w:t>
      </w:r>
    </w:p>
    <w:p w14:paraId="741F3D2F" w14:textId="6F043019" w:rsidR="007F4CE4" w:rsidRPr="007F4CE4" w:rsidRDefault="003E4E06" w:rsidP="007F4CE4">
      <w:r>
        <w:t>This utility program will</w:t>
      </w:r>
      <w:r w:rsidR="00A55080">
        <w:t xml:space="preserve"> </w:t>
      </w:r>
      <w:r w:rsidR="00136F4E">
        <w:t>allow a user to set a user-selected finished good item image to a pre-defined N-K-1 graphic item.</w:t>
      </w:r>
    </w:p>
    <w:p w14:paraId="64757E13" w14:textId="34C00178" w:rsidR="00CD0633" w:rsidRDefault="007F4CE4" w:rsidP="00E42DDF">
      <w:pPr>
        <w:pStyle w:val="Heading4"/>
      </w:pPr>
      <w:r>
        <w:t>SETINK –</w:t>
      </w:r>
      <w:r w:rsidR="00DC44D1" w:rsidRPr="00DC44D1">
        <w:t xml:space="preserve"> </w:t>
      </w:r>
      <w:r w:rsidR="00DC44D1" w:rsidRPr="00FB547C">
        <w:t>Ink Setting for Yield, Press, Ink Type and Press Type</w:t>
      </w:r>
    </w:p>
    <w:p w14:paraId="539E7CFA" w14:textId="3BA32255" w:rsidR="007F4CE4" w:rsidRPr="007F4CE4" w:rsidRDefault="003E4E06" w:rsidP="007F4CE4">
      <w:r>
        <w:t>This utility program will</w:t>
      </w:r>
      <w:r w:rsidR="00A55080">
        <w:t xml:space="preserve"> </w:t>
      </w:r>
      <w:r w:rsidR="001404A2">
        <w:t>allow a user to set up an ink setting within the system to use.</w:t>
      </w:r>
    </w:p>
    <w:p w14:paraId="0A72948B" w14:textId="06CC3B37" w:rsidR="00CD0633" w:rsidRDefault="007F4CE4" w:rsidP="00E42DDF">
      <w:pPr>
        <w:pStyle w:val="Heading4"/>
      </w:pPr>
      <w:r>
        <w:t>SETJOBMAT –</w:t>
      </w:r>
      <w:r w:rsidR="00DC44D1" w:rsidRPr="00DC44D1">
        <w:t xml:space="preserve"> </w:t>
      </w:r>
      <w:r w:rsidR="00DC44D1" w:rsidRPr="00FB547C">
        <w:t>Fix Real Job Materials</w:t>
      </w:r>
    </w:p>
    <w:p w14:paraId="2EF1EFA1" w14:textId="6F164DEB" w:rsidR="007F4CE4" w:rsidRPr="007F4CE4" w:rsidRDefault="003E4E06" w:rsidP="007F4CE4">
      <w:r>
        <w:t>This utility program will</w:t>
      </w:r>
      <w:r w:rsidR="00A55080">
        <w:t xml:space="preserve"> </w:t>
      </w:r>
      <w:r w:rsidR="001404A2">
        <w:t>allow the user to fix materials for user-selected real jobs.</w:t>
      </w:r>
    </w:p>
    <w:p w14:paraId="68B952B7" w14:textId="08C6F2F3" w:rsidR="00CD0633" w:rsidRDefault="007F4CE4" w:rsidP="00E42DDF">
      <w:pPr>
        <w:pStyle w:val="Heading4"/>
      </w:pPr>
      <w:r>
        <w:t>SETJOBSTART –</w:t>
      </w:r>
      <w:r w:rsidR="00DC44D1" w:rsidRPr="00DC44D1">
        <w:t xml:space="preserve"> </w:t>
      </w:r>
      <w:r w:rsidR="00DC44D1" w:rsidRPr="00FB547C">
        <w:t>Set Job Start and Close Dates</w:t>
      </w:r>
    </w:p>
    <w:p w14:paraId="65027455" w14:textId="2E180764" w:rsidR="007F4CE4" w:rsidRPr="007F4CE4" w:rsidRDefault="003E4E06" w:rsidP="007F4CE4">
      <w:r>
        <w:t>This utility program will</w:t>
      </w:r>
      <w:r w:rsidR="00A55080">
        <w:t xml:space="preserve"> </w:t>
      </w:r>
      <w:r w:rsidR="001404A2">
        <w:t>allow a user to set stop and start dates for any user-selected jobs.</w:t>
      </w:r>
    </w:p>
    <w:p w14:paraId="2A35D5D8" w14:textId="509A6875" w:rsidR="007F4CE4" w:rsidRDefault="007F4CE4" w:rsidP="00E42DDF">
      <w:pPr>
        <w:pStyle w:val="Heading4"/>
      </w:pPr>
      <w:r>
        <w:t>SETPOSCORES –</w:t>
      </w:r>
      <w:r w:rsidR="00DC44D1" w:rsidRPr="00DC44D1">
        <w:t xml:space="preserve"> </w:t>
      </w:r>
      <w:r w:rsidR="00DC44D1" w:rsidRPr="00FB547C">
        <w:t>Utility to Move Estimate Scores to Purchase Order</w:t>
      </w:r>
    </w:p>
    <w:p w14:paraId="469ABEF1" w14:textId="57ABBAA6" w:rsidR="007F4CE4" w:rsidRPr="007F4CE4" w:rsidRDefault="003E4E06" w:rsidP="007F4CE4">
      <w:r>
        <w:t>This utility program will</w:t>
      </w:r>
      <w:r w:rsidR="00A55080">
        <w:t xml:space="preserve"> </w:t>
      </w:r>
      <w:r w:rsidR="001404A2">
        <w:t>move a user-selected estimate scores to a specific purchase order.</w:t>
      </w:r>
    </w:p>
    <w:p w14:paraId="6E5987B2" w14:textId="417838BE" w:rsidR="007F4CE4" w:rsidRDefault="007F4CE4" w:rsidP="00E42DDF">
      <w:pPr>
        <w:pStyle w:val="Heading4"/>
      </w:pPr>
      <w:r>
        <w:t>SETPRUOM –</w:t>
      </w:r>
      <w:r w:rsidR="00DC44D1" w:rsidRPr="00DC44D1">
        <w:t xml:space="preserve"> </w:t>
      </w:r>
      <w:r w:rsidR="00DC44D1" w:rsidRPr="00FB547C">
        <w:t>Purchase FG &amp; RM Purchase UOM via Last Purchase Order</w:t>
      </w:r>
    </w:p>
    <w:p w14:paraId="31E0064C" w14:textId="1F7EFFF6" w:rsidR="007F4CE4" w:rsidRPr="007F4CE4" w:rsidRDefault="003E4E06" w:rsidP="007F4CE4">
      <w:r>
        <w:t>This utility program will</w:t>
      </w:r>
      <w:r w:rsidR="00A55080">
        <w:t xml:space="preserve"> </w:t>
      </w:r>
      <w:r w:rsidR="001404A2">
        <w:t>allow the user to define purchased finished good and raw material units of measure from a previous purchase order.</w:t>
      </w:r>
    </w:p>
    <w:p w14:paraId="7BB7BBC2" w14:textId="6D956488" w:rsidR="007F4CE4" w:rsidRDefault="007F4CE4" w:rsidP="00E42DDF">
      <w:pPr>
        <w:pStyle w:val="Heading4"/>
      </w:pPr>
      <w:r>
        <w:t>SETRELSHP –</w:t>
      </w:r>
      <w:r w:rsidR="00DC44D1" w:rsidRPr="00DC44D1">
        <w:t xml:space="preserve"> </w:t>
      </w:r>
      <w:r w:rsidR="00DC44D1" w:rsidRPr="00FB547C">
        <w:t>Set Planned &amp; Ship Quantity field in Release Folder</w:t>
      </w:r>
    </w:p>
    <w:p w14:paraId="6C595B78" w14:textId="2FC3749F" w:rsidR="007F4CE4" w:rsidRPr="007F4CE4" w:rsidRDefault="003E4E06" w:rsidP="007F4CE4">
      <w:r>
        <w:t>This utility program will</w:t>
      </w:r>
      <w:r w:rsidR="00A55080">
        <w:t xml:space="preserve"> </w:t>
      </w:r>
      <w:r w:rsidR="001404A2">
        <w:t>allow a user to define planned and ship quantities in the release folder.</w:t>
      </w:r>
    </w:p>
    <w:p w14:paraId="52AB0AAB" w14:textId="1834C068" w:rsidR="007F4CE4" w:rsidRDefault="007F4CE4" w:rsidP="00E42DDF">
      <w:pPr>
        <w:pStyle w:val="Heading4"/>
      </w:pPr>
      <w:r>
        <w:t>SHOW-NEG-JOBS –</w:t>
      </w:r>
      <w:r w:rsidR="00DC44D1" w:rsidRPr="00DC44D1">
        <w:t xml:space="preserve"> </w:t>
      </w:r>
      <w:r w:rsidR="00DC44D1" w:rsidRPr="00FB547C">
        <w:t xml:space="preserve">Find </w:t>
      </w:r>
      <w:r w:rsidR="00617B49">
        <w:t>Negative Job Q</w:t>
      </w:r>
      <w:r w:rsidR="00DC44D1" w:rsidRPr="00FB547C">
        <w:t>uantity on Job Routing</w:t>
      </w:r>
    </w:p>
    <w:p w14:paraId="141EF0D3" w14:textId="16193A50" w:rsidR="007F4CE4" w:rsidRDefault="003E4E06" w:rsidP="007F4CE4">
      <w:r>
        <w:t>This utility program will</w:t>
      </w:r>
      <w:r w:rsidR="00A55080">
        <w:t xml:space="preserve"> </w:t>
      </w:r>
      <w:r w:rsidR="00F11C6F">
        <w:t>search the system for any negative job quantities within job routings.</w:t>
      </w:r>
    </w:p>
    <w:p w14:paraId="60DEDEA2" w14:textId="670A5455" w:rsidR="007D1C4A" w:rsidRDefault="007D1C4A" w:rsidP="007F4CE4"/>
    <w:p w14:paraId="125222BD" w14:textId="5D3506E3" w:rsidR="007D1C4A" w:rsidRDefault="007D1C4A" w:rsidP="007F4CE4"/>
    <w:p w14:paraId="56562B79" w14:textId="77777777" w:rsidR="007D1C4A" w:rsidRPr="007F4CE4" w:rsidRDefault="007D1C4A" w:rsidP="007F4CE4"/>
    <w:p w14:paraId="73942B29" w14:textId="7C5EEE42" w:rsidR="00136F4E" w:rsidRPr="00B072E9" w:rsidRDefault="00136F4E" w:rsidP="00136F4E">
      <w:pPr>
        <w:pStyle w:val="Heading3"/>
      </w:pPr>
      <w:bookmarkStart w:id="298" w:name="_Toc45559677"/>
      <w:r>
        <w:t>Current Program List – Beginning with (U-Z)</w:t>
      </w:r>
      <w:bookmarkEnd w:id="298"/>
    </w:p>
    <w:p w14:paraId="7C48BB5A" w14:textId="5164B0DF" w:rsidR="00EF75D8" w:rsidRDefault="00EF75D8" w:rsidP="00E42DDF">
      <w:pPr>
        <w:pStyle w:val="Heading4"/>
      </w:pPr>
      <w:r>
        <w:t>UNPOSTREL – Un-Post Releases Where the Release Post Fails</w:t>
      </w:r>
    </w:p>
    <w:p w14:paraId="1EE23DB2" w14:textId="43CC8A39" w:rsidR="00EF75D8" w:rsidRPr="00EF75D8" w:rsidRDefault="003E4E06" w:rsidP="00EF75D8">
      <w:r>
        <w:t>This utility program will</w:t>
      </w:r>
      <w:r w:rsidR="00A55080">
        <w:t xml:space="preserve"> </w:t>
      </w:r>
      <w:r w:rsidR="00F11C6F">
        <w:t>un-post any releases that have failed when attempting to post.</w:t>
      </w:r>
    </w:p>
    <w:p w14:paraId="06C53271" w14:textId="061204A4" w:rsidR="007F4CE4" w:rsidRDefault="007F4CE4" w:rsidP="00E42DDF">
      <w:pPr>
        <w:pStyle w:val="Heading4"/>
      </w:pPr>
      <w:r>
        <w:t>UPD-BOX –</w:t>
      </w:r>
      <w:r w:rsidR="00DC44D1" w:rsidRPr="00DC44D1">
        <w:t xml:space="preserve"> </w:t>
      </w:r>
      <w:r w:rsidR="00DC44D1" w:rsidRPr="00FB547C">
        <w:t>Box Design Disk Drive Letter Update</w:t>
      </w:r>
    </w:p>
    <w:p w14:paraId="35EB6C4B" w14:textId="00FE3736" w:rsidR="007F4CE4" w:rsidRPr="007F4CE4" w:rsidRDefault="005422F1" w:rsidP="007F4CE4">
      <w:r w:rsidRPr="002A7EF5">
        <w:rPr>
          <w:rFonts w:cstheme="minorHAnsi"/>
        </w:rPr>
        <w:t>New utility to change the drive letter in the box design file that points to the image file.  Currently the ship database drive is an R:\RCODE\ASIIMAGE\filename.bmp.   Since the customers may have many disk drives, this will change the letter from R: to F: or C: or N: or K:, etc.  The program will prompt the user for the new drive letter, th</w:t>
      </w:r>
      <w:r w:rsidR="00F76822">
        <w:rPr>
          <w:rFonts w:cstheme="minorHAnsi"/>
        </w:rPr>
        <w:t>e</w:t>
      </w:r>
      <w:r w:rsidRPr="002A7EF5">
        <w:rPr>
          <w:rFonts w:cstheme="minorHAnsi"/>
        </w:rPr>
        <w:t>n change the letter.</w:t>
      </w:r>
    </w:p>
    <w:p w14:paraId="562CD73E" w14:textId="16A012F6" w:rsidR="007F4CE4" w:rsidRDefault="007F4CE4" w:rsidP="00E42DDF">
      <w:pPr>
        <w:pStyle w:val="Heading4"/>
      </w:pPr>
      <w:r>
        <w:t>UPDAPCHK –</w:t>
      </w:r>
      <w:r w:rsidR="00DC44D1" w:rsidRPr="00DC44D1">
        <w:t xml:space="preserve"> </w:t>
      </w:r>
      <w:r w:rsidR="00DC44D1" w:rsidRPr="00FB547C">
        <w:t>Update Un-posted AP Checks</w:t>
      </w:r>
    </w:p>
    <w:p w14:paraId="5611AC9D" w14:textId="38C46AA2" w:rsidR="007F4CE4" w:rsidRPr="007F4CE4" w:rsidRDefault="003E4E06" w:rsidP="007F4CE4">
      <w:r>
        <w:t>This utility program will</w:t>
      </w:r>
      <w:r w:rsidR="00A55080">
        <w:t xml:space="preserve"> </w:t>
      </w:r>
      <w:r w:rsidR="00F11C6F">
        <w:t>allow a user to update an accounts payable check that has already been marked as posted.</w:t>
      </w:r>
    </w:p>
    <w:p w14:paraId="114A3639" w14:textId="794A7C32" w:rsidR="007F4CE4" w:rsidRDefault="007F4CE4" w:rsidP="00E42DDF">
      <w:pPr>
        <w:pStyle w:val="Heading4"/>
      </w:pPr>
      <w:r>
        <w:t>UPDAPPAY –</w:t>
      </w:r>
      <w:r w:rsidR="00DC44D1" w:rsidRPr="00DC44D1">
        <w:t xml:space="preserve"> </w:t>
      </w:r>
      <w:r w:rsidR="00DC44D1" w:rsidRPr="00FB547C">
        <w:t>Update Posted Checks</w:t>
      </w:r>
    </w:p>
    <w:p w14:paraId="4F492489" w14:textId="77777777" w:rsidR="00DC44D1" w:rsidRPr="00BD0205" w:rsidRDefault="00DC44D1" w:rsidP="00DC44D1">
      <w:pPr>
        <w:rPr>
          <w:rFonts w:cstheme="minorHAnsi"/>
        </w:rPr>
      </w:pPr>
      <w:r w:rsidRPr="00BD0205">
        <w:rPr>
          <w:rFonts w:cstheme="minorHAnsi"/>
        </w:rPr>
        <w:t>This program should allow user to change the check date of an AP posted check.</w:t>
      </w:r>
    </w:p>
    <w:p w14:paraId="670EF43C" w14:textId="15641FBE" w:rsidR="007F4CE4" w:rsidRDefault="007F4CE4" w:rsidP="00E42DDF">
      <w:pPr>
        <w:pStyle w:val="Heading4"/>
      </w:pPr>
      <w:r>
        <w:t>UPDARCAL –</w:t>
      </w:r>
      <w:r w:rsidR="00DC44D1" w:rsidRPr="00DC44D1">
        <w:t xml:space="preserve"> </w:t>
      </w:r>
      <w:r w:rsidR="00DC44D1" w:rsidRPr="00FB547C">
        <w:t>Update line item of OP/AR invoice</w:t>
      </w:r>
    </w:p>
    <w:p w14:paraId="386685B5" w14:textId="3608C7F9" w:rsidR="00DC44D1" w:rsidRDefault="00DC44D1" w:rsidP="00DC44D1">
      <w:pPr>
        <w:jc w:val="both"/>
        <w:rPr>
          <w:rFonts w:cstheme="minorHAnsi"/>
        </w:rPr>
      </w:pPr>
      <w:r w:rsidRPr="00BD0205">
        <w:rPr>
          <w:rFonts w:cstheme="minorHAnsi"/>
        </w:rPr>
        <w:t xml:space="preserve">The utility </w:t>
      </w:r>
      <w:r w:rsidR="0066526F">
        <w:rPr>
          <w:rFonts w:cstheme="minorHAnsi"/>
        </w:rPr>
        <w:t>allows a user</w:t>
      </w:r>
      <w:r w:rsidRPr="00BD0205">
        <w:rPr>
          <w:rFonts w:cstheme="minorHAnsi"/>
        </w:rPr>
        <w:t xml:space="preserve"> to change </w:t>
      </w:r>
      <w:r w:rsidR="0066526F">
        <w:rPr>
          <w:rFonts w:cstheme="minorHAnsi"/>
        </w:rPr>
        <w:t>a</w:t>
      </w:r>
      <w:r w:rsidRPr="00BD0205">
        <w:rPr>
          <w:rFonts w:cstheme="minorHAnsi"/>
        </w:rPr>
        <w:t xml:space="preserve"> line ite</w:t>
      </w:r>
      <w:r w:rsidR="0066526F">
        <w:rPr>
          <w:rFonts w:cstheme="minorHAnsi"/>
        </w:rPr>
        <w:t xml:space="preserve">m of a </w:t>
      </w:r>
      <w:r w:rsidR="0066526F">
        <w:t>user-selected order processing or accounts receivable invoice.</w:t>
      </w:r>
    </w:p>
    <w:p w14:paraId="13EFE65C" w14:textId="289D6A7E" w:rsidR="005422F1" w:rsidRPr="00BD0205" w:rsidRDefault="005422F1" w:rsidP="0066526F">
      <w:pPr>
        <w:rPr>
          <w:rFonts w:cstheme="minorHAnsi"/>
        </w:rPr>
      </w:pPr>
      <w:r w:rsidRPr="00170429">
        <w:rPr>
          <w:rFonts w:cstheme="minorHAnsi"/>
        </w:rPr>
        <w:t>Create a utility to update ar-cashl.   call it updarcashl.r</w:t>
      </w:r>
      <w:r w:rsidR="0066526F">
        <w:rPr>
          <w:rFonts w:cstheme="minorHAnsi"/>
        </w:rPr>
        <w:t xml:space="preserve"> / </w:t>
      </w:r>
      <w:r w:rsidRPr="00170429">
        <w:rPr>
          <w:rFonts w:cstheme="minorHAnsi"/>
        </w:rPr>
        <w:t>Program should find ar-cashl using fields, company, cust-no, check-no, and line</w:t>
      </w:r>
      <w:r w:rsidR="0066526F">
        <w:rPr>
          <w:rFonts w:cstheme="minorHAnsi"/>
        </w:rPr>
        <w:t xml:space="preserve"> / </w:t>
      </w:r>
      <w:r w:rsidRPr="00170429">
        <w:rPr>
          <w:rFonts w:cstheme="minorHAnsi"/>
        </w:rPr>
        <w:t>Should list out fields for updating:  inv-date, amt-disc, amt-due, amt-paid, on-account.</w:t>
      </w:r>
    </w:p>
    <w:p w14:paraId="43BC7F3C" w14:textId="672FDC91" w:rsidR="007F4CE4" w:rsidRDefault="007F4CE4" w:rsidP="00E42DDF">
      <w:pPr>
        <w:pStyle w:val="Heading4"/>
      </w:pPr>
      <w:r>
        <w:t>UPDARINV –</w:t>
      </w:r>
      <w:r w:rsidR="00971B04" w:rsidRPr="00971B04">
        <w:t xml:space="preserve"> </w:t>
      </w:r>
      <w:r w:rsidR="00971B04" w:rsidRPr="00230CE1">
        <w:t>Update AR invoice fields</w:t>
      </w:r>
    </w:p>
    <w:p w14:paraId="6A262317" w14:textId="3BD7317B" w:rsidR="00635B2C" w:rsidRPr="00BD0205" w:rsidRDefault="00DC44D1" w:rsidP="00DC44D1">
      <w:pPr>
        <w:rPr>
          <w:rFonts w:cstheme="minorHAnsi"/>
        </w:rPr>
      </w:pPr>
      <w:r w:rsidRPr="00BD0205">
        <w:rPr>
          <w:rFonts w:cstheme="minorHAnsi"/>
        </w:rPr>
        <w:t>Enter customer# and invoice#.  Then pop up all fields of the invoice with titles so I can update any one of them.</w:t>
      </w:r>
      <w:r w:rsidR="00F76822">
        <w:rPr>
          <w:rFonts w:cstheme="minorHAnsi"/>
        </w:rPr>
        <w:t xml:space="preserve"> </w:t>
      </w:r>
      <w:r w:rsidR="00635B2C" w:rsidRPr="003456E1">
        <w:rPr>
          <w:rFonts w:cstheme="minorHAnsi"/>
        </w:rPr>
        <w:t>Write utility to update invoice fields.  Write utility to:  enter customer number and invoice number.  Then pop up all fields of the invoice with titles so I can update any one of them.</w:t>
      </w:r>
    </w:p>
    <w:p w14:paraId="3169E7AE" w14:textId="549B52D7" w:rsidR="007F4CE4" w:rsidRDefault="007F4CE4" w:rsidP="00E42DDF">
      <w:pPr>
        <w:pStyle w:val="Heading4"/>
      </w:pPr>
      <w:r>
        <w:t>UPDATEESTNO –</w:t>
      </w:r>
      <w:r w:rsidR="00971B04" w:rsidRPr="00971B04">
        <w:t xml:space="preserve"> </w:t>
      </w:r>
      <w:r w:rsidR="00971B04" w:rsidRPr="00230CE1">
        <w:t>Update Estimate Number</w:t>
      </w:r>
    </w:p>
    <w:p w14:paraId="344DC7D5" w14:textId="70520F42" w:rsidR="007F4CE4" w:rsidRPr="007F4CE4" w:rsidRDefault="003E4E06" w:rsidP="007F4CE4">
      <w:r>
        <w:t>This utility program will</w:t>
      </w:r>
      <w:r w:rsidR="00F11C6F">
        <w:t xml:space="preserve"> allow a user to update a specific estimate number.</w:t>
      </w:r>
    </w:p>
    <w:p w14:paraId="1B8FCD24" w14:textId="1FD49710" w:rsidR="00EF75D8" w:rsidRDefault="00EF75D8" w:rsidP="00E42DDF">
      <w:pPr>
        <w:pStyle w:val="Heading4"/>
      </w:pPr>
      <w:r>
        <w:t>UPDATEFGCOUNTS – Update Finished Good Counts</w:t>
      </w:r>
    </w:p>
    <w:p w14:paraId="39B3FABC" w14:textId="37504A08" w:rsidR="00EF75D8" w:rsidRPr="00EF75D8" w:rsidRDefault="003E4E06" w:rsidP="00EF75D8">
      <w:r>
        <w:t>This utility program will</w:t>
      </w:r>
      <w:r w:rsidR="00F11C6F">
        <w:t xml:space="preserve"> allow a user to update specific finished goods counts.</w:t>
      </w:r>
    </w:p>
    <w:p w14:paraId="46E9D19B" w14:textId="6865919B" w:rsidR="007F4CE4" w:rsidRDefault="007F4CE4" w:rsidP="00E42DDF">
      <w:pPr>
        <w:pStyle w:val="Heading4"/>
      </w:pPr>
      <w:r>
        <w:t>UPDATEIMAGEPATH –</w:t>
      </w:r>
      <w:r w:rsidR="00971B04" w:rsidRPr="00971B04">
        <w:t xml:space="preserve"> </w:t>
      </w:r>
      <w:r w:rsidR="00971B04" w:rsidRPr="00230CE1">
        <w:t>Updates the Path of Box Images the Estimate Range given</w:t>
      </w:r>
    </w:p>
    <w:p w14:paraId="2567EDE4" w14:textId="77777777" w:rsidR="00DC44D1" w:rsidRPr="00BD0205" w:rsidRDefault="00DC44D1" w:rsidP="00DC44D1">
      <w:pPr>
        <w:rPr>
          <w:rFonts w:cstheme="minorHAnsi"/>
        </w:rPr>
      </w:pPr>
      <w:r w:rsidRPr="00BD0205">
        <w:rPr>
          <w:rFonts w:cstheme="minorHAnsi"/>
        </w:rPr>
        <w:t xml:space="preserve">Change the path of designs in old Estimates - Util\updateimagepath.r </w:t>
      </w:r>
    </w:p>
    <w:p w14:paraId="1F1E0744" w14:textId="77777777" w:rsidR="00DC44D1" w:rsidRPr="00BD0205" w:rsidRDefault="00DC44D1" w:rsidP="00DC44D1">
      <w:pPr>
        <w:rPr>
          <w:rFonts w:cstheme="minorHAnsi"/>
        </w:rPr>
      </w:pPr>
      <w:r w:rsidRPr="00BD0205">
        <w:rPr>
          <w:rFonts w:cstheme="minorHAnsi"/>
        </w:rPr>
        <w:t>Run this utility to update the path of the cad image or die image in all estimates.  This will give the user the ability to move the cad images from one location to another without having to update each estimate individually.</w:t>
      </w:r>
    </w:p>
    <w:p w14:paraId="7ADEC8F8" w14:textId="4A3C65FC" w:rsidR="00DC44D1" w:rsidRPr="00BD0205" w:rsidRDefault="00DC44D1" w:rsidP="00DC44D1">
      <w:pPr>
        <w:rPr>
          <w:rFonts w:cstheme="minorHAnsi"/>
        </w:rPr>
      </w:pPr>
      <w:r w:rsidRPr="00BD0205">
        <w:rPr>
          <w:rFonts w:cstheme="minorHAnsi"/>
        </w:rPr>
        <w:t>From estimate number to estimate number</w:t>
      </w:r>
      <w:r w:rsidR="00F76822">
        <w:rPr>
          <w:rFonts w:cstheme="minorHAnsi"/>
        </w:rPr>
        <w:t xml:space="preserve"> / </w:t>
      </w:r>
      <w:r w:rsidRPr="00BD0205">
        <w:rPr>
          <w:rFonts w:cstheme="minorHAnsi"/>
        </w:rPr>
        <w:t>Cad image or die image</w:t>
      </w:r>
      <w:r w:rsidR="00F76822">
        <w:rPr>
          <w:rFonts w:cstheme="minorHAnsi"/>
        </w:rPr>
        <w:t xml:space="preserve"> / </w:t>
      </w:r>
      <w:r w:rsidRPr="00BD0205">
        <w:rPr>
          <w:rFonts w:cstheme="minorHAnsi"/>
        </w:rPr>
        <w:t xml:space="preserve">Old Path - New Path - Should default from the </w:t>
      </w:r>
      <w:r w:rsidR="00F76822" w:rsidRPr="00F76822">
        <w:rPr>
          <w:rFonts w:cstheme="minorHAnsi"/>
          <w:b/>
          <w:bCs/>
          <w:i/>
          <w:iCs/>
          <w:u w:val="single"/>
        </w:rPr>
        <w:t>“</w:t>
      </w:r>
      <w:r w:rsidRPr="00F76822">
        <w:rPr>
          <w:rFonts w:cstheme="minorHAnsi"/>
          <w:b/>
          <w:bCs/>
          <w:i/>
          <w:iCs/>
          <w:u w:val="single"/>
        </w:rPr>
        <w:t>N</w:t>
      </w:r>
      <w:r w:rsidR="00F76822" w:rsidRPr="00F76822">
        <w:rPr>
          <w:rFonts w:cstheme="minorHAnsi"/>
          <w:b/>
          <w:bCs/>
          <w:i/>
          <w:iCs/>
          <w:u w:val="single"/>
        </w:rPr>
        <w:t>”</w:t>
      </w:r>
      <w:r w:rsidRPr="00F76822">
        <w:rPr>
          <w:rFonts w:cstheme="minorHAnsi"/>
          <w:b/>
          <w:bCs/>
          <w:i/>
          <w:iCs/>
          <w:u w:val="single"/>
        </w:rPr>
        <w:t>-</w:t>
      </w:r>
      <w:r w:rsidR="00F76822" w:rsidRPr="00F76822">
        <w:rPr>
          <w:rFonts w:cstheme="minorHAnsi"/>
          <w:b/>
          <w:bCs/>
          <w:i/>
          <w:iCs/>
          <w:u w:val="single"/>
        </w:rPr>
        <w:t>“</w:t>
      </w:r>
      <w:r w:rsidRPr="00F76822">
        <w:rPr>
          <w:rFonts w:cstheme="minorHAnsi"/>
          <w:b/>
          <w:bCs/>
          <w:i/>
          <w:iCs/>
          <w:u w:val="single"/>
        </w:rPr>
        <w:t>K</w:t>
      </w:r>
      <w:r w:rsidR="00F76822" w:rsidRPr="00F76822">
        <w:rPr>
          <w:rFonts w:cstheme="minorHAnsi"/>
          <w:b/>
          <w:bCs/>
          <w:i/>
          <w:iCs/>
          <w:u w:val="single"/>
        </w:rPr>
        <w:t>”</w:t>
      </w:r>
      <w:r w:rsidRPr="00F76822">
        <w:rPr>
          <w:rFonts w:cstheme="minorHAnsi"/>
          <w:b/>
          <w:bCs/>
          <w:i/>
          <w:iCs/>
          <w:u w:val="single"/>
        </w:rPr>
        <w:t>-</w:t>
      </w:r>
      <w:r w:rsidR="00F76822" w:rsidRPr="00F76822">
        <w:rPr>
          <w:rFonts w:cstheme="minorHAnsi"/>
          <w:b/>
          <w:bCs/>
          <w:i/>
          <w:iCs/>
          <w:u w:val="single"/>
        </w:rPr>
        <w:t>“</w:t>
      </w:r>
      <w:r w:rsidRPr="00F76822">
        <w:rPr>
          <w:rFonts w:cstheme="minorHAnsi"/>
          <w:b/>
          <w:bCs/>
          <w:i/>
          <w:iCs/>
          <w:u w:val="single"/>
        </w:rPr>
        <w:t>1</w:t>
      </w:r>
      <w:r w:rsidR="00F76822" w:rsidRPr="00F76822">
        <w:rPr>
          <w:rFonts w:cstheme="minorHAnsi"/>
          <w:b/>
          <w:bCs/>
          <w:i/>
          <w:iCs/>
          <w:u w:val="single"/>
        </w:rPr>
        <w:t>”</w:t>
      </w:r>
      <w:r w:rsidRPr="00BD0205">
        <w:rPr>
          <w:rFonts w:cstheme="minorHAnsi"/>
        </w:rPr>
        <w:t xml:space="preserve"> die file or cad file, but give the user the ability to override.</w:t>
      </w:r>
    </w:p>
    <w:p w14:paraId="40578F93" w14:textId="061529C5" w:rsidR="00EF75D8" w:rsidRDefault="00EF75D8" w:rsidP="00E42DDF">
      <w:pPr>
        <w:pStyle w:val="Heading4"/>
      </w:pPr>
      <w:r>
        <w:t>UPDBINPO – Update Vendor PO# on I-F-1 Bin-Jobs Tab</w:t>
      </w:r>
    </w:p>
    <w:p w14:paraId="74F015DF" w14:textId="46FE581E" w:rsidR="00EF75D8" w:rsidRPr="00EF75D8" w:rsidRDefault="003E4E06" w:rsidP="00EF75D8">
      <w:r>
        <w:t>This utility program will</w:t>
      </w:r>
      <w:r w:rsidR="00F11C6F">
        <w:t xml:space="preserve"> allow a user to update a user-selected vendor purchase order number on an Inventory bin.</w:t>
      </w:r>
    </w:p>
    <w:p w14:paraId="131B0785" w14:textId="3CE748C0" w:rsidR="007F4CE4" w:rsidRDefault="007F4CE4" w:rsidP="00E42DDF">
      <w:pPr>
        <w:pStyle w:val="Heading4"/>
      </w:pPr>
      <w:r>
        <w:t>UPD-BOX –</w:t>
      </w:r>
      <w:r w:rsidR="00617B49">
        <w:t>Change Drive Letter in Box Design File</w:t>
      </w:r>
    </w:p>
    <w:p w14:paraId="683CB94E" w14:textId="0EC32948" w:rsidR="00DC44D1" w:rsidRPr="00BD0205" w:rsidRDefault="00DC44D1" w:rsidP="00DC44D1">
      <w:pPr>
        <w:rPr>
          <w:rFonts w:cstheme="minorHAnsi"/>
          <w:b/>
        </w:rPr>
      </w:pPr>
      <w:r w:rsidRPr="00BD0205">
        <w:rPr>
          <w:rFonts w:cstheme="minorHAnsi"/>
        </w:rPr>
        <w:t>New utility to change the drive letter in the box design file that points to the image file.  Currently the ship database drive is an R:\RCODE\ASIIMAGE\filename.bmp.   Since the customers may have many disk drives, this will change the letter from R: to F: or C: or N: or K:, etc.  The program will prompt the user for the new drive letter, th</w:t>
      </w:r>
      <w:r w:rsidR="00F76822">
        <w:rPr>
          <w:rFonts w:cstheme="minorHAnsi"/>
        </w:rPr>
        <w:t>e</w:t>
      </w:r>
      <w:r w:rsidRPr="00BD0205">
        <w:rPr>
          <w:rFonts w:cstheme="minorHAnsi"/>
        </w:rPr>
        <w:t>n change the letter.</w:t>
      </w:r>
    </w:p>
    <w:p w14:paraId="0EFC357D" w14:textId="4C914214" w:rsidR="007F4CE4" w:rsidRDefault="007F4CE4" w:rsidP="00E42DDF">
      <w:pPr>
        <w:pStyle w:val="Heading4"/>
      </w:pPr>
      <w:r>
        <w:t>UPDCUST –</w:t>
      </w:r>
      <w:r w:rsidR="00971B04" w:rsidRPr="00971B04">
        <w:t xml:space="preserve"> </w:t>
      </w:r>
      <w:r w:rsidR="00971B04" w:rsidRPr="00230CE1">
        <w:t>Update Customer Fields</w:t>
      </w:r>
    </w:p>
    <w:p w14:paraId="492847FC" w14:textId="75E10909" w:rsidR="007F4CE4" w:rsidRPr="007F4CE4" w:rsidRDefault="003E4E06" w:rsidP="007F4CE4">
      <w:r>
        <w:t>This utility program will</w:t>
      </w:r>
      <w:r w:rsidR="00F11C6F">
        <w:t xml:space="preserve"> allow a user to update user-selected customer fields quickly.</w:t>
      </w:r>
    </w:p>
    <w:p w14:paraId="7C9CAA6A" w14:textId="3A198452" w:rsidR="007F4CE4" w:rsidRDefault="007F4CE4" w:rsidP="00E42DDF">
      <w:pPr>
        <w:pStyle w:val="Heading4"/>
      </w:pPr>
      <w:r>
        <w:t>UPDESTINK –</w:t>
      </w:r>
      <w:r w:rsidR="00971B04" w:rsidRPr="00971B04">
        <w:t xml:space="preserve"> </w:t>
      </w:r>
      <w:r w:rsidR="00971B04" w:rsidRPr="00230CE1">
        <w:t>Update Estimate Inks via Raw Goods</w:t>
      </w:r>
    </w:p>
    <w:p w14:paraId="7387543B" w14:textId="431549DA" w:rsidR="007F4CE4" w:rsidRPr="007F4CE4" w:rsidRDefault="003E4E06" w:rsidP="007F4CE4">
      <w:r>
        <w:t>This utility program will</w:t>
      </w:r>
      <w:r w:rsidR="00F11C6F">
        <w:t xml:space="preserve"> allow a user to update estimate ink information via user-selected raw goods.</w:t>
      </w:r>
    </w:p>
    <w:p w14:paraId="21429294" w14:textId="4CEC75DA" w:rsidR="007F4CE4" w:rsidRDefault="007F4CE4" w:rsidP="00E42DDF">
      <w:pPr>
        <w:pStyle w:val="Heading4"/>
      </w:pPr>
      <w:r>
        <w:t>UPDFGSHP –</w:t>
      </w:r>
      <w:r w:rsidR="00971B04" w:rsidRPr="00971B04">
        <w:t xml:space="preserve"> </w:t>
      </w:r>
      <w:r w:rsidR="00971B04" w:rsidRPr="00230CE1">
        <w:t>Ship Method Default by Case or Pallet</w:t>
      </w:r>
    </w:p>
    <w:p w14:paraId="32F03E7A" w14:textId="5692B5C6" w:rsidR="007F4CE4" w:rsidRPr="007F4CE4" w:rsidRDefault="003E4E06" w:rsidP="007F4CE4">
      <w:r>
        <w:t>This utility program will</w:t>
      </w:r>
      <w:r w:rsidR="00F11C6F">
        <w:t xml:space="preserve"> allow the user to select a default shipping method of case or pallet in order to make future processing quicker.</w:t>
      </w:r>
    </w:p>
    <w:p w14:paraId="19C42C81" w14:textId="090CBA71" w:rsidR="00EF75D8" w:rsidRDefault="00EF75D8" w:rsidP="00E42DDF">
      <w:pPr>
        <w:pStyle w:val="Heading4"/>
      </w:pPr>
      <w:r>
        <w:t>UPDFGUNT – Update FG Qty/Case and Units/Pallet</w:t>
      </w:r>
    </w:p>
    <w:p w14:paraId="48594636" w14:textId="1CC27121" w:rsidR="00EF75D8" w:rsidRPr="00EF75D8" w:rsidRDefault="003E4E06" w:rsidP="00EF75D8">
      <w:r>
        <w:t>This utility program will</w:t>
      </w:r>
      <w:r w:rsidR="00102259">
        <w:t xml:space="preserve"> allow a user to update user-selected finished good quantity by case and unit by pallet numbers.</w:t>
      </w:r>
    </w:p>
    <w:p w14:paraId="4C826177" w14:textId="3B4FB9F5" w:rsidR="007F4CE4" w:rsidRDefault="007F4CE4" w:rsidP="00E42DDF">
      <w:pPr>
        <w:pStyle w:val="Heading4"/>
      </w:pPr>
      <w:r>
        <w:t>UPDFLUTE –</w:t>
      </w:r>
      <w:r w:rsidR="00971B04" w:rsidRPr="00971B04">
        <w:t xml:space="preserve"> </w:t>
      </w:r>
      <w:r w:rsidR="00971B04" w:rsidRPr="00230CE1">
        <w:t xml:space="preserve">To Replace Flute Code </w:t>
      </w:r>
      <w:r w:rsidR="00617B49">
        <w:t>Th</w:t>
      </w:r>
      <w:r w:rsidR="00971B04" w:rsidRPr="00230CE1">
        <w:t>roughout System</w:t>
      </w:r>
    </w:p>
    <w:p w14:paraId="36697D5E" w14:textId="1455C7D0" w:rsidR="007F4CE4" w:rsidRPr="007F4CE4" w:rsidRDefault="003E4E06" w:rsidP="007F4CE4">
      <w:r>
        <w:t>This utility program will</w:t>
      </w:r>
      <w:r w:rsidR="00102259">
        <w:t xml:space="preserve"> allow the user to replace a user-specified flute code throughout the database system.</w:t>
      </w:r>
    </w:p>
    <w:p w14:paraId="5A9F0B97" w14:textId="3F01A43C" w:rsidR="005422F1" w:rsidRDefault="005422F1" w:rsidP="00E42DDF">
      <w:pPr>
        <w:pStyle w:val="Heading4"/>
      </w:pPr>
      <w:r>
        <w:t>UPDGLTR – Add Invoice Number to Criteria</w:t>
      </w:r>
    </w:p>
    <w:p w14:paraId="3D0660B2" w14:textId="6B801A85" w:rsidR="005422F1" w:rsidRPr="005422F1" w:rsidRDefault="005422F1" w:rsidP="005422F1">
      <w:r w:rsidRPr="008554AF">
        <w:rPr>
          <w:rFonts w:cstheme="minorHAnsi"/>
        </w:rPr>
        <w:t>Need to add the invoice number for the search criteria for util/updgltr.r.   Sometimes there are more than one invoice# paid for a customer.</w:t>
      </w:r>
    </w:p>
    <w:p w14:paraId="7C491410" w14:textId="0D6C14F3" w:rsidR="00EF75D8" w:rsidRDefault="00EF75D8" w:rsidP="00E42DDF">
      <w:pPr>
        <w:pStyle w:val="Heading4"/>
      </w:pPr>
      <w:r>
        <w:t>UPDHISTUNITQTY – Update History Unit Quantity</w:t>
      </w:r>
    </w:p>
    <w:p w14:paraId="066C7709" w14:textId="679DC322" w:rsidR="00EF75D8" w:rsidRPr="00EF75D8" w:rsidRDefault="003E4E06" w:rsidP="00EF75D8">
      <w:r>
        <w:t>This utility program will</w:t>
      </w:r>
      <w:r w:rsidR="00102259">
        <w:t xml:space="preserve"> allow the user to update the quantity history of a user-selected unit.</w:t>
      </w:r>
    </w:p>
    <w:p w14:paraId="274D3BFA" w14:textId="23E75232" w:rsidR="007F4CE4" w:rsidRDefault="007F4CE4" w:rsidP="00E42DDF">
      <w:pPr>
        <w:pStyle w:val="Heading4"/>
      </w:pPr>
      <w:r>
        <w:t>UPDOVUN –</w:t>
      </w:r>
      <w:r w:rsidR="00971B04" w:rsidRPr="00971B04">
        <w:t xml:space="preserve"> </w:t>
      </w:r>
      <w:r w:rsidR="00971B04" w:rsidRPr="00230CE1">
        <w:t>Under run/Overrun Transfer to Line Item via Header</w:t>
      </w:r>
    </w:p>
    <w:p w14:paraId="50661D97" w14:textId="3316551F" w:rsidR="00971B04" w:rsidRPr="00BD0205" w:rsidRDefault="00971B04" w:rsidP="00971B04">
      <w:pPr>
        <w:rPr>
          <w:rFonts w:cstheme="minorHAnsi"/>
        </w:rPr>
      </w:pPr>
      <w:r w:rsidRPr="00BD0205">
        <w:rPr>
          <w:rFonts w:cstheme="minorHAnsi"/>
        </w:rPr>
        <w:t xml:space="preserve">Utility to Update Line Item Overrun / Under run % - New 4.10 database fields called Overrun% and Under run% on the Line item.  The </w:t>
      </w:r>
      <w:r w:rsidR="00F76822">
        <w:rPr>
          <w:rFonts w:cstheme="minorHAnsi"/>
          <w:b/>
          <w:bCs/>
          <w:i/>
          <w:iCs/>
          <w:u w:val="single"/>
        </w:rPr>
        <w:t>“Add”</w:t>
      </w:r>
      <w:r w:rsidRPr="00BD0205">
        <w:rPr>
          <w:rFonts w:cstheme="minorHAnsi"/>
        </w:rPr>
        <w:t xml:space="preserve"> button will now transfer the percentage to the line item screen from the overrun / under run from the order entry view folder, which is transferred from the customer file when the estimate# is blank.  This new overrun / under run would then like this to print on both folding and corrugated factory tickets. This utility will update all old orders.</w:t>
      </w:r>
    </w:p>
    <w:p w14:paraId="1F4DE6A2" w14:textId="576C3F4D" w:rsidR="00635B2C" w:rsidRDefault="00635B2C" w:rsidP="00E42DDF">
      <w:pPr>
        <w:pStyle w:val="Heading4"/>
      </w:pPr>
      <w:r>
        <w:t>UPDPRMTX – New Utility to Update All the Stock Matrix Prices</w:t>
      </w:r>
    </w:p>
    <w:p w14:paraId="6D7A4BB7" w14:textId="77777777" w:rsidR="00635B2C" w:rsidRPr="00551DF3" w:rsidRDefault="00635B2C" w:rsidP="00635B2C">
      <w:pPr>
        <w:rPr>
          <w:rFonts w:cstheme="minorHAnsi"/>
        </w:rPr>
      </w:pPr>
      <w:r w:rsidRPr="00551DF3">
        <w:rPr>
          <w:rFonts w:cstheme="minorHAnsi"/>
        </w:rPr>
        <w:t>New utility to update all the stock matrix prices.  Make BACKUP before running. Delete all matrixes defined for customer equal to blank.</w:t>
      </w:r>
    </w:p>
    <w:p w14:paraId="6EC5460F" w14:textId="7BE716A9" w:rsidR="00635B2C" w:rsidRPr="00635B2C" w:rsidRDefault="00635B2C" w:rsidP="00635B2C">
      <w:r w:rsidRPr="00551DF3">
        <w:rPr>
          <w:rFonts w:cstheme="minorHAnsi"/>
        </w:rPr>
        <w:t>Prompt for Customer Code to change all matrixes with that customer code to a blank customer code.  Change all customer files price level to 1.</w:t>
      </w:r>
      <w:r w:rsidR="00F76822">
        <w:rPr>
          <w:rFonts w:cstheme="minorHAnsi"/>
        </w:rPr>
        <w:t xml:space="preserve"> </w:t>
      </w:r>
      <w:r w:rsidRPr="00551DF3">
        <w:rPr>
          <w:rFonts w:cstheme="minorHAnsi"/>
        </w:rPr>
        <w:t>Change all customers Auto Re-price to No.</w:t>
      </w:r>
    </w:p>
    <w:p w14:paraId="607A2499" w14:textId="7EA8AD5A" w:rsidR="007F4CE4" w:rsidRDefault="007F4CE4" w:rsidP="00E42DDF">
      <w:pPr>
        <w:pStyle w:val="Heading4"/>
      </w:pPr>
      <w:r>
        <w:t>UPDRMTRN –</w:t>
      </w:r>
      <w:r w:rsidR="00971B04" w:rsidRPr="00971B04">
        <w:t xml:space="preserve"> </w:t>
      </w:r>
      <w:r w:rsidR="00971B04" w:rsidRPr="00230CE1">
        <w:t xml:space="preserve">Correct </w:t>
      </w:r>
      <w:r w:rsidR="00617B49">
        <w:t>Zero Check Amounts/No Vendor Number</w:t>
      </w:r>
    </w:p>
    <w:p w14:paraId="3C9B2B50" w14:textId="77777777" w:rsidR="00971B04" w:rsidRPr="00BD0205" w:rsidRDefault="00971B04" w:rsidP="00971B04">
      <w:pPr>
        <w:rPr>
          <w:rFonts w:cstheme="minorHAnsi"/>
        </w:rPr>
      </w:pPr>
      <w:r w:rsidRPr="00BD0205">
        <w:rPr>
          <w:rFonts w:cstheme="minorHAnsi"/>
        </w:rPr>
        <w:t>This utility is to delete all checks with zero amounts and no vendor numbers.</w:t>
      </w:r>
    </w:p>
    <w:p w14:paraId="48DAE340" w14:textId="415E2EFF" w:rsidR="007F4CE4" w:rsidRDefault="007F4CE4" w:rsidP="00E42DDF">
      <w:pPr>
        <w:pStyle w:val="Heading4"/>
      </w:pPr>
      <w:r>
        <w:t>UPDVEND# –</w:t>
      </w:r>
      <w:r w:rsidR="00971B04" w:rsidRPr="00971B04">
        <w:t xml:space="preserve"> </w:t>
      </w:r>
      <w:r w:rsidR="00971B04" w:rsidRPr="00230CE1">
        <w:t>Update/Change Vendor Number</w:t>
      </w:r>
    </w:p>
    <w:p w14:paraId="62D894B2" w14:textId="2758AC46" w:rsidR="007F4CE4" w:rsidRPr="007F4CE4" w:rsidRDefault="00971B04" w:rsidP="007F4CE4">
      <w:r w:rsidRPr="00D601C0">
        <w:rPr>
          <w:rFonts w:cstheme="minorHAnsi"/>
          <w:noProof/>
        </w:rPr>
        <w:t xml:space="preserve">Click </w:t>
      </w:r>
      <w:r w:rsidR="00E42DDF">
        <w:rPr>
          <w:rFonts w:cstheme="minorHAnsi"/>
          <w:b/>
          <w:bCs/>
          <w:i/>
          <w:iCs/>
          <w:noProof/>
          <w:u w:val="single"/>
        </w:rPr>
        <w:t>“Run”</w:t>
      </w:r>
      <w:r w:rsidRPr="00D601C0">
        <w:rPr>
          <w:rFonts w:cstheme="minorHAnsi"/>
          <w:noProof/>
        </w:rPr>
        <w:t xml:space="preserve"> button and the next screen will come up.  On the Update Vendor Number screen type in the Old Vendor# that you want to change and then fill in the New Vendor#.  Then start the Process.</w:t>
      </w:r>
    </w:p>
    <w:p w14:paraId="104CF25C" w14:textId="0BBCFB0F" w:rsidR="007F4CE4" w:rsidRDefault="007F4CE4" w:rsidP="00E42DDF">
      <w:pPr>
        <w:pStyle w:val="Heading4"/>
      </w:pPr>
      <w:r>
        <w:t>UPMSTEST –</w:t>
      </w:r>
      <w:r w:rsidR="00971B04" w:rsidRPr="00971B04">
        <w:t xml:space="preserve"> </w:t>
      </w:r>
      <w:r w:rsidR="00971B04" w:rsidRPr="00230CE1">
        <w:t>Folding Estimates as Master Tandem Estimates</w:t>
      </w:r>
    </w:p>
    <w:p w14:paraId="1A8FCFF7" w14:textId="5B92ADB1" w:rsidR="007F4CE4" w:rsidRPr="007F4CE4" w:rsidRDefault="003E4E06" w:rsidP="007F4CE4">
      <w:r>
        <w:t>This utility program will</w:t>
      </w:r>
      <w:r w:rsidR="00102259">
        <w:t xml:space="preserve"> allow a user to define specific folding estimates as default master tandem elements in order to make processing quicker.</w:t>
      </w:r>
    </w:p>
    <w:p w14:paraId="72FA5A4F" w14:textId="2A107C90" w:rsidR="007F4CE4" w:rsidRDefault="007F4CE4" w:rsidP="00E42DDF">
      <w:pPr>
        <w:pStyle w:val="Heading4"/>
      </w:pPr>
      <w:r>
        <w:t>W-ARHEAD –</w:t>
      </w:r>
      <w:r w:rsidR="00971B04" w:rsidRPr="00971B04">
        <w:t xml:space="preserve"> </w:t>
      </w:r>
      <w:r w:rsidR="00971B04" w:rsidRPr="00230CE1">
        <w:t>Restore Invoice Purged via N-F-13</w:t>
      </w:r>
    </w:p>
    <w:p w14:paraId="7A9EB07A" w14:textId="717978FF" w:rsidR="007F4CE4" w:rsidRPr="007F4CE4" w:rsidRDefault="003E4E06" w:rsidP="007F4CE4">
      <w:r>
        <w:t>This utility program will</w:t>
      </w:r>
      <w:r w:rsidR="00102259">
        <w:t xml:space="preserve"> allow a user to restore a previously purged invoice by searching through system backups for the old file.</w:t>
      </w:r>
    </w:p>
    <w:p w14:paraId="09676CF5" w14:textId="4575D0E5" w:rsidR="007F4CE4" w:rsidRDefault="007F4CE4" w:rsidP="00E42DDF">
      <w:pPr>
        <w:pStyle w:val="Heading4"/>
      </w:pPr>
      <w:r>
        <w:t>W-HRMS-X –</w:t>
      </w:r>
      <w:r w:rsidR="00971B04" w:rsidRPr="00971B04">
        <w:t xml:space="preserve"> </w:t>
      </w:r>
      <w:r w:rsidR="00971B04" w:rsidRPr="00230CE1">
        <w:t>HRMS Cross Reference File</w:t>
      </w:r>
    </w:p>
    <w:p w14:paraId="39F88FC6" w14:textId="23872F51" w:rsidR="007F4CE4" w:rsidRPr="007F4CE4" w:rsidRDefault="003E4E06" w:rsidP="007F4CE4">
      <w:r>
        <w:t>This utility program will</w:t>
      </w:r>
      <w:r w:rsidR="00102259">
        <w:t xml:space="preserve"> allow a user to quickly update a specific cross reference file.</w:t>
      </w:r>
    </w:p>
    <w:p w14:paraId="6F35435B" w14:textId="04CB31A2" w:rsidR="00EF75D8" w:rsidRDefault="00EF75D8" w:rsidP="00E42DDF">
      <w:pPr>
        <w:pStyle w:val="Heading4"/>
      </w:pPr>
      <w:r>
        <w:t>W-UPDSMN – Update Salesman on Estimate</w:t>
      </w:r>
    </w:p>
    <w:p w14:paraId="023BCB61" w14:textId="7BBE1982" w:rsidR="00EF75D8" w:rsidRPr="00EF75D8" w:rsidRDefault="003E4E06" w:rsidP="00EF75D8">
      <w:r>
        <w:t>This utility program will</w:t>
      </w:r>
      <w:r w:rsidR="00102259">
        <w:t xml:space="preserve"> allow the user to update a salesman’s information on a user-selected estimate.</w:t>
      </w:r>
    </w:p>
    <w:p w14:paraId="5FCBA7FA" w14:textId="0A1F560F" w:rsidR="007F4CE4" w:rsidRDefault="007F4CE4" w:rsidP="00E42DDF">
      <w:pPr>
        <w:pStyle w:val="Heading4"/>
      </w:pPr>
      <w:r>
        <w:t>W-PRDNOT –</w:t>
      </w:r>
      <w:r w:rsidR="00971B04" w:rsidRPr="00971B04">
        <w:t xml:space="preserve"> </w:t>
      </w:r>
      <w:r w:rsidR="00971B04" w:rsidRPr="00230CE1">
        <w:t>Case Label Colors / Notes</w:t>
      </w:r>
    </w:p>
    <w:p w14:paraId="4583CAEC" w14:textId="77777777" w:rsidR="00F76822" w:rsidRDefault="00971B04" w:rsidP="00971B04">
      <w:pPr>
        <w:rPr>
          <w:rFonts w:cstheme="minorHAnsi"/>
        </w:rPr>
      </w:pPr>
      <w:r w:rsidRPr="00BD0205">
        <w:rPr>
          <w:rFonts w:cstheme="minorHAnsi"/>
        </w:rPr>
        <w:t xml:space="preserve">Order Information will be downloaded to print case labels.  The format is dictated by </w:t>
      </w:r>
      <w:r w:rsidR="00F76822" w:rsidRPr="00F76822">
        <w:rPr>
          <w:rFonts w:cstheme="minorHAnsi"/>
          <w:b/>
          <w:bCs/>
          <w:i/>
          <w:iCs/>
          <w:u w:val="single"/>
        </w:rPr>
        <w:t>“</w:t>
      </w:r>
      <w:r w:rsidRPr="00F76822">
        <w:rPr>
          <w:rFonts w:cstheme="minorHAnsi"/>
          <w:b/>
          <w:bCs/>
          <w:i/>
          <w:iCs/>
          <w:u w:val="single"/>
        </w:rPr>
        <w:t>N</w:t>
      </w:r>
      <w:r w:rsidR="00F76822" w:rsidRPr="00F76822">
        <w:rPr>
          <w:rFonts w:cstheme="minorHAnsi"/>
          <w:b/>
          <w:bCs/>
          <w:i/>
          <w:iCs/>
          <w:u w:val="single"/>
        </w:rPr>
        <w:t>”</w:t>
      </w:r>
      <w:r w:rsidRPr="00F76822">
        <w:rPr>
          <w:rFonts w:cstheme="minorHAnsi"/>
          <w:b/>
          <w:bCs/>
          <w:i/>
          <w:iCs/>
          <w:u w:val="single"/>
        </w:rPr>
        <w:t>-</w:t>
      </w:r>
      <w:r w:rsidR="00F76822" w:rsidRPr="00F76822">
        <w:rPr>
          <w:rFonts w:cstheme="minorHAnsi"/>
          <w:b/>
          <w:bCs/>
          <w:i/>
          <w:iCs/>
          <w:u w:val="single"/>
        </w:rPr>
        <w:t>“</w:t>
      </w:r>
      <w:r w:rsidRPr="00F76822">
        <w:rPr>
          <w:rFonts w:cstheme="minorHAnsi"/>
          <w:b/>
          <w:bCs/>
          <w:i/>
          <w:iCs/>
          <w:u w:val="single"/>
        </w:rPr>
        <w:t>K</w:t>
      </w:r>
      <w:r w:rsidR="00F76822" w:rsidRPr="00F76822">
        <w:rPr>
          <w:rFonts w:cstheme="minorHAnsi"/>
          <w:b/>
          <w:bCs/>
          <w:i/>
          <w:iCs/>
          <w:u w:val="single"/>
        </w:rPr>
        <w:t>”</w:t>
      </w:r>
      <w:r w:rsidRPr="00F76822">
        <w:rPr>
          <w:rFonts w:cstheme="minorHAnsi"/>
          <w:b/>
          <w:bCs/>
          <w:i/>
          <w:iCs/>
          <w:u w:val="single"/>
        </w:rPr>
        <w:t>-</w:t>
      </w:r>
      <w:r w:rsidR="00F76822" w:rsidRPr="00F76822">
        <w:rPr>
          <w:rFonts w:cstheme="minorHAnsi"/>
          <w:b/>
          <w:bCs/>
          <w:i/>
          <w:iCs/>
          <w:u w:val="single"/>
        </w:rPr>
        <w:t>“</w:t>
      </w:r>
      <w:r w:rsidRPr="00F76822">
        <w:rPr>
          <w:rFonts w:cstheme="minorHAnsi"/>
          <w:b/>
          <w:bCs/>
          <w:i/>
          <w:iCs/>
          <w:u w:val="single"/>
        </w:rPr>
        <w:t>1</w:t>
      </w:r>
      <w:r w:rsidR="00F76822" w:rsidRPr="00F76822">
        <w:rPr>
          <w:rFonts w:cstheme="minorHAnsi"/>
          <w:b/>
          <w:bCs/>
          <w:i/>
          <w:iCs/>
          <w:u w:val="single"/>
        </w:rPr>
        <w:t>”</w:t>
      </w:r>
      <w:r w:rsidRPr="00BD0205">
        <w:rPr>
          <w:rFonts w:cstheme="minorHAnsi"/>
        </w:rPr>
        <w:t xml:space="preserve"> Case tag.  This utility allows the user to enter predefined packing notes for the case label such as specific colors.  When selecting a Case Label to print via </w:t>
      </w:r>
      <w:r w:rsidR="00F76822" w:rsidRPr="00F76822">
        <w:rPr>
          <w:rFonts w:cstheme="minorHAnsi"/>
          <w:b/>
          <w:bCs/>
          <w:i/>
          <w:iCs/>
          <w:u w:val="single"/>
        </w:rPr>
        <w:t>“</w:t>
      </w:r>
      <w:r w:rsidRPr="00F76822">
        <w:rPr>
          <w:rFonts w:cstheme="minorHAnsi"/>
          <w:b/>
          <w:bCs/>
          <w:i/>
          <w:iCs/>
          <w:u w:val="single"/>
        </w:rPr>
        <w:t>O</w:t>
      </w:r>
      <w:r w:rsidR="00F76822" w:rsidRPr="00F76822">
        <w:rPr>
          <w:rFonts w:cstheme="minorHAnsi"/>
          <w:b/>
          <w:bCs/>
          <w:i/>
          <w:iCs/>
          <w:u w:val="single"/>
        </w:rPr>
        <w:t>”</w:t>
      </w:r>
      <w:r w:rsidRPr="00F76822">
        <w:rPr>
          <w:rFonts w:cstheme="minorHAnsi"/>
          <w:b/>
          <w:bCs/>
          <w:i/>
          <w:iCs/>
          <w:u w:val="single"/>
        </w:rPr>
        <w:t>-</w:t>
      </w:r>
      <w:r w:rsidR="00F76822" w:rsidRPr="00F76822">
        <w:rPr>
          <w:rFonts w:cstheme="minorHAnsi"/>
          <w:b/>
          <w:bCs/>
          <w:i/>
          <w:iCs/>
          <w:u w:val="single"/>
        </w:rPr>
        <w:t>“</w:t>
      </w:r>
      <w:r w:rsidRPr="00F76822">
        <w:rPr>
          <w:rFonts w:cstheme="minorHAnsi"/>
          <w:b/>
          <w:bCs/>
          <w:i/>
          <w:iCs/>
          <w:u w:val="single"/>
        </w:rPr>
        <w:t>U</w:t>
      </w:r>
      <w:r w:rsidR="00F76822" w:rsidRPr="00F76822">
        <w:rPr>
          <w:rFonts w:cstheme="minorHAnsi"/>
          <w:b/>
          <w:bCs/>
          <w:i/>
          <w:iCs/>
          <w:u w:val="single"/>
        </w:rPr>
        <w:t>”</w:t>
      </w:r>
      <w:r w:rsidRPr="00F76822">
        <w:rPr>
          <w:rFonts w:cstheme="minorHAnsi"/>
          <w:b/>
          <w:bCs/>
          <w:i/>
          <w:iCs/>
          <w:u w:val="single"/>
        </w:rPr>
        <w:t>-</w:t>
      </w:r>
      <w:r w:rsidR="00F76822" w:rsidRPr="00F76822">
        <w:rPr>
          <w:rFonts w:cstheme="minorHAnsi"/>
          <w:b/>
          <w:bCs/>
          <w:i/>
          <w:iCs/>
          <w:u w:val="single"/>
        </w:rPr>
        <w:t>“</w:t>
      </w:r>
      <w:r w:rsidR="00F76822">
        <w:rPr>
          <w:rFonts w:cstheme="minorHAnsi"/>
          <w:b/>
          <w:bCs/>
          <w:i/>
          <w:iCs/>
          <w:u w:val="single"/>
        </w:rPr>
        <w:t>)</w:t>
      </w:r>
      <w:r w:rsidR="00F76822" w:rsidRPr="00F76822">
        <w:rPr>
          <w:rFonts w:cstheme="minorHAnsi"/>
          <w:b/>
          <w:bCs/>
          <w:i/>
          <w:iCs/>
          <w:u w:val="single"/>
        </w:rPr>
        <w:t>”</w:t>
      </w:r>
      <w:r w:rsidRPr="00BD0205">
        <w:rPr>
          <w:rFonts w:cstheme="minorHAnsi"/>
        </w:rPr>
        <w:t xml:space="preserve">, this will display the Packing Code with a label "COLOR" on the Create Case Label Screen. </w:t>
      </w:r>
    </w:p>
    <w:p w14:paraId="10162D30" w14:textId="1BA22E12" w:rsidR="00971B04" w:rsidRPr="00BD0205" w:rsidRDefault="00971B04" w:rsidP="00971B04">
      <w:pPr>
        <w:rPr>
          <w:rFonts w:cstheme="minorHAnsi"/>
        </w:rPr>
      </w:pPr>
      <w:r w:rsidRPr="00BD0205">
        <w:rPr>
          <w:rFonts w:cstheme="minorHAnsi"/>
        </w:rPr>
        <w:t xml:space="preserve">The </w:t>
      </w:r>
      <w:r w:rsidR="00F76822">
        <w:rPr>
          <w:rFonts w:cstheme="minorHAnsi"/>
          <w:b/>
          <w:bCs/>
          <w:i/>
          <w:iCs/>
          <w:u w:val="single"/>
        </w:rPr>
        <w:t>“F1”</w:t>
      </w:r>
      <w:r w:rsidRPr="00BD0205">
        <w:rPr>
          <w:rFonts w:cstheme="minorHAnsi"/>
        </w:rPr>
        <w:t xml:space="preserve"> key will show the valid packing created via this utility. For example, this will show the COLOR (Packing Note) to show a specific list of colors such as RED, BLUE, GREEN, GOLD, and PINK, which represents the ribbons on the printer that is printing the labels. The actual field that is updated is on the estimate file is on the Inks/Pack Folder called "Packing Notes" which will be downloaded to the text file.  Specific notes may exist for each packing case. </w:t>
      </w:r>
    </w:p>
    <w:p w14:paraId="22F80BC5" w14:textId="6DD78858" w:rsidR="007F4CE4" w:rsidRDefault="007F4CE4" w:rsidP="00E42DDF">
      <w:pPr>
        <w:pStyle w:val="Heading4"/>
      </w:pPr>
      <w:r>
        <w:t>WARINVRESTORE –</w:t>
      </w:r>
      <w:r w:rsidR="00F76822" w:rsidRPr="00F76822">
        <w:t xml:space="preserve"> </w:t>
      </w:r>
      <w:r w:rsidR="00F76822" w:rsidRPr="00BD0205">
        <w:t xml:space="preserve">Code for </w:t>
      </w:r>
      <w:r w:rsidR="00617B49">
        <w:t>Each Finished Good Item on the Job.</w:t>
      </w:r>
    </w:p>
    <w:p w14:paraId="033EB537" w14:textId="1007A307" w:rsidR="00971B04" w:rsidRPr="00BD0205" w:rsidRDefault="00971B04" w:rsidP="00971B04">
      <w:pPr>
        <w:rPr>
          <w:rFonts w:cstheme="minorHAnsi"/>
        </w:rPr>
      </w:pPr>
      <w:r w:rsidRPr="00BD0205">
        <w:rPr>
          <w:rFonts w:cstheme="minorHAnsi"/>
        </w:rPr>
        <w:t xml:space="preserve">Updating in the PACK NOTE field on the estimate will update the FG item file and updating the FG item file will update the estimate number defined on the FG item file.   </w:t>
      </w:r>
    </w:p>
    <w:p w14:paraId="20E85843" w14:textId="4373641F" w:rsidR="007F4CE4" w:rsidRDefault="007F4CE4" w:rsidP="00E42DDF">
      <w:pPr>
        <w:pStyle w:val="Heading4"/>
      </w:pPr>
      <w:r>
        <w:t>ZEROPARTS –</w:t>
      </w:r>
      <w:r w:rsidR="00971B04" w:rsidRPr="00971B04">
        <w:t xml:space="preserve"> </w:t>
      </w:r>
      <w:r w:rsidR="00971B04" w:rsidRPr="00230CE1">
        <w:t>Set Qty on Hand to Zero for Overrun Parts of Set</w:t>
      </w:r>
    </w:p>
    <w:p w14:paraId="1146796A" w14:textId="13B036C9" w:rsidR="007F4CE4" w:rsidRPr="007F4CE4" w:rsidRDefault="003E4E06" w:rsidP="007F4CE4">
      <w:r>
        <w:t>This utility program will</w:t>
      </w:r>
      <w:r w:rsidR="00E42DDF">
        <w:t xml:space="preserve"> allow a user to set the current quantity on-hand of user-selected set parts to zero.</w:t>
      </w:r>
    </w:p>
    <w:p w14:paraId="377CAFFB" w14:textId="3BB988FC" w:rsidR="00893FE4" w:rsidRDefault="00893FE4" w:rsidP="00893FE4">
      <w:pPr>
        <w:pStyle w:val="Heading1"/>
        <w:rPr>
          <w:b/>
          <w:bCs/>
        </w:rPr>
      </w:pPr>
      <w:bookmarkStart w:id="299" w:name="_Toc45559678"/>
      <w:r>
        <w:rPr>
          <w:b/>
          <w:bCs/>
        </w:rPr>
        <w:t>Quick Fixes [NQ]</w:t>
      </w:r>
      <w:bookmarkEnd w:id="299"/>
    </w:p>
    <w:p w14:paraId="45781410" w14:textId="414A7A71" w:rsidR="00893FE4" w:rsidRDefault="00704298" w:rsidP="00893FE4">
      <w:pPr>
        <w:pStyle w:val="Heading2"/>
      </w:pPr>
      <w:bookmarkStart w:id="300" w:name="_Toc45559679"/>
      <w:r>
        <w:t>Patch History</w:t>
      </w:r>
      <w:r w:rsidR="00893FE4">
        <w:t xml:space="preserve"> [</w:t>
      </w:r>
      <w:r>
        <w:t>NQ1</w:t>
      </w:r>
      <w:r w:rsidR="00893FE4">
        <w:t>]</w:t>
      </w:r>
      <w:bookmarkEnd w:id="300"/>
    </w:p>
    <w:p w14:paraId="2AA68886" w14:textId="36A47213" w:rsidR="00893FE4" w:rsidRDefault="007C6235" w:rsidP="00893FE4">
      <w:pPr>
        <w:pStyle w:val="Heading3"/>
      </w:pPr>
      <w:bookmarkStart w:id="301" w:name="_Toc45559680"/>
      <w:r>
        <w:t>Update History</w:t>
      </w:r>
      <w:bookmarkEnd w:id="301"/>
    </w:p>
    <w:p w14:paraId="5DB91B64" w14:textId="430A8213" w:rsidR="00217BAE" w:rsidRPr="00217BAE" w:rsidRDefault="00217BAE" w:rsidP="00217BAE">
      <w:r>
        <w:rPr>
          <w:noProof/>
        </w:rPr>
        <w:drawing>
          <wp:inline distT="0" distB="0" distL="0" distR="0" wp14:anchorId="052CF31D" wp14:editId="23B6A50F">
            <wp:extent cx="5943600" cy="2998381"/>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52429" cy="3002835"/>
                    </a:xfrm>
                    <a:prstGeom prst="rect">
                      <a:avLst/>
                    </a:prstGeom>
                  </pic:spPr>
                </pic:pic>
              </a:graphicData>
            </a:graphic>
          </wp:inline>
        </w:drawing>
      </w:r>
    </w:p>
    <w:p w14:paraId="083E65C9" w14:textId="77777777" w:rsidR="00D1096F" w:rsidRDefault="00D1096F" w:rsidP="00D1096F">
      <w:pPr>
        <w:pStyle w:val="Heading4"/>
      </w:pPr>
      <w:bookmarkStart w:id="302" w:name="_Hlk42856426"/>
      <w:r>
        <w:t>EXIT</w:t>
      </w:r>
    </w:p>
    <w:p w14:paraId="5CD37B54" w14:textId="2D9F7CC5" w:rsidR="00D1096F" w:rsidRPr="00BC1FC0" w:rsidRDefault="00D1096F" w:rsidP="00D1096F">
      <w:bookmarkStart w:id="303" w:name="_Hlk42856909"/>
      <w:r>
        <w:t xml:space="preserve">Click the </w:t>
      </w:r>
      <w:r>
        <w:rPr>
          <w:b/>
          <w:bCs/>
          <w:i/>
          <w:iCs/>
          <w:u w:val="single"/>
        </w:rPr>
        <w:t>“Exit Door Icon”</w:t>
      </w:r>
      <w:r>
        <w:t xml:space="preserve"> to exit the </w:t>
      </w:r>
      <w:r w:rsidR="00617B49">
        <w:t>Update History</w:t>
      </w:r>
      <w:r>
        <w:t xml:space="preserve"> popup screen.</w:t>
      </w:r>
    </w:p>
    <w:p w14:paraId="29BE538A" w14:textId="0C123AB1" w:rsidR="00704298" w:rsidRDefault="00704298" w:rsidP="00704298">
      <w:pPr>
        <w:pStyle w:val="Heading2"/>
      </w:pPr>
      <w:bookmarkStart w:id="304" w:name="_Toc45559681"/>
      <w:bookmarkEnd w:id="302"/>
      <w:bookmarkEnd w:id="303"/>
      <w:r>
        <w:t>Update Customer Number [NQ2]</w:t>
      </w:r>
      <w:bookmarkEnd w:id="304"/>
    </w:p>
    <w:p w14:paraId="0C5FC85F" w14:textId="79C6F838" w:rsidR="007C6235" w:rsidRDefault="007C6235" w:rsidP="007C6235">
      <w:pPr>
        <w:pStyle w:val="Heading3"/>
      </w:pPr>
      <w:bookmarkStart w:id="305" w:name="_Toc45559682"/>
      <w:r>
        <w:t>Overview</w:t>
      </w:r>
      <w:bookmarkEnd w:id="305"/>
    </w:p>
    <w:p w14:paraId="03CC1919" w14:textId="6EB78CC4" w:rsidR="00900819" w:rsidRPr="00B370F7" w:rsidRDefault="00900819" w:rsidP="00900819">
      <w:r>
        <w:t>This program will update an old customer number to a new customer number according to the user-selected parameters. In order to run this program, the user must first back up their database for data security.</w:t>
      </w:r>
    </w:p>
    <w:p w14:paraId="07AA0E71" w14:textId="5CE2A574" w:rsidR="007C6235" w:rsidRDefault="007C6235" w:rsidP="007C6235">
      <w:pPr>
        <w:pStyle w:val="Heading3"/>
      </w:pPr>
      <w:bookmarkStart w:id="306" w:name="_Toc45559683"/>
      <w:r>
        <w:t>Selection Parameters</w:t>
      </w:r>
      <w:bookmarkEnd w:id="306"/>
    </w:p>
    <w:p w14:paraId="7DF244CE" w14:textId="558348EE" w:rsidR="00217BAE" w:rsidRPr="00217BAE" w:rsidRDefault="00217BAE" w:rsidP="00217BAE">
      <w:r>
        <w:rPr>
          <w:noProof/>
        </w:rPr>
        <w:drawing>
          <wp:inline distT="0" distB="0" distL="0" distR="0" wp14:anchorId="2891AF99" wp14:editId="780A51F3">
            <wp:extent cx="4133850" cy="13811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33850" cy="1381125"/>
                    </a:xfrm>
                    <a:prstGeom prst="rect">
                      <a:avLst/>
                    </a:prstGeom>
                  </pic:spPr>
                </pic:pic>
              </a:graphicData>
            </a:graphic>
          </wp:inline>
        </w:drawing>
      </w:r>
    </w:p>
    <w:p w14:paraId="21F8C26B" w14:textId="537A9CED" w:rsidR="007C6235" w:rsidRDefault="00D1096F" w:rsidP="007C6235">
      <w:pPr>
        <w:pStyle w:val="Heading4"/>
      </w:pPr>
      <w:r>
        <w:t>Old Customer #</w:t>
      </w:r>
    </w:p>
    <w:p w14:paraId="18D38CDC" w14:textId="2C390B86" w:rsidR="00900819" w:rsidRDefault="00900819" w:rsidP="00900819">
      <w:r>
        <w:t>The user may enter an old customer number that they wish to update in this field.</w:t>
      </w:r>
    </w:p>
    <w:p w14:paraId="36AF6DD0" w14:textId="0CB35416" w:rsidR="00D1096F" w:rsidRDefault="00D1096F" w:rsidP="00D1096F">
      <w:pPr>
        <w:pStyle w:val="Heading4"/>
      </w:pPr>
      <w:r>
        <w:t>New Customer #</w:t>
      </w:r>
    </w:p>
    <w:p w14:paraId="1F54BBA4" w14:textId="7BCE64D8" w:rsidR="00900819" w:rsidRPr="00893FE4" w:rsidRDefault="00900819" w:rsidP="00900819">
      <w:r>
        <w:t>The user may enter a new customer number that they wish to update the old vendor number to in this field.</w:t>
      </w:r>
    </w:p>
    <w:p w14:paraId="7FB0D148" w14:textId="598DCC7E" w:rsidR="00704298" w:rsidRDefault="00704298" w:rsidP="00704298">
      <w:pPr>
        <w:pStyle w:val="Heading2"/>
      </w:pPr>
      <w:bookmarkStart w:id="307" w:name="_Toc45559684"/>
      <w:r>
        <w:t>Update FG Item Code [NQ3]</w:t>
      </w:r>
      <w:bookmarkEnd w:id="307"/>
    </w:p>
    <w:p w14:paraId="6F1B9FDE" w14:textId="77777777" w:rsidR="007C6235" w:rsidRDefault="007C6235" w:rsidP="007C6235">
      <w:pPr>
        <w:pStyle w:val="Heading3"/>
      </w:pPr>
      <w:bookmarkStart w:id="308" w:name="_Toc45559685"/>
      <w:r>
        <w:t>Overview</w:t>
      </w:r>
      <w:bookmarkEnd w:id="308"/>
    </w:p>
    <w:p w14:paraId="12A030C5" w14:textId="0C71E75C" w:rsidR="00900819" w:rsidRPr="00B370F7" w:rsidRDefault="00900819" w:rsidP="00900819">
      <w:r>
        <w:t>This program will update an old Finished Good Item Code to a new Finished Good Item Code according to the user-selected parameters. In order to run this program, the user must first back up their database for data security.</w:t>
      </w:r>
    </w:p>
    <w:p w14:paraId="636E2430" w14:textId="2E23A705" w:rsidR="007C6235" w:rsidRDefault="007C6235" w:rsidP="007C6235">
      <w:pPr>
        <w:pStyle w:val="Heading3"/>
      </w:pPr>
      <w:bookmarkStart w:id="309" w:name="_Toc45559686"/>
      <w:r>
        <w:t>Selection Parameters</w:t>
      </w:r>
      <w:bookmarkEnd w:id="309"/>
    </w:p>
    <w:p w14:paraId="28CB2FFA" w14:textId="3BE63869" w:rsidR="00217BAE" w:rsidRPr="00217BAE" w:rsidRDefault="00217BAE" w:rsidP="00217BAE">
      <w:r>
        <w:rPr>
          <w:noProof/>
        </w:rPr>
        <w:drawing>
          <wp:inline distT="0" distB="0" distL="0" distR="0" wp14:anchorId="0A0EF1E2" wp14:editId="7A62277E">
            <wp:extent cx="4229100" cy="13525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229100" cy="1352550"/>
                    </a:xfrm>
                    <a:prstGeom prst="rect">
                      <a:avLst/>
                    </a:prstGeom>
                  </pic:spPr>
                </pic:pic>
              </a:graphicData>
            </a:graphic>
          </wp:inline>
        </w:drawing>
      </w:r>
    </w:p>
    <w:p w14:paraId="37432A12" w14:textId="6FC1D28A" w:rsidR="00D1096F" w:rsidRDefault="00D1096F" w:rsidP="00D1096F">
      <w:pPr>
        <w:pStyle w:val="Heading4"/>
      </w:pPr>
      <w:r>
        <w:t>Old FG Item #</w:t>
      </w:r>
    </w:p>
    <w:p w14:paraId="237BE4AE" w14:textId="789E8E20" w:rsidR="00900819" w:rsidRDefault="00900819" w:rsidP="00900819">
      <w:r>
        <w:t>The user may enter an old Finished Good Item number that they wish to update in this field.</w:t>
      </w:r>
    </w:p>
    <w:p w14:paraId="0C4D47AD" w14:textId="57FE3CBA" w:rsidR="00D1096F" w:rsidRDefault="00D1096F" w:rsidP="00D1096F">
      <w:pPr>
        <w:pStyle w:val="Heading4"/>
      </w:pPr>
      <w:r>
        <w:t>New FG Item #</w:t>
      </w:r>
    </w:p>
    <w:p w14:paraId="37FFA5B6" w14:textId="30E6ED71" w:rsidR="00900819" w:rsidRDefault="00900819" w:rsidP="00900819">
      <w:r>
        <w:t>The user may enter a new Finished Good Item number that they wish to update the old vendor number to in this field.</w:t>
      </w:r>
    </w:p>
    <w:p w14:paraId="262FDC59" w14:textId="6873960C" w:rsidR="007D1C4A" w:rsidRDefault="007D1C4A" w:rsidP="00900819"/>
    <w:p w14:paraId="35503489" w14:textId="77777777" w:rsidR="007D1C4A" w:rsidRPr="00893FE4" w:rsidRDefault="007D1C4A" w:rsidP="00900819"/>
    <w:p w14:paraId="49724A9C" w14:textId="2F03212A" w:rsidR="00704298" w:rsidRDefault="00704298" w:rsidP="00704298">
      <w:pPr>
        <w:pStyle w:val="Heading2"/>
      </w:pPr>
      <w:bookmarkStart w:id="310" w:name="_Toc45559687"/>
      <w:r>
        <w:t>Fix A/R Invoice Date [NQ4]</w:t>
      </w:r>
      <w:bookmarkEnd w:id="310"/>
    </w:p>
    <w:p w14:paraId="3F32E448" w14:textId="5448D38C" w:rsidR="007C6235" w:rsidRPr="00893FE4" w:rsidRDefault="000F78F8" w:rsidP="007C6235">
      <w:r>
        <w:t>This program will allow a user to fix accounts receivable invoice dates for a specific, user-defined invoice.</w:t>
      </w:r>
    </w:p>
    <w:p w14:paraId="1E6C86C2" w14:textId="0D319A9B" w:rsidR="007C6235" w:rsidRDefault="007C6235" w:rsidP="007C6235">
      <w:pPr>
        <w:pStyle w:val="Heading3"/>
      </w:pPr>
      <w:bookmarkStart w:id="311" w:name="_Toc45559688"/>
      <w:r>
        <w:t>Selection Parameters</w:t>
      </w:r>
      <w:bookmarkEnd w:id="311"/>
    </w:p>
    <w:p w14:paraId="4304E721" w14:textId="5BC6DC70" w:rsidR="00217BAE" w:rsidRPr="00217BAE" w:rsidRDefault="00217BAE" w:rsidP="00217BAE">
      <w:r>
        <w:rPr>
          <w:noProof/>
        </w:rPr>
        <w:drawing>
          <wp:inline distT="0" distB="0" distL="0" distR="0" wp14:anchorId="77039711" wp14:editId="5FC753F8">
            <wp:extent cx="3543300" cy="215265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543300" cy="2152650"/>
                    </a:xfrm>
                    <a:prstGeom prst="rect">
                      <a:avLst/>
                    </a:prstGeom>
                  </pic:spPr>
                </pic:pic>
              </a:graphicData>
            </a:graphic>
          </wp:inline>
        </w:drawing>
      </w:r>
    </w:p>
    <w:p w14:paraId="447A89D5" w14:textId="7E0DFA93" w:rsidR="007C6235" w:rsidRDefault="00D1096F" w:rsidP="007C6235">
      <w:pPr>
        <w:pStyle w:val="Heading4"/>
      </w:pPr>
      <w:r>
        <w:t>Invoice #</w:t>
      </w:r>
    </w:p>
    <w:p w14:paraId="2C06838D" w14:textId="18D6EA2F" w:rsidR="007C6235" w:rsidRPr="000F78F8" w:rsidRDefault="000F78F8" w:rsidP="007C6235">
      <w:pPr>
        <w:rPr>
          <w:u w:val="single"/>
        </w:rPr>
      </w:pPr>
      <w:r>
        <w:t xml:space="preserve">Enter the invoice number you wish to update. Alternatively, press the </w:t>
      </w:r>
      <w:r>
        <w:rPr>
          <w:b/>
          <w:bCs/>
          <w:i/>
          <w:iCs/>
          <w:u w:val="single"/>
        </w:rPr>
        <w:t>“F1”</w:t>
      </w:r>
      <w:r w:rsidRPr="000F78F8">
        <w:t xml:space="preserve"> key to choose an invoice number form a list of available invoices.</w:t>
      </w:r>
    </w:p>
    <w:p w14:paraId="567DA306" w14:textId="4402805C" w:rsidR="00704298" w:rsidRDefault="00704298" w:rsidP="00704298">
      <w:pPr>
        <w:pStyle w:val="Heading2"/>
      </w:pPr>
      <w:bookmarkStart w:id="312" w:name="_Toc45559689"/>
      <w:r>
        <w:t>Fix Cash Receipt Date [NQ5]</w:t>
      </w:r>
      <w:bookmarkEnd w:id="312"/>
    </w:p>
    <w:p w14:paraId="5B6F3E55" w14:textId="1893635A" w:rsidR="007C6235" w:rsidRPr="00893FE4" w:rsidRDefault="000F78F8" w:rsidP="007C6235">
      <w:r>
        <w:t>This program will all a user to fix a receipt date within the user-selected parameters.</w:t>
      </w:r>
    </w:p>
    <w:p w14:paraId="55B71779" w14:textId="08E9C2C5" w:rsidR="007C6235" w:rsidRDefault="007C6235" w:rsidP="007C6235">
      <w:pPr>
        <w:pStyle w:val="Heading3"/>
      </w:pPr>
      <w:bookmarkStart w:id="313" w:name="_Toc45559690"/>
      <w:r>
        <w:t>Selection Parameters</w:t>
      </w:r>
      <w:bookmarkEnd w:id="313"/>
    </w:p>
    <w:p w14:paraId="0AE1A2DC" w14:textId="125211E1" w:rsidR="00217BAE" w:rsidRPr="00217BAE" w:rsidRDefault="00217BAE" w:rsidP="00217BAE">
      <w:r>
        <w:rPr>
          <w:noProof/>
        </w:rPr>
        <w:drawing>
          <wp:inline distT="0" distB="0" distL="0" distR="0" wp14:anchorId="7184ADCA" wp14:editId="0A0C2269">
            <wp:extent cx="4333875" cy="1866900"/>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333875" cy="1866900"/>
                    </a:xfrm>
                    <a:prstGeom prst="rect">
                      <a:avLst/>
                    </a:prstGeom>
                  </pic:spPr>
                </pic:pic>
              </a:graphicData>
            </a:graphic>
          </wp:inline>
        </w:drawing>
      </w:r>
    </w:p>
    <w:p w14:paraId="6C0C5991" w14:textId="0428F7F2" w:rsidR="007C6235" w:rsidRDefault="00D1096F" w:rsidP="007C6235">
      <w:pPr>
        <w:pStyle w:val="Heading4"/>
      </w:pPr>
      <w:r>
        <w:t>Invoice #</w:t>
      </w:r>
    </w:p>
    <w:p w14:paraId="32BCAB7F" w14:textId="36469AA0" w:rsidR="00D1096F" w:rsidRPr="00D1096F" w:rsidRDefault="001D5098" w:rsidP="00D1096F">
      <w:r>
        <w:t>Enter an invoice number to search for.</w:t>
      </w:r>
    </w:p>
    <w:p w14:paraId="770348A0" w14:textId="0BD27E52" w:rsidR="00D1096F" w:rsidRDefault="00D1096F" w:rsidP="00D1096F">
      <w:pPr>
        <w:pStyle w:val="Heading4"/>
      </w:pPr>
      <w:r>
        <w:t>Customer #</w:t>
      </w:r>
    </w:p>
    <w:p w14:paraId="30D4FCFF" w14:textId="060B14CE" w:rsidR="007C6235" w:rsidRDefault="001D5098" w:rsidP="007C6235">
      <w:r>
        <w:t>Enter a customer number to search for.</w:t>
      </w:r>
    </w:p>
    <w:p w14:paraId="7229C7C6" w14:textId="248823D4" w:rsidR="007D1C4A" w:rsidRDefault="007D1C4A" w:rsidP="007C6235"/>
    <w:p w14:paraId="15D3406E" w14:textId="36A066E3" w:rsidR="007D1C4A" w:rsidRDefault="007D1C4A" w:rsidP="007C6235"/>
    <w:p w14:paraId="4297E7F5" w14:textId="77777777" w:rsidR="007D1C4A" w:rsidRPr="00893FE4" w:rsidRDefault="007D1C4A" w:rsidP="007C6235"/>
    <w:p w14:paraId="0189BBA0" w14:textId="25565DFA" w:rsidR="00704298" w:rsidRDefault="00704298" w:rsidP="00704298">
      <w:pPr>
        <w:pStyle w:val="Heading2"/>
      </w:pPr>
      <w:bookmarkStart w:id="314" w:name="_Toc45559691"/>
      <w:r>
        <w:t>Set Salesman Commission [NQ6]</w:t>
      </w:r>
      <w:bookmarkEnd w:id="314"/>
    </w:p>
    <w:p w14:paraId="1B8B9B35" w14:textId="0B0CE58F" w:rsidR="007C6235" w:rsidRPr="00893FE4" w:rsidRDefault="000F78F8" w:rsidP="007C6235">
      <w:r>
        <w:t>This program will allow the user to set a new commission percentage for a specific salesman defined by the user.</w:t>
      </w:r>
    </w:p>
    <w:p w14:paraId="55CDFBD2" w14:textId="675CD8AA" w:rsidR="007C6235" w:rsidRDefault="007C6235" w:rsidP="007C6235">
      <w:pPr>
        <w:pStyle w:val="Heading3"/>
      </w:pPr>
      <w:bookmarkStart w:id="315" w:name="_Toc45559692"/>
      <w:r>
        <w:t>Selection Parameters</w:t>
      </w:r>
      <w:bookmarkEnd w:id="315"/>
    </w:p>
    <w:p w14:paraId="6FF0EE10" w14:textId="7A1904EB" w:rsidR="00217BAE" w:rsidRPr="00217BAE" w:rsidRDefault="00217BAE" w:rsidP="00217BAE">
      <w:r>
        <w:rPr>
          <w:noProof/>
        </w:rPr>
        <w:drawing>
          <wp:inline distT="0" distB="0" distL="0" distR="0" wp14:anchorId="2CDEA2A9" wp14:editId="7412E776">
            <wp:extent cx="4162425" cy="1571625"/>
            <wp:effectExtent l="0" t="0" r="9525"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162425" cy="1571625"/>
                    </a:xfrm>
                    <a:prstGeom prst="rect">
                      <a:avLst/>
                    </a:prstGeom>
                  </pic:spPr>
                </pic:pic>
              </a:graphicData>
            </a:graphic>
          </wp:inline>
        </w:drawing>
      </w:r>
    </w:p>
    <w:p w14:paraId="73DB1702" w14:textId="2D917BC0" w:rsidR="00D1096F" w:rsidRDefault="00D1096F" w:rsidP="00D1096F">
      <w:pPr>
        <w:pStyle w:val="Heading4"/>
      </w:pPr>
      <w:r>
        <w:t>Overwrite All Commissions?  – Toggle Box</w:t>
      </w:r>
    </w:p>
    <w:p w14:paraId="370E97BF" w14:textId="54C3C922" w:rsidR="00D1096F" w:rsidRDefault="00D1096F" w:rsidP="00D1096F">
      <w:r>
        <w:t xml:space="preserve">To </w:t>
      </w:r>
      <w:r w:rsidR="001D5098">
        <w:t>overwrite all commissions</w:t>
      </w:r>
      <w:r>
        <w:t>, make sure that th</w:t>
      </w:r>
      <w:r w:rsidR="001D5098">
        <w:t xml:space="preserve">is </w:t>
      </w:r>
      <w:r>
        <w:t>toggle box is checked.</w:t>
      </w:r>
      <w:r w:rsidR="001D5098">
        <w:t xml:space="preserve"> To only overwrite commission percentages that are currently set to zero, do not check this toggle box.</w:t>
      </w:r>
    </w:p>
    <w:p w14:paraId="5A4290A3" w14:textId="78F0725A" w:rsidR="007C6235" w:rsidRDefault="00D1096F" w:rsidP="007C6235">
      <w:pPr>
        <w:pStyle w:val="Heading4"/>
      </w:pPr>
      <w:r>
        <w:t>New Commission</w:t>
      </w:r>
    </w:p>
    <w:p w14:paraId="46B3A5E4" w14:textId="56C4EDD9" w:rsidR="007C6235" w:rsidRPr="00893FE4" w:rsidRDefault="001D5098" w:rsidP="007C6235">
      <w:r>
        <w:t>Enter the new commission percentage to set the salesman’s commission to.</w:t>
      </w:r>
    </w:p>
    <w:p w14:paraId="3A1284DC" w14:textId="6E739EFB" w:rsidR="00704298" w:rsidRDefault="00704298" w:rsidP="00704298">
      <w:pPr>
        <w:pStyle w:val="Heading2"/>
      </w:pPr>
      <w:bookmarkStart w:id="316" w:name="_Toc45559693"/>
      <w:r>
        <w:t>Update RM Code [NQ7]</w:t>
      </w:r>
      <w:bookmarkEnd w:id="316"/>
    </w:p>
    <w:p w14:paraId="34E9CCA6" w14:textId="77777777" w:rsidR="007C6235" w:rsidRDefault="007C6235" w:rsidP="007C6235">
      <w:pPr>
        <w:pStyle w:val="Heading3"/>
      </w:pPr>
      <w:bookmarkStart w:id="317" w:name="_Toc45559694"/>
      <w:r>
        <w:t>Overview</w:t>
      </w:r>
      <w:bookmarkEnd w:id="317"/>
    </w:p>
    <w:p w14:paraId="6B6DC82C" w14:textId="455ED16D" w:rsidR="007C6235" w:rsidRPr="00893FE4" w:rsidRDefault="000F78F8" w:rsidP="007C6235">
      <w:r>
        <w:t>This program will update an old raw material number to a new raw material number according to the user-selected parameters. In order to run this program, the user must first back up their database for data security.</w:t>
      </w:r>
    </w:p>
    <w:p w14:paraId="6DA539F7" w14:textId="4848298A" w:rsidR="007C6235" w:rsidRDefault="007C6235" w:rsidP="007C6235">
      <w:pPr>
        <w:pStyle w:val="Heading3"/>
      </w:pPr>
      <w:bookmarkStart w:id="318" w:name="_Toc45559695"/>
      <w:r>
        <w:t>Selection Parameters</w:t>
      </w:r>
      <w:bookmarkEnd w:id="318"/>
    </w:p>
    <w:p w14:paraId="136E7A2A" w14:textId="786B4C4C" w:rsidR="00217BAE" w:rsidRPr="00217BAE" w:rsidRDefault="00217BAE" w:rsidP="00217BAE">
      <w:r>
        <w:rPr>
          <w:noProof/>
        </w:rPr>
        <w:drawing>
          <wp:inline distT="0" distB="0" distL="0" distR="0" wp14:anchorId="475AEE94" wp14:editId="067F7E0F">
            <wp:extent cx="4171950" cy="140017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171950" cy="1400175"/>
                    </a:xfrm>
                    <a:prstGeom prst="rect">
                      <a:avLst/>
                    </a:prstGeom>
                  </pic:spPr>
                </pic:pic>
              </a:graphicData>
            </a:graphic>
          </wp:inline>
        </w:drawing>
      </w:r>
    </w:p>
    <w:p w14:paraId="76ADADD7" w14:textId="673AF2D8" w:rsidR="007C6235" w:rsidRDefault="00D1096F" w:rsidP="007C6235">
      <w:pPr>
        <w:pStyle w:val="Heading4"/>
      </w:pPr>
      <w:r>
        <w:t>Old RM Item #</w:t>
      </w:r>
    </w:p>
    <w:p w14:paraId="32C0EBB8" w14:textId="3D515E08" w:rsidR="000F78F8" w:rsidRDefault="000F78F8" w:rsidP="000F78F8">
      <w:r>
        <w:t>The user may enter an old raw material number that they wish to update in this field.</w:t>
      </w:r>
    </w:p>
    <w:p w14:paraId="5B83308B" w14:textId="07AEAEB6" w:rsidR="00D1096F" w:rsidRDefault="00D1096F" w:rsidP="00D1096F">
      <w:pPr>
        <w:pStyle w:val="Heading4"/>
      </w:pPr>
      <w:r>
        <w:t>New RM Item #</w:t>
      </w:r>
    </w:p>
    <w:p w14:paraId="5E7159C4" w14:textId="00C19D5E" w:rsidR="000F78F8" w:rsidRDefault="000F78F8" w:rsidP="000F78F8">
      <w:r>
        <w:t>The user may enter a new raw material number that they wish to update the old vendor number to in this field.</w:t>
      </w:r>
    </w:p>
    <w:p w14:paraId="1EBED0FA" w14:textId="577EB069" w:rsidR="007D1C4A" w:rsidRDefault="007D1C4A" w:rsidP="000F78F8"/>
    <w:p w14:paraId="32429F6C" w14:textId="5FB24B4E" w:rsidR="007D1C4A" w:rsidRDefault="007D1C4A" w:rsidP="000F78F8"/>
    <w:p w14:paraId="55FFDB4E" w14:textId="6392228C" w:rsidR="007D1C4A" w:rsidRDefault="007D1C4A" w:rsidP="000F78F8"/>
    <w:p w14:paraId="78443EE1" w14:textId="1DF068B6" w:rsidR="007D1C4A" w:rsidRDefault="007D1C4A" w:rsidP="000F78F8"/>
    <w:p w14:paraId="2AEDDF44" w14:textId="3664D3DE" w:rsidR="007D1C4A" w:rsidRDefault="007D1C4A" w:rsidP="000F78F8"/>
    <w:p w14:paraId="5520C0EA" w14:textId="72F2A2AC" w:rsidR="007D1C4A" w:rsidRDefault="007D1C4A" w:rsidP="000F78F8"/>
    <w:p w14:paraId="6157833D" w14:textId="2FE29348" w:rsidR="007D1C4A" w:rsidRDefault="007D1C4A" w:rsidP="000F78F8"/>
    <w:p w14:paraId="22390E98" w14:textId="345DB451" w:rsidR="007D1C4A" w:rsidRDefault="007D1C4A" w:rsidP="000F78F8"/>
    <w:p w14:paraId="09DB5A9A" w14:textId="20F75FE2" w:rsidR="007D1C4A" w:rsidRDefault="007D1C4A" w:rsidP="000F78F8"/>
    <w:p w14:paraId="4D26335F" w14:textId="498005D4" w:rsidR="007D1C4A" w:rsidRDefault="007D1C4A" w:rsidP="000F78F8"/>
    <w:p w14:paraId="4F6C6C2F" w14:textId="6E9428F0" w:rsidR="007D1C4A" w:rsidRDefault="007D1C4A" w:rsidP="000F78F8"/>
    <w:p w14:paraId="44F38469" w14:textId="5366A9EB" w:rsidR="007D1C4A" w:rsidRDefault="007D1C4A" w:rsidP="000F78F8"/>
    <w:p w14:paraId="24918978" w14:textId="77777777" w:rsidR="007D1C4A" w:rsidRPr="00893FE4" w:rsidRDefault="007D1C4A" w:rsidP="000F78F8"/>
    <w:p w14:paraId="7BB83013" w14:textId="64809882" w:rsidR="00704298" w:rsidRDefault="00704298" w:rsidP="00704298">
      <w:pPr>
        <w:pStyle w:val="Heading2"/>
      </w:pPr>
      <w:bookmarkStart w:id="319" w:name="_Toc45559696"/>
      <w:r>
        <w:t>Update AP Invoice [NQ8]</w:t>
      </w:r>
      <w:bookmarkEnd w:id="319"/>
    </w:p>
    <w:p w14:paraId="4495BF3F" w14:textId="77777777" w:rsidR="007C6235" w:rsidRDefault="007C6235" w:rsidP="007C6235">
      <w:pPr>
        <w:pStyle w:val="Heading3"/>
      </w:pPr>
      <w:bookmarkStart w:id="320" w:name="_Toc45559697"/>
      <w:r>
        <w:t>Overview</w:t>
      </w:r>
      <w:bookmarkEnd w:id="320"/>
    </w:p>
    <w:p w14:paraId="282CFD41" w14:textId="5AFFBEC8" w:rsidR="007C6235" w:rsidRDefault="000F78F8" w:rsidP="007C6235">
      <w:r>
        <w:t>This screen allows the user to quickly update a specific invoice’s due date and prices.</w:t>
      </w:r>
    </w:p>
    <w:p w14:paraId="2046F532" w14:textId="2389ECD4" w:rsidR="000F78F8" w:rsidRPr="000F78F8" w:rsidRDefault="000F78F8" w:rsidP="007C6235">
      <w:r>
        <w:t xml:space="preserve">Please Note: Updating the invoice amounts through this screen will </w:t>
      </w:r>
      <w:r>
        <w:rPr>
          <w:i/>
          <w:iCs/>
        </w:rPr>
        <w:t>not</w:t>
      </w:r>
      <w:r>
        <w:t xml:space="preserve"> update this invoice in the general ledger.</w:t>
      </w:r>
    </w:p>
    <w:p w14:paraId="60FC77FC" w14:textId="1EAB5274" w:rsidR="007C6235" w:rsidRDefault="007C6235" w:rsidP="007C6235">
      <w:pPr>
        <w:pStyle w:val="Heading3"/>
      </w:pPr>
      <w:bookmarkStart w:id="321" w:name="_Toc45559698"/>
      <w:r>
        <w:t>Selection Parameters</w:t>
      </w:r>
      <w:bookmarkEnd w:id="321"/>
    </w:p>
    <w:p w14:paraId="2D86DF51" w14:textId="5B051F99" w:rsidR="004375F3" w:rsidRPr="004375F3" w:rsidRDefault="004375F3" w:rsidP="004375F3">
      <w:r>
        <w:rPr>
          <w:noProof/>
        </w:rPr>
        <w:drawing>
          <wp:inline distT="0" distB="0" distL="0" distR="0" wp14:anchorId="6E9A22EC" wp14:editId="2FDC3C41">
            <wp:extent cx="3781425" cy="2541181"/>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791930" cy="2548241"/>
                    </a:xfrm>
                    <a:prstGeom prst="rect">
                      <a:avLst/>
                    </a:prstGeom>
                  </pic:spPr>
                </pic:pic>
              </a:graphicData>
            </a:graphic>
          </wp:inline>
        </w:drawing>
      </w:r>
    </w:p>
    <w:p w14:paraId="5093E26D" w14:textId="127244B5" w:rsidR="007C6235" w:rsidRDefault="00D1096F" w:rsidP="007C6235">
      <w:pPr>
        <w:pStyle w:val="Heading4"/>
      </w:pPr>
      <w:r>
        <w:t>Vendor #</w:t>
      </w:r>
    </w:p>
    <w:p w14:paraId="44C2873B" w14:textId="50DB72A3" w:rsidR="00D1096F" w:rsidRPr="00D1096F" w:rsidRDefault="000F78F8" w:rsidP="00D1096F">
      <w:r w:rsidRPr="000F78F8">
        <w:t>Enter the vendor number.</w:t>
      </w:r>
    </w:p>
    <w:p w14:paraId="39DF5902" w14:textId="085BA9FA" w:rsidR="00D1096F" w:rsidRDefault="00D1096F" w:rsidP="00D1096F">
      <w:pPr>
        <w:pStyle w:val="Heading4"/>
      </w:pPr>
      <w:r>
        <w:t>Invoice #</w:t>
      </w:r>
    </w:p>
    <w:p w14:paraId="3F94864E" w14:textId="799E20F8" w:rsidR="00D1096F" w:rsidRPr="00D1096F" w:rsidRDefault="000F78F8" w:rsidP="00D1096F">
      <w:r w:rsidRPr="000F78F8">
        <w:t>Enter the invoice number.</w:t>
      </w:r>
    </w:p>
    <w:p w14:paraId="48668741" w14:textId="50FD79DA" w:rsidR="00D1096F" w:rsidRDefault="00D1096F" w:rsidP="00D1096F">
      <w:pPr>
        <w:pStyle w:val="Heading4"/>
      </w:pPr>
      <w:r>
        <w:t>Invoice Date</w:t>
      </w:r>
    </w:p>
    <w:p w14:paraId="2738922A" w14:textId="5079EBB4" w:rsidR="00D1096F" w:rsidRPr="00D1096F" w:rsidRDefault="000F78F8" w:rsidP="00D1096F">
      <w:r w:rsidRPr="000F78F8">
        <w:t>Enter the invoice date.</w:t>
      </w:r>
    </w:p>
    <w:p w14:paraId="205FA72D" w14:textId="404C134C" w:rsidR="00D1096F" w:rsidRDefault="00D1096F" w:rsidP="00D1096F">
      <w:pPr>
        <w:pStyle w:val="Heading4"/>
      </w:pPr>
      <w:r>
        <w:t>Due Date</w:t>
      </w:r>
    </w:p>
    <w:p w14:paraId="418D33BC" w14:textId="14E4E24C" w:rsidR="00D1096F" w:rsidRPr="00D1096F" w:rsidRDefault="000F78F8" w:rsidP="00D1096F">
      <w:r w:rsidRPr="000F78F8">
        <w:t>Enter the due date.</w:t>
      </w:r>
    </w:p>
    <w:p w14:paraId="109D25AB" w14:textId="61068711" w:rsidR="00D1096F" w:rsidRDefault="00D1096F" w:rsidP="00D1096F">
      <w:pPr>
        <w:pStyle w:val="Heading4"/>
      </w:pPr>
      <w:r>
        <w:t>Tax</w:t>
      </w:r>
    </w:p>
    <w:p w14:paraId="527873DC" w14:textId="3802A5E7" w:rsidR="00D1096F" w:rsidRPr="00D1096F" w:rsidRDefault="000F78F8" w:rsidP="00D1096F">
      <w:r>
        <w:t>Enter the new tax percentage for this invoice.</w:t>
      </w:r>
    </w:p>
    <w:p w14:paraId="77BACD10" w14:textId="7201B335" w:rsidR="00D1096F" w:rsidRDefault="00D1096F" w:rsidP="00D1096F">
      <w:pPr>
        <w:pStyle w:val="Heading4"/>
      </w:pPr>
      <w:r>
        <w:t>Gross</w:t>
      </w:r>
    </w:p>
    <w:p w14:paraId="022F46F9" w14:textId="1857712F" w:rsidR="000F78F8" w:rsidRPr="00D1096F" w:rsidRDefault="000F78F8" w:rsidP="000F78F8">
      <w:r>
        <w:t>Enter the new gross percentage for this invoice.</w:t>
      </w:r>
    </w:p>
    <w:p w14:paraId="5459C4A4" w14:textId="5E727875" w:rsidR="00D1096F" w:rsidRDefault="00D1096F" w:rsidP="00D1096F">
      <w:pPr>
        <w:pStyle w:val="Heading4"/>
      </w:pPr>
      <w:r>
        <w:t>Net</w:t>
      </w:r>
    </w:p>
    <w:p w14:paraId="6AC2735B" w14:textId="34DD9618" w:rsidR="000F78F8" w:rsidRPr="00D1096F" w:rsidRDefault="000F78F8" w:rsidP="000F78F8">
      <w:r>
        <w:t>Enter the new net percentage for this invoice.</w:t>
      </w:r>
    </w:p>
    <w:p w14:paraId="12D99BBA" w14:textId="2C07DE0B" w:rsidR="00D1096F" w:rsidRDefault="00D1096F" w:rsidP="00D1096F">
      <w:pPr>
        <w:pStyle w:val="Heading4"/>
      </w:pPr>
      <w:r>
        <w:t>Paid</w:t>
      </w:r>
    </w:p>
    <w:p w14:paraId="40D04D0B" w14:textId="09F6476C" w:rsidR="000F78F8" w:rsidRPr="00D1096F" w:rsidRDefault="000F78F8" w:rsidP="000F78F8">
      <w:r>
        <w:t>Enter the new paid amount for this invoice.</w:t>
      </w:r>
    </w:p>
    <w:p w14:paraId="4137E15F" w14:textId="28AB5C37" w:rsidR="00D1096F" w:rsidRDefault="00D1096F" w:rsidP="00D1096F">
      <w:pPr>
        <w:pStyle w:val="Heading4"/>
      </w:pPr>
      <w:r>
        <w:t>Due</w:t>
      </w:r>
    </w:p>
    <w:p w14:paraId="12286774" w14:textId="567B0003" w:rsidR="000F78F8" w:rsidRPr="00D1096F" w:rsidRDefault="000F78F8" w:rsidP="000F78F8">
      <w:r>
        <w:t>Enter the new sue amount for this invoice.</w:t>
      </w:r>
    </w:p>
    <w:p w14:paraId="35AC0F68" w14:textId="373BD0EE" w:rsidR="00704298" w:rsidRDefault="00704298" w:rsidP="00704298">
      <w:pPr>
        <w:pStyle w:val="Heading2"/>
      </w:pPr>
      <w:bookmarkStart w:id="322" w:name="_Toc45559699"/>
      <w:r>
        <w:t>Create FG Receipts from BOL’s [NQ9]</w:t>
      </w:r>
      <w:bookmarkEnd w:id="322"/>
    </w:p>
    <w:p w14:paraId="2BB9DA86" w14:textId="3ED12F36" w:rsidR="007C6235" w:rsidRDefault="007C6235" w:rsidP="007C6235">
      <w:pPr>
        <w:pStyle w:val="Heading3"/>
      </w:pPr>
      <w:bookmarkStart w:id="323" w:name="_Toc45559700"/>
      <w:r>
        <w:t>Overview</w:t>
      </w:r>
      <w:bookmarkEnd w:id="323"/>
    </w:p>
    <w:p w14:paraId="06633143" w14:textId="6AA6A8D7" w:rsidR="000F78F8" w:rsidRPr="00B370F7" w:rsidRDefault="000F78F8" w:rsidP="000F78F8">
      <w:bookmarkStart w:id="324" w:name="_Hlk45452961"/>
      <w:r>
        <w:t xml:space="preserve">This program will allow the user to create a Finished Good receipt from a bill of lading within the user-selected parameters. </w:t>
      </w:r>
      <w:bookmarkEnd w:id="324"/>
      <w:r>
        <w:t>In order to run this program, the user must first back up their database for data security.</w:t>
      </w:r>
    </w:p>
    <w:p w14:paraId="05C8B3DA" w14:textId="6B60F37F" w:rsidR="007C6235" w:rsidRPr="00893FE4" w:rsidRDefault="000F78F8" w:rsidP="007C6235">
      <w:r>
        <w:rPr>
          <w:noProof/>
        </w:rPr>
        <w:drawing>
          <wp:inline distT="0" distB="0" distL="0" distR="0" wp14:anchorId="016A509E" wp14:editId="1BEF2D3E">
            <wp:extent cx="4257675" cy="305154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64338" cy="3056321"/>
                    </a:xfrm>
                    <a:prstGeom prst="rect">
                      <a:avLst/>
                    </a:prstGeom>
                  </pic:spPr>
                </pic:pic>
              </a:graphicData>
            </a:graphic>
          </wp:inline>
        </w:drawing>
      </w:r>
    </w:p>
    <w:p w14:paraId="0526AA63" w14:textId="5C53B1A7" w:rsidR="00704298" w:rsidRDefault="00704298" w:rsidP="00704298">
      <w:pPr>
        <w:pStyle w:val="Heading2"/>
      </w:pPr>
      <w:bookmarkStart w:id="325" w:name="_Toc45559701"/>
      <w:r>
        <w:t>Update AR / OE Invoice Cost &amp; Commission [NQ)]</w:t>
      </w:r>
      <w:bookmarkEnd w:id="325"/>
    </w:p>
    <w:p w14:paraId="1058C9F1" w14:textId="77777777" w:rsidR="007C6235" w:rsidRDefault="007C6235" w:rsidP="007C6235">
      <w:pPr>
        <w:pStyle w:val="Heading3"/>
      </w:pPr>
      <w:bookmarkStart w:id="326" w:name="_Toc45559702"/>
      <w:r>
        <w:t>Overview</w:t>
      </w:r>
      <w:bookmarkEnd w:id="326"/>
    </w:p>
    <w:p w14:paraId="605DFCFC" w14:textId="2BFED2BF" w:rsidR="00B523F6" w:rsidRPr="00B370F7" w:rsidRDefault="00B523F6" w:rsidP="00B523F6">
      <w:r>
        <w:t>This program will allow the user to update an accounts receivable or order entry cost and commission numbers within the user-selected parameters. In order to run this program, the user must first back up their database for data security.</w:t>
      </w:r>
    </w:p>
    <w:p w14:paraId="3FFF219B" w14:textId="38F323F4" w:rsidR="007C6235" w:rsidRDefault="007C6235" w:rsidP="007C6235">
      <w:pPr>
        <w:pStyle w:val="Heading3"/>
      </w:pPr>
      <w:bookmarkStart w:id="327" w:name="_Toc45559703"/>
      <w:r>
        <w:t>Selection Parameters</w:t>
      </w:r>
      <w:bookmarkEnd w:id="327"/>
    </w:p>
    <w:p w14:paraId="62B7127E" w14:textId="64A289FE" w:rsidR="004375F3" w:rsidRPr="004375F3" w:rsidRDefault="004375F3" w:rsidP="004375F3">
      <w:r>
        <w:rPr>
          <w:noProof/>
        </w:rPr>
        <w:drawing>
          <wp:inline distT="0" distB="0" distL="0" distR="0" wp14:anchorId="4A94CBBC" wp14:editId="4958CBCE">
            <wp:extent cx="4191000" cy="130492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191000" cy="1304925"/>
                    </a:xfrm>
                    <a:prstGeom prst="rect">
                      <a:avLst/>
                    </a:prstGeom>
                  </pic:spPr>
                </pic:pic>
              </a:graphicData>
            </a:graphic>
          </wp:inline>
        </w:drawing>
      </w:r>
    </w:p>
    <w:p w14:paraId="138334A4" w14:textId="4FB138CA" w:rsidR="001D7057" w:rsidRDefault="001D7057" w:rsidP="001D7057">
      <w:pPr>
        <w:pStyle w:val="Heading4"/>
      </w:pPr>
      <w:r>
        <w:t>Beginning Invoice # / Ending Invoice #</w:t>
      </w:r>
    </w:p>
    <w:p w14:paraId="2B874488" w14:textId="3CA2309D" w:rsidR="001D7057" w:rsidRPr="00E5397E" w:rsidRDefault="001D7057" w:rsidP="001D7057">
      <w:r>
        <w:t xml:space="preserve">Enter the beginning and ending </w:t>
      </w:r>
      <w:r w:rsidR="001D5098">
        <w:t>Invoice Number</w:t>
      </w:r>
      <w:r>
        <w:t xml:space="preserve"> to </w:t>
      </w:r>
      <w:r w:rsidR="001D5098">
        <w:t>update Accounts Receivable or Order Entry cost and commission</w:t>
      </w:r>
      <w:r>
        <w:t xml:space="preserve"> for.</w:t>
      </w:r>
    </w:p>
    <w:p w14:paraId="4F5887E3" w14:textId="26D373BD" w:rsidR="001D7057" w:rsidRDefault="001D7057" w:rsidP="001D7057">
      <w:pPr>
        <w:pStyle w:val="Heading4"/>
      </w:pPr>
      <w:r>
        <w:t>Beginning Date / Ending Date</w:t>
      </w:r>
    </w:p>
    <w:p w14:paraId="12620076" w14:textId="0ADC3989" w:rsidR="001D7057" w:rsidRPr="00E5397E" w:rsidRDefault="001D7057" w:rsidP="001D7057">
      <w:r>
        <w:t xml:space="preserve">Enter the beginning and ending </w:t>
      </w:r>
      <w:r w:rsidR="001D5098">
        <w:t>Date</w:t>
      </w:r>
      <w:r>
        <w:t xml:space="preserve"> to </w:t>
      </w:r>
      <w:r w:rsidR="001D5098">
        <w:t xml:space="preserve">update Accounts Receivable or Order Entry cost and commission </w:t>
      </w:r>
      <w:r>
        <w:t>for.</w:t>
      </w:r>
    </w:p>
    <w:p w14:paraId="5DCE7B42" w14:textId="1919C5F6" w:rsidR="00704298" w:rsidRDefault="00704298" w:rsidP="00704298">
      <w:pPr>
        <w:pStyle w:val="Heading2"/>
      </w:pPr>
      <w:bookmarkStart w:id="328" w:name="_Toc45559704"/>
      <w:r>
        <w:t>Set Taxable FG Default [NQ!]</w:t>
      </w:r>
      <w:bookmarkEnd w:id="328"/>
    </w:p>
    <w:p w14:paraId="632887F7" w14:textId="77777777" w:rsidR="007C6235" w:rsidRDefault="007C6235" w:rsidP="007C6235">
      <w:pPr>
        <w:pStyle w:val="Heading3"/>
      </w:pPr>
      <w:bookmarkStart w:id="329" w:name="_Toc45559705"/>
      <w:r>
        <w:t>Overview</w:t>
      </w:r>
      <w:bookmarkEnd w:id="329"/>
    </w:p>
    <w:p w14:paraId="69E7BB5B" w14:textId="70F0A5D9" w:rsidR="00B523F6" w:rsidRDefault="00B523F6" w:rsidP="00B523F6">
      <w:r>
        <w:t xml:space="preserve">This program will allow the user to select a default </w:t>
      </w:r>
      <w:r w:rsidR="00587598">
        <w:t>tax option</w:t>
      </w:r>
      <w:r>
        <w:t xml:space="preserve"> in order to make future processing quicker. In order to run this program, the user must first back up their database for data security.</w:t>
      </w:r>
    </w:p>
    <w:p w14:paraId="6C8BFE38" w14:textId="1542F32D" w:rsidR="007C6235" w:rsidRDefault="007C6235" w:rsidP="007C6235">
      <w:pPr>
        <w:pStyle w:val="Heading3"/>
      </w:pPr>
      <w:bookmarkStart w:id="330" w:name="_Toc45559706"/>
      <w:r>
        <w:t>Selection Parameters</w:t>
      </w:r>
      <w:bookmarkEnd w:id="330"/>
    </w:p>
    <w:p w14:paraId="4477B141" w14:textId="399D36EA" w:rsidR="004375F3" w:rsidRPr="004375F3" w:rsidRDefault="004375F3" w:rsidP="004375F3">
      <w:r>
        <w:rPr>
          <w:noProof/>
        </w:rPr>
        <w:drawing>
          <wp:inline distT="0" distB="0" distL="0" distR="0" wp14:anchorId="5F507297" wp14:editId="45E2BD65">
            <wp:extent cx="4124325" cy="861237"/>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127582" cy="861917"/>
                    </a:xfrm>
                    <a:prstGeom prst="rect">
                      <a:avLst/>
                    </a:prstGeom>
                  </pic:spPr>
                </pic:pic>
              </a:graphicData>
            </a:graphic>
          </wp:inline>
        </w:drawing>
      </w:r>
    </w:p>
    <w:p w14:paraId="5C474A5E" w14:textId="0275B2E5" w:rsidR="001D7057" w:rsidRDefault="001D7057" w:rsidP="001D7057">
      <w:pPr>
        <w:pStyle w:val="Heading4"/>
      </w:pPr>
      <w:r>
        <w:t>Taxable? – Toggle Box</w:t>
      </w:r>
    </w:p>
    <w:p w14:paraId="35FCE339" w14:textId="5DF64312" w:rsidR="001D7057" w:rsidRDefault="001D7057" w:rsidP="001D7057">
      <w:r>
        <w:t xml:space="preserve">To </w:t>
      </w:r>
      <w:r w:rsidR="001D5098">
        <w:t>make the system default all new finished good items to taxable, and thus allow users to skip this step when entering new finished good items into the system</w:t>
      </w:r>
      <w:r>
        <w:t xml:space="preserve">, make sure that the </w:t>
      </w:r>
      <w:r w:rsidR="001D5098">
        <w:t>Taxable</w:t>
      </w:r>
      <w:r>
        <w:t xml:space="preserve"> toggle box is checked.</w:t>
      </w:r>
    </w:p>
    <w:p w14:paraId="0900ACAA" w14:textId="0039BF77" w:rsidR="00704298" w:rsidRDefault="00704298" w:rsidP="00704298">
      <w:pPr>
        <w:pStyle w:val="Heading2"/>
      </w:pPr>
      <w:bookmarkStart w:id="331" w:name="_Toc45559707"/>
      <w:r>
        <w:t>Fix Invoice Cost [NQ@]</w:t>
      </w:r>
      <w:bookmarkEnd w:id="331"/>
    </w:p>
    <w:p w14:paraId="1DBE34FD" w14:textId="285907FF" w:rsidR="007C6235" w:rsidRDefault="007C6235" w:rsidP="00285CFC">
      <w:pPr>
        <w:pStyle w:val="Heading3"/>
      </w:pPr>
      <w:bookmarkStart w:id="332" w:name="_Toc45559708"/>
      <w:r>
        <w:t>Overview</w:t>
      </w:r>
      <w:bookmarkEnd w:id="332"/>
    </w:p>
    <w:p w14:paraId="7A94775B" w14:textId="1F9FD372" w:rsidR="00285CFC" w:rsidRDefault="00285CFC" w:rsidP="00285CFC">
      <w:pPr>
        <w:rPr>
          <w:rFonts w:cstheme="minorHAnsi"/>
        </w:rPr>
      </w:pPr>
      <w:r w:rsidRPr="008D409D">
        <w:rPr>
          <w:rFonts w:cstheme="minorHAnsi"/>
        </w:rPr>
        <w:t>Logic will update a posted invoice cost by importing the cost from the finished goods bin file for the job number shipped on the bill of lading.</w:t>
      </w:r>
    </w:p>
    <w:p w14:paraId="517F841F" w14:textId="7D741858" w:rsidR="00285CFC" w:rsidRDefault="00285CFC" w:rsidP="00285CFC">
      <w:pPr>
        <w:rPr>
          <w:rFonts w:cstheme="minorHAnsi"/>
        </w:rPr>
      </w:pPr>
      <w:r w:rsidRPr="008D409D">
        <w:rPr>
          <w:rFonts w:cstheme="minorHAnsi"/>
        </w:rPr>
        <w:t>This will run against any range of invoices.   This utility could be run again and again without duplicating the records.   This utility will also transfer the cost from the FG bin record on the bill of lading to the invoice history file.</w:t>
      </w:r>
    </w:p>
    <w:p w14:paraId="69D6E03A" w14:textId="0064B1B7" w:rsidR="00285CFC" w:rsidRPr="00285CFC" w:rsidRDefault="00285CFC" w:rsidP="00285CFC">
      <w:r w:rsidRPr="008D409D">
        <w:rPr>
          <w:rFonts w:cstheme="minorHAnsi"/>
        </w:rPr>
        <w:t>The Utility N-Y-12 should be run before running this utility if the costs were zero or ? in the finished goods bin file.   Hence if the purchased cost was zero or the job cost was zero, ? or simply wrong,  the user may update the job file cost or purchase line cost then run the N-Y-12 utility and the system will correct the finished goods receipt history cost and the finished goods bin file cost.   Once the costs are accurate in the finished goods bin file, the quick fit utility N-Q-12 and / or N-Q-10 may be run.</w:t>
      </w:r>
    </w:p>
    <w:p w14:paraId="250393F8" w14:textId="5E3440DC" w:rsidR="007C6235" w:rsidRDefault="007C6235" w:rsidP="007C6235">
      <w:pPr>
        <w:pStyle w:val="Heading3"/>
      </w:pPr>
      <w:bookmarkStart w:id="333" w:name="_Toc45559709"/>
      <w:r>
        <w:t>Selection Parameters</w:t>
      </w:r>
      <w:bookmarkEnd w:id="333"/>
    </w:p>
    <w:p w14:paraId="15A926D2" w14:textId="178D8E7D" w:rsidR="004375F3" w:rsidRPr="004375F3" w:rsidRDefault="004375F3" w:rsidP="004375F3">
      <w:r>
        <w:rPr>
          <w:noProof/>
        </w:rPr>
        <w:drawing>
          <wp:inline distT="0" distB="0" distL="0" distR="0" wp14:anchorId="2CA00D81" wp14:editId="1332DB44">
            <wp:extent cx="4200525" cy="105727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00525" cy="1057275"/>
                    </a:xfrm>
                    <a:prstGeom prst="rect">
                      <a:avLst/>
                    </a:prstGeom>
                  </pic:spPr>
                </pic:pic>
              </a:graphicData>
            </a:graphic>
          </wp:inline>
        </w:drawing>
      </w:r>
    </w:p>
    <w:p w14:paraId="66AC953C" w14:textId="062B5F10" w:rsidR="001D7057" w:rsidRDefault="001D7057" w:rsidP="001D7057">
      <w:pPr>
        <w:pStyle w:val="Heading4"/>
      </w:pPr>
      <w:r>
        <w:t>From Invoice # / To Invoice #</w:t>
      </w:r>
    </w:p>
    <w:p w14:paraId="05E604DA" w14:textId="112B8719" w:rsidR="001D7057" w:rsidRPr="00E5397E" w:rsidRDefault="001D7057" w:rsidP="001D7057">
      <w:r>
        <w:t xml:space="preserve">Enter the beginning and ending </w:t>
      </w:r>
      <w:r w:rsidR="00B523F6">
        <w:t>Invoice Number</w:t>
      </w:r>
      <w:r>
        <w:t xml:space="preserve"> to </w:t>
      </w:r>
      <w:r w:rsidR="00B523F6">
        <w:t>fix an invoice cost</w:t>
      </w:r>
      <w:r>
        <w:t xml:space="preserve"> for.</w:t>
      </w:r>
    </w:p>
    <w:p w14:paraId="49DA7FD6" w14:textId="7C5CFC9A" w:rsidR="001D7057" w:rsidRDefault="001D7057" w:rsidP="001D7057">
      <w:pPr>
        <w:pStyle w:val="Heading4"/>
      </w:pPr>
      <w:r>
        <w:t>From Item # / To Item #</w:t>
      </w:r>
    </w:p>
    <w:p w14:paraId="5E6701EB" w14:textId="26D30AC2" w:rsidR="001D7057" w:rsidRPr="00E5397E" w:rsidRDefault="001D7057" w:rsidP="001D7057">
      <w:r>
        <w:t xml:space="preserve">Enter the beginning and ending </w:t>
      </w:r>
      <w:r w:rsidR="00B523F6">
        <w:t>Item Number</w:t>
      </w:r>
      <w:r>
        <w:t xml:space="preserve"> to </w:t>
      </w:r>
      <w:r w:rsidR="00B523F6">
        <w:t>fix an invoice cost</w:t>
      </w:r>
      <w:r>
        <w:t xml:space="preserve"> for.</w:t>
      </w:r>
    </w:p>
    <w:p w14:paraId="0502FA3F" w14:textId="3F4FA770" w:rsidR="001D7057" w:rsidRDefault="001D7057" w:rsidP="001D7057">
      <w:pPr>
        <w:pStyle w:val="Heading4"/>
      </w:pPr>
      <w:r>
        <w:t>From Invoice Date / To Invoice Date</w:t>
      </w:r>
    </w:p>
    <w:p w14:paraId="5E46FBFB" w14:textId="09BE0EA9" w:rsidR="001D7057" w:rsidRPr="00E5397E" w:rsidRDefault="001D7057" w:rsidP="001D7057">
      <w:r>
        <w:t xml:space="preserve">Enter the beginning and ending </w:t>
      </w:r>
      <w:r w:rsidR="00B523F6">
        <w:t>Invoice Date</w:t>
      </w:r>
      <w:r>
        <w:t xml:space="preserve"> to </w:t>
      </w:r>
      <w:r w:rsidR="00B523F6">
        <w:t>fix an invoice cost</w:t>
      </w:r>
      <w:r>
        <w:t xml:space="preserve"> for.</w:t>
      </w:r>
    </w:p>
    <w:p w14:paraId="56BC48D0" w14:textId="2418EC48" w:rsidR="00704298" w:rsidRDefault="00704298" w:rsidP="00704298">
      <w:pPr>
        <w:pStyle w:val="Heading2"/>
      </w:pPr>
      <w:bookmarkStart w:id="334" w:name="_Toc45559710"/>
      <w:r>
        <w:t>Build FG Warehouse / Bin [NQ#]</w:t>
      </w:r>
      <w:bookmarkEnd w:id="334"/>
    </w:p>
    <w:p w14:paraId="6BFA4274" w14:textId="77777777" w:rsidR="007C6235" w:rsidRDefault="007C6235" w:rsidP="007C6235">
      <w:pPr>
        <w:pStyle w:val="Heading3"/>
      </w:pPr>
      <w:bookmarkStart w:id="335" w:name="_Toc45559711"/>
      <w:r>
        <w:t>Overview</w:t>
      </w:r>
      <w:bookmarkEnd w:id="335"/>
    </w:p>
    <w:p w14:paraId="1606DA3F" w14:textId="363E5057" w:rsidR="00587598" w:rsidRPr="00B370F7" w:rsidRDefault="00587598" w:rsidP="00587598">
      <w:bookmarkStart w:id="336" w:name="_Hlk45453504"/>
      <w:r>
        <w:t>This program will build a finished good warehouse based upon the user-selected parameters. In order to run this program, the user must first back up their database for data security.</w:t>
      </w:r>
    </w:p>
    <w:bookmarkEnd w:id="336"/>
    <w:p w14:paraId="61FD490F" w14:textId="17CA61B5" w:rsidR="007C6235" w:rsidRDefault="00587598" w:rsidP="007C6235">
      <w:r>
        <w:rPr>
          <w:noProof/>
        </w:rPr>
        <w:drawing>
          <wp:inline distT="0" distB="0" distL="0" distR="0" wp14:anchorId="78E302FE" wp14:editId="37F6C0E3">
            <wp:extent cx="4257675" cy="251460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257675" cy="2514600"/>
                    </a:xfrm>
                    <a:prstGeom prst="rect">
                      <a:avLst/>
                    </a:prstGeom>
                  </pic:spPr>
                </pic:pic>
              </a:graphicData>
            </a:graphic>
          </wp:inline>
        </w:drawing>
      </w:r>
    </w:p>
    <w:p w14:paraId="4A132330" w14:textId="77777777" w:rsidR="007D1C4A" w:rsidRDefault="007D1C4A" w:rsidP="007C6235"/>
    <w:p w14:paraId="63FDFBAC" w14:textId="77777777" w:rsidR="007D1C4A" w:rsidRPr="00893FE4" w:rsidRDefault="007D1C4A" w:rsidP="007C6235"/>
    <w:p w14:paraId="157D6606" w14:textId="770D0C14" w:rsidR="00704298" w:rsidRDefault="00704298" w:rsidP="00704298">
      <w:pPr>
        <w:pStyle w:val="Heading2"/>
      </w:pPr>
      <w:bookmarkStart w:id="337" w:name="_Toc45559712"/>
      <w:r>
        <w:t>Set FG Item Warehouse / Bi</w:t>
      </w:r>
      <w:r w:rsidR="00587598">
        <w:t>n</w:t>
      </w:r>
      <w:r>
        <w:t xml:space="preserve"> [NQ$]</w:t>
      </w:r>
      <w:bookmarkEnd w:id="337"/>
    </w:p>
    <w:p w14:paraId="592B6585" w14:textId="77777777" w:rsidR="007C6235" w:rsidRDefault="007C6235" w:rsidP="007C6235">
      <w:pPr>
        <w:pStyle w:val="Heading3"/>
      </w:pPr>
      <w:bookmarkStart w:id="338" w:name="_Toc45559713"/>
      <w:r>
        <w:t>Overview</w:t>
      </w:r>
      <w:bookmarkEnd w:id="338"/>
    </w:p>
    <w:p w14:paraId="0F9CED9A" w14:textId="76DDFA22" w:rsidR="00587598" w:rsidRPr="00B370F7" w:rsidRDefault="00587598" w:rsidP="00587598">
      <w:r>
        <w:t>This program will allow the user to set up a finished good item warehouse bins within the user-selected parameters. In order to run this program, the user must first back up their database for data security.</w:t>
      </w:r>
    </w:p>
    <w:p w14:paraId="561C72A4" w14:textId="7453D9B6" w:rsidR="007C6235" w:rsidRDefault="00587598" w:rsidP="007C6235">
      <w:r>
        <w:rPr>
          <w:noProof/>
        </w:rPr>
        <w:drawing>
          <wp:inline distT="0" distB="0" distL="0" distR="0" wp14:anchorId="17C43588" wp14:editId="5D46677D">
            <wp:extent cx="4267200" cy="25431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267200" cy="2543175"/>
                    </a:xfrm>
                    <a:prstGeom prst="rect">
                      <a:avLst/>
                    </a:prstGeom>
                  </pic:spPr>
                </pic:pic>
              </a:graphicData>
            </a:graphic>
          </wp:inline>
        </w:drawing>
      </w:r>
    </w:p>
    <w:p w14:paraId="4FD410D4" w14:textId="77777777" w:rsidR="007D1C4A" w:rsidRPr="00893FE4" w:rsidRDefault="007D1C4A" w:rsidP="007C6235"/>
    <w:p w14:paraId="16880604" w14:textId="7CBF80DC" w:rsidR="00704298" w:rsidRDefault="00704298" w:rsidP="00704298">
      <w:pPr>
        <w:pStyle w:val="Heading2"/>
      </w:pPr>
      <w:bookmarkStart w:id="339" w:name="_Toc45559714"/>
      <w:r>
        <w:t>Set FG Blank Warehouse / Bin [NQ%]</w:t>
      </w:r>
      <w:bookmarkEnd w:id="339"/>
    </w:p>
    <w:p w14:paraId="534EA7DC" w14:textId="77777777" w:rsidR="007C6235" w:rsidRDefault="007C6235" w:rsidP="007C6235">
      <w:pPr>
        <w:pStyle w:val="Heading3"/>
      </w:pPr>
      <w:bookmarkStart w:id="340" w:name="_Toc45559715"/>
      <w:r>
        <w:t>Overview</w:t>
      </w:r>
      <w:bookmarkEnd w:id="340"/>
    </w:p>
    <w:p w14:paraId="15F16B1A" w14:textId="3D21EDEA" w:rsidR="00587598" w:rsidRPr="00B370F7" w:rsidRDefault="00587598" w:rsidP="00587598">
      <w:r>
        <w:t>This program will allow the user to set up and alter blank warehouse bins within the user-selected parameters. In order to run this program, the user must first back up their database for data security.</w:t>
      </w:r>
    </w:p>
    <w:p w14:paraId="79FF70C8" w14:textId="41106075" w:rsidR="007C6235" w:rsidRDefault="007C6235" w:rsidP="007C6235">
      <w:pPr>
        <w:pStyle w:val="Heading3"/>
      </w:pPr>
      <w:bookmarkStart w:id="341" w:name="_Toc45559716"/>
      <w:r>
        <w:t>Selection Parameters</w:t>
      </w:r>
      <w:bookmarkEnd w:id="341"/>
    </w:p>
    <w:p w14:paraId="2C513D66" w14:textId="5136F768" w:rsidR="004375F3" w:rsidRPr="004375F3" w:rsidRDefault="004375F3" w:rsidP="004375F3">
      <w:r>
        <w:rPr>
          <w:noProof/>
        </w:rPr>
        <w:drawing>
          <wp:inline distT="0" distB="0" distL="0" distR="0" wp14:anchorId="44BE3EB3" wp14:editId="517844C6">
            <wp:extent cx="4200525" cy="771525"/>
            <wp:effectExtent l="0" t="0" r="9525"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00525" cy="771525"/>
                    </a:xfrm>
                    <a:prstGeom prst="rect">
                      <a:avLst/>
                    </a:prstGeom>
                  </pic:spPr>
                </pic:pic>
              </a:graphicData>
            </a:graphic>
          </wp:inline>
        </w:drawing>
      </w:r>
    </w:p>
    <w:p w14:paraId="33D7B9E7" w14:textId="6F8338BF" w:rsidR="001D7057" w:rsidRDefault="001D7057" w:rsidP="001D7057">
      <w:pPr>
        <w:pStyle w:val="Heading4"/>
      </w:pPr>
      <w:r>
        <w:t>Delete Zero Quantity Bins? – Toggle Box</w:t>
      </w:r>
    </w:p>
    <w:p w14:paraId="76038F62" w14:textId="002DF7FB" w:rsidR="001D7057" w:rsidRDefault="001D7057" w:rsidP="001D7057">
      <w:r>
        <w:t xml:space="preserve">To </w:t>
      </w:r>
      <w:r w:rsidR="00587598">
        <w:t>delete all zero quantity bins throughout the warehouse system</w:t>
      </w:r>
      <w:r>
        <w:t xml:space="preserve">, make sure that the </w:t>
      </w:r>
      <w:r w:rsidR="00587598">
        <w:t>Delete Zero Quantity Bins</w:t>
      </w:r>
      <w:r>
        <w:t xml:space="preserve"> toggle box is checked.</w:t>
      </w:r>
    </w:p>
    <w:p w14:paraId="72481BA5" w14:textId="6269233A" w:rsidR="001D7057" w:rsidRDefault="001D7057" w:rsidP="001D7057">
      <w:pPr>
        <w:pStyle w:val="Heading4"/>
      </w:pPr>
      <w:r>
        <w:t>Delete Negative Quantity Bins? – Toggle Box</w:t>
      </w:r>
    </w:p>
    <w:p w14:paraId="53597DB7" w14:textId="1446E80E" w:rsidR="001D7057" w:rsidRDefault="001D7057" w:rsidP="001D7057">
      <w:r>
        <w:t xml:space="preserve">To </w:t>
      </w:r>
      <w:r w:rsidR="00587598">
        <w:t>delete all negative quantity bins throughout the warehouse system,</w:t>
      </w:r>
      <w:r>
        <w:t xml:space="preserve"> make sure that the </w:t>
      </w:r>
      <w:r w:rsidR="00587598">
        <w:t>Delete Negative Quantity Bins</w:t>
      </w:r>
      <w:r>
        <w:t xml:space="preserve"> toggle box is checked.</w:t>
      </w:r>
    </w:p>
    <w:p w14:paraId="7F412438" w14:textId="01176EF6" w:rsidR="007D1C4A" w:rsidRDefault="007D1C4A" w:rsidP="001D7057"/>
    <w:p w14:paraId="7B087528" w14:textId="77777777" w:rsidR="007D1C4A" w:rsidRDefault="007D1C4A" w:rsidP="001D7057"/>
    <w:p w14:paraId="4CFE7C2A" w14:textId="023DA368" w:rsidR="00704298" w:rsidRDefault="00704298" w:rsidP="00704298">
      <w:pPr>
        <w:pStyle w:val="Heading2"/>
      </w:pPr>
      <w:bookmarkStart w:id="342" w:name="_Toc45559717"/>
      <w:r>
        <w:t>FG Item Ship Method Update [NQ^]</w:t>
      </w:r>
      <w:bookmarkEnd w:id="342"/>
    </w:p>
    <w:p w14:paraId="2E070612" w14:textId="77777777" w:rsidR="007C6235" w:rsidRDefault="007C6235" w:rsidP="007C6235">
      <w:pPr>
        <w:pStyle w:val="Heading3"/>
      </w:pPr>
      <w:bookmarkStart w:id="343" w:name="_Toc45559718"/>
      <w:r>
        <w:t>Overview</w:t>
      </w:r>
      <w:bookmarkEnd w:id="343"/>
    </w:p>
    <w:p w14:paraId="0A69D933" w14:textId="1BAC6E4C" w:rsidR="007C6235" w:rsidRPr="00893FE4" w:rsidRDefault="00587598" w:rsidP="007C6235">
      <w:r>
        <w:t>This program will allow the user to select a default shipping method of case or pallet in order to make future processing quicker. In order to run this program, the user must first back up their database for data security.</w:t>
      </w:r>
    </w:p>
    <w:p w14:paraId="19BE346C" w14:textId="3E7C8A66" w:rsidR="007C6235" w:rsidRDefault="007C6235" w:rsidP="007C6235">
      <w:pPr>
        <w:pStyle w:val="Heading3"/>
      </w:pPr>
      <w:bookmarkStart w:id="344" w:name="_Toc45559719"/>
      <w:r>
        <w:t>Selection Parameters</w:t>
      </w:r>
      <w:bookmarkEnd w:id="344"/>
    </w:p>
    <w:p w14:paraId="4AD63921" w14:textId="06916230" w:rsidR="004375F3" w:rsidRPr="004375F3" w:rsidRDefault="004375F3" w:rsidP="004375F3">
      <w:r>
        <w:rPr>
          <w:noProof/>
        </w:rPr>
        <w:drawing>
          <wp:inline distT="0" distB="0" distL="0" distR="0" wp14:anchorId="127089DB" wp14:editId="026555CD">
            <wp:extent cx="4124325" cy="2047875"/>
            <wp:effectExtent l="0" t="0" r="9525"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124325" cy="2047875"/>
                    </a:xfrm>
                    <a:prstGeom prst="rect">
                      <a:avLst/>
                    </a:prstGeom>
                  </pic:spPr>
                </pic:pic>
              </a:graphicData>
            </a:graphic>
          </wp:inline>
        </w:drawing>
      </w:r>
    </w:p>
    <w:p w14:paraId="18451682" w14:textId="506AB42F" w:rsidR="001D7057" w:rsidRDefault="001D7057" w:rsidP="001D7057">
      <w:pPr>
        <w:pStyle w:val="Heading4"/>
      </w:pPr>
      <w:r>
        <w:t>FG Item Shipping Method (Choice)</w:t>
      </w:r>
    </w:p>
    <w:p w14:paraId="2D7D3D43" w14:textId="7EEFD1A0" w:rsidR="001D7057" w:rsidRDefault="001D7057" w:rsidP="001D7057">
      <w:r>
        <w:t xml:space="preserve">To choose the preferred </w:t>
      </w:r>
      <w:r w:rsidR="00587598">
        <w:t>default shipping method</w:t>
      </w:r>
      <w:r>
        <w:t xml:space="preserve"> of </w:t>
      </w:r>
      <w:r w:rsidR="00587598">
        <w:t>Case</w:t>
      </w:r>
      <w:r>
        <w:t xml:space="preserve"> vs. </w:t>
      </w:r>
      <w:r w:rsidR="00587598">
        <w:t>Pallet</w:t>
      </w:r>
      <w:r>
        <w:t>, please make sure the desired option choice bubble is toggled.</w:t>
      </w:r>
    </w:p>
    <w:p w14:paraId="6F4DA30A" w14:textId="6BE99586" w:rsidR="00893FE4" w:rsidRDefault="00893FE4" w:rsidP="00893FE4">
      <w:pPr>
        <w:pStyle w:val="Heading1"/>
        <w:rPr>
          <w:b/>
          <w:bCs/>
        </w:rPr>
      </w:pPr>
      <w:bookmarkStart w:id="345" w:name="_Toc45559720"/>
      <w:r>
        <w:rPr>
          <w:b/>
          <w:bCs/>
        </w:rPr>
        <w:t>Z System Reference Files [NZ]</w:t>
      </w:r>
      <w:bookmarkEnd w:id="345"/>
    </w:p>
    <w:p w14:paraId="1074AA07" w14:textId="7159614F" w:rsidR="00893FE4" w:rsidRDefault="00704298" w:rsidP="00893FE4">
      <w:pPr>
        <w:pStyle w:val="Heading2"/>
      </w:pPr>
      <w:bookmarkStart w:id="346" w:name="_Toc45559721"/>
      <w:r>
        <w:t>System Reference Files</w:t>
      </w:r>
      <w:r w:rsidR="00893FE4">
        <w:t xml:space="preserve"> [</w:t>
      </w:r>
      <w:r>
        <w:t>NZ1</w:t>
      </w:r>
      <w:r w:rsidR="00893FE4">
        <w:t>]</w:t>
      </w:r>
      <w:bookmarkEnd w:id="346"/>
    </w:p>
    <w:p w14:paraId="204E3AF2" w14:textId="77777777" w:rsidR="009A7D63" w:rsidRDefault="009A7D63" w:rsidP="00C522D1">
      <w:pPr>
        <w:rPr>
          <w:rFonts w:ascii="Calibri" w:hAnsi="Calibri" w:cs="Calibri"/>
          <w:b/>
        </w:rPr>
      </w:pPr>
      <w:r w:rsidRPr="00D56F1E">
        <w:rPr>
          <w:rFonts w:ascii="Calibri" w:hAnsi="Calibri" w:cs="Calibri"/>
          <w:b/>
        </w:rPr>
        <w:t>DO NOT MODIFY WITHOUT AUTHORIZATION FROM ASI!!</w:t>
      </w:r>
    </w:p>
    <w:p w14:paraId="0CF715EE" w14:textId="28E97C31" w:rsidR="00C522D1" w:rsidRPr="00C522D1" w:rsidRDefault="00C522D1" w:rsidP="00C522D1">
      <w:r w:rsidRPr="00D56F1E">
        <w:rPr>
          <w:rFonts w:ascii="Calibri" w:hAnsi="Calibri" w:cs="Calibri"/>
        </w:rPr>
        <w:t>This screen provides the ability to add or delete File Maintenance options from different modules.  The program name should NOT be changed! The menu description could be changed to make the</w:t>
      </w:r>
      <w:r>
        <w:rPr>
          <w:rFonts w:ascii="Calibri" w:hAnsi="Calibri" w:cs="Calibri"/>
        </w:rPr>
        <w:t xml:space="preserve"> </w:t>
      </w:r>
      <w:r w:rsidRPr="00D56F1E">
        <w:rPr>
          <w:rFonts w:ascii="Calibri" w:hAnsi="Calibri" w:cs="Calibri"/>
        </w:rPr>
        <w:t xml:space="preserve">menu more friendly to understand.  </w:t>
      </w:r>
      <w:r>
        <w:rPr>
          <w:rFonts w:ascii="Calibri" w:hAnsi="Calibri" w:cs="Calibri"/>
        </w:rPr>
        <w:t>F</w:t>
      </w:r>
      <w:r w:rsidRPr="00D56F1E">
        <w:rPr>
          <w:rFonts w:ascii="Calibri" w:hAnsi="Calibri" w:cs="Calibri"/>
        </w:rPr>
        <w:t>or Example, the Raw Material Item File may be accessed via CE &amp; RM</w:t>
      </w:r>
      <w:r>
        <w:rPr>
          <w:rFonts w:ascii="Calibri" w:hAnsi="Calibri" w:cs="Calibri"/>
        </w:rPr>
        <w:t xml:space="preserve"> </w:t>
      </w:r>
      <w:r w:rsidRPr="00D56F1E">
        <w:rPr>
          <w:rFonts w:ascii="Calibri" w:hAnsi="Calibri" w:cs="Calibri"/>
        </w:rPr>
        <w:t>(Cost Estimating and Raw Materials).</w:t>
      </w:r>
    </w:p>
    <w:p w14:paraId="66AB7787" w14:textId="4315E61F" w:rsidR="00893FE4" w:rsidRDefault="007C6235" w:rsidP="00893FE4">
      <w:pPr>
        <w:pStyle w:val="Heading3"/>
      </w:pPr>
      <w:bookmarkStart w:id="347" w:name="_Toc45559722"/>
      <w:r>
        <w:t>Browse File</w:t>
      </w:r>
      <w:bookmarkEnd w:id="347"/>
    </w:p>
    <w:p w14:paraId="3A2A1532" w14:textId="592D3DD1" w:rsidR="004375F3" w:rsidRPr="004375F3" w:rsidRDefault="004375F3" w:rsidP="004375F3">
      <w:r>
        <w:rPr>
          <w:noProof/>
        </w:rPr>
        <w:drawing>
          <wp:inline distT="0" distB="0" distL="0" distR="0" wp14:anchorId="37A9543E" wp14:editId="1316EEB7">
            <wp:extent cx="5943600" cy="4527550"/>
            <wp:effectExtent l="0" t="0" r="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4527550"/>
                    </a:xfrm>
                    <a:prstGeom prst="rect">
                      <a:avLst/>
                    </a:prstGeom>
                  </pic:spPr>
                </pic:pic>
              </a:graphicData>
            </a:graphic>
          </wp:inline>
        </w:drawing>
      </w:r>
    </w:p>
    <w:p w14:paraId="74CA496E" w14:textId="617209C8" w:rsidR="007C6235" w:rsidRDefault="007C6235" w:rsidP="007C6235">
      <w:pPr>
        <w:pStyle w:val="Heading3"/>
      </w:pPr>
      <w:bookmarkStart w:id="348" w:name="_Toc45559723"/>
      <w:r>
        <w:t>View File</w:t>
      </w:r>
      <w:bookmarkEnd w:id="348"/>
    </w:p>
    <w:p w14:paraId="6EEE328B" w14:textId="3CADF423" w:rsidR="004375F3" w:rsidRPr="004375F3" w:rsidRDefault="004375F3" w:rsidP="004375F3">
      <w:r>
        <w:rPr>
          <w:noProof/>
        </w:rPr>
        <w:drawing>
          <wp:inline distT="0" distB="0" distL="0" distR="0" wp14:anchorId="787BA65F" wp14:editId="54255321">
            <wp:extent cx="5943600" cy="32067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206750"/>
                    </a:xfrm>
                    <a:prstGeom prst="rect">
                      <a:avLst/>
                    </a:prstGeom>
                  </pic:spPr>
                </pic:pic>
              </a:graphicData>
            </a:graphic>
          </wp:inline>
        </w:drawing>
      </w:r>
    </w:p>
    <w:p w14:paraId="6E250BB1" w14:textId="77777777" w:rsidR="001D7057" w:rsidRDefault="001D7057" w:rsidP="001D7057">
      <w:pPr>
        <w:pStyle w:val="Heading4"/>
      </w:pPr>
      <w:bookmarkStart w:id="349" w:name="_Hlk45281290"/>
      <w:r>
        <w:t>NEXT</w:t>
      </w:r>
    </w:p>
    <w:p w14:paraId="1E3E70C0" w14:textId="01D82B49" w:rsidR="001D7057" w:rsidRDefault="001D7057" w:rsidP="001D7057">
      <w:r>
        <w:t xml:space="preserve">Press </w:t>
      </w:r>
      <w:r w:rsidRPr="00B86B9F">
        <w:rPr>
          <w:b/>
          <w:bCs/>
          <w:i/>
          <w:iCs/>
          <w:u w:val="single"/>
        </w:rPr>
        <w:t>"N"</w:t>
      </w:r>
      <w:r>
        <w:t xml:space="preserve"> (Next) to find next </w:t>
      </w:r>
      <w:r w:rsidR="001D5098">
        <w:t>Reference File</w:t>
      </w:r>
      <w:r>
        <w:t xml:space="preserve"> to view or modify. Alternatively, press the </w:t>
      </w:r>
      <w:r>
        <w:rPr>
          <w:b/>
          <w:bCs/>
          <w:i/>
          <w:iCs/>
          <w:u w:val="single"/>
        </w:rPr>
        <w:t>“Right Arrow”</w:t>
      </w:r>
      <w:r>
        <w:t xml:space="preserve"> on the screen.</w:t>
      </w:r>
    </w:p>
    <w:p w14:paraId="5C783B82" w14:textId="77777777" w:rsidR="001D7057" w:rsidRDefault="001D7057" w:rsidP="001D7057">
      <w:pPr>
        <w:pStyle w:val="Heading4"/>
      </w:pPr>
      <w:r>
        <w:t>PREVIOUS</w:t>
      </w:r>
    </w:p>
    <w:p w14:paraId="0B8FC831" w14:textId="22195A0D" w:rsidR="001D7057" w:rsidRDefault="001D7057" w:rsidP="001D7057">
      <w:r>
        <w:t xml:space="preserve">Press </w:t>
      </w:r>
      <w:r w:rsidRPr="00B86B9F">
        <w:rPr>
          <w:b/>
          <w:bCs/>
          <w:i/>
          <w:iCs/>
          <w:u w:val="single"/>
        </w:rPr>
        <w:t>"P"</w:t>
      </w:r>
      <w:r>
        <w:t xml:space="preserve"> (Previous) to find previous </w:t>
      </w:r>
      <w:r w:rsidR="001D5098">
        <w:t>Reference File</w:t>
      </w:r>
      <w:r>
        <w:t xml:space="preserve"> to view or modify.</w:t>
      </w:r>
      <w:r w:rsidRPr="00EA7FC0">
        <w:t xml:space="preserve"> </w:t>
      </w:r>
      <w:r>
        <w:t xml:space="preserve">Alternatively, press the </w:t>
      </w:r>
      <w:r>
        <w:rPr>
          <w:b/>
          <w:bCs/>
          <w:i/>
          <w:iCs/>
          <w:u w:val="single"/>
        </w:rPr>
        <w:t>“Left Arrow”</w:t>
      </w:r>
      <w:r>
        <w:t xml:space="preserve"> on the screen.</w:t>
      </w:r>
    </w:p>
    <w:p w14:paraId="41A0751F" w14:textId="77777777" w:rsidR="007D1C4A" w:rsidRDefault="007D1C4A" w:rsidP="001D7057"/>
    <w:p w14:paraId="71D1F4AE" w14:textId="5CCF0BF9" w:rsidR="007C6235" w:rsidRDefault="007C6235" w:rsidP="007C6235">
      <w:pPr>
        <w:pStyle w:val="Heading3"/>
      </w:pPr>
      <w:bookmarkStart w:id="350" w:name="_Toc45559724"/>
      <w:bookmarkEnd w:id="349"/>
      <w:r>
        <w:t>Re-Sequence</w:t>
      </w:r>
      <w:bookmarkEnd w:id="350"/>
    </w:p>
    <w:p w14:paraId="0E0B4566" w14:textId="1E1D91C5" w:rsidR="004375F3" w:rsidRDefault="004375F3" w:rsidP="004375F3">
      <w:r>
        <w:rPr>
          <w:noProof/>
        </w:rPr>
        <w:drawing>
          <wp:inline distT="0" distB="0" distL="0" distR="0" wp14:anchorId="7FCFE4B9" wp14:editId="1F83D5A5">
            <wp:extent cx="5943600" cy="225488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254885"/>
                    </a:xfrm>
                    <a:prstGeom prst="rect">
                      <a:avLst/>
                    </a:prstGeom>
                  </pic:spPr>
                </pic:pic>
              </a:graphicData>
            </a:graphic>
          </wp:inline>
        </w:drawing>
      </w:r>
    </w:p>
    <w:p w14:paraId="6F6DF22E" w14:textId="77777777" w:rsidR="007D1C4A" w:rsidRPr="004375F3" w:rsidRDefault="007D1C4A" w:rsidP="004375F3"/>
    <w:p w14:paraId="4135A9F8" w14:textId="625253A9" w:rsidR="00704298" w:rsidRDefault="00704298" w:rsidP="00704298">
      <w:pPr>
        <w:pStyle w:val="Heading2"/>
      </w:pPr>
      <w:bookmarkStart w:id="351" w:name="_Toc45559725"/>
      <w:r>
        <w:t>Job Categories [NZ2]</w:t>
      </w:r>
      <w:bookmarkEnd w:id="351"/>
    </w:p>
    <w:p w14:paraId="773B8F59" w14:textId="77777777" w:rsidR="009A7D63" w:rsidRPr="00D56F1E" w:rsidRDefault="009A7D63" w:rsidP="009A7D63">
      <w:pPr>
        <w:rPr>
          <w:rFonts w:ascii="Calibri" w:hAnsi="Calibri" w:cs="Calibri"/>
        </w:rPr>
      </w:pPr>
      <w:r w:rsidRPr="00D56F1E">
        <w:rPr>
          <w:rFonts w:ascii="Calibri" w:hAnsi="Calibri" w:cs="Calibri"/>
          <w:b/>
        </w:rPr>
        <w:t>DO NOT MODIFY.</w:t>
      </w:r>
      <w:r w:rsidRPr="00D56F1E">
        <w:rPr>
          <w:rFonts w:ascii="Calibri" w:hAnsi="Calibri" w:cs="Calibri"/>
        </w:rPr>
        <w:t xml:space="preserve">  Valid codes are MR, RUN, DT and NC.</w:t>
      </w:r>
      <w:r w:rsidRPr="00D56F1E">
        <w:rPr>
          <w:rFonts w:ascii="Calibri" w:hAnsi="Calibri" w:cs="Calibri"/>
          <w:vanish/>
        </w:rPr>
        <w:t>@@</w:t>
      </w:r>
    </w:p>
    <w:p w14:paraId="3A31E19C" w14:textId="6C0C0CAA" w:rsidR="007C6235" w:rsidRDefault="007C6235" w:rsidP="007C6235">
      <w:pPr>
        <w:pStyle w:val="Heading3"/>
      </w:pPr>
      <w:bookmarkStart w:id="352" w:name="_Toc45559726"/>
      <w:r>
        <w:t>Browse Category</w:t>
      </w:r>
      <w:bookmarkEnd w:id="352"/>
    </w:p>
    <w:p w14:paraId="254ED85C" w14:textId="3D3A9606" w:rsidR="004375F3" w:rsidRPr="004375F3" w:rsidRDefault="004375F3" w:rsidP="004375F3">
      <w:r>
        <w:rPr>
          <w:noProof/>
        </w:rPr>
        <w:drawing>
          <wp:inline distT="0" distB="0" distL="0" distR="0" wp14:anchorId="0B9A3CF9" wp14:editId="3721D94D">
            <wp:extent cx="4076700" cy="22288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76700" cy="2228850"/>
                    </a:xfrm>
                    <a:prstGeom prst="rect">
                      <a:avLst/>
                    </a:prstGeom>
                  </pic:spPr>
                </pic:pic>
              </a:graphicData>
            </a:graphic>
          </wp:inline>
        </w:drawing>
      </w:r>
    </w:p>
    <w:p w14:paraId="2B5AF239" w14:textId="29FD52DB" w:rsidR="007C6235" w:rsidRDefault="007C6235" w:rsidP="007C6235">
      <w:pPr>
        <w:pStyle w:val="Heading3"/>
      </w:pPr>
      <w:bookmarkStart w:id="353" w:name="_Toc45559727"/>
      <w:r>
        <w:t>View Category</w:t>
      </w:r>
      <w:bookmarkEnd w:id="353"/>
    </w:p>
    <w:p w14:paraId="76606B94" w14:textId="04DBE6A3" w:rsidR="004375F3" w:rsidRPr="004375F3" w:rsidRDefault="004375F3" w:rsidP="004375F3">
      <w:r>
        <w:rPr>
          <w:noProof/>
        </w:rPr>
        <w:drawing>
          <wp:inline distT="0" distB="0" distL="0" distR="0" wp14:anchorId="032BA28E" wp14:editId="6A0840E3">
            <wp:extent cx="4076700" cy="3625702"/>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085625" cy="3633640"/>
                    </a:xfrm>
                    <a:prstGeom prst="rect">
                      <a:avLst/>
                    </a:prstGeom>
                  </pic:spPr>
                </pic:pic>
              </a:graphicData>
            </a:graphic>
          </wp:inline>
        </w:drawing>
      </w:r>
    </w:p>
    <w:p w14:paraId="3E008D2B" w14:textId="77777777" w:rsidR="001D7057" w:rsidRDefault="001D7057" w:rsidP="001D7057">
      <w:pPr>
        <w:pStyle w:val="Heading4"/>
      </w:pPr>
      <w:r>
        <w:t>NEXT</w:t>
      </w:r>
    </w:p>
    <w:p w14:paraId="3634776C" w14:textId="3956EF18" w:rsidR="001D7057" w:rsidRDefault="001D7057" w:rsidP="001D7057">
      <w:r>
        <w:t xml:space="preserve">Press </w:t>
      </w:r>
      <w:r w:rsidRPr="00B86B9F">
        <w:rPr>
          <w:b/>
          <w:bCs/>
          <w:i/>
          <w:iCs/>
          <w:u w:val="single"/>
        </w:rPr>
        <w:t>"N"</w:t>
      </w:r>
      <w:r>
        <w:t xml:space="preserve"> (Next) to find next </w:t>
      </w:r>
      <w:r w:rsidR="000D47F7">
        <w:t>Job Category</w:t>
      </w:r>
      <w:r>
        <w:t xml:space="preserve"> to view or modify. Alternatively, press the </w:t>
      </w:r>
      <w:r>
        <w:rPr>
          <w:b/>
          <w:bCs/>
          <w:i/>
          <w:iCs/>
          <w:u w:val="single"/>
        </w:rPr>
        <w:t>“Right Arrow”</w:t>
      </w:r>
      <w:r>
        <w:t xml:space="preserve"> on the screen.</w:t>
      </w:r>
    </w:p>
    <w:p w14:paraId="15D64B0B" w14:textId="77777777" w:rsidR="001D7057" w:rsidRDefault="001D7057" w:rsidP="001D7057">
      <w:pPr>
        <w:pStyle w:val="Heading4"/>
      </w:pPr>
      <w:r>
        <w:t>PREVIOUS</w:t>
      </w:r>
    </w:p>
    <w:p w14:paraId="5909B28C" w14:textId="4721F439" w:rsidR="001D7057" w:rsidRDefault="001D7057" w:rsidP="001D7057">
      <w:r>
        <w:t xml:space="preserve">Press </w:t>
      </w:r>
      <w:r w:rsidRPr="00B86B9F">
        <w:rPr>
          <w:b/>
          <w:bCs/>
          <w:i/>
          <w:iCs/>
          <w:u w:val="single"/>
        </w:rPr>
        <w:t>"P"</w:t>
      </w:r>
      <w:r>
        <w:t xml:space="preserve"> (Previous) to find previous </w:t>
      </w:r>
      <w:r w:rsidR="000D47F7">
        <w:t>Job Category</w:t>
      </w:r>
      <w:r>
        <w:t xml:space="preserve"> to view or modify.</w:t>
      </w:r>
      <w:r w:rsidRPr="00EA7FC0">
        <w:t xml:space="preserve"> </w:t>
      </w:r>
      <w:r>
        <w:t xml:space="preserve">Alternatively, press the </w:t>
      </w:r>
      <w:r>
        <w:rPr>
          <w:b/>
          <w:bCs/>
          <w:i/>
          <w:iCs/>
          <w:u w:val="single"/>
        </w:rPr>
        <w:t>“Left Arrow”</w:t>
      </w:r>
      <w:r>
        <w:t xml:space="preserve"> on the screen.</w:t>
      </w:r>
    </w:p>
    <w:p w14:paraId="5458E7F9" w14:textId="2E7692D8" w:rsidR="00704298" w:rsidRDefault="00704298" w:rsidP="00704298">
      <w:pPr>
        <w:pStyle w:val="Heading2"/>
      </w:pPr>
      <w:bookmarkStart w:id="354" w:name="_Toc45559728"/>
      <w:r>
        <w:t>Material Types [NZ3]</w:t>
      </w:r>
      <w:bookmarkEnd w:id="354"/>
    </w:p>
    <w:p w14:paraId="15EC30C7" w14:textId="2EF3EFB2" w:rsidR="009A7D63" w:rsidRPr="009A7D63" w:rsidRDefault="009A7D63" w:rsidP="009A7D63">
      <w:r w:rsidRPr="00D56F1E">
        <w:rPr>
          <w:rFonts w:ascii="Calibri" w:hAnsi="Calibri" w:cs="Calibri"/>
          <w:b/>
        </w:rPr>
        <w:t xml:space="preserve">DO NOT UPDATE CODE.  </w:t>
      </w:r>
      <w:r w:rsidRPr="00D56F1E">
        <w:rPr>
          <w:rFonts w:ascii="Calibri" w:hAnsi="Calibri" w:cs="Calibri"/>
        </w:rPr>
        <w:t>Description may be modified to make system friendlier.</w:t>
      </w:r>
    </w:p>
    <w:p w14:paraId="2619AB03" w14:textId="629152B8" w:rsidR="007C6235" w:rsidRDefault="007C6235" w:rsidP="007C6235">
      <w:pPr>
        <w:pStyle w:val="Heading3"/>
      </w:pPr>
      <w:bookmarkStart w:id="355" w:name="_Toc45559729"/>
      <w:r>
        <w:t>Browse Types</w:t>
      </w:r>
      <w:bookmarkEnd w:id="355"/>
    </w:p>
    <w:p w14:paraId="7C1F5074" w14:textId="76BC8E1E" w:rsidR="004375F3" w:rsidRPr="004375F3" w:rsidRDefault="004375F3" w:rsidP="004375F3">
      <w:r>
        <w:rPr>
          <w:noProof/>
        </w:rPr>
        <w:drawing>
          <wp:inline distT="0" distB="0" distL="0" distR="0" wp14:anchorId="3AA51B65" wp14:editId="6B18CD54">
            <wp:extent cx="3829050" cy="54102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829050" cy="5410200"/>
                    </a:xfrm>
                    <a:prstGeom prst="rect">
                      <a:avLst/>
                    </a:prstGeom>
                  </pic:spPr>
                </pic:pic>
              </a:graphicData>
            </a:graphic>
          </wp:inline>
        </w:drawing>
      </w:r>
    </w:p>
    <w:p w14:paraId="6307E02D" w14:textId="3CF0B9DD" w:rsidR="007C6235" w:rsidRDefault="007C6235" w:rsidP="007C6235">
      <w:pPr>
        <w:pStyle w:val="Heading3"/>
      </w:pPr>
      <w:bookmarkStart w:id="356" w:name="_Toc45559730"/>
      <w:r>
        <w:t>View Type</w:t>
      </w:r>
      <w:bookmarkEnd w:id="356"/>
    </w:p>
    <w:p w14:paraId="7A17355D" w14:textId="73127327" w:rsidR="004375F3" w:rsidRPr="004375F3" w:rsidRDefault="004375F3" w:rsidP="004375F3">
      <w:r>
        <w:rPr>
          <w:noProof/>
        </w:rPr>
        <w:drawing>
          <wp:inline distT="0" distB="0" distL="0" distR="0" wp14:anchorId="25D88945" wp14:editId="7F16D755">
            <wp:extent cx="3800475" cy="3848100"/>
            <wp:effectExtent l="0" t="0" r="952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800475" cy="3848100"/>
                    </a:xfrm>
                    <a:prstGeom prst="rect">
                      <a:avLst/>
                    </a:prstGeom>
                  </pic:spPr>
                </pic:pic>
              </a:graphicData>
            </a:graphic>
          </wp:inline>
        </w:drawing>
      </w:r>
    </w:p>
    <w:p w14:paraId="65F3C486" w14:textId="77777777" w:rsidR="001D7057" w:rsidRDefault="001D7057" w:rsidP="001D7057">
      <w:pPr>
        <w:pStyle w:val="Heading4"/>
      </w:pPr>
      <w:r>
        <w:t>NEXT</w:t>
      </w:r>
    </w:p>
    <w:p w14:paraId="53C73CE5" w14:textId="655576B6" w:rsidR="001D7057" w:rsidRDefault="001D7057" w:rsidP="001D7057">
      <w:r>
        <w:t xml:space="preserve">Press </w:t>
      </w:r>
      <w:r w:rsidRPr="00B86B9F">
        <w:rPr>
          <w:b/>
          <w:bCs/>
          <w:i/>
          <w:iCs/>
          <w:u w:val="single"/>
        </w:rPr>
        <w:t>"N"</w:t>
      </w:r>
      <w:r>
        <w:t xml:space="preserve"> (Next) to find next </w:t>
      </w:r>
      <w:r w:rsidR="000D47F7">
        <w:t>Material Type</w:t>
      </w:r>
      <w:r>
        <w:t xml:space="preserve"> to view or modify. Alternatively, press the </w:t>
      </w:r>
      <w:r>
        <w:rPr>
          <w:b/>
          <w:bCs/>
          <w:i/>
          <w:iCs/>
          <w:u w:val="single"/>
        </w:rPr>
        <w:t>“Right Arrow”</w:t>
      </w:r>
      <w:r>
        <w:t xml:space="preserve"> on the screen.</w:t>
      </w:r>
    </w:p>
    <w:p w14:paraId="1D77EC78" w14:textId="77777777" w:rsidR="001D7057" w:rsidRDefault="001D7057" w:rsidP="001D7057">
      <w:pPr>
        <w:pStyle w:val="Heading4"/>
      </w:pPr>
      <w:r>
        <w:t>PREVIOUS</w:t>
      </w:r>
    </w:p>
    <w:p w14:paraId="1CB771D1" w14:textId="59AE287E" w:rsidR="001D7057" w:rsidRDefault="001D7057" w:rsidP="001D7057">
      <w:r>
        <w:t xml:space="preserve">Press </w:t>
      </w:r>
      <w:r w:rsidRPr="00B86B9F">
        <w:rPr>
          <w:b/>
          <w:bCs/>
          <w:i/>
          <w:iCs/>
          <w:u w:val="single"/>
        </w:rPr>
        <w:t>"P"</w:t>
      </w:r>
      <w:r>
        <w:t xml:space="preserve"> (Previous) to find previous </w:t>
      </w:r>
      <w:r w:rsidR="000D47F7">
        <w:t>Material Type</w:t>
      </w:r>
      <w:r>
        <w:t xml:space="preserve"> to view or modify.</w:t>
      </w:r>
      <w:r w:rsidRPr="00EA7FC0">
        <w:t xml:space="preserve"> </w:t>
      </w:r>
      <w:r>
        <w:t xml:space="preserve">Alternatively, press the </w:t>
      </w:r>
      <w:r>
        <w:rPr>
          <w:b/>
          <w:bCs/>
          <w:i/>
          <w:iCs/>
          <w:u w:val="single"/>
        </w:rPr>
        <w:t>“Left Arrow”</w:t>
      </w:r>
      <w:r>
        <w:t xml:space="preserve"> on the screen.</w:t>
      </w:r>
    </w:p>
    <w:p w14:paraId="0954566C" w14:textId="2BDED890" w:rsidR="007D1C4A" w:rsidRDefault="007D1C4A" w:rsidP="001D7057"/>
    <w:p w14:paraId="1F26D67F" w14:textId="49CE3633" w:rsidR="007D1C4A" w:rsidRDefault="007D1C4A" w:rsidP="001D7057"/>
    <w:p w14:paraId="070228A9" w14:textId="05BE9AC5" w:rsidR="007D1C4A" w:rsidRDefault="007D1C4A" w:rsidP="001D7057"/>
    <w:p w14:paraId="7C4421D3" w14:textId="6D8C01BE" w:rsidR="007D1C4A" w:rsidRDefault="007D1C4A" w:rsidP="001D7057"/>
    <w:p w14:paraId="2F2BCF2F" w14:textId="0374B191" w:rsidR="007D1C4A" w:rsidRDefault="007D1C4A" w:rsidP="001D7057"/>
    <w:p w14:paraId="2ECCC591" w14:textId="11F7E78D" w:rsidR="007D1C4A" w:rsidRDefault="007D1C4A" w:rsidP="001D7057"/>
    <w:p w14:paraId="6E7AC653" w14:textId="50BB1BF1" w:rsidR="007D1C4A" w:rsidRDefault="007D1C4A" w:rsidP="001D7057"/>
    <w:p w14:paraId="352BCBDC" w14:textId="38351A82" w:rsidR="007D1C4A" w:rsidRDefault="007D1C4A" w:rsidP="001D7057"/>
    <w:p w14:paraId="6846AC04" w14:textId="77777777" w:rsidR="007D1C4A" w:rsidRDefault="007D1C4A" w:rsidP="001D7057"/>
    <w:p w14:paraId="716C3516" w14:textId="631DC711" w:rsidR="00704298" w:rsidRDefault="00704298" w:rsidP="00704298">
      <w:pPr>
        <w:pStyle w:val="Heading2"/>
      </w:pPr>
      <w:bookmarkStart w:id="357" w:name="_Toc45559731"/>
      <w:r>
        <w:t>Departments [NZ4]</w:t>
      </w:r>
      <w:bookmarkEnd w:id="357"/>
    </w:p>
    <w:p w14:paraId="086AC7A6" w14:textId="54E06DEA" w:rsidR="009A7D63" w:rsidRPr="009A7D63" w:rsidRDefault="009A7D63" w:rsidP="009A7D63">
      <w:r w:rsidRPr="00D56F1E">
        <w:rPr>
          <w:rFonts w:ascii="Calibri" w:hAnsi="Calibri" w:cs="Calibri"/>
        </w:rPr>
        <w:t>This screen lists the department codes and their descriptions.</w:t>
      </w:r>
    </w:p>
    <w:p w14:paraId="66EA3B80" w14:textId="700C9387" w:rsidR="007C6235" w:rsidRDefault="007C6235" w:rsidP="007C6235">
      <w:pPr>
        <w:pStyle w:val="Heading3"/>
      </w:pPr>
      <w:bookmarkStart w:id="358" w:name="_Toc45559732"/>
      <w:r>
        <w:t>Browse Departments</w:t>
      </w:r>
      <w:bookmarkEnd w:id="358"/>
    </w:p>
    <w:p w14:paraId="2D849090" w14:textId="751F9ED5" w:rsidR="004375F3" w:rsidRPr="004375F3" w:rsidRDefault="004375F3" w:rsidP="004375F3">
      <w:r>
        <w:rPr>
          <w:noProof/>
        </w:rPr>
        <w:drawing>
          <wp:inline distT="0" distB="0" distL="0" distR="0" wp14:anchorId="591D5015" wp14:editId="54961576">
            <wp:extent cx="3829050" cy="54292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829050" cy="5429250"/>
                    </a:xfrm>
                    <a:prstGeom prst="rect">
                      <a:avLst/>
                    </a:prstGeom>
                  </pic:spPr>
                </pic:pic>
              </a:graphicData>
            </a:graphic>
          </wp:inline>
        </w:drawing>
      </w:r>
    </w:p>
    <w:p w14:paraId="6732D713" w14:textId="67672812" w:rsidR="007C6235" w:rsidRDefault="007C6235" w:rsidP="007C6235">
      <w:pPr>
        <w:pStyle w:val="Heading3"/>
      </w:pPr>
      <w:bookmarkStart w:id="359" w:name="_Toc45559733"/>
      <w:r>
        <w:t>View Department</w:t>
      </w:r>
      <w:bookmarkEnd w:id="359"/>
    </w:p>
    <w:p w14:paraId="7B791AF8" w14:textId="27BD2CA5" w:rsidR="004375F3" w:rsidRPr="004375F3" w:rsidRDefault="004375F3" w:rsidP="004375F3">
      <w:r>
        <w:rPr>
          <w:noProof/>
        </w:rPr>
        <w:drawing>
          <wp:inline distT="0" distB="0" distL="0" distR="0" wp14:anchorId="1F6680F2" wp14:editId="3A6D96EF">
            <wp:extent cx="3848100" cy="435292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848100" cy="4352925"/>
                    </a:xfrm>
                    <a:prstGeom prst="rect">
                      <a:avLst/>
                    </a:prstGeom>
                  </pic:spPr>
                </pic:pic>
              </a:graphicData>
            </a:graphic>
          </wp:inline>
        </w:drawing>
      </w:r>
    </w:p>
    <w:p w14:paraId="726B2939" w14:textId="77777777" w:rsidR="001D7057" w:rsidRDefault="001D7057" w:rsidP="001D7057">
      <w:pPr>
        <w:pStyle w:val="Heading4"/>
      </w:pPr>
      <w:bookmarkStart w:id="360" w:name="_Hlk45281753"/>
      <w:bookmarkStart w:id="361" w:name="_Hlk45280869"/>
      <w:r>
        <w:t>UPDATE</w:t>
      </w:r>
    </w:p>
    <w:p w14:paraId="14195444" w14:textId="0C90C679" w:rsidR="001D7057" w:rsidRDefault="001D7057" w:rsidP="001D7057">
      <w:r>
        <w:t xml:space="preserve">To change the currently selected </w:t>
      </w:r>
      <w:r w:rsidR="000D47F7">
        <w:t>Department</w:t>
      </w:r>
      <w:r>
        <w:t xml:space="preserve">, simply click the </w:t>
      </w:r>
      <w:r>
        <w:rPr>
          <w:b/>
          <w:bCs/>
          <w:i/>
          <w:iCs/>
          <w:u w:val="single"/>
        </w:rPr>
        <w:t>“Update</w:t>
      </w:r>
      <w:r>
        <w:t xml:space="preserve">” button at the bottom of the screen.  </w:t>
      </w:r>
    </w:p>
    <w:p w14:paraId="2AC25F30" w14:textId="77777777" w:rsidR="001D7057" w:rsidRDefault="001D7057" w:rsidP="001D7057">
      <w:pPr>
        <w:pStyle w:val="Heading4"/>
      </w:pPr>
      <w:r>
        <w:t>ADD</w:t>
      </w:r>
    </w:p>
    <w:p w14:paraId="7DCA8DE6" w14:textId="3FA93B13" w:rsidR="001D7057" w:rsidRPr="00E64A2B" w:rsidRDefault="001D7057" w:rsidP="001D7057">
      <w:r>
        <w:t xml:space="preserve">Click the </w:t>
      </w:r>
      <w:r>
        <w:rPr>
          <w:b/>
          <w:bCs/>
          <w:i/>
          <w:iCs/>
          <w:u w:val="single"/>
        </w:rPr>
        <w:t>“Add”</w:t>
      </w:r>
      <w:r>
        <w:t xml:space="preserve"> button</w:t>
      </w:r>
      <w:r w:rsidRPr="00167C88">
        <w:t xml:space="preserve"> </w:t>
      </w:r>
      <w:r>
        <w:t xml:space="preserve">at the bottom of the screen to add a new </w:t>
      </w:r>
      <w:r w:rsidR="000D47F7">
        <w:t>Department</w:t>
      </w:r>
      <w:r>
        <w:t>.</w:t>
      </w:r>
    </w:p>
    <w:p w14:paraId="5EB2AC1C" w14:textId="77777777" w:rsidR="001D7057" w:rsidRDefault="001D7057" w:rsidP="001D7057">
      <w:pPr>
        <w:pStyle w:val="Heading4"/>
      </w:pPr>
      <w:r>
        <w:t>COPY</w:t>
      </w:r>
    </w:p>
    <w:p w14:paraId="07819C3F" w14:textId="330B267A" w:rsidR="001D7057" w:rsidRPr="00F132A9" w:rsidRDefault="001D7057" w:rsidP="001D7057">
      <w:r>
        <w:t xml:space="preserve">Click the </w:t>
      </w:r>
      <w:r>
        <w:rPr>
          <w:b/>
          <w:bCs/>
          <w:i/>
          <w:iCs/>
          <w:u w:val="single"/>
        </w:rPr>
        <w:t>“Copy”</w:t>
      </w:r>
      <w:r>
        <w:t xml:space="preserve"> button to copy information from the currently selected </w:t>
      </w:r>
      <w:r w:rsidR="000D47F7">
        <w:t>Department</w:t>
      </w:r>
      <w:r>
        <w:t>.</w:t>
      </w:r>
    </w:p>
    <w:p w14:paraId="1253C9D9" w14:textId="77777777" w:rsidR="001D7057" w:rsidRDefault="001D7057" w:rsidP="001D7057">
      <w:pPr>
        <w:pStyle w:val="Heading4"/>
      </w:pPr>
      <w:r>
        <w:t>DELETE</w:t>
      </w:r>
    </w:p>
    <w:p w14:paraId="33733CB6" w14:textId="3AADC40E" w:rsidR="001D7057" w:rsidRDefault="001D7057" w:rsidP="001D7057">
      <w:r>
        <w:t xml:space="preserve">To delete the currently selected </w:t>
      </w:r>
      <w:r w:rsidR="000D47F7">
        <w:t>Department</w:t>
      </w:r>
      <w:r>
        <w:t xml:space="preserve">, simply press the </w:t>
      </w:r>
      <w:r w:rsidRPr="00B86B9F">
        <w:rPr>
          <w:b/>
          <w:bCs/>
          <w:i/>
          <w:iCs/>
          <w:u w:val="single"/>
        </w:rPr>
        <w:t>"D"</w:t>
      </w:r>
      <w:r>
        <w:t xml:space="preserve"> key.  Alternatively, click the </w:t>
      </w:r>
      <w:r>
        <w:rPr>
          <w:b/>
          <w:bCs/>
          <w:i/>
          <w:iCs/>
          <w:u w:val="single"/>
        </w:rPr>
        <w:t>“Delete”</w:t>
      </w:r>
      <w:r>
        <w:t xml:space="preserve"> button at the bottom of the screen.</w:t>
      </w:r>
    </w:p>
    <w:bookmarkEnd w:id="360"/>
    <w:p w14:paraId="66ECD267" w14:textId="77777777" w:rsidR="001D7057" w:rsidRDefault="001D7057" w:rsidP="001D7057">
      <w:pPr>
        <w:pStyle w:val="Heading4"/>
      </w:pPr>
      <w:r>
        <w:t>NEXT</w:t>
      </w:r>
    </w:p>
    <w:p w14:paraId="2650B3C7" w14:textId="5B180F0A" w:rsidR="001D7057" w:rsidRDefault="001D7057" w:rsidP="001D7057">
      <w:r>
        <w:t xml:space="preserve">Press </w:t>
      </w:r>
      <w:r w:rsidRPr="00B86B9F">
        <w:rPr>
          <w:b/>
          <w:bCs/>
          <w:i/>
          <w:iCs/>
          <w:u w:val="single"/>
        </w:rPr>
        <w:t>"N"</w:t>
      </w:r>
      <w:r>
        <w:t xml:space="preserve"> (Next) to find next </w:t>
      </w:r>
      <w:r w:rsidR="000D47F7">
        <w:t xml:space="preserve">Department </w:t>
      </w:r>
      <w:r>
        <w:t xml:space="preserve">to view or modify. Alternatively, press the </w:t>
      </w:r>
      <w:r>
        <w:rPr>
          <w:b/>
          <w:bCs/>
          <w:i/>
          <w:iCs/>
          <w:u w:val="single"/>
        </w:rPr>
        <w:t>“Right Arrow”</w:t>
      </w:r>
      <w:r>
        <w:t xml:space="preserve"> on the screen.</w:t>
      </w:r>
    </w:p>
    <w:p w14:paraId="010DA486" w14:textId="77777777" w:rsidR="001D7057" w:rsidRDefault="001D7057" w:rsidP="001D7057">
      <w:pPr>
        <w:pStyle w:val="Heading4"/>
      </w:pPr>
      <w:r>
        <w:t>PREVIOUS</w:t>
      </w:r>
    </w:p>
    <w:p w14:paraId="036D6A3F" w14:textId="32A5854D" w:rsidR="001D7057" w:rsidRDefault="001D7057" w:rsidP="001D7057">
      <w:r>
        <w:t xml:space="preserve">Press </w:t>
      </w:r>
      <w:r w:rsidRPr="00B86B9F">
        <w:rPr>
          <w:b/>
          <w:bCs/>
          <w:i/>
          <w:iCs/>
          <w:u w:val="single"/>
        </w:rPr>
        <w:t>"P"</w:t>
      </w:r>
      <w:r>
        <w:t xml:space="preserve"> (Previous) to find previous </w:t>
      </w:r>
      <w:r w:rsidR="000D47F7">
        <w:t xml:space="preserve">Department </w:t>
      </w:r>
      <w:r>
        <w:t>to view or modify.</w:t>
      </w:r>
      <w:r w:rsidRPr="00EA7FC0">
        <w:t xml:space="preserve"> </w:t>
      </w:r>
      <w:r>
        <w:t xml:space="preserve">Alternatively, press the </w:t>
      </w:r>
      <w:r>
        <w:rPr>
          <w:b/>
          <w:bCs/>
          <w:i/>
          <w:iCs/>
          <w:u w:val="single"/>
        </w:rPr>
        <w:t>“Left Arrow”</w:t>
      </w:r>
      <w:r>
        <w:t xml:space="preserve"> on the screen.</w:t>
      </w:r>
    </w:p>
    <w:p w14:paraId="1E29DF43" w14:textId="51AABB27" w:rsidR="007C6235" w:rsidRDefault="007C6235" w:rsidP="007C6235">
      <w:pPr>
        <w:pStyle w:val="Heading3"/>
      </w:pPr>
      <w:bookmarkStart w:id="362" w:name="_Toc45559734"/>
      <w:bookmarkEnd w:id="361"/>
      <w:r>
        <w:t>Add/Update Department</w:t>
      </w:r>
      <w:bookmarkEnd w:id="362"/>
    </w:p>
    <w:p w14:paraId="1DDAB504" w14:textId="79C7F84D" w:rsidR="004375F3" w:rsidRPr="004375F3" w:rsidRDefault="004375F3" w:rsidP="004375F3">
      <w:r>
        <w:rPr>
          <w:noProof/>
        </w:rPr>
        <w:drawing>
          <wp:inline distT="0" distB="0" distL="0" distR="0" wp14:anchorId="078D98BD" wp14:editId="5E293A63">
            <wp:extent cx="3810000" cy="34099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10000" cy="3409950"/>
                    </a:xfrm>
                    <a:prstGeom prst="rect">
                      <a:avLst/>
                    </a:prstGeom>
                  </pic:spPr>
                </pic:pic>
              </a:graphicData>
            </a:graphic>
          </wp:inline>
        </w:drawing>
      </w:r>
    </w:p>
    <w:p w14:paraId="195E4F36" w14:textId="77777777" w:rsidR="001D7057" w:rsidRDefault="001D7057" w:rsidP="001D7057">
      <w:pPr>
        <w:pStyle w:val="Heading4"/>
      </w:pPr>
      <w:r>
        <w:t>SAVE</w:t>
      </w:r>
    </w:p>
    <w:p w14:paraId="521192D9" w14:textId="44FFD44D" w:rsidR="001D7057" w:rsidRDefault="001D7057" w:rsidP="001D7057">
      <w:r>
        <w:t xml:space="preserve">Click the </w:t>
      </w:r>
      <w:r>
        <w:rPr>
          <w:b/>
          <w:bCs/>
          <w:i/>
          <w:iCs/>
          <w:u w:val="single"/>
        </w:rPr>
        <w:t>“Save”</w:t>
      </w:r>
      <w:r>
        <w:t xml:space="preserve"> button to save all changes to the current </w:t>
      </w:r>
      <w:r w:rsidR="000D47F7">
        <w:t>Department</w:t>
      </w:r>
      <w:r>
        <w:t>.</w:t>
      </w:r>
    </w:p>
    <w:p w14:paraId="073B6C92" w14:textId="77777777" w:rsidR="001D7057" w:rsidRDefault="001D7057" w:rsidP="001D7057">
      <w:pPr>
        <w:pStyle w:val="Heading4"/>
      </w:pPr>
      <w:r>
        <w:t>RESET</w:t>
      </w:r>
    </w:p>
    <w:p w14:paraId="0DC0D96F" w14:textId="77777777" w:rsidR="001D7057" w:rsidRPr="00096EBD" w:rsidRDefault="001D7057" w:rsidP="001D7057">
      <w:r>
        <w:t xml:space="preserve">Click the </w:t>
      </w:r>
      <w:r>
        <w:rPr>
          <w:b/>
          <w:bCs/>
          <w:i/>
          <w:iCs/>
          <w:u w:val="single"/>
        </w:rPr>
        <w:t>“Reset”</w:t>
      </w:r>
      <w:r>
        <w:t xml:space="preserve"> button to reset all fields to their original state.</w:t>
      </w:r>
    </w:p>
    <w:p w14:paraId="3A623A3C" w14:textId="77777777" w:rsidR="001D7057" w:rsidRDefault="001D7057" w:rsidP="001D7057">
      <w:pPr>
        <w:pStyle w:val="Heading4"/>
      </w:pPr>
      <w:r>
        <w:t>CANCEL</w:t>
      </w:r>
    </w:p>
    <w:p w14:paraId="6560F180" w14:textId="637A4DBB" w:rsidR="001D7057" w:rsidRDefault="001D7057" w:rsidP="001D7057">
      <w:r>
        <w:t xml:space="preserve">Click the </w:t>
      </w:r>
      <w:r>
        <w:rPr>
          <w:b/>
          <w:bCs/>
          <w:i/>
          <w:iCs/>
          <w:u w:val="single"/>
        </w:rPr>
        <w:t>“Cancel”</w:t>
      </w:r>
      <w:r>
        <w:t xml:space="preserve"> button to cancel all changes to the </w:t>
      </w:r>
      <w:r w:rsidR="000D47F7">
        <w:t xml:space="preserve">Department </w:t>
      </w:r>
      <w:r>
        <w:t>without saving.</w:t>
      </w:r>
    </w:p>
    <w:p w14:paraId="6604F65E" w14:textId="77777777" w:rsidR="007D1C4A" w:rsidRPr="00DF6BEC" w:rsidRDefault="007D1C4A" w:rsidP="001D7057"/>
    <w:p w14:paraId="677B8BDF" w14:textId="771BAB2D" w:rsidR="007C6235" w:rsidRDefault="007C6235" w:rsidP="007C6235">
      <w:pPr>
        <w:pStyle w:val="Heading3"/>
      </w:pPr>
      <w:bookmarkStart w:id="363" w:name="_Toc45559735"/>
      <w:r>
        <w:t>Add/Update Department Field Definitions</w:t>
      </w:r>
      <w:bookmarkEnd w:id="363"/>
    </w:p>
    <w:p w14:paraId="09B1CBCC" w14:textId="7667BB08" w:rsidR="007C6235" w:rsidRDefault="009A7D63" w:rsidP="007C6235">
      <w:pPr>
        <w:pStyle w:val="Heading4"/>
      </w:pPr>
      <w:r>
        <w:t>Department</w:t>
      </w:r>
    </w:p>
    <w:p w14:paraId="04E4062A" w14:textId="277A6BF8" w:rsidR="007C6235" w:rsidRPr="00893FE4" w:rsidRDefault="009A7D63" w:rsidP="007C6235">
      <w:r w:rsidRPr="00D56F1E">
        <w:rPr>
          <w:rFonts w:ascii="Calibri" w:hAnsi="Calibri" w:cs="Calibri"/>
        </w:rPr>
        <w:t>This is the code for the material.  This option can only be modified by ASI.</w:t>
      </w:r>
    </w:p>
    <w:p w14:paraId="0FBC3DA0" w14:textId="3DD3C3F4" w:rsidR="009A7D63" w:rsidRDefault="009A7D63" w:rsidP="009A7D63">
      <w:pPr>
        <w:pStyle w:val="Heading4"/>
      </w:pPr>
      <w:r>
        <w:t>Description</w:t>
      </w:r>
    </w:p>
    <w:p w14:paraId="00114215" w14:textId="6DE75A25" w:rsidR="009A7D63" w:rsidRPr="009A7D63" w:rsidRDefault="009A7D63" w:rsidP="009A7D63">
      <w:r w:rsidRPr="00D56F1E">
        <w:rPr>
          <w:rFonts w:ascii="Calibri" w:hAnsi="Calibri" w:cs="Calibri"/>
        </w:rPr>
        <w:t>Enter a description of what is included in that department.</w:t>
      </w:r>
    </w:p>
    <w:p w14:paraId="4394E104" w14:textId="1B395996" w:rsidR="009A7D63" w:rsidRDefault="009A7D63" w:rsidP="009A7D63">
      <w:pPr>
        <w:pStyle w:val="Heading4"/>
      </w:pPr>
      <w:r>
        <w:t>Sequence</w:t>
      </w:r>
    </w:p>
    <w:p w14:paraId="022E8C30" w14:textId="2791E790" w:rsidR="009A7D63" w:rsidRDefault="009A7D63" w:rsidP="009A7D63">
      <w:pPr>
        <w:rPr>
          <w:rFonts w:ascii="Calibri" w:hAnsi="Calibri" w:cs="Calibri"/>
        </w:rPr>
      </w:pPr>
      <w:r w:rsidRPr="00D56F1E">
        <w:rPr>
          <w:rFonts w:ascii="Calibri" w:hAnsi="Calibri" w:cs="Calibri"/>
        </w:rPr>
        <w:t>This is the sequence of departments.</w:t>
      </w:r>
    </w:p>
    <w:p w14:paraId="236D411A" w14:textId="216AE047" w:rsidR="007D1C4A" w:rsidRDefault="007D1C4A" w:rsidP="009A7D63">
      <w:pPr>
        <w:rPr>
          <w:rFonts w:ascii="Calibri" w:hAnsi="Calibri" w:cs="Calibri"/>
        </w:rPr>
      </w:pPr>
    </w:p>
    <w:p w14:paraId="1C2ABB18" w14:textId="3443B24A" w:rsidR="007D1C4A" w:rsidRDefault="007D1C4A" w:rsidP="009A7D63">
      <w:pPr>
        <w:rPr>
          <w:rFonts w:ascii="Calibri" w:hAnsi="Calibri" w:cs="Calibri"/>
        </w:rPr>
      </w:pPr>
    </w:p>
    <w:p w14:paraId="241B98DA" w14:textId="77777777" w:rsidR="007D1C4A" w:rsidRPr="009A7D63" w:rsidRDefault="007D1C4A" w:rsidP="009A7D63"/>
    <w:p w14:paraId="60BAC6D7" w14:textId="2CE1AF7E" w:rsidR="00704298" w:rsidRDefault="00704298" w:rsidP="00704298">
      <w:pPr>
        <w:pStyle w:val="Heading2"/>
      </w:pPr>
      <w:bookmarkStart w:id="364" w:name="_Toc45559736"/>
      <w:r>
        <w:t>Preparation Material Types [NZ5]</w:t>
      </w:r>
      <w:bookmarkEnd w:id="364"/>
    </w:p>
    <w:p w14:paraId="69164312" w14:textId="161802A0" w:rsidR="009A7D63" w:rsidRPr="009A7D63" w:rsidRDefault="009A7D63" w:rsidP="009A7D63">
      <w:r w:rsidRPr="00D56F1E">
        <w:rPr>
          <w:rFonts w:ascii="Calibri" w:hAnsi="Calibri" w:cs="Calibri"/>
        </w:rPr>
        <w:t>This screen lists the valid material codes and their types.</w:t>
      </w:r>
    </w:p>
    <w:p w14:paraId="7B82C1E6" w14:textId="3D752ED3" w:rsidR="007C6235" w:rsidRDefault="007C6235" w:rsidP="007C6235">
      <w:pPr>
        <w:pStyle w:val="Heading3"/>
      </w:pPr>
      <w:bookmarkStart w:id="365" w:name="_Toc45559737"/>
      <w:r>
        <w:t>Browse Types</w:t>
      </w:r>
      <w:bookmarkEnd w:id="365"/>
    </w:p>
    <w:p w14:paraId="53921A1C" w14:textId="2E594ACF" w:rsidR="004375F3" w:rsidRPr="004375F3" w:rsidRDefault="004375F3" w:rsidP="004375F3">
      <w:r>
        <w:rPr>
          <w:noProof/>
        </w:rPr>
        <w:drawing>
          <wp:inline distT="0" distB="0" distL="0" distR="0" wp14:anchorId="3297BB58" wp14:editId="01FAF823">
            <wp:extent cx="3781425" cy="541972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81425" cy="5419725"/>
                    </a:xfrm>
                    <a:prstGeom prst="rect">
                      <a:avLst/>
                    </a:prstGeom>
                  </pic:spPr>
                </pic:pic>
              </a:graphicData>
            </a:graphic>
          </wp:inline>
        </w:drawing>
      </w:r>
    </w:p>
    <w:p w14:paraId="4F98D02F" w14:textId="03044408" w:rsidR="007C6235" w:rsidRDefault="007C6235" w:rsidP="007C6235">
      <w:pPr>
        <w:pStyle w:val="Heading3"/>
      </w:pPr>
      <w:bookmarkStart w:id="366" w:name="_Toc45559738"/>
      <w:r>
        <w:t>View Type</w:t>
      </w:r>
      <w:bookmarkEnd w:id="366"/>
    </w:p>
    <w:p w14:paraId="55B28A6C" w14:textId="1BBB62F1" w:rsidR="004375F3" w:rsidRPr="004375F3" w:rsidRDefault="000E7627" w:rsidP="004375F3">
      <w:r>
        <w:rPr>
          <w:noProof/>
        </w:rPr>
        <w:drawing>
          <wp:inline distT="0" distB="0" distL="0" distR="0" wp14:anchorId="7ECF865F" wp14:editId="7A62EE02">
            <wp:extent cx="3771900" cy="38671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71900" cy="3867150"/>
                    </a:xfrm>
                    <a:prstGeom prst="rect">
                      <a:avLst/>
                    </a:prstGeom>
                  </pic:spPr>
                </pic:pic>
              </a:graphicData>
            </a:graphic>
          </wp:inline>
        </w:drawing>
      </w:r>
    </w:p>
    <w:p w14:paraId="48EA91B4" w14:textId="77777777" w:rsidR="001D7057" w:rsidRDefault="001D7057" w:rsidP="001D7057">
      <w:pPr>
        <w:pStyle w:val="Heading4"/>
      </w:pPr>
      <w:r>
        <w:t>NEXT</w:t>
      </w:r>
    </w:p>
    <w:p w14:paraId="69E47CB5" w14:textId="1A92FF59" w:rsidR="001D7057" w:rsidRDefault="001D7057" w:rsidP="001D7057">
      <w:r>
        <w:t xml:space="preserve">Press </w:t>
      </w:r>
      <w:r w:rsidRPr="00B86B9F">
        <w:rPr>
          <w:b/>
          <w:bCs/>
          <w:i/>
          <w:iCs/>
          <w:u w:val="single"/>
        </w:rPr>
        <w:t>"N"</w:t>
      </w:r>
      <w:r>
        <w:t xml:space="preserve"> (Next) to find next </w:t>
      </w:r>
      <w:r w:rsidR="000D47F7">
        <w:t>Preparation Material Type</w:t>
      </w:r>
      <w:r>
        <w:t xml:space="preserve"> to view or modify. Alternatively, press the </w:t>
      </w:r>
      <w:r>
        <w:rPr>
          <w:b/>
          <w:bCs/>
          <w:i/>
          <w:iCs/>
          <w:u w:val="single"/>
        </w:rPr>
        <w:t>“Right Arrow”</w:t>
      </w:r>
      <w:r>
        <w:t xml:space="preserve"> on the screen.</w:t>
      </w:r>
    </w:p>
    <w:p w14:paraId="7D910F2E" w14:textId="77777777" w:rsidR="001D7057" w:rsidRDefault="001D7057" w:rsidP="001D7057">
      <w:pPr>
        <w:pStyle w:val="Heading4"/>
      </w:pPr>
      <w:r>
        <w:t>PREVIOUS</w:t>
      </w:r>
    </w:p>
    <w:p w14:paraId="41005956" w14:textId="11EC0432" w:rsidR="001D7057" w:rsidRDefault="001D7057" w:rsidP="001D7057">
      <w:r>
        <w:t xml:space="preserve">Press </w:t>
      </w:r>
      <w:r w:rsidRPr="00B86B9F">
        <w:rPr>
          <w:b/>
          <w:bCs/>
          <w:i/>
          <w:iCs/>
          <w:u w:val="single"/>
        </w:rPr>
        <w:t>"P"</w:t>
      </w:r>
      <w:r>
        <w:t xml:space="preserve"> (Previous) to find previous </w:t>
      </w:r>
      <w:r w:rsidR="000D47F7">
        <w:t>Preparation Material Type</w:t>
      </w:r>
      <w:r>
        <w:t xml:space="preserve"> to view or modify.</w:t>
      </w:r>
      <w:r w:rsidRPr="00EA7FC0">
        <w:t xml:space="preserve"> </w:t>
      </w:r>
      <w:r>
        <w:t xml:space="preserve">Alternatively, press the </w:t>
      </w:r>
      <w:r>
        <w:rPr>
          <w:b/>
          <w:bCs/>
          <w:i/>
          <w:iCs/>
          <w:u w:val="single"/>
        </w:rPr>
        <w:t>“Left Arrow”</w:t>
      </w:r>
      <w:r>
        <w:t xml:space="preserve"> on the screen.</w:t>
      </w:r>
    </w:p>
    <w:p w14:paraId="33A16CD7" w14:textId="6CB6847C" w:rsidR="00704298" w:rsidRDefault="00704298" w:rsidP="00704298">
      <w:pPr>
        <w:pStyle w:val="Heading2"/>
      </w:pPr>
      <w:bookmarkStart w:id="367" w:name="_Toc45559739"/>
      <w:r>
        <w:t>RM / FG Specifications [NZ6]</w:t>
      </w:r>
      <w:bookmarkEnd w:id="367"/>
    </w:p>
    <w:p w14:paraId="3DD7D189" w14:textId="40D2711A" w:rsidR="007C6235" w:rsidRDefault="007C6235" w:rsidP="007C6235">
      <w:pPr>
        <w:pStyle w:val="Heading3"/>
      </w:pPr>
      <w:bookmarkStart w:id="368" w:name="_Toc45559740"/>
      <w:r>
        <w:t>Browse Spec</w:t>
      </w:r>
      <w:bookmarkEnd w:id="368"/>
    </w:p>
    <w:p w14:paraId="6449C8B0" w14:textId="795DDDBA" w:rsidR="004375F3" w:rsidRDefault="000E7627" w:rsidP="004375F3">
      <w:r>
        <w:rPr>
          <w:noProof/>
        </w:rPr>
        <w:drawing>
          <wp:inline distT="0" distB="0" distL="0" distR="0" wp14:anchorId="24548F39" wp14:editId="104EF1FD">
            <wp:extent cx="5943600" cy="4529455"/>
            <wp:effectExtent l="0" t="0" r="0"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4529455"/>
                    </a:xfrm>
                    <a:prstGeom prst="rect">
                      <a:avLst/>
                    </a:prstGeom>
                  </pic:spPr>
                </pic:pic>
              </a:graphicData>
            </a:graphic>
          </wp:inline>
        </w:drawing>
      </w:r>
    </w:p>
    <w:p w14:paraId="21101B83" w14:textId="1354175D" w:rsidR="00CC3424" w:rsidRDefault="00CC3424" w:rsidP="004375F3"/>
    <w:p w14:paraId="1C111172" w14:textId="77777777" w:rsidR="00CC3424" w:rsidRPr="004375F3" w:rsidRDefault="00CC3424" w:rsidP="004375F3"/>
    <w:p w14:paraId="71F1FAA4" w14:textId="651F5CE8" w:rsidR="007C6235" w:rsidRDefault="007C6235" w:rsidP="007C6235">
      <w:pPr>
        <w:pStyle w:val="Heading3"/>
      </w:pPr>
      <w:bookmarkStart w:id="369" w:name="_Toc45559741"/>
      <w:r>
        <w:t>View Spec</w:t>
      </w:r>
      <w:bookmarkEnd w:id="369"/>
    </w:p>
    <w:p w14:paraId="7F3C2132" w14:textId="76AE4A11" w:rsidR="004375F3" w:rsidRPr="004375F3" w:rsidRDefault="000E7627" w:rsidP="004375F3">
      <w:r>
        <w:rPr>
          <w:noProof/>
        </w:rPr>
        <w:drawing>
          <wp:inline distT="0" distB="0" distL="0" distR="0" wp14:anchorId="175C5DE6" wp14:editId="347EC0A5">
            <wp:extent cx="5943600" cy="254127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541270"/>
                    </a:xfrm>
                    <a:prstGeom prst="rect">
                      <a:avLst/>
                    </a:prstGeom>
                  </pic:spPr>
                </pic:pic>
              </a:graphicData>
            </a:graphic>
          </wp:inline>
        </w:drawing>
      </w:r>
    </w:p>
    <w:p w14:paraId="3F6BF92B" w14:textId="77777777" w:rsidR="001D7057" w:rsidRDefault="001D7057" w:rsidP="001D7057">
      <w:pPr>
        <w:pStyle w:val="Heading4"/>
      </w:pPr>
      <w:r>
        <w:t>UPDATE</w:t>
      </w:r>
    </w:p>
    <w:p w14:paraId="2C42AAE2" w14:textId="124350E0" w:rsidR="001D7057" w:rsidRDefault="001D7057" w:rsidP="001D7057">
      <w:r>
        <w:t xml:space="preserve">To change the currently selected </w:t>
      </w:r>
      <w:r w:rsidR="000D47F7">
        <w:t>Specification</w:t>
      </w:r>
      <w:r>
        <w:t xml:space="preserve">, simply click the </w:t>
      </w:r>
      <w:r>
        <w:rPr>
          <w:b/>
          <w:bCs/>
          <w:i/>
          <w:iCs/>
          <w:u w:val="single"/>
        </w:rPr>
        <w:t>“Update</w:t>
      </w:r>
      <w:r>
        <w:t xml:space="preserve">” button at the bottom of the screen.  </w:t>
      </w:r>
    </w:p>
    <w:p w14:paraId="14A265CA" w14:textId="77777777" w:rsidR="001D7057" w:rsidRDefault="001D7057" w:rsidP="001D7057">
      <w:pPr>
        <w:pStyle w:val="Heading4"/>
      </w:pPr>
      <w:r>
        <w:t>ADD</w:t>
      </w:r>
    </w:p>
    <w:p w14:paraId="3527A703" w14:textId="0D4FDC6A" w:rsidR="001D7057" w:rsidRPr="00E64A2B" w:rsidRDefault="001D7057" w:rsidP="001D7057">
      <w:r>
        <w:t xml:space="preserve">Click the </w:t>
      </w:r>
      <w:r>
        <w:rPr>
          <w:b/>
          <w:bCs/>
          <w:i/>
          <w:iCs/>
          <w:u w:val="single"/>
        </w:rPr>
        <w:t>“Add”</w:t>
      </w:r>
      <w:r>
        <w:t xml:space="preserve"> button</w:t>
      </w:r>
      <w:r w:rsidRPr="00167C88">
        <w:t xml:space="preserve"> </w:t>
      </w:r>
      <w:r>
        <w:t xml:space="preserve">at the bottom of the screen to add a new </w:t>
      </w:r>
      <w:r w:rsidR="000D47F7">
        <w:t>Specification</w:t>
      </w:r>
      <w:r>
        <w:t>.</w:t>
      </w:r>
    </w:p>
    <w:p w14:paraId="4D3EF382" w14:textId="77777777" w:rsidR="001D7057" w:rsidRDefault="001D7057" w:rsidP="001D7057">
      <w:pPr>
        <w:pStyle w:val="Heading4"/>
      </w:pPr>
      <w:r>
        <w:t>COPY</w:t>
      </w:r>
    </w:p>
    <w:p w14:paraId="03109EC4" w14:textId="4164E01D" w:rsidR="001D7057" w:rsidRPr="00F132A9" w:rsidRDefault="001D7057" w:rsidP="001D7057">
      <w:r>
        <w:t xml:space="preserve">Click the </w:t>
      </w:r>
      <w:r>
        <w:rPr>
          <w:b/>
          <w:bCs/>
          <w:i/>
          <w:iCs/>
          <w:u w:val="single"/>
        </w:rPr>
        <w:t>“Copy”</w:t>
      </w:r>
      <w:r>
        <w:t xml:space="preserve"> button to copy information from the currently selected </w:t>
      </w:r>
      <w:r w:rsidR="000D47F7">
        <w:t>Specification</w:t>
      </w:r>
      <w:r>
        <w:t>.</w:t>
      </w:r>
    </w:p>
    <w:p w14:paraId="2FA78531" w14:textId="77777777" w:rsidR="001D7057" w:rsidRDefault="001D7057" w:rsidP="001D7057">
      <w:pPr>
        <w:pStyle w:val="Heading4"/>
      </w:pPr>
      <w:r>
        <w:t>DELETE</w:t>
      </w:r>
    </w:p>
    <w:p w14:paraId="48AD874A" w14:textId="6F0F81E8" w:rsidR="001D7057" w:rsidRDefault="001D7057" w:rsidP="001D7057">
      <w:r>
        <w:t xml:space="preserve">To delete the currently selected </w:t>
      </w:r>
      <w:r w:rsidR="000D47F7">
        <w:t>Specification</w:t>
      </w:r>
      <w:r>
        <w:t xml:space="preserve">, simply press the </w:t>
      </w:r>
      <w:r w:rsidRPr="00B86B9F">
        <w:rPr>
          <w:b/>
          <w:bCs/>
          <w:i/>
          <w:iCs/>
          <w:u w:val="single"/>
        </w:rPr>
        <w:t>"D"</w:t>
      </w:r>
      <w:r>
        <w:t xml:space="preserve"> key.  Alternatively, click the </w:t>
      </w:r>
      <w:r>
        <w:rPr>
          <w:b/>
          <w:bCs/>
          <w:i/>
          <w:iCs/>
          <w:u w:val="single"/>
        </w:rPr>
        <w:t>“Delete”</w:t>
      </w:r>
      <w:r>
        <w:t xml:space="preserve"> button at the bottom of the screen.</w:t>
      </w:r>
    </w:p>
    <w:p w14:paraId="442BEE3C" w14:textId="77777777" w:rsidR="001D7057" w:rsidRDefault="001D7057" w:rsidP="001D7057">
      <w:pPr>
        <w:pStyle w:val="Heading4"/>
      </w:pPr>
      <w:r>
        <w:t>NEXT</w:t>
      </w:r>
    </w:p>
    <w:p w14:paraId="645F5128" w14:textId="53336F59" w:rsidR="001D7057" w:rsidRDefault="001D7057" w:rsidP="001D7057">
      <w:r>
        <w:t xml:space="preserve">Press </w:t>
      </w:r>
      <w:r w:rsidRPr="00B86B9F">
        <w:rPr>
          <w:b/>
          <w:bCs/>
          <w:i/>
          <w:iCs/>
          <w:u w:val="single"/>
        </w:rPr>
        <w:t>"N"</w:t>
      </w:r>
      <w:r>
        <w:t xml:space="preserve"> (Next) to find next </w:t>
      </w:r>
      <w:r w:rsidR="000D47F7">
        <w:t xml:space="preserve">Specification </w:t>
      </w:r>
      <w:r>
        <w:t xml:space="preserve">to view or modify. Alternatively, press the </w:t>
      </w:r>
      <w:r>
        <w:rPr>
          <w:b/>
          <w:bCs/>
          <w:i/>
          <w:iCs/>
          <w:u w:val="single"/>
        </w:rPr>
        <w:t>“Right Arrow”</w:t>
      </w:r>
      <w:r>
        <w:t xml:space="preserve"> on the screen.</w:t>
      </w:r>
    </w:p>
    <w:p w14:paraId="37B951CF" w14:textId="77777777" w:rsidR="001D7057" w:rsidRDefault="001D7057" w:rsidP="001D7057">
      <w:pPr>
        <w:pStyle w:val="Heading4"/>
      </w:pPr>
      <w:r>
        <w:t>PREVIOUS</w:t>
      </w:r>
    </w:p>
    <w:p w14:paraId="5B8449B7" w14:textId="51EBEA94" w:rsidR="001D7057" w:rsidRDefault="001D7057" w:rsidP="001D7057">
      <w:r>
        <w:t xml:space="preserve">Press </w:t>
      </w:r>
      <w:r w:rsidRPr="00B86B9F">
        <w:rPr>
          <w:b/>
          <w:bCs/>
          <w:i/>
          <w:iCs/>
          <w:u w:val="single"/>
        </w:rPr>
        <w:t>"P"</w:t>
      </w:r>
      <w:r>
        <w:t xml:space="preserve"> (Previous) to find previous </w:t>
      </w:r>
      <w:r w:rsidR="000D47F7">
        <w:t xml:space="preserve">Specification </w:t>
      </w:r>
      <w:r>
        <w:t>to view or modify.</w:t>
      </w:r>
      <w:r w:rsidRPr="00EA7FC0">
        <w:t xml:space="preserve"> </w:t>
      </w:r>
      <w:r>
        <w:t xml:space="preserve">Alternatively, press the </w:t>
      </w:r>
      <w:r>
        <w:rPr>
          <w:b/>
          <w:bCs/>
          <w:i/>
          <w:iCs/>
          <w:u w:val="single"/>
        </w:rPr>
        <w:t>“Left Arrow”</w:t>
      </w:r>
      <w:r>
        <w:t xml:space="preserve"> on the screen.</w:t>
      </w:r>
    </w:p>
    <w:p w14:paraId="2308A813" w14:textId="27008CA0" w:rsidR="007C6235" w:rsidRDefault="007C6235" w:rsidP="007C6235">
      <w:pPr>
        <w:pStyle w:val="Heading3"/>
      </w:pPr>
      <w:bookmarkStart w:id="370" w:name="_Toc45559742"/>
      <w:r>
        <w:t>Add/Update Spec</w:t>
      </w:r>
      <w:bookmarkEnd w:id="370"/>
    </w:p>
    <w:p w14:paraId="5B1F918B" w14:textId="503C0F92" w:rsidR="004375F3" w:rsidRPr="004375F3" w:rsidRDefault="000E7627" w:rsidP="004375F3">
      <w:r>
        <w:rPr>
          <w:noProof/>
        </w:rPr>
        <w:drawing>
          <wp:inline distT="0" distB="0" distL="0" distR="0" wp14:anchorId="2B2E215E" wp14:editId="23C2D802">
            <wp:extent cx="5895975" cy="1704975"/>
            <wp:effectExtent l="0" t="0" r="9525"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895975" cy="1704975"/>
                    </a:xfrm>
                    <a:prstGeom prst="rect">
                      <a:avLst/>
                    </a:prstGeom>
                  </pic:spPr>
                </pic:pic>
              </a:graphicData>
            </a:graphic>
          </wp:inline>
        </w:drawing>
      </w:r>
    </w:p>
    <w:p w14:paraId="57BD6609" w14:textId="77777777" w:rsidR="001D7057" w:rsidRDefault="001D7057" w:rsidP="001D7057">
      <w:pPr>
        <w:pStyle w:val="Heading4"/>
      </w:pPr>
      <w:r>
        <w:t>SAVE</w:t>
      </w:r>
    </w:p>
    <w:p w14:paraId="18004BC0" w14:textId="41202BBC" w:rsidR="001D7057" w:rsidRDefault="001D7057" w:rsidP="001D7057">
      <w:r>
        <w:t xml:space="preserve">Click the </w:t>
      </w:r>
      <w:r>
        <w:rPr>
          <w:b/>
          <w:bCs/>
          <w:i/>
          <w:iCs/>
          <w:u w:val="single"/>
        </w:rPr>
        <w:t>“Save”</w:t>
      </w:r>
      <w:r>
        <w:t xml:space="preserve"> button to save all changes to the current </w:t>
      </w:r>
      <w:r w:rsidR="000D47F7">
        <w:t>Specification</w:t>
      </w:r>
      <w:r>
        <w:t>.</w:t>
      </w:r>
    </w:p>
    <w:p w14:paraId="5E66CE7A" w14:textId="77777777" w:rsidR="001D7057" w:rsidRDefault="001D7057" w:rsidP="001D7057">
      <w:pPr>
        <w:pStyle w:val="Heading4"/>
      </w:pPr>
      <w:r>
        <w:t>RESET</w:t>
      </w:r>
    </w:p>
    <w:p w14:paraId="290C1456" w14:textId="77777777" w:rsidR="001D7057" w:rsidRPr="00096EBD" w:rsidRDefault="001D7057" w:rsidP="001D7057">
      <w:r>
        <w:t xml:space="preserve">Click the </w:t>
      </w:r>
      <w:r>
        <w:rPr>
          <w:b/>
          <w:bCs/>
          <w:i/>
          <w:iCs/>
          <w:u w:val="single"/>
        </w:rPr>
        <w:t>“Reset”</w:t>
      </w:r>
      <w:r>
        <w:t xml:space="preserve"> button to reset all fields to their original state.</w:t>
      </w:r>
    </w:p>
    <w:p w14:paraId="4F74DDF0" w14:textId="77777777" w:rsidR="001D7057" w:rsidRDefault="001D7057" w:rsidP="001D7057">
      <w:pPr>
        <w:pStyle w:val="Heading4"/>
      </w:pPr>
      <w:r>
        <w:t>CANCEL</w:t>
      </w:r>
    </w:p>
    <w:p w14:paraId="517330F4" w14:textId="2AAFBED2" w:rsidR="001D7057" w:rsidRDefault="001D7057" w:rsidP="001D7057">
      <w:r>
        <w:t xml:space="preserve">Click the </w:t>
      </w:r>
      <w:r>
        <w:rPr>
          <w:b/>
          <w:bCs/>
          <w:i/>
          <w:iCs/>
          <w:u w:val="single"/>
        </w:rPr>
        <w:t>“Cancel”</w:t>
      </w:r>
      <w:r>
        <w:t xml:space="preserve"> button to cancel all changes to the </w:t>
      </w:r>
      <w:r w:rsidR="000D47F7">
        <w:t xml:space="preserve">Specification </w:t>
      </w:r>
      <w:r>
        <w:t>without saving.</w:t>
      </w:r>
    </w:p>
    <w:p w14:paraId="333836DC" w14:textId="51F8A237" w:rsidR="00CC3424" w:rsidRDefault="00CC3424" w:rsidP="001D7057"/>
    <w:p w14:paraId="4A7400CE" w14:textId="77777777" w:rsidR="00CC3424" w:rsidRPr="00DF6BEC" w:rsidRDefault="00CC3424" w:rsidP="001D7057"/>
    <w:p w14:paraId="7137CBA9" w14:textId="272231A1" w:rsidR="007C6235" w:rsidRDefault="007C6235" w:rsidP="007C6235">
      <w:pPr>
        <w:pStyle w:val="Heading3"/>
      </w:pPr>
      <w:bookmarkStart w:id="371" w:name="_Toc45559743"/>
      <w:r>
        <w:t>Add/Update Spec Field Definitions</w:t>
      </w:r>
      <w:bookmarkEnd w:id="371"/>
    </w:p>
    <w:p w14:paraId="048CFAA0" w14:textId="57160096" w:rsidR="007C6235" w:rsidRDefault="001D7057" w:rsidP="007C6235">
      <w:pPr>
        <w:pStyle w:val="Heading4"/>
      </w:pPr>
      <w:r>
        <w:t>Spec</w:t>
      </w:r>
    </w:p>
    <w:p w14:paraId="02215E73" w14:textId="4F055062" w:rsidR="001D7057" w:rsidRPr="001D7057" w:rsidRDefault="000D47F7" w:rsidP="001D7057">
      <w:r>
        <w:t>Enter the specification code.</w:t>
      </w:r>
    </w:p>
    <w:p w14:paraId="4766CE53" w14:textId="2CE48ECF" w:rsidR="001D7057" w:rsidRDefault="001D7057" w:rsidP="001D7057">
      <w:pPr>
        <w:pStyle w:val="Heading4"/>
      </w:pPr>
      <w:r>
        <w:t>Description</w:t>
      </w:r>
    </w:p>
    <w:p w14:paraId="2F7789A4" w14:textId="7A4D22B1" w:rsidR="007C6235" w:rsidRPr="00893FE4" w:rsidRDefault="000D47F7" w:rsidP="007C6235">
      <w:r>
        <w:t>Enter a short description of this specification.</w:t>
      </w:r>
    </w:p>
    <w:p w14:paraId="456CE18C" w14:textId="42EDE244" w:rsidR="00704298" w:rsidRDefault="00704298" w:rsidP="00704298">
      <w:pPr>
        <w:pStyle w:val="Heading2"/>
      </w:pPr>
      <w:bookmarkStart w:id="372" w:name="_Toc45559744"/>
      <w:r>
        <w:t>Standards Matrix [NZ7]</w:t>
      </w:r>
      <w:bookmarkEnd w:id="372"/>
    </w:p>
    <w:p w14:paraId="3B0E157B" w14:textId="265AF42A" w:rsidR="009A7D63" w:rsidRPr="009A7D63" w:rsidRDefault="009A7D63" w:rsidP="009A7D63">
      <w:r w:rsidRPr="00D56F1E">
        <w:rPr>
          <w:rFonts w:ascii="Calibri" w:hAnsi="Calibri" w:cs="Calibri"/>
        </w:rPr>
        <w:t>This screen defines the codes, files, and fields for the machine standards.</w:t>
      </w:r>
    </w:p>
    <w:p w14:paraId="65D6ADB3" w14:textId="256B8EF8" w:rsidR="007C6235" w:rsidRDefault="007C6235" w:rsidP="007C6235">
      <w:pPr>
        <w:pStyle w:val="Heading3"/>
      </w:pPr>
      <w:bookmarkStart w:id="373" w:name="_Toc45559745"/>
      <w:r>
        <w:t>Browse Matrix</w:t>
      </w:r>
      <w:bookmarkEnd w:id="373"/>
    </w:p>
    <w:p w14:paraId="2A58943D" w14:textId="3F994BE3" w:rsidR="004375F3" w:rsidRPr="004375F3" w:rsidRDefault="000E7627" w:rsidP="004375F3">
      <w:r>
        <w:rPr>
          <w:noProof/>
        </w:rPr>
        <w:drawing>
          <wp:inline distT="0" distB="0" distL="0" distR="0" wp14:anchorId="77011A14" wp14:editId="00527093">
            <wp:extent cx="4286250" cy="547687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286250" cy="5476875"/>
                    </a:xfrm>
                    <a:prstGeom prst="rect">
                      <a:avLst/>
                    </a:prstGeom>
                  </pic:spPr>
                </pic:pic>
              </a:graphicData>
            </a:graphic>
          </wp:inline>
        </w:drawing>
      </w:r>
    </w:p>
    <w:p w14:paraId="71619AF8" w14:textId="2113375F" w:rsidR="007C6235" w:rsidRDefault="007C6235" w:rsidP="007C6235">
      <w:pPr>
        <w:pStyle w:val="Heading3"/>
      </w:pPr>
      <w:bookmarkStart w:id="374" w:name="_Toc45559746"/>
      <w:r>
        <w:t>View Matrix</w:t>
      </w:r>
      <w:bookmarkEnd w:id="374"/>
    </w:p>
    <w:p w14:paraId="793FF374" w14:textId="073EE611" w:rsidR="004375F3" w:rsidRPr="004375F3" w:rsidRDefault="000E7627" w:rsidP="004375F3">
      <w:r>
        <w:rPr>
          <w:noProof/>
        </w:rPr>
        <w:drawing>
          <wp:inline distT="0" distB="0" distL="0" distR="0" wp14:anchorId="130CC6FC" wp14:editId="6C3A7CD9">
            <wp:extent cx="4257675" cy="4057650"/>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257675" cy="4057650"/>
                    </a:xfrm>
                    <a:prstGeom prst="rect">
                      <a:avLst/>
                    </a:prstGeom>
                  </pic:spPr>
                </pic:pic>
              </a:graphicData>
            </a:graphic>
          </wp:inline>
        </w:drawing>
      </w:r>
    </w:p>
    <w:p w14:paraId="233DC4F4" w14:textId="77777777" w:rsidR="001D7057" w:rsidRDefault="001D7057" w:rsidP="001D7057">
      <w:pPr>
        <w:pStyle w:val="Heading4"/>
      </w:pPr>
      <w:r>
        <w:t>NEXT</w:t>
      </w:r>
    </w:p>
    <w:p w14:paraId="13B98D66" w14:textId="76D32A5A" w:rsidR="001D7057" w:rsidRDefault="001D7057" w:rsidP="001D7057">
      <w:r>
        <w:t xml:space="preserve">Press </w:t>
      </w:r>
      <w:r w:rsidRPr="00B86B9F">
        <w:rPr>
          <w:b/>
          <w:bCs/>
          <w:i/>
          <w:iCs/>
          <w:u w:val="single"/>
        </w:rPr>
        <w:t>"N"</w:t>
      </w:r>
      <w:r>
        <w:t xml:space="preserve"> (Next) to find next </w:t>
      </w:r>
      <w:r w:rsidR="000D47F7">
        <w:t>Standard Matrix</w:t>
      </w:r>
      <w:r>
        <w:t xml:space="preserve"> to view or modify. Alternatively, press the </w:t>
      </w:r>
      <w:r>
        <w:rPr>
          <w:b/>
          <w:bCs/>
          <w:i/>
          <w:iCs/>
          <w:u w:val="single"/>
        </w:rPr>
        <w:t>“Right Arrow”</w:t>
      </w:r>
      <w:r>
        <w:t xml:space="preserve"> on the screen.</w:t>
      </w:r>
    </w:p>
    <w:p w14:paraId="507243D7" w14:textId="77777777" w:rsidR="001D7057" w:rsidRDefault="001D7057" w:rsidP="001D7057">
      <w:pPr>
        <w:pStyle w:val="Heading4"/>
      </w:pPr>
      <w:r>
        <w:t>PREVIOUS</w:t>
      </w:r>
    </w:p>
    <w:p w14:paraId="4AA17B60" w14:textId="1B11AD42" w:rsidR="001D7057" w:rsidRDefault="001D7057" w:rsidP="001D7057">
      <w:r>
        <w:t xml:space="preserve">Press </w:t>
      </w:r>
      <w:r w:rsidRPr="00B86B9F">
        <w:rPr>
          <w:b/>
          <w:bCs/>
          <w:i/>
          <w:iCs/>
          <w:u w:val="single"/>
        </w:rPr>
        <w:t>"P"</w:t>
      </w:r>
      <w:r>
        <w:t xml:space="preserve"> (Previous) to find previous </w:t>
      </w:r>
      <w:r w:rsidR="000D47F7">
        <w:t xml:space="preserve">Standard Matrix </w:t>
      </w:r>
      <w:r>
        <w:t>to view or modify.</w:t>
      </w:r>
      <w:r w:rsidRPr="00EA7FC0">
        <w:t xml:space="preserve"> </w:t>
      </w:r>
      <w:r>
        <w:t xml:space="preserve">Alternatively, press the </w:t>
      </w:r>
      <w:r>
        <w:rPr>
          <w:b/>
          <w:bCs/>
          <w:i/>
          <w:iCs/>
          <w:u w:val="single"/>
        </w:rPr>
        <w:t>“Left Arrow”</w:t>
      </w:r>
      <w:r>
        <w:t xml:space="preserve"> on the screen.</w:t>
      </w:r>
    </w:p>
    <w:p w14:paraId="10307AF2" w14:textId="6C51EA40" w:rsidR="00CC3424" w:rsidRDefault="00CC3424" w:rsidP="001D7057"/>
    <w:p w14:paraId="1D949110" w14:textId="69762E0B" w:rsidR="00CC3424" w:rsidRDefault="00CC3424" w:rsidP="001D7057"/>
    <w:p w14:paraId="75D15946" w14:textId="14B788A3" w:rsidR="00CC3424" w:rsidRDefault="00CC3424" w:rsidP="001D7057"/>
    <w:p w14:paraId="600193B4" w14:textId="43B43CDD" w:rsidR="00CC3424" w:rsidRDefault="00CC3424" w:rsidP="001D7057"/>
    <w:p w14:paraId="748FC971" w14:textId="7EC22E7D" w:rsidR="00CC3424" w:rsidRDefault="00CC3424" w:rsidP="001D7057"/>
    <w:p w14:paraId="7A7E71E9" w14:textId="7F49A63C" w:rsidR="00CC3424" w:rsidRDefault="00CC3424" w:rsidP="001D7057"/>
    <w:p w14:paraId="477B5298" w14:textId="77777777" w:rsidR="00CC3424" w:rsidRDefault="00CC3424" w:rsidP="001D7057"/>
    <w:p w14:paraId="44018DA5" w14:textId="3F96E4F6" w:rsidR="00704298" w:rsidRDefault="00704298" w:rsidP="00704298">
      <w:pPr>
        <w:pStyle w:val="Heading2"/>
      </w:pPr>
      <w:bookmarkStart w:id="375" w:name="_Toc45559747"/>
      <w:r>
        <w:t>Units of Measure [NZ8]</w:t>
      </w:r>
      <w:bookmarkEnd w:id="375"/>
    </w:p>
    <w:p w14:paraId="1ADA8D4F" w14:textId="39708F6D" w:rsidR="009A7D63" w:rsidRPr="009A7D63" w:rsidRDefault="009A7D63" w:rsidP="009A7D63">
      <w:r w:rsidRPr="00D56F1E">
        <w:rPr>
          <w:rFonts w:ascii="Calibri" w:hAnsi="Calibri" w:cs="Calibri"/>
        </w:rPr>
        <w:t>This screen is where the system gets all of the valid Units of Measure and their multipliers, abbreviations, and Base Units of Measure.</w:t>
      </w:r>
    </w:p>
    <w:p w14:paraId="714B1FAF" w14:textId="73841E73" w:rsidR="007C6235" w:rsidRDefault="007C6235" w:rsidP="007C6235">
      <w:pPr>
        <w:pStyle w:val="Heading3"/>
      </w:pPr>
      <w:bookmarkStart w:id="376" w:name="_Toc45559748"/>
      <w:r>
        <w:t>Browse UOM</w:t>
      </w:r>
      <w:bookmarkEnd w:id="376"/>
    </w:p>
    <w:p w14:paraId="2E9114CB" w14:textId="25D6DC20" w:rsidR="004375F3" w:rsidRPr="004375F3" w:rsidRDefault="000E7627" w:rsidP="004375F3">
      <w:r>
        <w:rPr>
          <w:noProof/>
        </w:rPr>
        <w:drawing>
          <wp:inline distT="0" distB="0" distL="0" distR="0" wp14:anchorId="3EC76C00" wp14:editId="03871492">
            <wp:extent cx="4514850" cy="54197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514850" cy="5419725"/>
                    </a:xfrm>
                    <a:prstGeom prst="rect">
                      <a:avLst/>
                    </a:prstGeom>
                  </pic:spPr>
                </pic:pic>
              </a:graphicData>
            </a:graphic>
          </wp:inline>
        </w:drawing>
      </w:r>
    </w:p>
    <w:p w14:paraId="3F65FAAF" w14:textId="7B8025DB" w:rsidR="007C6235" w:rsidRDefault="007C6235" w:rsidP="007C6235">
      <w:pPr>
        <w:pStyle w:val="Heading3"/>
      </w:pPr>
      <w:bookmarkStart w:id="377" w:name="_Toc45559749"/>
      <w:r>
        <w:t>View UOM</w:t>
      </w:r>
      <w:bookmarkEnd w:id="377"/>
    </w:p>
    <w:p w14:paraId="7E3933C6" w14:textId="4C18C2E5" w:rsidR="004375F3" w:rsidRPr="004375F3" w:rsidRDefault="000E7627" w:rsidP="004375F3">
      <w:r>
        <w:rPr>
          <w:noProof/>
        </w:rPr>
        <w:drawing>
          <wp:inline distT="0" distB="0" distL="0" distR="0" wp14:anchorId="6CF9B822" wp14:editId="4319F49A">
            <wp:extent cx="4514850" cy="45339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514850" cy="4533900"/>
                    </a:xfrm>
                    <a:prstGeom prst="rect">
                      <a:avLst/>
                    </a:prstGeom>
                  </pic:spPr>
                </pic:pic>
              </a:graphicData>
            </a:graphic>
          </wp:inline>
        </w:drawing>
      </w:r>
    </w:p>
    <w:p w14:paraId="681C6A35" w14:textId="77777777" w:rsidR="001D7057" w:rsidRDefault="001D7057" w:rsidP="001D7057">
      <w:pPr>
        <w:pStyle w:val="Heading4"/>
      </w:pPr>
      <w:r>
        <w:t>NEXT</w:t>
      </w:r>
    </w:p>
    <w:p w14:paraId="25234F0B" w14:textId="0FDB2713" w:rsidR="001D7057" w:rsidRDefault="001D7057" w:rsidP="001D7057">
      <w:r>
        <w:t xml:space="preserve">Press </w:t>
      </w:r>
      <w:r w:rsidRPr="00B86B9F">
        <w:rPr>
          <w:b/>
          <w:bCs/>
          <w:i/>
          <w:iCs/>
          <w:u w:val="single"/>
        </w:rPr>
        <w:t>"N"</w:t>
      </w:r>
      <w:r>
        <w:t xml:space="preserve"> (Next) to find next </w:t>
      </w:r>
      <w:r w:rsidR="000D47F7">
        <w:t>Unit of Measure</w:t>
      </w:r>
      <w:r>
        <w:t xml:space="preserve"> to view or modify. Alternatively, press the </w:t>
      </w:r>
      <w:r>
        <w:rPr>
          <w:b/>
          <w:bCs/>
          <w:i/>
          <w:iCs/>
          <w:u w:val="single"/>
        </w:rPr>
        <w:t>“Right Arrow”</w:t>
      </w:r>
      <w:r>
        <w:t xml:space="preserve"> on the screen.</w:t>
      </w:r>
    </w:p>
    <w:p w14:paraId="569C2007" w14:textId="77777777" w:rsidR="001D7057" w:rsidRDefault="001D7057" w:rsidP="001D7057">
      <w:pPr>
        <w:pStyle w:val="Heading4"/>
      </w:pPr>
      <w:r>
        <w:t>PREVIOUS</w:t>
      </w:r>
    </w:p>
    <w:p w14:paraId="3E858DE0" w14:textId="4377B356" w:rsidR="001D7057" w:rsidRDefault="001D7057" w:rsidP="001D7057">
      <w:r>
        <w:t xml:space="preserve">Press </w:t>
      </w:r>
      <w:r w:rsidRPr="00B86B9F">
        <w:rPr>
          <w:b/>
          <w:bCs/>
          <w:i/>
          <w:iCs/>
          <w:u w:val="single"/>
        </w:rPr>
        <w:t>"P"</w:t>
      </w:r>
      <w:r>
        <w:t xml:space="preserve"> (Previous) to find previous </w:t>
      </w:r>
      <w:r w:rsidR="000D47F7">
        <w:t>Unit of Measure</w:t>
      </w:r>
      <w:r>
        <w:t xml:space="preserve"> to view or modify.</w:t>
      </w:r>
      <w:r w:rsidRPr="00EA7FC0">
        <w:t xml:space="preserve"> </w:t>
      </w:r>
      <w:r>
        <w:t xml:space="preserve">Alternatively, press the </w:t>
      </w:r>
      <w:r>
        <w:rPr>
          <w:b/>
          <w:bCs/>
          <w:i/>
          <w:iCs/>
          <w:u w:val="single"/>
        </w:rPr>
        <w:t>“Left Arrow”</w:t>
      </w:r>
      <w:r>
        <w:t xml:space="preserve"> on the screen.</w:t>
      </w:r>
    </w:p>
    <w:p w14:paraId="6227B35F" w14:textId="0BF99ACC" w:rsidR="00CC3424" w:rsidRDefault="00CC3424" w:rsidP="001D7057"/>
    <w:p w14:paraId="01B43B8F" w14:textId="318E335B" w:rsidR="00CC3424" w:rsidRDefault="00CC3424" w:rsidP="001D7057"/>
    <w:p w14:paraId="3754F8F5" w14:textId="72EE417C" w:rsidR="00CC3424" w:rsidRDefault="00CC3424" w:rsidP="001D7057"/>
    <w:p w14:paraId="39533399" w14:textId="08734465" w:rsidR="00CC3424" w:rsidRDefault="00CC3424" w:rsidP="001D7057"/>
    <w:p w14:paraId="491389CB" w14:textId="77777777" w:rsidR="00CC3424" w:rsidRDefault="00CC3424" w:rsidP="001D7057"/>
    <w:p w14:paraId="67921F27" w14:textId="24712A28" w:rsidR="00704298" w:rsidRDefault="00704298" w:rsidP="00704298">
      <w:pPr>
        <w:pStyle w:val="Heading2"/>
      </w:pPr>
      <w:bookmarkStart w:id="378" w:name="_Toc45559750"/>
      <w:r>
        <w:t>State and Province Abbreviations [NZ9]</w:t>
      </w:r>
      <w:bookmarkEnd w:id="378"/>
    </w:p>
    <w:p w14:paraId="32007679" w14:textId="4B123581" w:rsidR="007C6235" w:rsidRDefault="007C6235" w:rsidP="007C6235">
      <w:pPr>
        <w:pStyle w:val="Heading3"/>
      </w:pPr>
      <w:bookmarkStart w:id="379" w:name="_Toc45559751"/>
      <w:r>
        <w:t>Bro</w:t>
      </w:r>
      <w:r w:rsidR="000E7627">
        <w:t>w</w:t>
      </w:r>
      <w:r>
        <w:t>se States</w:t>
      </w:r>
      <w:bookmarkEnd w:id="379"/>
    </w:p>
    <w:p w14:paraId="2AF3943C" w14:textId="77777777" w:rsidR="00BC5DE0" w:rsidRDefault="00BC5DE0" w:rsidP="00BC5DE0">
      <w:pPr>
        <w:rPr>
          <w:rFonts w:cstheme="minorHAnsi"/>
        </w:rPr>
      </w:pPr>
      <w:r w:rsidRPr="003619F5">
        <w:rPr>
          <w:rFonts w:cstheme="minorHAnsi"/>
        </w:rPr>
        <w:t xml:space="preserve">This selection shows all valid state and province abbreviation listed in the system. The browser shows the state abbreviation, description, and FIPS code. To view a state, you may double click on the selected state or click the View State tab. The icons at the top of the browser provide additional capabilities.  The icon with the fountain pen allows you to view the notes for each state.  </w:t>
      </w:r>
    </w:p>
    <w:p w14:paraId="5D8A94E4" w14:textId="77777777" w:rsidR="00BC5DE0" w:rsidRPr="00BA5A80" w:rsidRDefault="00BC5DE0" w:rsidP="00BC5DE0">
      <w:r w:rsidRPr="003619F5">
        <w:rPr>
          <w:rFonts w:cstheme="minorHAnsi"/>
        </w:rPr>
        <w:t>Each note records the users initials, date, description of the note and a full-page of text for each note.  Unlimited notes may be defined for each state.  The browse icon will provide immediate access to the browser by state.  The icon with the corner of a page folded over allows you to print a list of the state and province abbreviations.</w:t>
      </w:r>
    </w:p>
    <w:p w14:paraId="63BEE4EE" w14:textId="027D980E" w:rsidR="000E7627" w:rsidRPr="000E7627" w:rsidRDefault="000E7627" w:rsidP="000E7627">
      <w:r>
        <w:rPr>
          <w:noProof/>
        </w:rPr>
        <w:drawing>
          <wp:inline distT="0" distB="0" distL="0" distR="0" wp14:anchorId="273F0457" wp14:editId="37963A60">
            <wp:extent cx="3810000" cy="541972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810000" cy="5419725"/>
                    </a:xfrm>
                    <a:prstGeom prst="rect">
                      <a:avLst/>
                    </a:prstGeom>
                  </pic:spPr>
                </pic:pic>
              </a:graphicData>
            </a:graphic>
          </wp:inline>
        </w:drawing>
      </w:r>
    </w:p>
    <w:p w14:paraId="1070E44A" w14:textId="67341D43" w:rsidR="007C6235" w:rsidRDefault="007C6235" w:rsidP="007C6235">
      <w:pPr>
        <w:pStyle w:val="Heading3"/>
      </w:pPr>
      <w:bookmarkStart w:id="380" w:name="_Toc45559752"/>
      <w:r>
        <w:t>View State</w:t>
      </w:r>
      <w:bookmarkEnd w:id="380"/>
    </w:p>
    <w:p w14:paraId="54773A3F" w14:textId="1AB1D801" w:rsidR="00BC5DE0" w:rsidRDefault="00BC5DE0" w:rsidP="00BC5DE0">
      <w:pPr>
        <w:rPr>
          <w:rFonts w:cstheme="minorHAnsi"/>
        </w:rPr>
      </w:pPr>
      <w:r w:rsidRPr="003619F5">
        <w:rPr>
          <w:rFonts w:cstheme="minorHAnsi"/>
        </w:rPr>
        <w:t xml:space="preserve">The view </w:t>
      </w:r>
      <w:r w:rsidR="00912176">
        <w:rPr>
          <w:rFonts w:cstheme="minorHAnsi"/>
        </w:rPr>
        <w:t>state</w:t>
      </w:r>
      <w:r w:rsidRPr="003619F5">
        <w:rPr>
          <w:rFonts w:cstheme="minorHAnsi"/>
        </w:rPr>
        <w:t xml:space="preserve"> screen allows you to view the information of each listing.  You may copy, change, add or delete any information from this screen.  Use the arrow keys at the bottom of the screen to view the next or previous state. The icons at the top of the screen provide additional capabilities. </w:t>
      </w:r>
    </w:p>
    <w:p w14:paraId="555373C6" w14:textId="2E6ADB99" w:rsidR="00BC5DE0" w:rsidRPr="00BC5DE0" w:rsidRDefault="00BC5DE0" w:rsidP="00BC5DE0">
      <w:r w:rsidRPr="003619F5">
        <w:rPr>
          <w:rFonts w:cstheme="minorHAnsi"/>
        </w:rPr>
        <w:t>The browse icon will provide immediate access to the browser by state. The icon with the fountain pen allows you to view any notes for the state record selected. The icon with the corner of a page folded over allows you to print a list of the state and province abbreviations.</w:t>
      </w:r>
    </w:p>
    <w:p w14:paraId="3F3E53D9" w14:textId="0DCC586D" w:rsidR="000E7627" w:rsidRPr="000E7627" w:rsidRDefault="000E7627" w:rsidP="000E7627">
      <w:r>
        <w:rPr>
          <w:noProof/>
        </w:rPr>
        <w:drawing>
          <wp:inline distT="0" distB="0" distL="0" distR="0" wp14:anchorId="7368FFA6" wp14:editId="1E246A09">
            <wp:extent cx="3829050" cy="43434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829050" cy="4343400"/>
                    </a:xfrm>
                    <a:prstGeom prst="rect">
                      <a:avLst/>
                    </a:prstGeom>
                  </pic:spPr>
                </pic:pic>
              </a:graphicData>
            </a:graphic>
          </wp:inline>
        </w:drawing>
      </w:r>
    </w:p>
    <w:p w14:paraId="396E0232" w14:textId="77777777" w:rsidR="001D7057" w:rsidRDefault="001D7057" w:rsidP="001D7057">
      <w:pPr>
        <w:pStyle w:val="Heading4"/>
      </w:pPr>
      <w:r>
        <w:t>UPDATE</w:t>
      </w:r>
    </w:p>
    <w:p w14:paraId="4C57111B" w14:textId="10AF64DB" w:rsidR="001D7057" w:rsidRDefault="001D7057" w:rsidP="001D7057">
      <w:r>
        <w:t xml:space="preserve">To change the currently selected </w:t>
      </w:r>
      <w:r w:rsidR="000D47F7">
        <w:t>State/Province Abbreviation</w:t>
      </w:r>
      <w:r>
        <w:t xml:space="preserve">, simply click the </w:t>
      </w:r>
      <w:r>
        <w:rPr>
          <w:b/>
          <w:bCs/>
          <w:i/>
          <w:iCs/>
          <w:u w:val="single"/>
        </w:rPr>
        <w:t>“Update</w:t>
      </w:r>
      <w:r>
        <w:t xml:space="preserve">” button at the bottom of the screen.  </w:t>
      </w:r>
    </w:p>
    <w:p w14:paraId="43380396" w14:textId="77777777" w:rsidR="001D7057" w:rsidRDefault="001D7057" w:rsidP="001D7057">
      <w:pPr>
        <w:pStyle w:val="Heading4"/>
      </w:pPr>
      <w:r>
        <w:t>ADD</w:t>
      </w:r>
    </w:p>
    <w:p w14:paraId="56EE75F8" w14:textId="4DBAE21B" w:rsidR="001D7057" w:rsidRPr="00E64A2B" w:rsidRDefault="001D7057" w:rsidP="001D7057">
      <w:r>
        <w:t xml:space="preserve">Click the </w:t>
      </w:r>
      <w:r>
        <w:rPr>
          <w:b/>
          <w:bCs/>
          <w:i/>
          <w:iCs/>
          <w:u w:val="single"/>
        </w:rPr>
        <w:t>“Add”</w:t>
      </w:r>
      <w:r>
        <w:t xml:space="preserve"> button</w:t>
      </w:r>
      <w:r w:rsidRPr="00167C88">
        <w:t xml:space="preserve"> </w:t>
      </w:r>
      <w:r>
        <w:t xml:space="preserve">at the bottom of the screen to add a new </w:t>
      </w:r>
      <w:r w:rsidR="000D47F7">
        <w:t>State/Province Abbreviation</w:t>
      </w:r>
      <w:r>
        <w:t>.</w:t>
      </w:r>
    </w:p>
    <w:p w14:paraId="15309B30" w14:textId="77777777" w:rsidR="001D7057" w:rsidRDefault="001D7057" w:rsidP="001D7057">
      <w:pPr>
        <w:pStyle w:val="Heading4"/>
      </w:pPr>
      <w:r>
        <w:t>COPY</w:t>
      </w:r>
    </w:p>
    <w:p w14:paraId="04BE5017" w14:textId="0F7AC4E3" w:rsidR="001D7057" w:rsidRPr="00F132A9" w:rsidRDefault="001D7057" w:rsidP="001D7057">
      <w:r>
        <w:t xml:space="preserve">Click the </w:t>
      </w:r>
      <w:r>
        <w:rPr>
          <w:b/>
          <w:bCs/>
          <w:i/>
          <w:iCs/>
          <w:u w:val="single"/>
        </w:rPr>
        <w:t>“Copy”</w:t>
      </w:r>
      <w:r>
        <w:t xml:space="preserve"> button to copy information from the currently selected </w:t>
      </w:r>
      <w:r w:rsidR="000D47F7">
        <w:t>State/Province Abbreviation</w:t>
      </w:r>
      <w:r>
        <w:t>.</w:t>
      </w:r>
    </w:p>
    <w:p w14:paraId="1413390E" w14:textId="77777777" w:rsidR="001D7057" w:rsidRDefault="001D7057" w:rsidP="001D7057">
      <w:pPr>
        <w:pStyle w:val="Heading4"/>
      </w:pPr>
      <w:r>
        <w:t>DELETE</w:t>
      </w:r>
    </w:p>
    <w:p w14:paraId="4080987D" w14:textId="719360E6" w:rsidR="001D7057" w:rsidRDefault="001D7057" w:rsidP="001D7057">
      <w:r>
        <w:t xml:space="preserve">To delete the currently selected </w:t>
      </w:r>
      <w:r w:rsidR="000D47F7">
        <w:t>State/Province Abbreviation</w:t>
      </w:r>
      <w:r>
        <w:t xml:space="preserve">, simply press the </w:t>
      </w:r>
      <w:r w:rsidRPr="00B86B9F">
        <w:rPr>
          <w:b/>
          <w:bCs/>
          <w:i/>
          <w:iCs/>
          <w:u w:val="single"/>
        </w:rPr>
        <w:t>"D"</w:t>
      </w:r>
      <w:r>
        <w:t xml:space="preserve"> key.  Alternatively, click the </w:t>
      </w:r>
      <w:r>
        <w:rPr>
          <w:b/>
          <w:bCs/>
          <w:i/>
          <w:iCs/>
          <w:u w:val="single"/>
        </w:rPr>
        <w:t>“Delete”</w:t>
      </w:r>
      <w:r>
        <w:t xml:space="preserve"> button at the bottom of the screen.</w:t>
      </w:r>
    </w:p>
    <w:p w14:paraId="2066DB6A" w14:textId="77777777" w:rsidR="001D7057" w:rsidRDefault="001D7057" w:rsidP="001D7057">
      <w:pPr>
        <w:pStyle w:val="Heading4"/>
      </w:pPr>
      <w:r>
        <w:t>NEXT</w:t>
      </w:r>
    </w:p>
    <w:p w14:paraId="24FC297B" w14:textId="79B1D637" w:rsidR="001D7057" w:rsidRDefault="001D7057" w:rsidP="001D7057">
      <w:r>
        <w:t xml:space="preserve">Press </w:t>
      </w:r>
      <w:r w:rsidRPr="00B86B9F">
        <w:rPr>
          <w:b/>
          <w:bCs/>
          <w:i/>
          <w:iCs/>
          <w:u w:val="single"/>
        </w:rPr>
        <w:t>"N"</w:t>
      </w:r>
      <w:r>
        <w:t xml:space="preserve"> (Next) to find next </w:t>
      </w:r>
      <w:r w:rsidR="000D47F7">
        <w:t xml:space="preserve">State/Province Abbreviation </w:t>
      </w:r>
      <w:r>
        <w:t xml:space="preserve">to view or modify. Alternatively, press the </w:t>
      </w:r>
      <w:r>
        <w:rPr>
          <w:b/>
          <w:bCs/>
          <w:i/>
          <w:iCs/>
          <w:u w:val="single"/>
        </w:rPr>
        <w:t>“Right Arrow”</w:t>
      </w:r>
      <w:r>
        <w:t xml:space="preserve"> on the screen.</w:t>
      </w:r>
    </w:p>
    <w:p w14:paraId="78D02175" w14:textId="77777777" w:rsidR="001D7057" w:rsidRDefault="001D7057" w:rsidP="001D7057">
      <w:pPr>
        <w:pStyle w:val="Heading4"/>
      </w:pPr>
      <w:r>
        <w:t>PREVIOUS</w:t>
      </w:r>
    </w:p>
    <w:p w14:paraId="63A0742C" w14:textId="5C73F56D" w:rsidR="001D7057" w:rsidRDefault="001D7057" w:rsidP="001D7057">
      <w:r>
        <w:t xml:space="preserve">Press </w:t>
      </w:r>
      <w:r w:rsidRPr="00B86B9F">
        <w:rPr>
          <w:b/>
          <w:bCs/>
          <w:i/>
          <w:iCs/>
          <w:u w:val="single"/>
        </w:rPr>
        <w:t>"P"</w:t>
      </w:r>
      <w:r>
        <w:t xml:space="preserve"> (Previous) to find previous </w:t>
      </w:r>
      <w:r w:rsidR="000D47F7">
        <w:t xml:space="preserve">State/Province Abbreviation </w:t>
      </w:r>
      <w:r>
        <w:t>to view or modify.</w:t>
      </w:r>
      <w:r w:rsidRPr="00EA7FC0">
        <w:t xml:space="preserve"> </w:t>
      </w:r>
      <w:r>
        <w:t xml:space="preserve">Alternatively, press the </w:t>
      </w:r>
      <w:r>
        <w:rPr>
          <w:b/>
          <w:bCs/>
          <w:i/>
          <w:iCs/>
          <w:u w:val="single"/>
        </w:rPr>
        <w:t>“Left Arrow”</w:t>
      </w:r>
      <w:r>
        <w:t xml:space="preserve"> on the screen.</w:t>
      </w:r>
    </w:p>
    <w:p w14:paraId="679B33F5" w14:textId="77777777" w:rsidR="00CC3424" w:rsidRDefault="00CC3424" w:rsidP="001D7057"/>
    <w:p w14:paraId="5AA9AD51" w14:textId="55238020" w:rsidR="007C6235" w:rsidRDefault="007C6235" w:rsidP="007C6235">
      <w:pPr>
        <w:pStyle w:val="Heading3"/>
      </w:pPr>
      <w:bookmarkStart w:id="381" w:name="_Toc45559753"/>
      <w:r>
        <w:t>Add/Update State</w:t>
      </w:r>
      <w:bookmarkEnd w:id="381"/>
    </w:p>
    <w:p w14:paraId="4DF732BA" w14:textId="20371735" w:rsidR="000E7627" w:rsidRPr="000E7627" w:rsidRDefault="000E7627" w:rsidP="000E7627">
      <w:r>
        <w:rPr>
          <w:noProof/>
        </w:rPr>
        <w:drawing>
          <wp:inline distT="0" distB="0" distL="0" distR="0" wp14:anchorId="7C82002D" wp14:editId="224DB9D5">
            <wp:extent cx="3362325" cy="1781175"/>
            <wp:effectExtent l="0" t="0" r="9525"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362325" cy="1781175"/>
                    </a:xfrm>
                    <a:prstGeom prst="rect">
                      <a:avLst/>
                    </a:prstGeom>
                  </pic:spPr>
                </pic:pic>
              </a:graphicData>
            </a:graphic>
          </wp:inline>
        </w:drawing>
      </w:r>
    </w:p>
    <w:p w14:paraId="47DE149B" w14:textId="77777777" w:rsidR="001D7057" w:rsidRDefault="001D7057" w:rsidP="001D7057">
      <w:pPr>
        <w:pStyle w:val="Heading4"/>
      </w:pPr>
      <w:r>
        <w:t>SAVE</w:t>
      </w:r>
    </w:p>
    <w:p w14:paraId="2DC96230" w14:textId="2E86A39A" w:rsidR="001D7057" w:rsidRDefault="001D7057" w:rsidP="001D7057">
      <w:r>
        <w:t xml:space="preserve">Click the </w:t>
      </w:r>
      <w:r>
        <w:rPr>
          <w:b/>
          <w:bCs/>
          <w:i/>
          <w:iCs/>
          <w:u w:val="single"/>
        </w:rPr>
        <w:t>“Save”</w:t>
      </w:r>
      <w:r>
        <w:t xml:space="preserve"> button to save all changes to the current </w:t>
      </w:r>
      <w:r w:rsidR="000D47F7">
        <w:t>State/Province Abbreviation</w:t>
      </w:r>
      <w:r>
        <w:t>.</w:t>
      </w:r>
    </w:p>
    <w:p w14:paraId="21C8AA26" w14:textId="77777777" w:rsidR="001D7057" w:rsidRDefault="001D7057" w:rsidP="001D7057">
      <w:pPr>
        <w:pStyle w:val="Heading4"/>
      </w:pPr>
      <w:r>
        <w:t>RESET</w:t>
      </w:r>
    </w:p>
    <w:p w14:paraId="2A343E0F" w14:textId="77777777" w:rsidR="001D7057" w:rsidRPr="00096EBD" w:rsidRDefault="001D7057" w:rsidP="001D7057">
      <w:r>
        <w:t xml:space="preserve">Click the </w:t>
      </w:r>
      <w:r>
        <w:rPr>
          <w:b/>
          <w:bCs/>
          <w:i/>
          <w:iCs/>
          <w:u w:val="single"/>
        </w:rPr>
        <w:t>“Reset”</w:t>
      </w:r>
      <w:r>
        <w:t xml:space="preserve"> button to reset all fields to their original state.</w:t>
      </w:r>
    </w:p>
    <w:p w14:paraId="313D9F84" w14:textId="77777777" w:rsidR="001D7057" w:rsidRDefault="001D7057" w:rsidP="001D7057">
      <w:pPr>
        <w:pStyle w:val="Heading4"/>
      </w:pPr>
      <w:r>
        <w:t>CANCEL</w:t>
      </w:r>
    </w:p>
    <w:p w14:paraId="241D4B2B" w14:textId="615F6751" w:rsidR="001D7057" w:rsidRDefault="001D7057" w:rsidP="001D7057">
      <w:r>
        <w:t xml:space="preserve">Click the </w:t>
      </w:r>
      <w:r>
        <w:rPr>
          <w:b/>
          <w:bCs/>
          <w:i/>
          <w:iCs/>
          <w:u w:val="single"/>
        </w:rPr>
        <w:t>“Cancel”</w:t>
      </w:r>
      <w:r>
        <w:t xml:space="preserve"> button to cancel all changes to the </w:t>
      </w:r>
      <w:r w:rsidR="000D47F7">
        <w:t xml:space="preserve">State/Province Abbreviation </w:t>
      </w:r>
      <w:r>
        <w:t>without saving.</w:t>
      </w:r>
    </w:p>
    <w:p w14:paraId="240B747B" w14:textId="77777777" w:rsidR="00CC3424" w:rsidRPr="00DF6BEC" w:rsidRDefault="00CC3424" w:rsidP="001D7057"/>
    <w:p w14:paraId="4A196E3E" w14:textId="121A48AD" w:rsidR="007C6235" w:rsidRDefault="007C6235" w:rsidP="007C6235">
      <w:pPr>
        <w:pStyle w:val="Heading3"/>
      </w:pPr>
      <w:bookmarkStart w:id="382" w:name="_Toc45559754"/>
      <w:r>
        <w:t>Add/Update State Field Definitions</w:t>
      </w:r>
      <w:bookmarkEnd w:id="382"/>
    </w:p>
    <w:p w14:paraId="4CA71B30" w14:textId="3B699130" w:rsidR="007C6235" w:rsidRDefault="001C3EA0" w:rsidP="007C6235">
      <w:pPr>
        <w:pStyle w:val="Heading4"/>
      </w:pPr>
      <w:r>
        <w:t>State Abbreviation</w:t>
      </w:r>
    </w:p>
    <w:p w14:paraId="5BF3B01C" w14:textId="0C1AEA77" w:rsidR="001C3EA0" w:rsidRPr="001C3EA0" w:rsidRDefault="000D47F7" w:rsidP="001C3EA0">
      <w:r>
        <w:t>Enter the State/Province Abbreviation.</w:t>
      </w:r>
    </w:p>
    <w:p w14:paraId="3F1D63D8" w14:textId="0EC31CDE" w:rsidR="001C3EA0" w:rsidRDefault="001C3EA0" w:rsidP="001C3EA0">
      <w:pPr>
        <w:pStyle w:val="Heading4"/>
      </w:pPr>
      <w:r>
        <w:t>Description</w:t>
      </w:r>
    </w:p>
    <w:p w14:paraId="6E371EBA" w14:textId="09E946A9" w:rsidR="001C3EA0" w:rsidRPr="001C3EA0" w:rsidRDefault="000D47F7" w:rsidP="001C3EA0">
      <w:r>
        <w:t>Enter a short name or description for this state or province.</w:t>
      </w:r>
    </w:p>
    <w:p w14:paraId="658C1D2C" w14:textId="505C5B90" w:rsidR="001C3EA0" w:rsidRDefault="001C3EA0" w:rsidP="001C3EA0">
      <w:pPr>
        <w:pStyle w:val="Heading4"/>
      </w:pPr>
      <w:r>
        <w:t>Country</w:t>
      </w:r>
    </w:p>
    <w:p w14:paraId="41CAD209" w14:textId="3BFD2876" w:rsidR="007C6235" w:rsidRPr="00893FE4" w:rsidRDefault="000D47F7" w:rsidP="007C6235">
      <w:r>
        <w:t>Enter the country code for where this state or province is located.</w:t>
      </w:r>
    </w:p>
    <w:p w14:paraId="78ABDA6D" w14:textId="57DB2CD9" w:rsidR="00704298" w:rsidRDefault="00704298" w:rsidP="00704298">
      <w:pPr>
        <w:pStyle w:val="Heading2"/>
      </w:pPr>
      <w:bookmarkStart w:id="383" w:name="_Toc45559755"/>
      <w:r>
        <w:t>Holidays [NZ)]</w:t>
      </w:r>
      <w:bookmarkEnd w:id="383"/>
    </w:p>
    <w:p w14:paraId="1562C2EE" w14:textId="47434A9D" w:rsidR="007C6235" w:rsidRDefault="007C6235" w:rsidP="007C6235">
      <w:pPr>
        <w:pStyle w:val="Heading3"/>
      </w:pPr>
      <w:bookmarkStart w:id="384" w:name="_Toc45559756"/>
      <w:r>
        <w:t>Browse Holidays</w:t>
      </w:r>
      <w:bookmarkEnd w:id="384"/>
    </w:p>
    <w:p w14:paraId="7B923C34" w14:textId="7A85EEA9" w:rsidR="000E7627" w:rsidRPr="000E7627" w:rsidRDefault="000E7627" w:rsidP="000E7627">
      <w:r>
        <w:rPr>
          <w:noProof/>
        </w:rPr>
        <w:drawing>
          <wp:inline distT="0" distB="0" distL="0" distR="0" wp14:anchorId="7F21D0C9" wp14:editId="2938314B">
            <wp:extent cx="5943600" cy="5212715"/>
            <wp:effectExtent l="0" t="0" r="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5212715"/>
                    </a:xfrm>
                    <a:prstGeom prst="rect">
                      <a:avLst/>
                    </a:prstGeom>
                  </pic:spPr>
                </pic:pic>
              </a:graphicData>
            </a:graphic>
          </wp:inline>
        </w:drawing>
      </w:r>
    </w:p>
    <w:p w14:paraId="008E6EA0" w14:textId="2E1E62D1" w:rsidR="007C6235" w:rsidRDefault="007C6235" w:rsidP="007C6235">
      <w:pPr>
        <w:pStyle w:val="Heading3"/>
      </w:pPr>
      <w:bookmarkStart w:id="385" w:name="_Toc45559757"/>
      <w:r>
        <w:t>View Holiday</w:t>
      </w:r>
      <w:bookmarkEnd w:id="385"/>
    </w:p>
    <w:p w14:paraId="5EC1AE29" w14:textId="3FCB7C0F" w:rsidR="000E7627" w:rsidRPr="000E7627" w:rsidRDefault="000E7627" w:rsidP="000E7627">
      <w:r>
        <w:rPr>
          <w:noProof/>
        </w:rPr>
        <w:drawing>
          <wp:inline distT="0" distB="0" distL="0" distR="0" wp14:anchorId="7C631C12" wp14:editId="22FECECA">
            <wp:extent cx="5943600" cy="4646428"/>
            <wp:effectExtent l="0" t="0" r="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54322" cy="4654810"/>
                    </a:xfrm>
                    <a:prstGeom prst="rect">
                      <a:avLst/>
                    </a:prstGeom>
                  </pic:spPr>
                </pic:pic>
              </a:graphicData>
            </a:graphic>
          </wp:inline>
        </w:drawing>
      </w:r>
    </w:p>
    <w:p w14:paraId="5AA34AAA" w14:textId="77777777" w:rsidR="001D7057" w:rsidRDefault="001D7057" w:rsidP="001D7057">
      <w:pPr>
        <w:pStyle w:val="Heading4"/>
      </w:pPr>
      <w:r>
        <w:t>UPDATE</w:t>
      </w:r>
    </w:p>
    <w:p w14:paraId="45744AA7" w14:textId="464E0C00" w:rsidR="001D7057" w:rsidRDefault="001D7057" w:rsidP="001D7057">
      <w:r>
        <w:t xml:space="preserve">To change the currently selected </w:t>
      </w:r>
      <w:r w:rsidR="000D47F7">
        <w:t>Holiday</w:t>
      </w:r>
      <w:r>
        <w:t xml:space="preserve">, simply click the </w:t>
      </w:r>
      <w:r>
        <w:rPr>
          <w:b/>
          <w:bCs/>
          <w:i/>
          <w:iCs/>
          <w:u w:val="single"/>
        </w:rPr>
        <w:t>“Update</w:t>
      </w:r>
      <w:r>
        <w:t xml:space="preserve">” button at the bottom of the screen.  </w:t>
      </w:r>
    </w:p>
    <w:p w14:paraId="1960BBEA" w14:textId="77777777" w:rsidR="001D7057" w:rsidRDefault="001D7057" w:rsidP="001D7057">
      <w:pPr>
        <w:pStyle w:val="Heading4"/>
      </w:pPr>
      <w:r>
        <w:t>ADD</w:t>
      </w:r>
    </w:p>
    <w:p w14:paraId="2F15D248" w14:textId="573591C2" w:rsidR="001D7057" w:rsidRPr="00E64A2B" w:rsidRDefault="001D7057" w:rsidP="001D7057">
      <w:r>
        <w:t xml:space="preserve">Click the </w:t>
      </w:r>
      <w:r>
        <w:rPr>
          <w:b/>
          <w:bCs/>
          <w:i/>
          <w:iCs/>
          <w:u w:val="single"/>
        </w:rPr>
        <w:t>“Add”</w:t>
      </w:r>
      <w:r>
        <w:t xml:space="preserve"> button</w:t>
      </w:r>
      <w:r w:rsidRPr="00167C88">
        <w:t xml:space="preserve"> </w:t>
      </w:r>
      <w:r>
        <w:t xml:space="preserve">at the bottom of the screen to add a new </w:t>
      </w:r>
      <w:r w:rsidR="000D47F7">
        <w:t>Holiday</w:t>
      </w:r>
      <w:r>
        <w:t>.</w:t>
      </w:r>
    </w:p>
    <w:p w14:paraId="7330D890" w14:textId="77777777" w:rsidR="001D7057" w:rsidRDefault="001D7057" w:rsidP="001D7057">
      <w:pPr>
        <w:pStyle w:val="Heading4"/>
      </w:pPr>
      <w:r>
        <w:t>COPY</w:t>
      </w:r>
    </w:p>
    <w:p w14:paraId="33F1064C" w14:textId="66100EC0" w:rsidR="001D7057" w:rsidRPr="00F132A9" w:rsidRDefault="001D7057" w:rsidP="001D7057">
      <w:r>
        <w:t xml:space="preserve">Click the </w:t>
      </w:r>
      <w:r>
        <w:rPr>
          <w:b/>
          <w:bCs/>
          <w:i/>
          <w:iCs/>
          <w:u w:val="single"/>
        </w:rPr>
        <w:t>“Copy”</w:t>
      </w:r>
      <w:r>
        <w:t xml:space="preserve"> button to copy information from the currently selected </w:t>
      </w:r>
      <w:r w:rsidR="000D47F7">
        <w:t>Holiday</w:t>
      </w:r>
      <w:r>
        <w:t>.</w:t>
      </w:r>
    </w:p>
    <w:p w14:paraId="408B605C" w14:textId="77777777" w:rsidR="001D7057" w:rsidRDefault="001D7057" w:rsidP="001D7057">
      <w:pPr>
        <w:pStyle w:val="Heading4"/>
      </w:pPr>
      <w:r>
        <w:t>DELETE</w:t>
      </w:r>
    </w:p>
    <w:p w14:paraId="3DFC7F97" w14:textId="1AB83AE3" w:rsidR="001D7057" w:rsidRDefault="001D7057" w:rsidP="001D7057">
      <w:r>
        <w:t xml:space="preserve">To delete the currently selected </w:t>
      </w:r>
      <w:r w:rsidR="000D47F7">
        <w:t>Holiday</w:t>
      </w:r>
      <w:r>
        <w:t xml:space="preserve">, simply press the </w:t>
      </w:r>
      <w:r w:rsidRPr="00B86B9F">
        <w:rPr>
          <w:b/>
          <w:bCs/>
          <w:i/>
          <w:iCs/>
          <w:u w:val="single"/>
        </w:rPr>
        <w:t>"D"</w:t>
      </w:r>
      <w:r>
        <w:t xml:space="preserve"> key.  Alternatively, click the </w:t>
      </w:r>
      <w:r>
        <w:rPr>
          <w:b/>
          <w:bCs/>
          <w:i/>
          <w:iCs/>
          <w:u w:val="single"/>
        </w:rPr>
        <w:t>“Delete”</w:t>
      </w:r>
      <w:r>
        <w:t xml:space="preserve"> button at the bottom of the screen.</w:t>
      </w:r>
    </w:p>
    <w:p w14:paraId="1AB7995A" w14:textId="77777777" w:rsidR="001D7057" w:rsidRDefault="001D7057" w:rsidP="001D7057">
      <w:pPr>
        <w:pStyle w:val="Heading4"/>
      </w:pPr>
      <w:r>
        <w:t>NEXT</w:t>
      </w:r>
    </w:p>
    <w:p w14:paraId="1082CED7" w14:textId="153ACB99" w:rsidR="001D7057" w:rsidRDefault="001D7057" w:rsidP="001D7057">
      <w:r>
        <w:t xml:space="preserve">Press </w:t>
      </w:r>
      <w:r w:rsidRPr="00B86B9F">
        <w:rPr>
          <w:b/>
          <w:bCs/>
          <w:i/>
          <w:iCs/>
          <w:u w:val="single"/>
        </w:rPr>
        <w:t>"N"</w:t>
      </w:r>
      <w:r>
        <w:t xml:space="preserve"> (Next) to find next </w:t>
      </w:r>
      <w:r w:rsidR="000D47F7">
        <w:t xml:space="preserve">Holiday </w:t>
      </w:r>
      <w:r>
        <w:t xml:space="preserve">to view or modify. Alternatively, press the </w:t>
      </w:r>
      <w:r>
        <w:rPr>
          <w:b/>
          <w:bCs/>
          <w:i/>
          <w:iCs/>
          <w:u w:val="single"/>
        </w:rPr>
        <w:t>“Right Arrow”</w:t>
      </w:r>
      <w:r>
        <w:t xml:space="preserve"> on the screen.</w:t>
      </w:r>
    </w:p>
    <w:p w14:paraId="0545C9FA" w14:textId="77777777" w:rsidR="001D7057" w:rsidRDefault="001D7057" w:rsidP="001D7057">
      <w:pPr>
        <w:pStyle w:val="Heading4"/>
      </w:pPr>
      <w:r>
        <w:t>PREVIOUS</w:t>
      </w:r>
    </w:p>
    <w:p w14:paraId="61623451" w14:textId="6DD4881C" w:rsidR="001D7057" w:rsidRDefault="001D7057" w:rsidP="001D7057">
      <w:r>
        <w:t xml:space="preserve">Press </w:t>
      </w:r>
      <w:r w:rsidRPr="00B86B9F">
        <w:rPr>
          <w:b/>
          <w:bCs/>
          <w:i/>
          <w:iCs/>
          <w:u w:val="single"/>
        </w:rPr>
        <w:t>"P"</w:t>
      </w:r>
      <w:r>
        <w:t xml:space="preserve"> (Previous) to find previous </w:t>
      </w:r>
      <w:r w:rsidR="000D47F7">
        <w:t xml:space="preserve">Holiday </w:t>
      </w:r>
      <w:r>
        <w:t>to view or modify.</w:t>
      </w:r>
      <w:r w:rsidRPr="00EA7FC0">
        <w:t xml:space="preserve"> </w:t>
      </w:r>
      <w:r>
        <w:t xml:space="preserve">Alternatively, press the </w:t>
      </w:r>
      <w:r>
        <w:rPr>
          <w:b/>
          <w:bCs/>
          <w:i/>
          <w:iCs/>
          <w:u w:val="single"/>
        </w:rPr>
        <w:t>“Left Arrow”</w:t>
      </w:r>
      <w:r>
        <w:t xml:space="preserve"> on the screen.</w:t>
      </w:r>
    </w:p>
    <w:p w14:paraId="1E8508C5" w14:textId="1F61E104" w:rsidR="007C6235" w:rsidRDefault="007C6235" w:rsidP="007C6235">
      <w:pPr>
        <w:pStyle w:val="Heading3"/>
      </w:pPr>
      <w:bookmarkStart w:id="386" w:name="_Toc45559758"/>
      <w:r>
        <w:t>Add/Update Holiday</w:t>
      </w:r>
      <w:bookmarkEnd w:id="386"/>
    </w:p>
    <w:p w14:paraId="090208F5" w14:textId="08193F00" w:rsidR="000E7627" w:rsidRPr="000E7627" w:rsidRDefault="000E7627" w:rsidP="000E7627">
      <w:r>
        <w:rPr>
          <w:noProof/>
        </w:rPr>
        <w:drawing>
          <wp:inline distT="0" distB="0" distL="0" distR="0" wp14:anchorId="4B928637" wp14:editId="3831F8A5">
            <wp:extent cx="5943600" cy="5268595"/>
            <wp:effectExtent l="0" t="0" r="0"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5268595"/>
                    </a:xfrm>
                    <a:prstGeom prst="rect">
                      <a:avLst/>
                    </a:prstGeom>
                  </pic:spPr>
                </pic:pic>
              </a:graphicData>
            </a:graphic>
          </wp:inline>
        </w:drawing>
      </w:r>
    </w:p>
    <w:p w14:paraId="30DCA638" w14:textId="77777777" w:rsidR="001D7057" w:rsidRDefault="001D7057" w:rsidP="001D7057">
      <w:pPr>
        <w:pStyle w:val="Heading4"/>
      </w:pPr>
      <w:r>
        <w:t>SAVE</w:t>
      </w:r>
    </w:p>
    <w:p w14:paraId="1BE18D3C" w14:textId="17DF7FB7" w:rsidR="001D7057" w:rsidRDefault="001D7057" w:rsidP="001D7057">
      <w:r>
        <w:t xml:space="preserve">Click the </w:t>
      </w:r>
      <w:r>
        <w:rPr>
          <w:b/>
          <w:bCs/>
          <w:i/>
          <w:iCs/>
          <w:u w:val="single"/>
        </w:rPr>
        <w:t>“Save”</w:t>
      </w:r>
      <w:r>
        <w:t xml:space="preserve"> button to save all changes to the current </w:t>
      </w:r>
      <w:r w:rsidR="000D47F7">
        <w:t>Holiday</w:t>
      </w:r>
      <w:r>
        <w:t>.</w:t>
      </w:r>
    </w:p>
    <w:p w14:paraId="36F3F6F0" w14:textId="77777777" w:rsidR="001D7057" w:rsidRDefault="001D7057" w:rsidP="001D7057">
      <w:pPr>
        <w:pStyle w:val="Heading4"/>
      </w:pPr>
      <w:r>
        <w:t>RESET</w:t>
      </w:r>
    </w:p>
    <w:p w14:paraId="48551B3F" w14:textId="77777777" w:rsidR="001D7057" w:rsidRPr="00096EBD" w:rsidRDefault="001D7057" w:rsidP="001D7057">
      <w:r>
        <w:t xml:space="preserve">Click the </w:t>
      </w:r>
      <w:r>
        <w:rPr>
          <w:b/>
          <w:bCs/>
          <w:i/>
          <w:iCs/>
          <w:u w:val="single"/>
        </w:rPr>
        <w:t>“Reset”</w:t>
      </w:r>
      <w:r>
        <w:t xml:space="preserve"> button to reset all fields to their original state.</w:t>
      </w:r>
    </w:p>
    <w:p w14:paraId="0403135C" w14:textId="77777777" w:rsidR="001D7057" w:rsidRDefault="001D7057" w:rsidP="001D7057">
      <w:pPr>
        <w:pStyle w:val="Heading4"/>
      </w:pPr>
      <w:r>
        <w:t>CANCEL</w:t>
      </w:r>
    </w:p>
    <w:p w14:paraId="050A713D" w14:textId="4FAE11C4" w:rsidR="001D7057" w:rsidRPr="00DF6BEC" w:rsidRDefault="001D7057" w:rsidP="001D7057">
      <w:r>
        <w:t xml:space="preserve">Click the </w:t>
      </w:r>
      <w:r>
        <w:rPr>
          <w:b/>
          <w:bCs/>
          <w:i/>
          <w:iCs/>
          <w:u w:val="single"/>
        </w:rPr>
        <w:t>“Cancel”</w:t>
      </w:r>
      <w:r>
        <w:t xml:space="preserve"> button to cancel all changes to the </w:t>
      </w:r>
      <w:r w:rsidR="000D47F7">
        <w:t xml:space="preserve">Holiday </w:t>
      </w:r>
      <w:r>
        <w:t>without saving.</w:t>
      </w:r>
    </w:p>
    <w:p w14:paraId="01332A47" w14:textId="43D17F5F" w:rsidR="007C6235" w:rsidRDefault="007C6235" w:rsidP="007C6235">
      <w:pPr>
        <w:pStyle w:val="Heading3"/>
      </w:pPr>
      <w:bookmarkStart w:id="387" w:name="_Toc45559759"/>
      <w:r>
        <w:t>Add/Update Holiday Field Definitions</w:t>
      </w:r>
      <w:bookmarkEnd w:id="387"/>
    </w:p>
    <w:p w14:paraId="22E9A423" w14:textId="1B4B7B73" w:rsidR="007C6235" w:rsidRDefault="001D7057" w:rsidP="007C6235">
      <w:pPr>
        <w:pStyle w:val="Heading4"/>
      </w:pPr>
      <w:r>
        <w:t>Holiday Name</w:t>
      </w:r>
    </w:p>
    <w:p w14:paraId="784A8AFC" w14:textId="18353E23" w:rsidR="007C6235" w:rsidRPr="00893FE4" w:rsidRDefault="000D47F7" w:rsidP="007C6235">
      <w:r>
        <w:t>Enter the name of the holiday.</w:t>
      </w:r>
    </w:p>
    <w:p w14:paraId="046BF0F8" w14:textId="03D9DADC" w:rsidR="001D7057" w:rsidRDefault="001D7057" w:rsidP="001D7057">
      <w:pPr>
        <w:pStyle w:val="Heading4"/>
      </w:pPr>
      <w:r>
        <w:t>Date</w:t>
      </w:r>
    </w:p>
    <w:p w14:paraId="3C081AE8" w14:textId="17F3D1F7" w:rsidR="001D7057" w:rsidRPr="00893FE4" w:rsidRDefault="000D47F7" w:rsidP="001D7057">
      <w:r>
        <w:t>Enter the date of this holiday.</w:t>
      </w:r>
    </w:p>
    <w:p w14:paraId="7D7B45BA" w14:textId="40BF92B2" w:rsidR="00704298" w:rsidRDefault="00704298" w:rsidP="00704298">
      <w:pPr>
        <w:pStyle w:val="Heading2"/>
      </w:pPr>
      <w:bookmarkStart w:id="388" w:name="_Toc45559760"/>
      <w:r>
        <w:t>Cross References [NZ!]</w:t>
      </w:r>
      <w:bookmarkEnd w:id="388"/>
    </w:p>
    <w:p w14:paraId="57103381" w14:textId="0C9A24F0" w:rsidR="007C6235" w:rsidRDefault="007C6235" w:rsidP="007C6235">
      <w:pPr>
        <w:pStyle w:val="Heading3"/>
      </w:pPr>
      <w:bookmarkStart w:id="389" w:name="_Toc45559761"/>
      <w:r>
        <w:t>Browse XRef</w:t>
      </w:r>
      <w:bookmarkEnd w:id="389"/>
    </w:p>
    <w:p w14:paraId="1087D2BF" w14:textId="3CA3AF28" w:rsidR="000E7627" w:rsidRPr="000E7627" w:rsidRDefault="000E7627" w:rsidP="000E7627">
      <w:r>
        <w:rPr>
          <w:noProof/>
        </w:rPr>
        <w:drawing>
          <wp:inline distT="0" distB="0" distL="0" distR="0" wp14:anchorId="6E836D17" wp14:editId="51769BA8">
            <wp:extent cx="5943600" cy="522224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5222240"/>
                    </a:xfrm>
                    <a:prstGeom prst="rect">
                      <a:avLst/>
                    </a:prstGeom>
                  </pic:spPr>
                </pic:pic>
              </a:graphicData>
            </a:graphic>
          </wp:inline>
        </w:drawing>
      </w:r>
    </w:p>
    <w:p w14:paraId="323A3A8B" w14:textId="41D05688" w:rsidR="007C6235" w:rsidRDefault="007C6235" w:rsidP="007C6235">
      <w:pPr>
        <w:pStyle w:val="Heading3"/>
      </w:pPr>
      <w:bookmarkStart w:id="390" w:name="_Toc45559762"/>
      <w:r>
        <w:t>View XRef</w:t>
      </w:r>
      <w:bookmarkEnd w:id="390"/>
    </w:p>
    <w:p w14:paraId="70948408" w14:textId="7554E8EB" w:rsidR="000E7627" w:rsidRPr="000E7627" w:rsidRDefault="000E7627" w:rsidP="000E7627">
      <w:r>
        <w:rPr>
          <w:noProof/>
        </w:rPr>
        <w:drawing>
          <wp:inline distT="0" distB="0" distL="0" distR="0" wp14:anchorId="5578863E" wp14:editId="21D4BB5A">
            <wp:extent cx="5943600" cy="522414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5224145"/>
                    </a:xfrm>
                    <a:prstGeom prst="rect">
                      <a:avLst/>
                    </a:prstGeom>
                  </pic:spPr>
                </pic:pic>
              </a:graphicData>
            </a:graphic>
          </wp:inline>
        </w:drawing>
      </w:r>
    </w:p>
    <w:p w14:paraId="3F1BF794" w14:textId="77777777" w:rsidR="001D7057" w:rsidRDefault="001D7057" w:rsidP="001D7057">
      <w:pPr>
        <w:pStyle w:val="Heading4"/>
      </w:pPr>
      <w:r>
        <w:t>NEXT</w:t>
      </w:r>
    </w:p>
    <w:p w14:paraId="2EF5C395" w14:textId="4F85C095" w:rsidR="001D7057" w:rsidRDefault="001D7057" w:rsidP="001D7057">
      <w:r>
        <w:t xml:space="preserve">Press </w:t>
      </w:r>
      <w:r w:rsidRPr="00B86B9F">
        <w:rPr>
          <w:b/>
          <w:bCs/>
          <w:i/>
          <w:iCs/>
          <w:u w:val="single"/>
        </w:rPr>
        <w:t>"N"</w:t>
      </w:r>
      <w:r>
        <w:t xml:space="preserve"> (Next) to find next </w:t>
      </w:r>
      <w:r w:rsidR="000D47F7">
        <w:t>Cross Reference</w:t>
      </w:r>
      <w:r>
        <w:t xml:space="preserve"> to view or modify. Alternatively, press the </w:t>
      </w:r>
      <w:r>
        <w:rPr>
          <w:b/>
          <w:bCs/>
          <w:i/>
          <w:iCs/>
          <w:u w:val="single"/>
        </w:rPr>
        <w:t>“Right Arrow”</w:t>
      </w:r>
      <w:r>
        <w:t xml:space="preserve"> on the screen.</w:t>
      </w:r>
    </w:p>
    <w:p w14:paraId="255CE44D" w14:textId="77777777" w:rsidR="001D7057" w:rsidRDefault="001D7057" w:rsidP="001D7057">
      <w:pPr>
        <w:pStyle w:val="Heading4"/>
      </w:pPr>
      <w:r>
        <w:t>PREVIOUS</w:t>
      </w:r>
    </w:p>
    <w:p w14:paraId="77AF2826" w14:textId="3FDD8EC7" w:rsidR="001D7057" w:rsidRDefault="001D7057" w:rsidP="001D7057">
      <w:r>
        <w:t xml:space="preserve">Press </w:t>
      </w:r>
      <w:r w:rsidRPr="00B86B9F">
        <w:rPr>
          <w:b/>
          <w:bCs/>
          <w:i/>
          <w:iCs/>
          <w:u w:val="single"/>
        </w:rPr>
        <w:t>"P"</w:t>
      </w:r>
      <w:r>
        <w:t xml:space="preserve"> (Previous) to find previous </w:t>
      </w:r>
      <w:r w:rsidR="000D47F7">
        <w:t xml:space="preserve">Cross Reference </w:t>
      </w:r>
      <w:r>
        <w:t>to view or modify.</w:t>
      </w:r>
      <w:r w:rsidRPr="00EA7FC0">
        <w:t xml:space="preserve"> </w:t>
      </w:r>
      <w:r>
        <w:t xml:space="preserve">Alternatively, press the </w:t>
      </w:r>
      <w:r>
        <w:rPr>
          <w:b/>
          <w:bCs/>
          <w:i/>
          <w:iCs/>
          <w:u w:val="single"/>
        </w:rPr>
        <w:t>“Left Arrow”</w:t>
      </w:r>
      <w:r>
        <w:t xml:space="preserve"> on the screen.</w:t>
      </w:r>
    </w:p>
    <w:p w14:paraId="4C0584BB" w14:textId="6C7026E5" w:rsidR="00704298" w:rsidRDefault="00704298" w:rsidP="00704298">
      <w:pPr>
        <w:pStyle w:val="Heading2"/>
      </w:pPr>
      <w:bookmarkStart w:id="391" w:name="_Toc45559763"/>
      <w:r>
        <w:t>Message Maintenance [NZ@]</w:t>
      </w:r>
      <w:bookmarkEnd w:id="391"/>
    </w:p>
    <w:p w14:paraId="7D3D2EF4" w14:textId="753313D8" w:rsidR="007C6235" w:rsidRDefault="007C6235" w:rsidP="007C6235">
      <w:pPr>
        <w:pStyle w:val="Heading3"/>
      </w:pPr>
      <w:bookmarkStart w:id="392" w:name="_Toc45559764"/>
      <w:r>
        <w:t>Browse Message</w:t>
      </w:r>
      <w:bookmarkEnd w:id="392"/>
    </w:p>
    <w:p w14:paraId="438D4D50" w14:textId="5A8434EC" w:rsidR="000E7627" w:rsidRPr="000E7627" w:rsidRDefault="000E7627" w:rsidP="000E7627">
      <w:r>
        <w:rPr>
          <w:noProof/>
        </w:rPr>
        <w:drawing>
          <wp:inline distT="0" distB="0" distL="0" distR="0" wp14:anchorId="1CEF24CB" wp14:editId="25097949">
            <wp:extent cx="5943600" cy="469519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4695190"/>
                    </a:xfrm>
                    <a:prstGeom prst="rect">
                      <a:avLst/>
                    </a:prstGeom>
                  </pic:spPr>
                </pic:pic>
              </a:graphicData>
            </a:graphic>
          </wp:inline>
        </w:drawing>
      </w:r>
    </w:p>
    <w:p w14:paraId="2F3F3FCD" w14:textId="5E453804" w:rsidR="007C6235" w:rsidRDefault="001D7057" w:rsidP="007C6235">
      <w:pPr>
        <w:pStyle w:val="Heading4"/>
      </w:pPr>
      <w:r>
        <w:t>Message ID</w:t>
      </w:r>
    </w:p>
    <w:p w14:paraId="2082D616" w14:textId="148A59F9" w:rsidR="001D7057" w:rsidRPr="001D7057" w:rsidRDefault="0026203F" w:rsidP="001D7057">
      <w:r>
        <w:t>Enter a message ID number to search for.</w:t>
      </w:r>
    </w:p>
    <w:p w14:paraId="3CCC2548" w14:textId="322B095A" w:rsidR="001D7057" w:rsidRDefault="001D7057" w:rsidP="001D7057">
      <w:pPr>
        <w:pStyle w:val="Heading4"/>
      </w:pPr>
      <w:r>
        <w:t>Module</w:t>
      </w:r>
    </w:p>
    <w:p w14:paraId="38128EA6" w14:textId="3D2287F2" w:rsidR="001D7057" w:rsidRPr="001D7057" w:rsidRDefault="0026203F" w:rsidP="001D7057">
      <w:r>
        <w:t xml:space="preserve">Enter a Module code to search for. </w:t>
      </w:r>
    </w:p>
    <w:p w14:paraId="7EBF1152" w14:textId="611BDD47" w:rsidR="001D7057" w:rsidRDefault="001D7057" w:rsidP="001D7057">
      <w:pPr>
        <w:pStyle w:val="Heading4"/>
      </w:pPr>
      <w:r>
        <w:t>Hot Key</w:t>
      </w:r>
    </w:p>
    <w:p w14:paraId="0504E296" w14:textId="3298CB31" w:rsidR="001D7057" w:rsidRPr="001D7057" w:rsidRDefault="0026203F" w:rsidP="001D7057">
      <w:r>
        <w:t>The user may search for a hot key combination to search for.</w:t>
      </w:r>
    </w:p>
    <w:p w14:paraId="030872A6" w14:textId="79A180D9" w:rsidR="001D7057" w:rsidRDefault="001D7057" w:rsidP="001D7057">
      <w:pPr>
        <w:pStyle w:val="Heading4"/>
      </w:pPr>
      <w:r>
        <w:t>Message Name</w:t>
      </w:r>
    </w:p>
    <w:p w14:paraId="43D90BEE" w14:textId="73B3CFF3" w:rsidR="001D7057" w:rsidRPr="001D7057" w:rsidRDefault="0026203F" w:rsidP="001D7057">
      <w:r>
        <w:t>Enter a message name to search for.</w:t>
      </w:r>
    </w:p>
    <w:p w14:paraId="38E46285" w14:textId="1219D1D6" w:rsidR="001D7057" w:rsidRDefault="001D7057" w:rsidP="001D7057">
      <w:pPr>
        <w:pStyle w:val="Heading4"/>
      </w:pPr>
      <w:r>
        <w:t>Sec. Level</w:t>
      </w:r>
    </w:p>
    <w:p w14:paraId="287F6A60" w14:textId="783611EF" w:rsidR="007C6235" w:rsidRPr="00893FE4" w:rsidRDefault="0026203F" w:rsidP="007C6235">
      <w:r>
        <w:t>Enter a security level to search for.</w:t>
      </w:r>
    </w:p>
    <w:p w14:paraId="3B20A29E" w14:textId="38565B64" w:rsidR="007C6235" w:rsidRDefault="007C6235" w:rsidP="007C6235">
      <w:pPr>
        <w:pStyle w:val="Heading3"/>
      </w:pPr>
      <w:bookmarkStart w:id="393" w:name="_Toc45559765"/>
      <w:r>
        <w:t>View Message</w:t>
      </w:r>
      <w:bookmarkEnd w:id="393"/>
    </w:p>
    <w:p w14:paraId="63FCD2E2" w14:textId="7DEDF8B3" w:rsidR="000E7627" w:rsidRPr="000E7627" w:rsidRDefault="000E7627" w:rsidP="000E7627">
      <w:r>
        <w:rPr>
          <w:noProof/>
        </w:rPr>
        <w:drawing>
          <wp:inline distT="0" distB="0" distL="0" distR="0" wp14:anchorId="2D6AF02D" wp14:editId="37CABE2F">
            <wp:extent cx="5943600" cy="42100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4210050"/>
                    </a:xfrm>
                    <a:prstGeom prst="rect">
                      <a:avLst/>
                    </a:prstGeom>
                  </pic:spPr>
                </pic:pic>
              </a:graphicData>
            </a:graphic>
          </wp:inline>
        </w:drawing>
      </w:r>
    </w:p>
    <w:p w14:paraId="0963FEE8" w14:textId="77777777" w:rsidR="00D15C53" w:rsidRDefault="00D15C53" w:rsidP="00D15C53">
      <w:pPr>
        <w:pStyle w:val="Heading4"/>
      </w:pPr>
      <w:r>
        <w:t>UPDATE</w:t>
      </w:r>
    </w:p>
    <w:p w14:paraId="5C36AE2C" w14:textId="185ABC05" w:rsidR="00D15C53" w:rsidRDefault="00D15C53" w:rsidP="00D15C53">
      <w:r>
        <w:t xml:space="preserve">To change the currently selected </w:t>
      </w:r>
      <w:r w:rsidR="000D47F7">
        <w:t>Message</w:t>
      </w:r>
      <w:r>
        <w:t xml:space="preserve">, simply click the </w:t>
      </w:r>
      <w:r>
        <w:rPr>
          <w:b/>
          <w:bCs/>
          <w:i/>
          <w:iCs/>
          <w:u w:val="single"/>
        </w:rPr>
        <w:t>“Update</w:t>
      </w:r>
      <w:r>
        <w:t xml:space="preserve">” button at the bottom of the screen.  </w:t>
      </w:r>
    </w:p>
    <w:p w14:paraId="6E0B54A6" w14:textId="24ADF422" w:rsidR="007C6235" w:rsidRDefault="00D15C53" w:rsidP="007C6235">
      <w:pPr>
        <w:pStyle w:val="Heading4"/>
      </w:pPr>
      <w:r>
        <w:t>TEST</w:t>
      </w:r>
    </w:p>
    <w:p w14:paraId="407B7466" w14:textId="34E86195" w:rsidR="00D15C53" w:rsidRPr="0026203F" w:rsidRDefault="0026203F" w:rsidP="00D15C53">
      <w:r>
        <w:t xml:space="preserve">Click the </w:t>
      </w:r>
      <w:r>
        <w:rPr>
          <w:b/>
          <w:bCs/>
          <w:i/>
          <w:iCs/>
          <w:u w:val="single"/>
        </w:rPr>
        <w:t>“Test”</w:t>
      </w:r>
      <w:r>
        <w:t xml:space="preserve"> button to test the current message output.</w:t>
      </w:r>
    </w:p>
    <w:p w14:paraId="3BC73839" w14:textId="54881E49" w:rsidR="007C6235" w:rsidRDefault="007C6235" w:rsidP="007C6235">
      <w:pPr>
        <w:pStyle w:val="Heading3"/>
      </w:pPr>
      <w:bookmarkStart w:id="394" w:name="_Toc45559766"/>
      <w:r>
        <w:t>Update Message</w:t>
      </w:r>
      <w:bookmarkEnd w:id="394"/>
    </w:p>
    <w:p w14:paraId="04FEA6EC" w14:textId="71C8C271" w:rsidR="000E7627" w:rsidRPr="000E7627" w:rsidRDefault="000E7627" w:rsidP="000E7627">
      <w:r>
        <w:rPr>
          <w:noProof/>
        </w:rPr>
        <w:drawing>
          <wp:inline distT="0" distB="0" distL="0" distR="0" wp14:anchorId="3DD8625C" wp14:editId="4C71F13C">
            <wp:extent cx="5943600" cy="3902148"/>
            <wp:effectExtent l="0" t="0" r="0" b="317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51601" cy="3907401"/>
                    </a:xfrm>
                    <a:prstGeom prst="rect">
                      <a:avLst/>
                    </a:prstGeom>
                  </pic:spPr>
                </pic:pic>
              </a:graphicData>
            </a:graphic>
          </wp:inline>
        </w:drawing>
      </w:r>
    </w:p>
    <w:p w14:paraId="6DE1B432" w14:textId="77777777" w:rsidR="00D15C53" w:rsidRDefault="00D15C53" w:rsidP="00D15C53">
      <w:pPr>
        <w:pStyle w:val="Heading4"/>
      </w:pPr>
      <w:r>
        <w:t>SAVE</w:t>
      </w:r>
    </w:p>
    <w:p w14:paraId="06CAE1FF" w14:textId="4FDC8363" w:rsidR="00D15C53" w:rsidRDefault="00D15C53" w:rsidP="00D15C53">
      <w:r>
        <w:t xml:space="preserve">Click the </w:t>
      </w:r>
      <w:r>
        <w:rPr>
          <w:b/>
          <w:bCs/>
          <w:i/>
          <w:iCs/>
          <w:u w:val="single"/>
        </w:rPr>
        <w:t>“Save”</w:t>
      </w:r>
      <w:r>
        <w:t xml:space="preserve"> button to save all changes to the current </w:t>
      </w:r>
      <w:r w:rsidR="000D47F7">
        <w:t>Message</w:t>
      </w:r>
      <w:r>
        <w:t>.</w:t>
      </w:r>
    </w:p>
    <w:p w14:paraId="304CA29E" w14:textId="77777777" w:rsidR="00D15C53" w:rsidRDefault="00D15C53" w:rsidP="00D15C53">
      <w:pPr>
        <w:pStyle w:val="Heading4"/>
      </w:pPr>
      <w:r>
        <w:t>RESET</w:t>
      </w:r>
    </w:p>
    <w:p w14:paraId="07075CF8" w14:textId="77777777" w:rsidR="00D15C53" w:rsidRPr="00096EBD" w:rsidRDefault="00D15C53" w:rsidP="00D15C53">
      <w:r>
        <w:t xml:space="preserve">Click the </w:t>
      </w:r>
      <w:r>
        <w:rPr>
          <w:b/>
          <w:bCs/>
          <w:i/>
          <w:iCs/>
          <w:u w:val="single"/>
        </w:rPr>
        <w:t>“Reset”</w:t>
      </w:r>
      <w:r>
        <w:t xml:space="preserve"> button to reset all fields to their original state.</w:t>
      </w:r>
    </w:p>
    <w:p w14:paraId="40865A34" w14:textId="77777777" w:rsidR="00D15C53" w:rsidRDefault="00D15C53" w:rsidP="00D15C53">
      <w:pPr>
        <w:pStyle w:val="Heading4"/>
      </w:pPr>
      <w:r>
        <w:t>CANCEL</w:t>
      </w:r>
    </w:p>
    <w:p w14:paraId="7D3F5AFF" w14:textId="58252963" w:rsidR="00D15C53" w:rsidRPr="00DF6BEC" w:rsidRDefault="00D15C53" w:rsidP="00D15C53">
      <w:r>
        <w:t xml:space="preserve">Click the </w:t>
      </w:r>
      <w:r>
        <w:rPr>
          <w:b/>
          <w:bCs/>
          <w:i/>
          <w:iCs/>
          <w:u w:val="single"/>
        </w:rPr>
        <w:t>“Cancel”</w:t>
      </w:r>
      <w:r>
        <w:t xml:space="preserve"> button to cancel all changes to the </w:t>
      </w:r>
      <w:r w:rsidR="000D47F7">
        <w:t>Message</w:t>
      </w:r>
      <w:r>
        <w:t xml:space="preserve"> without saving.</w:t>
      </w:r>
    </w:p>
    <w:p w14:paraId="1E766865" w14:textId="3ECEF1A9" w:rsidR="007C6235" w:rsidRDefault="007C6235" w:rsidP="007C6235">
      <w:pPr>
        <w:pStyle w:val="Heading3"/>
      </w:pPr>
      <w:bookmarkStart w:id="395" w:name="_Toc45559767"/>
      <w:r>
        <w:t>Update Message Field Definitions</w:t>
      </w:r>
      <w:bookmarkEnd w:id="395"/>
    </w:p>
    <w:p w14:paraId="3F8FBFBC" w14:textId="1395A6BA" w:rsidR="007C6235" w:rsidRDefault="00D15C53" w:rsidP="007C6235">
      <w:pPr>
        <w:pStyle w:val="Heading4"/>
      </w:pPr>
      <w:r>
        <w:t>Custom Title</w:t>
      </w:r>
    </w:p>
    <w:p w14:paraId="5C68E61C" w14:textId="35D04C79" w:rsidR="00D15C53" w:rsidRPr="00D15C53" w:rsidRDefault="0026203F" w:rsidP="00D15C53">
      <w:r>
        <w:t>Enter a short custom title or description for this system message.</w:t>
      </w:r>
    </w:p>
    <w:p w14:paraId="01E5CF4C" w14:textId="6306DD26" w:rsidR="00D15C53" w:rsidRDefault="00D15C53" w:rsidP="00D15C53">
      <w:pPr>
        <w:pStyle w:val="Heading4"/>
      </w:pPr>
      <w:r>
        <w:t>Custom Message</w:t>
      </w:r>
    </w:p>
    <w:p w14:paraId="195EF1CB" w14:textId="10712E41" w:rsidR="00D15C53" w:rsidRPr="00D15C53" w:rsidRDefault="0026203F" w:rsidP="00D15C53">
      <w:r>
        <w:t>Enter a custom message to display for this system message screen rather than the default.</w:t>
      </w:r>
    </w:p>
    <w:p w14:paraId="4E29C13D" w14:textId="27B3BE2C" w:rsidR="00D15C53" w:rsidRDefault="00D15C53" w:rsidP="00D15C53">
      <w:pPr>
        <w:pStyle w:val="Heading4"/>
      </w:pPr>
      <w:r>
        <w:t>Suppress Display – Toggle Box</w:t>
      </w:r>
    </w:p>
    <w:p w14:paraId="32E722CB" w14:textId="384B858C" w:rsidR="00D15C53" w:rsidRDefault="00D15C53" w:rsidP="00D15C53">
      <w:r>
        <w:t xml:space="preserve">To </w:t>
      </w:r>
      <w:r w:rsidR="0026203F">
        <w:t>suppress displaying the currently selected message</w:t>
      </w:r>
      <w:r>
        <w:t xml:space="preserve">, make sure that the </w:t>
      </w:r>
      <w:r w:rsidR="0026203F">
        <w:t>Suppress Display</w:t>
      </w:r>
      <w:r>
        <w:t xml:space="preserve"> toggle box is checked.</w:t>
      </w:r>
    </w:p>
    <w:p w14:paraId="684E424A" w14:textId="66000E18" w:rsidR="00D15C53" w:rsidRDefault="00D15C53" w:rsidP="00D15C53">
      <w:pPr>
        <w:pStyle w:val="Heading4"/>
      </w:pPr>
      <w:r>
        <w:t>Default Answer</w:t>
      </w:r>
    </w:p>
    <w:p w14:paraId="08BB6F5C" w14:textId="7A8B2B9D" w:rsidR="007C6235" w:rsidRPr="0026203F" w:rsidRDefault="0026203F" w:rsidP="007C6235">
      <w:r>
        <w:t xml:space="preserve">Choose the default answer to be highlighted in the message box. The highlighted (default) answer makes it easy to quickly press the </w:t>
      </w:r>
      <w:r>
        <w:rPr>
          <w:b/>
          <w:bCs/>
          <w:i/>
          <w:iCs/>
          <w:u w:val="single"/>
        </w:rPr>
        <w:t>“Enter”</w:t>
      </w:r>
      <w:r>
        <w:t xml:space="preserve"> key when this message pops up, thus making operations quicker.</w:t>
      </w:r>
    </w:p>
    <w:p w14:paraId="6D7DD14F" w14:textId="34252E7D" w:rsidR="00893FE4" w:rsidRDefault="00893FE4" w:rsidP="00893FE4">
      <w:pPr>
        <w:pStyle w:val="Heading1"/>
        <w:rPr>
          <w:b/>
          <w:bCs/>
        </w:rPr>
      </w:pPr>
      <w:bookmarkStart w:id="396" w:name="_Toc45559768"/>
      <w:r>
        <w:rPr>
          <w:b/>
          <w:bCs/>
        </w:rPr>
        <w:t>Reports for Admins [NR]</w:t>
      </w:r>
      <w:bookmarkEnd w:id="396"/>
    </w:p>
    <w:p w14:paraId="0ED3B020" w14:textId="14082A64" w:rsidR="00893FE4" w:rsidRDefault="00704298" w:rsidP="00893FE4">
      <w:pPr>
        <w:pStyle w:val="Heading2"/>
      </w:pPr>
      <w:bookmarkStart w:id="397" w:name="_Toc45559769"/>
      <w:r>
        <w:t>Batch Procedure Maintenance</w:t>
      </w:r>
      <w:r w:rsidR="00893FE4">
        <w:t xml:space="preserve"> [</w:t>
      </w:r>
      <w:r>
        <w:t>NR1</w:t>
      </w:r>
      <w:r w:rsidR="00893FE4">
        <w:t>]</w:t>
      </w:r>
      <w:bookmarkEnd w:id="397"/>
    </w:p>
    <w:p w14:paraId="184EFC4C" w14:textId="71588A36" w:rsidR="00E9515D" w:rsidRDefault="00E9515D" w:rsidP="00E9515D">
      <w:pPr>
        <w:pStyle w:val="Heading3"/>
      </w:pPr>
      <w:bookmarkStart w:id="398" w:name="_Toc45559770"/>
      <w:r>
        <w:t>Overview</w:t>
      </w:r>
      <w:bookmarkEnd w:id="398"/>
    </w:p>
    <w:p w14:paraId="6CBB286F" w14:textId="630B1D0A" w:rsidR="00E9515D" w:rsidRPr="00E9515D" w:rsidRDefault="00E9515D" w:rsidP="00E9515D">
      <w:r w:rsidRPr="00B9449D">
        <w:rPr>
          <w:rFonts w:cstheme="minorHAnsi"/>
        </w:rPr>
        <w:t>Reports and Utilities can be configured to run automatically any time of the day and as often as desired.</w:t>
      </w:r>
    </w:p>
    <w:p w14:paraId="08EFAF31" w14:textId="4A4064C9" w:rsidR="00E9515D" w:rsidRDefault="00E9515D" w:rsidP="00E9515D">
      <w:pPr>
        <w:rPr>
          <w:rFonts w:cstheme="minorHAnsi"/>
        </w:rPr>
      </w:pPr>
      <w:r>
        <w:t xml:space="preserve">The Batch Procedure Maintenance </w:t>
      </w:r>
      <w:r w:rsidRPr="00B9449D">
        <w:rPr>
          <w:rFonts w:cstheme="minorHAnsi"/>
        </w:rPr>
        <w:t>file stores the print parameter selections that will print.  The batch report can be copied and then changed for another sales representative.   Likewise, the data can be updated of that the reports print parameters can be modified each day, week or month.  For example, the sales report below will need to be updated at the beginning of each month to the 1</w:t>
      </w:r>
      <w:r w:rsidRPr="00B9449D">
        <w:rPr>
          <w:rFonts w:cstheme="minorHAnsi"/>
          <w:vertAlign w:val="superscript"/>
        </w:rPr>
        <w:t>st</w:t>
      </w:r>
      <w:r w:rsidRPr="00B9449D">
        <w:rPr>
          <w:rFonts w:cstheme="minorHAnsi"/>
        </w:rPr>
        <w:t xml:space="preserve"> day of the month.</w:t>
      </w:r>
    </w:p>
    <w:p w14:paraId="236752A1" w14:textId="77777777" w:rsidR="00CC3424" w:rsidRPr="00E9515D" w:rsidRDefault="00CC3424" w:rsidP="00E9515D"/>
    <w:p w14:paraId="2419A388" w14:textId="68B89953" w:rsidR="007C6235" w:rsidRDefault="007C6235" w:rsidP="007C6235">
      <w:pPr>
        <w:pStyle w:val="Heading3"/>
      </w:pPr>
      <w:bookmarkStart w:id="399" w:name="_Toc45559771"/>
      <w:r>
        <w:t>Browse Batch</w:t>
      </w:r>
      <w:bookmarkEnd w:id="399"/>
    </w:p>
    <w:p w14:paraId="0CDEF792" w14:textId="24FE62C8" w:rsidR="000E7627" w:rsidRPr="000E7627" w:rsidRDefault="000E7627" w:rsidP="000E7627">
      <w:r>
        <w:rPr>
          <w:noProof/>
        </w:rPr>
        <w:drawing>
          <wp:inline distT="0" distB="0" distL="0" distR="0" wp14:anchorId="4E2067B3" wp14:editId="71EFC6C3">
            <wp:extent cx="5943600" cy="4545330"/>
            <wp:effectExtent l="0" t="0" r="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4545330"/>
                    </a:xfrm>
                    <a:prstGeom prst="rect">
                      <a:avLst/>
                    </a:prstGeom>
                  </pic:spPr>
                </pic:pic>
              </a:graphicData>
            </a:graphic>
          </wp:inline>
        </w:drawing>
      </w:r>
    </w:p>
    <w:p w14:paraId="0C4DD156" w14:textId="55C5CC6F" w:rsidR="007C6235" w:rsidRDefault="007C6235" w:rsidP="007C6235">
      <w:pPr>
        <w:pStyle w:val="Heading3"/>
      </w:pPr>
      <w:bookmarkStart w:id="400" w:name="_Toc45559772"/>
      <w:r>
        <w:t>View Batch</w:t>
      </w:r>
      <w:bookmarkEnd w:id="400"/>
    </w:p>
    <w:p w14:paraId="2040959E" w14:textId="1CFF680F" w:rsidR="000E7627" w:rsidRPr="000E7627" w:rsidRDefault="000E7627" w:rsidP="000E7627">
      <w:r>
        <w:rPr>
          <w:noProof/>
        </w:rPr>
        <w:drawing>
          <wp:inline distT="0" distB="0" distL="0" distR="0" wp14:anchorId="0D47D05C" wp14:editId="3D76FDDD">
            <wp:extent cx="5943600" cy="432625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4326255"/>
                    </a:xfrm>
                    <a:prstGeom prst="rect">
                      <a:avLst/>
                    </a:prstGeom>
                  </pic:spPr>
                </pic:pic>
              </a:graphicData>
            </a:graphic>
          </wp:inline>
        </w:drawing>
      </w:r>
    </w:p>
    <w:p w14:paraId="4E613576" w14:textId="77777777" w:rsidR="00D15C53" w:rsidRDefault="00D15C53" w:rsidP="00D15C53">
      <w:pPr>
        <w:pStyle w:val="Heading4"/>
      </w:pPr>
      <w:r>
        <w:t>ADD</w:t>
      </w:r>
    </w:p>
    <w:p w14:paraId="024CC8A9" w14:textId="5A07DCDC" w:rsidR="00D15C53" w:rsidRPr="00E64A2B" w:rsidRDefault="00D15C53" w:rsidP="00D15C53">
      <w:r>
        <w:t xml:space="preserve">Click the </w:t>
      </w:r>
      <w:r>
        <w:rPr>
          <w:b/>
          <w:bCs/>
          <w:i/>
          <w:iCs/>
          <w:u w:val="single"/>
        </w:rPr>
        <w:t>“Add”</w:t>
      </w:r>
      <w:r>
        <w:t xml:space="preserve"> button</w:t>
      </w:r>
      <w:r w:rsidRPr="00167C88">
        <w:t xml:space="preserve"> </w:t>
      </w:r>
      <w:r>
        <w:t xml:space="preserve">at the bottom of the screen to add a new </w:t>
      </w:r>
      <w:r w:rsidR="000D47F7">
        <w:t>Batch Procedure</w:t>
      </w:r>
      <w:r>
        <w:t>.</w:t>
      </w:r>
    </w:p>
    <w:p w14:paraId="7D43894D" w14:textId="0432BB7A" w:rsidR="007C6235" w:rsidRDefault="007C6235" w:rsidP="007C6235">
      <w:pPr>
        <w:pStyle w:val="Heading3"/>
      </w:pPr>
      <w:bookmarkStart w:id="401" w:name="_Toc45559773"/>
      <w:r>
        <w:t>Add Batch</w:t>
      </w:r>
      <w:bookmarkEnd w:id="401"/>
    </w:p>
    <w:p w14:paraId="294EF97C" w14:textId="6CDA89FE" w:rsidR="000E7627" w:rsidRPr="000E7627" w:rsidRDefault="000E7627" w:rsidP="000E7627">
      <w:r>
        <w:rPr>
          <w:noProof/>
        </w:rPr>
        <w:drawing>
          <wp:inline distT="0" distB="0" distL="0" distR="0" wp14:anchorId="16ECB961" wp14:editId="2B63873D">
            <wp:extent cx="5943600" cy="43307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4330700"/>
                    </a:xfrm>
                    <a:prstGeom prst="rect">
                      <a:avLst/>
                    </a:prstGeom>
                  </pic:spPr>
                </pic:pic>
              </a:graphicData>
            </a:graphic>
          </wp:inline>
        </w:drawing>
      </w:r>
    </w:p>
    <w:p w14:paraId="48C48AD1" w14:textId="77777777" w:rsidR="00D15C53" w:rsidRDefault="00D15C53" w:rsidP="00D15C53">
      <w:pPr>
        <w:pStyle w:val="Heading4"/>
      </w:pPr>
      <w:r>
        <w:t>SAVE</w:t>
      </w:r>
    </w:p>
    <w:p w14:paraId="370E5662" w14:textId="5918908E" w:rsidR="00D15C53" w:rsidRDefault="00D15C53" w:rsidP="00D15C53">
      <w:r>
        <w:t xml:space="preserve">Click the </w:t>
      </w:r>
      <w:r>
        <w:rPr>
          <w:b/>
          <w:bCs/>
          <w:i/>
          <w:iCs/>
          <w:u w:val="single"/>
        </w:rPr>
        <w:t>“Save”</w:t>
      </w:r>
      <w:r>
        <w:t xml:space="preserve"> button to save all changes to the current </w:t>
      </w:r>
      <w:r w:rsidR="000D47F7">
        <w:t>Batch Procedure</w:t>
      </w:r>
      <w:r>
        <w:t>.</w:t>
      </w:r>
    </w:p>
    <w:p w14:paraId="3C14BB01" w14:textId="77777777" w:rsidR="00D15C53" w:rsidRDefault="00D15C53" w:rsidP="00D15C53">
      <w:pPr>
        <w:pStyle w:val="Heading4"/>
      </w:pPr>
      <w:r>
        <w:t>RESET</w:t>
      </w:r>
    </w:p>
    <w:p w14:paraId="0256E132" w14:textId="77777777" w:rsidR="00D15C53" w:rsidRPr="00096EBD" w:rsidRDefault="00D15C53" w:rsidP="00D15C53">
      <w:r>
        <w:t xml:space="preserve">Click the </w:t>
      </w:r>
      <w:r>
        <w:rPr>
          <w:b/>
          <w:bCs/>
          <w:i/>
          <w:iCs/>
          <w:u w:val="single"/>
        </w:rPr>
        <w:t>“Reset”</w:t>
      </w:r>
      <w:r>
        <w:t xml:space="preserve"> button to reset all fields to their original state.</w:t>
      </w:r>
    </w:p>
    <w:p w14:paraId="5A09E7BF" w14:textId="77777777" w:rsidR="00D15C53" w:rsidRDefault="00D15C53" w:rsidP="00D15C53">
      <w:pPr>
        <w:pStyle w:val="Heading4"/>
      </w:pPr>
      <w:r>
        <w:t>CANCEL</w:t>
      </w:r>
    </w:p>
    <w:p w14:paraId="490C6726" w14:textId="6285BB82" w:rsidR="00D15C53" w:rsidRDefault="00D15C53" w:rsidP="00D15C53">
      <w:r>
        <w:t xml:space="preserve">Click the </w:t>
      </w:r>
      <w:r>
        <w:rPr>
          <w:b/>
          <w:bCs/>
          <w:i/>
          <w:iCs/>
          <w:u w:val="single"/>
        </w:rPr>
        <w:t>“Cancel”</w:t>
      </w:r>
      <w:r>
        <w:t xml:space="preserve"> button to cancel all changes to the </w:t>
      </w:r>
      <w:r w:rsidR="000D47F7">
        <w:t xml:space="preserve">Batch Procedure </w:t>
      </w:r>
      <w:r>
        <w:t>without saving.</w:t>
      </w:r>
    </w:p>
    <w:p w14:paraId="3F7759B8" w14:textId="5FD86288" w:rsidR="00CC3424" w:rsidRDefault="00CC3424" w:rsidP="00D15C53"/>
    <w:p w14:paraId="0B48D938" w14:textId="5AEC3893" w:rsidR="00CC3424" w:rsidRDefault="00CC3424" w:rsidP="00D15C53"/>
    <w:p w14:paraId="334356B0" w14:textId="0176E981" w:rsidR="00CC3424" w:rsidRDefault="00CC3424" w:rsidP="00D15C53"/>
    <w:p w14:paraId="49E89C68" w14:textId="1A3294B1" w:rsidR="00CC3424" w:rsidRDefault="00CC3424" w:rsidP="00D15C53"/>
    <w:p w14:paraId="217EFB9B" w14:textId="77777777" w:rsidR="00CC3424" w:rsidRPr="00DF6BEC" w:rsidRDefault="00CC3424" w:rsidP="00D15C53"/>
    <w:p w14:paraId="2DB1BFCC" w14:textId="42F41FAF" w:rsidR="007C6235" w:rsidRDefault="007C6235" w:rsidP="007C6235">
      <w:pPr>
        <w:pStyle w:val="Heading3"/>
      </w:pPr>
      <w:bookmarkStart w:id="402" w:name="_Toc45559774"/>
      <w:r>
        <w:t>Add Batch Field Definitions</w:t>
      </w:r>
      <w:bookmarkEnd w:id="402"/>
    </w:p>
    <w:p w14:paraId="7955571C" w14:textId="326FA4F5" w:rsidR="00D15C53" w:rsidRDefault="00D15C53" w:rsidP="00D15C53">
      <w:pPr>
        <w:pStyle w:val="Heading4"/>
      </w:pPr>
      <w:r>
        <w:t>Program ID</w:t>
      </w:r>
    </w:p>
    <w:p w14:paraId="00180E38" w14:textId="24717363" w:rsidR="00D15C53" w:rsidRPr="007857A1" w:rsidRDefault="0026203F" w:rsidP="00D15C53">
      <w:r>
        <w:t xml:space="preserve">Enter </w:t>
      </w:r>
      <w:r w:rsidR="007857A1">
        <w:t xml:space="preserve">a valid program ID for this batch. Alternatively, press the </w:t>
      </w:r>
      <w:r w:rsidR="007857A1">
        <w:rPr>
          <w:b/>
          <w:bCs/>
          <w:i/>
          <w:iCs/>
          <w:u w:val="single"/>
        </w:rPr>
        <w:t>“F1”</w:t>
      </w:r>
      <w:r w:rsidR="007857A1">
        <w:t xml:space="preserve"> key to choose a valid Program ID from a list of available account information.</w:t>
      </w:r>
    </w:p>
    <w:p w14:paraId="59FBB878" w14:textId="35E62B33" w:rsidR="00D15C53" w:rsidRDefault="00D15C53" w:rsidP="00D15C53">
      <w:pPr>
        <w:pStyle w:val="Heading4"/>
      </w:pPr>
      <w:r>
        <w:t># of Copies?</w:t>
      </w:r>
    </w:p>
    <w:p w14:paraId="5A14077D" w14:textId="37E9C159" w:rsidR="00D15C53" w:rsidRPr="00D15C53" w:rsidRDefault="007857A1" w:rsidP="00D15C53">
      <w:r>
        <w:t>Enter a number of copies for this batch.</w:t>
      </w:r>
    </w:p>
    <w:p w14:paraId="28E0B1A1" w14:textId="4D702438" w:rsidR="00D15C53" w:rsidRDefault="00D15C53" w:rsidP="00D15C53">
      <w:pPr>
        <w:pStyle w:val="Heading4"/>
      </w:pPr>
      <w:r>
        <w:t>Title</w:t>
      </w:r>
    </w:p>
    <w:p w14:paraId="622A6211" w14:textId="1031AA13" w:rsidR="00D15C53" w:rsidRPr="00D15C53" w:rsidRDefault="007857A1" w:rsidP="00D15C53">
      <w:r>
        <w:t>The Title field will automatically be filled in by the system as soon as the user enters or chooses a valid Program ID.</w:t>
      </w:r>
    </w:p>
    <w:p w14:paraId="4F0B45C1" w14:textId="0F010B55" w:rsidR="00D15C53" w:rsidRDefault="00D15C53" w:rsidP="00D15C53">
      <w:pPr>
        <w:pStyle w:val="Heading4"/>
      </w:pPr>
      <w:r>
        <w:t>Start Date / End Date</w:t>
      </w:r>
    </w:p>
    <w:p w14:paraId="11364288" w14:textId="1DAC99B5" w:rsidR="00D15C53" w:rsidRPr="00E5397E" w:rsidRDefault="00D15C53" w:rsidP="00D15C53">
      <w:r>
        <w:t xml:space="preserve">Enter the beginning and ending </w:t>
      </w:r>
      <w:r w:rsidR="007857A1">
        <w:t>Date</w:t>
      </w:r>
      <w:r>
        <w:t xml:space="preserve"> to </w:t>
      </w:r>
      <w:r w:rsidR="007857A1">
        <w:t>run batches</w:t>
      </w:r>
      <w:r>
        <w:t xml:space="preserve"> for.</w:t>
      </w:r>
    </w:p>
    <w:p w14:paraId="7E7FD5E6" w14:textId="7D24F980" w:rsidR="00D15C53" w:rsidRDefault="00D15C53" w:rsidP="00D15C53">
      <w:pPr>
        <w:pStyle w:val="Heading4"/>
      </w:pPr>
      <w:r>
        <w:t>Start Time / End Time</w:t>
      </w:r>
    </w:p>
    <w:p w14:paraId="3CEB710B" w14:textId="241435CB" w:rsidR="00D15C53" w:rsidRPr="00E5397E" w:rsidRDefault="00D15C53" w:rsidP="00D15C53">
      <w:r>
        <w:t xml:space="preserve">Enter the beginning and ending </w:t>
      </w:r>
      <w:r w:rsidR="007857A1">
        <w:t>Time</w:t>
      </w:r>
      <w:r>
        <w:t xml:space="preserve"> to </w:t>
      </w:r>
      <w:r w:rsidR="007857A1">
        <w:t>run batches</w:t>
      </w:r>
      <w:r>
        <w:t xml:space="preserve"> for.</w:t>
      </w:r>
    </w:p>
    <w:p w14:paraId="093DE220" w14:textId="1285F6C3" w:rsidR="00D15C53" w:rsidRDefault="00D15C53" w:rsidP="00D15C53">
      <w:pPr>
        <w:pStyle w:val="Heading4"/>
      </w:pPr>
      <w:r>
        <w:t>Day of Week – Toggle Boxes</w:t>
      </w:r>
    </w:p>
    <w:p w14:paraId="430FB4B8" w14:textId="05F54DD3" w:rsidR="00D15C53" w:rsidRDefault="00D15C53" w:rsidP="00D15C53">
      <w:r>
        <w:t xml:space="preserve">To </w:t>
      </w:r>
      <w:r w:rsidR="007857A1">
        <w:t>run this batch system multiple days a week</w:t>
      </w:r>
      <w:r>
        <w:t xml:space="preserve">, make sure that the </w:t>
      </w:r>
      <w:r w:rsidR="007857A1">
        <w:t>desired daily</w:t>
      </w:r>
      <w:r>
        <w:t xml:space="preserve"> toggle box</w:t>
      </w:r>
      <w:r w:rsidR="007857A1">
        <w:t xml:space="preserve">es are </w:t>
      </w:r>
      <w:r>
        <w:t>checked.</w:t>
      </w:r>
    </w:p>
    <w:p w14:paraId="2618ABFC" w14:textId="2C8709DA" w:rsidR="00D15C53" w:rsidRDefault="00D15C53" w:rsidP="00D15C53">
      <w:pPr>
        <w:pStyle w:val="Heading4"/>
      </w:pPr>
      <w:r>
        <w:t>Repeat Weekly – Toggle Box</w:t>
      </w:r>
    </w:p>
    <w:p w14:paraId="5470FC24" w14:textId="25113813" w:rsidR="00D15C53" w:rsidRDefault="00D15C53" w:rsidP="00D15C53">
      <w:r>
        <w:t xml:space="preserve">To </w:t>
      </w:r>
      <w:r w:rsidR="007857A1">
        <w:t>repeat this batch weekly</w:t>
      </w:r>
      <w:r>
        <w:t xml:space="preserve">, make sure that the </w:t>
      </w:r>
      <w:r w:rsidR="007857A1">
        <w:t>Repeat Weekly</w:t>
      </w:r>
      <w:r>
        <w:t xml:space="preserve"> toggle box is checked.</w:t>
      </w:r>
    </w:p>
    <w:p w14:paraId="1B8AAB88" w14:textId="0BF706E0" w:rsidR="00D15C53" w:rsidRDefault="00D15C53" w:rsidP="00D15C53">
      <w:pPr>
        <w:pStyle w:val="Heading4"/>
      </w:pPr>
      <w:r>
        <w:t>Last Date</w:t>
      </w:r>
      <w:r w:rsidR="007857A1">
        <w:t xml:space="preserve"> / Time</w:t>
      </w:r>
    </w:p>
    <w:p w14:paraId="6FD59552" w14:textId="3E40BDF6" w:rsidR="00D15C53" w:rsidRPr="00D15C53" w:rsidRDefault="007857A1" w:rsidP="00D15C53">
      <w:r>
        <w:t>This field shows the last date and time that this batch was run</w:t>
      </w:r>
    </w:p>
    <w:p w14:paraId="73D17C34" w14:textId="02306ECD" w:rsidR="00D15C53" w:rsidRDefault="00D15C53" w:rsidP="00D15C53">
      <w:pPr>
        <w:pStyle w:val="Heading4"/>
      </w:pPr>
      <w:r>
        <w:t>Next Date</w:t>
      </w:r>
      <w:r w:rsidR="007857A1">
        <w:t xml:space="preserve"> / Time</w:t>
      </w:r>
    </w:p>
    <w:p w14:paraId="2319FA72" w14:textId="1D1394C4" w:rsidR="00D15C53" w:rsidRPr="00D15C53" w:rsidRDefault="007857A1" w:rsidP="00D15C53">
      <w:r>
        <w:t>The field shows the next scheduled date and time that this batch will be run.</w:t>
      </w:r>
    </w:p>
    <w:p w14:paraId="20E6A693" w14:textId="54F64F54" w:rsidR="00D15C53" w:rsidRDefault="00D15C53" w:rsidP="00D15C53">
      <w:pPr>
        <w:pStyle w:val="Heading4"/>
      </w:pPr>
      <w:r>
        <w:t>Printer Name</w:t>
      </w:r>
    </w:p>
    <w:p w14:paraId="084E2E39" w14:textId="3739F90D" w:rsidR="00D15C53" w:rsidRPr="00D15C53" w:rsidRDefault="007857A1" w:rsidP="00D15C53">
      <w:r>
        <w:t>Enter the print name for this batch’s default printer.</w:t>
      </w:r>
    </w:p>
    <w:p w14:paraId="4B912294" w14:textId="3A4FF8FB" w:rsidR="00D15C53" w:rsidRDefault="00D15C53" w:rsidP="00D15C53">
      <w:pPr>
        <w:pStyle w:val="Heading4"/>
      </w:pPr>
      <w:r>
        <w:t>User ID</w:t>
      </w:r>
    </w:p>
    <w:p w14:paraId="290F7879" w14:textId="5965E0B2" w:rsidR="00D15C53" w:rsidRPr="00D15C53" w:rsidRDefault="007857A1" w:rsidP="00D15C53">
      <w:r>
        <w:t>This field is the username of the user that created or updated this batch. It defaults to the current username, but can be modified.</w:t>
      </w:r>
    </w:p>
    <w:p w14:paraId="19E8650E" w14:textId="518D71C7" w:rsidR="00D15C53" w:rsidRDefault="00D15C53" w:rsidP="00D15C53">
      <w:pPr>
        <w:pStyle w:val="Heading4"/>
      </w:pPr>
      <w:r>
        <w:t>Notes</w:t>
      </w:r>
    </w:p>
    <w:p w14:paraId="3A52C57F" w14:textId="534B929B" w:rsidR="00D15C53" w:rsidRDefault="007857A1" w:rsidP="00D15C53">
      <w:r>
        <w:t>Enter any desired notes about this batch.</w:t>
      </w:r>
    </w:p>
    <w:p w14:paraId="15442977" w14:textId="0B64D0F7" w:rsidR="00CC3424" w:rsidRDefault="00CC3424" w:rsidP="00D15C53"/>
    <w:p w14:paraId="35B13E71" w14:textId="0D135FEA" w:rsidR="00CC3424" w:rsidRDefault="00CC3424" w:rsidP="00D15C53"/>
    <w:p w14:paraId="3B5355CC" w14:textId="3FCA57C0" w:rsidR="00CC3424" w:rsidRDefault="00CC3424" w:rsidP="00D15C53"/>
    <w:p w14:paraId="50953E7C" w14:textId="08D2A319" w:rsidR="00CC3424" w:rsidRDefault="00CC3424" w:rsidP="00D15C53"/>
    <w:p w14:paraId="13C7A42A" w14:textId="77777777" w:rsidR="00CC3424" w:rsidRPr="00D15C53" w:rsidRDefault="00CC3424" w:rsidP="00D15C53"/>
    <w:p w14:paraId="3D1BD7B4" w14:textId="504ADA36" w:rsidR="00704298" w:rsidRDefault="00704298" w:rsidP="00704298">
      <w:pPr>
        <w:pStyle w:val="Heading2"/>
      </w:pPr>
      <w:bookmarkStart w:id="403" w:name="_Toc45559775"/>
      <w:r>
        <w:t>Batch Running Procedure [NR2]</w:t>
      </w:r>
      <w:bookmarkEnd w:id="403"/>
    </w:p>
    <w:p w14:paraId="63955674" w14:textId="465E3423" w:rsidR="007857A1" w:rsidRPr="00B370F7" w:rsidRDefault="007857A1" w:rsidP="007857A1">
      <w:r>
        <w:t xml:space="preserve">This program will run all batches within the user-selected parameters. </w:t>
      </w:r>
    </w:p>
    <w:p w14:paraId="4C007608" w14:textId="401E79F8" w:rsidR="007C6235" w:rsidRDefault="007C6235" w:rsidP="007C6235">
      <w:pPr>
        <w:pStyle w:val="Heading3"/>
      </w:pPr>
      <w:bookmarkStart w:id="404" w:name="_Toc45559776"/>
      <w:r>
        <w:t>Selection Parameters</w:t>
      </w:r>
      <w:bookmarkEnd w:id="404"/>
    </w:p>
    <w:p w14:paraId="6C39E5D3" w14:textId="4FB738D9" w:rsidR="000E7627" w:rsidRPr="000E7627" w:rsidRDefault="000E7627" w:rsidP="000E7627">
      <w:r>
        <w:rPr>
          <w:noProof/>
        </w:rPr>
        <w:drawing>
          <wp:inline distT="0" distB="0" distL="0" distR="0" wp14:anchorId="430CAB48" wp14:editId="5813C9D0">
            <wp:extent cx="3676650" cy="1838325"/>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676650" cy="1838325"/>
                    </a:xfrm>
                    <a:prstGeom prst="rect">
                      <a:avLst/>
                    </a:prstGeom>
                  </pic:spPr>
                </pic:pic>
              </a:graphicData>
            </a:graphic>
          </wp:inline>
        </w:drawing>
      </w:r>
    </w:p>
    <w:p w14:paraId="3CC2824E" w14:textId="193FA374" w:rsidR="00D15C53" w:rsidRDefault="00D15C53" w:rsidP="00D15C53">
      <w:pPr>
        <w:pStyle w:val="Heading4"/>
      </w:pPr>
      <w:r>
        <w:t>Run Batch # From / To</w:t>
      </w:r>
    </w:p>
    <w:p w14:paraId="0D0DC11B" w14:textId="3CF1B4DF" w:rsidR="00D15C53" w:rsidRDefault="00D15C53" w:rsidP="00D15C53">
      <w:r>
        <w:t xml:space="preserve">Enter the beginning and ending </w:t>
      </w:r>
      <w:r w:rsidR="000D47F7">
        <w:t>Batch Number</w:t>
      </w:r>
      <w:r>
        <w:t xml:space="preserve"> to </w:t>
      </w:r>
      <w:r w:rsidR="000D47F7">
        <w:t>run a batch procedure</w:t>
      </w:r>
      <w:r>
        <w:t xml:space="preserve"> for.</w:t>
      </w:r>
    </w:p>
    <w:p w14:paraId="1FB492C0" w14:textId="77777777" w:rsidR="00CC3424" w:rsidRPr="00E5397E" w:rsidRDefault="00CC3424" w:rsidP="00D15C53"/>
    <w:p w14:paraId="19342FA8" w14:textId="73B75020" w:rsidR="00704298" w:rsidRDefault="00704298" w:rsidP="00704298">
      <w:pPr>
        <w:pStyle w:val="Heading2"/>
      </w:pPr>
      <w:bookmarkStart w:id="405" w:name="_Toc45559777"/>
      <w:r>
        <w:t>EDI Release Create / BOL Load [NR3]</w:t>
      </w:r>
      <w:bookmarkEnd w:id="405"/>
    </w:p>
    <w:p w14:paraId="1AD2A516" w14:textId="5734C508" w:rsidR="007C6235" w:rsidRDefault="007C6235" w:rsidP="007C6235">
      <w:pPr>
        <w:pStyle w:val="Heading3"/>
      </w:pPr>
      <w:bookmarkStart w:id="406" w:name="_Toc45559778"/>
      <w:r>
        <w:t>Overview</w:t>
      </w:r>
      <w:bookmarkEnd w:id="406"/>
    </w:p>
    <w:p w14:paraId="1E77A876" w14:textId="396BFAEC" w:rsidR="000E7627" w:rsidRPr="000E7627" w:rsidRDefault="000E7627" w:rsidP="000E7627">
      <w:r>
        <w:rPr>
          <w:noProof/>
        </w:rPr>
        <w:drawing>
          <wp:inline distT="0" distB="0" distL="0" distR="0" wp14:anchorId="7E86030D" wp14:editId="41F041BC">
            <wp:extent cx="5943600" cy="2773045"/>
            <wp:effectExtent l="0" t="0" r="0"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773045"/>
                    </a:xfrm>
                    <a:prstGeom prst="rect">
                      <a:avLst/>
                    </a:prstGeom>
                  </pic:spPr>
                </pic:pic>
              </a:graphicData>
            </a:graphic>
          </wp:inline>
        </w:drawing>
      </w:r>
    </w:p>
    <w:p w14:paraId="7DA66678" w14:textId="1E112DF2" w:rsidR="00D15C53" w:rsidRDefault="00D15C53" w:rsidP="00D15C53">
      <w:pPr>
        <w:pStyle w:val="Heading4"/>
      </w:pPr>
      <w:r>
        <w:t>RUN AUTO LOAD MONITORING</w:t>
      </w:r>
    </w:p>
    <w:p w14:paraId="141C5EB4" w14:textId="3D512363" w:rsidR="00D15C53" w:rsidRPr="007857A1" w:rsidRDefault="007857A1" w:rsidP="00D15C53">
      <w:r>
        <w:t xml:space="preserve">Clicking the </w:t>
      </w:r>
      <w:r>
        <w:rPr>
          <w:b/>
          <w:bCs/>
          <w:i/>
          <w:iCs/>
          <w:u w:val="single"/>
        </w:rPr>
        <w:t>“Run Auto Load Monitoring”</w:t>
      </w:r>
      <w:r>
        <w:t xml:space="preserve"> to automatically run this program at a user-defined interval.</w:t>
      </w:r>
    </w:p>
    <w:p w14:paraId="5C7C507A" w14:textId="77777777" w:rsidR="00D15C53" w:rsidRDefault="00D15C53" w:rsidP="00D15C53">
      <w:pPr>
        <w:pStyle w:val="Heading4"/>
      </w:pPr>
      <w:r>
        <w:t>SAVE</w:t>
      </w:r>
    </w:p>
    <w:p w14:paraId="28283037" w14:textId="744EA3FD" w:rsidR="00D15C53" w:rsidRDefault="00D15C53" w:rsidP="00D15C53">
      <w:r>
        <w:t xml:space="preserve">Click the </w:t>
      </w:r>
      <w:r>
        <w:rPr>
          <w:b/>
          <w:bCs/>
          <w:i/>
          <w:iCs/>
          <w:u w:val="single"/>
        </w:rPr>
        <w:t>“Save”</w:t>
      </w:r>
      <w:r>
        <w:t xml:space="preserve"> button to save all changes to the current </w:t>
      </w:r>
      <w:r w:rsidR="000D47F7">
        <w:t>Bill of Lading</w:t>
      </w:r>
      <w:r>
        <w:t>.</w:t>
      </w:r>
    </w:p>
    <w:p w14:paraId="73B615B5" w14:textId="6C577F83" w:rsidR="00D15C53" w:rsidRDefault="00D15C53" w:rsidP="00D15C53">
      <w:pPr>
        <w:pStyle w:val="Heading4"/>
      </w:pPr>
      <w:r>
        <w:t>CLOSE</w:t>
      </w:r>
    </w:p>
    <w:p w14:paraId="009D9F02" w14:textId="271E0301" w:rsidR="007C6235" w:rsidRPr="007857A1" w:rsidRDefault="007857A1" w:rsidP="007C6235">
      <w:r>
        <w:t xml:space="preserve">Click the </w:t>
      </w:r>
      <w:r>
        <w:rPr>
          <w:b/>
          <w:bCs/>
          <w:i/>
          <w:iCs/>
          <w:u w:val="single"/>
        </w:rPr>
        <w:t>“Close”</w:t>
      </w:r>
      <w:r>
        <w:t xml:space="preserve"> button to close the Release and Create BOL Load screen.</w:t>
      </w:r>
    </w:p>
    <w:p w14:paraId="39E9BD82" w14:textId="69487AF7" w:rsidR="007C6235" w:rsidRDefault="00703BFC" w:rsidP="007C6235">
      <w:pPr>
        <w:pStyle w:val="Heading3"/>
      </w:pPr>
      <w:bookmarkStart w:id="407" w:name="_Toc45559779"/>
      <w:r>
        <w:t>Release Information</w:t>
      </w:r>
      <w:bookmarkEnd w:id="407"/>
    </w:p>
    <w:p w14:paraId="1CA246A6" w14:textId="2B9373A4" w:rsidR="000E7627" w:rsidRPr="000E7627" w:rsidRDefault="000E7627" w:rsidP="000E7627">
      <w:r>
        <w:rPr>
          <w:noProof/>
        </w:rPr>
        <w:drawing>
          <wp:inline distT="0" distB="0" distL="0" distR="0" wp14:anchorId="52C819D1" wp14:editId="61934C74">
            <wp:extent cx="2914650" cy="33337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914650" cy="3333750"/>
                    </a:xfrm>
                    <a:prstGeom prst="rect">
                      <a:avLst/>
                    </a:prstGeom>
                  </pic:spPr>
                </pic:pic>
              </a:graphicData>
            </a:graphic>
          </wp:inline>
        </w:drawing>
      </w:r>
    </w:p>
    <w:p w14:paraId="5717FD64" w14:textId="1D0E9487" w:rsidR="007C6235" w:rsidRDefault="00D15C53" w:rsidP="007C6235">
      <w:pPr>
        <w:pStyle w:val="Heading4"/>
      </w:pPr>
      <w:r>
        <w:t>EDI RELEASE</w:t>
      </w:r>
    </w:p>
    <w:p w14:paraId="4E60D07A" w14:textId="5FBF1711" w:rsidR="007C6235" w:rsidRPr="007857A1" w:rsidRDefault="006124E0" w:rsidP="007C6235">
      <w:pPr>
        <w:rPr>
          <w:i/>
          <w:iCs/>
          <w:u w:val="single"/>
        </w:rPr>
      </w:pPr>
      <w:r>
        <w:t>The user may click on any item within the Release column section. Then, c</w:t>
      </w:r>
      <w:r w:rsidR="007857A1">
        <w:t xml:space="preserve">lick the </w:t>
      </w:r>
      <w:r w:rsidR="007857A1">
        <w:rPr>
          <w:b/>
          <w:bCs/>
          <w:i/>
          <w:iCs/>
          <w:u w:val="single"/>
        </w:rPr>
        <w:t>“EDI Release”</w:t>
      </w:r>
      <w:r w:rsidR="007857A1" w:rsidRPr="007857A1">
        <w:t xml:space="preserve"> button </w:t>
      </w:r>
      <w:r>
        <w:t xml:space="preserve">to release the selected </w:t>
      </w:r>
      <w:r w:rsidRPr="00723B7E">
        <w:rPr>
          <w:rFonts w:cstheme="minorHAnsi"/>
        </w:rPr>
        <w:t>Electronic Data Interchange</w:t>
      </w:r>
      <w:r>
        <w:rPr>
          <w:rFonts w:cstheme="minorHAnsi"/>
        </w:rPr>
        <w:t>.</w:t>
      </w:r>
    </w:p>
    <w:p w14:paraId="732AA86A" w14:textId="24480840" w:rsidR="007C6235" w:rsidRDefault="00703BFC" w:rsidP="007C6235">
      <w:pPr>
        <w:pStyle w:val="Heading3"/>
      </w:pPr>
      <w:bookmarkStart w:id="408" w:name="_Toc45559780"/>
      <w:r>
        <w:t>BOL Information</w:t>
      </w:r>
      <w:bookmarkEnd w:id="408"/>
    </w:p>
    <w:p w14:paraId="7A7157F6" w14:textId="3EADB8BF" w:rsidR="000E7627" w:rsidRPr="000E7627" w:rsidRDefault="00291F54" w:rsidP="000E7627">
      <w:r>
        <w:rPr>
          <w:noProof/>
        </w:rPr>
        <w:drawing>
          <wp:inline distT="0" distB="0" distL="0" distR="0" wp14:anchorId="29953D99" wp14:editId="08429844">
            <wp:extent cx="2933700" cy="3040911"/>
            <wp:effectExtent l="0" t="0" r="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937717" cy="3045075"/>
                    </a:xfrm>
                    <a:prstGeom prst="rect">
                      <a:avLst/>
                    </a:prstGeom>
                  </pic:spPr>
                </pic:pic>
              </a:graphicData>
            </a:graphic>
          </wp:inline>
        </w:drawing>
      </w:r>
    </w:p>
    <w:p w14:paraId="468BF161" w14:textId="258659E3" w:rsidR="007C6235" w:rsidRDefault="00D15C53" w:rsidP="007C6235">
      <w:pPr>
        <w:pStyle w:val="Heading4"/>
      </w:pPr>
      <w:r>
        <w:t>EDI BOL POST</w:t>
      </w:r>
    </w:p>
    <w:p w14:paraId="237B6303" w14:textId="389B1F22" w:rsidR="006124E0" w:rsidRPr="007857A1" w:rsidRDefault="006124E0" w:rsidP="006124E0">
      <w:pPr>
        <w:rPr>
          <w:i/>
          <w:iCs/>
          <w:u w:val="single"/>
        </w:rPr>
      </w:pPr>
      <w:r>
        <w:t xml:space="preserve">The user may click on any item within the BOL column section. Then, click the </w:t>
      </w:r>
      <w:r>
        <w:rPr>
          <w:b/>
          <w:bCs/>
          <w:i/>
          <w:iCs/>
          <w:u w:val="single"/>
        </w:rPr>
        <w:t>“EDI BOL Post”</w:t>
      </w:r>
      <w:r w:rsidRPr="007857A1">
        <w:t xml:space="preserve"> button </w:t>
      </w:r>
      <w:r>
        <w:t xml:space="preserve">to post the selected bill of lading’s </w:t>
      </w:r>
      <w:r w:rsidRPr="00723B7E">
        <w:rPr>
          <w:rFonts w:cstheme="minorHAnsi"/>
        </w:rPr>
        <w:t>Electronic Data Interchange</w:t>
      </w:r>
      <w:r>
        <w:rPr>
          <w:rFonts w:cstheme="minorHAnsi"/>
        </w:rPr>
        <w:t>.</w:t>
      </w:r>
    </w:p>
    <w:p w14:paraId="630F7061" w14:textId="32062588" w:rsidR="00704298" w:rsidRDefault="00704298" w:rsidP="00704298">
      <w:pPr>
        <w:pStyle w:val="Heading2"/>
      </w:pPr>
      <w:bookmarkStart w:id="409" w:name="_Toc45559781"/>
      <w:r>
        <w:t>Query Builder [NR8]</w:t>
      </w:r>
      <w:bookmarkEnd w:id="409"/>
    </w:p>
    <w:p w14:paraId="30DAA581" w14:textId="266F2DB2" w:rsidR="006124E0" w:rsidRDefault="006124E0" w:rsidP="006124E0">
      <w:r>
        <w:t>The user may use the Query Builder system to build their own system inquiries for printing reports necessary to their company or customers.</w:t>
      </w:r>
    </w:p>
    <w:p w14:paraId="1238BF83" w14:textId="03AE19E2" w:rsidR="006124E0" w:rsidRPr="006124E0" w:rsidRDefault="006124E0" w:rsidP="006124E0">
      <w:r>
        <w:t>The user may enter their own name for the new report, and use the drop-down menus to shape the inquiry to their needs.</w:t>
      </w:r>
    </w:p>
    <w:p w14:paraId="5B024636" w14:textId="7DD81C1A" w:rsidR="00291F54" w:rsidRDefault="00291F54" w:rsidP="00291F54">
      <w:r>
        <w:rPr>
          <w:noProof/>
        </w:rPr>
        <w:drawing>
          <wp:inline distT="0" distB="0" distL="0" distR="0" wp14:anchorId="71257FD3" wp14:editId="0BDFA998">
            <wp:extent cx="5943600" cy="5328920"/>
            <wp:effectExtent l="0" t="0" r="0" b="508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5328920"/>
                    </a:xfrm>
                    <a:prstGeom prst="rect">
                      <a:avLst/>
                    </a:prstGeom>
                  </pic:spPr>
                </pic:pic>
              </a:graphicData>
            </a:graphic>
          </wp:inline>
        </w:drawing>
      </w:r>
    </w:p>
    <w:p w14:paraId="66BB0283" w14:textId="257F64C7" w:rsidR="00CC3424" w:rsidRDefault="00CC3424" w:rsidP="00291F54"/>
    <w:p w14:paraId="2349E0E4" w14:textId="11806FD1" w:rsidR="00CC3424" w:rsidRDefault="00CC3424" w:rsidP="00291F54"/>
    <w:p w14:paraId="074E4C7E" w14:textId="77777777" w:rsidR="00CC3424" w:rsidRPr="00291F54" w:rsidRDefault="00CC3424" w:rsidP="00291F54"/>
    <w:p w14:paraId="34D76614" w14:textId="49D6053B" w:rsidR="00893FE4" w:rsidRDefault="00893FE4" w:rsidP="00893FE4">
      <w:pPr>
        <w:pStyle w:val="Heading1"/>
        <w:rPr>
          <w:b/>
          <w:bCs/>
        </w:rPr>
      </w:pPr>
      <w:bookmarkStart w:id="410" w:name="_Toc45559782"/>
      <w:r>
        <w:rPr>
          <w:b/>
          <w:bCs/>
        </w:rPr>
        <w:t>System [NS]</w:t>
      </w:r>
      <w:bookmarkEnd w:id="410"/>
    </w:p>
    <w:p w14:paraId="4673CDEE" w14:textId="1A07DC5F" w:rsidR="00893FE4" w:rsidRDefault="00E907F1" w:rsidP="00893FE4">
      <w:pPr>
        <w:pStyle w:val="Heading2"/>
      </w:pPr>
      <w:bookmarkStart w:id="411" w:name="_Toc45559783"/>
      <w:r>
        <w:t>Batch Spool Requests</w:t>
      </w:r>
      <w:r w:rsidR="00893FE4">
        <w:t xml:space="preserve"> [</w:t>
      </w:r>
      <w:r>
        <w:t>NS1</w:t>
      </w:r>
      <w:r w:rsidR="00893FE4">
        <w:t>]</w:t>
      </w:r>
      <w:bookmarkEnd w:id="411"/>
    </w:p>
    <w:p w14:paraId="63AFF3EF" w14:textId="1E607A91" w:rsidR="00893FE4" w:rsidRDefault="00703BFC" w:rsidP="00893FE4">
      <w:pPr>
        <w:pStyle w:val="Heading3"/>
      </w:pPr>
      <w:bookmarkStart w:id="412" w:name="_Toc45559784"/>
      <w:r>
        <w:t>Overview</w:t>
      </w:r>
      <w:bookmarkEnd w:id="412"/>
    </w:p>
    <w:p w14:paraId="764AC7CB" w14:textId="627816C4" w:rsidR="00BC5DE0" w:rsidRDefault="00BC5DE0" w:rsidP="00BC5DE0">
      <w:pPr>
        <w:rPr>
          <w:rFonts w:cstheme="minorHAnsi"/>
        </w:rPr>
      </w:pPr>
      <w:r w:rsidRPr="003619F5">
        <w:rPr>
          <w:rFonts w:cstheme="minorHAnsi"/>
        </w:rPr>
        <w:t>This selection shows you any print jobs set to print at a later time.  When you print from any module in this system, you can choose to print the report at a later time.  When you select printer from the output device and place a check in the spool check box, a date and time will appear.  The user will than enter the date and time they would like the report to print.</w:t>
      </w:r>
    </w:p>
    <w:p w14:paraId="340E4E32" w14:textId="5CA4B358" w:rsidR="00BC5DE0" w:rsidRDefault="00BC5DE0" w:rsidP="00BC5DE0">
      <w:pPr>
        <w:rPr>
          <w:rFonts w:cstheme="minorHAnsi"/>
        </w:rPr>
      </w:pPr>
      <w:r w:rsidRPr="003619F5">
        <w:rPr>
          <w:rFonts w:cstheme="minorHAnsi"/>
        </w:rPr>
        <w:t>Once the report is sent to the spool request, it will print at that time.  You may process the report at any time, simply by clicking the process button at the bottom of the screen.  You may also choose to delete this print job, by clicking the delete button at the bottom of the screen.  You may not, however, modify this print job in any way.</w:t>
      </w:r>
    </w:p>
    <w:p w14:paraId="35811754" w14:textId="02536DAF" w:rsidR="00234694" w:rsidRPr="00BC5DE0" w:rsidRDefault="00234694" w:rsidP="00234694">
      <w:pPr>
        <w:pStyle w:val="Heading3"/>
      </w:pPr>
      <w:bookmarkStart w:id="413" w:name="_Toc45559785"/>
      <w:r>
        <w:t>Batch Spool Request Screen</w:t>
      </w:r>
      <w:bookmarkEnd w:id="413"/>
    </w:p>
    <w:p w14:paraId="15AC26BB" w14:textId="79EE5628" w:rsidR="00291F54" w:rsidRPr="00291F54" w:rsidRDefault="00291F54" w:rsidP="00291F54">
      <w:r>
        <w:rPr>
          <w:noProof/>
        </w:rPr>
        <w:drawing>
          <wp:inline distT="0" distB="0" distL="0" distR="0" wp14:anchorId="476C2522" wp14:editId="1AD952B5">
            <wp:extent cx="5143500" cy="336232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143500" cy="3362325"/>
                    </a:xfrm>
                    <a:prstGeom prst="rect">
                      <a:avLst/>
                    </a:prstGeom>
                  </pic:spPr>
                </pic:pic>
              </a:graphicData>
            </a:graphic>
          </wp:inline>
        </w:drawing>
      </w:r>
    </w:p>
    <w:p w14:paraId="702DF4CF" w14:textId="12A858E2" w:rsidR="00893FE4" w:rsidRDefault="00D15C53" w:rsidP="00893FE4">
      <w:pPr>
        <w:pStyle w:val="Heading4"/>
      </w:pPr>
      <w:r>
        <w:t>PROCESS</w:t>
      </w:r>
    </w:p>
    <w:p w14:paraId="5F6683BB" w14:textId="7746D8C4" w:rsidR="00D15C53" w:rsidRPr="006124E0" w:rsidRDefault="006124E0" w:rsidP="00D15C53">
      <w:r>
        <w:t xml:space="preserve">Click the </w:t>
      </w:r>
      <w:r>
        <w:rPr>
          <w:b/>
          <w:bCs/>
          <w:i/>
          <w:iCs/>
          <w:u w:val="single"/>
        </w:rPr>
        <w:t>“Process”</w:t>
      </w:r>
      <w:r>
        <w:t xml:space="preserve"> button to process the currently selected spool request.</w:t>
      </w:r>
    </w:p>
    <w:p w14:paraId="7A448B89" w14:textId="0E28692E" w:rsidR="00D15C53" w:rsidRDefault="00D15C53" w:rsidP="00D15C53">
      <w:pPr>
        <w:pStyle w:val="Heading4"/>
      </w:pPr>
      <w:r>
        <w:t>DELETE</w:t>
      </w:r>
    </w:p>
    <w:p w14:paraId="3762329E" w14:textId="0E697AE5" w:rsidR="00D15C53" w:rsidRDefault="00D15C53" w:rsidP="00D15C53">
      <w:r>
        <w:t xml:space="preserve">To delete the currently selected </w:t>
      </w:r>
      <w:r w:rsidR="000D47F7">
        <w:t>Spool Request</w:t>
      </w:r>
      <w:r>
        <w:t xml:space="preserve">, simply press the </w:t>
      </w:r>
      <w:r w:rsidRPr="00B86B9F">
        <w:rPr>
          <w:b/>
          <w:bCs/>
          <w:i/>
          <w:iCs/>
          <w:u w:val="single"/>
        </w:rPr>
        <w:t>"D"</w:t>
      </w:r>
      <w:r>
        <w:t xml:space="preserve"> key.  Alternatively, click the </w:t>
      </w:r>
      <w:r>
        <w:rPr>
          <w:b/>
          <w:bCs/>
          <w:i/>
          <w:iCs/>
          <w:u w:val="single"/>
        </w:rPr>
        <w:t>“Delete”</w:t>
      </w:r>
      <w:r>
        <w:t xml:space="preserve"> button at the bottom of the screen.</w:t>
      </w:r>
    </w:p>
    <w:p w14:paraId="32A9FA4F" w14:textId="296313A1" w:rsidR="00D15C53" w:rsidRDefault="00D15C53" w:rsidP="00D15C53">
      <w:pPr>
        <w:pStyle w:val="Heading4"/>
      </w:pPr>
      <w:r>
        <w:t>CLOSE</w:t>
      </w:r>
    </w:p>
    <w:p w14:paraId="58F4CF1E" w14:textId="30DAF6C5" w:rsidR="00D15C53" w:rsidRPr="006124E0" w:rsidRDefault="006124E0" w:rsidP="00D15C53">
      <w:r>
        <w:t xml:space="preserve">Click the </w:t>
      </w:r>
      <w:r>
        <w:rPr>
          <w:b/>
          <w:bCs/>
          <w:i/>
          <w:iCs/>
          <w:u w:val="single"/>
        </w:rPr>
        <w:t>“Close”</w:t>
      </w:r>
      <w:r>
        <w:t xml:space="preserve"> button close the Spool Request screen.</w:t>
      </w:r>
    </w:p>
    <w:p w14:paraId="3DF48623" w14:textId="498ACA14" w:rsidR="00D15C53" w:rsidRDefault="00D15C53" w:rsidP="00D15C53">
      <w:pPr>
        <w:pStyle w:val="Heading4"/>
      </w:pPr>
      <w:r>
        <w:t>RUN SPOOL MONITOR</w:t>
      </w:r>
    </w:p>
    <w:p w14:paraId="2E159300" w14:textId="0DF2B053" w:rsidR="00893FE4" w:rsidRPr="006124E0" w:rsidRDefault="006124E0" w:rsidP="00893FE4">
      <w:r>
        <w:t xml:space="preserve">Click the </w:t>
      </w:r>
      <w:r>
        <w:rPr>
          <w:b/>
          <w:bCs/>
          <w:i/>
          <w:iCs/>
          <w:u w:val="single"/>
        </w:rPr>
        <w:t>“Run Spool Monitor”</w:t>
      </w:r>
      <w:r>
        <w:t xml:space="preserve"> button to run the spool monitoring system at a user-defined interval.</w:t>
      </w:r>
    </w:p>
    <w:p w14:paraId="115BB286" w14:textId="7282CA55" w:rsidR="00703BFC" w:rsidRDefault="00703BFC" w:rsidP="00703BFC">
      <w:pPr>
        <w:pStyle w:val="Heading3"/>
      </w:pPr>
      <w:bookmarkStart w:id="414" w:name="_Toc45559786"/>
      <w:r>
        <w:t>Spool Requests</w:t>
      </w:r>
      <w:bookmarkEnd w:id="414"/>
    </w:p>
    <w:p w14:paraId="1E991318" w14:textId="335CFC05" w:rsidR="00291F54" w:rsidRPr="00291F54" w:rsidRDefault="00291F54" w:rsidP="00291F54">
      <w:r>
        <w:rPr>
          <w:noProof/>
        </w:rPr>
        <w:drawing>
          <wp:inline distT="0" distB="0" distL="0" distR="0" wp14:anchorId="113D08E3" wp14:editId="6D8AA15D">
            <wp:extent cx="2581275" cy="2867025"/>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581275" cy="2867025"/>
                    </a:xfrm>
                    <a:prstGeom prst="rect">
                      <a:avLst/>
                    </a:prstGeom>
                  </pic:spPr>
                </pic:pic>
              </a:graphicData>
            </a:graphic>
          </wp:inline>
        </w:drawing>
      </w:r>
    </w:p>
    <w:p w14:paraId="05DC680B" w14:textId="03DDEA50" w:rsidR="00703BFC" w:rsidRDefault="00F76822" w:rsidP="00703BFC">
      <w:pPr>
        <w:pStyle w:val="Heading4"/>
      </w:pPr>
      <w:r>
        <w:t>Spool Requests</w:t>
      </w:r>
    </w:p>
    <w:p w14:paraId="73902BA9" w14:textId="00B540EF" w:rsidR="00703BFC" w:rsidRPr="006124E0" w:rsidRDefault="006124E0" w:rsidP="00703BFC">
      <w:r>
        <w:t xml:space="preserve">The user may click on their desired spool request selection in order to highlight it. Only highlighted spool request will be processed when the user clicks the </w:t>
      </w:r>
      <w:r>
        <w:rPr>
          <w:b/>
          <w:bCs/>
          <w:i/>
          <w:iCs/>
          <w:u w:val="single"/>
        </w:rPr>
        <w:t>“Process”</w:t>
      </w:r>
      <w:r>
        <w:t xml:space="preserve"> button.</w:t>
      </w:r>
    </w:p>
    <w:p w14:paraId="563DF400" w14:textId="3AB2480C" w:rsidR="00E907F1" w:rsidRDefault="00E907F1" w:rsidP="00E907F1">
      <w:pPr>
        <w:pStyle w:val="Heading2"/>
      </w:pPr>
      <w:bookmarkStart w:id="415" w:name="_Toc45559787"/>
      <w:r>
        <w:t>Shutdown Spool Request Monitor [NS2]</w:t>
      </w:r>
      <w:bookmarkEnd w:id="415"/>
    </w:p>
    <w:p w14:paraId="6482CF8C" w14:textId="55F7ED85" w:rsidR="00BC5DE0" w:rsidRDefault="00BC5DE0" w:rsidP="00BC5DE0">
      <w:pPr>
        <w:rPr>
          <w:rFonts w:cstheme="minorHAnsi"/>
        </w:rPr>
      </w:pPr>
      <w:r w:rsidRPr="003619F5">
        <w:rPr>
          <w:rFonts w:cstheme="minorHAnsi"/>
        </w:rPr>
        <w:t>This selection disables the spool request option.  If you choose to disable the spool request monitor, users may still spool print jobs.  They will not print until you restart the spool request monitor.  Once the spool request is running, it will check the spooled jobs and process any job prior to the current date and time.</w:t>
      </w:r>
    </w:p>
    <w:p w14:paraId="235FE8E0" w14:textId="54449D5F" w:rsidR="006124E0" w:rsidRDefault="006124E0" w:rsidP="00BC5DE0">
      <w:pPr>
        <w:rPr>
          <w:rFonts w:cstheme="minorHAnsi"/>
        </w:rPr>
      </w:pPr>
      <w:r>
        <w:rPr>
          <w:rFonts w:cstheme="minorHAnsi"/>
        </w:rPr>
        <w:t>Please Note: This program can only be run if the system detects that a Spool Request Monitor is currently running. If a monitor is not running, the user will be notified of this, and the program will not run.</w:t>
      </w:r>
    </w:p>
    <w:p w14:paraId="6756281E" w14:textId="3468D03C" w:rsidR="00CC3424" w:rsidRDefault="00CC3424" w:rsidP="00BC5DE0">
      <w:pPr>
        <w:rPr>
          <w:rFonts w:cstheme="minorHAnsi"/>
        </w:rPr>
      </w:pPr>
    </w:p>
    <w:p w14:paraId="34094B17" w14:textId="5A193C87" w:rsidR="00CC3424" w:rsidRDefault="00CC3424" w:rsidP="00BC5DE0">
      <w:pPr>
        <w:rPr>
          <w:rFonts w:cstheme="minorHAnsi"/>
        </w:rPr>
      </w:pPr>
    </w:p>
    <w:p w14:paraId="1533F830" w14:textId="3BDC9F13" w:rsidR="00CC3424" w:rsidRDefault="00CC3424" w:rsidP="00BC5DE0">
      <w:pPr>
        <w:rPr>
          <w:rFonts w:cstheme="minorHAnsi"/>
        </w:rPr>
      </w:pPr>
    </w:p>
    <w:p w14:paraId="19CF790A" w14:textId="6FEEC13B" w:rsidR="00CC3424" w:rsidRDefault="00CC3424" w:rsidP="00BC5DE0">
      <w:pPr>
        <w:rPr>
          <w:rFonts w:cstheme="minorHAnsi"/>
        </w:rPr>
      </w:pPr>
    </w:p>
    <w:p w14:paraId="3577E50D" w14:textId="1F429A80" w:rsidR="00CC3424" w:rsidRDefault="00CC3424" w:rsidP="00BC5DE0">
      <w:pPr>
        <w:rPr>
          <w:rFonts w:cstheme="minorHAnsi"/>
        </w:rPr>
      </w:pPr>
    </w:p>
    <w:p w14:paraId="592DF04C" w14:textId="77777777" w:rsidR="00CC3424" w:rsidRPr="00BC5DE0" w:rsidRDefault="00CC3424" w:rsidP="00BC5DE0"/>
    <w:p w14:paraId="7B417A9F" w14:textId="4417E621" w:rsidR="00E907F1" w:rsidRDefault="00E907F1" w:rsidP="00E907F1">
      <w:pPr>
        <w:pStyle w:val="Heading2"/>
      </w:pPr>
      <w:bookmarkStart w:id="416" w:name="_Toc45559788"/>
      <w:r>
        <w:t>Configurations [NS3]</w:t>
      </w:r>
      <w:bookmarkEnd w:id="416"/>
    </w:p>
    <w:p w14:paraId="2F4BCCA9" w14:textId="64E89FDE" w:rsidR="00703BFC" w:rsidRDefault="00703BFC" w:rsidP="00703BFC">
      <w:pPr>
        <w:pStyle w:val="Heading3"/>
      </w:pPr>
      <w:bookmarkStart w:id="417" w:name="_Toc45559789"/>
      <w:r>
        <w:t>Overview</w:t>
      </w:r>
      <w:bookmarkEnd w:id="417"/>
    </w:p>
    <w:p w14:paraId="4B49E9BB" w14:textId="2B420BD9" w:rsidR="00BC5DE0" w:rsidRDefault="00BC5DE0" w:rsidP="00BC5DE0">
      <w:pPr>
        <w:rPr>
          <w:rFonts w:cstheme="minorHAnsi"/>
        </w:rPr>
      </w:pPr>
      <w:r w:rsidRPr="003619F5">
        <w:rPr>
          <w:rFonts w:cstheme="minorHAnsi"/>
        </w:rPr>
        <w:t>This selection allows you to select your personal directories.  To make any changes click on the update button.  When selecting a directory, the user must type in a fully qualified path.  The user may change the audit, log, or spool directory.</w:t>
      </w:r>
    </w:p>
    <w:p w14:paraId="1FCD543B" w14:textId="77777777" w:rsidR="00CC3424" w:rsidRPr="00BC5DE0" w:rsidRDefault="00CC3424" w:rsidP="00BC5DE0"/>
    <w:p w14:paraId="29B5F74A" w14:textId="6E4EE5F2" w:rsidR="00703BFC" w:rsidRDefault="00703BFC" w:rsidP="00703BFC">
      <w:pPr>
        <w:pStyle w:val="Heading3"/>
      </w:pPr>
      <w:bookmarkStart w:id="418" w:name="_Toc45559790"/>
      <w:r>
        <w:t>Selection Parameters</w:t>
      </w:r>
      <w:bookmarkEnd w:id="418"/>
    </w:p>
    <w:p w14:paraId="63D86408" w14:textId="5E8B451F" w:rsidR="00291F54" w:rsidRPr="00291F54" w:rsidRDefault="00291F54" w:rsidP="00291F54">
      <w:r>
        <w:rPr>
          <w:noProof/>
        </w:rPr>
        <w:drawing>
          <wp:inline distT="0" distB="0" distL="0" distR="0" wp14:anchorId="1FE79E0A" wp14:editId="13A6AF11">
            <wp:extent cx="5019675" cy="177165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019675" cy="1771650"/>
                    </a:xfrm>
                    <a:prstGeom prst="rect">
                      <a:avLst/>
                    </a:prstGeom>
                  </pic:spPr>
                </pic:pic>
              </a:graphicData>
            </a:graphic>
          </wp:inline>
        </w:drawing>
      </w:r>
    </w:p>
    <w:p w14:paraId="44DCA07C" w14:textId="1ECC4027" w:rsidR="00703BFC" w:rsidRDefault="00FD20BB" w:rsidP="00703BFC">
      <w:pPr>
        <w:pStyle w:val="Heading4"/>
      </w:pPr>
      <w:r>
        <w:t>UPDATE</w:t>
      </w:r>
    </w:p>
    <w:p w14:paraId="64A4CC0E" w14:textId="6F47309B" w:rsidR="00D15C53" w:rsidRPr="00FD20BB" w:rsidRDefault="00FD20BB" w:rsidP="00D15C53">
      <w:r>
        <w:t xml:space="preserve">Click the </w:t>
      </w:r>
      <w:r>
        <w:rPr>
          <w:b/>
          <w:bCs/>
          <w:i/>
          <w:iCs/>
          <w:u w:val="single"/>
        </w:rPr>
        <w:t>“Blue Check Mark Icon”</w:t>
      </w:r>
      <w:r>
        <w:t xml:space="preserve"> button to update the system configurations.</w:t>
      </w:r>
    </w:p>
    <w:p w14:paraId="348E9EDA" w14:textId="3BCE8376" w:rsidR="00D15C53" w:rsidRDefault="00D15C53" w:rsidP="00D15C53">
      <w:pPr>
        <w:pStyle w:val="Heading4"/>
      </w:pPr>
      <w:r>
        <w:t>CANCEL</w:t>
      </w:r>
    </w:p>
    <w:p w14:paraId="5F057D47" w14:textId="2F6A1C21" w:rsidR="00703BFC" w:rsidRDefault="00FD20BB" w:rsidP="00703BFC">
      <w:r>
        <w:t xml:space="preserve">Click the </w:t>
      </w:r>
      <w:r>
        <w:rPr>
          <w:b/>
          <w:bCs/>
          <w:i/>
          <w:iCs/>
          <w:u w:val="single"/>
        </w:rPr>
        <w:t>“Blue X Icon”</w:t>
      </w:r>
      <w:r>
        <w:t xml:space="preserve"> button to cancel updating the system configurations.</w:t>
      </w:r>
    </w:p>
    <w:p w14:paraId="14C5F548" w14:textId="77777777" w:rsidR="00CC3424" w:rsidRDefault="00CC3424" w:rsidP="00703BFC"/>
    <w:p w14:paraId="281DE625" w14:textId="64D88721" w:rsidR="00FD20BB" w:rsidRDefault="00FD20BB" w:rsidP="00FD20BB">
      <w:pPr>
        <w:pStyle w:val="Heading3"/>
      </w:pPr>
      <w:bookmarkStart w:id="419" w:name="_Toc45559791"/>
      <w:r>
        <w:t>Update System Configurations</w:t>
      </w:r>
      <w:bookmarkEnd w:id="419"/>
    </w:p>
    <w:p w14:paraId="61C4EE5A" w14:textId="36935EE0" w:rsidR="00FD20BB" w:rsidRDefault="00FD20BB" w:rsidP="00FD20BB">
      <w:r>
        <w:rPr>
          <w:noProof/>
        </w:rPr>
        <w:drawing>
          <wp:inline distT="0" distB="0" distL="0" distR="0" wp14:anchorId="547DE778" wp14:editId="7D25CFB7">
            <wp:extent cx="5019675" cy="1771650"/>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019675" cy="1771650"/>
                    </a:xfrm>
                    <a:prstGeom prst="rect">
                      <a:avLst/>
                    </a:prstGeom>
                  </pic:spPr>
                </pic:pic>
              </a:graphicData>
            </a:graphic>
          </wp:inline>
        </w:drawing>
      </w:r>
    </w:p>
    <w:p w14:paraId="4EAB8560" w14:textId="428DE64A" w:rsidR="00FD20BB" w:rsidRDefault="00FD20BB" w:rsidP="00FD20BB">
      <w:pPr>
        <w:pStyle w:val="Heading4"/>
      </w:pPr>
      <w:r>
        <w:t>Logs Directory</w:t>
      </w:r>
    </w:p>
    <w:p w14:paraId="19447D5C" w14:textId="14DCCB12" w:rsidR="00FD20BB" w:rsidRPr="006B243A" w:rsidRDefault="00FD20BB" w:rsidP="00FD20BB">
      <w:r>
        <w:t xml:space="preserve">Enter the location of the Log Directory for the system to use. Alternatively, press the </w:t>
      </w:r>
      <w:r>
        <w:rPr>
          <w:b/>
          <w:bCs/>
          <w:i/>
          <w:iCs/>
          <w:u w:val="single"/>
        </w:rPr>
        <w:t>“F1”</w:t>
      </w:r>
      <w:r>
        <w:t xml:space="preserve"> key to use the Windows Explorer window to choose the proper file path.</w:t>
      </w:r>
    </w:p>
    <w:p w14:paraId="41AF6B99" w14:textId="724488E1" w:rsidR="00FD20BB" w:rsidRDefault="00FD20BB" w:rsidP="00FD20BB">
      <w:pPr>
        <w:pStyle w:val="Heading4"/>
      </w:pPr>
      <w:r>
        <w:t>Spool Directory</w:t>
      </w:r>
    </w:p>
    <w:p w14:paraId="0FED08AC" w14:textId="4D483019" w:rsidR="00FD20BB" w:rsidRPr="006B243A" w:rsidRDefault="00FD20BB" w:rsidP="00FD20BB">
      <w:r>
        <w:t xml:space="preserve">Enter the location of the Spool Directory for the system to use. Alternatively, press the </w:t>
      </w:r>
      <w:r>
        <w:rPr>
          <w:b/>
          <w:bCs/>
          <w:i/>
          <w:iCs/>
          <w:u w:val="single"/>
        </w:rPr>
        <w:t>“F1”</w:t>
      </w:r>
      <w:r>
        <w:t xml:space="preserve"> key to use the Windows Explorer window to choose the proper file path.</w:t>
      </w:r>
    </w:p>
    <w:p w14:paraId="57617EFC" w14:textId="478844D2" w:rsidR="00FD20BB" w:rsidRDefault="00FD20BB" w:rsidP="00FD20BB">
      <w:pPr>
        <w:pStyle w:val="Heading4"/>
      </w:pPr>
      <w:r>
        <w:t>Email Subject: Task Name – Toggle Box</w:t>
      </w:r>
    </w:p>
    <w:p w14:paraId="774C3D37" w14:textId="44314FB7" w:rsidR="00FD20BB" w:rsidRDefault="00FD20BB" w:rsidP="00FD20BB">
      <w:r>
        <w:t>To include the task name in the system emails, make sure that the Task Name toggle box is checked.</w:t>
      </w:r>
    </w:p>
    <w:p w14:paraId="3D39100A" w14:textId="6BDFAA26" w:rsidR="00FD20BB" w:rsidRDefault="00FD20BB" w:rsidP="00FD20BB">
      <w:pPr>
        <w:pStyle w:val="Heading4"/>
      </w:pPr>
      <w:r>
        <w:t>Email Subject: Task Type – Toggle Box</w:t>
      </w:r>
    </w:p>
    <w:p w14:paraId="78B1C8DD" w14:textId="0B37ADCE" w:rsidR="00FD20BB" w:rsidRDefault="00FD20BB" w:rsidP="00FD20BB">
      <w:r>
        <w:t>To include the task type in the system emails, make sure that the Task Type toggle box is checked.</w:t>
      </w:r>
    </w:p>
    <w:p w14:paraId="32BB9D8B" w14:textId="65D0257D" w:rsidR="00FD20BB" w:rsidRDefault="00FD20BB" w:rsidP="00FD20BB">
      <w:pPr>
        <w:pStyle w:val="Heading4"/>
      </w:pPr>
      <w:r>
        <w:t>Email Subject: Task Date – Toggle Box</w:t>
      </w:r>
    </w:p>
    <w:p w14:paraId="150CEAF5" w14:textId="24141286" w:rsidR="00FD20BB" w:rsidRDefault="00FD20BB" w:rsidP="00FD20BB">
      <w:r>
        <w:t>To include the task date in the system emails, make sure that the Task Date toggle box is checked.</w:t>
      </w:r>
    </w:p>
    <w:p w14:paraId="71C8AB41" w14:textId="38F962B9" w:rsidR="00FD20BB" w:rsidRDefault="00FD20BB" w:rsidP="00FD20BB">
      <w:pPr>
        <w:pStyle w:val="Heading4"/>
      </w:pPr>
      <w:r>
        <w:t>Email Subject: Task Time – Toggle Box</w:t>
      </w:r>
    </w:p>
    <w:p w14:paraId="4DD77CBD" w14:textId="6BEF350A" w:rsidR="00FD20BB" w:rsidRDefault="00FD20BB" w:rsidP="00FD20BB">
      <w:r>
        <w:t>To include the task time in the system emails, make sure that the Task Time toggle box is checked.</w:t>
      </w:r>
    </w:p>
    <w:p w14:paraId="75EB5559" w14:textId="3AF73B59" w:rsidR="00FD20BB" w:rsidRDefault="00FD20BB" w:rsidP="00FD20BB">
      <w:pPr>
        <w:pStyle w:val="Heading4"/>
      </w:pPr>
      <w:r>
        <w:t>Email Subject: Cue Card Notification – Toggle Box</w:t>
      </w:r>
    </w:p>
    <w:p w14:paraId="58C3BEE5" w14:textId="5CDF82D3" w:rsidR="00FD20BB" w:rsidRDefault="00FD20BB" w:rsidP="00FD20BB">
      <w:r>
        <w:t>To include the cue card information in the system emails, make sure that the Cue Card Notification toggle box is checked.</w:t>
      </w:r>
    </w:p>
    <w:p w14:paraId="4B043DB9" w14:textId="19F1AE3E" w:rsidR="00FD20BB" w:rsidRDefault="00FD20BB" w:rsidP="00FD20BB">
      <w:pPr>
        <w:pStyle w:val="Heading4"/>
      </w:pPr>
      <w:r>
        <w:t>Task Last Executed</w:t>
      </w:r>
    </w:p>
    <w:p w14:paraId="67B652B8" w14:textId="345D5068" w:rsidR="00FD20BB" w:rsidRPr="00FD20BB" w:rsidRDefault="00FD20BB" w:rsidP="00FD20BB">
      <w:r>
        <w:t>This field shows the user the date and time that the system configuration was last updated. It defaults to the system date and time, and cannot be modified by the user.</w:t>
      </w:r>
    </w:p>
    <w:p w14:paraId="23F18AC9" w14:textId="0B83669D" w:rsidR="00FD20BB" w:rsidRDefault="00FD20BB" w:rsidP="00FD20BB">
      <w:pPr>
        <w:pStyle w:val="Heading4"/>
      </w:pPr>
      <w:r>
        <w:t>Starting Page Number</w:t>
      </w:r>
    </w:p>
    <w:p w14:paraId="7B815DBE" w14:textId="0B92F66A" w:rsidR="00FD20BB" w:rsidRDefault="00FD20BB" w:rsidP="00FD20BB">
      <w:r>
        <w:t>Enter the page number on which to start the system.</w:t>
      </w:r>
    </w:p>
    <w:p w14:paraId="2003FBA1" w14:textId="45F9D434" w:rsidR="00CC3424" w:rsidRDefault="00CC3424" w:rsidP="00FD20BB"/>
    <w:p w14:paraId="1C4EB312" w14:textId="74CCDB3B" w:rsidR="00CC3424" w:rsidRDefault="00CC3424" w:rsidP="00FD20BB"/>
    <w:p w14:paraId="72036549" w14:textId="27B23AE6" w:rsidR="00CC3424" w:rsidRDefault="00CC3424" w:rsidP="00FD20BB"/>
    <w:p w14:paraId="7B8A4438" w14:textId="29CA7FF8" w:rsidR="00CC3424" w:rsidRDefault="00CC3424" w:rsidP="00FD20BB"/>
    <w:p w14:paraId="589C0883" w14:textId="1F9A8406" w:rsidR="00CC3424" w:rsidRDefault="00CC3424" w:rsidP="00FD20BB"/>
    <w:p w14:paraId="05C790E2" w14:textId="0907B89B" w:rsidR="00CC3424" w:rsidRDefault="00CC3424" w:rsidP="00FD20BB"/>
    <w:p w14:paraId="0841B9B9" w14:textId="3FA7AFE2" w:rsidR="00CC3424" w:rsidRDefault="00CC3424" w:rsidP="00FD20BB"/>
    <w:p w14:paraId="1F133464" w14:textId="3402AD47" w:rsidR="00CC3424" w:rsidRDefault="00CC3424" w:rsidP="00FD20BB"/>
    <w:p w14:paraId="65BE3A75" w14:textId="2E03B087" w:rsidR="00CC3424" w:rsidRDefault="00CC3424" w:rsidP="00FD20BB"/>
    <w:p w14:paraId="5E97E436" w14:textId="73434B9B" w:rsidR="00CC3424" w:rsidRDefault="00CC3424" w:rsidP="00FD20BB"/>
    <w:p w14:paraId="77B86C52" w14:textId="4081194F" w:rsidR="00CC3424" w:rsidRDefault="00CC3424" w:rsidP="00FD20BB"/>
    <w:p w14:paraId="33B4C0BE" w14:textId="08B2DA52" w:rsidR="00CC3424" w:rsidRDefault="00CC3424" w:rsidP="00FD20BB"/>
    <w:p w14:paraId="506E42BF" w14:textId="7BCEBCA5" w:rsidR="00CC3424" w:rsidRDefault="00CC3424" w:rsidP="00FD20BB"/>
    <w:p w14:paraId="4527FD27" w14:textId="23C213E2" w:rsidR="00CC3424" w:rsidRDefault="00CC3424" w:rsidP="00FD20BB"/>
    <w:p w14:paraId="678191D3" w14:textId="77777777" w:rsidR="00CC3424" w:rsidRPr="00FD20BB" w:rsidRDefault="00CC3424" w:rsidP="00FD20BB"/>
    <w:p w14:paraId="5E1AED59" w14:textId="3F5259B5" w:rsidR="00E907F1" w:rsidRDefault="00E907F1" w:rsidP="00E907F1">
      <w:pPr>
        <w:pStyle w:val="Heading2"/>
      </w:pPr>
      <w:bookmarkStart w:id="420" w:name="_Toc45559792"/>
      <w:r>
        <w:t>Select Tables to Audit [NS4]</w:t>
      </w:r>
      <w:bookmarkEnd w:id="420"/>
    </w:p>
    <w:p w14:paraId="5548381D" w14:textId="05AAD26A" w:rsidR="00BC5DE0" w:rsidRDefault="00BC5DE0" w:rsidP="00BC5DE0">
      <w:pPr>
        <w:rPr>
          <w:rFonts w:cstheme="minorHAnsi"/>
        </w:rPr>
      </w:pPr>
      <w:r w:rsidRPr="003619F5">
        <w:rPr>
          <w:rFonts w:cstheme="minorHAnsi"/>
        </w:rPr>
        <w:t>This selection allows the user to selection tables, or menu, they would like to audit.  By selecting a table name from the list, the system will track the user, date and time any changes were made.  To print this report, the user must go to the Audit Trail List, found in the System Listing option in the System menu.  By using this selection</w:t>
      </w:r>
      <w:r w:rsidR="00234694">
        <w:rPr>
          <w:rFonts w:cstheme="minorHAnsi"/>
        </w:rPr>
        <w:t>,</w:t>
      </w:r>
      <w:r w:rsidRPr="003619F5">
        <w:rPr>
          <w:rFonts w:cstheme="minorHAnsi"/>
        </w:rPr>
        <w:t xml:space="preserve"> you may audit the users going into different areas of the system.</w:t>
      </w:r>
    </w:p>
    <w:p w14:paraId="0556E65B" w14:textId="558E006F" w:rsidR="00FD20BB" w:rsidRPr="00BC5DE0" w:rsidRDefault="00FD20BB" w:rsidP="00BC5DE0">
      <w:r>
        <w:rPr>
          <w:rFonts w:cstheme="minorHAnsi"/>
        </w:rPr>
        <w:t>The user may choose their desired audit items by making sure that the desired toggle box next to each is checked.</w:t>
      </w:r>
    </w:p>
    <w:p w14:paraId="2BB6AE8D" w14:textId="22C5C199" w:rsidR="00291F54" w:rsidRDefault="00291F54" w:rsidP="00291F54">
      <w:r>
        <w:rPr>
          <w:noProof/>
        </w:rPr>
        <w:drawing>
          <wp:inline distT="0" distB="0" distL="0" distR="0" wp14:anchorId="21936B5F" wp14:editId="3F076D7C">
            <wp:extent cx="5943600" cy="377380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773805"/>
                    </a:xfrm>
                    <a:prstGeom prst="rect">
                      <a:avLst/>
                    </a:prstGeom>
                  </pic:spPr>
                </pic:pic>
              </a:graphicData>
            </a:graphic>
          </wp:inline>
        </w:drawing>
      </w:r>
    </w:p>
    <w:p w14:paraId="17A0C268" w14:textId="0D4ECFA0" w:rsidR="00CC3424" w:rsidRDefault="00CC3424" w:rsidP="00291F54"/>
    <w:p w14:paraId="237FD750" w14:textId="2D1C158B" w:rsidR="00CC3424" w:rsidRDefault="00CC3424" w:rsidP="00291F54"/>
    <w:p w14:paraId="2973308B" w14:textId="5BC634F1" w:rsidR="00CC3424" w:rsidRDefault="00CC3424" w:rsidP="00291F54"/>
    <w:p w14:paraId="5DE9E940" w14:textId="77777777" w:rsidR="00CC3424" w:rsidRPr="00291F54" w:rsidRDefault="00CC3424" w:rsidP="00291F54"/>
    <w:p w14:paraId="21ECA46F" w14:textId="7DBEC0B9" w:rsidR="00E907F1" w:rsidRDefault="00E907F1" w:rsidP="00E907F1">
      <w:pPr>
        <w:pStyle w:val="Heading2"/>
      </w:pPr>
      <w:bookmarkStart w:id="421" w:name="_Toc45559793"/>
      <w:r>
        <w:t>Audit History [NS5]</w:t>
      </w:r>
      <w:bookmarkEnd w:id="421"/>
    </w:p>
    <w:p w14:paraId="0E6CEE86" w14:textId="574E3EF3" w:rsidR="00E907F1" w:rsidRDefault="00703BFC" w:rsidP="00E907F1">
      <w:pPr>
        <w:pStyle w:val="Heading3"/>
      </w:pPr>
      <w:bookmarkStart w:id="422" w:name="_Toc45559794"/>
      <w:r>
        <w:t>Audit History</w:t>
      </w:r>
      <w:bookmarkEnd w:id="422"/>
    </w:p>
    <w:p w14:paraId="6FD1E40A" w14:textId="3804949B" w:rsidR="00291F54" w:rsidRPr="00291F54" w:rsidRDefault="00CC3424" w:rsidP="00291F54">
      <w:r>
        <w:rPr>
          <w:noProof/>
        </w:rPr>
        <w:drawing>
          <wp:inline distT="0" distB="0" distL="0" distR="0" wp14:anchorId="02668BC8" wp14:editId="68203E58">
            <wp:extent cx="5943600" cy="1329055"/>
            <wp:effectExtent l="0" t="0" r="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1329055"/>
                    </a:xfrm>
                    <a:prstGeom prst="rect">
                      <a:avLst/>
                    </a:prstGeom>
                    <a:noFill/>
                    <a:ln>
                      <a:noFill/>
                    </a:ln>
                  </pic:spPr>
                </pic:pic>
              </a:graphicData>
            </a:graphic>
          </wp:inline>
        </w:drawing>
      </w:r>
    </w:p>
    <w:p w14:paraId="3E2A3AAB" w14:textId="2CE87046" w:rsidR="0097090B" w:rsidRDefault="0097090B" w:rsidP="0097090B">
      <w:pPr>
        <w:pStyle w:val="Heading4"/>
      </w:pPr>
      <w:r>
        <w:t>Type</w:t>
      </w:r>
    </w:p>
    <w:p w14:paraId="6C27F5F5" w14:textId="1ACA7253" w:rsidR="0097090B" w:rsidRDefault="00FD20BB" w:rsidP="0097090B">
      <w:r>
        <w:t>The user may choose an audit type from the drop-down list of options.</w:t>
      </w:r>
    </w:p>
    <w:p w14:paraId="639091BF" w14:textId="6DF5C9B3" w:rsidR="00FD20BB" w:rsidRDefault="00FD20BB" w:rsidP="0097090B">
      <w:r>
        <w:t>Valid Types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337"/>
        <w:gridCol w:w="2338"/>
        <w:gridCol w:w="2338"/>
      </w:tblGrid>
      <w:tr w:rsidR="00FD20BB" w14:paraId="237019F2" w14:textId="77777777" w:rsidTr="00FD20BB">
        <w:trPr>
          <w:trHeight w:val="360"/>
        </w:trPr>
        <w:tc>
          <w:tcPr>
            <w:tcW w:w="2337" w:type="dxa"/>
          </w:tcPr>
          <w:p w14:paraId="2E97DD45" w14:textId="78DF2F49" w:rsidR="00FD20BB" w:rsidRDefault="00FD20BB" w:rsidP="0097090B">
            <w:r>
              <w:t>ALL</w:t>
            </w:r>
          </w:p>
        </w:tc>
        <w:tc>
          <w:tcPr>
            <w:tcW w:w="2337" w:type="dxa"/>
          </w:tcPr>
          <w:p w14:paraId="13105B1D" w14:textId="5AA77167" w:rsidR="00FD20BB" w:rsidRDefault="00FD20BB" w:rsidP="0097090B">
            <w:r>
              <w:t>DELETE</w:t>
            </w:r>
          </w:p>
        </w:tc>
        <w:tc>
          <w:tcPr>
            <w:tcW w:w="2338" w:type="dxa"/>
          </w:tcPr>
          <w:p w14:paraId="7584201A" w14:textId="26104BC6" w:rsidR="00FD20BB" w:rsidRDefault="00FD20BB" w:rsidP="0097090B">
            <w:r>
              <w:t>LOG</w:t>
            </w:r>
          </w:p>
        </w:tc>
        <w:tc>
          <w:tcPr>
            <w:tcW w:w="2338" w:type="dxa"/>
          </w:tcPr>
          <w:p w14:paraId="68D08AF7" w14:textId="2AF6835C" w:rsidR="00FD20BB" w:rsidRDefault="00FD20BB" w:rsidP="0097090B">
            <w:r>
              <w:t>TRACK</w:t>
            </w:r>
          </w:p>
        </w:tc>
      </w:tr>
      <w:tr w:rsidR="00FD20BB" w14:paraId="3F92D1BD" w14:textId="77777777" w:rsidTr="00FD20BB">
        <w:trPr>
          <w:trHeight w:val="431"/>
        </w:trPr>
        <w:tc>
          <w:tcPr>
            <w:tcW w:w="2337" w:type="dxa"/>
          </w:tcPr>
          <w:p w14:paraId="1EA02831" w14:textId="09CF4603" w:rsidR="00FD20BB" w:rsidRDefault="00FD20BB" w:rsidP="0097090B">
            <w:r>
              <w:t>CREATE</w:t>
            </w:r>
          </w:p>
        </w:tc>
        <w:tc>
          <w:tcPr>
            <w:tcW w:w="2337" w:type="dxa"/>
          </w:tcPr>
          <w:p w14:paraId="01329A06" w14:textId="5B6DB5F7" w:rsidR="00FD20BB" w:rsidRDefault="00FD20BB" w:rsidP="0097090B">
            <w:r>
              <w:t>UPDATE</w:t>
            </w:r>
          </w:p>
        </w:tc>
        <w:tc>
          <w:tcPr>
            <w:tcW w:w="2338" w:type="dxa"/>
          </w:tcPr>
          <w:p w14:paraId="0D4B90D4" w14:textId="77D96248" w:rsidR="00FD20BB" w:rsidRDefault="00FD20BB" w:rsidP="0097090B">
            <w:r>
              <w:t>TASK</w:t>
            </w:r>
          </w:p>
        </w:tc>
        <w:tc>
          <w:tcPr>
            <w:tcW w:w="2338" w:type="dxa"/>
          </w:tcPr>
          <w:p w14:paraId="26FFD4C8" w14:textId="3ACD2D1D" w:rsidR="00FD20BB" w:rsidRDefault="00FD20BB" w:rsidP="0097090B">
            <w:r>
              <w:t>RESTORE</w:t>
            </w:r>
          </w:p>
        </w:tc>
      </w:tr>
    </w:tbl>
    <w:p w14:paraId="75197721" w14:textId="5413B19D" w:rsidR="0097090B" w:rsidRDefault="0097090B" w:rsidP="0097090B">
      <w:pPr>
        <w:pStyle w:val="Heading4"/>
      </w:pPr>
      <w:r>
        <w:t>User ID</w:t>
      </w:r>
    </w:p>
    <w:p w14:paraId="1291A662" w14:textId="12C0A59E" w:rsidR="0097090B" w:rsidRPr="0097090B" w:rsidRDefault="00F4004C" w:rsidP="0097090B">
      <w:r>
        <w:t>The user may choose a user ID from the drop-down list of user options.</w:t>
      </w:r>
    </w:p>
    <w:p w14:paraId="6CFC11FD" w14:textId="78A8C8FA" w:rsidR="0097090B" w:rsidRDefault="0097090B" w:rsidP="0097090B">
      <w:pPr>
        <w:pStyle w:val="Heading4"/>
      </w:pPr>
      <w:r>
        <w:t>From Date / To Date</w:t>
      </w:r>
    </w:p>
    <w:p w14:paraId="7E3314AE" w14:textId="7D914517" w:rsidR="0097090B" w:rsidRPr="0097090B" w:rsidRDefault="00F4004C" w:rsidP="0097090B">
      <w:r>
        <w:t>The user may enter a starting and ending date to search between.</w:t>
      </w:r>
    </w:p>
    <w:p w14:paraId="1D4B116C" w14:textId="08AD4CC7" w:rsidR="0097090B" w:rsidRDefault="0097090B" w:rsidP="0097090B">
      <w:pPr>
        <w:pStyle w:val="Heading4"/>
      </w:pPr>
      <w:r>
        <w:t>From Date Type / To Date Type</w:t>
      </w:r>
    </w:p>
    <w:p w14:paraId="7B67219E" w14:textId="0C8665D0" w:rsidR="0097090B" w:rsidRPr="0097090B" w:rsidRDefault="00F4004C" w:rsidP="0097090B">
      <w:r>
        <w:t>The user may choose a date type from the drop-down list of date options.</w:t>
      </w:r>
    </w:p>
    <w:p w14:paraId="63E80F1C" w14:textId="3E81947F" w:rsidR="0097090B" w:rsidRDefault="0097090B" w:rsidP="0097090B">
      <w:pPr>
        <w:pStyle w:val="Heading4"/>
      </w:pPr>
      <w:r>
        <w:t>From Time / To Time</w:t>
      </w:r>
    </w:p>
    <w:p w14:paraId="680179E8" w14:textId="563F159A" w:rsidR="00F4004C" w:rsidRPr="0097090B" w:rsidRDefault="00F4004C" w:rsidP="00F4004C">
      <w:r>
        <w:t>The user may enter a starting and ending time to search between.</w:t>
      </w:r>
    </w:p>
    <w:p w14:paraId="58988BD3" w14:textId="5C592C0A" w:rsidR="0097090B" w:rsidRDefault="0097090B" w:rsidP="0097090B">
      <w:pPr>
        <w:pStyle w:val="Heading4"/>
      </w:pPr>
      <w:r>
        <w:t>Use Rec Key Search – Toggle Box</w:t>
      </w:r>
    </w:p>
    <w:p w14:paraId="42C7772C" w14:textId="4ADE6128" w:rsidR="00F4004C" w:rsidRDefault="00F4004C" w:rsidP="00F4004C">
      <w:r>
        <w:t>To use a rec key search, make sure that this toggle box is checked.</w:t>
      </w:r>
    </w:p>
    <w:p w14:paraId="6F38F1A5" w14:textId="40BC5E92" w:rsidR="0097090B" w:rsidRDefault="0097090B" w:rsidP="0097090B">
      <w:pPr>
        <w:pStyle w:val="Heading4"/>
      </w:pPr>
      <w:r>
        <w:t>DB</w:t>
      </w:r>
    </w:p>
    <w:p w14:paraId="12E7276D" w14:textId="6725EB1B" w:rsidR="00F4004C" w:rsidRPr="0097090B" w:rsidRDefault="00F4004C" w:rsidP="00F4004C">
      <w:r>
        <w:t>The user may choose a database from the drop-down list of user options.</w:t>
      </w:r>
    </w:p>
    <w:p w14:paraId="769B3888" w14:textId="263263B9" w:rsidR="0097090B" w:rsidRDefault="0097090B" w:rsidP="0097090B">
      <w:pPr>
        <w:pStyle w:val="Heading4"/>
      </w:pPr>
      <w:r>
        <w:t>Table</w:t>
      </w:r>
    </w:p>
    <w:p w14:paraId="0A7116EB" w14:textId="4AEF161A" w:rsidR="00F4004C" w:rsidRPr="0097090B" w:rsidRDefault="00F4004C" w:rsidP="00F4004C">
      <w:r>
        <w:t>The user may choose a table from the drop-down list of user options.</w:t>
      </w:r>
    </w:p>
    <w:p w14:paraId="3BD4A155" w14:textId="080630EC" w:rsidR="0097090B" w:rsidRDefault="0097090B" w:rsidP="0097090B">
      <w:pPr>
        <w:pStyle w:val="Heading4"/>
      </w:pPr>
      <w:r>
        <w:t>Field</w:t>
      </w:r>
    </w:p>
    <w:p w14:paraId="2F88E4F4" w14:textId="7CF2DD3B" w:rsidR="00F4004C" w:rsidRPr="0097090B" w:rsidRDefault="00F4004C" w:rsidP="00F4004C">
      <w:r>
        <w:t>The user may choose a field from the drop-down list of user options.</w:t>
      </w:r>
    </w:p>
    <w:p w14:paraId="673E1151" w14:textId="4A06E130" w:rsidR="0097090B" w:rsidRDefault="0097090B" w:rsidP="0097090B">
      <w:pPr>
        <w:pStyle w:val="Heading4"/>
      </w:pPr>
      <w:r>
        <w:t>Max Rows</w:t>
      </w:r>
    </w:p>
    <w:p w14:paraId="04F9D52B" w14:textId="369330A0" w:rsidR="0097090B" w:rsidRPr="0097090B" w:rsidRDefault="00F4004C" w:rsidP="0097090B">
      <w:r>
        <w:t>The user may enter the maximum number of rows that their search may fill in the audit header list.</w:t>
      </w:r>
    </w:p>
    <w:p w14:paraId="532B4FA7" w14:textId="7F738738" w:rsidR="0097090B" w:rsidRDefault="0097090B" w:rsidP="0097090B">
      <w:pPr>
        <w:pStyle w:val="Heading4"/>
      </w:pPr>
      <w:r>
        <w:t>Audit Key</w:t>
      </w:r>
    </w:p>
    <w:p w14:paraId="0E175CD1" w14:textId="0D3B5D04" w:rsidR="0097090B" w:rsidRPr="0097090B" w:rsidRDefault="00F4004C" w:rsidP="0097090B">
      <w:r>
        <w:t>The user may enter an audit key to search for.</w:t>
      </w:r>
    </w:p>
    <w:p w14:paraId="50E957B4" w14:textId="4A25D9F2" w:rsidR="0097090B" w:rsidRDefault="0097090B" w:rsidP="0097090B">
      <w:pPr>
        <w:pStyle w:val="Heading4"/>
      </w:pPr>
      <w:r>
        <w:t>Before Value</w:t>
      </w:r>
      <w:r w:rsidR="00F4004C">
        <w:t xml:space="preserve"> / </w:t>
      </w:r>
      <w:r>
        <w:t>After Value</w:t>
      </w:r>
    </w:p>
    <w:p w14:paraId="263B86F2" w14:textId="6032BFC9" w:rsidR="00E907F1" w:rsidRPr="00893FE4" w:rsidRDefault="00F4004C" w:rsidP="00E907F1">
      <w:r>
        <w:t>The user may enter a before and after value to search for.</w:t>
      </w:r>
    </w:p>
    <w:p w14:paraId="54B4B161" w14:textId="45C803DB" w:rsidR="00E907F1" w:rsidRDefault="00E907F1" w:rsidP="00E907F1">
      <w:pPr>
        <w:pStyle w:val="Heading2"/>
      </w:pPr>
      <w:bookmarkStart w:id="423" w:name="_Toc45559795"/>
      <w:r>
        <w:t>Build Security by Menu [NS6]</w:t>
      </w:r>
      <w:bookmarkEnd w:id="423"/>
    </w:p>
    <w:p w14:paraId="2548D26F" w14:textId="6B11CE93" w:rsidR="00BC5DE0" w:rsidRDefault="00BC5DE0" w:rsidP="00BC5DE0">
      <w:pPr>
        <w:pStyle w:val="Heading3"/>
      </w:pPr>
      <w:bookmarkStart w:id="424" w:name="_Toc45559796"/>
      <w:r>
        <w:t>Overview</w:t>
      </w:r>
      <w:bookmarkEnd w:id="424"/>
    </w:p>
    <w:p w14:paraId="252EC448" w14:textId="6E2077F8" w:rsidR="00BC5DE0" w:rsidRDefault="00BC5DE0" w:rsidP="00BC5DE0">
      <w:pPr>
        <w:rPr>
          <w:rFonts w:cstheme="minorHAnsi"/>
          <w:b/>
        </w:rPr>
      </w:pPr>
      <w:r w:rsidRPr="003619F5">
        <w:rPr>
          <w:rFonts w:cstheme="minorHAnsi"/>
        </w:rPr>
        <w:t>This security program allows the administrator to define which users or groups may have access to specific programs.  If the user id or group name is not defined for the programs selected, then the user will be not be able to run, update, create, or delete that program.</w:t>
      </w:r>
      <w:r w:rsidRPr="003619F5">
        <w:rPr>
          <w:rFonts w:cstheme="minorHAnsi"/>
          <w:b/>
        </w:rPr>
        <w:t xml:space="preserve">    An * gives rights to all users so this code is not recommended.</w:t>
      </w:r>
    </w:p>
    <w:p w14:paraId="4B034B1C" w14:textId="77777777" w:rsidR="00BC5DE0" w:rsidRDefault="00BC5DE0" w:rsidP="00BC5DE0">
      <w:pPr>
        <w:rPr>
          <w:rFonts w:cstheme="minorHAnsi"/>
        </w:rPr>
      </w:pPr>
      <w:r w:rsidRPr="003619F5">
        <w:rPr>
          <w:rFonts w:cstheme="minorHAnsi"/>
        </w:rPr>
        <w:t xml:space="preserve">To secure a program, simply highlight the program from the menu structure list.  To highlight each program, simply click each program or press the SELECT ALL button to highlight all programs.  Once the programs are highlighted, press the SELECT DEFAULT PROGRAM to display current users with access rights.   I would recommend the SELECT ALL followed by the SELECT DEFAULT PROGRAM to set the security rights for the president, owner and individuals with complete access rights to the entire system.  </w:t>
      </w:r>
    </w:p>
    <w:p w14:paraId="4B50F327" w14:textId="77777777" w:rsidR="00BC5DE0" w:rsidRDefault="00BC5DE0" w:rsidP="00BC5DE0">
      <w:pPr>
        <w:rPr>
          <w:rFonts w:cstheme="minorHAnsi"/>
        </w:rPr>
      </w:pPr>
      <w:r w:rsidRPr="003619F5">
        <w:rPr>
          <w:rFonts w:cstheme="minorHAnsi"/>
        </w:rPr>
        <w:t xml:space="preserve">You must choose the indented most program name rather than the heading.  For example, the File Maintenance Menu option cannot be secured, but rather each program indented under file maintenance should be highlighted.  After highlighting the desired programs by clicking each program name, you MUST click the button called Select Default Program.  Thereafter, on the right side of the window, previously secured user and group names for each program will be displayed.  </w:t>
      </w:r>
    </w:p>
    <w:p w14:paraId="709D0F22" w14:textId="77777777" w:rsidR="00BC5DE0" w:rsidRDefault="00BC5DE0" w:rsidP="00BC5DE0">
      <w:pPr>
        <w:rPr>
          <w:rFonts w:cstheme="minorHAnsi"/>
        </w:rPr>
      </w:pPr>
      <w:r w:rsidRPr="003619F5">
        <w:rPr>
          <w:rFonts w:cstheme="minorHAnsi"/>
        </w:rPr>
        <w:t xml:space="preserve">Please </w:t>
      </w:r>
      <w:r>
        <w:rPr>
          <w:rFonts w:cstheme="minorHAnsi"/>
        </w:rPr>
        <w:t>Note: T</w:t>
      </w:r>
      <w:r w:rsidRPr="003619F5">
        <w:rPr>
          <w:rFonts w:cstheme="minorHAnsi"/>
        </w:rPr>
        <w:t xml:space="preserve">he Select Default Program button must be clicked, otherwise modifications to the user and group names entered will not be saved.  After selecting the programs, click on the security option Can Run, Can Update, Can Create or Can Delete, then enter the usernames or user groups.  </w:t>
      </w:r>
    </w:p>
    <w:p w14:paraId="4E492786" w14:textId="545A8BED" w:rsidR="00BC5DE0" w:rsidRDefault="00BC5DE0" w:rsidP="00BC5DE0">
      <w:pPr>
        <w:rPr>
          <w:rFonts w:cstheme="minorHAnsi"/>
        </w:rPr>
      </w:pPr>
      <w:r w:rsidRPr="003619F5">
        <w:rPr>
          <w:rFonts w:cstheme="minorHAnsi"/>
        </w:rPr>
        <w:t>Enter an (*) to allow all users access to the highlighted program.  You must click the save button to save the settings.  The Select All button will highlight every program; therefore, this should be run first to add security to system administration and giving access to every program.  Next, individual programs should be updated to individual access rights.</w:t>
      </w:r>
    </w:p>
    <w:p w14:paraId="1AD7FD5E" w14:textId="77777777" w:rsidR="00BC5DE0" w:rsidRDefault="00BC5DE0" w:rsidP="00BC5DE0">
      <w:pPr>
        <w:rPr>
          <w:rFonts w:cstheme="minorHAnsi"/>
        </w:rPr>
      </w:pPr>
      <w:r w:rsidRPr="003619F5">
        <w:rPr>
          <w:rFonts w:cstheme="minorHAnsi"/>
        </w:rPr>
        <w:t xml:space="preserve">PLEASE NOTE:  There are two ways to set security in the Advantzware software:  Access Security by Menu as well as the Program Master.   The Access security by menu allows selecting a range of programs.    </w:t>
      </w:r>
    </w:p>
    <w:p w14:paraId="30B6F79D" w14:textId="6F462AB9" w:rsidR="00BC5DE0" w:rsidRDefault="00BC5DE0" w:rsidP="00BC5DE0">
      <w:pPr>
        <w:rPr>
          <w:rFonts w:cstheme="minorHAnsi"/>
        </w:rPr>
      </w:pPr>
      <w:r w:rsidRPr="003619F5">
        <w:rPr>
          <w:rFonts w:cstheme="minorHAnsi"/>
        </w:rPr>
        <w:t>The Program Master allows selecting individual program for applying security.  We recommend the SELECT ALL button followed by the SELECT DEFAULT PROGRAM to set the security rights for the president, owner and individuals with complete access rights to the entire system by typing their user ID on the Can Run, Can Update, Can Delete and Can Create blocks.   Next, access the program master to set individual access rights by menu selection.</w:t>
      </w:r>
    </w:p>
    <w:p w14:paraId="3305AA4F" w14:textId="4EDF8034" w:rsidR="00E907F1" w:rsidRDefault="00703BFC" w:rsidP="00E907F1">
      <w:pPr>
        <w:pStyle w:val="Heading3"/>
      </w:pPr>
      <w:bookmarkStart w:id="425" w:name="_Toc45559797"/>
      <w:r>
        <w:t>Security Access</w:t>
      </w:r>
      <w:r w:rsidR="00BC29E8">
        <w:t xml:space="preserve"> Screen</w:t>
      </w:r>
      <w:bookmarkEnd w:id="425"/>
    </w:p>
    <w:p w14:paraId="1A8DD16B" w14:textId="2882DC92" w:rsidR="00291F54" w:rsidRPr="00291F54" w:rsidRDefault="00291F54" w:rsidP="00291F54">
      <w:r>
        <w:rPr>
          <w:noProof/>
        </w:rPr>
        <w:drawing>
          <wp:inline distT="0" distB="0" distL="0" distR="0" wp14:anchorId="3F5495CB" wp14:editId="03180102">
            <wp:extent cx="5943600" cy="406527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4065270"/>
                    </a:xfrm>
                    <a:prstGeom prst="rect">
                      <a:avLst/>
                    </a:prstGeom>
                  </pic:spPr>
                </pic:pic>
              </a:graphicData>
            </a:graphic>
          </wp:inline>
        </w:drawing>
      </w:r>
    </w:p>
    <w:p w14:paraId="5933EBA9" w14:textId="7B30A7CC" w:rsidR="0097090B" w:rsidRDefault="0097090B" w:rsidP="0097090B">
      <w:pPr>
        <w:pStyle w:val="Heading4"/>
      </w:pPr>
      <w:r>
        <w:t>SHOW CURRENT USERS</w:t>
      </w:r>
    </w:p>
    <w:p w14:paraId="14A241A9" w14:textId="5AF04F81" w:rsidR="0097090B" w:rsidRPr="00CC2CD0" w:rsidRDefault="00CC2CD0" w:rsidP="0097090B">
      <w:r>
        <w:t xml:space="preserve">Click the </w:t>
      </w:r>
      <w:r>
        <w:rPr>
          <w:b/>
          <w:bCs/>
          <w:i/>
          <w:iCs/>
          <w:u w:val="single"/>
        </w:rPr>
        <w:t>“Show Current Users”</w:t>
      </w:r>
      <w:r>
        <w:t xml:space="preserve"> button to have the program show any current users within the Default Selected field.</w:t>
      </w:r>
    </w:p>
    <w:p w14:paraId="37E4A868" w14:textId="04C29BA5" w:rsidR="0097090B" w:rsidRDefault="0097090B" w:rsidP="0097090B">
      <w:pPr>
        <w:pStyle w:val="Heading4"/>
      </w:pPr>
      <w:r>
        <w:t>SELECT ALL</w:t>
      </w:r>
    </w:p>
    <w:p w14:paraId="38D9ABEF" w14:textId="177609DF" w:rsidR="0097090B" w:rsidRPr="00CC2CD0" w:rsidRDefault="00CC2CD0" w:rsidP="0097090B">
      <w:r>
        <w:t xml:space="preserve">Click the </w:t>
      </w:r>
      <w:r>
        <w:rPr>
          <w:b/>
          <w:bCs/>
          <w:i/>
          <w:iCs/>
          <w:u w:val="single"/>
        </w:rPr>
        <w:t>“Select All”</w:t>
      </w:r>
      <w:r>
        <w:t xml:space="preserve"> button to select all items in the Menu Structure section.</w:t>
      </w:r>
    </w:p>
    <w:p w14:paraId="5A1D7AD7" w14:textId="0832A687" w:rsidR="0097090B" w:rsidRDefault="0097090B" w:rsidP="0097090B">
      <w:pPr>
        <w:pStyle w:val="Heading4"/>
      </w:pPr>
      <w:r>
        <w:t>UNSELECT</w:t>
      </w:r>
    </w:p>
    <w:p w14:paraId="1F037CAE" w14:textId="0772ED65" w:rsidR="00CC2CD0" w:rsidRPr="00CC2CD0" w:rsidRDefault="00CC2CD0" w:rsidP="00CC2CD0">
      <w:r>
        <w:t xml:space="preserve">Click the </w:t>
      </w:r>
      <w:r>
        <w:rPr>
          <w:b/>
          <w:bCs/>
          <w:i/>
          <w:iCs/>
          <w:u w:val="single"/>
        </w:rPr>
        <w:t>“Unselect”</w:t>
      </w:r>
      <w:r>
        <w:t xml:space="preserve"> button to unselect all items that have been highlighted in the Menu Structure section.</w:t>
      </w:r>
    </w:p>
    <w:p w14:paraId="37FE7AE0" w14:textId="14547E97" w:rsidR="0097090B" w:rsidRDefault="0097090B" w:rsidP="0097090B">
      <w:pPr>
        <w:pStyle w:val="Heading4"/>
      </w:pPr>
      <w:r>
        <w:t>OK</w:t>
      </w:r>
    </w:p>
    <w:p w14:paraId="08892B92" w14:textId="6B119E96" w:rsidR="0097090B" w:rsidRPr="00CC2CD0" w:rsidRDefault="00CC2CD0" w:rsidP="0097090B">
      <w:r>
        <w:t xml:space="preserve">Click the </w:t>
      </w:r>
      <w:r>
        <w:rPr>
          <w:b/>
          <w:bCs/>
          <w:i/>
          <w:iCs/>
          <w:u w:val="single"/>
        </w:rPr>
        <w:t>“Blue Check Mark Icon”</w:t>
      </w:r>
      <w:r>
        <w:t xml:space="preserve"> button to confirm all security access changes.</w:t>
      </w:r>
    </w:p>
    <w:p w14:paraId="38BCA503" w14:textId="13E4EDC5" w:rsidR="0097090B" w:rsidRDefault="0097090B" w:rsidP="0097090B">
      <w:pPr>
        <w:pStyle w:val="Heading4"/>
      </w:pPr>
      <w:r>
        <w:t>CANCEL</w:t>
      </w:r>
    </w:p>
    <w:p w14:paraId="4460B572" w14:textId="44B69A37" w:rsidR="00CC2CD0" w:rsidRDefault="00CC2CD0" w:rsidP="00CC2CD0">
      <w:r>
        <w:t xml:space="preserve">Click the </w:t>
      </w:r>
      <w:r>
        <w:rPr>
          <w:b/>
          <w:bCs/>
          <w:i/>
          <w:iCs/>
          <w:u w:val="single"/>
        </w:rPr>
        <w:t>“Blue X Icon”</w:t>
      </w:r>
      <w:r>
        <w:t xml:space="preserve"> button to cancel all changes to the Security Access parameters and exit the screen.</w:t>
      </w:r>
    </w:p>
    <w:p w14:paraId="2C470A58" w14:textId="77777777" w:rsidR="00CC3424" w:rsidRPr="00CC2CD0" w:rsidRDefault="00CC3424" w:rsidP="00CC2CD0"/>
    <w:p w14:paraId="59612C60" w14:textId="79873C1F" w:rsidR="00E907F1" w:rsidRDefault="00E907F1" w:rsidP="00E907F1">
      <w:pPr>
        <w:pStyle w:val="Heading2"/>
      </w:pPr>
      <w:bookmarkStart w:id="426" w:name="_Toc45559798"/>
      <w:r>
        <w:t>User Defined Fields Builder [NS7]</w:t>
      </w:r>
      <w:bookmarkEnd w:id="426"/>
    </w:p>
    <w:p w14:paraId="541A604E" w14:textId="77D7FE64" w:rsidR="00F4004C" w:rsidRDefault="00F4004C" w:rsidP="00F4004C">
      <w:r>
        <w:t xml:space="preserve">The Field Builder system allows the user to create and define their own </w:t>
      </w:r>
      <w:r w:rsidR="000610CC">
        <w:t>field system for multiple item types. The user may click on any tab within this system in order to choose which field will pertain to each item they wish within the system.</w:t>
      </w:r>
    </w:p>
    <w:p w14:paraId="34474108" w14:textId="56222180" w:rsidR="000610CC" w:rsidRDefault="000610CC" w:rsidP="00F4004C">
      <w:r>
        <w:t>Valid Item Type Screens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0"/>
        <w:gridCol w:w="1870"/>
        <w:gridCol w:w="1870"/>
        <w:gridCol w:w="1870"/>
        <w:gridCol w:w="1870"/>
      </w:tblGrid>
      <w:tr w:rsidR="000610CC" w14:paraId="74A7F301" w14:textId="77777777" w:rsidTr="000610CC">
        <w:trPr>
          <w:trHeight w:val="413"/>
        </w:trPr>
        <w:tc>
          <w:tcPr>
            <w:tcW w:w="1870" w:type="dxa"/>
          </w:tcPr>
          <w:p w14:paraId="10DF18C0" w14:textId="3F2FDEC8" w:rsidR="000610CC" w:rsidRDefault="000610CC" w:rsidP="00F4004C">
            <w:r>
              <w:t>Slitter</w:t>
            </w:r>
          </w:p>
        </w:tc>
        <w:tc>
          <w:tcPr>
            <w:tcW w:w="1870" w:type="dxa"/>
          </w:tcPr>
          <w:p w14:paraId="59C53FB0" w14:textId="30588E95" w:rsidR="000610CC" w:rsidRDefault="000610CC" w:rsidP="00F4004C">
            <w:r>
              <w:t>Rite-Size</w:t>
            </w:r>
          </w:p>
        </w:tc>
        <w:tc>
          <w:tcPr>
            <w:tcW w:w="1870" w:type="dxa"/>
          </w:tcPr>
          <w:p w14:paraId="7F2916C7" w14:textId="06DC9C40" w:rsidR="000610CC" w:rsidRDefault="000610CC" w:rsidP="00F4004C">
            <w:r>
              <w:t>Curioni</w:t>
            </w:r>
          </w:p>
        </w:tc>
        <w:tc>
          <w:tcPr>
            <w:tcW w:w="1870" w:type="dxa"/>
          </w:tcPr>
          <w:p w14:paraId="665BDA4F" w14:textId="6E84BF17" w:rsidR="000610CC" w:rsidRDefault="000610CC" w:rsidP="00F4004C">
            <w:r>
              <w:t>60’ Press</w:t>
            </w:r>
          </w:p>
        </w:tc>
        <w:tc>
          <w:tcPr>
            <w:tcW w:w="1870" w:type="dxa"/>
          </w:tcPr>
          <w:p w14:paraId="6CD2F904" w14:textId="425BB0B5" w:rsidR="000610CC" w:rsidRDefault="000610CC" w:rsidP="00F4004C">
            <w:r>
              <w:t>Rotary</w:t>
            </w:r>
          </w:p>
        </w:tc>
      </w:tr>
      <w:tr w:rsidR="000610CC" w14:paraId="47F43AB6" w14:textId="77777777" w:rsidTr="000610CC">
        <w:trPr>
          <w:trHeight w:val="449"/>
        </w:trPr>
        <w:tc>
          <w:tcPr>
            <w:tcW w:w="1870" w:type="dxa"/>
          </w:tcPr>
          <w:p w14:paraId="6A226492" w14:textId="3EA37C19" w:rsidR="000610CC" w:rsidRDefault="000610CC" w:rsidP="00F4004C">
            <w:r>
              <w:t>MIEHLE</w:t>
            </w:r>
          </w:p>
        </w:tc>
        <w:tc>
          <w:tcPr>
            <w:tcW w:w="1870" w:type="dxa"/>
          </w:tcPr>
          <w:p w14:paraId="447934F1" w14:textId="146B074B" w:rsidR="000610CC" w:rsidRDefault="000610CC" w:rsidP="00F4004C">
            <w:r>
              <w:t>Mini</w:t>
            </w:r>
          </w:p>
        </w:tc>
        <w:tc>
          <w:tcPr>
            <w:tcW w:w="1870" w:type="dxa"/>
          </w:tcPr>
          <w:p w14:paraId="78F0DDB6" w14:textId="658219B2" w:rsidR="000610CC" w:rsidRDefault="000610CC" w:rsidP="00F4004C">
            <w:r>
              <w:t>Up Down</w:t>
            </w:r>
          </w:p>
        </w:tc>
        <w:tc>
          <w:tcPr>
            <w:tcW w:w="1870" w:type="dxa"/>
          </w:tcPr>
          <w:p w14:paraId="4B7678FE" w14:textId="10ED1819" w:rsidR="000610CC" w:rsidRDefault="000610CC" w:rsidP="00F4004C">
            <w:r>
              <w:t>Cut Score</w:t>
            </w:r>
          </w:p>
        </w:tc>
        <w:tc>
          <w:tcPr>
            <w:tcW w:w="1870" w:type="dxa"/>
          </w:tcPr>
          <w:p w14:paraId="1B0C7514" w14:textId="2499F4C1" w:rsidR="000610CC" w:rsidRDefault="000610CC" w:rsidP="00F4004C">
            <w:r>
              <w:t>Band Saw</w:t>
            </w:r>
          </w:p>
        </w:tc>
      </w:tr>
      <w:tr w:rsidR="000610CC" w14:paraId="631627B7" w14:textId="77777777" w:rsidTr="000610CC">
        <w:trPr>
          <w:trHeight w:val="431"/>
        </w:trPr>
        <w:tc>
          <w:tcPr>
            <w:tcW w:w="1870" w:type="dxa"/>
          </w:tcPr>
          <w:p w14:paraId="11ADDF3C" w14:textId="69B4804B" w:rsidR="000610CC" w:rsidRDefault="000610CC" w:rsidP="00F4004C">
            <w:r>
              <w:t>Bag Machine</w:t>
            </w:r>
          </w:p>
        </w:tc>
        <w:tc>
          <w:tcPr>
            <w:tcW w:w="1870" w:type="dxa"/>
          </w:tcPr>
          <w:p w14:paraId="5659B133" w14:textId="6A19F8CB" w:rsidR="000610CC" w:rsidRDefault="000610CC" w:rsidP="00F4004C">
            <w:r>
              <w:t>Gluer</w:t>
            </w:r>
          </w:p>
        </w:tc>
        <w:tc>
          <w:tcPr>
            <w:tcW w:w="1870" w:type="dxa"/>
          </w:tcPr>
          <w:p w14:paraId="49EFD867" w14:textId="6D0CDF48" w:rsidR="000610CC" w:rsidRDefault="000610CC" w:rsidP="00F4004C">
            <w:r>
              <w:t>Bundler</w:t>
            </w:r>
          </w:p>
        </w:tc>
        <w:tc>
          <w:tcPr>
            <w:tcW w:w="1870" w:type="dxa"/>
          </w:tcPr>
          <w:p w14:paraId="114DD052" w14:textId="5D4E6B16" w:rsidR="000610CC" w:rsidRDefault="000610CC" w:rsidP="00F4004C">
            <w:r>
              <w:t>Hand Labor</w:t>
            </w:r>
          </w:p>
        </w:tc>
        <w:tc>
          <w:tcPr>
            <w:tcW w:w="1870" w:type="dxa"/>
          </w:tcPr>
          <w:p w14:paraId="713D98A7" w14:textId="4EEC60E7" w:rsidR="000610CC" w:rsidRDefault="000610CC" w:rsidP="00F4004C">
            <w:r>
              <w:t>Other Types</w:t>
            </w:r>
          </w:p>
        </w:tc>
      </w:tr>
    </w:tbl>
    <w:p w14:paraId="1C2FCE2C" w14:textId="37DAF436" w:rsidR="00F4004C" w:rsidRDefault="00F4004C" w:rsidP="00F4004C">
      <w:pPr>
        <w:pStyle w:val="Heading3"/>
      </w:pPr>
      <w:bookmarkStart w:id="427" w:name="_Toc45559799"/>
      <w:r>
        <w:t>Slitter</w:t>
      </w:r>
      <w:r w:rsidR="00CC3424">
        <w:t xml:space="preserve"> Screen</w:t>
      </w:r>
      <w:bookmarkEnd w:id="427"/>
    </w:p>
    <w:p w14:paraId="71052654" w14:textId="77777777" w:rsidR="00F4004C" w:rsidRPr="00291F54" w:rsidRDefault="00F4004C" w:rsidP="00F4004C">
      <w:r>
        <w:rPr>
          <w:noProof/>
        </w:rPr>
        <w:drawing>
          <wp:inline distT="0" distB="0" distL="0" distR="0" wp14:anchorId="6D9C5521" wp14:editId="217AD37E">
            <wp:extent cx="5943600" cy="2718435"/>
            <wp:effectExtent l="0" t="0" r="0" b="57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718435"/>
                    </a:xfrm>
                    <a:prstGeom prst="rect">
                      <a:avLst/>
                    </a:prstGeom>
                  </pic:spPr>
                </pic:pic>
              </a:graphicData>
            </a:graphic>
          </wp:inline>
        </w:drawing>
      </w:r>
    </w:p>
    <w:p w14:paraId="35BD38C6" w14:textId="3C8EA82C" w:rsidR="00F4004C" w:rsidRDefault="00F4004C" w:rsidP="00F4004C">
      <w:pPr>
        <w:pStyle w:val="Heading3"/>
      </w:pPr>
      <w:bookmarkStart w:id="428" w:name="_Toc45559800"/>
      <w:r>
        <w:t>Rite-Size</w:t>
      </w:r>
      <w:r w:rsidR="00CC3424">
        <w:t xml:space="preserve"> Screen</w:t>
      </w:r>
      <w:bookmarkEnd w:id="428"/>
    </w:p>
    <w:p w14:paraId="3737E629" w14:textId="77777777" w:rsidR="00F4004C" w:rsidRPr="00291F54" w:rsidRDefault="00F4004C" w:rsidP="00F4004C">
      <w:r>
        <w:rPr>
          <w:noProof/>
        </w:rPr>
        <w:drawing>
          <wp:inline distT="0" distB="0" distL="0" distR="0" wp14:anchorId="768591C0" wp14:editId="04EE1D5A">
            <wp:extent cx="5943600" cy="3338623"/>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76293" cy="3356987"/>
                    </a:xfrm>
                    <a:prstGeom prst="rect">
                      <a:avLst/>
                    </a:prstGeom>
                  </pic:spPr>
                </pic:pic>
              </a:graphicData>
            </a:graphic>
          </wp:inline>
        </w:drawing>
      </w:r>
    </w:p>
    <w:p w14:paraId="6F3DF886" w14:textId="5BDCA342" w:rsidR="00F4004C" w:rsidRDefault="00F4004C" w:rsidP="00F4004C">
      <w:pPr>
        <w:pStyle w:val="Heading3"/>
      </w:pPr>
      <w:bookmarkStart w:id="429" w:name="_Toc45559801"/>
      <w:r>
        <w:t>Curioni</w:t>
      </w:r>
      <w:r w:rsidR="00CC3424">
        <w:t xml:space="preserve"> Screen</w:t>
      </w:r>
      <w:bookmarkEnd w:id="429"/>
    </w:p>
    <w:p w14:paraId="3774191A" w14:textId="77777777" w:rsidR="00F4004C" w:rsidRPr="00291F54" w:rsidRDefault="00F4004C" w:rsidP="00F4004C">
      <w:r>
        <w:rPr>
          <w:noProof/>
        </w:rPr>
        <w:drawing>
          <wp:inline distT="0" distB="0" distL="0" distR="0" wp14:anchorId="7BF3CDFD" wp14:editId="5332510E">
            <wp:extent cx="5943600" cy="4318000"/>
            <wp:effectExtent l="0" t="0" r="0" b="635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4318000"/>
                    </a:xfrm>
                    <a:prstGeom prst="rect">
                      <a:avLst/>
                    </a:prstGeom>
                  </pic:spPr>
                </pic:pic>
              </a:graphicData>
            </a:graphic>
          </wp:inline>
        </w:drawing>
      </w:r>
    </w:p>
    <w:p w14:paraId="037DB524" w14:textId="48868748" w:rsidR="00F4004C" w:rsidRDefault="00F4004C" w:rsidP="00F4004C">
      <w:pPr>
        <w:pStyle w:val="Heading3"/>
      </w:pPr>
      <w:bookmarkStart w:id="430" w:name="_Toc45559802"/>
      <w:r>
        <w:t>60’ Press</w:t>
      </w:r>
      <w:r w:rsidR="00CC3424">
        <w:t xml:space="preserve"> Screen</w:t>
      </w:r>
      <w:bookmarkEnd w:id="430"/>
    </w:p>
    <w:p w14:paraId="089AE6AC" w14:textId="5D06F196" w:rsidR="00F4004C" w:rsidRDefault="00F4004C" w:rsidP="00F4004C">
      <w:r>
        <w:rPr>
          <w:noProof/>
        </w:rPr>
        <w:drawing>
          <wp:inline distT="0" distB="0" distL="0" distR="0" wp14:anchorId="398FF7A0" wp14:editId="631B963B">
            <wp:extent cx="5943600" cy="404050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4040505"/>
                    </a:xfrm>
                    <a:prstGeom prst="rect">
                      <a:avLst/>
                    </a:prstGeom>
                  </pic:spPr>
                </pic:pic>
              </a:graphicData>
            </a:graphic>
          </wp:inline>
        </w:drawing>
      </w:r>
    </w:p>
    <w:p w14:paraId="6E6EDE8E" w14:textId="77777777" w:rsidR="00CC3424" w:rsidRPr="00291F54" w:rsidRDefault="00CC3424" w:rsidP="00F4004C"/>
    <w:p w14:paraId="2C7E0D99" w14:textId="3A836002" w:rsidR="00F4004C" w:rsidRDefault="00F4004C" w:rsidP="00F4004C">
      <w:pPr>
        <w:pStyle w:val="Heading3"/>
      </w:pPr>
      <w:bookmarkStart w:id="431" w:name="_Toc45559803"/>
      <w:r>
        <w:t>Rotary</w:t>
      </w:r>
      <w:r w:rsidR="00CC3424">
        <w:t xml:space="preserve"> Screen</w:t>
      </w:r>
      <w:bookmarkEnd w:id="431"/>
    </w:p>
    <w:p w14:paraId="7ADC7D59" w14:textId="77777777" w:rsidR="00F4004C" w:rsidRPr="00291F54" w:rsidRDefault="00F4004C" w:rsidP="00F4004C">
      <w:r>
        <w:rPr>
          <w:noProof/>
        </w:rPr>
        <w:drawing>
          <wp:inline distT="0" distB="0" distL="0" distR="0" wp14:anchorId="77C1A635" wp14:editId="5B12283A">
            <wp:extent cx="5943600" cy="2985770"/>
            <wp:effectExtent l="0" t="0" r="0" b="508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985770"/>
                    </a:xfrm>
                    <a:prstGeom prst="rect">
                      <a:avLst/>
                    </a:prstGeom>
                  </pic:spPr>
                </pic:pic>
              </a:graphicData>
            </a:graphic>
          </wp:inline>
        </w:drawing>
      </w:r>
    </w:p>
    <w:p w14:paraId="452C72B2" w14:textId="27BEF284" w:rsidR="00F4004C" w:rsidRDefault="00F4004C" w:rsidP="00F4004C">
      <w:pPr>
        <w:pStyle w:val="Heading3"/>
      </w:pPr>
      <w:bookmarkStart w:id="432" w:name="_Toc45559804"/>
      <w:r>
        <w:t>MIEHLE</w:t>
      </w:r>
      <w:r w:rsidR="00CC3424">
        <w:t xml:space="preserve"> Screen</w:t>
      </w:r>
      <w:bookmarkEnd w:id="432"/>
    </w:p>
    <w:p w14:paraId="5538DDC5" w14:textId="636A6E45" w:rsidR="00F4004C" w:rsidRDefault="00F4004C" w:rsidP="00F4004C">
      <w:r>
        <w:rPr>
          <w:noProof/>
        </w:rPr>
        <w:drawing>
          <wp:inline distT="0" distB="0" distL="0" distR="0" wp14:anchorId="01A0B6DF" wp14:editId="0D94367F">
            <wp:extent cx="5943600" cy="299656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996565"/>
                    </a:xfrm>
                    <a:prstGeom prst="rect">
                      <a:avLst/>
                    </a:prstGeom>
                  </pic:spPr>
                </pic:pic>
              </a:graphicData>
            </a:graphic>
          </wp:inline>
        </w:drawing>
      </w:r>
    </w:p>
    <w:p w14:paraId="05152F60" w14:textId="77777777" w:rsidR="00CC3424" w:rsidRPr="00291F54" w:rsidRDefault="00CC3424" w:rsidP="00F4004C"/>
    <w:p w14:paraId="4046EF56" w14:textId="0E8955AF" w:rsidR="00F4004C" w:rsidRDefault="00F4004C" w:rsidP="00F4004C">
      <w:pPr>
        <w:pStyle w:val="Heading3"/>
      </w:pPr>
      <w:bookmarkStart w:id="433" w:name="_Toc45559805"/>
      <w:r>
        <w:t>Mini</w:t>
      </w:r>
      <w:r w:rsidR="00CC3424">
        <w:t xml:space="preserve"> Screen</w:t>
      </w:r>
      <w:bookmarkEnd w:id="433"/>
    </w:p>
    <w:p w14:paraId="7C589745" w14:textId="77777777" w:rsidR="00F4004C" w:rsidRPr="00291F54" w:rsidRDefault="00F4004C" w:rsidP="00F4004C">
      <w:r>
        <w:rPr>
          <w:noProof/>
        </w:rPr>
        <w:drawing>
          <wp:inline distT="0" distB="0" distL="0" distR="0" wp14:anchorId="6DB03AE2" wp14:editId="1CCFE405">
            <wp:extent cx="5943600" cy="376174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761740"/>
                    </a:xfrm>
                    <a:prstGeom prst="rect">
                      <a:avLst/>
                    </a:prstGeom>
                  </pic:spPr>
                </pic:pic>
              </a:graphicData>
            </a:graphic>
          </wp:inline>
        </w:drawing>
      </w:r>
    </w:p>
    <w:p w14:paraId="630583B5" w14:textId="351ADE08" w:rsidR="00F4004C" w:rsidRDefault="00F4004C" w:rsidP="00F4004C">
      <w:pPr>
        <w:pStyle w:val="Heading3"/>
      </w:pPr>
      <w:bookmarkStart w:id="434" w:name="_Toc45559806"/>
      <w:r>
        <w:t>Up Down</w:t>
      </w:r>
      <w:r w:rsidR="00CC3424">
        <w:t xml:space="preserve"> Screen</w:t>
      </w:r>
      <w:bookmarkEnd w:id="434"/>
    </w:p>
    <w:p w14:paraId="659AA9D7" w14:textId="62C4A329" w:rsidR="00F4004C" w:rsidRDefault="00F4004C" w:rsidP="00F4004C">
      <w:r>
        <w:rPr>
          <w:noProof/>
        </w:rPr>
        <w:drawing>
          <wp:inline distT="0" distB="0" distL="0" distR="0" wp14:anchorId="79729D4E" wp14:editId="3D09B15F">
            <wp:extent cx="5943600" cy="33909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390900"/>
                    </a:xfrm>
                    <a:prstGeom prst="rect">
                      <a:avLst/>
                    </a:prstGeom>
                  </pic:spPr>
                </pic:pic>
              </a:graphicData>
            </a:graphic>
          </wp:inline>
        </w:drawing>
      </w:r>
    </w:p>
    <w:p w14:paraId="2CB44CF6" w14:textId="77777777" w:rsidR="00CC3424" w:rsidRPr="00F85332" w:rsidRDefault="00CC3424" w:rsidP="00F4004C"/>
    <w:p w14:paraId="632143B2" w14:textId="6641CCD9" w:rsidR="00F4004C" w:rsidRDefault="00F4004C" w:rsidP="00F4004C">
      <w:pPr>
        <w:pStyle w:val="Heading3"/>
      </w:pPr>
      <w:bookmarkStart w:id="435" w:name="_Toc45559807"/>
      <w:r>
        <w:t>Cut Score</w:t>
      </w:r>
      <w:r w:rsidR="00CC3424">
        <w:t xml:space="preserve"> Screen</w:t>
      </w:r>
      <w:bookmarkEnd w:id="435"/>
    </w:p>
    <w:p w14:paraId="0E2EFBC7" w14:textId="77777777" w:rsidR="00F4004C" w:rsidRPr="00F85332" w:rsidRDefault="00F4004C" w:rsidP="00F4004C">
      <w:r>
        <w:rPr>
          <w:noProof/>
        </w:rPr>
        <w:drawing>
          <wp:inline distT="0" distB="0" distL="0" distR="0" wp14:anchorId="3B7DBB4A" wp14:editId="6186CFFC">
            <wp:extent cx="5943600" cy="27241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724150"/>
                    </a:xfrm>
                    <a:prstGeom prst="rect">
                      <a:avLst/>
                    </a:prstGeom>
                  </pic:spPr>
                </pic:pic>
              </a:graphicData>
            </a:graphic>
          </wp:inline>
        </w:drawing>
      </w:r>
    </w:p>
    <w:p w14:paraId="58600CFF" w14:textId="75E81D4E" w:rsidR="00F4004C" w:rsidRDefault="00F4004C" w:rsidP="00F4004C">
      <w:pPr>
        <w:pStyle w:val="Heading3"/>
      </w:pPr>
      <w:bookmarkStart w:id="436" w:name="_Toc45559808"/>
      <w:r>
        <w:t>Band Saw</w:t>
      </w:r>
      <w:r w:rsidR="00CC3424">
        <w:t xml:space="preserve"> Screen</w:t>
      </w:r>
      <w:bookmarkEnd w:id="436"/>
    </w:p>
    <w:p w14:paraId="77DF70BE" w14:textId="64B93651" w:rsidR="00F4004C" w:rsidRDefault="00F4004C" w:rsidP="00F4004C">
      <w:r>
        <w:rPr>
          <w:noProof/>
        </w:rPr>
        <w:drawing>
          <wp:inline distT="0" distB="0" distL="0" distR="0" wp14:anchorId="51F52E9F" wp14:editId="460A5E81">
            <wp:extent cx="5943600" cy="2698115"/>
            <wp:effectExtent l="0" t="0" r="0" b="698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698115"/>
                    </a:xfrm>
                    <a:prstGeom prst="rect">
                      <a:avLst/>
                    </a:prstGeom>
                  </pic:spPr>
                </pic:pic>
              </a:graphicData>
            </a:graphic>
          </wp:inline>
        </w:drawing>
      </w:r>
    </w:p>
    <w:p w14:paraId="3065B172" w14:textId="77777777" w:rsidR="00CC3424" w:rsidRPr="00F85332" w:rsidRDefault="00CC3424" w:rsidP="00F4004C"/>
    <w:p w14:paraId="67A17CEF" w14:textId="5CFBF1AD" w:rsidR="00F4004C" w:rsidRDefault="00F4004C" w:rsidP="00F4004C">
      <w:pPr>
        <w:pStyle w:val="Heading3"/>
      </w:pPr>
      <w:bookmarkStart w:id="437" w:name="_Toc45559809"/>
      <w:r>
        <w:t>Bag Machine</w:t>
      </w:r>
      <w:r w:rsidR="00CC3424">
        <w:t xml:space="preserve"> Screen</w:t>
      </w:r>
      <w:bookmarkEnd w:id="437"/>
    </w:p>
    <w:p w14:paraId="3942D7C8" w14:textId="77777777" w:rsidR="00F4004C" w:rsidRPr="00F85332" w:rsidRDefault="00F4004C" w:rsidP="00F4004C">
      <w:r>
        <w:rPr>
          <w:noProof/>
        </w:rPr>
        <w:drawing>
          <wp:inline distT="0" distB="0" distL="0" distR="0" wp14:anchorId="545CF044" wp14:editId="0C7A4E07">
            <wp:extent cx="5943600" cy="2856865"/>
            <wp:effectExtent l="0" t="0" r="0" b="63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856865"/>
                    </a:xfrm>
                    <a:prstGeom prst="rect">
                      <a:avLst/>
                    </a:prstGeom>
                  </pic:spPr>
                </pic:pic>
              </a:graphicData>
            </a:graphic>
          </wp:inline>
        </w:drawing>
      </w:r>
    </w:p>
    <w:p w14:paraId="4AD82F5D" w14:textId="40FB2BC9" w:rsidR="00F4004C" w:rsidRDefault="00F4004C" w:rsidP="00F4004C">
      <w:pPr>
        <w:pStyle w:val="Heading3"/>
      </w:pPr>
      <w:bookmarkStart w:id="438" w:name="_Toc45559810"/>
      <w:r>
        <w:t>Gluer</w:t>
      </w:r>
      <w:r w:rsidR="00CC3424">
        <w:t xml:space="preserve"> Screen</w:t>
      </w:r>
      <w:bookmarkEnd w:id="438"/>
    </w:p>
    <w:p w14:paraId="629DD7FA" w14:textId="7ECB8725" w:rsidR="00F4004C" w:rsidRDefault="00F4004C" w:rsidP="00F4004C">
      <w:r>
        <w:rPr>
          <w:noProof/>
        </w:rPr>
        <w:drawing>
          <wp:inline distT="0" distB="0" distL="0" distR="0" wp14:anchorId="5C737FD0" wp14:editId="55FB4147">
            <wp:extent cx="5943600" cy="3383280"/>
            <wp:effectExtent l="0" t="0" r="0" b="76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383280"/>
                    </a:xfrm>
                    <a:prstGeom prst="rect">
                      <a:avLst/>
                    </a:prstGeom>
                  </pic:spPr>
                </pic:pic>
              </a:graphicData>
            </a:graphic>
          </wp:inline>
        </w:drawing>
      </w:r>
    </w:p>
    <w:p w14:paraId="610CA16F" w14:textId="77777777" w:rsidR="00CC3424" w:rsidRPr="00F85332" w:rsidRDefault="00CC3424" w:rsidP="00F4004C"/>
    <w:p w14:paraId="6A2CC54C" w14:textId="3739724C" w:rsidR="00F4004C" w:rsidRDefault="00F4004C" w:rsidP="00F4004C">
      <w:pPr>
        <w:pStyle w:val="Heading3"/>
      </w:pPr>
      <w:bookmarkStart w:id="439" w:name="_Toc45559811"/>
      <w:r>
        <w:t>Bundler</w:t>
      </w:r>
      <w:r w:rsidR="00CC3424">
        <w:t xml:space="preserve"> Screen</w:t>
      </w:r>
      <w:bookmarkEnd w:id="439"/>
    </w:p>
    <w:p w14:paraId="5299DD95" w14:textId="77777777" w:rsidR="00F4004C" w:rsidRPr="00F85332" w:rsidRDefault="00F4004C" w:rsidP="00F4004C">
      <w:r>
        <w:rPr>
          <w:noProof/>
        </w:rPr>
        <w:drawing>
          <wp:inline distT="0" distB="0" distL="0" distR="0" wp14:anchorId="73D68953" wp14:editId="085F1A16">
            <wp:extent cx="5943600" cy="282638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826385"/>
                    </a:xfrm>
                    <a:prstGeom prst="rect">
                      <a:avLst/>
                    </a:prstGeom>
                  </pic:spPr>
                </pic:pic>
              </a:graphicData>
            </a:graphic>
          </wp:inline>
        </w:drawing>
      </w:r>
    </w:p>
    <w:p w14:paraId="7CC5C38B" w14:textId="691C45CF" w:rsidR="00F4004C" w:rsidRDefault="00F4004C" w:rsidP="00F4004C">
      <w:pPr>
        <w:pStyle w:val="Heading3"/>
      </w:pPr>
      <w:bookmarkStart w:id="440" w:name="_Toc45559812"/>
      <w:r>
        <w:t>Hand Labor</w:t>
      </w:r>
      <w:r w:rsidR="00CC3424">
        <w:t xml:space="preserve"> Screen</w:t>
      </w:r>
      <w:bookmarkEnd w:id="440"/>
    </w:p>
    <w:p w14:paraId="49EBA2B5" w14:textId="7CAF0324" w:rsidR="00F4004C" w:rsidRDefault="00F4004C" w:rsidP="00F4004C">
      <w:r>
        <w:rPr>
          <w:noProof/>
        </w:rPr>
        <w:drawing>
          <wp:inline distT="0" distB="0" distL="0" distR="0" wp14:anchorId="6FCDD34A" wp14:editId="462FC068">
            <wp:extent cx="5943600" cy="2105025"/>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105025"/>
                    </a:xfrm>
                    <a:prstGeom prst="rect">
                      <a:avLst/>
                    </a:prstGeom>
                  </pic:spPr>
                </pic:pic>
              </a:graphicData>
            </a:graphic>
          </wp:inline>
        </w:drawing>
      </w:r>
    </w:p>
    <w:p w14:paraId="61188053" w14:textId="77777777" w:rsidR="00CC3424" w:rsidRPr="00F85332" w:rsidRDefault="00CC3424" w:rsidP="00F4004C"/>
    <w:p w14:paraId="01BEE037" w14:textId="5EAFCB4D" w:rsidR="00F4004C" w:rsidRDefault="00F4004C" w:rsidP="00F4004C">
      <w:pPr>
        <w:pStyle w:val="Heading3"/>
      </w:pPr>
      <w:bookmarkStart w:id="441" w:name="_Toc45559813"/>
      <w:r>
        <w:t>Other</w:t>
      </w:r>
      <w:r w:rsidR="00CC3424">
        <w:t xml:space="preserve"> Screen</w:t>
      </w:r>
      <w:bookmarkEnd w:id="441"/>
    </w:p>
    <w:p w14:paraId="12AC4300" w14:textId="19172F2E" w:rsidR="00F4004C" w:rsidRDefault="00F4004C" w:rsidP="00F4004C">
      <w:r>
        <w:rPr>
          <w:noProof/>
        </w:rPr>
        <w:drawing>
          <wp:inline distT="0" distB="0" distL="0" distR="0" wp14:anchorId="75930023" wp14:editId="237924D8">
            <wp:extent cx="5943600" cy="3841750"/>
            <wp:effectExtent l="0" t="0" r="0" b="635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841750"/>
                    </a:xfrm>
                    <a:prstGeom prst="rect">
                      <a:avLst/>
                    </a:prstGeom>
                  </pic:spPr>
                </pic:pic>
              </a:graphicData>
            </a:graphic>
          </wp:inline>
        </w:drawing>
      </w:r>
    </w:p>
    <w:p w14:paraId="2979B8E6" w14:textId="676868A4" w:rsidR="00CC3424" w:rsidRDefault="00CC3424" w:rsidP="00F4004C"/>
    <w:p w14:paraId="2B83556A" w14:textId="3CF3A546" w:rsidR="00CC3424" w:rsidRDefault="00CC3424" w:rsidP="00F4004C"/>
    <w:p w14:paraId="6A18329D" w14:textId="77777777" w:rsidR="00CC3424" w:rsidRPr="00F85332" w:rsidRDefault="00CC3424" w:rsidP="00F4004C"/>
    <w:p w14:paraId="7509A7D6" w14:textId="5B3FB9E5" w:rsidR="00E907F1" w:rsidRDefault="00E907F1" w:rsidP="00E907F1">
      <w:pPr>
        <w:pStyle w:val="Heading2"/>
      </w:pPr>
      <w:bookmarkStart w:id="442" w:name="_Toc45559814"/>
      <w:r>
        <w:t>Program Master [NS8]</w:t>
      </w:r>
      <w:bookmarkEnd w:id="442"/>
    </w:p>
    <w:p w14:paraId="3DADF20D" w14:textId="2BC690AF" w:rsidR="00703BFC" w:rsidRDefault="00703BFC" w:rsidP="00703BFC">
      <w:pPr>
        <w:pStyle w:val="Heading3"/>
      </w:pPr>
      <w:bookmarkStart w:id="443" w:name="_Toc45559815"/>
      <w:r>
        <w:t>Browse Programs</w:t>
      </w:r>
      <w:bookmarkEnd w:id="443"/>
    </w:p>
    <w:p w14:paraId="0FC302BD" w14:textId="6E94A13E" w:rsidR="00B11BD1" w:rsidRDefault="0000566F" w:rsidP="0000566F">
      <w:pPr>
        <w:rPr>
          <w:rFonts w:cstheme="minorHAnsi"/>
        </w:rPr>
      </w:pPr>
      <w:r w:rsidRPr="005D00DF">
        <w:rPr>
          <w:rFonts w:cstheme="minorHAnsi"/>
        </w:rPr>
        <w:t xml:space="preserve">This selection shows all the program names for each menu option. The browser shows the program name, menu title, directory, and version.  </w:t>
      </w:r>
      <w:r w:rsidR="00B11BD1">
        <w:rPr>
          <w:rFonts w:cstheme="minorHAnsi"/>
        </w:rPr>
        <w:t>This a</w:t>
      </w:r>
      <w:r w:rsidRPr="005D00DF">
        <w:rPr>
          <w:rFonts w:cstheme="minorHAnsi"/>
        </w:rPr>
        <w:t xml:space="preserve">lso shows if the selection appears on a menu, if it’s tracked for usage, and if it’s a pop-up screen. </w:t>
      </w:r>
    </w:p>
    <w:p w14:paraId="56FAAF99" w14:textId="38FADE15" w:rsidR="00B11BD1" w:rsidRDefault="00B11BD1" w:rsidP="0000566F">
      <w:pPr>
        <w:rPr>
          <w:rFonts w:cstheme="minorHAnsi"/>
        </w:rPr>
      </w:pPr>
      <w:r w:rsidRPr="00041A73">
        <w:rPr>
          <w:rFonts w:cstheme="minorHAnsi"/>
        </w:rPr>
        <w:t>The best way to find a menu is to click the TITLE radio button on the bottom then type the menu name that appears on the Advantzware menu in the AUTOFIND box.  Simply type and the box will begin searching for the menu.  If you click inside the box and start typing, then you must press the ENTER key to begin the search.    Alternatively, the prog</w:t>
      </w:r>
      <w:r w:rsidR="006961DD">
        <w:rPr>
          <w:rFonts w:cstheme="minorHAnsi"/>
        </w:rPr>
        <w:t>r</w:t>
      </w:r>
      <w:r w:rsidRPr="00041A73">
        <w:rPr>
          <w:rFonts w:cstheme="minorHAnsi"/>
        </w:rPr>
        <w:t>am name is listed by pressing the F3 key while running a program.  Write down the program name, then access the program master and type the program name.</w:t>
      </w:r>
    </w:p>
    <w:p w14:paraId="4470C6EC" w14:textId="3EA9B64A" w:rsidR="0000566F" w:rsidRDefault="0000566F" w:rsidP="0000566F">
      <w:pPr>
        <w:rPr>
          <w:rFonts w:cstheme="minorHAnsi"/>
        </w:rPr>
      </w:pPr>
      <w:r w:rsidRPr="005D00DF">
        <w:rPr>
          <w:rFonts w:cstheme="minorHAnsi"/>
        </w:rPr>
        <w:t xml:space="preserve">To view a program, you may double click on the selected file or click the View Program tab. The icons at the top of the browser provide additional capabilities.  The icon with the fountain pen allows you to view the notes for each program.  </w:t>
      </w:r>
    </w:p>
    <w:p w14:paraId="7BA960F0" w14:textId="19E01420" w:rsidR="0000566F" w:rsidRPr="0000566F" w:rsidRDefault="0000566F" w:rsidP="0000566F">
      <w:r w:rsidRPr="005D00DF">
        <w:rPr>
          <w:rFonts w:cstheme="minorHAnsi"/>
        </w:rPr>
        <w:t>Each note records the users initials, date, description of the note and a full-page of text for each note.  Unlimited notes may be defined for each program.  The browse icon will provide immediate access to the browser by program name.  The icon with the corner of a page folded over allows you to print a list of the program files.  The icon of the man will provide immediate access to the security by menu screen.  The icon of the letters will provide immediate access to the set font and colors screen.  The icon of the drop-down menu will provide immediate access to the users menu structure screen.</w:t>
      </w:r>
    </w:p>
    <w:p w14:paraId="407736AB" w14:textId="7C29810A" w:rsidR="00F85332" w:rsidRPr="00F85332" w:rsidRDefault="00F85332" w:rsidP="00F85332">
      <w:r>
        <w:rPr>
          <w:noProof/>
        </w:rPr>
        <w:drawing>
          <wp:inline distT="0" distB="0" distL="0" distR="0" wp14:anchorId="5F484D66" wp14:editId="387E7001">
            <wp:extent cx="5942832" cy="4157330"/>
            <wp:effectExtent l="0" t="0" r="127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60199" cy="4169479"/>
                    </a:xfrm>
                    <a:prstGeom prst="rect">
                      <a:avLst/>
                    </a:prstGeom>
                  </pic:spPr>
                </pic:pic>
              </a:graphicData>
            </a:graphic>
          </wp:inline>
        </w:drawing>
      </w:r>
    </w:p>
    <w:p w14:paraId="49A8E4DD" w14:textId="4B117B66" w:rsidR="00703BFC" w:rsidRDefault="00703BFC" w:rsidP="00703BFC">
      <w:pPr>
        <w:pStyle w:val="Heading3"/>
      </w:pPr>
      <w:bookmarkStart w:id="444" w:name="_Toc45559816"/>
      <w:r>
        <w:t>View Program</w:t>
      </w:r>
      <w:bookmarkEnd w:id="444"/>
    </w:p>
    <w:p w14:paraId="4CD6B3BD" w14:textId="2B6BCD93" w:rsidR="0000566F" w:rsidRDefault="0000566F" w:rsidP="0000566F">
      <w:pPr>
        <w:rPr>
          <w:rFonts w:cstheme="minorHAnsi"/>
        </w:rPr>
      </w:pPr>
      <w:r w:rsidRPr="005D00DF">
        <w:rPr>
          <w:rFonts w:cstheme="minorHAnsi"/>
        </w:rPr>
        <w:t>The view Program screen allows you to view the information of each program.  You may copy, change, add or delete any program from this screen</w:t>
      </w:r>
      <w:r w:rsidR="00B11BD1">
        <w:rPr>
          <w:rFonts w:cstheme="minorHAnsi"/>
        </w:rPr>
        <w:t xml:space="preserve">, </w:t>
      </w:r>
      <w:r w:rsidR="00B11BD1" w:rsidRPr="00041A73">
        <w:rPr>
          <w:rFonts w:cstheme="minorHAnsi"/>
        </w:rPr>
        <w:t>but ASI does not recommend this</w:t>
      </w:r>
      <w:r w:rsidRPr="005D00DF">
        <w:rPr>
          <w:rFonts w:cstheme="minorHAnsi"/>
        </w:rPr>
        <w:t xml:space="preserve">.  You may also change the security for each program through this screen.  Use the arrow keys at the bottom of the screen to view the next or previous program file. The icons at the top of the screen provide additional capabilities. </w:t>
      </w:r>
    </w:p>
    <w:p w14:paraId="61BA5CF0" w14:textId="458C498A" w:rsidR="00B11BD1" w:rsidRDefault="00B11BD1" w:rsidP="0000566F">
      <w:pPr>
        <w:rPr>
          <w:rFonts w:cstheme="minorHAnsi"/>
        </w:rPr>
      </w:pPr>
      <w:r w:rsidRPr="00041A73">
        <w:rPr>
          <w:rFonts w:cstheme="minorHAnsi"/>
        </w:rPr>
        <w:t xml:space="preserve">To change the security for each program through this screen, press the UPDATE button and simply add the user ID’s and / or group names to each block called Can Run, Can Create, Can Update and Can Delete, then press SAVE.  Use the arrow keys at the bottom of the screen to view the next or previous program file.  </w:t>
      </w:r>
      <w:r w:rsidRPr="00041A73">
        <w:rPr>
          <w:rFonts w:cstheme="minorHAnsi"/>
          <w:b/>
        </w:rPr>
        <w:t>You should not copy, change, add or delete any program from this screen.</w:t>
      </w:r>
    </w:p>
    <w:p w14:paraId="7809162C" w14:textId="430FFCC4" w:rsidR="0000566F" w:rsidRDefault="00B11BD1" w:rsidP="0000566F">
      <w:pPr>
        <w:rPr>
          <w:rFonts w:cstheme="minorHAnsi"/>
        </w:rPr>
      </w:pPr>
      <w:r w:rsidRPr="00041A73">
        <w:rPr>
          <w:rFonts w:cstheme="minorHAnsi"/>
        </w:rPr>
        <w:t>The icons at the top of the screen provide additional capabilities.</w:t>
      </w:r>
      <w:r>
        <w:rPr>
          <w:rFonts w:cstheme="minorHAnsi"/>
        </w:rPr>
        <w:t xml:space="preserve"> </w:t>
      </w:r>
      <w:r w:rsidR="0000566F" w:rsidRPr="005D00DF">
        <w:rPr>
          <w:rFonts w:cstheme="minorHAnsi"/>
        </w:rPr>
        <w:t xml:space="preserve">The browse icon will provide immediate access to the browser by program name. The icon with the fountain pen allows you to view any notes for the program selected. The icon with the corner of a page folded over allows you to print a list of the program files. The icon of the man will provide immediate access to the security by menu screen.  </w:t>
      </w:r>
    </w:p>
    <w:p w14:paraId="78B7CFDE" w14:textId="63BA2ACE" w:rsidR="0000566F" w:rsidRPr="0000566F" w:rsidRDefault="0000566F" w:rsidP="0000566F">
      <w:r w:rsidRPr="005D00DF">
        <w:rPr>
          <w:rFonts w:cstheme="minorHAnsi"/>
        </w:rPr>
        <w:t>The icon of the letters will provide immediate access to the set font and colors screen.  The icon of the drop-down menu will provide immediate access to the users menu structure screen.</w:t>
      </w:r>
    </w:p>
    <w:p w14:paraId="530AADD2" w14:textId="0FCC08EB" w:rsidR="00F85332" w:rsidRPr="00F85332" w:rsidRDefault="00F85332" w:rsidP="00F85332">
      <w:r>
        <w:rPr>
          <w:noProof/>
        </w:rPr>
        <w:drawing>
          <wp:inline distT="0" distB="0" distL="0" distR="0" wp14:anchorId="217EE56E" wp14:editId="2F5D15BE">
            <wp:extent cx="5943600" cy="4779010"/>
            <wp:effectExtent l="0" t="0" r="0" b="254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4779010"/>
                    </a:xfrm>
                    <a:prstGeom prst="rect">
                      <a:avLst/>
                    </a:prstGeom>
                  </pic:spPr>
                </pic:pic>
              </a:graphicData>
            </a:graphic>
          </wp:inline>
        </w:drawing>
      </w:r>
    </w:p>
    <w:p w14:paraId="0943981F" w14:textId="77777777" w:rsidR="003914FC" w:rsidRDefault="003914FC" w:rsidP="003914FC">
      <w:pPr>
        <w:pStyle w:val="Heading4"/>
      </w:pPr>
      <w:bookmarkStart w:id="445" w:name="_Hlk45282829"/>
      <w:r>
        <w:t>UPDATE</w:t>
      </w:r>
    </w:p>
    <w:p w14:paraId="012F8162" w14:textId="46EC721E" w:rsidR="003914FC" w:rsidRDefault="003914FC" w:rsidP="003914FC">
      <w:r>
        <w:t xml:space="preserve">To change the currently selected </w:t>
      </w:r>
      <w:r w:rsidR="00234694">
        <w:t>Program</w:t>
      </w:r>
      <w:r>
        <w:t xml:space="preserve">, simply click the </w:t>
      </w:r>
      <w:r>
        <w:rPr>
          <w:b/>
          <w:bCs/>
          <w:i/>
          <w:iCs/>
          <w:u w:val="single"/>
        </w:rPr>
        <w:t>“Update</w:t>
      </w:r>
      <w:r>
        <w:t xml:space="preserve">” button at the bottom of the screen.  </w:t>
      </w:r>
    </w:p>
    <w:p w14:paraId="16832ED9" w14:textId="77777777" w:rsidR="003914FC" w:rsidRDefault="003914FC" w:rsidP="003914FC">
      <w:pPr>
        <w:pStyle w:val="Heading4"/>
      </w:pPr>
      <w:bookmarkStart w:id="446" w:name="_Hlk45282919"/>
      <w:bookmarkEnd w:id="445"/>
      <w:r>
        <w:t>ADD</w:t>
      </w:r>
    </w:p>
    <w:p w14:paraId="41A8EEAF" w14:textId="03C9D396" w:rsidR="003914FC" w:rsidRPr="00E64A2B" w:rsidRDefault="003914FC" w:rsidP="003914FC">
      <w:r>
        <w:t xml:space="preserve">Click the </w:t>
      </w:r>
      <w:r>
        <w:rPr>
          <w:b/>
          <w:bCs/>
          <w:i/>
          <w:iCs/>
          <w:u w:val="single"/>
        </w:rPr>
        <w:t>“Add”</w:t>
      </w:r>
      <w:r>
        <w:t xml:space="preserve"> button</w:t>
      </w:r>
      <w:r w:rsidRPr="00167C88">
        <w:t xml:space="preserve"> </w:t>
      </w:r>
      <w:r>
        <w:t xml:space="preserve">at the bottom of the screen to add a new </w:t>
      </w:r>
      <w:r w:rsidR="00234694">
        <w:t>Program</w:t>
      </w:r>
      <w:r>
        <w:t>.</w:t>
      </w:r>
    </w:p>
    <w:bookmarkEnd w:id="446"/>
    <w:p w14:paraId="08D9893B" w14:textId="77777777" w:rsidR="003914FC" w:rsidRDefault="003914FC" w:rsidP="003914FC">
      <w:pPr>
        <w:pStyle w:val="Heading4"/>
      </w:pPr>
      <w:r>
        <w:t>COPY</w:t>
      </w:r>
    </w:p>
    <w:p w14:paraId="1C72498B" w14:textId="180752B5" w:rsidR="003914FC" w:rsidRPr="00F132A9" w:rsidRDefault="003914FC" w:rsidP="003914FC">
      <w:r>
        <w:t xml:space="preserve">Click the </w:t>
      </w:r>
      <w:r>
        <w:rPr>
          <w:b/>
          <w:bCs/>
          <w:i/>
          <w:iCs/>
          <w:u w:val="single"/>
        </w:rPr>
        <w:t>“Copy”</w:t>
      </w:r>
      <w:r>
        <w:t xml:space="preserve"> button to copy information from the currently selected </w:t>
      </w:r>
      <w:r w:rsidR="00234694">
        <w:t>Program</w:t>
      </w:r>
      <w:r>
        <w:t>.</w:t>
      </w:r>
    </w:p>
    <w:p w14:paraId="677C1A4F" w14:textId="77777777" w:rsidR="003914FC" w:rsidRDefault="003914FC" w:rsidP="003914FC">
      <w:pPr>
        <w:pStyle w:val="Heading4"/>
      </w:pPr>
      <w:r>
        <w:t>DELETE</w:t>
      </w:r>
    </w:p>
    <w:p w14:paraId="1F0A271C" w14:textId="55F7A8CB" w:rsidR="003914FC" w:rsidRDefault="003914FC" w:rsidP="003914FC">
      <w:bookmarkStart w:id="447" w:name="_Hlk45283215"/>
      <w:r>
        <w:t xml:space="preserve">To delete the currently selected </w:t>
      </w:r>
      <w:r w:rsidR="00234694">
        <w:t>Program</w:t>
      </w:r>
      <w:r>
        <w:t xml:space="preserve">, simply press the </w:t>
      </w:r>
      <w:r w:rsidRPr="00B86B9F">
        <w:rPr>
          <w:b/>
          <w:bCs/>
          <w:i/>
          <w:iCs/>
          <w:u w:val="single"/>
        </w:rPr>
        <w:t>"D"</w:t>
      </w:r>
      <w:r>
        <w:t xml:space="preserve"> key.  Alternatively, click the </w:t>
      </w:r>
      <w:r>
        <w:rPr>
          <w:b/>
          <w:bCs/>
          <w:i/>
          <w:iCs/>
          <w:u w:val="single"/>
        </w:rPr>
        <w:t>“Delete”</w:t>
      </w:r>
      <w:r>
        <w:t xml:space="preserve"> button at the bottom of the screen.</w:t>
      </w:r>
    </w:p>
    <w:bookmarkEnd w:id="447"/>
    <w:p w14:paraId="638B31EA" w14:textId="77777777" w:rsidR="003914FC" w:rsidRDefault="003914FC" w:rsidP="003914FC">
      <w:pPr>
        <w:pStyle w:val="Heading4"/>
      </w:pPr>
      <w:r>
        <w:t>NEXT</w:t>
      </w:r>
    </w:p>
    <w:p w14:paraId="6E06C88E" w14:textId="737CCF36" w:rsidR="003914FC" w:rsidRDefault="003914FC" w:rsidP="003914FC">
      <w:r>
        <w:t xml:space="preserve">Press </w:t>
      </w:r>
      <w:r w:rsidRPr="00B86B9F">
        <w:rPr>
          <w:b/>
          <w:bCs/>
          <w:i/>
          <w:iCs/>
          <w:u w:val="single"/>
        </w:rPr>
        <w:t>"N"</w:t>
      </w:r>
      <w:r>
        <w:t xml:space="preserve"> (Next) to find next </w:t>
      </w:r>
      <w:r w:rsidR="00234694">
        <w:t xml:space="preserve">Program </w:t>
      </w:r>
      <w:r>
        <w:t xml:space="preserve">to view or modify. Alternatively, press the </w:t>
      </w:r>
      <w:r>
        <w:rPr>
          <w:b/>
          <w:bCs/>
          <w:i/>
          <w:iCs/>
          <w:u w:val="single"/>
        </w:rPr>
        <w:t>“Right Arrow”</w:t>
      </w:r>
      <w:r>
        <w:t xml:space="preserve"> on the screen.</w:t>
      </w:r>
    </w:p>
    <w:p w14:paraId="1548D4AB" w14:textId="77777777" w:rsidR="003914FC" w:rsidRDefault="003914FC" w:rsidP="003914FC">
      <w:pPr>
        <w:pStyle w:val="Heading4"/>
      </w:pPr>
      <w:r>
        <w:t>PREVIOUS</w:t>
      </w:r>
    </w:p>
    <w:p w14:paraId="261358F3" w14:textId="67E37085" w:rsidR="003914FC" w:rsidRDefault="003914FC" w:rsidP="003914FC">
      <w:r>
        <w:t xml:space="preserve">Press </w:t>
      </w:r>
      <w:r w:rsidRPr="00B86B9F">
        <w:rPr>
          <w:b/>
          <w:bCs/>
          <w:i/>
          <w:iCs/>
          <w:u w:val="single"/>
        </w:rPr>
        <w:t>"P"</w:t>
      </w:r>
      <w:r>
        <w:t xml:space="preserve"> (Previous) to find previous </w:t>
      </w:r>
      <w:r w:rsidR="00234694">
        <w:t xml:space="preserve">Program </w:t>
      </w:r>
      <w:r>
        <w:t>to view or modify.</w:t>
      </w:r>
      <w:r w:rsidRPr="00EA7FC0">
        <w:t xml:space="preserve"> </w:t>
      </w:r>
      <w:r>
        <w:t xml:space="preserve">Alternatively, press the </w:t>
      </w:r>
      <w:r>
        <w:rPr>
          <w:b/>
          <w:bCs/>
          <w:i/>
          <w:iCs/>
          <w:u w:val="single"/>
        </w:rPr>
        <w:t>“Left Arrow”</w:t>
      </w:r>
      <w:r>
        <w:t xml:space="preserve"> on the screen.</w:t>
      </w:r>
    </w:p>
    <w:p w14:paraId="225B57C2" w14:textId="44FD6EF5" w:rsidR="00703BFC" w:rsidRDefault="00703BFC" w:rsidP="00703BFC">
      <w:pPr>
        <w:pStyle w:val="Heading3"/>
      </w:pPr>
      <w:bookmarkStart w:id="448" w:name="_Toc45559817"/>
      <w:r>
        <w:t>Add/Update Program</w:t>
      </w:r>
      <w:bookmarkEnd w:id="448"/>
    </w:p>
    <w:p w14:paraId="49967995" w14:textId="1CDDDCFA" w:rsidR="00F85332" w:rsidRPr="00F85332" w:rsidRDefault="00F85332" w:rsidP="00F85332">
      <w:r>
        <w:rPr>
          <w:noProof/>
        </w:rPr>
        <w:drawing>
          <wp:inline distT="0" distB="0" distL="0" distR="0" wp14:anchorId="067333AC" wp14:editId="6C703236">
            <wp:extent cx="5943600" cy="4817745"/>
            <wp:effectExtent l="0" t="0" r="0" b="190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4817745"/>
                    </a:xfrm>
                    <a:prstGeom prst="rect">
                      <a:avLst/>
                    </a:prstGeom>
                  </pic:spPr>
                </pic:pic>
              </a:graphicData>
            </a:graphic>
          </wp:inline>
        </w:drawing>
      </w:r>
    </w:p>
    <w:p w14:paraId="46C95776" w14:textId="77777777" w:rsidR="003914FC" w:rsidRDefault="003914FC" w:rsidP="003914FC">
      <w:pPr>
        <w:pStyle w:val="Heading4"/>
      </w:pPr>
      <w:r>
        <w:t>SAVE</w:t>
      </w:r>
    </w:p>
    <w:p w14:paraId="352D2C2D" w14:textId="628BFE8F" w:rsidR="003914FC" w:rsidRDefault="003914FC" w:rsidP="003914FC">
      <w:r>
        <w:t xml:space="preserve">Click the </w:t>
      </w:r>
      <w:r>
        <w:rPr>
          <w:b/>
          <w:bCs/>
          <w:i/>
          <w:iCs/>
          <w:u w:val="single"/>
        </w:rPr>
        <w:t>“Save”</w:t>
      </w:r>
      <w:r>
        <w:t xml:space="preserve"> button to save all changes to the current </w:t>
      </w:r>
      <w:r w:rsidR="00234694">
        <w:t>Program</w:t>
      </w:r>
      <w:r>
        <w:t>.</w:t>
      </w:r>
    </w:p>
    <w:p w14:paraId="210479D0" w14:textId="77777777" w:rsidR="003914FC" w:rsidRDefault="003914FC" w:rsidP="003914FC">
      <w:pPr>
        <w:pStyle w:val="Heading4"/>
      </w:pPr>
      <w:r>
        <w:t>RESET</w:t>
      </w:r>
    </w:p>
    <w:p w14:paraId="43C1F4A2" w14:textId="77777777" w:rsidR="003914FC" w:rsidRPr="00096EBD" w:rsidRDefault="003914FC" w:rsidP="003914FC">
      <w:r>
        <w:t xml:space="preserve">Click the </w:t>
      </w:r>
      <w:r>
        <w:rPr>
          <w:b/>
          <w:bCs/>
          <w:i/>
          <w:iCs/>
          <w:u w:val="single"/>
        </w:rPr>
        <w:t>“Reset”</w:t>
      </w:r>
      <w:r>
        <w:t xml:space="preserve"> button to reset all fields to their original state.</w:t>
      </w:r>
    </w:p>
    <w:p w14:paraId="02D2BD0D" w14:textId="77777777" w:rsidR="003914FC" w:rsidRDefault="003914FC" w:rsidP="003914FC">
      <w:pPr>
        <w:pStyle w:val="Heading4"/>
      </w:pPr>
      <w:r>
        <w:t>CANCEL</w:t>
      </w:r>
    </w:p>
    <w:p w14:paraId="69AB5929" w14:textId="659BA410" w:rsidR="003914FC" w:rsidRDefault="003914FC" w:rsidP="003914FC">
      <w:r>
        <w:t xml:space="preserve">Click the </w:t>
      </w:r>
      <w:r>
        <w:rPr>
          <w:b/>
          <w:bCs/>
          <w:i/>
          <w:iCs/>
          <w:u w:val="single"/>
        </w:rPr>
        <w:t>“Cancel”</w:t>
      </w:r>
      <w:r>
        <w:t xml:space="preserve"> button to cancel all changes to the </w:t>
      </w:r>
      <w:r w:rsidR="00234694">
        <w:t xml:space="preserve">Program </w:t>
      </w:r>
      <w:r>
        <w:t>without saving.</w:t>
      </w:r>
    </w:p>
    <w:p w14:paraId="1EF1E184" w14:textId="070BCB61" w:rsidR="00CC3424" w:rsidRDefault="00CC3424" w:rsidP="003914FC"/>
    <w:p w14:paraId="6A85EE4D" w14:textId="54EB09E1" w:rsidR="00CC3424" w:rsidRDefault="00CC3424" w:rsidP="003914FC"/>
    <w:p w14:paraId="57E6D90C" w14:textId="1E25632F" w:rsidR="00CC3424" w:rsidRDefault="00CC3424" w:rsidP="003914FC"/>
    <w:p w14:paraId="1B5ACCC8" w14:textId="7A690E35" w:rsidR="00CC3424" w:rsidRDefault="00CC3424" w:rsidP="003914FC"/>
    <w:p w14:paraId="2B530E34" w14:textId="77777777" w:rsidR="00CC3424" w:rsidRPr="00DF6BEC" w:rsidRDefault="00CC3424" w:rsidP="003914FC"/>
    <w:p w14:paraId="5B3E346F" w14:textId="5FAB2D1A" w:rsidR="00703BFC" w:rsidRDefault="00703BFC" w:rsidP="00703BFC">
      <w:pPr>
        <w:pStyle w:val="Heading3"/>
      </w:pPr>
      <w:bookmarkStart w:id="449" w:name="_Toc45559818"/>
      <w:r>
        <w:t>Add/Update Program Field Definitions</w:t>
      </w:r>
      <w:bookmarkEnd w:id="449"/>
    </w:p>
    <w:p w14:paraId="785EA3C6" w14:textId="2F5AF533" w:rsidR="00B0736A" w:rsidRDefault="00B0736A" w:rsidP="00B0736A">
      <w:pPr>
        <w:pStyle w:val="Heading4"/>
      </w:pPr>
      <w:r>
        <w:t>Program</w:t>
      </w:r>
    </w:p>
    <w:p w14:paraId="4F7D789F" w14:textId="16BB7DBC" w:rsidR="00B0736A" w:rsidRPr="00B0736A" w:rsidRDefault="000610CC" w:rsidP="00B0736A">
      <w:r>
        <w:t>Enter a name for this program.</w:t>
      </w:r>
    </w:p>
    <w:p w14:paraId="61BDD08C" w14:textId="1B895676" w:rsidR="00B0736A" w:rsidRDefault="00B0736A" w:rsidP="00B0736A">
      <w:pPr>
        <w:pStyle w:val="Heading4"/>
      </w:pPr>
      <w:r>
        <w:t>Program Title</w:t>
      </w:r>
    </w:p>
    <w:p w14:paraId="7EC6B984" w14:textId="64C0E1E1" w:rsidR="00B0736A" w:rsidRPr="00B0736A" w:rsidRDefault="000610CC" w:rsidP="00B0736A">
      <w:r>
        <w:t>Enter a short title for this program.</w:t>
      </w:r>
    </w:p>
    <w:p w14:paraId="49F6812C" w14:textId="28C7F630" w:rsidR="00B0736A" w:rsidRDefault="00B0736A" w:rsidP="00B0736A">
      <w:pPr>
        <w:pStyle w:val="Heading4"/>
      </w:pPr>
      <w:r>
        <w:t>Menu Subject ID</w:t>
      </w:r>
    </w:p>
    <w:p w14:paraId="1A3C6562" w14:textId="58F8B8C1" w:rsidR="00B0736A" w:rsidRPr="000610CC" w:rsidRDefault="000610CC" w:rsidP="00B0736A">
      <w:r>
        <w:t xml:space="preserve">Enter a menu subject ID for this program. Alternatively, press the </w:t>
      </w:r>
      <w:r>
        <w:rPr>
          <w:b/>
          <w:bCs/>
          <w:i/>
          <w:iCs/>
          <w:u w:val="single"/>
        </w:rPr>
        <w:t>“F1”</w:t>
      </w:r>
      <w:r>
        <w:t xml:space="preserve"> key to choose a valid ID from a list of available Subjects.</w:t>
      </w:r>
    </w:p>
    <w:p w14:paraId="10C6478F" w14:textId="1A0A2131" w:rsidR="00B0736A" w:rsidRDefault="00B0736A" w:rsidP="00B0736A">
      <w:pPr>
        <w:pStyle w:val="Heading4"/>
      </w:pPr>
      <w:r>
        <w:t>Directory</w:t>
      </w:r>
    </w:p>
    <w:p w14:paraId="11A81E4F" w14:textId="5D196458" w:rsidR="00B0736A" w:rsidRPr="000610CC" w:rsidRDefault="000610CC" w:rsidP="00B0736A">
      <w:r>
        <w:t xml:space="preserve">Enter a directory for this program. Alternatively, press the </w:t>
      </w:r>
      <w:r>
        <w:rPr>
          <w:b/>
          <w:bCs/>
          <w:i/>
          <w:iCs/>
          <w:u w:val="single"/>
        </w:rPr>
        <w:t>“F1”</w:t>
      </w:r>
      <w:r>
        <w:t xml:space="preserve"> key to choose a valid directory from a list of available directories.</w:t>
      </w:r>
    </w:p>
    <w:p w14:paraId="21B3F2DF" w14:textId="799F7771" w:rsidR="00B0736A" w:rsidRDefault="00B0736A" w:rsidP="00B0736A">
      <w:pPr>
        <w:pStyle w:val="Heading4"/>
      </w:pPr>
      <w:r>
        <w:t>User Sec. Level</w:t>
      </w:r>
    </w:p>
    <w:p w14:paraId="75B61379" w14:textId="6AD1D498" w:rsidR="00B0736A" w:rsidRPr="00B0736A" w:rsidRDefault="000610CC" w:rsidP="00B0736A">
      <w:r>
        <w:t xml:space="preserve">Enter the </w:t>
      </w:r>
      <w:r w:rsidR="000D7503">
        <w:t>minimum-security</w:t>
      </w:r>
      <w:r>
        <w:t xml:space="preserve"> level that a user must have in order to run this program.</w:t>
      </w:r>
    </w:p>
    <w:p w14:paraId="0F791827" w14:textId="6515F8AC" w:rsidR="00B0736A" w:rsidRDefault="00B0736A" w:rsidP="00B0736A">
      <w:pPr>
        <w:pStyle w:val="Heading4"/>
      </w:pPr>
      <w:r>
        <w:t>Module</w:t>
      </w:r>
    </w:p>
    <w:p w14:paraId="16F1D819" w14:textId="7371C92E" w:rsidR="00B0736A" w:rsidRPr="00B0736A" w:rsidRDefault="000610CC" w:rsidP="00B0736A">
      <w:r>
        <w:t>The user may choose the module that this program belongs to from the drop-down list.</w:t>
      </w:r>
    </w:p>
    <w:p w14:paraId="33A03A0E" w14:textId="77777777" w:rsidR="00B0736A" w:rsidRDefault="00B0736A" w:rsidP="00B0736A">
      <w:pPr>
        <w:pStyle w:val="Heading4"/>
      </w:pPr>
      <w:r>
        <w:t>Run Persistent – Toggle Box</w:t>
      </w:r>
    </w:p>
    <w:p w14:paraId="24DFF32B" w14:textId="4D449A90" w:rsidR="00B0736A" w:rsidRDefault="00B0736A" w:rsidP="00B0736A">
      <w:r>
        <w:t xml:space="preserve">To </w:t>
      </w:r>
      <w:r w:rsidR="000610CC">
        <w:t>run this as a persistent program</w:t>
      </w:r>
      <w:r>
        <w:t xml:space="preserve">, make sure that the </w:t>
      </w:r>
      <w:r w:rsidR="000610CC">
        <w:t>Run Persistent</w:t>
      </w:r>
      <w:r>
        <w:t xml:space="preserve"> toggle box is checked.</w:t>
      </w:r>
    </w:p>
    <w:p w14:paraId="3E80886C" w14:textId="77777777" w:rsidR="00B0736A" w:rsidRDefault="00B0736A" w:rsidP="00B0736A">
      <w:pPr>
        <w:pStyle w:val="Heading4"/>
      </w:pPr>
      <w:r>
        <w:t>Track Usage – Toggle Box</w:t>
      </w:r>
    </w:p>
    <w:p w14:paraId="63FE5BDE" w14:textId="791CEC8E" w:rsidR="00B0736A" w:rsidRDefault="00B0736A" w:rsidP="00B0736A">
      <w:r>
        <w:t xml:space="preserve">To </w:t>
      </w:r>
      <w:r w:rsidR="000610CC">
        <w:t>have the system track the usage of this program</w:t>
      </w:r>
      <w:r>
        <w:t xml:space="preserve">, make sure that the </w:t>
      </w:r>
      <w:r w:rsidR="000610CC">
        <w:t>Track Usage</w:t>
      </w:r>
      <w:r>
        <w:t xml:space="preserve"> toggle box is checked.</w:t>
      </w:r>
    </w:p>
    <w:p w14:paraId="30173C2D" w14:textId="77777777" w:rsidR="00B0736A" w:rsidRDefault="00B0736A" w:rsidP="00B0736A">
      <w:pPr>
        <w:pStyle w:val="Heading4"/>
      </w:pPr>
      <w:r>
        <w:t>Pop-Up – Toggle Box</w:t>
      </w:r>
    </w:p>
    <w:p w14:paraId="066C4CBD" w14:textId="3E33D272" w:rsidR="00B0736A" w:rsidRDefault="00B0736A" w:rsidP="00B0736A">
      <w:r>
        <w:t xml:space="preserve">To </w:t>
      </w:r>
      <w:r w:rsidR="000610CC">
        <w:t>run this program as a popup screen</w:t>
      </w:r>
      <w:r>
        <w:t xml:space="preserve">, make sure that the </w:t>
      </w:r>
      <w:r w:rsidR="000610CC">
        <w:t>Pop-Up</w:t>
      </w:r>
      <w:r>
        <w:t xml:space="preserve"> toggle box is checked.</w:t>
      </w:r>
    </w:p>
    <w:p w14:paraId="2E66A068" w14:textId="30421EF2" w:rsidR="00B0736A" w:rsidRDefault="00B0736A" w:rsidP="00B0736A">
      <w:pPr>
        <w:pStyle w:val="Heading4"/>
      </w:pPr>
      <w:r>
        <w:t>Subject IDs</w:t>
      </w:r>
    </w:p>
    <w:p w14:paraId="73A9F1EB" w14:textId="2D7ED2D9" w:rsidR="00B0736A" w:rsidRPr="00406AF5" w:rsidRDefault="00406AF5" w:rsidP="00B0736A">
      <w:r>
        <w:t xml:space="preserve">The user may enter as many subject IDs as they wish here. Pressing the </w:t>
      </w:r>
      <w:r>
        <w:rPr>
          <w:b/>
          <w:bCs/>
          <w:i/>
          <w:iCs/>
          <w:u w:val="single"/>
        </w:rPr>
        <w:t>“F1”</w:t>
      </w:r>
      <w:r>
        <w:t xml:space="preserve"> key will allow the user to select a valid subject ID from a list of available subjects.</w:t>
      </w:r>
    </w:p>
    <w:p w14:paraId="32247C11" w14:textId="59B2B390" w:rsidR="00B0736A" w:rsidRDefault="00B0736A" w:rsidP="00B0736A">
      <w:pPr>
        <w:pStyle w:val="Heading4"/>
      </w:pPr>
      <w:r>
        <w:t>Initialize</w:t>
      </w:r>
    </w:p>
    <w:p w14:paraId="379F8A6F" w14:textId="7FF365EF" w:rsidR="00B0736A" w:rsidRPr="00406AF5" w:rsidRDefault="00406AF5" w:rsidP="00B0736A">
      <w:r>
        <w:t xml:space="preserve">After choosing a valid subject ID, the user may the </w:t>
      </w:r>
      <w:r>
        <w:rPr>
          <w:b/>
          <w:bCs/>
          <w:i/>
          <w:iCs/>
          <w:u w:val="single"/>
        </w:rPr>
        <w:t>“Param”</w:t>
      </w:r>
      <w:r>
        <w:t xml:space="preserve"> button in order to open the parameters menu.</w:t>
      </w:r>
    </w:p>
    <w:p w14:paraId="3CB85A30" w14:textId="7E8E861C" w:rsidR="00B0736A" w:rsidRDefault="00B0736A" w:rsidP="00B0736A">
      <w:pPr>
        <w:pStyle w:val="Heading4"/>
      </w:pPr>
      <w:r>
        <w:t>Custom Title</w:t>
      </w:r>
    </w:p>
    <w:p w14:paraId="3CBBCC72" w14:textId="379A71B1" w:rsidR="00B0736A" w:rsidRDefault="00406AF5" w:rsidP="00B0736A">
      <w:r>
        <w:t>Enter the custom title for the menu field for this program.</w:t>
      </w:r>
    </w:p>
    <w:p w14:paraId="3B08747C" w14:textId="0A79F3B8" w:rsidR="00406AF5" w:rsidRDefault="00406AF5" w:rsidP="00406AF5">
      <w:pPr>
        <w:pStyle w:val="Heading3"/>
      </w:pPr>
      <w:bookmarkStart w:id="450" w:name="_Toc45559819"/>
      <w:r>
        <w:t>Initialize Parameters</w:t>
      </w:r>
      <w:bookmarkEnd w:id="450"/>
    </w:p>
    <w:p w14:paraId="038792CB" w14:textId="19A621C5" w:rsidR="00406AF5" w:rsidRDefault="00406AF5" w:rsidP="00406AF5">
      <w:r>
        <w:rPr>
          <w:noProof/>
        </w:rPr>
        <w:drawing>
          <wp:inline distT="0" distB="0" distL="0" distR="0" wp14:anchorId="4825311A" wp14:editId="36EC131D">
            <wp:extent cx="5943600" cy="4645660"/>
            <wp:effectExtent l="0" t="0" r="0" b="254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4645660"/>
                    </a:xfrm>
                    <a:prstGeom prst="rect">
                      <a:avLst/>
                    </a:prstGeom>
                  </pic:spPr>
                </pic:pic>
              </a:graphicData>
            </a:graphic>
          </wp:inline>
        </w:drawing>
      </w:r>
    </w:p>
    <w:p w14:paraId="156A3B11" w14:textId="49A508AF" w:rsidR="00406AF5" w:rsidRPr="00406AF5" w:rsidRDefault="00406AF5" w:rsidP="00406AF5">
      <w:r>
        <w:t>The user may double-click on any available parameters within the parameters list in order to add them to the new program.</w:t>
      </w:r>
    </w:p>
    <w:p w14:paraId="1E4D799C" w14:textId="100DDC68" w:rsidR="00E907F1" w:rsidRDefault="00E907F1" w:rsidP="00E907F1">
      <w:pPr>
        <w:pStyle w:val="Heading2"/>
      </w:pPr>
      <w:bookmarkStart w:id="451" w:name="_Toc45559820"/>
      <w:r>
        <w:t>Email Configuration [NS!]</w:t>
      </w:r>
      <w:bookmarkEnd w:id="451"/>
    </w:p>
    <w:p w14:paraId="44EE1536" w14:textId="36FE0C26" w:rsidR="00703BFC" w:rsidRDefault="00703BFC" w:rsidP="00703BFC">
      <w:pPr>
        <w:pStyle w:val="Heading3"/>
      </w:pPr>
      <w:bookmarkStart w:id="452" w:name="_Toc45559821"/>
      <w:r>
        <w:t xml:space="preserve">Browse </w:t>
      </w:r>
      <w:r w:rsidR="00610A18">
        <w:t>Email Configuration</w:t>
      </w:r>
      <w:bookmarkEnd w:id="452"/>
    </w:p>
    <w:p w14:paraId="4B24D716" w14:textId="3BA285C3" w:rsidR="00F85332" w:rsidRPr="00F85332" w:rsidRDefault="00F85332" w:rsidP="00F85332">
      <w:r>
        <w:rPr>
          <w:noProof/>
        </w:rPr>
        <w:drawing>
          <wp:inline distT="0" distB="0" distL="0" distR="0" wp14:anchorId="64F2657A" wp14:editId="73D427F1">
            <wp:extent cx="5943600" cy="4811395"/>
            <wp:effectExtent l="0" t="0" r="0" b="825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4811395"/>
                    </a:xfrm>
                    <a:prstGeom prst="rect">
                      <a:avLst/>
                    </a:prstGeom>
                  </pic:spPr>
                </pic:pic>
              </a:graphicData>
            </a:graphic>
          </wp:inline>
        </w:drawing>
      </w:r>
    </w:p>
    <w:p w14:paraId="50590DF8" w14:textId="2740D80F" w:rsidR="00D21EEA" w:rsidRDefault="00D21EEA" w:rsidP="00D21EEA">
      <w:pPr>
        <w:pStyle w:val="Heading4"/>
      </w:pPr>
      <w:bookmarkStart w:id="453" w:name="_Hlk45287173"/>
      <w:r>
        <w:t>Active – Toggle Boxes</w:t>
      </w:r>
    </w:p>
    <w:p w14:paraId="0379C63A" w14:textId="3492027B" w:rsidR="00D21EEA" w:rsidRDefault="00D21EEA" w:rsidP="00D21EEA">
      <w:r>
        <w:t xml:space="preserve">To </w:t>
      </w:r>
      <w:r w:rsidR="001953C5">
        <w:t>mark a specific email configuration as active</w:t>
      </w:r>
      <w:r>
        <w:t xml:space="preserve">, make sure that the </w:t>
      </w:r>
      <w:r w:rsidR="001953C5">
        <w:t>Active</w:t>
      </w:r>
      <w:r>
        <w:t xml:space="preserve"> toggle box</w:t>
      </w:r>
      <w:r w:rsidR="001953C5">
        <w:t xml:space="preserve"> next to it</w:t>
      </w:r>
      <w:r>
        <w:t xml:space="preserve"> is checked.</w:t>
      </w:r>
    </w:p>
    <w:p w14:paraId="1ABEE4B7" w14:textId="750F55BB" w:rsidR="00703BFC" w:rsidRDefault="00703BFC" w:rsidP="00703BFC">
      <w:pPr>
        <w:pStyle w:val="Heading3"/>
      </w:pPr>
      <w:bookmarkStart w:id="454" w:name="_Toc45559822"/>
      <w:bookmarkEnd w:id="453"/>
      <w:r>
        <w:t xml:space="preserve">View </w:t>
      </w:r>
      <w:r w:rsidR="00610A18">
        <w:t>Email Configuration</w:t>
      </w:r>
      <w:bookmarkEnd w:id="454"/>
    </w:p>
    <w:p w14:paraId="6858F00D" w14:textId="5266060D" w:rsidR="00F85332" w:rsidRPr="00F85332" w:rsidRDefault="00F85332" w:rsidP="00F85332">
      <w:r>
        <w:rPr>
          <w:noProof/>
        </w:rPr>
        <w:drawing>
          <wp:inline distT="0" distB="0" distL="0" distR="0" wp14:anchorId="2F02F997" wp14:editId="10E36950">
            <wp:extent cx="5943600" cy="4433776"/>
            <wp:effectExtent l="0" t="0" r="0" b="508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51614" cy="4439754"/>
                    </a:xfrm>
                    <a:prstGeom prst="rect">
                      <a:avLst/>
                    </a:prstGeom>
                  </pic:spPr>
                </pic:pic>
              </a:graphicData>
            </a:graphic>
          </wp:inline>
        </w:drawing>
      </w:r>
    </w:p>
    <w:p w14:paraId="4B761D3D" w14:textId="77777777" w:rsidR="003914FC" w:rsidRDefault="003914FC" w:rsidP="003914FC">
      <w:pPr>
        <w:pStyle w:val="Heading4"/>
      </w:pPr>
      <w:r>
        <w:t>UPDATE</w:t>
      </w:r>
    </w:p>
    <w:p w14:paraId="0D4C8641" w14:textId="56442453" w:rsidR="003914FC" w:rsidRDefault="003914FC" w:rsidP="003914FC">
      <w:r>
        <w:t xml:space="preserve">To change the currently selected </w:t>
      </w:r>
      <w:r w:rsidR="00234694">
        <w:t>Email Configuration</w:t>
      </w:r>
      <w:r>
        <w:t xml:space="preserve">, simply click the </w:t>
      </w:r>
      <w:r>
        <w:rPr>
          <w:b/>
          <w:bCs/>
          <w:i/>
          <w:iCs/>
          <w:u w:val="single"/>
        </w:rPr>
        <w:t>“Update</w:t>
      </w:r>
      <w:r>
        <w:t xml:space="preserve">” button at the bottom of the screen.  </w:t>
      </w:r>
    </w:p>
    <w:p w14:paraId="4BC71DF7" w14:textId="77777777" w:rsidR="003914FC" w:rsidRDefault="003914FC" w:rsidP="003914FC">
      <w:pPr>
        <w:pStyle w:val="Heading4"/>
      </w:pPr>
      <w:r>
        <w:t>ADD</w:t>
      </w:r>
    </w:p>
    <w:p w14:paraId="30D568F8" w14:textId="16AEED4E" w:rsidR="003914FC" w:rsidRPr="00E64A2B" w:rsidRDefault="003914FC" w:rsidP="003914FC">
      <w:r>
        <w:t xml:space="preserve">Click the </w:t>
      </w:r>
      <w:r>
        <w:rPr>
          <w:b/>
          <w:bCs/>
          <w:i/>
          <w:iCs/>
          <w:u w:val="single"/>
        </w:rPr>
        <w:t>“Add”</w:t>
      </w:r>
      <w:r>
        <w:t xml:space="preserve"> button</w:t>
      </w:r>
      <w:r w:rsidRPr="00167C88">
        <w:t xml:space="preserve"> </w:t>
      </w:r>
      <w:r>
        <w:t xml:space="preserve">at the bottom of the screen to add a new </w:t>
      </w:r>
      <w:r w:rsidR="00234694">
        <w:t>Email Configuration</w:t>
      </w:r>
      <w:r>
        <w:t>.</w:t>
      </w:r>
    </w:p>
    <w:p w14:paraId="0628BC94" w14:textId="77777777" w:rsidR="003914FC" w:rsidRDefault="003914FC" w:rsidP="003914FC">
      <w:pPr>
        <w:pStyle w:val="Heading4"/>
      </w:pPr>
      <w:r>
        <w:t>COPY</w:t>
      </w:r>
    </w:p>
    <w:p w14:paraId="63D71C02" w14:textId="5C46E3FD" w:rsidR="003914FC" w:rsidRPr="00F132A9" w:rsidRDefault="003914FC" w:rsidP="003914FC">
      <w:r>
        <w:t xml:space="preserve">Click the </w:t>
      </w:r>
      <w:r>
        <w:rPr>
          <w:b/>
          <w:bCs/>
          <w:i/>
          <w:iCs/>
          <w:u w:val="single"/>
        </w:rPr>
        <w:t>“Copy”</w:t>
      </w:r>
      <w:r>
        <w:t xml:space="preserve"> button to copy information from the currently selected </w:t>
      </w:r>
      <w:r w:rsidR="00234694">
        <w:t>Email Configuration</w:t>
      </w:r>
      <w:r>
        <w:t>.</w:t>
      </w:r>
    </w:p>
    <w:p w14:paraId="4E5A52F1" w14:textId="77777777" w:rsidR="003914FC" w:rsidRDefault="003914FC" w:rsidP="003914FC">
      <w:pPr>
        <w:pStyle w:val="Heading4"/>
      </w:pPr>
      <w:r>
        <w:t>DELETE</w:t>
      </w:r>
    </w:p>
    <w:p w14:paraId="7A2CB5B3" w14:textId="2C166610" w:rsidR="003914FC" w:rsidRDefault="003914FC" w:rsidP="003914FC">
      <w:r>
        <w:t xml:space="preserve">To delete the currently selected </w:t>
      </w:r>
      <w:r w:rsidR="00234694">
        <w:t>Email Configuration</w:t>
      </w:r>
      <w:r>
        <w:t xml:space="preserve">, simply press the </w:t>
      </w:r>
      <w:r w:rsidRPr="00B86B9F">
        <w:rPr>
          <w:b/>
          <w:bCs/>
          <w:i/>
          <w:iCs/>
          <w:u w:val="single"/>
        </w:rPr>
        <w:t>"D"</w:t>
      </w:r>
      <w:r>
        <w:t xml:space="preserve"> key.  Alternatively, click the </w:t>
      </w:r>
      <w:r>
        <w:rPr>
          <w:b/>
          <w:bCs/>
          <w:i/>
          <w:iCs/>
          <w:u w:val="single"/>
        </w:rPr>
        <w:t>“Delete”</w:t>
      </w:r>
      <w:r>
        <w:t xml:space="preserve"> button at the bottom of the screen.</w:t>
      </w:r>
    </w:p>
    <w:p w14:paraId="20437F2D" w14:textId="77777777" w:rsidR="003914FC" w:rsidRDefault="003914FC" w:rsidP="003914FC">
      <w:pPr>
        <w:pStyle w:val="Heading4"/>
      </w:pPr>
      <w:r>
        <w:t>NEXT</w:t>
      </w:r>
    </w:p>
    <w:p w14:paraId="5872B198" w14:textId="0C326532" w:rsidR="003914FC" w:rsidRDefault="003914FC" w:rsidP="003914FC">
      <w:r>
        <w:t xml:space="preserve">Press </w:t>
      </w:r>
      <w:r w:rsidRPr="00B86B9F">
        <w:rPr>
          <w:b/>
          <w:bCs/>
          <w:i/>
          <w:iCs/>
          <w:u w:val="single"/>
        </w:rPr>
        <w:t>"N"</w:t>
      </w:r>
      <w:r>
        <w:t xml:space="preserve"> (Next) to find next </w:t>
      </w:r>
      <w:r w:rsidR="00234694">
        <w:t xml:space="preserve">Email Configuration </w:t>
      </w:r>
      <w:r>
        <w:t xml:space="preserve">to view or modify. Alternatively, press the </w:t>
      </w:r>
      <w:r>
        <w:rPr>
          <w:b/>
          <w:bCs/>
          <w:i/>
          <w:iCs/>
          <w:u w:val="single"/>
        </w:rPr>
        <w:t>“Right Arrow”</w:t>
      </w:r>
      <w:r>
        <w:t xml:space="preserve"> on the screen.</w:t>
      </w:r>
    </w:p>
    <w:p w14:paraId="431402AA" w14:textId="77777777" w:rsidR="003914FC" w:rsidRDefault="003914FC" w:rsidP="003914FC">
      <w:pPr>
        <w:pStyle w:val="Heading4"/>
      </w:pPr>
      <w:r>
        <w:t>PREVIOUS</w:t>
      </w:r>
    </w:p>
    <w:p w14:paraId="71B7038E" w14:textId="3715D974" w:rsidR="003914FC" w:rsidRDefault="003914FC" w:rsidP="003914FC">
      <w:r>
        <w:t xml:space="preserve">Press </w:t>
      </w:r>
      <w:r w:rsidRPr="00B86B9F">
        <w:rPr>
          <w:b/>
          <w:bCs/>
          <w:i/>
          <w:iCs/>
          <w:u w:val="single"/>
        </w:rPr>
        <w:t>"P"</w:t>
      </w:r>
      <w:r>
        <w:t xml:space="preserve"> (Previous) to find previous </w:t>
      </w:r>
      <w:r w:rsidR="00234694">
        <w:t xml:space="preserve">Email Configuration </w:t>
      </w:r>
      <w:r>
        <w:t>to view or modify.</w:t>
      </w:r>
      <w:r w:rsidRPr="00EA7FC0">
        <w:t xml:space="preserve"> </w:t>
      </w:r>
      <w:r>
        <w:t xml:space="preserve">Alternatively, press the </w:t>
      </w:r>
      <w:r>
        <w:rPr>
          <w:b/>
          <w:bCs/>
          <w:i/>
          <w:iCs/>
          <w:u w:val="single"/>
        </w:rPr>
        <w:t>“Left Arrow”</w:t>
      </w:r>
      <w:r>
        <w:t xml:space="preserve"> on the screen.</w:t>
      </w:r>
    </w:p>
    <w:p w14:paraId="5C60A10E" w14:textId="78D92888" w:rsidR="00703BFC" w:rsidRDefault="00703BFC" w:rsidP="00703BFC">
      <w:pPr>
        <w:pStyle w:val="Heading3"/>
      </w:pPr>
      <w:bookmarkStart w:id="455" w:name="_Toc45559823"/>
      <w:r>
        <w:t xml:space="preserve">Add/Update </w:t>
      </w:r>
      <w:r w:rsidR="00610A18">
        <w:t>Email Configuration</w:t>
      </w:r>
      <w:bookmarkEnd w:id="455"/>
    </w:p>
    <w:p w14:paraId="3DF4D800" w14:textId="5408E113" w:rsidR="00F85332" w:rsidRPr="00F85332" w:rsidRDefault="00F85332" w:rsidP="00F85332">
      <w:r>
        <w:rPr>
          <w:noProof/>
        </w:rPr>
        <w:drawing>
          <wp:inline distT="0" distB="0" distL="0" distR="0" wp14:anchorId="73AF69AB" wp14:editId="0D855CA9">
            <wp:extent cx="5943600" cy="4795520"/>
            <wp:effectExtent l="0" t="0" r="0" b="508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4795520"/>
                    </a:xfrm>
                    <a:prstGeom prst="rect">
                      <a:avLst/>
                    </a:prstGeom>
                  </pic:spPr>
                </pic:pic>
              </a:graphicData>
            </a:graphic>
          </wp:inline>
        </w:drawing>
      </w:r>
    </w:p>
    <w:p w14:paraId="24F437CD" w14:textId="77777777" w:rsidR="003914FC" w:rsidRDefault="003914FC" w:rsidP="003914FC">
      <w:pPr>
        <w:pStyle w:val="Heading4"/>
      </w:pPr>
      <w:r>
        <w:t>SAVE</w:t>
      </w:r>
    </w:p>
    <w:p w14:paraId="480D69A5" w14:textId="39AE25F8" w:rsidR="003914FC" w:rsidRDefault="003914FC" w:rsidP="003914FC">
      <w:r>
        <w:t xml:space="preserve">Click the </w:t>
      </w:r>
      <w:r>
        <w:rPr>
          <w:b/>
          <w:bCs/>
          <w:i/>
          <w:iCs/>
          <w:u w:val="single"/>
        </w:rPr>
        <w:t>“Save”</w:t>
      </w:r>
      <w:r>
        <w:t xml:space="preserve"> button to save all changes to the current </w:t>
      </w:r>
      <w:r w:rsidR="00234694">
        <w:t>Email Configuration</w:t>
      </w:r>
      <w:r>
        <w:t>.</w:t>
      </w:r>
    </w:p>
    <w:p w14:paraId="459AC54B" w14:textId="77777777" w:rsidR="003914FC" w:rsidRDefault="003914FC" w:rsidP="003914FC">
      <w:pPr>
        <w:pStyle w:val="Heading4"/>
      </w:pPr>
      <w:r>
        <w:t>RESET</w:t>
      </w:r>
    </w:p>
    <w:p w14:paraId="5D8FACBB" w14:textId="77777777" w:rsidR="003914FC" w:rsidRPr="00096EBD" w:rsidRDefault="003914FC" w:rsidP="003914FC">
      <w:r>
        <w:t xml:space="preserve">Click the </w:t>
      </w:r>
      <w:r>
        <w:rPr>
          <w:b/>
          <w:bCs/>
          <w:i/>
          <w:iCs/>
          <w:u w:val="single"/>
        </w:rPr>
        <w:t>“Reset”</w:t>
      </w:r>
      <w:r>
        <w:t xml:space="preserve"> button to reset all fields to their original state.</w:t>
      </w:r>
    </w:p>
    <w:p w14:paraId="6BE25DA5" w14:textId="77777777" w:rsidR="003914FC" w:rsidRDefault="003914FC" w:rsidP="003914FC">
      <w:pPr>
        <w:pStyle w:val="Heading4"/>
      </w:pPr>
      <w:r>
        <w:t>CANCEL</w:t>
      </w:r>
    </w:p>
    <w:p w14:paraId="662F695E" w14:textId="7F4BD41C" w:rsidR="003914FC" w:rsidRDefault="003914FC" w:rsidP="003914FC">
      <w:r>
        <w:t xml:space="preserve">Click the </w:t>
      </w:r>
      <w:r>
        <w:rPr>
          <w:b/>
          <w:bCs/>
          <w:i/>
          <w:iCs/>
          <w:u w:val="single"/>
        </w:rPr>
        <w:t>“Cancel”</w:t>
      </w:r>
      <w:r>
        <w:t xml:space="preserve"> button to cancel all changes to the </w:t>
      </w:r>
      <w:r w:rsidR="00234694">
        <w:t xml:space="preserve">Email Configuration </w:t>
      </w:r>
      <w:r>
        <w:t>without saving.</w:t>
      </w:r>
    </w:p>
    <w:p w14:paraId="1B154344" w14:textId="66BE983D" w:rsidR="00CC3424" w:rsidRDefault="00CC3424" w:rsidP="003914FC"/>
    <w:p w14:paraId="38E356BE" w14:textId="18123236" w:rsidR="00CC3424" w:rsidRDefault="00CC3424" w:rsidP="003914FC"/>
    <w:p w14:paraId="0D1D08F4" w14:textId="43FFCACD" w:rsidR="00CC3424" w:rsidRDefault="00CC3424" w:rsidP="003914FC"/>
    <w:p w14:paraId="47140026" w14:textId="77790132" w:rsidR="00CC3424" w:rsidRDefault="00CC3424" w:rsidP="003914FC"/>
    <w:p w14:paraId="782FE04F" w14:textId="77777777" w:rsidR="00CC3424" w:rsidRPr="00DF6BEC" w:rsidRDefault="00CC3424" w:rsidP="003914FC"/>
    <w:p w14:paraId="507FDEBC" w14:textId="78E0783A" w:rsidR="00703BFC" w:rsidRDefault="00610A18" w:rsidP="00703BFC">
      <w:pPr>
        <w:pStyle w:val="Heading3"/>
      </w:pPr>
      <w:bookmarkStart w:id="456" w:name="_Toc45559824"/>
      <w:r>
        <w:t>Add/Update Email Configuration Field Definitions</w:t>
      </w:r>
      <w:bookmarkEnd w:id="456"/>
    </w:p>
    <w:p w14:paraId="34354E42" w14:textId="04CB4FD2" w:rsidR="00D21EEA" w:rsidRDefault="00D21EEA" w:rsidP="00D21EEA">
      <w:pPr>
        <w:pStyle w:val="Heading4"/>
      </w:pPr>
      <w:r>
        <w:t>Description</w:t>
      </w:r>
    </w:p>
    <w:p w14:paraId="06C1E451" w14:textId="7C4062FF" w:rsidR="00D21EEA" w:rsidRPr="00D21EEA" w:rsidRDefault="00406AF5" w:rsidP="00D21EEA">
      <w:r>
        <w:t>Enter a short description for this email configuration.</w:t>
      </w:r>
    </w:p>
    <w:p w14:paraId="7C0801C1" w14:textId="77777777" w:rsidR="00D21EEA" w:rsidRDefault="00D21EEA" w:rsidP="00D21EEA">
      <w:pPr>
        <w:pStyle w:val="Heading4"/>
      </w:pPr>
      <w:r>
        <w:t>Is Active – Toggle Box</w:t>
      </w:r>
    </w:p>
    <w:p w14:paraId="5A3849C4" w14:textId="27F0E649" w:rsidR="00D21EEA" w:rsidRDefault="00D21EEA" w:rsidP="00D21EEA">
      <w:r>
        <w:t xml:space="preserve">To </w:t>
      </w:r>
      <w:r w:rsidR="00406AF5">
        <w:t>mark this configuration as active</w:t>
      </w:r>
      <w:r>
        <w:t xml:space="preserve">, make sure that the </w:t>
      </w:r>
      <w:r w:rsidR="00406AF5">
        <w:t>Is Active</w:t>
      </w:r>
      <w:r>
        <w:t xml:space="preserve"> toggle box is checked.</w:t>
      </w:r>
    </w:p>
    <w:p w14:paraId="3C72B966" w14:textId="576098CD" w:rsidR="00D21EEA" w:rsidRDefault="00D21EEA" w:rsidP="00D21EEA">
      <w:pPr>
        <w:pStyle w:val="Heading4"/>
      </w:pPr>
      <w:r>
        <w:t>SMTP Server</w:t>
      </w:r>
    </w:p>
    <w:p w14:paraId="2FD2D2D6" w14:textId="60D3586A" w:rsidR="00D21EEA" w:rsidRPr="00D21EEA" w:rsidRDefault="00406AF5" w:rsidP="00406AF5">
      <w:r>
        <w:t>Enter the address of the SMTP server.  For Example:  smtp.office365.com</w:t>
      </w:r>
    </w:p>
    <w:p w14:paraId="183F45B0" w14:textId="5CB195AA" w:rsidR="00D21EEA" w:rsidRDefault="00D21EEA" w:rsidP="00D21EEA">
      <w:pPr>
        <w:pStyle w:val="Heading4"/>
      </w:pPr>
      <w:r>
        <w:t>SMTP Port</w:t>
      </w:r>
    </w:p>
    <w:p w14:paraId="23C78250" w14:textId="68E5858C" w:rsidR="00D21EEA" w:rsidRPr="00D21EEA" w:rsidRDefault="00406AF5" w:rsidP="00D21EEA">
      <w:r w:rsidRPr="00406AF5">
        <w:t>Enter the default port number for the outgoing SMPT server.</w:t>
      </w:r>
    </w:p>
    <w:p w14:paraId="4E613D4A" w14:textId="37DEEB97" w:rsidR="00D21EEA" w:rsidRDefault="00D21EEA" w:rsidP="00D21EEA">
      <w:pPr>
        <w:pStyle w:val="Heading4"/>
      </w:pPr>
      <w:r>
        <w:t>SMTP User</w:t>
      </w:r>
    </w:p>
    <w:p w14:paraId="7E00BFFE" w14:textId="2B60932D" w:rsidR="00D21EEA" w:rsidRPr="00D21EEA" w:rsidRDefault="00406AF5" w:rsidP="00D21EEA">
      <w:r w:rsidRPr="00406AF5">
        <w:t>Enter the username that is used to login to the defined SMTP server.</w:t>
      </w:r>
    </w:p>
    <w:p w14:paraId="03791D3F" w14:textId="7DD25FB1" w:rsidR="00D21EEA" w:rsidRDefault="00D21EEA" w:rsidP="00D21EEA">
      <w:pPr>
        <w:pStyle w:val="Heading4"/>
      </w:pPr>
      <w:r>
        <w:t>SMTP Password</w:t>
      </w:r>
    </w:p>
    <w:p w14:paraId="0AAE0336" w14:textId="7624F179" w:rsidR="00D21EEA" w:rsidRDefault="00406AF5" w:rsidP="00D21EEA">
      <w:r w:rsidRPr="00406AF5">
        <w:t>Enter the password for the username that is used to login to the defined SMTP server.</w:t>
      </w:r>
    </w:p>
    <w:p w14:paraId="0250B72E" w14:textId="4DBFFBD6" w:rsidR="00406AF5" w:rsidRPr="00D21EEA" w:rsidRDefault="00406AF5" w:rsidP="00D21EEA">
      <w:r>
        <w:t>Please Note: This entry is not encrypted.</w:t>
      </w:r>
    </w:p>
    <w:p w14:paraId="5863B9CD" w14:textId="50BDF679" w:rsidR="00D21EEA" w:rsidRDefault="00D21EEA" w:rsidP="00D21EEA">
      <w:pPr>
        <w:pStyle w:val="Heading4"/>
      </w:pPr>
      <w:r>
        <w:t>Email Subject</w:t>
      </w:r>
    </w:p>
    <w:p w14:paraId="22A56137" w14:textId="5ECD3B69" w:rsidR="00D21EEA" w:rsidRPr="00D21EEA" w:rsidRDefault="00406AF5" w:rsidP="00D21EEA">
      <w:r>
        <w:t>Enter the subject for this email configuration.</w:t>
      </w:r>
    </w:p>
    <w:p w14:paraId="04DBC4FE" w14:textId="3D8F4BFA" w:rsidR="00D21EEA" w:rsidRDefault="00D21EEA" w:rsidP="00D21EEA">
      <w:pPr>
        <w:pStyle w:val="Heading4"/>
      </w:pPr>
      <w:r>
        <w:t>Email Attachments</w:t>
      </w:r>
    </w:p>
    <w:p w14:paraId="3D629D39" w14:textId="45B43A65" w:rsidR="00D21EEA" w:rsidRPr="00D21EEA" w:rsidRDefault="00406AF5" w:rsidP="00D21EEA">
      <w:r>
        <w:t>Enter any email attachments in this field.</w:t>
      </w:r>
    </w:p>
    <w:p w14:paraId="7E20FDBD" w14:textId="0B3660A9" w:rsidR="00D21EEA" w:rsidRDefault="00D21EEA" w:rsidP="00D21EEA">
      <w:pPr>
        <w:pStyle w:val="Heading4"/>
      </w:pPr>
      <w:r>
        <w:t>Email Body</w:t>
      </w:r>
    </w:p>
    <w:p w14:paraId="4026FBC7" w14:textId="62E79C71" w:rsidR="00D21EEA" w:rsidRPr="00D21EEA" w:rsidRDefault="00406AF5" w:rsidP="00D21EEA">
      <w:r w:rsidRPr="00406AF5">
        <w:t>Enter the text that is to populate the body of the emails generated for this configuration.</w:t>
      </w:r>
    </w:p>
    <w:p w14:paraId="52B34813" w14:textId="3295C69A" w:rsidR="00D21EEA" w:rsidRDefault="00D21EEA" w:rsidP="00D21EEA">
      <w:pPr>
        <w:pStyle w:val="Heading4"/>
      </w:pPr>
      <w:r>
        <w:t>Recipients Send To</w:t>
      </w:r>
    </w:p>
    <w:p w14:paraId="36F0DC76" w14:textId="5AD8AC9B" w:rsidR="00D21EEA" w:rsidRPr="00D21EEA" w:rsidRDefault="00406AF5" w:rsidP="00D21EEA">
      <w:r w:rsidRPr="00406AF5">
        <w:t>Enter the email addresses for the recipients of the emails generated for this configuration.  Each address is to be separated by a comma (,).</w:t>
      </w:r>
    </w:p>
    <w:p w14:paraId="42E0EA07" w14:textId="51465E87" w:rsidR="00D21EEA" w:rsidRDefault="00D21EEA" w:rsidP="00D21EEA">
      <w:pPr>
        <w:pStyle w:val="Heading4"/>
      </w:pPr>
      <w:r>
        <w:t>Recipients Send CC</w:t>
      </w:r>
    </w:p>
    <w:p w14:paraId="13A53BB6" w14:textId="14C23A14" w:rsidR="00D21EEA" w:rsidRPr="00D21EEA" w:rsidRDefault="00406AF5" w:rsidP="00D21EEA">
      <w:r w:rsidRPr="00406AF5">
        <w:t>Enter the email addresses for the recipients who are to be 'copied' on the emails generated for this configuration.  Each address is to be separated by a comma (,).</w:t>
      </w:r>
    </w:p>
    <w:p w14:paraId="497EE250" w14:textId="44F0605A" w:rsidR="00D21EEA" w:rsidRDefault="00D21EEA" w:rsidP="00D21EEA">
      <w:pPr>
        <w:pStyle w:val="Heading4"/>
      </w:pPr>
      <w:r>
        <w:t>Recipients Send Bcc</w:t>
      </w:r>
    </w:p>
    <w:p w14:paraId="54AD2F1E" w14:textId="74A6DAE5" w:rsidR="00D21EEA" w:rsidRPr="00D21EEA" w:rsidRDefault="00406AF5" w:rsidP="00D21EEA">
      <w:r w:rsidRPr="00406AF5">
        <w:t>Enter the email addresses for the recipients who are to be 'blind copied ' on the emails generated for this configuration.  Each address is to be separated by a comma (,).</w:t>
      </w:r>
    </w:p>
    <w:p w14:paraId="23BCF3C0" w14:textId="12F5643F" w:rsidR="00D21EEA" w:rsidRDefault="00D21EEA" w:rsidP="00D21EEA">
      <w:pPr>
        <w:pStyle w:val="Heading4"/>
      </w:pPr>
      <w:r>
        <w:t>Recipients Reply To</w:t>
      </w:r>
    </w:p>
    <w:p w14:paraId="6B139043" w14:textId="10EDEB95" w:rsidR="00D21EEA" w:rsidRDefault="00406AF5" w:rsidP="00D21EEA">
      <w:r w:rsidRPr="00406AF5">
        <w:t>Enter the email addresses which will receive replies to emails generated for this configuration.  Each address is to be separated by a comma (,).</w:t>
      </w:r>
    </w:p>
    <w:p w14:paraId="127378E4" w14:textId="5514C62D" w:rsidR="00CC3424" w:rsidRDefault="00CC3424" w:rsidP="00D21EEA"/>
    <w:p w14:paraId="19039626" w14:textId="77777777" w:rsidR="00CC3424" w:rsidRPr="00D21EEA" w:rsidRDefault="00CC3424" w:rsidP="00D21EEA"/>
    <w:p w14:paraId="00C28055" w14:textId="6075FE1A" w:rsidR="00E907F1" w:rsidRDefault="00E907F1" w:rsidP="00E907F1">
      <w:pPr>
        <w:pStyle w:val="Heading2"/>
      </w:pPr>
      <w:bookmarkStart w:id="457" w:name="_Toc45559825"/>
      <w:r>
        <w:t>Cue Cards [NS$]</w:t>
      </w:r>
      <w:bookmarkEnd w:id="457"/>
    </w:p>
    <w:p w14:paraId="29A207FC" w14:textId="2A29D2C1" w:rsidR="001953C5" w:rsidRPr="001953C5" w:rsidRDefault="001953C5" w:rsidP="001953C5">
      <w:r>
        <w:t>The cue card system will show the user any cue cards that are currently displayed to users throughout the software system.</w:t>
      </w:r>
    </w:p>
    <w:p w14:paraId="57B80898" w14:textId="689BE6B4" w:rsidR="001C3ED3" w:rsidRDefault="001953C5" w:rsidP="001C3ED3">
      <w:pPr>
        <w:pStyle w:val="Heading3"/>
      </w:pPr>
      <w:bookmarkStart w:id="458" w:name="_Toc45559826"/>
      <w:r>
        <w:t>Cue Card Display Example</w:t>
      </w:r>
      <w:bookmarkEnd w:id="458"/>
    </w:p>
    <w:p w14:paraId="5370A35A" w14:textId="703CB372" w:rsidR="001C3ED3" w:rsidRPr="001C3ED3" w:rsidRDefault="001C3ED3" w:rsidP="001C3ED3">
      <w:r>
        <w:rPr>
          <w:noProof/>
        </w:rPr>
        <w:drawing>
          <wp:inline distT="0" distB="0" distL="0" distR="0" wp14:anchorId="63BD162C" wp14:editId="460EE94C">
            <wp:extent cx="5943600" cy="1501140"/>
            <wp:effectExtent l="0" t="0" r="0" b="381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1501140"/>
                    </a:xfrm>
                    <a:prstGeom prst="rect">
                      <a:avLst/>
                    </a:prstGeom>
                  </pic:spPr>
                </pic:pic>
              </a:graphicData>
            </a:graphic>
          </wp:inline>
        </w:drawing>
      </w:r>
    </w:p>
    <w:p w14:paraId="588880B7" w14:textId="77777777" w:rsidR="00D87BDF" w:rsidRDefault="00D87BDF" w:rsidP="00D87BDF">
      <w:pPr>
        <w:pStyle w:val="Heading4"/>
      </w:pPr>
      <w:r>
        <w:t>Active – Toggle Boxes</w:t>
      </w:r>
    </w:p>
    <w:p w14:paraId="07BEE2CC" w14:textId="2C2315BA" w:rsidR="00D87BDF" w:rsidRDefault="00D87BDF" w:rsidP="00D87BDF">
      <w:r>
        <w:t xml:space="preserve">To </w:t>
      </w:r>
      <w:r w:rsidR="001953C5">
        <w:t>mark any available cue cards as currently active</w:t>
      </w:r>
      <w:r>
        <w:t xml:space="preserve">, make sure that the </w:t>
      </w:r>
      <w:r w:rsidR="001953C5">
        <w:t>Active</w:t>
      </w:r>
      <w:r>
        <w:t xml:space="preserve"> toggle box</w:t>
      </w:r>
      <w:r w:rsidR="001953C5">
        <w:t xml:space="preserve"> next to it</w:t>
      </w:r>
      <w:r>
        <w:t xml:space="preserve"> is checked.</w:t>
      </w:r>
    </w:p>
    <w:p w14:paraId="59055D7B" w14:textId="39ADDFF7" w:rsidR="00CC3424" w:rsidRDefault="00CC3424" w:rsidP="00D87BDF"/>
    <w:p w14:paraId="5E75DB8C" w14:textId="5949B0DD" w:rsidR="00CC3424" w:rsidRDefault="00CC3424" w:rsidP="00D87BDF"/>
    <w:p w14:paraId="7B13062B" w14:textId="7FD14567" w:rsidR="00CC3424" w:rsidRDefault="00CC3424" w:rsidP="00D87BDF"/>
    <w:p w14:paraId="1A6075D5" w14:textId="48F24366" w:rsidR="00CC3424" w:rsidRDefault="00CC3424" w:rsidP="00D87BDF"/>
    <w:p w14:paraId="1110800B" w14:textId="4CEB35B3" w:rsidR="00CC3424" w:rsidRDefault="00CC3424" w:rsidP="00D87BDF"/>
    <w:p w14:paraId="7677F1E9" w14:textId="006D3BF7" w:rsidR="00CC3424" w:rsidRDefault="00CC3424" w:rsidP="00D87BDF"/>
    <w:p w14:paraId="79A220CF" w14:textId="7224801E" w:rsidR="00CC3424" w:rsidRDefault="00CC3424" w:rsidP="00D87BDF"/>
    <w:p w14:paraId="7D53F38F" w14:textId="54EC91A4" w:rsidR="00CC3424" w:rsidRDefault="00CC3424" w:rsidP="00D87BDF"/>
    <w:p w14:paraId="129C3432" w14:textId="609A1D71" w:rsidR="00CC3424" w:rsidRDefault="00CC3424" w:rsidP="00D87BDF"/>
    <w:p w14:paraId="136853FE" w14:textId="4275BABB" w:rsidR="00CC3424" w:rsidRDefault="00CC3424" w:rsidP="00D87BDF"/>
    <w:p w14:paraId="3989742C" w14:textId="77777777" w:rsidR="00CC3424" w:rsidRDefault="00CC3424" w:rsidP="00D87BDF"/>
    <w:p w14:paraId="5C856436" w14:textId="5024E4D1" w:rsidR="00E907F1" w:rsidRDefault="00E907F1" w:rsidP="00E907F1">
      <w:pPr>
        <w:pStyle w:val="Heading2"/>
      </w:pPr>
      <w:bookmarkStart w:id="459" w:name="_Toc45559827"/>
      <w:r>
        <w:t>Date Rules [NS%]</w:t>
      </w:r>
      <w:bookmarkEnd w:id="459"/>
    </w:p>
    <w:p w14:paraId="4E2BA610" w14:textId="355F04D2" w:rsidR="00610A18" w:rsidRDefault="00610A18" w:rsidP="00610A18">
      <w:pPr>
        <w:pStyle w:val="Heading3"/>
      </w:pPr>
      <w:bookmarkStart w:id="460" w:name="_Toc45559828"/>
      <w:r>
        <w:t>Browse Rules</w:t>
      </w:r>
      <w:bookmarkEnd w:id="460"/>
    </w:p>
    <w:p w14:paraId="1948AEFA" w14:textId="6C742C16" w:rsidR="001C3ED3" w:rsidRPr="001C3ED3" w:rsidRDefault="001C3ED3" w:rsidP="001C3ED3">
      <w:r>
        <w:rPr>
          <w:noProof/>
        </w:rPr>
        <w:drawing>
          <wp:inline distT="0" distB="0" distL="0" distR="0" wp14:anchorId="3FCC49D8" wp14:editId="17977B70">
            <wp:extent cx="5943600" cy="1707515"/>
            <wp:effectExtent l="0" t="0" r="0" b="698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1707515"/>
                    </a:xfrm>
                    <a:prstGeom prst="rect">
                      <a:avLst/>
                    </a:prstGeom>
                  </pic:spPr>
                </pic:pic>
              </a:graphicData>
            </a:graphic>
          </wp:inline>
        </w:drawing>
      </w:r>
    </w:p>
    <w:p w14:paraId="276F55F6" w14:textId="6FB6B041" w:rsidR="00610A18" w:rsidRDefault="00610A18" w:rsidP="00610A18">
      <w:pPr>
        <w:pStyle w:val="Heading3"/>
      </w:pPr>
      <w:bookmarkStart w:id="461" w:name="_Toc45559829"/>
      <w:r>
        <w:t>View Rule</w:t>
      </w:r>
      <w:bookmarkEnd w:id="461"/>
    </w:p>
    <w:p w14:paraId="4E949683" w14:textId="4578AC9A" w:rsidR="001C3ED3" w:rsidRPr="001C3ED3" w:rsidRDefault="001C3ED3" w:rsidP="001C3ED3">
      <w:r>
        <w:rPr>
          <w:noProof/>
        </w:rPr>
        <w:drawing>
          <wp:inline distT="0" distB="0" distL="0" distR="0" wp14:anchorId="41827027" wp14:editId="06D37A02">
            <wp:extent cx="5943600" cy="444627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4446270"/>
                    </a:xfrm>
                    <a:prstGeom prst="rect">
                      <a:avLst/>
                    </a:prstGeom>
                  </pic:spPr>
                </pic:pic>
              </a:graphicData>
            </a:graphic>
          </wp:inline>
        </w:drawing>
      </w:r>
    </w:p>
    <w:p w14:paraId="3BD5F019" w14:textId="77777777" w:rsidR="003914FC" w:rsidRDefault="003914FC" w:rsidP="003914FC">
      <w:pPr>
        <w:pStyle w:val="Heading4"/>
      </w:pPr>
      <w:r>
        <w:t>ADD</w:t>
      </w:r>
    </w:p>
    <w:p w14:paraId="1968BE36" w14:textId="0D1073D7" w:rsidR="003914FC" w:rsidRPr="00E64A2B" w:rsidRDefault="003914FC" w:rsidP="003914FC">
      <w:r>
        <w:t xml:space="preserve">Click the </w:t>
      </w:r>
      <w:r>
        <w:rPr>
          <w:b/>
          <w:bCs/>
          <w:i/>
          <w:iCs/>
          <w:u w:val="single"/>
        </w:rPr>
        <w:t>“Add”</w:t>
      </w:r>
      <w:r>
        <w:t xml:space="preserve"> button</w:t>
      </w:r>
      <w:r w:rsidRPr="00167C88">
        <w:t xml:space="preserve"> </w:t>
      </w:r>
      <w:r>
        <w:t xml:space="preserve">at the bottom of the screen to add a new </w:t>
      </w:r>
      <w:r w:rsidR="00234694">
        <w:t>Date Rule</w:t>
      </w:r>
      <w:r>
        <w:t>.</w:t>
      </w:r>
    </w:p>
    <w:p w14:paraId="4D739738" w14:textId="1DCADD46" w:rsidR="00610A18" w:rsidRDefault="00610A18" w:rsidP="00610A18">
      <w:pPr>
        <w:pStyle w:val="Heading3"/>
      </w:pPr>
      <w:bookmarkStart w:id="462" w:name="_Toc45559830"/>
      <w:r>
        <w:t>Add Rule</w:t>
      </w:r>
      <w:bookmarkEnd w:id="462"/>
    </w:p>
    <w:p w14:paraId="0A9776D6" w14:textId="483A47AB" w:rsidR="001C3ED3" w:rsidRPr="001C3ED3" w:rsidRDefault="001C3ED3" w:rsidP="001C3ED3">
      <w:r>
        <w:rPr>
          <w:noProof/>
        </w:rPr>
        <w:drawing>
          <wp:inline distT="0" distB="0" distL="0" distR="0" wp14:anchorId="7EDC52E5" wp14:editId="2CCC14C8">
            <wp:extent cx="5943600" cy="44259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4425950"/>
                    </a:xfrm>
                    <a:prstGeom prst="rect">
                      <a:avLst/>
                    </a:prstGeom>
                  </pic:spPr>
                </pic:pic>
              </a:graphicData>
            </a:graphic>
          </wp:inline>
        </w:drawing>
      </w:r>
    </w:p>
    <w:p w14:paraId="78D8C8AD" w14:textId="77777777" w:rsidR="003914FC" w:rsidRDefault="003914FC" w:rsidP="003914FC">
      <w:pPr>
        <w:pStyle w:val="Heading4"/>
      </w:pPr>
      <w:r>
        <w:t>SAVE</w:t>
      </w:r>
    </w:p>
    <w:p w14:paraId="2F9782C5" w14:textId="0BC37905" w:rsidR="003914FC" w:rsidRDefault="003914FC" w:rsidP="003914FC">
      <w:r>
        <w:t xml:space="preserve">Click the </w:t>
      </w:r>
      <w:r>
        <w:rPr>
          <w:b/>
          <w:bCs/>
          <w:i/>
          <w:iCs/>
          <w:u w:val="single"/>
        </w:rPr>
        <w:t>“Save”</w:t>
      </w:r>
      <w:r>
        <w:t xml:space="preserve"> button to save all changes to the current </w:t>
      </w:r>
      <w:r w:rsidR="00234694">
        <w:t>Date Rule</w:t>
      </w:r>
      <w:r>
        <w:t>.</w:t>
      </w:r>
    </w:p>
    <w:p w14:paraId="62808506" w14:textId="77777777" w:rsidR="003914FC" w:rsidRDefault="003914FC" w:rsidP="003914FC">
      <w:pPr>
        <w:pStyle w:val="Heading4"/>
      </w:pPr>
      <w:r>
        <w:t>RESET</w:t>
      </w:r>
    </w:p>
    <w:p w14:paraId="777C1FA0" w14:textId="77777777" w:rsidR="003914FC" w:rsidRPr="00096EBD" w:rsidRDefault="003914FC" w:rsidP="003914FC">
      <w:r>
        <w:t xml:space="preserve">Click the </w:t>
      </w:r>
      <w:r>
        <w:rPr>
          <w:b/>
          <w:bCs/>
          <w:i/>
          <w:iCs/>
          <w:u w:val="single"/>
        </w:rPr>
        <w:t>“Reset”</w:t>
      </w:r>
      <w:r>
        <w:t xml:space="preserve"> button to reset all fields to their original state.</w:t>
      </w:r>
    </w:p>
    <w:p w14:paraId="6FD64544" w14:textId="77777777" w:rsidR="003914FC" w:rsidRDefault="003914FC" w:rsidP="003914FC">
      <w:pPr>
        <w:pStyle w:val="Heading4"/>
      </w:pPr>
      <w:r>
        <w:t>CANCEL</w:t>
      </w:r>
    </w:p>
    <w:p w14:paraId="0A2C438F" w14:textId="4E7B2AF5" w:rsidR="003914FC" w:rsidRDefault="003914FC" w:rsidP="003914FC">
      <w:r>
        <w:t xml:space="preserve">Click the </w:t>
      </w:r>
      <w:r>
        <w:rPr>
          <w:b/>
          <w:bCs/>
          <w:i/>
          <w:iCs/>
          <w:u w:val="single"/>
        </w:rPr>
        <w:t>“Cancel”</w:t>
      </w:r>
      <w:r>
        <w:t xml:space="preserve"> button to cancel all changes to the </w:t>
      </w:r>
      <w:r w:rsidR="00234694">
        <w:t>Date Rule</w:t>
      </w:r>
      <w:r>
        <w:t xml:space="preserve"> without saving.</w:t>
      </w:r>
    </w:p>
    <w:p w14:paraId="662BC727" w14:textId="77483A2F" w:rsidR="00CC3424" w:rsidRDefault="00CC3424" w:rsidP="003914FC"/>
    <w:p w14:paraId="28ED1B7B" w14:textId="76522B02" w:rsidR="00CC3424" w:rsidRDefault="00CC3424" w:rsidP="003914FC"/>
    <w:p w14:paraId="4948E616" w14:textId="471BC153" w:rsidR="00CC3424" w:rsidRDefault="00CC3424" w:rsidP="003914FC"/>
    <w:p w14:paraId="0ED45F6D" w14:textId="0F080A16" w:rsidR="00CC3424" w:rsidRDefault="00CC3424" w:rsidP="003914FC"/>
    <w:p w14:paraId="42779DCC" w14:textId="2CF5C903" w:rsidR="00CC3424" w:rsidRDefault="00CC3424" w:rsidP="003914FC"/>
    <w:p w14:paraId="6C2D4794" w14:textId="77777777" w:rsidR="00CC3424" w:rsidRPr="00DF6BEC" w:rsidRDefault="00CC3424" w:rsidP="003914FC"/>
    <w:p w14:paraId="3143F0D0" w14:textId="4F6B22DC" w:rsidR="00610A18" w:rsidRDefault="00610A18" w:rsidP="00610A18">
      <w:pPr>
        <w:pStyle w:val="Heading3"/>
      </w:pPr>
      <w:bookmarkStart w:id="463" w:name="_Toc45559831"/>
      <w:r>
        <w:t>Add Rule Field Definitions</w:t>
      </w:r>
      <w:bookmarkEnd w:id="463"/>
    </w:p>
    <w:p w14:paraId="0DD8FF4A" w14:textId="11735EBB" w:rsidR="00D87BDF" w:rsidRDefault="00D87BDF" w:rsidP="00D87BDF">
      <w:pPr>
        <w:pStyle w:val="Heading4"/>
      </w:pPr>
      <w:r>
        <w:t>Scope</w:t>
      </w:r>
    </w:p>
    <w:p w14:paraId="1205EBB3" w14:textId="541280A1" w:rsidR="005C4999" w:rsidRPr="005C4999" w:rsidRDefault="001953C5" w:rsidP="005C4999">
      <w:r>
        <w:t>Enter a name for the date rule.</w:t>
      </w:r>
    </w:p>
    <w:p w14:paraId="58C66F75" w14:textId="082FFB9C" w:rsidR="00D87BDF" w:rsidRDefault="00D87BDF" w:rsidP="00D87BDF">
      <w:pPr>
        <w:pStyle w:val="Heading4"/>
      </w:pPr>
      <w:r>
        <w:t>Scope ID</w:t>
      </w:r>
    </w:p>
    <w:p w14:paraId="33D45163" w14:textId="13F60EA7" w:rsidR="005C4999" w:rsidRPr="005C4999" w:rsidRDefault="001953C5" w:rsidP="005C4999">
      <w:r>
        <w:t>Enter an ID number/code for this date rule.</w:t>
      </w:r>
    </w:p>
    <w:p w14:paraId="4FAEB079" w14:textId="734301E7" w:rsidR="00D87BDF" w:rsidRDefault="00D87BDF" w:rsidP="00D87BDF">
      <w:pPr>
        <w:pStyle w:val="Heading4"/>
      </w:pPr>
      <w:r>
        <w:t>Base Table</w:t>
      </w:r>
    </w:p>
    <w:p w14:paraId="6CACEAEF" w14:textId="58C09CDA" w:rsidR="005C4999" w:rsidRDefault="001953C5" w:rsidP="005C4999">
      <w:r>
        <w:t>Enter the base table for this date rule.</w:t>
      </w:r>
      <w:r w:rsidR="003F4D21">
        <w:t xml:space="preserve"> This field will automatically be filled by the system as soon as the user chooses a valid table from the list of available tables.</w:t>
      </w:r>
    </w:p>
    <w:p w14:paraId="704E487C" w14:textId="001F62AD" w:rsidR="003F4D21" w:rsidRPr="005C4999" w:rsidRDefault="003F4D21" w:rsidP="005C4999">
      <w:r>
        <w:t>Please Note: In order to fill this table from the list, the user must first click the field with their cursor.</w:t>
      </w:r>
    </w:p>
    <w:p w14:paraId="7BB4EB0B" w14:textId="2E30F92C" w:rsidR="00D87BDF" w:rsidRDefault="00D87BDF" w:rsidP="00D87BDF">
      <w:pPr>
        <w:pStyle w:val="Heading4"/>
      </w:pPr>
      <w:r>
        <w:t>Base Field</w:t>
      </w:r>
    </w:p>
    <w:p w14:paraId="064CA13C" w14:textId="56C56551" w:rsidR="003F4D21" w:rsidRPr="005C4999" w:rsidRDefault="003F4D21" w:rsidP="003F4D21">
      <w:r>
        <w:t>Enter the base field for this date rule. This field will automatically be filled by the system as soon as the user chooses a valid field from the list of available fields.</w:t>
      </w:r>
    </w:p>
    <w:p w14:paraId="133EB217" w14:textId="44DFB13F" w:rsidR="003F4D21" w:rsidRPr="005C4999" w:rsidRDefault="003F4D21" w:rsidP="003F4D21">
      <w:r>
        <w:t>Please Note: In order to fill this field from the list, the user must first click the field with their cursor.</w:t>
      </w:r>
    </w:p>
    <w:p w14:paraId="66AA0413" w14:textId="03A1E87D" w:rsidR="00D87BDF" w:rsidRDefault="00D87BDF" w:rsidP="00D87BDF">
      <w:pPr>
        <w:pStyle w:val="Heading4"/>
      </w:pPr>
      <w:r>
        <w:t>Days From Base</w:t>
      </w:r>
    </w:p>
    <w:p w14:paraId="7560B72F" w14:textId="496E6BF8" w:rsidR="005C4999" w:rsidRPr="005C4999" w:rsidRDefault="001953C5" w:rsidP="005C4999">
      <w:r>
        <w:t>Enter the number of days from base that this date rule will expire.</w:t>
      </w:r>
    </w:p>
    <w:p w14:paraId="236B2924" w14:textId="70EFC033" w:rsidR="00D87BDF" w:rsidRDefault="00D87BDF" w:rsidP="00D87BDF">
      <w:pPr>
        <w:pStyle w:val="Heading4"/>
      </w:pPr>
      <w:r>
        <w:t>Days to S</w:t>
      </w:r>
      <w:r w:rsidR="001953C5">
        <w:t>k</w:t>
      </w:r>
      <w:r>
        <w:t>ip – Toggle Boxes</w:t>
      </w:r>
    </w:p>
    <w:p w14:paraId="6116148E" w14:textId="6BAF6EC9" w:rsidR="00D87BDF" w:rsidRDefault="00D87BDF" w:rsidP="00D87BDF">
      <w:r>
        <w:t xml:space="preserve">To </w:t>
      </w:r>
      <w:r w:rsidR="001953C5">
        <w:t>slip certain days of the week while running this date rule</w:t>
      </w:r>
      <w:r>
        <w:t>, make sure that the toggle box</w:t>
      </w:r>
      <w:r w:rsidR="001953C5">
        <w:t xml:space="preserve"> next to the desired day of the week</w:t>
      </w:r>
      <w:r>
        <w:t xml:space="preserve"> is checked.</w:t>
      </w:r>
    </w:p>
    <w:p w14:paraId="07C801A4" w14:textId="51004EA5" w:rsidR="001953C5" w:rsidRDefault="001953C5" w:rsidP="00D87BDF">
      <w:r>
        <w:t>The user may also choose to skip any day that the system has marked as a holiday by making sure that the Holiday toggle box Is checked.</w:t>
      </w:r>
    </w:p>
    <w:p w14:paraId="271F7A8E" w14:textId="1A60739F" w:rsidR="00D87BDF" w:rsidRDefault="00D87BDF" w:rsidP="00D87BDF">
      <w:pPr>
        <w:pStyle w:val="Heading4"/>
      </w:pPr>
      <w:r>
        <w:t>Skip After Time</w:t>
      </w:r>
    </w:p>
    <w:p w14:paraId="014063D2" w14:textId="6F3163CA" w:rsidR="005C4999" w:rsidRPr="005C4999" w:rsidRDefault="001953C5" w:rsidP="005C4999">
      <w:r>
        <w:t>Enter a specific time after which to skip this date rule.</w:t>
      </w:r>
    </w:p>
    <w:p w14:paraId="7DAD73CC" w14:textId="1E422697" w:rsidR="00D87BDF" w:rsidRDefault="00D87BDF" w:rsidP="00D87BDF">
      <w:pPr>
        <w:pStyle w:val="Heading4"/>
      </w:pPr>
      <w:r>
        <w:t>Result Table</w:t>
      </w:r>
    </w:p>
    <w:p w14:paraId="6DCCA9FE" w14:textId="122962D1" w:rsidR="003F4D21" w:rsidRPr="005C4999" w:rsidRDefault="003F4D21" w:rsidP="003F4D21">
      <w:r>
        <w:t>Enter the result table for this date rule. This field will automatically be filled by the system as soon as the user chooses a valid table from the list of available tables.</w:t>
      </w:r>
    </w:p>
    <w:p w14:paraId="549F8B96" w14:textId="77777777" w:rsidR="003F4D21" w:rsidRPr="005C4999" w:rsidRDefault="003F4D21" w:rsidP="003F4D21">
      <w:r>
        <w:t>Please Note: In order to fill this table from the list, the user must first click the field with their cursor.</w:t>
      </w:r>
    </w:p>
    <w:p w14:paraId="02404DA1" w14:textId="27AFB0B1" w:rsidR="00D87BDF" w:rsidRDefault="00D87BDF" w:rsidP="00D87BDF">
      <w:pPr>
        <w:pStyle w:val="Heading4"/>
      </w:pPr>
      <w:r>
        <w:t>Result Field</w:t>
      </w:r>
    </w:p>
    <w:p w14:paraId="5FA25FBF" w14:textId="77777777" w:rsidR="003F4D21" w:rsidRPr="005C4999" w:rsidRDefault="003F4D21" w:rsidP="003F4D21">
      <w:r>
        <w:t>Enter the base table for this date rule. This field will automatically be filled by the system as soon as the user chooses a valid table from the list of available tables.</w:t>
      </w:r>
    </w:p>
    <w:p w14:paraId="07BAE132" w14:textId="31EE9832" w:rsidR="003F4D21" w:rsidRPr="005C4999" w:rsidRDefault="003F4D21" w:rsidP="003F4D21">
      <w:r>
        <w:t>Please Note: In order to fill this field from the list, the user must first click the field with their cursor.</w:t>
      </w:r>
    </w:p>
    <w:p w14:paraId="77EEB7FB" w14:textId="7C1462AE" w:rsidR="00D87BDF" w:rsidRDefault="00D87BDF" w:rsidP="00D87BDF">
      <w:pPr>
        <w:pStyle w:val="Heading4"/>
      </w:pPr>
      <w:r>
        <w:t>Tables</w:t>
      </w:r>
    </w:p>
    <w:p w14:paraId="351AB4C2" w14:textId="2E85C410" w:rsidR="005C4999" w:rsidRPr="005C4999" w:rsidRDefault="003F4D21" w:rsidP="005C4999">
      <w:r>
        <w:t>Click on a desired table to select the fields within that table.</w:t>
      </w:r>
    </w:p>
    <w:p w14:paraId="1C15159E" w14:textId="5C954094" w:rsidR="00D87BDF" w:rsidRDefault="00D87BDF" w:rsidP="00D87BDF">
      <w:pPr>
        <w:pStyle w:val="Heading4"/>
      </w:pPr>
      <w:r>
        <w:t>Fields</w:t>
      </w:r>
    </w:p>
    <w:p w14:paraId="64DB6041" w14:textId="02B57D26" w:rsidR="005C4999" w:rsidRPr="005C4999" w:rsidRDefault="003F4D21" w:rsidP="005C4999">
      <w:r>
        <w:t>Click on the desired field.</w:t>
      </w:r>
    </w:p>
    <w:p w14:paraId="0CB52CC3" w14:textId="2D64285D" w:rsidR="00893FE4" w:rsidRDefault="00893FE4" w:rsidP="00893FE4">
      <w:pPr>
        <w:pStyle w:val="Heading1"/>
        <w:rPr>
          <w:b/>
          <w:bCs/>
        </w:rPr>
      </w:pPr>
      <w:bookmarkStart w:id="464" w:name="_Toc45559832"/>
      <w:r>
        <w:rPr>
          <w:b/>
          <w:bCs/>
        </w:rPr>
        <w:t>Dynamics [ND]</w:t>
      </w:r>
      <w:bookmarkEnd w:id="464"/>
    </w:p>
    <w:p w14:paraId="1D82EC70" w14:textId="7455F17C" w:rsidR="00893FE4" w:rsidRDefault="00E907F1" w:rsidP="00893FE4">
      <w:pPr>
        <w:pStyle w:val="Heading2"/>
      </w:pPr>
      <w:bookmarkStart w:id="465" w:name="_Toc45559833"/>
      <w:r>
        <w:t>Task Monitor</w:t>
      </w:r>
      <w:r w:rsidR="00893FE4">
        <w:t xml:space="preserve"> [</w:t>
      </w:r>
      <w:r>
        <w:t>ND1</w:t>
      </w:r>
      <w:r w:rsidR="00893FE4">
        <w:t>]</w:t>
      </w:r>
      <w:bookmarkEnd w:id="465"/>
    </w:p>
    <w:p w14:paraId="5C2523D1" w14:textId="5026F51C" w:rsidR="00610A18" w:rsidRDefault="00610A18" w:rsidP="00610A18">
      <w:pPr>
        <w:pStyle w:val="Heading3"/>
      </w:pPr>
      <w:bookmarkStart w:id="466" w:name="_Toc45559834"/>
      <w:r>
        <w:t>Overview</w:t>
      </w:r>
      <w:bookmarkEnd w:id="466"/>
    </w:p>
    <w:p w14:paraId="01960692" w14:textId="7E451DF1" w:rsidR="00CC2CD0" w:rsidRDefault="00CC2CD0" w:rsidP="00CC2CD0">
      <w:r>
        <w:t>The task monitor shows which system tasks are currently running</w:t>
      </w:r>
      <w:r w:rsidR="002C0B83">
        <w:t xml:space="preserve"> for all users on the system.</w:t>
      </w:r>
    </w:p>
    <w:p w14:paraId="3A386C79" w14:textId="77777777" w:rsidR="00CC3424" w:rsidRPr="00CC2CD0" w:rsidRDefault="00CC3424" w:rsidP="00CC2CD0"/>
    <w:p w14:paraId="053738EB" w14:textId="4CCC6AC7" w:rsidR="00610A18" w:rsidRDefault="00610A18" w:rsidP="00610A18">
      <w:pPr>
        <w:pStyle w:val="Heading3"/>
      </w:pPr>
      <w:bookmarkStart w:id="467" w:name="_Toc45559835"/>
      <w:r>
        <w:t>Tasks</w:t>
      </w:r>
      <w:bookmarkEnd w:id="467"/>
    </w:p>
    <w:p w14:paraId="592943EF" w14:textId="5D121052" w:rsidR="001C3ED3" w:rsidRPr="001C3ED3" w:rsidRDefault="001C3ED3" w:rsidP="001C3ED3">
      <w:r>
        <w:rPr>
          <w:noProof/>
        </w:rPr>
        <w:drawing>
          <wp:inline distT="0" distB="0" distL="0" distR="0" wp14:anchorId="19090743" wp14:editId="0A685748">
            <wp:extent cx="5638800" cy="221932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638800" cy="2219325"/>
                    </a:xfrm>
                    <a:prstGeom prst="rect">
                      <a:avLst/>
                    </a:prstGeom>
                  </pic:spPr>
                </pic:pic>
              </a:graphicData>
            </a:graphic>
          </wp:inline>
        </w:drawing>
      </w:r>
    </w:p>
    <w:p w14:paraId="704626FC" w14:textId="77777777" w:rsidR="00D87BDF" w:rsidRDefault="00D87BDF" w:rsidP="00D87BDF">
      <w:pPr>
        <w:pStyle w:val="Heading4"/>
      </w:pPr>
      <w:r>
        <w:t>Run – Toggle Boxes</w:t>
      </w:r>
    </w:p>
    <w:p w14:paraId="4E528443" w14:textId="66F9C0D0" w:rsidR="00D87BDF" w:rsidRPr="00893FE4" w:rsidRDefault="002C0B83" w:rsidP="00D87BDF">
      <w:r>
        <w:t>The Run toggle box will start a selected program.</w:t>
      </w:r>
    </w:p>
    <w:p w14:paraId="4EA8DBC6" w14:textId="77777777" w:rsidR="00D87BDF" w:rsidRDefault="00D87BDF" w:rsidP="00D87BDF">
      <w:pPr>
        <w:pStyle w:val="Heading4"/>
      </w:pPr>
      <w:r>
        <w:t>Running – Toggle Boxes</w:t>
      </w:r>
    </w:p>
    <w:p w14:paraId="60A8D670" w14:textId="414728F3" w:rsidR="00CC3424" w:rsidRDefault="002C0B83" w:rsidP="00D87BDF">
      <w:r>
        <w:t>The Running toggle box tells the user that a system is currently running.</w:t>
      </w:r>
    </w:p>
    <w:p w14:paraId="38AE31E3" w14:textId="77777777" w:rsidR="00CC3424" w:rsidRPr="00D87BDF" w:rsidRDefault="00CC3424" w:rsidP="00D87BDF"/>
    <w:p w14:paraId="654701B2" w14:textId="50434C8C" w:rsidR="00610A18" w:rsidRDefault="00610A18" w:rsidP="00610A18">
      <w:pPr>
        <w:pStyle w:val="Heading3"/>
      </w:pPr>
      <w:bookmarkStart w:id="468" w:name="_Toc45559836"/>
      <w:r>
        <w:t>Pending Emails</w:t>
      </w:r>
      <w:bookmarkEnd w:id="468"/>
    </w:p>
    <w:p w14:paraId="40DC6981" w14:textId="426F6B3E" w:rsidR="002C0B83" w:rsidRPr="002C0B83" w:rsidRDefault="002C0B83" w:rsidP="002C0B83">
      <w:r>
        <w:t>The Pending emails section shows a user all emails that are currently pending being sent by the system, and who they are intended for.</w:t>
      </w:r>
    </w:p>
    <w:p w14:paraId="20ED5B18" w14:textId="7DB6227A" w:rsidR="001C3ED3" w:rsidRPr="001C3ED3" w:rsidRDefault="001C3ED3" w:rsidP="001C3ED3">
      <w:r>
        <w:rPr>
          <w:noProof/>
        </w:rPr>
        <w:drawing>
          <wp:inline distT="0" distB="0" distL="0" distR="0" wp14:anchorId="4F55A5D2" wp14:editId="23C73ABD">
            <wp:extent cx="5410200" cy="135255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410200" cy="1352550"/>
                    </a:xfrm>
                    <a:prstGeom prst="rect">
                      <a:avLst/>
                    </a:prstGeom>
                  </pic:spPr>
                </pic:pic>
              </a:graphicData>
            </a:graphic>
          </wp:inline>
        </w:drawing>
      </w:r>
    </w:p>
    <w:p w14:paraId="08ED5A3C" w14:textId="61FABABB" w:rsidR="00610A18" w:rsidRDefault="00610A18" w:rsidP="00610A18"/>
    <w:p w14:paraId="6ADA8A92" w14:textId="77777777" w:rsidR="00CC3424" w:rsidRPr="00893FE4" w:rsidRDefault="00CC3424" w:rsidP="00610A18"/>
    <w:p w14:paraId="74F463A6" w14:textId="2B027AD0" w:rsidR="00E907F1" w:rsidRDefault="00E907F1" w:rsidP="00E907F1">
      <w:pPr>
        <w:pStyle w:val="Heading2"/>
      </w:pPr>
      <w:bookmarkStart w:id="469" w:name="_Toc45559837"/>
      <w:r>
        <w:t>Dynamic Subject Builder [ND2]</w:t>
      </w:r>
      <w:bookmarkEnd w:id="469"/>
    </w:p>
    <w:p w14:paraId="31A726D3" w14:textId="4AAC3D73" w:rsidR="002C0B83" w:rsidRPr="002C0B83" w:rsidRDefault="002C0B83" w:rsidP="002C0B83">
      <w:r>
        <w:t xml:space="preserve">The </w:t>
      </w:r>
      <w:r w:rsidR="00F43B9B">
        <w:t>Subject</w:t>
      </w:r>
      <w:r>
        <w:t xml:space="preserve"> Builder allow</w:t>
      </w:r>
      <w:r w:rsidR="00F43B9B">
        <w:t>s</w:t>
      </w:r>
      <w:r>
        <w:t xml:space="preserve"> a system administrator set up new subjects that all users on their system can use.</w:t>
      </w:r>
    </w:p>
    <w:p w14:paraId="5E9FC1A0" w14:textId="7E9BB16F" w:rsidR="00E907F1" w:rsidRDefault="00610A18" w:rsidP="00E907F1">
      <w:pPr>
        <w:pStyle w:val="Heading3"/>
      </w:pPr>
      <w:bookmarkStart w:id="470" w:name="_Toc45559838"/>
      <w:r>
        <w:t>Subject Screen</w:t>
      </w:r>
      <w:bookmarkEnd w:id="470"/>
    </w:p>
    <w:p w14:paraId="35F2DE5E" w14:textId="4F89BEDF" w:rsidR="001C3ED3" w:rsidRPr="001C3ED3" w:rsidRDefault="001C3ED3" w:rsidP="001C3ED3">
      <w:r>
        <w:rPr>
          <w:noProof/>
        </w:rPr>
        <w:drawing>
          <wp:inline distT="0" distB="0" distL="0" distR="0" wp14:anchorId="726C4D65" wp14:editId="493AFCC9">
            <wp:extent cx="5943600" cy="2296795"/>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2296795"/>
                    </a:xfrm>
                    <a:prstGeom prst="rect">
                      <a:avLst/>
                    </a:prstGeom>
                  </pic:spPr>
                </pic:pic>
              </a:graphicData>
            </a:graphic>
          </wp:inline>
        </w:drawing>
      </w:r>
    </w:p>
    <w:p w14:paraId="0852C072" w14:textId="34BB512E" w:rsidR="003A39FD" w:rsidRDefault="003A39FD" w:rsidP="003A39FD">
      <w:pPr>
        <w:pStyle w:val="Heading4"/>
      </w:pPr>
      <w:r>
        <w:t>RUN SUBJECT</w:t>
      </w:r>
    </w:p>
    <w:p w14:paraId="112633A5" w14:textId="629A4455" w:rsidR="003A39FD" w:rsidRPr="002B5536" w:rsidRDefault="002B5536" w:rsidP="003A39FD">
      <w:pPr>
        <w:rPr>
          <w:u w:val="single"/>
        </w:rPr>
      </w:pPr>
      <w:r>
        <w:t xml:space="preserve">Click the </w:t>
      </w:r>
      <w:r>
        <w:rPr>
          <w:b/>
          <w:bCs/>
          <w:i/>
          <w:iCs/>
          <w:u w:val="single"/>
        </w:rPr>
        <w:t>“Blue Play Button”</w:t>
      </w:r>
      <w:r w:rsidRPr="002B5536">
        <w:t xml:space="preserve"> to run the current </w:t>
      </w:r>
      <w:r>
        <w:t>subject program.</w:t>
      </w:r>
    </w:p>
    <w:p w14:paraId="7C5D2C94" w14:textId="2BCF64A7" w:rsidR="00FF2E30" w:rsidRDefault="00FF2E30" w:rsidP="00FF2E30">
      <w:pPr>
        <w:pStyle w:val="Heading4"/>
      </w:pPr>
      <w:r>
        <w:t>VIEW</w:t>
      </w:r>
    </w:p>
    <w:p w14:paraId="4E552CA4" w14:textId="2211DDE2" w:rsidR="00FF2E30" w:rsidRPr="00FF2E30" w:rsidRDefault="00FF2E30" w:rsidP="00FF2E30">
      <w:r>
        <w:t xml:space="preserve">Click the </w:t>
      </w:r>
      <w:r>
        <w:rPr>
          <w:b/>
          <w:bCs/>
          <w:i/>
          <w:iCs/>
          <w:u w:val="single"/>
        </w:rPr>
        <w:t>“Small Program Screen Icon”</w:t>
      </w:r>
      <w:r>
        <w:t xml:space="preserve"> button to view detailed information about the currently selected subject.</w:t>
      </w:r>
    </w:p>
    <w:p w14:paraId="31D40DBD" w14:textId="7FB21BB9" w:rsidR="00E907F1" w:rsidRDefault="00D87BDF" w:rsidP="00E907F1">
      <w:pPr>
        <w:pStyle w:val="Heading4"/>
      </w:pPr>
      <w:r>
        <w:t>Sections (Choice)</w:t>
      </w:r>
    </w:p>
    <w:p w14:paraId="3D003CD4" w14:textId="10717898" w:rsidR="00FF2E30" w:rsidRDefault="00FF2E30" w:rsidP="00FF2E30">
      <w:r>
        <w:t>To choose the preferred section for the desired subject, please make sure the desired option choice bubble is toggled.</w:t>
      </w:r>
    </w:p>
    <w:p w14:paraId="15BF8C4E" w14:textId="5EDF96B0" w:rsidR="00D87BDF" w:rsidRDefault="00D87BDF" w:rsidP="00D87BDF">
      <w:pPr>
        <w:pStyle w:val="Heading4"/>
      </w:pPr>
      <w:r>
        <w:t>Active – Toggle Boxes</w:t>
      </w:r>
    </w:p>
    <w:p w14:paraId="74206DF3" w14:textId="3DE1E275" w:rsidR="00FF2E30" w:rsidRDefault="00FF2E30" w:rsidP="00FF2E30">
      <w:r>
        <w:t>To mark a subject within the list as active, make sure that the Active toggle box next to the selected subject is checked.</w:t>
      </w:r>
    </w:p>
    <w:p w14:paraId="0497736F" w14:textId="5671E9D5" w:rsidR="00D87BDF" w:rsidRDefault="00D87BDF" w:rsidP="00D87BDF">
      <w:pPr>
        <w:pStyle w:val="Heading4"/>
      </w:pPr>
      <w:r>
        <w:t>Lookup – Toggle Boxes</w:t>
      </w:r>
    </w:p>
    <w:p w14:paraId="71961A1C" w14:textId="59E30672" w:rsidR="00FF2E30" w:rsidRDefault="00FF2E30" w:rsidP="00FF2E30">
      <w:r>
        <w:t>To mark a subject within the list as available for lookup, make sure that the Lookup toggle box next to the selected subject is checked.</w:t>
      </w:r>
    </w:p>
    <w:p w14:paraId="757B26EA" w14:textId="443A8371" w:rsidR="00FF2E30" w:rsidRDefault="00FF2E30" w:rsidP="00FF2E30">
      <w:pPr>
        <w:pStyle w:val="Heading3"/>
      </w:pPr>
      <w:bookmarkStart w:id="471" w:name="_Toc45559839"/>
      <w:r>
        <w:t>View Subject</w:t>
      </w:r>
      <w:bookmarkEnd w:id="471"/>
    </w:p>
    <w:p w14:paraId="4741D94F" w14:textId="54FC61A2" w:rsidR="00FF2E30" w:rsidRDefault="00FF2E30" w:rsidP="00FF2E30">
      <w:r>
        <w:rPr>
          <w:noProof/>
        </w:rPr>
        <w:drawing>
          <wp:inline distT="0" distB="0" distL="0" distR="0" wp14:anchorId="30560DE0" wp14:editId="705F1BBF">
            <wp:extent cx="5200650" cy="18954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00650" cy="1895475"/>
                    </a:xfrm>
                    <a:prstGeom prst="rect">
                      <a:avLst/>
                    </a:prstGeom>
                  </pic:spPr>
                </pic:pic>
              </a:graphicData>
            </a:graphic>
          </wp:inline>
        </w:drawing>
      </w:r>
    </w:p>
    <w:p w14:paraId="46064DA3" w14:textId="0A8094DE" w:rsidR="00FF2E30" w:rsidRDefault="00FF2E30" w:rsidP="00FF2E30">
      <w:pPr>
        <w:pStyle w:val="Heading4"/>
      </w:pPr>
      <w:r>
        <w:t>UPDATE/SAVE</w:t>
      </w:r>
    </w:p>
    <w:p w14:paraId="113A50D7" w14:textId="3245E275" w:rsidR="00FF2E30" w:rsidRDefault="00FF2E30" w:rsidP="00FF2E30">
      <w:r>
        <w:t xml:space="preserve">To change the currently selected Subject, simply click the </w:t>
      </w:r>
      <w:r>
        <w:rPr>
          <w:b/>
          <w:bCs/>
          <w:i/>
          <w:iCs/>
          <w:u w:val="single"/>
        </w:rPr>
        <w:t>“Pencil Icon</w:t>
      </w:r>
      <w:r>
        <w:t xml:space="preserve">” button at the bottom of the screen.  </w:t>
      </w:r>
    </w:p>
    <w:p w14:paraId="713A59CB" w14:textId="18074BA1" w:rsidR="00FF2E30" w:rsidRDefault="00FF2E30" w:rsidP="00FF2E30">
      <w:pPr>
        <w:pStyle w:val="Heading4"/>
      </w:pPr>
      <w:r>
        <w:t>ADD</w:t>
      </w:r>
    </w:p>
    <w:p w14:paraId="4B4116BC" w14:textId="504B4F7B" w:rsidR="00FF2E30" w:rsidRPr="00E64A2B" w:rsidRDefault="00FF2E30" w:rsidP="00FF2E30">
      <w:r>
        <w:t xml:space="preserve">Click the </w:t>
      </w:r>
      <w:r>
        <w:rPr>
          <w:b/>
          <w:bCs/>
          <w:i/>
          <w:iCs/>
          <w:u w:val="single"/>
        </w:rPr>
        <w:t>“Blue + Icon”</w:t>
      </w:r>
      <w:r>
        <w:t xml:space="preserve"> to add a new Subject.</w:t>
      </w:r>
    </w:p>
    <w:p w14:paraId="16E07463" w14:textId="092A729D" w:rsidR="00FF2E30" w:rsidRDefault="00FF2E30" w:rsidP="00FF2E30">
      <w:pPr>
        <w:pStyle w:val="Heading4"/>
      </w:pPr>
      <w:r>
        <w:t>COPY</w:t>
      </w:r>
    </w:p>
    <w:p w14:paraId="727069E5" w14:textId="66508F55" w:rsidR="00FF2E30" w:rsidRPr="00F132A9" w:rsidRDefault="00FF2E30" w:rsidP="00FF2E30">
      <w:r>
        <w:t xml:space="preserve">Click the </w:t>
      </w:r>
      <w:r>
        <w:rPr>
          <w:b/>
          <w:bCs/>
          <w:i/>
          <w:iCs/>
          <w:u w:val="single"/>
        </w:rPr>
        <w:t>“Two Pages Icon”</w:t>
      </w:r>
      <w:r>
        <w:t xml:space="preserve"> button to copy information from the currently selected Subject.</w:t>
      </w:r>
    </w:p>
    <w:p w14:paraId="44A97ED3" w14:textId="3899AE51" w:rsidR="00FF2E30" w:rsidRDefault="00FF2E30" w:rsidP="00FF2E30">
      <w:pPr>
        <w:pStyle w:val="Heading4"/>
      </w:pPr>
      <w:r>
        <w:t>DELETE</w:t>
      </w:r>
    </w:p>
    <w:p w14:paraId="6CD7C6C0" w14:textId="5D02FFCB" w:rsidR="00FF2E30" w:rsidRDefault="00FF2E30" w:rsidP="00FF2E30">
      <w:r>
        <w:t xml:space="preserve">To delete the currently selected Subject, simply press the </w:t>
      </w:r>
      <w:r w:rsidRPr="00B86B9F">
        <w:rPr>
          <w:b/>
          <w:bCs/>
          <w:i/>
          <w:iCs/>
          <w:u w:val="single"/>
        </w:rPr>
        <w:t>"D"</w:t>
      </w:r>
      <w:r>
        <w:t xml:space="preserve"> key.  Alternatively, click the </w:t>
      </w:r>
      <w:r>
        <w:rPr>
          <w:b/>
          <w:bCs/>
          <w:i/>
          <w:iCs/>
          <w:u w:val="single"/>
        </w:rPr>
        <w:t>“Blue - Icon”</w:t>
      </w:r>
      <w:r>
        <w:t xml:space="preserve"> button at the bottom of the screen.</w:t>
      </w:r>
    </w:p>
    <w:p w14:paraId="571BF938" w14:textId="77777777" w:rsidR="00CC3424" w:rsidRDefault="00CC3424" w:rsidP="00FF2E30"/>
    <w:p w14:paraId="683E3358" w14:textId="7BF5233B" w:rsidR="00FF2E30" w:rsidRDefault="00FF2E30" w:rsidP="00FF2E30">
      <w:pPr>
        <w:pStyle w:val="Heading3"/>
      </w:pPr>
      <w:bookmarkStart w:id="472" w:name="_Toc45559840"/>
      <w:r>
        <w:t>Add/Update Subject</w:t>
      </w:r>
      <w:bookmarkEnd w:id="472"/>
    </w:p>
    <w:p w14:paraId="06559130" w14:textId="1ADE1B9D" w:rsidR="00FF2E30" w:rsidRDefault="00FF2E30" w:rsidP="00FF2E30">
      <w:r>
        <w:rPr>
          <w:noProof/>
        </w:rPr>
        <w:drawing>
          <wp:inline distT="0" distB="0" distL="0" distR="0" wp14:anchorId="7544330F" wp14:editId="5467B019">
            <wp:extent cx="5210175" cy="18954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10175" cy="1895475"/>
                    </a:xfrm>
                    <a:prstGeom prst="rect">
                      <a:avLst/>
                    </a:prstGeom>
                  </pic:spPr>
                </pic:pic>
              </a:graphicData>
            </a:graphic>
          </wp:inline>
        </w:drawing>
      </w:r>
    </w:p>
    <w:p w14:paraId="11F57D54" w14:textId="4B4C00B5" w:rsidR="00FF2E30" w:rsidRDefault="00FF2E30" w:rsidP="00FF2E30">
      <w:pPr>
        <w:pStyle w:val="Heading4"/>
      </w:pPr>
      <w:r>
        <w:t>SAVE</w:t>
      </w:r>
    </w:p>
    <w:p w14:paraId="15B10368" w14:textId="0F632BA6" w:rsidR="00FF2E30" w:rsidRPr="00BC1FC0" w:rsidRDefault="00FF2E30" w:rsidP="00FF2E30">
      <w:r>
        <w:t xml:space="preserve">Click the </w:t>
      </w:r>
      <w:r>
        <w:rPr>
          <w:b/>
          <w:bCs/>
          <w:i/>
          <w:iCs/>
          <w:u w:val="single"/>
        </w:rPr>
        <w:t>“Floppy Disc Icon”</w:t>
      </w:r>
      <w:r>
        <w:t xml:space="preserve"> to save all changes to the Subject screen.</w:t>
      </w:r>
    </w:p>
    <w:p w14:paraId="11D5BC49" w14:textId="18F52127" w:rsidR="00FF2E30" w:rsidRDefault="00FF2E30" w:rsidP="00FF2E30">
      <w:pPr>
        <w:pStyle w:val="Heading4"/>
      </w:pPr>
      <w:r>
        <w:t>CANCEL</w:t>
      </w:r>
    </w:p>
    <w:p w14:paraId="6DC302DE" w14:textId="4BCEA9D0" w:rsidR="00FF2E30" w:rsidRPr="00DF6BEC" w:rsidRDefault="00FF2E30" w:rsidP="00FF2E30">
      <w:r>
        <w:t xml:space="preserve">Click the </w:t>
      </w:r>
      <w:r>
        <w:rPr>
          <w:b/>
          <w:bCs/>
          <w:i/>
          <w:iCs/>
          <w:u w:val="single"/>
        </w:rPr>
        <w:t>“Blue X Icon”</w:t>
      </w:r>
      <w:r>
        <w:t xml:space="preserve"> button to cancel all changes to the Subject without saving.</w:t>
      </w:r>
    </w:p>
    <w:p w14:paraId="3F74DCB7" w14:textId="77B6FA6C" w:rsidR="00FF2E30" w:rsidRDefault="00FF2E30" w:rsidP="00FF2E30">
      <w:pPr>
        <w:pStyle w:val="Heading3"/>
      </w:pPr>
      <w:bookmarkStart w:id="473" w:name="_Toc45559841"/>
      <w:r>
        <w:t>Add/Update Subject Field Definitions</w:t>
      </w:r>
      <w:bookmarkEnd w:id="473"/>
    </w:p>
    <w:p w14:paraId="1CCFEDF8" w14:textId="05031FE1" w:rsidR="00FF2E30" w:rsidRDefault="00FF2E30" w:rsidP="00FF2E30">
      <w:pPr>
        <w:pStyle w:val="Heading4"/>
      </w:pPr>
      <w:r>
        <w:t>Active – Toggle Box</w:t>
      </w:r>
    </w:p>
    <w:p w14:paraId="429301FC" w14:textId="34771CF9" w:rsidR="003A39FD" w:rsidRDefault="003A39FD" w:rsidP="003A39FD">
      <w:r>
        <w:t>To mark this subject as active, make sure that the Active toggle box is checked.</w:t>
      </w:r>
    </w:p>
    <w:p w14:paraId="5A072B48" w14:textId="6377887F" w:rsidR="00FF2E30" w:rsidRDefault="00FF2E30" w:rsidP="00FF2E30">
      <w:pPr>
        <w:pStyle w:val="Heading4"/>
      </w:pPr>
      <w:r>
        <w:t>Security Level</w:t>
      </w:r>
    </w:p>
    <w:p w14:paraId="7BBC6D1D" w14:textId="0D2CAB1A" w:rsidR="00FF2E30" w:rsidRPr="00FF2E30" w:rsidRDefault="003A39FD" w:rsidP="00FF2E30">
      <w:r>
        <w:t>Enter the minimum-security level for this subject.</w:t>
      </w:r>
    </w:p>
    <w:p w14:paraId="601446E4" w14:textId="1A985285" w:rsidR="00FF2E30" w:rsidRDefault="00FF2E30" w:rsidP="00FF2E30">
      <w:pPr>
        <w:pStyle w:val="Heading4"/>
      </w:pPr>
      <w:r>
        <w:t>User ID</w:t>
      </w:r>
    </w:p>
    <w:p w14:paraId="60A281E5" w14:textId="1B3E6182" w:rsidR="00FF2E30" w:rsidRPr="00FF2E30" w:rsidRDefault="003A39FD" w:rsidP="00FF2E30">
      <w:r>
        <w:t>Enter a specific user ID for this subject.</w:t>
      </w:r>
    </w:p>
    <w:p w14:paraId="04F07B96" w14:textId="761A103A" w:rsidR="00FF2E30" w:rsidRDefault="00FF2E30" w:rsidP="00FF2E30">
      <w:pPr>
        <w:pStyle w:val="Heading4"/>
      </w:pPr>
      <w:r>
        <w:t>Subject Title</w:t>
      </w:r>
    </w:p>
    <w:p w14:paraId="60ED86AA" w14:textId="35D45589" w:rsidR="00FF2E30" w:rsidRPr="00FF2E30" w:rsidRDefault="003A39FD" w:rsidP="00FF2E30">
      <w:r>
        <w:t>Enter a short title for this subject.</w:t>
      </w:r>
    </w:p>
    <w:p w14:paraId="18C1EC68" w14:textId="14D4E05C" w:rsidR="00FF2E30" w:rsidRDefault="003A39FD" w:rsidP="00FF2E30">
      <w:pPr>
        <w:pStyle w:val="Heading4"/>
      </w:pPr>
      <w:r>
        <w:t>Module</w:t>
      </w:r>
    </w:p>
    <w:p w14:paraId="45AFD4E1" w14:textId="77BA7002" w:rsidR="003A39FD" w:rsidRPr="003A39FD" w:rsidRDefault="003A39FD" w:rsidP="003A39FD">
      <w:r>
        <w:t>The user may choose a module for this subject from the drop-down list of options.</w:t>
      </w:r>
    </w:p>
    <w:p w14:paraId="62970D1F" w14:textId="174D3252" w:rsidR="00FF2E30" w:rsidRDefault="003A39FD" w:rsidP="00FF2E30">
      <w:pPr>
        <w:pStyle w:val="Heading4"/>
      </w:pPr>
      <w:r>
        <w:t>Output Default (Choice)</w:t>
      </w:r>
    </w:p>
    <w:p w14:paraId="1BF9AF80" w14:textId="1D9B1739" w:rsidR="003A39FD" w:rsidRDefault="003A39FD" w:rsidP="003A39FD">
      <w:r>
        <w:t>To choose the preferred default output document type, please make sure the desired option choice bubble is toggled.</w:t>
      </w:r>
    </w:p>
    <w:p w14:paraId="57DF5911" w14:textId="4D7578D1" w:rsidR="00FF2E30" w:rsidRDefault="003A39FD" w:rsidP="00FF2E30">
      <w:pPr>
        <w:pStyle w:val="Heading4"/>
      </w:pPr>
      <w:r>
        <w:t>Run Synchronouse – Toggle Box</w:t>
      </w:r>
    </w:p>
    <w:p w14:paraId="12C051BE" w14:textId="5A8B32CC" w:rsidR="003A39FD" w:rsidRDefault="003A39FD" w:rsidP="003A39FD">
      <w:r>
        <w:t>To allow this subject to run Synchronouse, make sure that this toggle box is checked.</w:t>
      </w:r>
    </w:p>
    <w:p w14:paraId="2E68D637" w14:textId="35638FF9" w:rsidR="00FF2E30" w:rsidRDefault="003A39FD" w:rsidP="00FF2E30">
      <w:pPr>
        <w:pStyle w:val="Heading4"/>
      </w:pPr>
      <w:r>
        <w:t>External Form</w:t>
      </w:r>
    </w:p>
    <w:p w14:paraId="2446380B" w14:textId="2BDEA3D4" w:rsidR="003A39FD" w:rsidRPr="006B243A" w:rsidRDefault="003A39FD" w:rsidP="003A39FD">
      <w:bookmarkStart w:id="474" w:name="_Hlk45459141"/>
      <w:r>
        <w:t xml:space="preserve">Enter the location of the External Form for this Subject. Alternatively, press the </w:t>
      </w:r>
      <w:r>
        <w:rPr>
          <w:b/>
          <w:bCs/>
          <w:i/>
          <w:iCs/>
          <w:u w:val="single"/>
        </w:rPr>
        <w:t>“F1”</w:t>
      </w:r>
      <w:r>
        <w:t xml:space="preserve"> key to use the Windows Explorer window to choose the proper file path.</w:t>
      </w:r>
    </w:p>
    <w:bookmarkEnd w:id="474"/>
    <w:p w14:paraId="06EECB2F" w14:textId="16533D58" w:rsidR="00FF2E30" w:rsidRDefault="003A39FD" w:rsidP="00FF2E30">
      <w:pPr>
        <w:pStyle w:val="Heading4"/>
      </w:pPr>
      <w:r>
        <w:t>Business Logic</w:t>
      </w:r>
    </w:p>
    <w:p w14:paraId="0283F7B5" w14:textId="39AD08EE" w:rsidR="003A39FD" w:rsidRPr="006B243A" w:rsidRDefault="003A39FD" w:rsidP="003A39FD">
      <w:r>
        <w:t xml:space="preserve">Enter the location of the Business Logic for this Subject. Alternatively, press the </w:t>
      </w:r>
      <w:r>
        <w:rPr>
          <w:b/>
          <w:bCs/>
          <w:i/>
          <w:iCs/>
          <w:u w:val="single"/>
        </w:rPr>
        <w:t>“F1”</w:t>
      </w:r>
      <w:r>
        <w:t xml:space="preserve"> key to use the Windows Explorer window to choose the proper file path.</w:t>
      </w:r>
    </w:p>
    <w:p w14:paraId="5A99A049" w14:textId="7FEF366C" w:rsidR="003A39FD" w:rsidRDefault="003A39FD" w:rsidP="003A39FD">
      <w:pPr>
        <w:pStyle w:val="Heading4"/>
      </w:pPr>
      <w:r>
        <w:t>Last Run</w:t>
      </w:r>
    </w:p>
    <w:p w14:paraId="1707C3B3" w14:textId="1C14A03F" w:rsidR="003A39FD" w:rsidRPr="003A39FD" w:rsidRDefault="003A39FD" w:rsidP="003A39FD">
      <w:r>
        <w:t>This is the last date and time that this subject was run. This defaults to the system date and time and cannot be modified by the user.</w:t>
      </w:r>
    </w:p>
    <w:p w14:paraId="52A703E9" w14:textId="4D0EBFDE" w:rsidR="003A39FD" w:rsidRDefault="003A39FD" w:rsidP="003A39FD">
      <w:pPr>
        <w:pStyle w:val="Heading4"/>
      </w:pPr>
      <w:r>
        <w:t>Subject Alt ID</w:t>
      </w:r>
    </w:p>
    <w:p w14:paraId="49E37AE5" w14:textId="5E6538A0" w:rsidR="003A39FD" w:rsidRPr="003A39FD" w:rsidRDefault="003A39FD" w:rsidP="003A39FD">
      <w:r>
        <w:t>Enter the alternate ID for this subject.</w:t>
      </w:r>
    </w:p>
    <w:p w14:paraId="6C4DD0FE" w14:textId="1DC6543E" w:rsidR="003A39FD" w:rsidRDefault="003A39FD" w:rsidP="003A39FD">
      <w:pPr>
        <w:pStyle w:val="Heading4"/>
      </w:pPr>
      <w:r>
        <w:t>Record Limit</w:t>
      </w:r>
    </w:p>
    <w:p w14:paraId="5C9A8C43" w14:textId="7FBA5417" w:rsidR="003A39FD" w:rsidRPr="003A39FD" w:rsidRDefault="003A39FD" w:rsidP="003A39FD">
      <w:r>
        <w:t>Enter a number of records that this subject may have at one time.</w:t>
      </w:r>
    </w:p>
    <w:p w14:paraId="005787D4" w14:textId="63302C32" w:rsidR="003A39FD" w:rsidRDefault="003A39FD" w:rsidP="003A39FD">
      <w:pPr>
        <w:pStyle w:val="Heading4"/>
      </w:pPr>
      <w:r>
        <w:t>Lookup – Toggle Box</w:t>
      </w:r>
    </w:p>
    <w:p w14:paraId="5E545D50" w14:textId="6F3D838B" w:rsidR="003A39FD" w:rsidRDefault="003A39FD" w:rsidP="003A39FD">
      <w:r>
        <w:t>To allow this subject to be looked up, make sure that the Lookup toggle box is checked.</w:t>
      </w:r>
    </w:p>
    <w:p w14:paraId="25EC4F3A" w14:textId="79778B15" w:rsidR="00CC3424" w:rsidRDefault="00CC3424" w:rsidP="003A39FD"/>
    <w:p w14:paraId="7A1FA08F" w14:textId="69B2B3DA" w:rsidR="00CC3424" w:rsidRDefault="00CC3424" w:rsidP="003A39FD"/>
    <w:p w14:paraId="07AAA9DC" w14:textId="77777777" w:rsidR="00CC3424" w:rsidRDefault="00CC3424" w:rsidP="003A39FD"/>
    <w:p w14:paraId="730AEFD2" w14:textId="2B7CD967" w:rsidR="00E907F1" w:rsidRDefault="00E907F1" w:rsidP="00E907F1">
      <w:pPr>
        <w:pStyle w:val="Heading2"/>
      </w:pPr>
      <w:bookmarkStart w:id="475" w:name="_Toc45559842"/>
      <w:r>
        <w:t>Dynamic Parameter Builder [ND3]</w:t>
      </w:r>
      <w:bookmarkEnd w:id="475"/>
    </w:p>
    <w:p w14:paraId="6FAD0F45" w14:textId="4CBE52C6" w:rsidR="002C0B83" w:rsidRPr="002C0B83" w:rsidRDefault="002C0B83" w:rsidP="002C0B83">
      <w:r>
        <w:t>The Parameter Builder allow</w:t>
      </w:r>
      <w:r w:rsidR="00F43B9B">
        <w:t>s</w:t>
      </w:r>
      <w:r>
        <w:t xml:space="preserve"> a system administrator set up new parameters that all users on their system can use.</w:t>
      </w:r>
    </w:p>
    <w:p w14:paraId="66CE0E13" w14:textId="75AE23E2" w:rsidR="00610A18" w:rsidRDefault="00610A18" w:rsidP="00610A18">
      <w:pPr>
        <w:pStyle w:val="Heading3"/>
      </w:pPr>
      <w:bookmarkStart w:id="476" w:name="_Toc45559843"/>
      <w:r>
        <w:t>Sets</w:t>
      </w:r>
      <w:bookmarkEnd w:id="476"/>
    </w:p>
    <w:p w14:paraId="34A37A68" w14:textId="24A44353" w:rsidR="001C3ED3" w:rsidRPr="001C3ED3" w:rsidRDefault="001C3ED3" w:rsidP="001C3ED3">
      <w:r>
        <w:rPr>
          <w:noProof/>
        </w:rPr>
        <w:drawing>
          <wp:inline distT="0" distB="0" distL="0" distR="0" wp14:anchorId="4CB77EE6" wp14:editId="26A49AC6">
            <wp:extent cx="5943600" cy="4678680"/>
            <wp:effectExtent l="0" t="0" r="0" b="762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4678680"/>
                    </a:xfrm>
                    <a:prstGeom prst="rect">
                      <a:avLst/>
                    </a:prstGeom>
                  </pic:spPr>
                </pic:pic>
              </a:graphicData>
            </a:graphic>
          </wp:inline>
        </w:drawing>
      </w:r>
    </w:p>
    <w:p w14:paraId="77C605EE" w14:textId="77777777" w:rsidR="002B5536" w:rsidRDefault="002B5536" w:rsidP="002B5536">
      <w:pPr>
        <w:pStyle w:val="Heading4"/>
      </w:pPr>
      <w:r>
        <w:t>UPDATE/SAVE</w:t>
      </w:r>
    </w:p>
    <w:p w14:paraId="02DE81F6" w14:textId="1BF37336" w:rsidR="002B5536" w:rsidRDefault="002B5536" w:rsidP="002B5536">
      <w:r>
        <w:t xml:space="preserve">To change the currently selected Parameter, simply click the </w:t>
      </w:r>
      <w:r>
        <w:rPr>
          <w:b/>
          <w:bCs/>
          <w:i/>
          <w:iCs/>
          <w:u w:val="single"/>
        </w:rPr>
        <w:t>“Pencil Icon</w:t>
      </w:r>
      <w:r>
        <w:t xml:space="preserve">” button at the bottom of the screen.  </w:t>
      </w:r>
    </w:p>
    <w:p w14:paraId="2D2C6FA5" w14:textId="77777777" w:rsidR="002B5536" w:rsidRDefault="002B5536" w:rsidP="002B5536">
      <w:pPr>
        <w:pStyle w:val="Heading4"/>
      </w:pPr>
      <w:r>
        <w:t>ADD</w:t>
      </w:r>
    </w:p>
    <w:p w14:paraId="1CC3C60B" w14:textId="2B8280AA" w:rsidR="002B5536" w:rsidRPr="00E64A2B" w:rsidRDefault="002B5536" w:rsidP="002B5536">
      <w:r>
        <w:t xml:space="preserve">Click the </w:t>
      </w:r>
      <w:r>
        <w:rPr>
          <w:b/>
          <w:bCs/>
          <w:i/>
          <w:iCs/>
          <w:u w:val="single"/>
        </w:rPr>
        <w:t>“Blue + Icon”</w:t>
      </w:r>
      <w:r>
        <w:t xml:space="preserve"> to add a new Parameter.</w:t>
      </w:r>
    </w:p>
    <w:p w14:paraId="1D9147D9" w14:textId="77777777" w:rsidR="002B5536" w:rsidRDefault="002B5536" w:rsidP="002B5536">
      <w:pPr>
        <w:pStyle w:val="Heading4"/>
      </w:pPr>
      <w:r>
        <w:t>COPY</w:t>
      </w:r>
    </w:p>
    <w:p w14:paraId="697E1DFB" w14:textId="25DD79DB" w:rsidR="002B5536" w:rsidRPr="00F132A9" w:rsidRDefault="002B5536" w:rsidP="002B5536">
      <w:r>
        <w:t xml:space="preserve">Click the </w:t>
      </w:r>
      <w:r>
        <w:rPr>
          <w:b/>
          <w:bCs/>
          <w:i/>
          <w:iCs/>
          <w:u w:val="single"/>
        </w:rPr>
        <w:t>“Two Pages Icon”</w:t>
      </w:r>
      <w:r>
        <w:t xml:space="preserve"> button to copy information from the currently selected Parameter.</w:t>
      </w:r>
    </w:p>
    <w:p w14:paraId="26511155" w14:textId="77777777" w:rsidR="002B5536" w:rsidRDefault="002B5536" w:rsidP="002B5536">
      <w:pPr>
        <w:pStyle w:val="Heading4"/>
      </w:pPr>
      <w:r>
        <w:t>DELETE</w:t>
      </w:r>
    </w:p>
    <w:p w14:paraId="0F12B9FB" w14:textId="4570E4AF" w:rsidR="002B5536" w:rsidRDefault="002B5536" w:rsidP="002B5536">
      <w:r>
        <w:t xml:space="preserve">To delete the currently selected Parameter, simply press the </w:t>
      </w:r>
      <w:r w:rsidRPr="00B86B9F">
        <w:rPr>
          <w:b/>
          <w:bCs/>
          <w:i/>
          <w:iCs/>
          <w:u w:val="single"/>
        </w:rPr>
        <w:t>"D"</w:t>
      </w:r>
      <w:r>
        <w:t xml:space="preserve"> key.  Alternatively, click the </w:t>
      </w:r>
      <w:r>
        <w:rPr>
          <w:b/>
          <w:bCs/>
          <w:i/>
          <w:iCs/>
          <w:u w:val="single"/>
        </w:rPr>
        <w:t>“Blue - Icon”</w:t>
      </w:r>
      <w:r>
        <w:t xml:space="preserve"> button at the bottom of the screen.</w:t>
      </w:r>
    </w:p>
    <w:p w14:paraId="7BCAF956" w14:textId="61086A32" w:rsidR="00610A18" w:rsidRDefault="00610A18" w:rsidP="00610A18">
      <w:pPr>
        <w:pStyle w:val="Heading3"/>
      </w:pPr>
      <w:bookmarkStart w:id="477" w:name="_Toc45559844"/>
      <w:r>
        <w:t>Add Set</w:t>
      </w:r>
      <w:bookmarkEnd w:id="477"/>
    </w:p>
    <w:p w14:paraId="1ADEF01C" w14:textId="4B5B1F41" w:rsidR="001C3ED3" w:rsidRPr="001C3ED3" w:rsidRDefault="001C3ED3" w:rsidP="001C3ED3">
      <w:r>
        <w:rPr>
          <w:noProof/>
        </w:rPr>
        <w:drawing>
          <wp:inline distT="0" distB="0" distL="0" distR="0" wp14:anchorId="01CADE0E" wp14:editId="5EB55F9A">
            <wp:extent cx="3324225" cy="2838450"/>
            <wp:effectExtent l="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324225" cy="2838450"/>
                    </a:xfrm>
                    <a:prstGeom prst="rect">
                      <a:avLst/>
                    </a:prstGeom>
                  </pic:spPr>
                </pic:pic>
              </a:graphicData>
            </a:graphic>
          </wp:inline>
        </w:drawing>
      </w:r>
    </w:p>
    <w:p w14:paraId="14984C84" w14:textId="77777777" w:rsidR="002B5536" w:rsidRDefault="002B5536" w:rsidP="002B5536">
      <w:pPr>
        <w:pStyle w:val="Heading4"/>
      </w:pPr>
      <w:r>
        <w:t>SAVE</w:t>
      </w:r>
    </w:p>
    <w:p w14:paraId="31BC1123" w14:textId="40293069" w:rsidR="002B5536" w:rsidRPr="00BC1FC0" w:rsidRDefault="002B5536" w:rsidP="002B5536">
      <w:r>
        <w:t xml:space="preserve">Click the </w:t>
      </w:r>
      <w:r>
        <w:rPr>
          <w:b/>
          <w:bCs/>
          <w:i/>
          <w:iCs/>
          <w:u w:val="single"/>
        </w:rPr>
        <w:t>“Floppy Disc Icon”</w:t>
      </w:r>
      <w:r>
        <w:t xml:space="preserve"> to save all changes to the Set screen.</w:t>
      </w:r>
    </w:p>
    <w:p w14:paraId="16EA3380" w14:textId="77777777" w:rsidR="002B5536" w:rsidRDefault="002B5536" w:rsidP="002B5536">
      <w:pPr>
        <w:pStyle w:val="Heading4"/>
      </w:pPr>
      <w:r>
        <w:t>CANCEL</w:t>
      </w:r>
    </w:p>
    <w:p w14:paraId="31C6696D" w14:textId="0B357F08" w:rsidR="002B5536" w:rsidRPr="00DF6BEC" w:rsidRDefault="002B5536" w:rsidP="002B5536">
      <w:r>
        <w:t xml:space="preserve">Click the </w:t>
      </w:r>
      <w:r>
        <w:rPr>
          <w:b/>
          <w:bCs/>
          <w:i/>
          <w:iCs/>
          <w:u w:val="single"/>
        </w:rPr>
        <w:t>“Blue X Icon”</w:t>
      </w:r>
      <w:r>
        <w:t xml:space="preserve"> button to cancel all changes to the Set without saving.</w:t>
      </w:r>
    </w:p>
    <w:p w14:paraId="560365B8" w14:textId="75A60EDA" w:rsidR="00610A18" w:rsidRDefault="00D87BDF" w:rsidP="00610A18">
      <w:pPr>
        <w:pStyle w:val="Heading4"/>
      </w:pPr>
      <w:r>
        <w:t>Set Name</w:t>
      </w:r>
    </w:p>
    <w:p w14:paraId="7E94C0F2" w14:textId="2ABB117E" w:rsidR="00D87BDF" w:rsidRPr="00D87BDF" w:rsidRDefault="002B5536" w:rsidP="00D87BDF">
      <w:r>
        <w:t>Enter a short Set name for this parameter.</w:t>
      </w:r>
    </w:p>
    <w:p w14:paraId="666FF31F" w14:textId="67897562" w:rsidR="00D87BDF" w:rsidRDefault="00D87BDF" w:rsidP="00D87BDF">
      <w:pPr>
        <w:pStyle w:val="Heading4"/>
      </w:pPr>
      <w:r>
        <w:t>Type</w:t>
      </w:r>
    </w:p>
    <w:p w14:paraId="1F691A8D" w14:textId="36794832" w:rsidR="00D87BDF" w:rsidRPr="00D87BDF" w:rsidRDefault="002B5536" w:rsidP="00D87BDF">
      <w:r>
        <w:t>The user may choose the type for this parameter from the drop-down list of options.</w:t>
      </w:r>
    </w:p>
    <w:p w14:paraId="6FCEE472" w14:textId="0EBC042D" w:rsidR="00D87BDF" w:rsidRDefault="00D87BDF" w:rsidP="00D87BDF">
      <w:pPr>
        <w:pStyle w:val="Heading4"/>
      </w:pPr>
      <w:r>
        <w:t>Set Width</w:t>
      </w:r>
    </w:p>
    <w:p w14:paraId="5DF8F1E3" w14:textId="0871A5A1" w:rsidR="00D87BDF" w:rsidRPr="00D87BDF" w:rsidRDefault="002B5536" w:rsidP="00D87BDF">
      <w:r>
        <w:t>Enter the set width for this parameter.</w:t>
      </w:r>
    </w:p>
    <w:p w14:paraId="6F1ED0BD" w14:textId="0421DA84" w:rsidR="00D87BDF" w:rsidRDefault="00D87BDF" w:rsidP="00D87BDF">
      <w:pPr>
        <w:pStyle w:val="Heading4"/>
      </w:pPr>
      <w:r>
        <w:t>Set Height</w:t>
      </w:r>
    </w:p>
    <w:p w14:paraId="21C8BCDE" w14:textId="686183DD" w:rsidR="00D87BDF" w:rsidRPr="00D87BDF" w:rsidRDefault="002B5536" w:rsidP="00D87BDF">
      <w:r>
        <w:t>Enter the set height for this parameter.</w:t>
      </w:r>
    </w:p>
    <w:p w14:paraId="2D024BFE" w14:textId="2B3C7E4B" w:rsidR="00D87BDF" w:rsidRDefault="00D87BDF" w:rsidP="00D87BDF">
      <w:pPr>
        <w:pStyle w:val="Heading4"/>
      </w:pPr>
      <w:r>
        <w:t>Rectangle – Toggle Box</w:t>
      </w:r>
    </w:p>
    <w:p w14:paraId="4C2A23B8" w14:textId="3C06ED17" w:rsidR="00D87BDF" w:rsidRDefault="00D87BDF" w:rsidP="00D87BDF">
      <w:r>
        <w:t xml:space="preserve">To </w:t>
      </w:r>
      <w:r w:rsidR="00381436">
        <w:t>mark this set as a rectangle</w:t>
      </w:r>
      <w:r>
        <w:t xml:space="preserve">, make sure that the </w:t>
      </w:r>
      <w:r w:rsidR="00381436">
        <w:t>Rectangle</w:t>
      </w:r>
      <w:r>
        <w:t xml:space="preserve"> toggle box is checked.</w:t>
      </w:r>
    </w:p>
    <w:p w14:paraId="58CFAB27" w14:textId="4D2A3F16" w:rsidR="00D87BDF" w:rsidRDefault="00D87BDF" w:rsidP="00D87BDF">
      <w:pPr>
        <w:pStyle w:val="Heading4"/>
      </w:pPr>
      <w:r>
        <w:t>Set Title</w:t>
      </w:r>
    </w:p>
    <w:p w14:paraId="5B6219DC" w14:textId="4964B866" w:rsidR="00610A18" w:rsidRPr="00893FE4" w:rsidRDefault="002B5536" w:rsidP="00610A18">
      <w:r>
        <w:t>Enter the set title for this parameter.</w:t>
      </w:r>
    </w:p>
    <w:p w14:paraId="7A9D981D" w14:textId="1CDEB58E" w:rsidR="00D87BDF" w:rsidRDefault="00D87BDF" w:rsidP="00D87BDF">
      <w:pPr>
        <w:pStyle w:val="Heading4"/>
      </w:pPr>
      <w:r>
        <w:t>Prompt – Toggle Box</w:t>
      </w:r>
    </w:p>
    <w:p w14:paraId="1A934E58" w14:textId="77777777" w:rsidR="00381436" w:rsidRDefault="00381436" w:rsidP="00381436">
      <w:r>
        <w:t>To prompt the user when using this parameter, make sure that the Prompt toggle box is checked.</w:t>
      </w:r>
    </w:p>
    <w:p w14:paraId="35311CAA" w14:textId="32DDDD98" w:rsidR="00610A18" w:rsidRDefault="00610A18" w:rsidP="00610A18">
      <w:pPr>
        <w:pStyle w:val="Heading3"/>
      </w:pPr>
      <w:bookmarkStart w:id="478" w:name="_Toc45559845"/>
      <w:r>
        <w:t>Set Details</w:t>
      </w:r>
      <w:bookmarkEnd w:id="478"/>
    </w:p>
    <w:p w14:paraId="048AEF3B" w14:textId="261B025C" w:rsidR="001C3ED3" w:rsidRPr="001C3ED3" w:rsidRDefault="001C3ED3" w:rsidP="001C3ED3">
      <w:r>
        <w:rPr>
          <w:noProof/>
        </w:rPr>
        <w:drawing>
          <wp:inline distT="0" distB="0" distL="0" distR="0" wp14:anchorId="75363D90" wp14:editId="7772DC3A">
            <wp:extent cx="5943600" cy="4412511"/>
            <wp:effectExtent l="0" t="0" r="0" b="762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8722" cy="4416313"/>
                    </a:xfrm>
                    <a:prstGeom prst="rect">
                      <a:avLst/>
                    </a:prstGeom>
                  </pic:spPr>
                </pic:pic>
              </a:graphicData>
            </a:graphic>
          </wp:inline>
        </w:drawing>
      </w:r>
    </w:p>
    <w:p w14:paraId="47B27EAA" w14:textId="77777777" w:rsidR="002B5536" w:rsidRDefault="002B5536" w:rsidP="002B5536">
      <w:pPr>
        <w:pStyle w:val="Heading4"/>
      </w:pPr>
      <w:r>
        <w:t>UPDATE/SAVE</w:t>
      </w:r>
    </w:p>
    <w:p w14:paraId="25B21CBF" w14:textId="2FAF59D0" w:rsidR="002B5536" w:rsidRDefault="002B5536" w:rsidP="002B5536">
      <w:r>
        <w:t xml:space="preserve">To change the currently selected Set Detail, simply click the </w:t>
      </w:r>
      <w:r>
        <w:rPr>
          <w:b/>
          <w:bCs/>
          <w:i/>
          <w:iCs/>
          <w:u w:val="single"/>
        </w:rPr>
        <w:t>“Pencil Icon</w:t>
      </w:r>
      <w:r>
        <w:t xml:space="preserve">” button at the bottom of the screen.  </w:t>
      </w:r>
    </w:p>
    <w:p w14:paraId="3D058ED3" w14:textId="77777777" w:rsidR="002B5536" w:rsidRDefault="002B5536" w:rsidP="002B5536">
      <w:pPr>
        <w:pStyle w:val="Heading4"/>
      </w:pPr>
      <w:r>
        <w:t>ADD</w:t>
      </w:r>
    </w:p>
    <w:p w14:paraId="1944FA6A" w14:textId="5832D9DB" w:rsidR="002B5536" w:rsidRPr="00E64A2B" w:rsidRDefault="002B5536" w:rsidP="002B5536">
      <w:r>
        <w:t xml:space="preserve">Click the </w:t>
      </w:r>
      <w:r>
        <w:rPr>
          <w:b/>
          <w:bCs/>
          <w:i/>
          <w:iCs/>
          <w:u w:val="single"/>
        </w:rPr>
        <w:t>“Blue + Icon”</w:t>
      </w:r>
      <w:r>
        <w:t xml:space="preserve"> to add a new Set Detail.</w:t>
      </w:r>
    </w:p>
    <w:p w14:paraId="06476C1C" w14:textId="77777777" w:rsidR="002B5536" w:rsidRDefault="002B5536" w:rsidP="002B5536">
      <w:pPr>
        <w:pStyle w:val="Heading4"/>
      </w:pPr>
      <w:r>
        <w:t>COPY</w:t>
      </w:r>
    </w:p>
    <w:p w14:paraId="7D0B191A" w14:textId="76E8502D" w:rsidR="002B5536" w:rsidRPr="00F132A9" w:rsidRDefault="002B5536" w:rsidP="002B5536">
      <w:r>
        <w:t xml:space="preserve">Click the </w:t>
      </w:r>
      <w:r>
        <w:rPr>
          <w:b/>
          <w:bCs/>
          <w:i/>
          <w:iCs/>
          <w:u w:val="single"/>
        </w:rPr>
        <w:t>“Two Pages Icon”</w:t>
      </w:r>
      <w:r>
        <w:t xml:space="preserve"> button to copy information from the currently selected Set Detail.</w:t>
      </w:r>
    </w:p>
    <w:p w14:paraId="2DCEFDB9" w14:textId="77777777" w:rsidR="002B5536" w:rsidRDefault="002B5536" w:rsidP="002B5536">
      <w:pPr>
        <w:pStyle w:val="Heading4"/>
      </w:pPr>
      <w:r>
        <w:t>DELETE</w:t>
      </w:r>
    </w:p>
    <w:p w14:paraId="78E85EAC" w14:textId="6CF08073" w:rsidR="002B5536" w:rsidRDefault="002B5536" w:rsidP="002B5536">
      <w:r>
        <w:t xml:space="preserve">To delete the currently selected Set Detail, simply press the </w:t>
      </w:r>
      <w:r w:rsidRPr="00B86B9F">
        <w:rPr>
          <w:b/>
          <w:bCs/>
          <w:i/>
          <w:iCs/>
          <w:u w:val="single"/>
        </w:rPr>
        <w:t>"D"</w:t>
      </w:r>
      <w:r>
        <w:t xml:space="preserve"> key.  Alternatively, click the </w:t>
      </w:r>
      <w:r>
        <w:rPr>
          <w:b/>
          <w:bCs/>
          <w:i/>
          <w:iCs/>
          <w:u w:val="single"/>
        </w:rPr>
        <w:t>“Blue - Icon”</w:t>
      </w:r>
      <w:r>
        <w:t xml:space="preserve"> button at the bottom of the screen.</w:t>
      </w:r>
    </w:p>
    <w:p w14:paraId="0DD9C933" w14:textId="77777777" w:rsidR="002B5536" w:rsidRDefault="002B5536" w:rsidP="002B5536">
      <w:pPr>
        <w:pStyle w:val="Heading4"/>
      </w:pPr>
      <w:r>
        <w:t>NEXT</w:t>
      </w:r>
    </w:p>
    <w:p w14:paraId="7708579B" w14:textId="63F5C52B" w:rsidR="002B5536" w:rsidRDefault="002B5536" w:rsidP="002B5536">
      <w:r>
        <w:t xml:space="preserve">Press </w:t>
      </w:r>
      <w:r w:rsidRPr="00B86B9F">
        <w:rPr>
          <w:b/>
          <w:bCs/>
          <w:i/>
          <w:iCs/>
          <w:u w:val="single"/>
        </w:rPr>
        <w:t>"N"</w:t>
      </w:r>
      <w:r>
        <w:t xml:space="preserve"> (Next) to find next Set Detail to view or modify. Alternatively, press the </w:t>
      </w:r>
      <w:r>
        <w:rPr>
          <w:b/>
          <w:bCs/>
          <w:i/>
          <w:iCs/>
          <w:u w:val="single"/>
        </w:rPr>
        <w:t>“Right Arrow”</w:t>
      </w:r>
      <w:r>
        <w:t xml:space="preserve"> on the screen.</w:t>
      </w:r>
    </w:p>
    <w:p w14:paraId="1615CA59" w14:textId="77777777" w:rsidR="002B5536" w:rsidRDefault="002B5536" w:rsidP="002B5536">
      <w:pPr>
        <w:pStyle w:val="Heading4"/>
      </w:pPr>
      <w:r>
        <w:t>PREVIOUS</w:t>
      </w:r>
    </w:p>
    <w:p w14:paraId="5D0087AE" w14:textId="12CC8DF1" w:rsidR="002B5536" w:rsidRDefault="002B5536" w:rsidP="002B5536">
      <w:r>
        <w:t xml:space="preserve">Press </w:t>
      </w:r>
      <w:r w:rsidRPr="00B86B9F">
        <w:rPr>
          <w:b/>
          <w:bCs/>
          <w:i/>
          <w:iCs/>
          <w:u w:val="single"/>
        </w:rPr>
        <w:t>"P"</w:t>
      </w:r>
      <w:r>
        <w:t xml:space="preserve"> (Previous) to find previous Set Detail to view or modify.</w:t>
      </w:r>
      <w:r w:rsidRPr="00EA7FC0">
        <w:t xml:space="preserve"> </w:t>
      </w:r>
      <w:r>
        <w:t xml:space="preserve">Alternatively, press the </w:t>
      </w:r>
      <w:r>
        <w:rPr>
          <w:b/>
          <w:bCs/>
          <w:i/>
          <w:iCs/>
          <w:u w:val="single"/>
        </w:rPr>
        <w:t>“Left Arrow”</w:t>
      </w:r>
      <w:r>
        <w:t xml:space="preserve"> on the screen.</w:t>
      </w:r>
    </w:p>
    <w:p w14:paraId="3EF91E68" w14:textId="7E729D7D" w:rsidR="00610A18" w:rsidRDefault="00610A18" w:rsidP="00610A18">
      <w:pPr>
        <w:pStyle w:val="Heading3"/>
      </w:pPr>
      <w:bookmarkStart w:id="479" w:name="_Toc45559846"/>
      <w:r>
        <w:t>Add Set Details</w:t>
      </w:r>
      <w:bookmarkEnd w:id="479"/>
    </w:p>
    <w:p w14:paraId="0E10BAE0" w14:textId="6344C66D" w:rsidR="001C3ED3" w:rsidRPr="001C3ED3" w:rsidRDefault="001C3ED3" w:rsidP="001C3ED3">
      <w:r>
        <w:rPr>
          <w:noProof/>
        </w:rPr>
        <w:drawing>
          <wp:inline distT="0" distB="0" distL="0" distR="0" wp14:anchorId="607D290D" wp14:editId="3C9CAF50">
            <wp:extent cx="3943350" cy="5229225"/>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943350" cy="5229225"/>
                    </a:xfrm>
                    <a:prstGeom prst="rect">
                      <a:avLst/>
                    </a:prstGeom>
                  </pic:spPr>
                </pic:pic>
              </a:graphicData>
            </a:graphic>
          </wp:inline>
        </w:drawing>
      </w:r>
    </w:p>
    <w:p w14:paraId="1E571C44" w14:textId="77777777" w:rsidR="002B5536" w:rsidRDefault="002B5536" w:rsidP="002B5536">
      <w:pPr>
        <w:pStyle w:val="Heading4"/>
      </w:pPr>
      <w:r>
        <w:t>SAVE</w:t>
      </w:r>
    </w:p>
    <w:p w14:paraId="0EE425B0" w14:textId="5EDC53EB" w:rsidR="002B5536" w:rsidRPr="00BC1FC0" w:rsidRDefault="002B5536" w:rsidP="002B5536">
      <w:r>
        <w:t xml:space="preserve">Click the </w:t>
      </w:r>
      <w:r>
        <w:rPr>
          <w:b/>
          <w:bCs/>
          <w:i/>
          <w:iCs/>
          <w:u w:val="single"/>
        </w:rPr>
        <w:t>“Floppy Disc Icon”</w:t>
      </w:r>
      <w:r>
        <w:t xml:space="preserve"> to save all changes to the Set Detail screen.</w:t>
      </w:r>
    </w:p>
    <w:p w14:paraId="61868144" w14:textId="77777777" w:rsidR="002B5536" w:rsidRDefault="002B5536" w:rsidP="002B5536">
      <w:pPr>
        <w:pStyle w:val="Heading4"/>
      </w:pPr>
      <w:r>
        <w:t>CANCEL</w:t>
      </w:r>
    </w:p>
    <w:p w14:paraId="0019ED9E" w14:textId="0C77A06C" w:rsidR="002B5536" w:rsidRDefault="002B5536" w:rsidP="002B5536">
      <w:r>
        <w:t xml:space="preserve">Click the </w:t>
      </w:r>
      <w:r>
        <w:rPr>
          <w:b/>
          <w:bCs/>
          <w:i/>
          <w:iCs/>
          <w:u w:val="single"/>
        </w:rPr>
        <w:t>“Blue X Icon”</w:t>
      </w:r>
      <w:r>
        <w:t xml:space="preserve"> button to cancel all changes to the Set Detail without saving.</w:t>
      </w:r>
    </w:p>
    <w:p w14:paraId="645212BE" w14:textId="77777777" w:rsidR="00CC3424" w:rsidRPr="00DF6BEC" w:rsidRDefault="00CC3424" w:rsidP="002B5536"/>
    <w:p w14:paraId="226AF7C6" w14:textId="332377B4" w:rsidR="00610A18" w:rsidRDefault="00610A18" w:rsidP="00610A18">
      <w:pPr>
        <w:pStyle w:val="Heading3"/>
      </w:pPr>
      <w:bookmarkStart w:id="480" w:name="_Toc45559847"/>
      <w:r>
        <w:t>Add Set Details Field Definitions</w:t>
      </w:r>
      <w:bookmarkEnd w:id="480"/>
    </w:p>
    <w:p w14:paraId="3261B798" w14:textId="7AD8A67E" w:rsidR="00D87BDF" w:rsidRDefault="00D87BDF" w:rsidP="00D87BDF">
      <w:pPr>
        <w:pStyle w:val="Heading4"/>
      </w:pPr>
      <w:r>
        <w:t>Parameter ID</w:t>
      </w:r>
    </w:p>
    <w:p w14:paraId="64782509" w14:textId="51BB8CCB" w:rsidR="005C4999" w:rsidRPr="002B5536" w:rsidRDefault="002B5536" w:rsidP="005C4999">
      <w:r>
        <w:t xml:space="preserve">Enter a valid parameter ID for this Set Detail. Alternatively, press the </w:t>
      </w:r>
      <w:r>
        <w:rPr>
          <w:b/>
          <w:bCs/>
          <w:i/>
          <w:iCs/>
          <w:u w:val="single"/>
        </w:rPr>
        <w:t>“F1”</w:t>
      </w:r>
      <w:r>
        <w:t xml:space="preserve"> key to choose an ID from a list of valid Parameters.</w:t>
      </w:r>
    </w:p>
    <w:p w14:paraId="69CD10BE" w14:textId="7031AE72" w:rsidR="00D87BDF" w:rsidRDefault="00D87BDF" w:rsidP="00D87BDF">
      <w:pPr>
        <w:pStyle w:val="Heading4"/>
      </w:pPr>
      <w:r>
        <w:t>Parameter Name</w:t>
      </w:r>
    </w:p>
    <w:p w14:paraId="3CFE45FF" w14:textId="2AFDA33C" w:rsidR="005C4999" w:rsidRPr="005C4999" w:rsidRDefault="002B5536" w:rsidP="005C4999">
      <w:r>
        <w:t xml:space="preserve">The Parameter </w:t>
      </w:r>
      <w:r w:rsidR="00AF057C">
        <w:t>Name</w:t>
      </w:r>
      <w:r>
        <w:t xml:space="preserve"> will automatically transfer from the Parameter file as soon as the user enters or chooses a valid Parameter ID</w:t>
      </w:r>
      <w:r w:rsidR="00AF057C">
        <w:t>. However, the user may modify this field if they wish.</w:t>
      </w:r>
    </w:p>
    <w:p w14:paraId="7B0830A5" w14:textId="01D027C6" w:rsidR="00D87BDF" w:rsidRDefault="00D87BDF" w:rsidP="00D87BDF">
      <w:pPr>
        <w:pStyle w:val="Heading4"/>
      </w:pPr>
      <w:r>
        <w:t>Parameter Label</w:t>
      </w:r>
    </w:p>
    <w:p w14:paraId="637DDE28" w14:textId="11E70268" w:rsidR="00AF057C" w:rsidRPr="005C4999" w:rsidRDefault="00AF057C" w:rsidP="00AF057C">
      <w:r>
        <w:t>The Parameter Label will automatically transfer from the Parameter file as soon as the user enters or chooses a valid Parameter ID. However, the user may modify this field if they wish.</w:t>
      </w:r>
    </w:p>
    <w:p w14:paraId="043F322A" w14:textId="7616A67A" w:rsidR="00D87BDF" w:rsidRDefault="00D87BDF" w:rsidP="00D87BDF">
      <w:pPr>
        <w:pStyle w:val="Heading4"/>
      </w:pPr>
      <w:r>
        <w:t>Action Parameter Name</w:t>
      </w:r>
    </w:p>
    <w:p w14:paraId="5DFD9B04" w14:textId="4C27EDB5" w:rsidR="005C4999" w:rsidRPr="005C4999" w:rsidRDefault="00AF057C" w:rsidP="005C4999">
      <w:r>
        <w:t>Enter the action parameter name for this Set Detail.</w:t>
      </w:r>
    </w:p>
    <w:p w14:paraId="0774316E" w14:textId="6530DCAA" w:rsidR="00D87BDF" w:rsidRDefault="00D87BDF" w:rsidP="00D87BDF">
      <w:pPr>
        <w:pStyle w:val="Heading4"/>
      </w:pPr>
      <w:r>
        <w:t>Action</w:t>
      </w:r>
    </w:p>
    <w:p w14:paraId="76CEF7B1" w14:textId="3462E0E3" w:rsidR="00AF057C" w:rsidRPr="00D17D17" w:rsidRDefault="00AF057C" w:rsidP="00AF057C">
      <w:r>
        <w:t xml:space="preserve">The user may choose which action this set detail will perform by clicking on their desired action within the list. Only highlighted actions will be performed by this set detail. To choose multiple actions, the user may use the </w:t>
      </w:r>
      <w:r>
        <w:rPr>
          <w:b/>
          <w:bCs/>
          <w:i/>
          <w:iCs/>
          <w:u w:val="single"/>
        </w:rPr>
        <w:t>“Control-Click”</w:t>
      </w:r>
      <w:r>
        <w:t xml:space="preserve"> method to highlight as many actions as they wish.</w:t>
      </w:r>
    </w:p>
    <w:p w14:paraId="0F98F6F8" w14:textId="56551246" w:rsidR="00D87BDF" w:rsidRDefault="00D87BDF" w:rsidP="00D87BDF">
      <w:pPr>
        <w:pStyle w:val="Heading4"/>
      </w:pPr>
      <w:r>
        <w:t>Width</w:t>
      </w:r>
    </w:p>
    <w:p w14:paraId="0C1AE301" w14:textId="5AF4B582" w:rsidR="00AF057C" w:rsidRPr="005C4999" w:rsidRDefault="00AF057C" w:rsidP="00AF057C">
      <w:r>
        <w:t>The Width will automatically transfer from the Parameter file as soon as the user enters or chooses a valid Parameter ID. However, the user may modify this field if they wish.</w:t>
      </w:r>
    </w:p>
    <w:p w14:paraId="7A474FCC" w14:textId="6F573CD0" w:rsidR="00D87BDF" w:rsidRDefault="00D87BDF" w:rsidP="00D87BDF">
      <w:pPr>
        <w:pStyle w:val="Heading4"/>
      </w:pPr>
      <w:r>
        <w:t>Height</w:t>
      </w:r>
    </w:p>
    <w:p w14:paraId="655CABBD" w14:textId="7CE1B303" w:rsidR="00AF057C" w:rsidRPr="005C4999" w:rsidRDefault="00AF057C" w:rsidP="00AF057C">
      <w:r>
        <w:t>The Height will automatically transfer from the Parameter file as soon as the user enters or chooses a valid Parameter ID. However, the user may modify this field if they wish.</w:t>
      </w:r>
    </w:p>
    <w:p w14:paraId="1CCD3ECC" w14:textId="1CF22817" w:rsidR="00D87BDF" w:rsidRDefault="00D87BDF" w:rsidP="00D87BDF">
      <w:pPr>
        <w:pStyle w:val="Heading4"/>
      </w:pPr>
      <w:r>
        <w:t>Parameter Column</w:t>
      </w:r>
    </w:p>
    <w:p w14:paraId="799D87A0" w14:textId="6109BC0B" w:rsidR="00AF057C" w:rsidRPr="005C4999" w:rsidRDefault="00AF057C" w:rsidP="00AF057C">
      <w:r>
        <w:t>The Parameter Column will automatically transfer from the Parameter file as soon as the user enters or chooses a valid Parameter ID. However, the user may modify this field if they wish.</w:t>
      </w:r>
    </w:p>
    <w:p w14:paraId="08EECAFD" w14:textId="330015B6" w:rsidR="00D87BDF" w:rsidRDefault="00D87BDF" w:rsidP="00D87BDF">
      <w:pPr>
        <w:pStyle w:val="Heading4"/>
      </w:pPr>
      <w:r>
        <w:t>Parameter Row</w:t>
      </w:r>
    </w:p>
    <w:p w14:paraId="2B6909F9" w14:textId="189DD47E" w:rsidR="00AF057C" w:rsidRPr="005C4999" w:rsidRDefault="00AF057C" w:rsidP="00AF057C">
      <w:r>
        <w:t>The Parameter Row will automatically transfer from the Parameter file as soon as the user enters or chooses a valid Parameter ID. However, the user may modify this field if they wish.</w:t>
      </w:r>
    </w:p>
    <w:p w14:paraId="4BEE0C33" w14:textId="77777777" w:rsidR="00D87BDF" w:rsidRDefault="00D87BDF" w:rsidP="00D87BDF">
      <w:pPr>
        <w:pStyle w:val="Heading4"/>
      </w:pPr>
      <w:r>
        <w:t>Prompt – Toggle Box</w:t>
      </w:r>
    </w:p>
    <w:p w14:paraId="0656D487" w14:textId="445F9BEE" w:rsidR="00D87BDF" w:rsidRDefault="00D87BDF" w:rsidP="00D87BDF">
      <w:r>
        <w:t xml:space="preserve">To </w:t>
      </w:r>
      <w:r w:rsidR="00381436">
        <w:t>prompt the user when using this parameter</w:t>
      </w:r>
      <w:r>
        <w:t xml:space="preserve">, make sure that the </w:t>
      </w:r>
      <w:r w:rsidR="00381436">
        <w:t>Prompt</w:t>
      </w:r>
      <w:r>
        <w:t xml:space="preserve"> toggle box is checked.</w:t>
      </w:r>
    </w:p>
    <w:p w14:paraId="4C23E3E8" w14:textId="32ACBBB7" w:rsidR="00D87BDF" w:rsidRDefault="00D87BDF" w:rsidP="00D87BDF">
      <w:pPr>
        <w:pStyle w:val="Heading4"/>
      </w:pPr>
      <w:r>
        <w:t>Initial Value</w:t>
      </w:r>
    </w:p>
    <w:p w14:paraId="26223535" w14:textId="58229507" w:rsidR="00AF057C" w:rsidRPr="005C4999" w:rsidRDefault="00AF057C" w:rsidP="00AF057C">
      <w:r>
        <w:t>The Initial Value will automatically transfer from the Parameter file as soon as the user enters or chooses a valid Parameter ID. However, the user may modify this field if they wish.</w:t>
      </w:r>
    </w:p>
    <w:p w14:paraId="17EB2336" w14:textId="47DF0B9F" w:rsidR="00D87BDF" w:rsidRDefault="00D87BDF" w:rsidP="00D87BDF">
      <w:pPr>
        <w:pStyle w:val="Heading4"/>
      </w:pPr>
      <w:r>
        <w:t>Initial Items</w:t>
      </w:r>
    </w:p>
    <w:p w14:paraId="52CDA48C" w14:textId="6FFCE7AE" w:rsidR="005C4999" w:rsidRPr="005C4999" w:rsidRDefault="00AF057C" w:rsidP="005C4999">
      <w:r>
        <w:t>Enter any initial items for this parameter set.</w:t>
      </w:r>
    </w:p>
    <w:p w14:paraId="32B27F9F" w14:textId="362E5F7C" w:rsidR="00D87BDF" w:rsidRDefault="00D87BDF" w:rsidP="00D87BDF">
      <w:pPr>
        <w:pStyle w:val="Heading4"/>
      </w:pPr>
      <w:r>
        <w:t>Initialize Procedure</w:t>
      </w:r>
    </w:p>
    <w:p w14:paraId="2CF8F758" w14:textId="74071FB3" w:rsidR="00AF057C" w:rsidRDefault="00AF057C" w:rsidP="00AF057C">
      <w:r>
        <w:t xml:space="preserve">The user may choose which procedure this parameter will begin from the drop-down menu. </w:t>
      </w:r>
    </w:p>
    <w:p w14:paraId="04D6C8AA" w14:textId="444907DE" w:rsidR="00D87BDF" w:rsidRDefault="00D87BDF" w:rsidP="00D87BDF">
      <w:pPr>
        <w:pStyle w:val="Heading4"/>
      </w:pPr>
      <w:r>
        <w:t>Validate Procedure</w:t>
      </w:r>
    </w:p>
    <w:p w14:paraId="5E6AE667" w14:textId="77777777" w:rsidR="00AF057C" w:rsidRDefault="00AF057C" w:rsidP="00AF057C">
      <w:r>
        <w:t xml:space="preserve">The user may choose which procedure this parameter will validate from the drop-down menu. </w:t>
      </w:r>
    </w:p>
    <w:p w14:paraId="3EDCC353" w14:textId="10F05374" w:rsidR="00D87BDF" w:rsidRDefault="00D87BDF" w:rsidP="00D87BDF">
      <w:pPr>
        <w:pStyle w:val="Heading4"/>
      </w:pPr>
      <w:r>
        <w:t>Descript Procedure</w:t>
      </w:r>
    </w:p>
    <w:p w14:paraId="51F50DDC" w14:textId="77777777" w:rsidR="00AF057C" w:rsidRDefault="00AF057C" w:rsidP="00AF057C">
      <w:r>
        <w:t xml:space="preserve">The user may choose which procedure this parameter will describe from the drop-down menu. </w:t>
      </w:r>
    </w:p>
    <w:p w14:paraId="06D7A322" w14:textId="40588AEE" w:rsidR="00610A18" w:rsidRDefault="00610A18" w:rsidP="00610A18">
      <w:pPr>
        <w:pStyle w:val="Heading3"/>
      </w:pPr>
      <w:bookmarkStart w:id="481" w:name="_Toc45559848"/>
      <w:r>
        <w:t>Parameters</w:t>
      </w:r>
      <w:bookmarkEnd w:id="481"/>
    </w:p>
    <w:p w14:paraId="41C20F57" w14:textId="404EE2EB" w:rsidR="00610A18" w:rsidRPr="00893FE4" w:rsidRDefault="001C3ED3" w:rsidP="00610A18">
      <w:r>
        <w:rPr>
          <w:noProof/>
        </w:rPr>
        <w:drawing>
          <wp:inline distT="0" distB="0" distL="0" distR="0" wp14:anchorId="4CEE12D5" wp14:editId="2C414396">
            <wp:extent cx="5943600" cy="467233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4672330"/>
                    </a:xfrm>
                    <a:prstGeom prst="rect">
                      <a:avLst/>
                    </a:prstGeom>
                  </pic:spPr>
                </pic:pic>
              </a:graphicData>
            </a:graphic>
          </wp:inline>
        </w:drawing>
      </w:r>
    </w:p>
    <w:p w14:paraId="4CD3413D" w14:textId="50BBFFDD" w:rsidR="00610A18" w:rsidRDefault="00610A18" w:rsidP="00610A18">
      <w:pPr>
        <w:pStyle w:val="Heading3"/>
      </w:pPr>
      <w:bookmarkStart w:id="482" w:name="_Toc45559849"/>
      <w:r>
        <w:t>Add Parameters</w:t>
      </w:r>
      <w:bookmarkEnd w:id="482"/>
    </w:p>
    <w:p w14:paraId="5753AE74" w14:textId="514AA9A6" w:rsidR="001C3ED3" w:rsidRPr="001C3ED3" w:rsidRDefault="001C3ED3" w:rsidP="001C3ED3">
      <w:r>
        <w:rPr>
          <w:noProof/>
        </w:rPr>
        <w:drawing>
          <wp:inline distT="0" distB="0" distL="0" distR="0" wp14:anchorId="385B194D" wp14:editId="19E66A34">
            <wp:extent cx="3924300" cy="524827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924300" cy="5248275"/>
                    </a:xfrm>
                    <a:prstGeom prst="rect">
                      <a:avLst/>
                    </a:prstGeom>
                  </pic:spPr>
                </pic:pic>
              </a:graphicData>
            </a:graphic>
          </wp:inline>
        </w:drawing>
      </w:r>
    </w:p>
    <w:p w14:paraId="28136E0A" w14:textId="77777777" w:rsidR="009D1C22" w:rsidRDefault="009D1C22" w:rsidP="009D1C22">
      <w:pPr>
        <w:pStyle w:val="Heading4"/>
      </w:pPr>
      <w:r>
        <w:t>SAVE</w:t>
      </w:r>
    </w:p>
    <w:p w14:paraId="0C7139BF" w14:textId="5F4895F0" w:rsidR="009D1C22" w:rsidRPr="00BC1FC0" w:rsidRDefault="009D1C22" w:rsidP="009D1C22">
      <w:r>
        <w:t xml:space="preserve">Click the </w:t>
      </w:r>
      <w:r>
        <w:rPr>
          <w:b/>
          <w:bCs/>
          <w:i/>
          <w:iCs/>
          <w:u w:val="single"/>
        </w:rPr>
        <w:t>“Floppy Disc Icon”</w:t>
      </w:r>
      <w:r>
        <w:t xml:space="preserve"> to save all changes to the </w:t>
      </w:r>
      <w:r w:rsidR="004E13C1">
        <w:t>parameter</w:t>
      </w:r>
      <w:r>
        <w:t xml:space="preserve"> screen.</w:t>
      </w:r>
    </w:p>
    <w:p w14:paraId="2C028783" w14:textId="3794E899" w:rsidR="009D1C22" w:rsidRDefault="009D1C22" w:rsidP="009D1C22">
      <w:pPr>
        <w:pStyle w:val="Heading4"/>
      </w:pPr>
      <w:r>
        <w:t>CANCEL</w:t>
      </w:r>
    </w:p>
    <w:p w14:paraId="4F853D68" w14:textId="63B2848C" w:rsidR="004E13C1" w:rsidRDefault="004E13C1" w:rsidP="004E13C1">
      <w:r>
        <w:t xml:space="preserve">Click the </w:t>
      </w:r>
      <w:r>
        <w:rPr>
          <w:b/>
          <w:bCs/>
          <w:i/>
          <w:iCs/>
          <w:u w:val="single"/>
        </w:rPr>
        <w:t>“Blue X Icon”</w:t>
      </w:r>
      <w:r>
        <w:t xml:space="preserve"> button to cancel all changes to the parameter without saving.</w:t>
      </w:r>
    </w:p>
    <w:p w14:paraId="5293C83F" w14:textId="239B1DE2" w:rsidR="00CC3424" w:rsidRDefault="00CC3424" w:rsidP="004E13C1"/>
    <w:p w14:paraId="10D621C6" w14:textId="03B973F6" w:rsidR="00CC3424" w:rsidRDefault="00CC3424" w:rsidP="004E13C1"/>
    <w:p w14:paraId="7CA267F3" w14:textId="661BEE5B" w:rsidR="00CC3424" w:rsidRDefault="00CC3424" w:rsidP="004E13C1"/>
    <w:p w14:paraId="58941836" w14:textId="77777777" w:rsidR="00CC3424" w:rsidRPr="00DF6BEC" w:rsidRDefault="00CC3424" w:rsidP="004E13C1"/>
    <w:p w14:paraId="64705271" w14:textId="0495A2E0" w:rsidR="00610A18" w:rsidRDefault="00610A18" w:rsidP="00610A18">
      <w:pPr>
        <w:pStyle w:val="Heading3"/>
      </w:pPr>
      <w:bookmarkStart w:id="483" w:name="_Toc45559850"/>
      <w:r>
        <w:t>Add Parameters Field Definitions</w:t>
      </w:r>
      <w:bookmarkEnd w:id="483"/>
    </w:p>
    <w:p w14:paraId="4417AA6B" w14:textId="2CCFEC46" w:rsidR="00610A18" w:rsidRDefault="009D1C22" w:rsidP="00610A18">
      <w:pPr>
        <w:pStyle w:val="Heading4"/>
      </w:pPr>
      <w:r>
        <w:t>Parameter Name</w:t>
      </w:r>
    </w:p>
    <w:p w14:paraId="3FA7F659" w14:textId="3F437F6D" w:rsidR="009D1C22" w:rsidRPr="009D1C22" w:rsidRDefault="004E13C1" w:rsidP="009D1C22">
      <w:r>
        <w:t>Enter a name for this parameter.</w:t>
      </w:r>
    </w:p>
    <w:p w14:paraId="7EA489E7" w14:textId="1D764029" w:rsidR="009D1C22" w:rsidRDefault="009D1C22" w:rsidP="009D1C22">
      <w:pPr>
        <w:pStyle w:val="Heading4"/>
      </w:pPr>
      <w:r>
        <w:t>Parameter Label</w:t>
      </w:r>
    </w:p>
    <w:p w14:paraId="5C8813CC" w14:textId="4325B760" w:rsidR="009D1C22" w:rsidRPr="009D1C22" w:rsidRDefault="004E13C1" w:rsidP="009D1C22">
      <w:r>
        <w:t>Enter a short description for this parameter.</w:t>
      </w:r>
    </w:p>
    <w:p w14:paraId="2E0F1806" w14:textId="5253D02D" w:rsidR="009D1C22" w:rsidRDefault="009D1C22" w:rsidP="009D1C22">
      <w:pPr>
        <w:pStyle w:val="Heading4"/>
      </w:pPr>
      <w:r>
        <w:t>Type</w:t>
      </w:r>
    </w:p>
    <w:p w14:paraId="719D0A6B" w14:textId="27F6C770" w:rsidR="004E13C1" w:rsidRDefault="004E13C1" w:rsidP="009D1C22">
      <w:r>
        <w:t>The user may choose the parameter type from the drop-down menu. Valid types are as follows:</w:t>
      </w:r>
    </w:p>
    <w:tbl>
      <w:tblPr>
        <w:tblStyle w:val="TableGrid"/>
        <w:tblW w:w="0" w:type="auto"/>
        <w:tblInd w:w="8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6565"/>
      </w:tblGrid>
      <w:tr w:rsidR="004E13C1" w14:paraId="4C1D57C4" w14:textId="77777777" w:rsidTr="00CC3424">
        <w:trPr>
          <w:trHeight w:val="207"/>
        </w:trPr>
        <w:tc>
          <w:tcPr>
            <w:tcW w:w="1890" w:type="dxa"/>
          </w:tcPr>
          <w:p w14:paraId="5A9A15C3" w14:textId="3876B490" w:rsidR="004E13C1" w:rsidRDefault="004E13C1" w:rsidP="009D1C22">
            <w:r>
              <w:t>System</w:t>
            </w:r>
          </w:p>
        </w:tc>
        <w:tc>
          <w:tcPr>
            <w:tcW w:w="6565" w:type="dxa"/>
          </w:tcPr>
          <w:p w14:paraId="6441D1E0" w14:textId="7E42DB43" w:rsidR="004E13C1" w:rsidRDefault="004E13C1" w:rsidP="009D1C22">
            <w:r>
              <w:t>User</w:t>
            </w:r>
          </w:p>
        </w:tc>
      </w:tr>
    </w:tbl>
    <w:p w14:paraId="2F970F91" w14:textId="69A6C649" w:rsidR="009D1C22" w:rsidRDefault="009D1C22" w:rsidP="009D1C22">
      <w:pPr>
        <w:pStyle w:val="Heading4"/>
      </w:pPr>
      <w:r>
        <w:t>Data Type</w:t>
      </w:r>
    </w:p>
    <w:p w14:paraId="3E11BD01" w14:textId="7CEEEE33" w:rsidR="009D1C22" w:rsidRDefault="004E13C1" w:rsidP="009D1C22">
      <w:r>
        <w:t>The user may choose the data type from the drop-down menu. Valid data types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4E13C1" w14:paraId="3C25BD9E" w14:textId="77777777" w:rsidTr="004E13C1">
        <w:trPr>
          <w:trHeight w:val="350"/>
        </w:trPr>
        <w:tc>
          <w:tcPr>
            <w:tcW w:w="3116" w:type="dxa"/>
          </w:tcPr>
          <w:p w14:paraId="5EE3365F" w14:textId="11C51DF4" w:rsidR="004E13C1" w:rsidRDefault="004E13C1" w:rsidP="009D1C22">
            <w:r>
              <w:t>Character</w:t>
            </w:r>
          </w:p>
        </w:tc>
        <w:tc>
          <w:tcPr>
            <w:tcW w:w="3117" w:type="dxa"/>
          </w:tcPr>
          <w:p w14:paraId="4DA9B2ED" w14:textId="4D1633D3" w:rsidR="004E13C1" w:rsidRDefault="004E13C1" w:rsidP="009D1C22">
            <w:r>
              <w:t>Date</w:t>
            </w:r>
          </w:p>
        </w:tc>
        <w:tc>
          <w:tcPr>
            <w:tcW w:w="3117" w:type="dxa"/>
          </w:tcPr>
          <w:p w14:paraId="024214D4" w14:textId="69E2C85D" w:rsidR="004E13C1" w:rsidRDefault="004E13C1" w:rsidP="009D1C22">
            <w:r>
              <w:t>Date/Time</w:t>
            </w:r>
          </w:p>
        </w:tc>
      </w:tr>
      <w:tr w:rsidR="004E13C1" w14:paraId="2A977EAF" w14:textId="77777777" w:rsidTr="00CC3424">
        <w:trPr>
          <w:trHeight w:val="261"/>
        </w:trPr>
        <w:tc>
          <w:tcPr>
            <w:tcW w:w="3116" w:type="dxa"/>
          </w:tcPr>
          <w:p w14:paraId="0EE81D83" w14:textId="2662BC10" w:rsidR="004E13C1" w:rsidRDefault="004E13C1" w:rsidP="009D1C22">
            <w:r>
              <w:t>Decimal</w:t>
            </w:r>
          </w:p>
        </w:tc>
        <w:tc>
          <w:tcPr>
            <w:tcW w:w="3117" w:type="dxa"/>
          </w:tcPr>
          <w:p w14:paraId="79C0DD2A" w14:textId="5CF09092" w:rsidR="004E13C1" w:rsidRDefault="004E13C1" w:rsidP="009D1C22">
            <w:r>
              <w:t>Integer</w:t>
            </w:r>
          </w:p>
        </w:tc>
        <w:tc>
          <w:tcPr>
            <w:tcW w:w="3117" w:type="dxa"/>
          </w:tcPr>
          <w:p w14:paraId="76F18566" w14:textId="46EC81E8" w:rsidR="004E13C1" w:rsidRDefault="004E13C1" w:rsidP="009D1C22">
            <w:r>
              <w:t>Logical</w:t>
            </w:r>
          </w:p>
        </w:tc>
      </w:tr>
    </w:tbl>
    <w:p w14:paraId="513D08F0" w14:textId="0E178E0B" w:rsidR="009D1C22" w:rsidRDefault="009D1C22" w:rsidP="009D1C22">
      <w:pPr>
        <w:pStyle w:val="Heading4"/>
      </w:pPr>
      <w:r>
        <w:t>Parameter Format</w:t>
      </w:r>
    </w:p>
    <w:p w14:paraId="38B0EC1A" w14:textId="3C04076D" w:rsidR="009D1C22" w:rsidRPr="009D1C22" w:rsidRDefault="004E13C1" w:rsidP="009D1C22">
      <w:r>
        <w:t>Enter the format for this parameter.</w:t>
      </w:r>
    </w:p>
    <w:p w14:paraId="2D8CC22B" w14:textId="764F7990" w:rsidR="009D1C22" w:rsidRDefault="009D1C22" w:rsidP="009D1C22">
      <w:pPr>
        <w:pStyle w:val="Heading4"/>
      </w:pPr>
      <w:r>
        <w:t>View As</w:t>
      </w:r>
    </w:p>
    <w:p w14:paraId="1204BC70" w14:textId="0864790C" w:rsidR="004E13C1" w:rsidRDefault="004E13C1" w:rsidP="004E13C1">
      <w:r>
        <w:t>The user may choose the view type from the drop-down menu. Valid view types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4E13C1" w14:paraId="33F1B2C8" w14:textId="77777777" w:rsidTr="004E13C1">
        <w:trPr>
          <w:trHeight w:val="350"/>
        </w:trPr>
        <w:tc>
          <w:tcPr>
            <w:tcW w:w="3116" w:type="dxa"/>
          </w:tcPr>
          <w:p w14:paraId="5ABDC1A5" w14:textId="7F9486B1" w:rsidR="004E13C1" w:rsidRDefault="004E13C1" w:rsidP="004E13C1">
            <w:r>
              <w:t>Combo-Box</w:t>
            </w:r>
          </w:p>
        </w:tc>
        <w:tc>
          <w:tcPr>
            <w:tcW w:w="3117" w:type="dxa"/>
          </w:tcPr>
          <w:p w14:paraId="3CBAB02E" w14:textId="5982D706" w:rsidR="004E13C1" w:rsidRDefault="004E13C1" w:rsidP="004E13C1">
            <w:r>
              <w:t>Editor</w:t>
            </w:r>
          </w:p>
        </w:tc>
        <w:tc>
          <w:tcPr>
            <w:tcW w:w="3117" w:type="dxa"/>
          </w:tcPr>
          <w:p w14:paraId="6105BB5C" w14:textId="20FF9EA3" w:rsidR="004E13C1" w:rsidRDefault="004E13C1" w:rsidP="004E13C1">
            <w:r>
              <w:t>Fill-In</w:t>
            </w:r>
          </w:p>
        </w:tc>
      </w:tr>
      <w:tr w:rsidR="004E13C1" w14:paraId="28F2CA8B" w14:textId="77777777" w:rsidTr="004E13C1">
        <w:trPr>
          <w:trHeight w:val="431"/>
        </w:trPr>
        <w:tc>
          <w:tcPr>
            <w:tcW w:w="3116" w:type="dxa"/>
          </w:tcPr>
          <w:p w14:paraId="5A646DE2" w14:textId="2F5EE388" w:rsidR="004E13C1" w:rsidRDefault="004E13C1" w:rsidP="004E13C1">
            <w:r>
              <w:t>Radio-Set</w:t>
            </w:r>
          </w:p>
        </w:tc>
        <w:tc>
          <w:tcPr>
            <w:tcW w:w="3117" w:type="dxa"/>
          </w:tcPr>
          <w:p w14:paraId="59D85F07" w14:textId="523DE792" w:rsidR="004E13C1" w:rsidRDefault="004E13C1" w:rsidP="004E13C1">
            <w:r>
              <w:t>Selection-List</w:t>
            </w:r>
          </w:p>
        </w:tc>
        <w:tc>
          <w:tcPr>
            <w:tcW w:w="3117" w:type="dxa"/>
          </w:tcPr>
          <w:p w14:paraId="5CC266E8" w14:textId="741A558B" w:rsidR="004E13C1" w:rsidRDefault="004E13C1" w:rsidP="004E13C1">
            <w:r>
              <w:t>Toggle-Box</w:t>
            </w:r>
          </w:p>
        </w:tc>
      </w:tr>
    </w:tbl>
    <w:p w14:paraId="0C01C371" w14:textId="7FD1A6E4" w:rsidR="009D1C22" w:rsidRDefault="009D1C22" w:rsidP="009D1C22">
      <w:pPr>
        <w:pStyle w:val="Heading4"/>
      </w:pPr>
      <w:r>
        <w:t>Inner Lines</w:t>
      </w:r>
    </w:p>
    <w:p w14:paraId="28FC7955" w14:textId="2D9CE80B" w:rsidR="009D1C22" w:rsidRPr="009D1C22" w:rsidRDefault="004E13C1" w:rsidP="009D1C22">
      <w:r>
        <w:t>Enter the number of inner lines for this parameter.</w:t>
      </w:r>
    </w:p>
    <w:p w14:paraId="3AB37508" w14:textId="3E3EF100" w:rsidR="009D1C22" w:rsidRDefault="009D1C22" w:rsidP="009D1C22">
      <w:pPr>
        <w:pStyle w:val="Heading4"/>
      </w:pPr>
      <w:r>
        <w:t>Width</w:t>
      </w:r>
      <w:r w:rsidR="00CC3424">
        <w:t xml:space="preserve"> / Height</w:t>
      </w:r>
    </w:p>
    <w:p w14:paraId="4F689747" w14:textId="1C92D9C7" w:rsidR="009D1C22" w:rsidRPr="009D1C22" w:rsidRDefault="004E13C1" w:rsidP="009D1C22">
      <w:r>
        <w:t xml:space="preserve">Enter the width </w:t>
      </w:r>
      <w:r w:rsidR="00CC3424">
        <w:t xml:space="preserve">and height </w:t>
      </w:r>
      <w:r>
        <w:t>for this parameter.</w:t>
      </w:r>
    </w:p>
    <w:p w14:paraId="63AFD16E" w14:textId="755E406B" w:rsidR="009D1C22" w:rsidRDefault="009D1C22" w:rsidP="009D1C22">
      <w:pPr>
        <w:pStyle w:val="Heading4"/>
      </w:pPr>
      <w:r>
        <w:t>Initial Value</w:t>
      </w:r>
    </w:p>
    <w:p w14:paraId="3BDA2D20" w14:textId="2F7E20E2" w:rsidR="009D1C22" w:rsidRPr="009D1C22" w:rsidRDefault="004E13C1" w:rsidP="009D1C22">
      <w:r>
        <w:t>Enter an initial value for this parameter.</w:t>
      </w:r>
    </w:p>
    <w:p w14:paraId="6B024712" w14:textId="5E1AD407" w:rsidR="009D1C22" w:rsidRDefault="009D1C22" w:rsidP="009D1C22">
      <w:pPr>
        <w:pStyle w:val="Heading4"/>
      </w:pPr>
      <w:r>
        <w:t>Initial Items</w:t>
      </w:r>
    </w:p>
    <w:p w14:paraId="464500B6" w14:textId="0A127B73" w:rsidR="009D1C22" w:rsidRPr="009D1C22" w:rsidRDefault="004E13C1" w:rsidP="009D1C22">
      <w:r>
        <w:t>Enter the initials items for this parameter.</w:t>
      </w:r>
    </w:p>
    <w:p w14:paraId="516D5CC6" w14:textId="4A6453FB" w:rsidR="009D1C22" w:rsidRDefault="009D1C22" w:rsidP="009D1C22">
      <w:pPr>
        <w:pStyle w:val="Heading4"/>
      </w:pPr>
      <w:r>
        <w:t>Initialize Procedure</w:t>
      </w:r>
    </w:p>
    <w:p w14:paraId="230C5FB4" w14:textId="0AE10D11" w:rsidR="004E13C1" w:rsidRDefault="004E13C1" w:rsidP="004E13C1">
      <w:r>
        <w:t xml:space="preserve">The user may choose </w:t>
      </w:r>
      <w:r w:rsidR="00D17D17">
        <w:t xml:space="preserve">which procedure this parameter will begin </w:t>
      </w:r>
      <w:r>
        <w:t xml:space="preserve">from the drop-down menu. </w:t>
      </w:r>
    </w:p>
    <w:p w14:paraId="6B8CECAC" w14:textId="1309CC43" w:rsidR="009D1C22" w:rsidRDefault="009D1C22" w:rsidP="009D1C22">
      <w:pPr>
        <w:pStyle w:val="Heading4"/>
      </w:pPr>
      <w:r>
        <w:t>Validate Procedure</w:t>
      </w:r>
    </w:p>
    <w:p w14:paraId="39F95ABA" w14:textId="7427D095" w:rsidR="00D17D17" w:rsidRDefault="00D17D17" w:rsidP="00D17D17">
      <w:r>
        <w:t xml:space="preserve">The user may choose which procedure this parameter will validate from the drop-down menu. </w:t>
      </w:r>
    </w:p>
    <w:p w14:paraId="18606D09" w14:textId="30C1D7C6" w:rsidR="009D1C22" w:rsidRDefault="009D1C22" w:rsidP="009D1C22">
      <w:pPr>
        <w:pStyle w:val="Heading4"/>
      </w:pPr>
      <w:r>
        <w:t>Descript Procedure</w:t>
      </w:r>
    </w:p>
    <w:p w14:paraId="3679ECB9" w14:textId="1B869F34" w:rsidR="00D17D17" w:rsidRDefault="00D17D17" w:rsidP="00D17D17">
      <w:r>
        <w:t xml:space="preserve">The user may choose which procedure this parameter will describe from the drop-down menu. </w:t>
      </w:r>
    </w:p>
    <w:p w14:paraId="4643B122" w14:textId="17261BBB" w:rsidR="009D1C22" w:rsidRDefault="009D1C22" w:rsidP="009D1C22">
      <w:pPr>
        <w:pStyle w:val="Heading4"/>
      </w:pPr>
      <w:r>
        <w:t>Action</w:t>
      </w:r>
    </w:p>
    <w:p w14:paraId="5AF19DE4" w14:textId="406BC5DC" w:rsidR="00610A18" w:rsidRPr="00D17D17" w:rsidRDefault="00D17D17" w:rsidP="00610A18">
      <w:r>
        <w:t xml:space="preserve">The user may choose which action this parameter will perform by clicking on their desired action within the list. Only highlighted actions will be performed by this parameter. To choose multiple actions, the user may use the </w:t>
      </w:r>
      <w:r>
        <w:rPr>
          <w:b/>
          <w:bCs/>
          <w:i/>
          <w:iCs/>
          <w:u w:val="single"/>
        </w:rPr>
        <w:t>“Control-Click”</w:t>
      </w:r>
      <w:r>
        <w:t xml:space="preserve"> method to highlight as many actions as they wish.</w:t>
      </w:r>
    </w:p>
    <w:p w14:paraId="51DD6A21" w14:textId="13EC15F2" w:rsidR="00E907F1" w:rsidRDefault="00E907F1" w:rsidP="00E907F1">
      <w:pPr>
        <w:pStyle w:val="Heading2"/>
      </w:pPr>
      <w:bookmarkStart w:id="484" w:name="_Toc45559851"/>
      <w:r>
        <w:t>Dynamic Subject Sync [ND4]</w:t>
      </w:r>
      <w:bookmarkEnd w:id="484"/>
    </w:p>
    <w:p w14:paraId="363D5BEA" w14:textId="26B3CD55" w:rsidR="00E907F1" w:rsidRDefault="00610A18" w:rsidP="00E907F1">
      <w:pPr>
        <w:pStyle w:val="Heading3"/>
      </w:pPr>
      <w:bookmarkStart w:id="485" w:name="_Toc45559852"/>
      <w:r>
        <w:t>Subject Sync</w:t>
      </w:r>
      <w:bookmarkEnd w:id="485"/>
    </w:p>
    <w:p w14:paraId="782C1AB3" w14:textId="0ED5AE94" w:rsidR="00893FE4" w:rsidRDefault="001C3ED3" w:rsidP="00893FE4">
      <w:r>
        <w:rPr>
          <w:noProof/>
        </w:rPr>
        <w:drawing>
          <wp:inline distT="0" distB="0" distL="0" distR="0" wp14:anchorId="77DF529B" wp14:editId="5EE6666E">
            <wp:extent cx="5943600" cy="2168525"/>
            <wp:effectExtent l="0" t="0" r="0" b="317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168525"/>
                    </a:xfrm>
                    <a:prstGeom prst="rect">
                      <a:avLst/>
                    </a:prstGeom>
                  </pic:spPr>
                </pic:pic>
              </a:graphicData>
            </a:graphic>
          </wp:inline>
        </w:drawing>
      </w:r>
    </w:p>
    <w:p w14:paraId="369711D9" w14:textId="6C6F5013" w:rsidR="000D7503" w:rsidRDefault="000D7503" w:rsidP="000D7503">
      <w:pPr>
        <w:pStyle w:val="Heading4"/>
      </w:pPr>
      <w:r>
        <w:t>Add – Toggle Boxes</w:t>
      </w:r>
    </w:p>
    <w:p w14:paraId="055FEBE2" w14:textId="3483D935" w:rsidR="000D7503" w:rsidRDefault="00AF057C" w:rsidP="000D7503">
      <w:r>
        <w:t>The user may add any subject within this list by checking the Add toggle box next to the desired Subject.</w:t>
      </w:r>
    </w:p>
    <w:p w14:paraId="3F8DD007" w14:textId="5B0F7E2D" w:rsidR="000D7503" w:rsidRDefault="000D7503" w:rsidP="000D7503">
      <w:pPr>
        <w:pStyle w:val="Heading4"/>
      </w:pPr>
      <w:r>
        <w:t>Delete – Toggle Boxes</w:t>
      </w:r>
    </w:p>
    <w:p w14:paraId="00DF5161" w14:textId="4A374434" w:rsidR="00AF057C" w:rsidRDefault="00AF057C" w:rsidP="00AF057C">
      <w:r>
        <w:t>The user may delete any subject within this list by checking the Delete toggle box next to the desired Subject.</w:t>
      </w:r>
    </w:p>
    <w:p w14:paraId="7C6871AA" w14:textId="77777777" w:rsidR="000D7503" w:rsidRPr="000D7503" w:rsidRDefault="000D7503" w:rsidP="00AF057C"/>
    <w:sectPr w:rsidR="000D7503" w:rsidRPr="000D7503" w:rsidSect="00011C26">
      <w:headerReference w:type="default" r:id="rId258"/>
      <w:footerReference w:type="default" r:id="rId259"/>
      <w:headerReference w:type="first" r:id="rId260"/>
      <w:footerReference w:type="first" r:id="rId26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8AFCA6" w14:textId="77777777" w:rsidR="000D6054" w:rsidRDefault="000D6054" w:rsidP="0029375E">
      <w:pPr>
        <w:spacing w:after="0" w:line="240" w:lineRule="auto"/>
      </w:pPr>
      <w:r>
        <w:separator/>
      </w:r>
    </w:p>
  </w:endnote>
  <w:endnote w:type="continuationSeparator" w:id="0">
    <w:p w14:paraId="4C29B893" w14:textId="77777777" w:rsidR="000D6054" w:rsidRDefault="000D6054" w:rsidP="002937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51367759"/>
      <w:docPartObj>
        <w:docPartGallery w:val="Page Numbers (Bottom of Page)"/>
        <w:docPartUnique/>
      </w:docPartObj>
    </w:sdtPr>
    <w:sdtEndPr/>
    <w:sdtContent>
      <w:sdt>
        <w:sdtPr>
          <w:id w:val="1728636285"/>
          <w:docPartObj>
            <w:docPartGallery w:val="Page Numbers (Top of Page)"/>
            <w:docPartUnique/>
          </w:docPartObj>
        </w:sdtPr>
        <w:sdtEndPr/>
        <w:sdtContent>
          <w:p w14:paraId="650E345B" w14:textId="61FB7C15" w:rsidR="001D0A82" w:rsidRDefault="001D0A82">
            <w:pPr>
              <w:pStyle w:val="Footer"/>
              <w:jc w:val="center"/>
            </w:pPr>
            <w:r>
              <w:rPr>
                <w:rFonts w:cs="Arial"/>
                <w:noProof/>
                <w:color w:val="808080"/>
                <w:szCs w:val="18"/>
              </w:rPr>
              <mc:AlternateContent>
                <mc:Choice Requires="wps">
                  <w:drawing>
                    <wp:anchor distT="0" distB="0" distL="114300" distR="114300" simplePos="0" relativeHeight="251661312" behindDoc="0" locked="0" layoutInCell="1" allowOverlap="1" wp14:anchorId="07D41CC8" wp14:editId="244AB829">
                      <wp:simplePos x="0" y="0"/>
                      <wp:positionH relativeFrom="column">
                        <wp:posOffset>-495300</wp:posOffset>
                      </wp:positionH>
                      <wp:positionV relativeFrom="paragraph">
                        <wp:posOffset>-40005</wp:posOffset>
                      </wp:positionV>
                      <wp:extent cx="6931660" cy="0"/>
                      <wp:effectExtent l="0" t="19050" r="21590" b="19050"/>
                      <wp:wrapNone/>
                      <wp:docPr id="2" name="Straight Connector 2"/>
                      <wp:cNvGraphicFramePr/>
                      <a:graphic xmlns:a="http://schemas.openxmlformats.org/drawingml/2006/main">
                        <a:graphicData uri="http://schemas.microsoft.com/office/word/2010/wordprocessingShape">
                          <wps:wsp>
                            <wps:cNvCnPr/>
                            <wps:spPr>
                              <a:xfrm>
                                <a:off x="0" y="0"/>
                                <a:ext cx="6931660" cy="0"/>
                              </a:xfrm>
                              <a:prstGeom prst="line">
                                <a:avLst/>
                              </a:prstGeom>
                              <a:ln w="28575" cmpd="sng">
                                <a:solidFill>
                                  <a:schemeClr val="accent4">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04C93B" id="Straight Connector 2"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3.15pt" to="506.8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" strokecolor="#e97009 [2407]" strokeweight="2.25pt">
                      <v:stroke joinstyle="miter"/>
                    </v:line>
                  </w:pict>
                </mc:Fallback>
              </mc:AlternateContent>
            </w: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2AF7A49" w14:textId="77777777" w:rsidR="001D0A82" w:rsidRPr="00982A89" w:rsidRDefault="001D0A82" w:rsidP="007B0BAE">
    <w:pPr>
      <w:pStyle w:val="Footer"/>
      <w:jc w:val="right"/>
      <w:rPr>
        <w:color w:val="0672A9" w:themeColor="accen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6485642"/>
      <w:docPartObj>
        <w:docPartGallery w:val="Page Numbers (Bottom of Page)"/>
        <w:docPartUnique/>
      </w:docPartObj>
    </w:sdtPr>
    <w:sdtEndPr>
      <w:rPr>
        <w:noProof/>
      </w:rPr>
    </w:sdtEndPr>
    <w:sdtContent>
      <w:p w14:paraId="0901C21C" w14:textId="77777777" w:rsidR="001D0A82" w:rsidRDefault="001D0A8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3805263" w14:textId="77777777" w:rsidR="001D0A82" w:rsidRDefault="001D0A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AD6223" w14:textId="77777777" w:rsidR="000D6054" w:rsidRDefault="000D6054" w:rsidP="0029375E">
      <w:pPr>
        <w:spacing w:after="0" w:line="240" w:lineRule="auto"/>
      </w:pPr>
      <w:r>
        <w:separator/>
      </w:r>
    </w:p>
  </w:footnote>
  <w:footnote w:type="continuationSeparator" w:id="0">
    <w:p w14:paraId="3CE03653" w14:textId="77777777" w:rsidR="000D6054" w:rsidRDefault="000D6054" w:rsidP="002937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AD955F" w14:textId="77777777" w:rsidR="001D0A82" w:rsidRDefault="001D0A82" w:rsidP="007D0A97">
    <w:pPr>
      <w:pStyle w:val="Header"/>
    </w:pPr>
    <w:r>
      <w:rPr>
        <w:rFonts w:cs="Arial"/>
        <w:noProof/>
        <w:color w:val="808080"/>
        <w:szCs w:val="18"/>
      </w:rPr>
      <mc:AlternateContent>
        <mc:Choice Requires="wps">
          <w:drawing>
            <wp:anchor distT="0" distB="0" distL="114300" distR="114300" simplePos="0" relativeHeight="251659264" behindDoc="0" locked="0" layoutInCell="1" allowOverlap="1" wp14:anchorId="47AFD42B" wp14:editId="3F6B5E12">
              <wp:simplePos x="0" y="0"/>
              <wp:positionH relativeFrom="margin">
                <wp:posOffset>-439386</wp:posOffset>
              </wp:positionH>
              <wp:positionV relativeFrom="paragraph">
                <wp:posOffset>24988</wp:posOffset>
              </wp:positionV>
              <wp:extent cx="6874964" cy="0"/>
              <wp:effectExtent l="0" t="19050" r="21590" b="19050"/>
              <wp:wrapNone/>
              <wp:docPr id="6" name="Straight Connector 6"/>
              <wp:cNvGraphicFramePr/>
              <a:graphic xmlns:a="http://schemas.openxmlformats.org/drawingml/2006/main">
                <a:graphicData uri="http://schemas.microsoft.com/office/word/2010/wordprocessingShape">
                  <wps:wsp>
                    <wps:cNvCnPr/>
                    <wps:spPr>
                      <a:xfrm>
                        <a:off x="0" y="0"/>
                        <a:ext cx="6874964" cy="0"/>
                      </a:xfrm>
                      <a:prstGeom prst="line">
                        <a:avLst/>
                      </a:prstGeom>
                      <a:ln w="28575" cmpd="sng"/>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00653F" id="Straight Connector 6"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4.6pt,1.95pt" to="506.7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" strokecolor="#0672a9 [3204]" strokeweight="2.25pt">
              <v:stroke joinstyle="miter"/>
              <w10:wrap anchorx="margin"/>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26E307" w14:textId="77777777" w:rsidR="001D0A82" w:rsidRDefault="001D0A82" w:rsidP="008A5B48">
    <w:pPr>
      <w:pStyle w:val="Header"/>
      <w:jc w:val="center"/>
    </w:pPr>
    <w:r>
      <w:rPr>
        <w:noProof/>
      </w:rPr>
      <w:drawing>
        <wp:inline distT="0" distB="0" distL="0" distR="0" wp14:anchorId="1504BA53" wp14:editId="716CB733">
          <wp:extent cx="3716033" cy="282632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vantzware_LogoTag.png"/>
                  <pic:cNvPicPr/>
                </pic:nvPicPr>
                <pic:blipFill>
                  <a:blip r:embed="rId1">
                    <a:extLst>
                      <a:ext uri="{28A0092B-C50C-407E-A947-70E740481C1C}">
                        <a14:useLocalDpi xmlns:a14="http://schemas.microsoft.com/office/drawing/2010/main" val="0"/>
                      </a:ext>
                    </a:extLst>
                  </a:blip>
                  <a:stretch>
                    <a:fillRect/>
                  </a:stretch>
                </pic:blipFill>
                <pic:spPr>
                  <a:xfrm>
                    <a:off x="0" y="0"/>
                    <a:ext cx="3758609" cy="2858710"/>
                  </a:xfrm>
                  <a:prstGeom prst="rect">
                    <a:avLst/>
                  </a:prstGeom>
                </pic:spPr>
              </pic:pic>
            </a:graphicData>
          </a:graphic>
        </wp:inline>
      </w:drawing>
    </w:r>
  </w:p>
  <w:p w14:paraId="09E064BB" w14:textId="77777777" w:rsidR="001D0A82" w:rsidRDefault="001D0A8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5D7919"/>
    <w:multiLevelType w:val="hybridMultilevel"/>
    <w:tmpl w:val="EDD234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C43904"/>
    <w:multiLevelType w:val="hybridMultilevel"/>
    <w:tmpl w:val="ADAC46C4"/>
    <w:lvl w:ilvl="0" w:tplc="11BCC59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15226A72"/>
    <w:multiLevelType w:val="hybridMultilevel"/>
    <w:tmpl w:val="9D986F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7236CC"/>
    <w:multiLevelType w:val="hybridMultilevel"/>
    <w:tmpl w:val="DA00C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793EE6"/>
    <w:multiLevelType w:val="hybridMultilevel"/>
    <w:tmpl w:val="8CEA5A6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15:restartNumberingAfterBreak="0">
    <w:nsid w:val="329650CB"/>
    <w:multiLevelType w:val="hybridMultilevel"/>
    <w:tmpl w:val="7D8CC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6724E97"/>
    <w:multiLevelType w:val="hybridMultilevel"/>
    <w:tmpl w:val="9D986F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4956366"/>
    <w:multiLevelType w:val="hybridMultilevel"/>
    <w:tmpl w:val="FE602D4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6BA3259F"/>
    <w:multiLevelType w:val="hybridMultilevel"/>
    <w:tmpl w:val="F112ED8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 w15:restartNumberingAfterBreak="0">
    <w:nsid w:val="70D02941"/>
    <w:multiLevelType w:val="hybridMultilevel"/>
    <w:tmpl w:val="B08A166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48E34AF"/>
    <w:multiLevelType w:val="hybridMultilevel"/>
    <w:tmpl w:val="9D986F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4"/>
  </w:num>
  <w:num w:numId="3">
    <w:abstractNumId w:val="5"/>
  </w:num>
  <w:num w:numId="4">
    <w:abstractNumId w:val="3"/>
  </w:num>
  <w:num w:numId="5">
    <w:abstractNumId w:val="1"/>
  </w:num>
  <w:num w:numId="6">
    <w:abstractNumId w:val="7"/>
  </w:num>
  <w:num w:numId="7">
    <w:abstractNumId w:val="2"/>
  </w:num>
  <w:num w:numId="8">
    <w:abstractNumId w:val="0"/>
  </w:num>
  <w:num w:numId="9">
    <w:abstractNumId w:val="9"/>
  </w:num>
  <w:num w:numId="10">
    <w:abstractNumId w:val="6"/>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attachedTemplate r:id="rId1"/>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1D6B"/>
    <w:rsid w:val="0000566F"/>
    <w:rsid w:val="000059B8"/>
    <w:rsid w:val="00011C26"/>
    <w:rsid w:val="00025EB4"/>
    <w:rsid w:val="00044B5E"/>
    <w:rsid w:val="00046DE4"/>
    <w:rsid w:val="000610CC"/>
    <w:rsid w:val="00071857"/>
    <w:rsid w:val="00077850"/>
    <w:rsid w:val="000A7F0F"/>
    <w:rsid w:val="000D47F7"/>
    <w:rsid w:val="000D6054"/>
    <w:rsid w:val="000D7503"/>
    <w:rsid w:val="000E7627"/>
    <w:rsid w:val="000F78F8"/>
    <w:rsid w:val="00102259"/>
    <w:rsid w:val="00103B75"/>
    <w:rsid w:val="00107525"/>
    <w:rsid w:val="00115D8B"/>
    <w:rsid w:val="00136F4E"/>
    <w:rsid w:val="001404A2"/>
    <w:rsid w:val="0016557A"/>
    <w:rsid w:val="00194AD3"/>
    <w:rsid w:val="001953C5"/>
    <w:rsid w:val="001A0249"/>
    <w:rsid w:val="001B278E"/>
    <w:rsid w:val="001B7062"/>
    <w:rsid w:val="001C3EA0"/>
    <w:rsid w:val="001C3ED3"/>
    <w:rsid w:val="001C4B37"/>
    <w:rsid w:val="001C50E1"/>
    <w:rsid w:val="001D0A82"/>
    <w:rsid w:val="001D5098"/>
    <w:rsid w:val="001D7057"/>
    <w:rsid w:val="00217BAE"/>
    <w:rsid w:val="00223B97"/>
    <w:rsid w:val="00234694"/>
    <w:rsid w:val="002609B7"/>
    <w:rsid w:val="0026203F"/>
    <w:rsid w:val="00264868"/>
    <w:rsid w:val="00285CFC"/>
    <w:rsid w:val="00291F54"/>
    <w:rsid w:val="0029375E"/>
    <w:rsid w:val="002B5536"/>
    <w:rsid w:val="002B6A2D"/>
    <w:rsid w:val="002C0B83"/>
    <w:rsid w:val="002D3D22"/>
    <w:rsid w:val="002E4501"/>
    <w:rsid w:val="002E5DC7"/>
    <w:rsid w:val="002F4F7D"/>
    <w:rsid w:val="00310E33"/>
    <w:rsid w:val="0033589A"/>
    <w:rsid w:val="003753EA"/>
    <w:rsid w:val="00380115"/>
    <w:rsid w:val="00381436"/>
    <w:rsid w:val="003914FC"/>
    <w:rsid w:val="003A1247"/>
    <w:rsid w:val="003A39FD"/>
    <w:rsid w:val="003B1034"/>
    <w:rsid w:val="003E4E06"/>
    <w:rsid w:val="003F147C"/>
    <w:rsid w:val="003F4D21"/>
    <w:rsid w:val="0040067D"/>
    <w:rsid w:val="00406AF5"/>
    <w:rsid w:val="00406F0F"/>
    <w:rsid w:val="0041622D"/>
    <w:rsid w:val="004375F3"/>
    <w:rsid w:val="00463E38"/>
    <w:rsid w:val="00486C01"/>
    <w:rsid w:val="00491309"/>
    <w:rsid w:val="004A03E7"/>
    <w:rsid w:val="004B7376"/>
    <w:rsid w:val="004C1A53"/>
    <w:rsid w:val="004E13C1"/>
    <w:rsid w:val="004F4611"/>
    <w:rsid w:val="00510227"/>
    <w:rsid w:val="00513CA6"/>
    <w:rsid w:val="005209BD"/>
    <w:rsid w:val="00527AE1"/>
    <w:rsid w:val="0053086E"/>
    <w:rsid w:val="005422F1"/>
    <w:rsid w:val="005426DF"/>
    <w:rsid w:val="0054469D"/>
    <w:rsid w:val="00552DE1"/>
    <w:rsid w:val="005576E8"/>
    <w:rsid w:val="00587598"/>
    <w:rsid w:val="005C4999"/>
    <w:rsid w:val="005D19AB"/>
    <w:rsid w:val="005D1E82"/>
    <w:rsid w:val="005E1B84"/>
    <w:rsid w:val="005F7989"/>
    <w:rsid w:val="00602145"/>
    <w:rsid w:val="00610A18"/>
    <w:rsid w:val="006124E0"/>
    <w:rsid w:val="00617B49"/>
    <w:rsid w:val="00627E43"/>
    <w:rsid w:val="00627F7A"/>
    <w:rsid w:val="00635B2C"/>
    <w:rsid w:val="00662A89"/>
    <w:rsid w:val="0066526F"/>
    <w:rsid w:val="006961DD"/>
    <w:rsid w:val="006A726B"/>
    <w:rsid w:val="006B243A"/>
    <w:rsid w:val="0070227A"/>
    <w:rsid w:val="00703BFC"/>
    <w:rsid w:val="00704298"/>
    <w:rsid w:val="0072629B"/>
    <w:rsid w:val="00726584"/>
    <w:rsid w:val="00746B11"/>
    <w:rsid w:val="0075252B"/>
    <w:rsid w:val="00775092"/>
    <w:rsid w:val="007857A1"/>
    <w:rsid w:val="007B0BAE"/>
    <w:rsid w:val="007C3BE4"/>
    <w:rsid w:val="007C42A4"/>
    <w:rsid w:val="007C61C4"/>
    <w:rsid w:val="007C6235"/>
    <w:rsid w:val="007C65D8"/>
    <w:rsid w:val="007D0A97"/>
    <w:rsid w:val="007D1175"/>
    <w:rsid w:val="007D1C4A"/>
    <w:rsid w:val="007E284D"/>
    <w:rsid w:val="007F0EA6"/>
    <w:rsid w:val="007F1BD4"/>
    <w:rsid w:val="007F4CE4"/>
    <w:rsid w:val="008040BE"/>
    <w:rsid w:val="00812317"/>
    <w:rsid w:val="0082599E"/>
    <w:rsid w:val="00836F78"/>
    <w:rsid w:val="00845741"/>
    <w:rsid w:val="00847DCE"/>
    <w:rsid w:val="008571A5"/>
    <w:rsid w:val="00873788"/>
    <w:rsid w:val="0087443B"/>
    <w:rsid w:val="00893FE4"/>
    <w:rsid w:val="00897061"/>
    <w:rsid w:val="008A5B48"/>
    <w:rsid w:val="008C5014"/>
    <w:rsid w:val="008D05CE"/>
    <w:rsid w:val="008D0EE3"/>
    <w:rsid w:val="008D7C5A"/>
    <w:rsid w:val="00900819"/>
    <w:rsid w:val="00912176"/>
    <w:rsid w:val="00931AF9"/>
    <w:rsid w:val="00936ACC"/>
    <w:rsid w:val="00936B73"/>
    <w:rsid w:val="00951E99"/>
    <w:rsid w:val="009600B8"/>
    <w:rsid w:val="00966927"/>
    <w:rsid w:val="0097090B"/>
    <w:rsid w:val="00971B04"/>
    <w:rsid w:val="00972A75"/>
    <w:rsid w:val="00982A89"/>
    <w:rsid w:val="0098665C"/>
    <w:rsid w:val="009A089D"/>
    <w:rsid w:val="009A0CFD"/>
    <w:rsid w:val="009A7D63"/>
    <w:rsid w:val="009C2A4A"/>
    <w:rsid w:val="009D1C22"/>
    <w:rsid w:val="009E0758"/>
    <w:rsid w:val="00A16163"/>
    <w:rsid w:val="00A2256C"/>
    <w:rsid w:val="00A273B2"/>
    <w:rsid w:val="00A279D9"/>
    <w:rsid w:val="00A345F6"/>
    <w:rsid w:val="00A55080"/>
    <w:rsid w:val="00A616D9"/>
    <w:rsid w:val="00A74CFE"/>
    <w:rsid w:val="00A76A37"/>
    <w:rsid w:val="00A82FBB"/>
    <w:rsid w:val="00AB43B5"/>
    <w:rsid w:val="00AC5AB4"/>
    <w:rsid w:val="00AD391E"/>
    <w:rsid w:val="00AF057C"/>
    <w:rsid w:val="00B02067"/>
    <w:rsid w:val="00B0522E"/>
    <w:rsid w:val="00B072E9"/>
    <w:rsid w:val="00B0736A"/>
    <w:rsid w:val="00B11BD1"/>
    <w:rsid w:val="00B13DA7"/>
    <w:rsid w:val="00B15177"/>
    <w:rsid w:val="00B177DF"/>
    <w:rsid w:val="00B274CF"/>
    <w:rsid w:val="00B27618"/>
    <w:rsid w:val="00B302A0"/>
    <w:rsid w:val="00B370F7"/>
    <w:rsid w:val="00B47D35"/>
    <w:rsid w:val="00B523F6"/>
    <w:rsid w:val="00B6220B"/>
    <w:rsid w:val="00B80030"/>
    <w:rsid w:val="00B8693D"/>
    <w:rsid w:val="00B954E6"/>
    <w:rsid w:val="00BA2C79"/>
    <w:rsid w:val="00BA5A80"/>
    <w:rsid w:val="00BC29E8"/>
    <w:rsid w:val="00BC5DE0"/>
    <w:rsid w:val="00BE38FA"/>
    <w:rsid w:val="00BE7ED1"/>
    <w:rsid w:val="00C03B59"/>
    <w:rsid w:val="00C05688"/>
    <w:rsid w:val="00C3303A"/>
    <w:rsid w:val="00C51D99"/>
    <w:rsid w:val="00C522D1"/>
    <w:rsid w:val="00C90129"/>
    <w:rsid w:val="00CA3507"/>
    <w:rsid w:val="00CB26B1"/>
    <w:rsid w:val="00CC1C30"/>
    <w:rsid w:val="00CC2CD0"/>
    <w:rsid w:val="00CC3424"/>
    <w:rsid w:val="00CD0633"/>
    <w:rsid w:val="00D06F93"/>
    <w:rsid w:val="00D1096F"/>
    <w:rsid w:val="00D15C53"/>
    <w:rsid w:val="00D17D17"/>
    <w:rsid w:val="00D21EEA"/>
    <w:rsid w:val="00D33505"/>
    <w:rsid w:val="00D343C4"/>
    <w:rsid w:val="00D46004"/>
    <w:rsid w:val="00D6368B"/>
    <w:rsid w:val="00D87BDF"/>
    <w:rsid w:val="00DB5DEF"/>
    <w:rsid w:val="00DC14ED"/>
    <w:rsid w:val="00DC44D1"/>
    <w:rsid w:val="00DD7A39"/>
    <w:rsid w:val="00DE559A"/>
    <w:rsid w:val="00E20A20"/>
    <w:rsid w:val="00E26A88"/>
    <w:rsid w:val="00E34299"/>
    <w:rsid w:val="00E42DDF"/>
    <w:rsid w:val="00E519D5"/>
    <w:rsid w:val="00E907F1"/>
    <w:rsid w:val="00E9515D"/>
    <w:rsid w:val="00E954E6"/>
    <w:rsid w:val="00EC4179"/>
    <w:rsid w:val="00EC5B3D"/>
    <w:rsid w:val="00ED12C2"/>
    <w:rsid w:val="00EE1EC3"/>
    <w:rsid w:val="00EE24ED"/>
    <w:rsid w:val="00EF16D3"/>
    <w:rsid w:val="00EF75D8"/>
    <w:rsid w:val="00F050D6"/>
    <w:rsid w:val="00F11C6F"/>
    <w:rsid w:val="00F11D6B"/>
    <w:rsid w:val="00F2198E"/>
    <w:rsid w:val="00F4004C"/>
    <w:rsid w:val="00F43397"/>
    <w:rsid w:val="00F43B9B"/>
    <w:rsid w:val="00F4456B"/>
    <w:rsid w:val="00F55866"/>
    <w:rsid w:val="00F61DCF"/>
    <w:rsid w:val="00F66ABC"/>
    <w:rsid w:val="00F76822"/>
    <w:rsid w:val="00F85332"/>
    <w:rsid w:val="00F860D1"/>
    <w:rsid w:val="00F9266F"/>
    <w:rsid w:val="00F97BF0"/>
    <w:rsid w:val="00FA374D"/>
    <w:rsid w:val="00FB3FDA"/>
    <w:rsid w:val="00FC6115"/>
    <w:rsid w:val="00FD20BB"/>
    <w:rsid w:val="00FD7449"/>
    <w:rsid w:val="00FE37A7"/>
    <w:rsid w:val="00FE5C02"/>
    <w:rsid w:val="00FF2E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EE6D855"/>
  <w15:chartTrackingRefBased/>
  <w15:docId w15:val="{5D03C0DB-5704-41ED-B121-7799232282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B0BAE"/>
    <w:pPr>
      <w:keepNext/>
      <w:keepLines/>
      <w:spacing w:before="240" w:after="0"/>
      <w:outlineLvl w:val="0"/>
    </w:pPr>
    <w:rPr>
      <w:rFonts w:asciiTheme="majorHAnsi" w:eastAsiaTheme="majorEastAsia" w:hAnsiTheme="majorHAnsi" w:cstheme="majorBidi"/>
      <w:color w:val="F68A29" w:themeColor="accent2"/>
      <w:sz w:val="32"/>
      <w:szCs w:val="32"/>
    </w:rPr>
  </w:style>
  <w:style w:type="paragraph" w:styleId="Heading2">
    <w:name w:val="heading 2"/>
    <w:basedOn w:val="Normal"/>
    <w:next w:val="Normal"/>
    <w:link w:val="Heading2Char"/>
    <w:uiPriority w:val="9"/>
    <w:unhideWhenUsed/>
    <w:qFormat/>
    <w:rsid w:val="007B0BAE"/>
    <w:pPr>
      <w:keepNext/>
      <w:keepLines/>
      <w:spacing w:before="40" w:after="0"/>
      <w:outlineLvl w:val="1"/>
    </w:pPr>
    <w:rPr>
      <w:rFonts w:asciiTheme="majorHAnsi" w:eastAsiaTheme="majorEastAsia" w:hAnsiTheme="majorHAnsi" w:cstheme="majorBidi"/>
      <w:color w:val="0672A9" w:themeColor="accent1"/>
      <w:sz w:val="26"/>
      <w:szCs w:val="26"/>
    </w:rPr>
  </w:style>
  <w:style w:type="paragraph" w:styleId="Heading3">
    <w:name w:val="heading 3"/>
    <w:basedOn w:val="Normal"/>
    <w:next w:val="Normal"/>
    <w:link w:val="Heading3Char"/>
    <w:uiPriority w:val="9"/>
    <w:unhideWhenUsed/>
    <w:qFormat/>
    <w:rsid w:val="007B0BAE"/>
    <w:pPr>
      <w:keepNext/>
      <w:keepLines/>
      <w:spacing w:before="40" w:after="0"/>
      <w:outlineLvl w:val="2"/>
    </w:pPr>
    <w:rPr>
      <w:rFonts w:asciiTheme="majorHAnsi" w:eastAsiaTheme="majorEastAsia" w:hAnsiTheme="majorHAnsi" w:cstheme="majorBidi"/>
      <w:color w:val="F68A29" w:themeColor="accent2"/>
      <w:sz w:val="24"/>
      <w:szCs w:val="24"/>
    </w:rPr>
  </w:style>
  <w:style w:type="paragraph" w:styleId="Heading4">
    <w:name w:val="heading 4"/>
    <w:basedOn w:val="Normal"/>
    <w:next w:val="Normal"/>
    <w:link w:val="Heading4Char"/>
    <w:uiPriority w:val="9"/>
    <w:unhideWhenUsed/>
    <w:qFormat/>
    <w:rsid w:val="0029375E"/>
    <w:pPr>
      <w:keepNext/>
      <w:keepLines/>
      <w:spacing w:before="40" w:after="0"/>
      <w:outlineLvl w:val="3"/>
    </w:pPr>
    <w:rPr>
      <w:rFonts w:asciiTheme="majorHAnsi" w:eastAsiaTheme="majorEastAsia" w:hAnsiTheme="majorHAnsi" w:cstheme="majorBidi"/>
      <w:i/>
      <w:iCs/>
      <w:color w:val="04547E"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0BAE"/>
    <w:rPr>
      <w:rFonts w:asciiTheme="majorHAnsi" w:eastAsiaTheme="majorEastAsia" w:hAnsiTheme="majorHAnsi" w:cstheme="majorBidi"/>
      <w:color w:val="F68A29" w:themeColor="accent2"/>
      <w:sz w:val="32"/>
      <w:szCs w:val="32"/>
    </w:rPr>
  </w:style>
  <w:style w:type="character" w:customStyle="1" w:styleId="Heading2Char">
    <w:name w:val="Heading 2 Char"/>
    <w:basedOn w:val="DefaultParagraphFont"/>
    <w:link w:val="Heading2"/>
    <w:uiPriority w:val="9"/>
    <w:rsid w:val="007B0BAE"/>
    <w:rPr>
      <w:rFonts w:asciiTheme="majorHAnsi" w:eastAsiaTheme="majorEastAsia" w:hAnsiTheme="majorHAnsi" w:cstheme="majorBidi"/>
      <w:color w:val="0672A9" w:themeColor="accent1"/>
      <w:sz w:val="26"/>
      <w:szCs w:val="26"/>
    </w:rPr>
  </w:style>
  <w:style w:type="character" w:customStyle="1" w:styleId="Heading3Char">
    <w:name w:val="Heading 3 Char"/>
    <w:basedOn w:val="DefaultParagraphFont"/>
    <w:link w:val="Heading3"/>
    <w:uiPriority w:val="9"/>
    <w:rsid w:val="007B0BAE"/>
    <w:rPr>
      <w:rFonts w:asciiTheme="majorHAnsi" w:eastAsiaTheme="majorEastAsia" w:hAnsiTheme="majorHAnsi" w:cstheme="majorBidi"/>
      <w:color w:val="F68A29" w:themeColor="accent2"/>
      <w:sz w:val="24"/>
      <w:szCs w:val="24"/>
    </w:rPr>
  </w:style>
  <w:style w:type="character" w:customStyle="1" w:styleId="Heading4Char">
    <w:name w:val="Heading 4 Char"/>
    <w:basedOn w:val="DefaultParagraphFont"/>
    <w:link w:val="Heading4"/>
    <w:uiPriority w:val="9"/>
    <w:rsid w:val="0029375E"/>
    <w:rPr>
      <w:rFonts w:asciiTheme="majorHAnsi" w:eastAsiaTheme="majorEastAsia" w:hAnsiTheme="majorHAnsi" w:cstheme="majorBidi"/>
      <w:i/>
      <w:iCs/>
      <w:color w:val="04547E" w:themeColor="accent1" w:themeShade="BF"/>
    </w:rPr>
  </w:style>
  <w:style w:type="paragraph" w:styleId="Title">
    <w:name w:val="Title"/>
    <w:basedOn w:val="Normal"/>
    <w:next w:val="Heading1"/>
    <w:link w:val="TitleChar"/>
    <w:uiPriority w:val="10"/>
    <w:qFormat/>
    <w:rsid w:val="007B0BAE"/>
    <w:pPr>
      <w:pBdr>
        <w:top w:val="single" w:sz="4" w:space="1" w:color="auto"/>
        <w:left w:val="single" w:sz="4" w:space="4" w:color="auto"/>
        <w:bottom w:val="single" w:sz="4" w:space="1" w:color="auto"/>
        <w:right w:val="single" w:sz="4" w:space="4" w:color="auto"/>
      </w:pBdr>
      <w:shd w:val="clear" w:color="auto" w:fill="C8C8C8" w:themeFill="background2"/>
      <w:spacing w:after="0" w:line="240" w:lineRule="auto"/>
      <w:contextualSpacing/>
    </w:pPr>
    <w:rPr>
      <w:rFonts w:asciiTheme="majorHAnsi" w:eastAsiaTheme="majorEastAsia" w:hAnsiTheme="majorHAnsi" w:cstheme="majorBidi"/>
      <w:color w:val="0672A9" w:themeColor="accent1"/>
      <w:spacing w:val="-10"/>
      <w:kern w:val="28"/>
      <w:sz w:val="56"/>
      <w:szCs w:val="56"/>
    </w:rPr>
  </w:style>
  <w:style w:type="character" w:customStyle="1" w:styleId="TitleChar">
    <w:name w:val="Title Char"/>
    <w:basedOn w:val="DefaultParagraphFont"/>
    <w:link w:val="Title"/>
    <w:uiPriority w:val="10"/>
    <w:rsid w:val="007B0BAE"/>
    <w:rPr>
      <w:rFonts w:asciiTheme="majorHAnsi" w:eastAsiaTheme="majorEastAsia" w:hAnsiTheme="majorHAnsi" w:cstheme="majorBidi"/>
      <w:color w:val="0672A9" w:themeColor="accent1"/>
      <w:spacing w:val="-10"/>
      <w:kern w:val="28"/>
      <w:sz w:val="56"/>
      <w:szCs w:val="56"/>
      <w:shd w:val="clear" w:color="auto" w:fill="C8C8C8" w:themeFill="background2"/>
    </w:rPr>
  </w:style>
  <w:style w:type="character" w:styleId="Hyperlink">
    <w:name w:val="Hyperlink"/>
    <w:basedOn w:val="DefaultParagraphFont"/>
    <w:uiPriority w:val="99"/>
    <w:unhideWhenUsed/>
    <w:rsid w:val="0029375E"/>
    <w:rPr>
      <w:color w:val="0672A9" w:themeColor="hyperlink"/>
      <w:u w:val="single"/>
    </w:rPr>
  </w:style>
  <w:style w:type="character" w:styleId="FollowedHyperlink">
    <w:name w:val="FollowedHyperlink"/>
    <w:basedOn w:val="DefaultParagraphFont"/>
    <w:uiPriority w:val="99"/>
    <w:semiHidden/>
    <w:unhideWhenUsed/>
    <w:rsid w:val="0029375E"/>
    <w:rPr>
      <w:color w:val="0089CD" w:themeColor="followedHyperlink"/>
      <w:u w:val="single"/>
    </w:rPr>
  </w:style>
  <w:style w:type="paragraph" w:styleId="Header">
    <w:name w:val="header"/>
    <w:basedOn w:val="Normal"/>
    <w:link w:val="HeaderChar"/>
    <w:uiPriority w:val="99"/>
    <w:unhideWhenUsed/>
    <w:rsid w:val="002937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375E"/>
  </w:style>
  <w:style w:type="paragraph" w:styleId="Footer">
    <w:name w:val="footer"/>
    <w:basedOn w:val="Normal"/>
    <w:link w:val="FooterChar"/>
    <w:uiPriority w:val="99"/>
    <w:unhideWhenUsed/>
    <w:rsid w:val="002937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375E"/>
  </w:style>
  <w:style w:type="character" w:styleId="PlaceholderText">
    <w:name w:val="Placeholder Text"/>
    <w:basedOn w:val="DefaultParagraphFont"/>
    <w:uiPriority w:val="99"/>
    <w:semiHidden/>
    <w:rsid w:val="007B0BAE"/>
    <w:rPr>
      <w:color w:val="808080"/>
    </w:rPr>
  </w:style>
  <w:style w:type="paragraph" w:styleId="NoSpacing">
    <w:name w:val="No Spacing"/>
    <w:link w:val="NoSpacingChar"/>
    <w:uiPriority w:val="1"/>
    <w:qFormat/>
    <w:rsid w:val="009A089D"/>
    <w:pPr>
      <w:spacing w:after="0" w:line="240" w:lineRule="auto"/>
    </w:pPr>
    <w:rPr>
      <w:rFonts w:eastAsiaTheme="minorEastAsia"/>
    </w:rPr>
  </w:style>
  <w:style w:type="character" w:customStyle="1" w:styleId="NoSpacingChar">
    <w:name w:val="No Spacing Char"/>
    <w:basedOn w:val="DefaultParagraphFont"/>
    <w:link w:val="NoSpacing"/>
    <w:uiPriority w:val="1"/>
    <w:rsid w:val="009A089D"/>
    <w:rPr>
      <w:rFonts w:eastAsiaTheme="minorEastAsia"/>
    </w:rPr>
  </w:style>
  <w:style w:type="paragraph" w:styleId="TOCHeading">
    <w:name w:val="TOC Heading"/>
    <w:basedOn w:val="Heading1"/>
    <w:next w:val="Normal"/>
    <w:uiPriority w:val="39"/>
    <w:unhideWhenUsed/>
    <w:qFormat/>
    <w:rsid w:val="0016557A"/>
    <w:pPr>
      <w:outlineLvl w:val="9"/>
    </w:pPr>
    <w:rPr>
      <w:color w:val="04547E" w:themeColor="accent1" w:themeShade="BF"/>
    </w:rPr>
  </w:style>
  <w:style w:type="paragraph" w:styleId="TOC2">
    <w:name w:val="toc 2"/>
    <w:basedOn w:val="Normal"/>
    <w:next w:val="Normal"/>
    <w:autoRedefine/>
    <w:uiPriority w:val="39"/>
    <w:unhideWhenUsed/>
    <w:rsid w:val="0016557A"/>
    <w:pPr>
      <w:spacing w:after="100"/>
      <w:ind w:left="220"/>
    </w:pPr>
    <w:rPr>
      <w:rFonts w:eastAsiaTheme="minorEastAsia" w:cs="Times New Roman"/>
    </w:rPr>
  </w:style>
  <w:style w:type="paragraph" w:styleId="TOC1">
    <w:name w:val="toc 1"/>
    <w:basedOn w:val="Normal"/>
    <w:next w:val="Normal"/>
    <w:autoRedefine/>
    <w:uiPriority w:val="39"/>
    <w:unhideWhenUsed/>
    <w:rsid w:val="0016557A"/>
    <w:pPr>
      <w:spacing w:after="100"/>
    </w:pPr>
    <w:rPr>
      <w:rFonts w:eastAsiaTheme="minorEastAsia" w:cs="Times New Roman"/>
    </w:rPr>
  </w:style>
  <w:style w:type="paragraph" w:styleId="TOC3">
    <w:name w:val="toc 3"/>
    <w:basedOn w:val="Normal"/>
    <w:next w:val="Normal"/>
    <w:autoRedefine/>
    <w:uiPriority w:val="39"/>
    <w:unhideWhenUsed/>
    <w:rsid w:val="0016557A"/>
    <w:pPr>
      <w:spacing w:after="100"/>
      <w:ind w:left="440"/>
    </w:pPr>
    <w:rPr>
      <w:rFonts w:eastAsiaTheme="minorEastAsia" w:cs="Times New Roman"/>
    </w:rPr>
  </w:style>
  <w:style w:type="paragraph" w:styleId="ListParagraph">
    <w:name w:val="List Paragraph"/>
    <w:basedOn w:val="Normal"/>
    <w:uiPriority w:val="34"/>
    <w:qFormat/>
    <w:rsid w:val="00746B11"/>
    <w:pPr>
      <w:ind w:left="720"/>
      <w:contextualSpacing/>
    </w:pPr>
  </w:style>
  <w:style w:type="table" w:styleId="TableGrid">
    <w:name w:val="Table Grid"/>
    <w:basedOn w:val="TableNormal"/>
    <w:uiPriority w:val="39"/>
    <w:rsid w:val="00936A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907F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07F1"/>
    <w:rPr>
      <w:rFonts w:ascii="Segoe UI" w:hAnsi="Segoe UI" w:cs="Segoe UI"/>
      <w:sz w:val="18"/>
      <w:szCs w:val="18"/>
    </w:rPr>
  </w:style>
  <w:style w:type="character" w:customStyle="1" w:styleId="craig">
    <w:name w:val="craig"/>
    <w:basedOn w:val="DefaultParagraphFont"/>
    <w:semiHidden/>
    <w:rsid w:val="006961DD"/>
    <w:rPr>
      <w:rFonts w:ascii="Arial" w:hAnsi="Arial" w:cs="Arial"/>
      <w:color w:val="000080"/>
      <w:sz w:val="20"/>
      <w:szCs w:val="20"/>
    </w:rPr>
  </w:style>
  <w:style w:type="paragraph" w:styleId="TOC4">
    <w:name w:val="toc 4"/>
    <w:basedOn w:val="Normal"/>
    <w:next w:val="Normal"/>
    <w:autoRedefine/>
    <w:uiPriority w:val="39"/>
    <w:unhideWhenUsed/>
    <w:rsid w:val="00381436"/>
    <w:pPr>
      <w:spacing w:after="100"/>
      <w:ind w:left="660"/>
    </w:pPr>
    <w:rPr>
      <w:rFonts w:eastAsiaTheme="minorEastAsia"/>
    </w:rPr>
  </w:style>
  <w:style w:type="paragraph" w:styleId="TOC5">
    <w:name w:val="toc 5"/>
    <w:basedOn w:val="Normal"/>
    <w:next w:val="Normal"/>
    <w:autoRedefine/>
    <w:uiPriority w:val="39"/>
    <w:unhideWhenUsed/>
    <w:rsid w:val="00381436"/>
    <w:pPr>
      <w:spacing w:after="100"/>
      <w:ind w:left="880"/>
    </w:pPr>
    <w:rPr>
      <w:rFonts w:eastAsiaTheme="minorEastAsia"/>
    </w:rPr>
  </w:style>
  <w:style w:type="paragraph" w:styleId="TOC6">
    <w:name w:val="toc 6"/>
    <w:basedOn w:val="Normal"/>
    <w:next w:val="Normal"/>
    <w:autoRedefine/>
    <w:uiPriority w:val="39"/>
    <w:unhideWhenUsed/>
    <w:rsid w:val="00381436"/>
    <w:pPr>
      <w:spacing w:after="100"/>
      <w:ind w:left="1100"/>
    </w:pPr>
    <w:rPr>
      <w:rFonts w:eastAsiaTheme="minorEastAsia"/>
    </w:rPr>
  </w:style>
  <w:style w:type="paragraph" w:styleId="TOC7">
    <w:name w:val="toc 7"/>
    <w:basedOn w:val="Normal"/>
    <w:next w:val="Normal"/>
    <w:autoRedefine/>
    <w:uiPriority w:val="39"/>
    <w:unhideWhenUsed/>
    <w:rsid w:val="00381436"/>
    <w:pPr>
      <w:spacing w:after="100"/>
      <w:ind w:left="1320"/>
    </w:pPr>
    <w:rPr>
      <w:rFonts w:eastAsiaTheme="minorEastAsia"/>
    </w:rPr>
  </w:style>
  <w:style w:type="paragraph" w:styleId="TOC8">
    <w:name w:val="toc 8"/>
    <w:basedOn w:val="Normal"/>
    <w:next w:val="Normal"/>
    <w:autoRedefine/>
    <w:uiPriority w:val="39"/>
    <w:unhideWhenUsed/>
    <w:rsid w:val="00381436"/>
    <w:pPr>
      <w:spacing w:after="100"/>
      <w:ind w:left="1540"/>
    </w:pPr>
    <w:rPr>
      <w:rFonts w:eastAsiaTheme="minorEastAsia"/>
    </w:rPr>
  </w:style>
  <w:style w:type="paragraph" w:styleId="TOC9">
    <w:name w:val="toc 9"/>
    <w:basedOn w:val="Normal"/>
    <w:next w:val="Normal"/>
    <w:autoRedefine/>
    <w:uiPriority w:val="39"/>
    <w:unhideWhenUsed/>
    <w:rsid w:val="00381436"/>
    <w:pPr>
      <w:spacing w:after="100"/>
      <w:ind w:left="1760"/>
    </w:pPr>
    <w:rPr>
      <w:rFonts w:eastAsiaTheme="minorEastAsia"/>
    </w:rPr>
  </w:style>
  <w:style w:type="character" w:styleId="UnresolvedMention">
    <w:name w:val="Unresolved Mention"/>
    <w:basedOn w:val="DefaultParagraphFont"/>
    <w:uiPriority w:val="99"/>
    <w:semiHidden/>
    <w:unhideWhenUsed/>
    <w:rsid w:val="003814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oleObject" Target="embeddings/oleObject5.bin"/><Relationship Id="rId63" Type="http://schemas.openxmlformats.org/officeDocument/2006/relationships/image" Target="media/image34.png"/><Relationship Id="rId159" Type="http://schemas.openxmlformats.org/officeDocument/2006/relationships/image" Target="media/image130.png"/><Relationship Id="rId170" Type="http://schemas.openxmlformats.org/officeDocument/2006/relationships/image" Target="media/image141.png"/><Relationship Id="rId191" Type="http://schemas.openxmlformats.org/officeDocument/2006/relationships/image" Target="media/image162.png"/><Relationship Id="rId205" Type="http://schemas.openxmlformats.org/officeDocument/2006/relationships/image" Target="media/image176.png"/><Relationship Id="rId226" Type="http://schemas.openxmlformats.org/officeDocument/2006/relationships/image" Target="media/image197.png"/><Relationship Id="rId247" Type="http://schemas.openxmlformats.org/officeDocument/2006/relationships/image" Target="media/image218.png"/><Relationship Id="rId107" Type="http://schemas.openxmlformats.org/officeDocument/2006/relationships/image" Target="media/image78.png"/><Relationship Id="rId11" Type="http://schemas.openxmlformats.org/officeDocument/2006/relationships/endnotes" Target="endnotes.xml"/><Relationship Id="rId32" Type="http://schemas.openxmlformats.org/officeDocument/2006/relationships/image" Target="media/image11.png"/><Relationship Id="rId53" Type="http://schemas.openxmlformats.org/officeDocument/2006/relationships/image" Target="media/image24.png"/><Relationship Id="rId74" Type="http://schemas.openxmlformats.org/officeDocument/2006/relationships/image" Target="media/image45.png"/><Relationship Id="rId128" Type="http://schemas.openxmlformats.org/officeDocument/2006/relationships/image" Target="media/image99.png"/><Relationship Id="rId149" Type="http://schemas.openxmlformats.org/officeDocument/2006/relationships/image" Target="media/image120.png"/><Relationship Id="rId5" Type="http://schemas.openxmlformats.org/officeDocument/2006/relationships/customXml" Target="../customXml/item5.xml"/><Relationship Id="rId95" Type="http://schemas.openxmlformats.org/officeDocument/2006/relationships/image" Target="media/image66.png"/><Relationship Id="rId160" Type="http://schemas.openxmlformats.org/officeDocument/2006/relationships/image" Target="media/image131.png"/><Relationship Id="rId181" Type="http://schemas.openxmlformats.org/officeDocument/2006/relationships/image" Target="media/image152.png"/><Relationship Id="rId216" Type="http://schemas.openxmlformats.org/officeDocument/2006/relationships/image" Target="media/image187.png"/><Relationship Id="rId237" Type="http://schemas.openxmlformats.org/officeDocument/2006/relationships/image" Target="media/image208.png"/><Relationship Id="rId258" Type="http://schemas.openxmlformats.org/officeDocument/2006/relationships/header" Target="header1.xml"/><Relationship Id="rId22" Type="http://schemas.openxmlformats.org/officeDocument/2006/relationships/image" Target="media/image6.png"/><Relationship Id="rId43" Type="http://schemas.openxmlformats.org/officeDocument/2006/relationships/oleObject" Target="embeddings/oleObject16.bin"/><Relationship Id="rId64" Type="http://schemas.openxmlformats.org/officeDocument/2006/relationships/image" Target="media/image35.png"/><Relationship Id="rId118" Type="http://schemas.openxmlformats.org/officeDocument/2006/relationships/image" Target="media/image89.png"/><Relationship Id="rId139" Type="http://schemas.openxmlformats.org/officeDocument/2006/relationships/image" Target="media/image110.png"/><Relationship Id="rId85" Type="http://schemas.openxmlformats.org/officeDocument/2006/relationships/image" Target="media/image56.png"/><Relationship Id="rId150" Type="http://schemas.openxmlformats.org/officeDocument/2006/relationships/image" Target="media/image121.png"/><Relationship Id="rId171" Type="http://schemas.openxmlformats.org/officeDocument/2006/relationships/image" Target="media/image142.png"/><Relationship Id="rId192" Type="http://schemas.openxmlformats.org/officeDocument/2006/relationships/image" Target="media/image163.png"/><Relationship Id="rId206" Type="http://schemas.openxmlformats.org/officeDocument/2006/relationships/image" Target="media/image177.png"/><Relationship Id="rId227" Type="http://schemas.openxmlformats.org/officeDocument/2006/relationships/image" Target="media/image198.png"/><Relationship Id="rId248" Type="http://schemas.openxmlformats.org/officeDocument/2006/relationships/image" Target="media/image219.png"/><Relationship Id="rId12" Type="http://schemas.openxmlformats.org/officeDocument/2006/relationships/image" Target="media/image1.png"/><Relationship Id="rId33" Type="http://schemas.openxmlformats.org/officeDocument/2006/relationships/oleObject" Target="embeddings/oleObject11.bin"/><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image" Target="media/image25.png"/><Relationship Id="rId75" Type="http://schemas.openxmlformats.org/officeDocument/2006/relationships/image" Target="media/image46.png"/><Relationship Id="rId96" Type="http://schemas.openxmlformats.org/officeDocument/2006/relationships/image" Target="media/image67.png"/><Relationship Id="rId140" Type="http://schemas.openxmlformats.org/officeDocument/2006/relationships/image" Target="media/image111.png"/><Relationship Id="rId161" Type="http://schemas.openxmlformats.org/officeDocument/2006/relationships/image" Target="media/image132.png"/><Relationship Id="rId182" Type="http://schemas.openxmlformats.org/officeDocument/2006/relationships/image" Target="media/image153.png"/><Relationship Id="rId217" Type="http://schemas.openxmlformats.org/officeDocument/2006/relationships/image" Target="media/image188.png"/><Relationship Id="rId6" Type="http://schemas.openxmlformats.org/officeDocument/2006/relationships/numbering" Target="numbering.xml"/><Relationship Id="rId238" Type="http://schemas.openxmlformats.org/officeDocument/2006/relationships/image" Target="media/image209.png"/><Relationship Id="rId259" Type="http://schemas.openxmlformats.org/officeDocument/2006/relationships/footer" Target="footer1.xml"/><Relationship Id="rId23" Type="http://schemas.openxmlformats.org/officeDocument/2006/relationships/oleObject" Target="embeddings/oleObject6.bin"/><Relationship Id="rId119" Type="http://schemas.openxmlformats.org/officeDocument/2006/relationships/image" Target="media/image90.png"/><Relationship Id="rId44" Type="http://schemas.openxmlformats.org/officeDocument/2006/relationships/image" Target="media/image17.png"/><Relationship Id="rId65" Type="http://schemas.openxmlformats.org/officeDocument/2006/relationships/image" Target="media/image36.png"/><Relationship Id="rId86" Type="http://schemas.openxmlformats.org/officeDocument/2006/relationships/image" Target="media/image57.png"/><Relationship Id="rId130" Type="http://schemas.openxmlformats.org/officeDocument/2006/relationships/image" Target="media/image101.png"/><Relationship Id="rId151" Type="http://schemas.openxmlformats.org/officeDocument/2006/relationships/image" Target="media/image122.png"/><Relationship Id="rId172" Type="http://schemas.openxmlformats.org/officeDocument/2006/relationships/image" Target="media/image143.png"/><Relationship Id="rId193" Type="http://schemas.openxmlformats.org/officeDocument/2006/relationships/image" Target="media/image164.png"/><Relationship Id="rId207" Type="http://schemas.openxmlformats.org/officeDocument/2006/relationships/image" Target="media/image178.png"/><Relationship Id="rId228" Type="http://schemas.openxmlformats.org/officeDocument/2006/relationships/image" Target="media/image199.png"/><Relationship Id="rId249" Type="http://schemas.openxmlformats.org/officeDocument/2006/relationships/image" Target="media/image220.png"/><Relationship Id="rId13" Type="http://schemas.openxmlformats.org/officeDocument/2006/relationships/oleObject" Target="embeddings/oleObject1.bin"/><Relationship Id="rId109" Type="http://schemas.openxmlformats.org/officeDocument/2006/relationships/image" Target="media/image80.png"/><Relationship Id="rId260" Type="http://schemas.openxmlformats.org/officeDocument/2006/relationships/header" Target="header2.xml"/><Relationship Id="rId34" Type="http://schemas.openxmlformats.org/officeDocument/2006/relationships/image" Target="media/image12.pn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image" Target="media/image68.png"/><Relationship Id="rId120" Type="http://schemas.openxmlformats.org/officeDocument/2006/relationships/image" Target="media/image91.png"/><Relationship Id="rId141" Type="http://schemas.openxmlformats.org/officeDocument/2006/relationships/image" Target="media/image112.png"/><Relationship Id="rId7" Type="http://schemas.openxmlformats.org/officeDocument/2006/relationships/styles" Target="styles.xml"/><Relationship Id="rId162" Type="http://schemas.openxmlformats.org/officeDocument/2006/relationships/image" Target="media/image133.png"/><Relationship Id="rId183" Type="http://schemas.openxmlformats.org/officeDocument/2006/relationships/image" Target="media/image154.png"/><Relationship Id="rId218" Type="http://schemas.openxmlformats.org/officeDocument/2006/relationships/image" Target="media/image189.png"/><Relationship Id="rId239" Type="http://schemas.openxmlformats.org/officeDocument/2006/relationships/image" Target="media/image210.png"/><Relationship Id="rId250" Type="http://schemas.openxmlformats.org/officeDocument/2006/relationships/image" Target="media/image221.png"/><Relationship Id="rId24" Type="http://schemas.openxmlformats.org/officeDocument/2006/relationships/image" Target="media/image7.png"/><Relationship Id="rId45" Type="http://schemas.openxmlformats.org/officeDocument/2006/relationships/oleObject" Target="embeddings/oleObject17.bin"/><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81.png"/><Relationship Id="rId131" Type="http://schemas.openxmlformats.org/officeDocument/2006/relationships/image" Target="media/image102.png"/><Relationship Id="rId152" Type="http://schemas.openxmlformats.org/officeDocument/2006/relationships/image" Target="media/image123.png"/><Relationship Id="rId173" Type="http://schemas.openxmlformats.org/officeDocument/2006/relationships/image" Target="media/image144.png"/><Relationship Id="rId194" Type="http://schemas.openxmlformats.org/officeDocument/2006/relationships/image" Target="media/image165.png"/><Relationship Id="rId208" Type="http://schemas.openxmlformats.org/officeDocument/2006/relationships/image" Target="media/image179.png"/><Relationship Id="rId229" Type="http://schemas.openxmlformats.org/officeDocument/2006/relationships/image" Target="media/image200.png"/><Relationship Id="rId240" Type="http://schemas.openxmlformats.org/officeDocument/2006/relationships/image" Target="media/image211.png"/><Relationship Id="rId261" Type="http://schemas.openxmlformats.org/officeDocument/2006/relationships/footer" Target="footer2.xml"/><Relationship Id="rId14" Type="http://schemas.openxmlformats.org/officeDocument/2006/relationships/image" Target="media/image2.png"/><Relationship Id="rId35" Type="http://schemas.openxmlformats.org/officeDocument/2006/relationships/oleObject" Target="embeddings/oleObject12.bin"/><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image" Target="media/image71.png"/><Relationship Id="rId8" Type="http://schemas.openxmlformats.org/officeDocument/2006/relationships/settings" Target="settings.xml"/><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3.png"/><Relationship Id="rId163" Type="http://schemas.openxmlformats.org/officeDocument/2006/relationships/image" Target="media/image134.png"/><Relationship Id="rId184" Type="http://schemas.openxmlformats.org/officeDocument/2006/relationships/image" Target="media/image155.png"/><Relationship Id="rId219" Type="http://schemas.openxmlformats.org/officeDocument/2006/relationships/image" Target="media/image190.png"/><Relationship Id="rId230" Type="http://schemas.openxmlformats.org/officeDocument/2006/relationships/image" Target="media/image201.png"/><Relationship Id="rId251" Type="http://schemas.openxmlformats.org/officeDocument/2006/relationships/image" Target="media/image222.png"/><Relationship Id="rId25" Type="http://schemas.openxmlformats.org/officeDocument/2006/relationships/oleObject" Target="embeddings/oleObject7.bin"/><Relationship Id="rId46" Type="http://schemas.openxmlformats.org/officeDocument/2006/relationships/image" Target="media/image18.png"/><Relationship Id="rId67" Type="http://schemas.openxmlformats.org/officeDocument/2006/relationships/image" Target="media/image38.png"/><Relationship Id="rId88" Type="http://schemas.openxmlformats.org/officeDocument/2006/relationships/image" Target="media/image59.pn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4.png"/><Relationship Id="rId174" Type="http://schemas.openxmlformats.org/officeDocument/2006/relationships/image" Target="media/image145.png"/><Relationship Id="rId195" Type="http://schemas.openxmlformats.org/officeDocument/2006/relationships/image" Target="media/image166.png"/><Relationship Id="rId209" Type="http://schemas.openxmlformats.org/officeDocument/2006/relationships/image" Target="media/image180.png"/><Relationship Id="rId220" Type="http://schemas.openxmlformats.org/officeDocument/2006/relationships/image" Target="media/image191.png"/><Relationship Id="rId241" Type="http://schemas.openxmlformats.org/officeDocument/2006/relationships/image" Target="media/image212.png"/><Relationship Id="rId15" Type="http://schemas.openxmlformats.org/officeDocument/2006/relationships/oleObject" Target="embeddings/oleObject2.bin"/><Relationship Id="rId36" Type="http://schemas.openxmlformats.org/officeDocument/2006/relationships/image" Target="media/image13.png"/><Relationship Id="rId57" Type="http://schemas.openxmlformats.org/officeDocument/2006/relationships/image" Target="media/image28.png"/><Relationship Id="rId262" Type="http://schemas.openxmlformats.org/officeDocument/2006/relationships/fontTable" Target="fontTable.xml"/><Relationship Id="rId78" Type="http://schemas.openxmlformats.org/officeDocument/2006/relationships/image" Target="media/image49.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image" Target="media/image114.png"/><Relationship Id="rId164" Type="http://schemas.openxmlformats.org/officeDocument/2006/relationships/image" Target="media/image135.png"/><Relationship Id="rId185" Type="http://schemas.openxmlformats.org/officeDocument/2006/relationships/image" Target="media/image156.png"/><Relationship Id="rId9" Type="http://schemas.openxmlformats.org/officeDocument/2006/relationships/webSettings" Target="webSettings.xml"/><Relationship Id="rId210" Type="http://schemas.openxmlformats.org/officeDocument/2006/relationships/image" Target="media/image181.png"/><Relationship Id="rId26" Type="http://schemas.openxmlformats.org/officeDocument/2006/relationships/image" Target="media/image8.png"/><Relationship Id="rId231" Type="http://schemas.openxmlformats.org/officeDocument/2006/relationships/image" Target="media/image202.png"/><Relationship Id="rId252" Type="http://schemas.openxmlformats.org/officeDocument/2006/relationships/image" Target="media/image223.png"/><Relationship Id="rId47" Type="http://schemas.openxmlformats.org/officeDocument/2006/relationships/oleObject" Target="embeddings/oleObject18.bin"/><Relationship Id="rId68" Type="http://schemas.openxmlformats.org/officeDocument/2006/relationships/image" Target="media/image39.png"/><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5.png"/><Relationship Id="rId175" Type="http://schemas.openxmlformats.org/officeDocument/2006/relationships/image" Target="media/image146.png"/><Relationship Id="rId196" Type="http://schemas.openxmlformats.org/officeDocument/2006/relationships/image" Target="media/image167.png"/><Relationship Id="rId200" Type="http://schemas.openxmlformats.org/officeDocument/2006/relationships/image" Target="media/image171.png"/><Relationship Id="rId16" Type="http://schemas.openxmlformats.org/officeDocument/2006/relationships/image" Target="media/image3.png"/><Relationship Id="rId221" Type="http://schemas.openxmlformats.org/officeDocument/2006/relationships/image" Target="media/image192.png"/><Relationship Id="rId242" Type="http://schemas.openxmlformats.org/officeDocument/2006/relationships/image" Target="media/image213.png"/><Relationship Id="rId263" Type="http://schemas.openxmlformats.org/officeDocument/2006/relationships/theme" Target="theme/theme1.xml"/><Relationship Id="rId37" Type="http://schemas.openxmlformats.org/officeDocument/2006/relationships/oleObject" Target="embeddings/oleObject13.bin"/><Relationship Id="rId58" Type="http://schemas.openxmlformats.org/officeDocument/2006/relationships/image" Target="media/image29.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94.png"/><Relationship Id="rId144" Type="http://schemas.openxmlformats.org/officeDocument/2006/relationships/image" Target="media/image115.png"/><Relationship Id="rId90" Type="http://schemas.openxmlformats.org/officeDocument/2006/relationships/image" Target="media/image61.png"/><Relationship Id="rId165" Type="http://schemas.openxmlformats.org/officeDocument/2006/relationships/image" Target="media/image136.png"/><Relationship Id="rId186" Type="http://schemas.openxmlformats.org/officeDocument/2006/relationships/image" Target="media/image157.png"/><Relationship Id="rId211" Type="http://schemas.openxmlformats.org/officeDocument/2006/relationships/image" Target="media/image182.png"/><Relationship Id="rId232" Type="http://schemas.openxmlformats.org/officeDocument/2006/relationships/image" Target="media/image203.png"/><Relationship Id="rId253" Type="http://schemas.openxmlformats.org/officeDocument/2006/relationships/image" Target="media/image224.png"/><Relationship Id="rId27" Type="http://schemas.openxmlformats.org/officeDocument/2006/relationships/oleObject" Target="embeddings/oleObject8.bin"/><Relationship Id="rId48" Type="http://schemas.openxmlformats.org/officeDocument/2006/relationships/image" Target="media/image19.png"/><Relationship Id="rId69" Type="http://schemas.openxmlformats.org/officeDocument/2006/relationships/image" Target="media/image40.pn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1.png"/><Relationship Id="rId155" Type="http://schemas.openxmlformats.org/officeDocument/2006/relationships/image" Target="media/image126.png"/><Relationship Id="rId176" Type="http://schemas.openxmlformats.org/officeDocument/2006/relationships/image" Target="media/image147.png"/><Relationship Id="rId197" Type="http://schemas.openxmlformats.org/officeDocument/2006/relationships/image" Target="media/image168.png"/><Relationship Id="rId201" Type="http://schemas.openxmlformats.org/officeDocument/2006/relationships/image" Target="media/image172.png"/><Relationship Id="rId222" Type="http://schemas.openxmlformats.org/officeDocument/2006/relationships/image" Target="media/image193.png"/><Relationship Id="rId243" Type="http://schemas.openxmlformats.org/officeDocument/2006/relationships/image" Target="media/image214.png"/><Relationship Id="rId17" Type="http://schemas.openxmlformats.org/officeDocument/2006/relationships/oleObject" Target="embeddings/oleObject3.bin"/><Relationship Id="rId38" Type="http://schemas.openxmlformats.org/officeDocument/2006/relationships/image" Target="media/image14.png"/><Relationship Id="rId59" Type="http://schemas.openxmlformats.org/officeDocument/2006/relationships/image" Target="media/image30.png"/><Relationship Id="rId103" Type="http://schemas.openxmlformats.org/officeDocument/2006/relationships/image" Target="media/image74.png"/><Relationship Id="rId124" Type="http://schemas.openxmlformats.org/officeDocument/2006/relationships/image" Target="media/image95.png"/><Relationship Id="rId70" Type="http://schemas.openxmlformats.org/officeDocument/2006/relationships/image" Target="media/image41.png"/><Relationship Id="rId91" Type="http://schemas.openxmlformats.org/officeDocument/2006/relationships/image" Target="media/image62.png"/><Relationship Id="rId145" Type="http://schemas.openxmlformats.org/officeDocument/2006/relationships/image" Target="media/image116.png"/><Relationship Id="rId166" Type="http://schemas.openxmlformats.org/officeDocument/2006/relationships/image" Target="media/image137.png"/><Relationship Id="rId187" Type="http://schemas.openxmlformats.org/officeDocument/2006/relationships/image" Target="media/image158.png"/><Relationship Id="rId1" Type="http://schemas.openxmlformats.org/officeDocument/2006/relationships/customXml" Target="../customXml/item1.xml"/><Relationship Id="rId212" Type="http://schemas.openxmlformats.org/officeDocument/2006/relationships/image" Target="media/image183.png"/><Relationship Id="rId233" Type="http://schemas.openxmlformats.org/officeDocument/2006/relationships/image" Target="media/image204.png"/><Relationship Id="rId254" Type="http://schemas.openxmlformats.org/officeDocument/2006/relationships/image" Target="media/image225.png"/><Relationship Id="rId28" Type="http://schemas.openxmlformats.org/officeDocument/2006/relationships/image" Target="media/image9.png"/><Relationship Id="rId49" Type="http://schemas.openxmlformats.org/officeDocument/2006/relationships/image" Target="media/image20.png"/><Relationship Id="rId114" Type="http://schemas.openxmlformats.org/officeDocument/2006/relationships/image" Target="media/image85.png"/><Relationship Id="rId60" Type="http://schemas.openxmlformats.org/officeDocument/2006/relationships/image" Target="media/image31.png"/><Relationship Id="rId81" Type="http://schemas.openxmlformats.org/officeDocument/2006/relationships/image" Target="media/image52.png"/><Relationship Id="rId135" Type="http://schemas.openxmlformats.org/officeDocument/2006/relationships/image" Target="media/image106.png"/><Relationship Id="rId156" Type="http://schemas.openxmlformats.org/officeDocument/2006/relationships/image" Target="media/image127.png"/><Relationship Id="rId177" Type="http://schemas.openxmlformats.org/officeDocument/2006/relationships/image" Target="media/image148.png"/><Relationship Id="rId198" Type="http://schemas.openxmlformats.org/officeDocument/2006/relationships/image" Target="media/image169.png"/><Relationship Id="rId202" Type="http://schemas.openxmlformats.org/officeDocument/2006/relationships/image" Target="media/image173.png"/><Relationship Id="rId223" Type="http://schemas.openxmlformats.org/officeDocument/2006/relationships/image" Target="media/image194.png"/><Relationship Id="rId244" Type="http://schemas.openxmlformats.org/officeDocument/2006/relationships/image" Target="media/image215.png"/><Relationship Id="rId18" Type="http://schemas.openxmlformats.org/officeDocument/2006/relationships/image" Target="media/image4.png"/><Relationship Id="rId39" Type="http://schemas.openxmlformats.org/officeDocument/2006/relationships/oleObject" Target="embeddings/oleObject14.bin"/><Relationship Id="rId50" Type="http://schemas.openxmlformats.org/officeDocument/2006/relationships/image" Target="media/image21.png"/><Relationship Id="rId104" Type="http://schemas.openxmlformats.org/officeDocument/2006/relationships/image" Target="media/image75.png"/><Relationship Id="rId125" Type="http://schemas.openxmlformats.org/officeDocument/2006/relationships/image" Target="media/image96.png"/><Relationship Id="rId146" Type="http://schemas.openxmlformats.org/officeDocument/2006/relationships/image" Target="media/image117.png"/><Relationship Id="rId167" Type="http://schemas.openxmlformats.org/officeDocument/2006/relationships/image" Target="media/image138.png"/><Relationship Id="rId188" Type="http://schemas.openxmlformats.org/officeDocument/2006/relationships/image" Target="media/image159.png"/><Relationship Id="rId71" Type="http://schemas.openxmlformats.org/officeDocument/2006/relationships/image" Target="media/image42.png"/><Relationship Id="rId92" Type="http://schemas.openxmlformats.org/officeDocument/2006/relationships/image" Target="media/image63.png"/><Relationship Id="rId213" Type="http://schemas.openxmlformats.org/officeDocument/2006/relationships/image" Target="media/image184.png"/><Relationship Id="rId234" Type="http://schemas.openxmlformats.org/officeDocument/2006/relationships/image" Target="media/image205.png"/><Relationship Id="rId2" Type="http://schemas.openxmlformats.org/officeDocument/2006/relationships/customXml" Target="../customXml/item2.xml"/><Relationship Id="rId29" Type="http://schemas.openxmlformats.org/officeDocument/2006/relationships/oleObject" Target="embeddings/oleObject9.bin"/><Relationship Id="rId255" Type="http://schemas.openxmlformats.org/officeDocument/2006/relationships/image" Target="media/image226.png"/><Relationship Id="rId40" Type="http://schemas.openxmlformats.org/officeDocument/2006/relationships/image" Target="media/image15.png"/><Relationship Id="rId115" Type="http://schemas.openxmlformats.org/officeDocument/2006/relationships/image" Target="media/image86.png"/><Relationship Id="rId136" Type="http://schemas.openxmlformats.org/officeDocument/2006/relationships/image" Target="media/image107.png"/><Relationship Id="rId157" Type="http://schemas.openxmlformats.org/officeDocument/2006/relationships/image" Target="media/image128.png"/><Relationship Id="rId178" Type="http://schemas.openxmlformats.org/officeDocument/2006/relationships/image" Target="media/image149.png"/><Relationship Id="rId61" Type="http://schemas.openxmlformats.org/officeDocument/2006/relationships/image" Target="media/image32.png"/><Relationship Id="rId82" Type="http://schemas.openxmlformats.org/officeDocument/2006/relationships/image" Target="media/image53.png"/><Relationship Id="rId199" Type="http://schemas.openxmlformats.org/officeDocument/2006/relationships/image" Target="media/image170.png"/><Relationship Id="rId203" Type="http://schemas.openxmlformats.org/officeDocument/2006/relationships/image" Target="media/image174.png"/><Relationship Id="rId19" Type="http://schemas.openxmlformats.org/officeDocument/2006/relationships/oleObject" Target="embeddings/oleObject4.bin"/><Relationship Id="rId224" Type="http://schemas.openxmlformats.org/officeDocument/2006/relationships/image" Target="media/image195.png"/><Relationship Id="rId245" Type="http://schemas.openxmlformats.org/officeDocument/2006/relationships/image" Target="media/image216.png"/><Relationship Id="rId30" Type="http://schemas.openxmlformats.org/officeDocument/2006/relationships/image" Target="media/image10.pn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8.png"/><Relationship Id="rId168" Type="http://schemas.openxmlformats.org/officeDocument/2006/relationships/image" Target="media/image139.png"/><Relationship Id="rId51" Type="http://schemas.openxmlformats.org/officeDocument/2006/relationships/image" Target="media/image22.png"/><Relationship Id="rId72" Type="http://schemas.openxmlformats.org/officeDocument/2006/relationships/image" Target="media/image43.png"/><Relationship Id="rId93" Type="http://schemas.openxmlformats.org/officeDocument/2006/relationships/image" Target="media/image64.png"/><Relationship Id="rId189" Type="http://schemas.openxmlformats.org/officeDocument/2006/relationships/image" Target="media/image160.png"/><Relationship Id="rId3" Type="http://schemas.openxmlformats.org/officeDocument/2006/relationships/customXml" Target="../customXml/item3.xml"/><Relationship Id="rId214" Type="http://schemas.openxmlformats.org/officeDocument/2006/relationships/image" Target="media/image185.png"/><Relationship Id="rId235" Type="http://schemas.openxmlformats.org/officeDocument/2006/relationships/image" Target="media/image206.png"/><Relationship Id="rId256" Type="http://schemas.openxmlformats.org/officeDocument/2006/relationships/image" Target="media/image227.png"/><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9.png"/><Relationship Id="rId20" Type="http://schemas.openxmlformats.org/officeDocument/2006/relationships/image" Target="media/image5.png"/><Relationship Id="rId41" Type="http://schemas.openxmlformats.org/officeDocument/2006/relationships/oleObject" Target="embeddings/oleObject15.bin"/><Relationship Id="rId62" Type="http://schemas.openxmlformats.org/officeDocument/2006/relationships/image" Target="media/image33.png"/><Relationship Id="rId83" Type="http://schemas.openxmlformats.org/officeDocument/2006/relationships/image" Target="media/image54.png"/><Relationship Id="rId179" Type="http://schemas.openxmlformats.org/officeDocument/2006/relationships/image" Target="media/image150.png"/><Relationship Id="rId190" Type="http://schemas.openxmlformats.org/officeDocument/2006/relationships/image" Target="media/image161.png"/><Relationship Id="rId204" Type="http://schemas.openxmlformats.org/officeDocument/2006/relationships/image" Target="media/image175.png"/><Relationship Id="rId225" Type="http://schemas.openxmlformats.org/officeDocument/2006/relationships/image" Target="media/image196.png"/><Relationship Id="rId246" Type="http://schemas.openxmlformats.org/officeDocument/2006/relationships/image" Target="media/image217.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footnotes" Target="footnotes.xml"/><Relationship Id="rId31" Type="http://schemas.openxmlformats.org/officeDocument/2006/relationships/oleObject" Target="embeddings/oleObject10.bin"/><Relationship Id="rId52" Type="http://schemas.openxmlformats.org/officeDocument/2006/relationships/image" Target="media/image23.png"/><Relationship Id="rId73" Type="http://schemas.openxmlformats.org/officeDocument/2006/relationships/image" Target="media/image44.png"/><Relationship Id="rId94" Type="http://schemas.openxmlformats.org/officeDocument/2006/relationships/image" Target="media/image65.png"/><Relationship Id="rId148" Type="http://schemas.openxmlformats.org/officeDocument/2006/relationships/image" Target="media/image119.png"/><Relationship Id="rId169" Type="http://schemas.openxmlformats.org/officeDocument/2006/relationships/image" Target="media/image140.png"/><Relationship Id="rId4" Type="http://schemas.openxmlformats.org/officeDocument/2006/relationships/customXml" Target="../customXml/item4.xml"/><Relationship Id="rId180" Type="http://schemas.openxmlformats.org/officeDocument/2006/relationships/image" Target="media/image151.png"/><Relationship Id="rId215" Type="http://schemas.openxmlformats.org/officeDocument/2006/relationships/image" Target="media/image186.png"/><Relationship Id="rId236" Type="http://schemas.openxmlformats.org/officeDocument/2006/relationships/image" Target="media/image207.png"/><Relationship Id="rId257" Type="http://schemas.openxmlformats.org/officeDocument/2006/relationships/image" Target="media/image228.png"/><Relationship Id="rId42" Type="http://schemas.openxmlformats.org/officeDocument/2006/relationships/image" Target="media/image16.png"/><Relationship Id="rId84" Type="http://schemas.openxmlformats.org/officeDocument/2006/relationships/image" Target="media/image55.png"/><Relationship Id="rId138" Type="http://schemas.openxmlformats.org/officeDocument/2006/relationships/image" Target="media/image109.png"/></Relationships>
</file>

<file path=word/_rels/header2.xml.rels><?xml version="1.0" encoding="UTF-8" standalone="yes"?>
<Relationships xmlns="http://schemas.openxmlformats.org/package/2006/relationships"><Relationship Id="rId1" Type="http://schemas.openxmlformats.org/officeDocument/2006/relationships/image" Target="media/image2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andySherrin\Documents\ASI%20docs\Documentation\Product%20Documentation\Advantzware%20Documentation%20Template.dotx" TargetMode="External"/></Relationships>
</file>

<file path=word/theme/theme1.xml><?xml version="1.0" encoding="utf-8"?>
<a:theme xmlns:a="http://schemas.openxmlformats.org/drawingml/2006/main" name="Office Theme">
  <a:themeElements>
    <a:clrScheme name="Advantzware">
      <a:dk1>
        <a:sysClr val="windowText" lastClr="000000"/>
      </a:dk1>
      <a:lt1>
        <a:sysClr val="window" lastClr="FFFFFF"/>
      </a:lt1>
      <a:dk2>
        <a:srgbClr val="464646"/>
      </a:dk2>
      <a:lt2>
        <a:srgbClr val="C8C8C8"/>
      </a:lt2>
      <a:accent1>
        <a:srgbClr val="0672A9"/>
      </a:accent1>
      <a:accent2>
        <a:srgbClr val="F68A29"/>
      </a:accent2>
      <a:accent3>
        <a:srgbClr val="0089CD"/>
      </a:accent3>
      <a:accent4>
        <a:srgbClr val="F89C4C"/>
      </a:accent4>
      <a:accent5>
        <a:srgbClr val="464646"/>
      </a:accent5>
      <a:accent6>
        <a:srgbClr val="C8C8C8"/>
      </a:accent6>
      <a:hlink>
        <a:srgbClr val="0672A9"/>
      </a:hlink>
      <a:folHlink>
        <a:srgbClr val="0089CD"/>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2015-12-27T00:00:00</PublishDate>
  <Abstract/>
  <CompanyAddress>Versi</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E5205D4A623BA4AA2D01F9A3C55D095" ma:contentTypeVersion="2" ma:contentTypeDescription="Create a new document." ma:contentTypeScope="" ma:versionID="4abfa9f77c85deebc75be2dd87e8a0b2">
  <xsd:schema xmlns:xsd="http://www.w3.org/2001/XMLSchema" xmlns:xs="http://www.w3.org/2001/XMLSchema" xmlns:p="http://schemas.microsoft.com/office/2006/metadata/properties" xmlns:ns2="e82b8d8b-0dac-4f69-a9e9-0507ac2395e8" targetNamespace="http://schemas.microsoft.com/office/2006/metadata/properties" ma:root="true" ma:fieldsID="14447ad41944a336c490955479d087f0" ns2:_="">
    <xsd:import namespace="e82b8d8b-0dac-4f69-a9e9-0507ac2395e8"/>
    <xsd:element name="properties">
      <xsd:complexType>
        <xsd:sequence>
          <xsd:element name="documentManagement">
            <xsd:complexType>
              <xsd:all>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2b8d8b-0dac-4f69-a9e9-0507ac2395e8"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1258A5D-4A7D-4221-ACA6-57CD3310D4D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2b8d8b-0dac-4f69-a9e9-0507ac2395e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82A51C6-6C83-406C-A60C-06C1FB4C6984}">
  <ds:schemaRefs>
    <ds:schemaRef ds:uri="http://schemas.microsoft.com/sharepoint/v3/contenttype/forms"/>
  </ds:schemaRefs>
</ds:datastoreItem>
</file>

<file path=customXml/itemProps4.xml><?xml version="1.0" encoding="utf-8"?>
<ds:datastoreItem xmlns:ds="http://schemas.openxmlformats.org/officeDocument/2006/customXml" ds:itemID="{7FDD8571-84A1-4B8E-9953-1CE646555233}">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9FBC2BEA-D03B-4337-A9A5-1E3341D6A5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Advantzware Documentation Template</Template>
  <TotalTime>1998</TotalTime>
  <Pages>50</Pages>
  <Words>31639</Words>
  <Characters>180348</Characters>
  <Application>Microsoft Office Word</Application>
  <DocSecurity>0</DocSecurity>
  <Lines>1502</Lines>
  <Paragraphs>423</Paragraphs>
  <ScaleCrop>false</ScaleCrop>
  <HeadingPairs>
    <vt:vector size="2" baseType="variant">
      <vt:variant>
        <vt:lpstr>Title</vt:lpstr>
      </vt:variant>
      <vt:variant>
        <vt:i4>1</vt:i4>
      </vt:variant>
    </vt:vector>
  </HeadingPairs>
  <TitlesOfParts>
    <vt:vector size="1" baseType="lpstr">
      <vt:lpstr/>
    </vt:vector>
  </TitlesOfParts>
  <Company>Date</Company>
  <LinksUpToDate>false</LinksUpToDate>
  <CharactersWithSpaces>211564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Randy Sherrin</dc:creator>
  <cp:keywords/>
  <dc:description/>
  <cp:lastModifiedBy>Laurel  Tyndall</cp:lastModifiedBy>
  <cp:revision>24</cp:revision>
  <dcterms:created xsi:type="dcterms:W3CDTF">2020-07-06T21:57:00Z</dcterms:created>
  <dcterms:modified xsi:type="dcterms:W3CDTF">2020-07-26T18:44:00Z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0x0101006E5205D4A623BA4AA2D01F9A3C55D095</vt:lpwstr>
  </property>
</Properties>
</file>