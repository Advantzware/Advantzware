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1C9C72C4"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D34072">
        <w:rPr>
          <w:color w:val="0672A9" w:themeColor="accent1"/>
          <w:sz w:val="72"/>
          <w:szCs w:val="72"/>
        </w:rPr>
        <w:t>Data Collection</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387767" w:rsidRDefault="00387767">
                                  <w:pPr>
                                    <w:pStyle w:val="NoSpacing"/>
                                    <w:rPr>
                                      <w:color w:val="FFFFFF" w:themeColor="background1"/>
                                      <w:sz w:val="32"/>
                                      <w:szCs w:val="32"/>
                                    </w:rPr>
                                  </w:pPr>
                                </w:p>
                                <w:p w14:paraId="5A2CB510" w14:textId="43F3A764" w:rsidR="00387767" w:rsidRDefault="00387767">
                                  <w:pPr>
                                    <w:pStyle w:val="NoSpacing"/>
                                    <w:rPr>
                                      <w:caps/>
                                      <w:color w:val="FFFFFF" w:themeColor="background1"/>
                                    </w:rPr>
                                  </w:pPr>
                                  <w:r>
                                    <w:rPr>
                                      <w:caps/>
                                      <w:color w:val="FFFFFF" w:themeColor="background1"/>
                                    </w:rPr>
                                    <w:t xml:space="preserve">| JUNE-20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387767" w:rsidRDefault="00387767">
                            <w:pPr>
                              <w:pStyle w:val="NoSpacing"/>
                              <w:rPr>
                                <w:color w:val="FFFFFF" w:themeColor="background1"/>
                                <w:sz w:val="32"/>
                                <w:szCs w:val="32"/>
                              </w:rPr>
                            </w:pPr>
                          </w:p>
                          <w:p w14:paraId="5A2CB510" w14:textId="43F3A764" w:rsidR="00387767" w:rsidRDefault="00387767">
                            <w:pPr>
                              <w:pStyle w:val="NoSpacing"/>
                              <w:rPr>
                                <w:caps/>
                                <w:color w:val="FFFFFF" w:themeColor="background1"/>
                              </w:rPr>
                            </w:pPr>
                            <w:r>
                              <w:rPr>
                                <w:caps/>
                                <w:color w:val="FFFFFF" w:themeColor="background1"/>
                              </w:rPr>
                              <w:t xml:space="preserve">| JUNE-20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7777777" w:rsidR="00746B11" w:rsidRDefault="0016557A" w:rsidP="0016557A">
          <w:r>
            <w:t xml:space="preserve">This documentation is intended to provide instruction for </w:t>
          </w:r>
          <w:r w:rsidRPr="00B15177">
            <w:rPr>
              <w:b/>
              <w:bCs/>
              <w:i/>
              <w:iCs/>
            </w:rPr>
            <w:t>(XYZ – REPLACE WITH DOC Function)</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2F1CDFAF" w14:textId="055AE697" w:rsidR="00480DE9" w:rsidRDefault="00480DE9" w:rsidP="00480DE9">
          <w:pPr>
            <w:pStyle w:val="ListParagraph"/>
            <w:numPr>
              <w:ilvl w:val="0"/>
              <w:numId w:val="3"/>
            </w:numPr>
          </w:pPr>
          <w:r>
            <w:t>Teach a user how to utilize the Data Collection System.</w:t>
          </w:r>
        </w:p>
        <w:p w14:paraId="01BE06E8" w14:textId="05D11CFD" w:rsidR="00480DE9" w:rsidRDefault="00480DE9" w:rsidP="00480DE9">
          <w:pPr>
            <w:pStyle w:val="ListParagraph"/>
            <w:numPr>
              <w:ilvl w:val="0"/>
              <w:numId w:val="3"/>
            </w:numPr>
          </w:pPr>
          <w:r>
            <w:t>Provide instructions for Manually Updating Machine Transaction Hours, Machine Reporting, Enter Labor and Material Costs, and running Data Collection Reports.</w:t>
          </w:r>
        </w:p>
        <w:p w14:paraId="721BACF3" w14:textId="68E412C5" w:rsidR="00480DE9" w:rsidRDefault="00480DE9" w:rsidP="00480DE9">
          <w:pPr>
            <w:pStyle w:val="ListParagraph"/>
            <w:numPr>
              <w:ilvl w:val="0"/>
              <w:numId w:val="3"/>
            </w:numPr>
          </w:pPr>
          <w:r>
            <w:t>Provide detailed screenshots and field definitions for navigating the Data Collection system.</w:t>
          </w:r>
        </w:p>
        <w:p w14:paraId="5899AE9A" w14:textId="77777777" w:rsidR="0016557A" w:rsidRDefault="0016557A"/>
        <w:p w14:paraId="1ACC309A" w14:textId="77777777" w:rsidR="0016557A" w:rsidRDefault="0016557A">
          <w:r>
            <w:br w:type="page"/>
          </w:r>
        </w:p>
        <w:p w14:paraId="26713194" w14:textId="77777777" w:rsidR="009A089D" w:rsidRDefault="00387767"/>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bookmarkStart w:id="0" w:name="_GoBack"/>
          <w:bookmarkEnd w:id="0"/>
        </w:p>
        <w:p w14:paraId="64E5150F" w14:textId="53F144E8" w:rsidR="00480DE9"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7874650" w:history="1">
            <w:r w:rsidR="00480DE9" w:rsidRPr="00685D37">
              <w:rPr>
                <w:rStyle w:val="Hyperlink"/>
                <w:b/>
                <w:bCs/>
                <w:noProof/>
              </w:rPr>
              <w:t>Overview of Advantzware Specific Keys and Icons</w:t>
            </w:r>
            <w:r w:rsidR="00480DE9">
              <w:rPr>
                <w:noProof/>
                <w:webHidden/>
              </w:rPr>
              <w:tab/>
            </w:r>
            <w:r w:rsidR="00480DE9">
              <w:rPr>
                <w:noProof/>
                <w:webHidden/>
              </w:rPr>
              <w:fldChar w:fldCharType="begin"/>
            </w:r>
            <w:r w:rsidR="00480DE9">
              <w:rPr>
                <w:noProof/>
                <w:webHidden/>
              </w:rPr>
              <w:instrText xml:space="preserve"> PAGEREF _Toc47874650 \h </w:instrText>
            </w:r>
            <w:r w:rsidR="00480DE9">
              <w:rPr>
                <w:noProof/>
                <w:webHidden/>
              </w:rPr>
            </w:r>
            <w:r w:rsidR="00480DE9">
              <w:rPr>
                <w:noProof/>
                <w:webHidden/>
              </w:rPr>
              <w:fldChar w:fldCharType="separate"/>
            </w:r>
            <w:r w:rsidR="00AE61A1">
              <w:rPr>
                <w:noProof/>
                <w:webHidden/>
              </w:rPr>
              <w:t>4</w:t>
            </w:r>
            <w:r w:rsidR="00480DE9">
              <w:rPr>
                <w:noProof/>
                <w:webHidden/>
              </w:rPr>
              <w:fldChar w:fldCharType="end"/>
            </w:r>
          </w:hyperlink>
        </w:p>
        <w:p w14:paraId="4365DB2F" w14:textId="63A60BF3" w:rsidR="00480DE9" w:rsidRDefault="00387767">
          <w:pPr>
            <w:pStyle w:val="TOC2"/>
            <w:tabs>
              <w:tab w:val="right" w:leader="dot" w:pos="9350"/>
            </w:tabs>
            <w:rPr>
              <w:rFonts w:cstheme="minorBidi"/>
              <w:noProof/>
            </w:rPr>
          </w:pPr>
          <w:hyperlink w:anchor="_Toc47874651" w:history="1">
            <w:r w:rsidR="00480DE9" w:rsidRPr="00685D37">
              <w:rPr>
                <w:rStyle w:val="Hyperlink"/>
                <w:noProof/>
              </w:rPr>
              <w:t>Function Keys</w:t>
            </w:r>
            <w:r w:rsidR="00480DE9">
              <w:rPr>
                <w:noProof/>
                <w:webHidden/>
              </w:rPr>
              <w:tab/>
            </w:r>
            <w:r w:rsidR="00480DE9">
              <w:rPr>
                <w:noProof/>
                <w:webHidden/>
              </w:rPr>
              <w:fldChar w:fldCharType="begin"/>
            </w:r>
            <w:r w:rsidR="00480DE9">
              <w:rPr>
                <w:noProof/>
                <w:webHidden/>
              </w:rPr>
              <w:instrText xml:space="preserve"> PAGEREF _Toc47874651 \h </w:instrText>
            </w:r>
            <w:r w:rsidR="00480DE9">
              <w:rPr>
                <w:noProof/>
                <w:webHidden/>
              </w:rPr>
            </w:r>
            <w:r w:rsidR="00480DE9">
              <w:rPr>
                <w:noProof/>
                <w:webHidden/>
              </w:rPr>
              <w:fldChar w:fldCharType="separate"/>
            </w:r>
            <w:r w:rsidR="00AE61A1">
              <w:rPr>
                <w:noProof/>
                <w:webHidden/>
              </w:rPr>
              <w:t>4</w:t>
            </w:r>
            <w:r w:rsidR="00480DE9">
              <w:rPr>
                <w:noProof/>
                <w:webHidden/>
              </w:rPr>
              <w:fldChar w:fldCharType="end"/>
            </w:r>
          </w:hyperlink>
        </w:p>
        <w:p w14:paraId="359661C8" w14:textId="6E05F134" w:rsidR="00480DE9" w:rsidRDefault="00387767">
          <w:pPr>
            <w:pStyle w:val="TOC2"/>
            <w:tabs>
              <w:tab w:val="right" w:leader="dot" w:pos="9350"/>
            </w:tabs>
            <w:rPr>
              <w:rFonts w:cstheme="minorBidi"/>
              <w:noProof/>
            </w:rPr>
          </w:pPr>
          <w:hyperlink w:anchor="_Toc47874652" w:history="1">
            <w:r w:rsidR="00480DE9" w:rsidRPr="00685D37">
              <w:rPr>
                <w:rStyle w:val="Hyperlink"/>
                <w:noProof/>
              </w:rPr>
              <w:t>Advanced Software Standard Function Keys</w:t>
            </w:r>
            <w:r w:rsidR="00480DE9">
              <w:rPr>
                <w:noProof/>
                <w:webHidden/>
              </w:rPr>
              <w:tab/>
            </w:r>
            <w:r w:rsidR="00480DE9">
              <w:rPr>
                <w:noProof/>
                <w:webHidden/>
              </w:rPr>
              <w:fldChar w:fldCharType="begin"/>
            </w:r>
            <w:r w:rsidR="00480DE9">
              <w:rPr>
                <w:noProof/>
                <w:webHidden/>
              </w:rPr>
              <w:instrText xml:space="preserve"> PAGEREF _Toc47874652 \h </w:instrText>
            </w:r>
            <w:r w:rsidR="00480DE9">
              <w:rPr>
                <w:noProof/>
                <w:webHidden/>
              </w:rPr>
            </w:r>
            <w:r w:rsidR="00480DE9">
              <w:rPr>
                <w:noProof/>
                <w:webHidden/>
              </w:rPr>
              <w:fldChar w:fldCharType="separate"/>
            </w:r>
            <w:r w:rsidR="00AE61A1">
              <w:rPr>
                <w:noProof/>
                <w:webHidden/>
              </w:rPr>
              <w:t>5</w:t>
            </w:r>
            <w:r w:rsidR="00480DE9">
              <w:rPr>
                <w:noProof/>
                <w:webHidden/>
              </w:rPr>
              <w:fldChar w:fldCharType="end"/>
            </w:r>
          </w:hyperlink>
        </w:p>
        <w:p w14:paraId="653208F9" w14:textId="5421F442" w:rsidR="00480DE9" w:rsidRDefault="00387767">
          <w:pPr>
            <w:pStyle w:val="TOC2"/>
            <w:tabs>
              <w:tab w:val="right" w:leader="dot" w:pos="9350"/>
            </w:tabs>
            <w:rPr>
              <w:rFonts w:cstheme="minorBidi"/>
              <w:noProof/>
            </w:rPr>
          </w:pPr>
          <w:hyperlink w:anchor="_Toc47874653" w:history="1">
            <w:r w:rsidR="00480DE9" w:rsidRPr="00685D37">
              <w:rPr>
                <w:rStyle w:val="Hyperlink"/>
                <w:noProof/>
              </w:rPr>
              <w:t>Program Icons</w:t>
            </w:r>
            <w:r w:rsidR="00480DE9">
              <w:rPr>
                <w:noProof/>
                <w:webHidden/>
              </w:rPr>
              <w:tab/>
            </w:r>
            <w:r w:rsidR="00480DE9">
              <w:rPr>
                <w:noProof/>
                <w:webHidden/>
              </w:rPr>
              <w:fldChar w:fldCharType="begin"/>
            </w:r>
            <w:r w:rsidR="00480DE9">
              <w:rPr>
                <w:noProof/>
                <w:webHidden/>
              </w:rPr>
              <w:instrText xml:space="preserve"> PAGEREF _Toc47874653 \h </w:instrText>
            </w:r>
            <w:r w:rsidR="00480DE9">
              <w:rPr>
                <w:noProof/>
                <w:webHidden/>
              </w:rPr>
            </w:r>
            <w:r w:rsidR="00480DE9">
              <w:rPr>
                <w:noProof/>
                <w:webHidden/>
              </w:rPr>
              <w:fldChar w:fldCharType="separate"/>
            </w:r>
            <w:r w:rsidR="00AE61A1">
              <w:rPr>
                <w:noProof/>
                <w:webHidden/>
              </w:rPr>
              <w:t>6</w:t>
            </w:r>
            <w:r w:rsidR="00480DE9">
              <w:rPr>
                <w:noProof/>
                <w:webHidden/>
              </w:rPr>
              <w:fldChar w:fldCharType="end"/>
            </w:r>
          </w:hyperlink>
        </w:p>
        <w:p w14:paraId="4B8F380F" w14:textId="36C4B175" w:rsidR="00480DE9" w:rsidRDefault="00387767">
          <w:pPr>
            <w:pStyle w:val="TOC1"/>
            <w:tabs>
              <w:tab w:val="right" w:leader="dot" w:pos="9350"/>
            </w:tabs>
            <w:rPr>
              <w:rFonts w:cstheme="minorBidi"/>
              <w:noProof/>
            </w:rPr>
          </w:pPr>
          <w:hyperlink w:anchor="_Toc47874654" w:history="1">
            <w:r w:rsidR="00480DE9" w:rsidRPr="00685D37">
              <w:rPr>
                <w:rStyle w:val="Hyperlink"/>
                <w:b/>
                <w:bCs/>
                <w:noProof/>
              </w:rPr>
              <w:t>Update/Add Hours via Job Card [DU]</w:t>
            </w:r>
            <w:r w:rsidR="00480DE9">
              <w:rPr>
                <w:noProof/>
                <w:webHidden/>
              </w:rPr>
              <w:tab/>
            </w:r>
            <w:r w:rsidR="00480DE9">
              <w:rPr>
                <w:noProof/>
                <w:webHidden/>
              </w:rPr>
              <w:fldChar w:fldCharType="begin"/>
            </w:r>
            <w:r w:rsidR="00480DE9">
              <w:rPr>
                <w:noProof/>
                <w:webHidden/>
              </w:rPr>
              <w:instrText xml:space="preserve"> PAGEREF _Toc47874654 \h </w:instrText>
            </w:r>
            <w:r w:rsidR="00480DE9">
              <w:rPr>
                <w:noProof/>
                <w:webHidden/>
              </w:rPr>
            </w:r>
            <w:r w:rsidR="00480DE9">
              <w:rPr>
                <w:noProof/>
                <w:webHidden/>
              </w:rPr>
              <w:fldChar w:fldCharType="separate"/>
            </w:r>
            <w:r w:rsidR="00AE61A1">
              <w:rPr>
                <w:noProof/>
                <w:webHidden/>
              </w:rPr>
              <w:t>7</w:t>
            </w:r>
            <w:r w:rsidR="00480DE9">
              <w:rPr>
                <w:noProof/>
                <w:webHidden/>
              </w:rPr>
              <w:fldChar w:fldCharType="end"/>
            </w:r>
          </w:hyperlink>
        </w:p>
        <w:p w14:paraId="50667E1A" w14:textId="330D4854" w:rsidR="00480DE9" w:rsidRDefault="00387767">
          <w:pPr>
            <w:pStyle w:val="TOC2"/>
            <w:tabs>
              <w:tab w:val="right" w:leader="dot" w:pos="9350"/>
            </w:tabs>
            <w:rPr>
              <w:rFonts w:cstheme="minorBidi"/>
              <w:noProof/>
            </w:rPr>
          </w:pPr>
          <w:hyperlink w:anchor="_Toc47874655" w:history="1">
            <w:r w:rsidR="00480DE9" w:rsidRPr="00685D37">
              <w:rPr>
                <w:rStyle w:val="Hyperlink"/>
                <w:noProof/>
              </w:rPr>
              <w:t>Browse P/C</w:t>
            </w:r>
            <w:r w:rsidR="00480DE9">
              <w:rPr>
                <w:noProof/>
                <w:webHidden/>
              </w:rPr>
              <w:tab/>
            </w:r>
            <w:r w:rsidR="00480DE9">
              <w:rPr>
                <w:noProof/>
                <w:webHidden/>
              </w:rPr>
              <w:fldChar w:fldCharType="begin"/>
            </w:r>
            <w:r w:rsidR="00480DE9">
              <w:rPr>
                <w:noProof/>
                <w:webHidden/>
              </w:rPr>
              <w:instrText xml:space="preserve"> PAGEREF _Toc47874655 \h </w:instrText>
            </w:r>
            <w:r w:rsidR="00480DE9">
              <w:rPr>
                <w:noProof/>
                <w:webHidden/>
              </w:rPr>
            </w:r>
            <w:r w:rsidR="00480DE9">
              <w:rPr>
                <w:noProof/>
                <w:webHidden/>
              </w:rPr>
              <w:fldChar w:fldCharType="separate"/>
            </w:r>
            <w:r w:rsidR="00AE61A1">
              <w:rPr>
                <w:noProof/>
                <w:webHidden/>
              </w:rPr>
              <w:t>7</w:t>
            </w:r>
            <w:r w:rsidR="00480DE9">
              <w:rPr>
                <w:noProof/>
                <w:webHidden/>
              </w:rPr>
              <w:fldChar w:fldCharType="end"/>
            </w:r>
          </w:hyperlink>
        </w:p>
        <w:p w14:paraId="07007F72" w14:textId="46BCD328" w:rsidR="00480DE9" w:rsidRDefault="00387767">
          <w:pPr>
            <w:pStyle w:val="TOC2"/>
            <w:tabs>
              <w:tab w:val="right" w:leader="dot" w:pos="9350"/>
            </w:tabs>
            <w:rPr>
              <w:rFonts w:cstheme="minorBidi"/>
              <w:noProof/>
            </w:rPr>
          </w:pPr>
          <w:hyperlink w:anchor="_Toc47874656" w:history="1">
            <w:r w:rsidR="00480DE9" w:rsidRPr="00685D37">
              <w:rPr>
                <w:rStyle w:val="Hyperlink"/>
                <w:noProof/>
              </w:rPr>
              <w:t>View P/C</w:t>
            </w:r>
            <w:r w:rsidR="00480DE9">
              <w:rPr>
                <w:noProof/>
                <w:webHidden/>
              </w:rPr>
              <w:tab/>
            </w:r>
            <w:r w:rsidR="00480DE9">
              <w:rPr>
                <w:noProof/>
                <w:webHidden/>
              </w:rPr>
              <w:fldChar w:fldCharType="begin"/>
            </w:r>
            <w:r w:rsidR="00480DE9">
              <w:rPr>
                <w:noProof/>
                <w:webHidden/>
              </w:rPr>
              <w:instrText xml:space="preserve"> PAGEREF _Toc47874656 \h </w:instrText>
            </w:r>
            <w:r w:rsidR="00480DE9">
              <w:rPr>
                <w:noProof/>
                <w:webHidden/>
              </w:rPr>
            </w:r>
            <w:r w:rsidR="00480DE9">
              <w:rPr>
                <w:noProof/>
                <w:webHidden/>
              </w:rPr>
              <w:fldChar w:fldCharType="separate"/>
            </w:r>
            <w:r w:rsidR="00AE61A1">
              <w:rPr>
                <w:noProof/>
                <w:webHidden/>
              </w:rPr>
              <w:t>8</w:t>
            </w:r>
            <w:r w:rsidR="00480DE9">
              <w:rPr>
                <w:noProof/>
                <w:webHidden/>
              </w:rPr>
              <w:fldChar w:fldCharType="end"/>
            </w:r>
          </w:hyperlink>
        </w:p>
        <w:p w14:paraId="3925DD48" w14:textId="1738238D" w:rsidR="00480DE9" w:rsidRDefault="00387767">
          <w:pPr>
            <w:pStyle w:val="TOC3"/>
            <w:tabs>
              <w:tab w:val="right" w:leader="dot" w:pos="9350"/>
            </w:tabs>
            <w:rPr>
              <w:rFonts w:cstheme="minorBidi"/>
              <w:noProof/>
            </w:rPr>
          </w:pPr>
          <w:hyperlink w:anchor="_Toc47874657" w:history="1">
            <w:r w:rsidR="00480DE9" w:rsidRPr="00685D37">
              <w:rPr>
                <w:rStyle w:val="Hyperlink"/>
                <w:noProof/>
              </w:rPr>
              <w:t>Add/Update Job Information</w:t>
            </w:r>
            <w:r w:rsidR="00480DE9">
              <w:rPr>
                <w:noProof/>
                <w:webHidden/>
              </w:rPr>
              <w:tab/>
            </w:r>
            <w:r w:rsidR="00480DE9">
              <w:rPr>
                <w:noProof/>
                <w:webHidden/>
              </w:rPr>
              <w:fldChar w:fldCharType="begin"/>
            </w:r>
            <w:r w:rsidR="00480DE9">
              <w:rPr>
                <w:noProof/>
                <w:webHidden/>
              </w:rPr>
              <w:instrText xml:space="preserve"> PAGEREF _Toc47874657 \h </w:instrText>
            </w:r>
            <w:r w:rsidR="00480DE9">
              <w:rPr>
                <w:noProof/>
                <w:webHidden/>
              </w:rPr>
            </w:r>
            <w:r w:rsidR="00480DE9">
              <w:rPr>
                <w:noProof/>
                <w:webHidden/>
              </w:rPr>
              <w:fldChar w:fldCharType="separate"/>
            </w:r>
            <w:r w:rsidR="00AE61A1">
              <w:rPr>
                <w:noProof/>
                <w:webHidden/>
              </w:rPr>
              <w:t>9</w:t>
            </w:r>
            <w:r w:rsidR="00480DE9">
              <w:rPr>
                <w:noProof/>
                <w:webHidden/>
              </w:rPr>
              <w:fldChar w:fldCharType="end"/>
            </w:r>
          </w:hyperlink>
        </w:p>
        <w:p w14:paraId="273B6E36" w14:textId="4675D8DA" w:rsidR="00480DE9" w:rsidRDefault="00387767">
          <w:pPr>
            <w:pStyle w:val="TOC3"/>
            <w:tabs>
              <w:tab w:val="right" w:leader="dot" w:pos="9350"/>
            </w:tabs>
            <w:rPr>
              <w:rFonts w:cstheme="minorBidi"/>
              <w:noProof/>
            </w:rPr>
          </w:pPr>
          <w:hyperlink w:anchor="_Toc47874659" w:history="1">
            <w:r w:rsidR="00480DE9" w:rsidRPr="00685D37">
              <w:rPr>
                <w:rStyle w:val="Hyperlink"/>
                <w:noProof/>
              </w:rPr>
              <w:t>Add/Update Machine Transaction Information</w:t>
            </w:r>
            <w:r w:rsidR="00480DE9">
              <w:rPr>
                <w:noProof/>
                <w:webHidden/>
              </w:rPr>
              <w:tab/>
            </w:r>
            <w:r w:rsidR="00480DE9">
              <w:rPr>
                <w:noProof/>
                <w:webHidden/>
              </w:rPr>
              <w:fldChar w:fldCharType="begin"/>
            </w:r>
            <w:r w:rsidR="00480DE9">
              <w:rPr>
                <w:noProof/>
                <w:webHidden/>
              </w:rPr>
              <w:instrText xml:space="preserve"> PAGEREF _Toc47874659 \h </w:instrText>
            </w:r>
            <w:r w:rsidR="00480DE9">
              <w:rPr>
                <w:noProof/>
                <w:webHidden/>
              </w:rPr>
            </w:r>
            <w:r w:rsidR="00480DE9">
              <w:rPr>
                <w:noProof/>
                <w:webHidden/>
              </w:rPr>
              <w:fldChar w:fldCharType="separate"/>
            </w:r>
            <w:r w:rsidR="00AE61A1">
              <w:rPr>
                <w:noProof/>
                <w:webHidden/>
              </w:rPr>
              <w:t>11</w:t>
            </w:r>
            <w:r w:rsidR="00480DE9">
              <w:rPr>
                <w:noProof/>
                <w:webHidden/>
              </w:rPr>
              <w:fldChar w:fldCharType="end"/>
            </w:r>
          </w:hyperlink>
        </w:p>
        <w:p w14:paraId="4C3452A0" w14:textId="54A9B402" w:rsidR="00480DE9" w:rsidRDefault="00387767">
          <w:pPr>
            <w:pStyle w:val="TOC1"/>
            <w:tabs>
              <w:tab w:val="right" w:leader="dot" w:pos="9350"/>
            </w:tabs>
            <w:rPr>
              <w:rFonts w:cstheme="minorBidi"/>
              <w:noProof/>
            </w:rPr>
          </w:pPr>
          <w:hyperlink w:anchor="_Toc47874661" w:history="1">
            <w:r w:rsidR="00480DE9" w:rsidRPr="00685D37">
              <w:rPr>
                <w:rStyle w:val="Hyperlink"/>
                <w:b/>
                <w:bCs/>
                <w:noProof/>
              </w:rPr>
              <w:t>Floor Reporting at Machine [DF]</w:t>
            </w:r>
            <w:r w:rsidR="00480DE9">
              <w:rPr>
                <w:noProof/>
                <w:webHidden/>
              </w:rPr>
              <w:tab/>
            </w:r>
            <w:r w:rsidR="00480DE9">
              <w:rPr>
                <w:noProof/>
                <w:webHidden/>
              </w:rPr>
              <w:fldChar w:fldCharType="begin"/>
            </w:r>
            <w:r w:rsidR="00480DE9">
              <w:rPr>
                <w:noProof/>
                <w:webHidden/>
              </w:rPr>
              <w:instrText xml:space="preserve"> PAGEREF _Toc47874661 \h </w:instrText>
            </w:r>
            <w:r w:rsidR="00480DE9">
              <w:rPr>
                <w:noProof/>
                <w:webHidden/>
              </w:rPr>
            </w:r>
            <w:r w:rsidR="00480DE9">
              <w:rPr>
                <w:noProof/>
                <w:webHidden/>
              </w:rPr>
              <w:fldChar w:fldCharType="separate"/>
            </w:r>
            <w:r w:rsidR="00AE61A1">
              <w:rPr>
                <w:noProof/>
                <w:webHidden/>
              </w:rPr>
              <w:t>14</w:t>
            </w:r>
            <w:r w:rsidR="00480DE9">
              <w:rPr>
                <w:noProof/>
                <w:webHidden/>
              </w:rPr>
              <w:fldChar w:fldCharType="end"/>
            </w:r>
          </w:hyperlink>
        </w:p>
        <w:p w14:paraId="0E52A41D" w14:textId="63D5AEFE" w:rsidR="00480DE9" w:rsidRDefault="00387767">
          <w:pPr>
            <w:pStyle w:val="TOC2"/>
            <w:tabs>
              <w:tab w:val="right" w:leader="dot" w:pos="9350"/>
            </w:tabs>
            <w:rPr>
              <w:rFonts w:cstheme="minorBidi"/>
              <w:noProof/>
            </w:rPr>
          </w:pPr>
          <w:hyperlink w:anchor="_Toc47874662" w:history="1">
            <w:r w:rsidR="00480DE9" w:rsidRPr="00685D37">
              <w:rPr>
                <w:rStyle w:val="Hyperlink"/>
                <w:noProof/>
              </w:rPr>
              <w:t>Browse P/C</w:t>
            </w:r>
            <w:r w:rsidR="00480DE9">
              <w:rPr>
                <w:noProof/>
                <w:webHidden/>
              </w:rPr>
              <w:tab/>
            </w:r>
            <w:r w:rsidR="00480DE9">
              <w:rPr>
                <w:noProof/>
                <w:webHidden/>
              </w:rPr>
              <w:fldChar w:fldCharType="begin"/>
            </w:r>
            <w:r w:rsidR="00480DE9">
              <w:rPr>
                <w:noProof/>
                <w:webHidden/>
              </w:rPr>
              <w:instrText xml:space="preserve"> PAGEREF _Toc47874662 \h </w:instrText>
            </w:r>
            <w:r w:rsidR="00480DE9">
              <w:rPr>
                <w:noProof/>
                <w:webHidden/>
              </w:rPr>
            </w:r>
            <w:r w:rsidR="00480DE9">
              <w:rPr>
                <w:noProof/>
                <w:webHidden/>
              </w:rPr>
              <w:fldChar w:fldCharType="separate"/>
            </w:r>
            <w:r w:rsidR="00AE61A1">
              <w:rPr>
                <w:noProof/>
                <w:webHidden/>
              </w:rPr>
              <w:t>14</w:t>
            </w:r>
            <w:r w:rsidR="00480DE9">
              <w:rPr>
                <w:noProof/>
                <w:webHidden/>
              </w:rPr>
              <w:fldChar w:fldCharType="end"/>
            </w:r>
          </w:hyperlink>
        </w:p>
        <w:p w14:paraId="136E93CD" w14:textId="64E689B5" w:rsidR="00480DE9" w:rsidRDefault="00387767">
          <w:pPr>
            <w:pStyle w:val="TOC2"/>
            <w:tabs>
              <w:tab w:val="right" w:leader="dot" w:pos="9350"/>
            </w:tabs>
            <w:rPr>
              <w:rFonts w:cstheme="minorBidi"/>
              <w:noProof/>
            </w:rPr>
          </w:pPr>
          <w:hyperlink w:anchor="_Toc47874663" w:history="1">
            <w:r w:rsidR="00480DE9" w:rsidRPr="00685D37">
              <w:rPr>
                <w:rStyle w:val="Hyperlink"/>
                <w:noProof/>
              </w:rPr>
              <w:t>View P/C</w:t>
            </w:r>
            <w:r w:rsidR="00480DE9">
              <w:rPr>
                <w:noProof/>
                <w:webHidden/>
              </w:rPr>
              <w:tab/>
            </w:r>
            <w:r w:rsidR="00480DE9">
              <w:rPr>
                <w:noProof/>
                <w:webHidden/>
              </w:rPr>
              <w:fldChar w:fldCharType="begin"/>
            </w:r>
            <w:r w:rsidR="00480DE9">
              <w:rPr>
                <w:noProof/>
                <w:webHidden/>
              </w:rPr>
              <w:instrText xml:space="preserve"> PAGEREF _Toc47874663 \h </w:instrText>
            </w:r>
            <w:r w:rsidR="00480DE9">
              <w:rPr>
                <w:noProof/>
                <w:webHidden/>
              </w:rPr>
            </w:r>
            <w:r w:rsidR="00480DE9">
              <w:rPr>
                <w:noProof/>
                <w:webHidden/>
              </w:rPr>
              <w:fldChar w:fldCharType="separate"/>
            </w:r>
            <w:r w:rsidR="00AE61A1">
              <w:rPr>
                <w:noProof/>
                <w:webHidden/>
              </w:rPr>
              <w:t>15</w:t>
            </w:r>
            <w:r w:rsidR="00480DE9">
              <w:rPr>
                <w:noProof/>
                <w:webHidden/>
              </w:rPr>
              <w:fldChar w:fldCharType="end"/>
            </w:r>
          </w:hyperlink>
        </w:p>
        <w:p w14:paraId="1428D9D8" w14:textId="7AC496F1" w:rsidR="00480DE9" w:rsidRDefault="00387767">
          <w:pPr>
            <w:pStyle w:val="TOC3"/>
            <w:tabs>
              <w:tab w:val="right" w:leader="dot" w:pos="9350"/>
            </w:tabs>
            <w:rPr>
              <w:rFonts w:cstheme="minorBidi"/>
              <w:noProof/>
            </w:rPr>
          </w:pPr>
          <w:hyperlink w:anchor="_Toc47874664" w:history="1">
            <w:r w:rsidR="00480DE9" w:rsidRPr="00685D37">
              <w:rPr>
                <w:rStyle w:val="Hyperlink"/>
                <w:noProof/>
              </w:rPr>
              <w:t>Add/Update Machine Information</w:t>
            </w:r>
            <w:r w:rsidR="00480DE9">
              <w:rPr>
                <w:noProof/>
                <w:webHidden/>
              </w:rPr>
              <w:tab/>
            </w:r>
            <w:r w:rsidR="00480DE9">
              <w:rPr>
                <w:noProof/>
                <w:webHidden/>
              </w:rPr>
              <w:fldChar w:fldCharType="begin"/>
            </w:r>
            <w:r w:rsidR="00480DE9">
              <w:rPr>
                <w:noProof/>
                <w:webHidden/>
              </w:rPr>
              <w:instrText xml:space="preserve"> PAGEREF _Toc47874664 \h </w:instrText>
            </w:r>
            <w:r w:rsidR="00480DE9">
              <w:rPr>
                <w:noProof/>
                <w:webHidden/>
              </w:rPr>
            </w:r>
            <w:r w:rsidR="00480DE9">
              <w:rPr>
                <w:noProof/>
                <w:webHidden/>
              </w:rPr>
              <w:fldChar w:fldCharType="separate"/>
            </w:r>
            <w:r w:rsidR="00AE61A1">
              <w:rPr>
                <w:noProof/>
                <w:webHidden/>
              </w:rPr>
              <w:t>16</w:t>
            </w:r>
            <w:r w:rsidR="00480DE9">
              <w:rPr>
                <w:noProof/>
                <w:webHidden/>
              </w:rPr>
              <w:fldChar w:fldCharType="end"/>
            </w:r>
          </w:hyperlink>
        </w:p>
        <w:p w14:paraId="113AA29C" w14:textId="7C1DD8DF" w:rsidR="00480DE9" w:rsidRDefault="00387767">
          <w:pPr>
            <w:pStyle w:val="TOC3"/>
            <w:tabs>
              <w:tab w:val="right" w:leader="dot" w:pos="9350"/>
            </w:tabs>
            <w:rPr>
              <w:rFonts w:cstheme="minorBidi"/>
              <w:noProof/>
            </w:rPr>
          </w:pPr>
          <w:hyperlink w:anchor="_Toc47874666" w:history="1">
            <w:r w:rsidR="00480DE9" w:rsidRPr="00685D37">
              <w:rPr>
                <w:rStyle w:val="Hyperlink"/>
                <w:noProof/>
              </w:rPr>
              <w:t>Add/Update Machine Transaction Information</w:t>
            </w:r>
            <w:r w:rsidR="00480DE9">
              <w:rPr>
                <w:noProof/>
                <w:webHidden/>
              </w:rPr>
              <w:tab/>
            </w:r>
            <w:r w:rsidR="00480DE9">
              <w:rPr>
                <w:noProof/>
                <w:webHidden/>
              </w:rPr>
              <w:fldChar w:fldCharType="begin"/>
            </w:r>
            <w:r w:rsidR="00480DE9">
              <w:rPr>
                <w:noProof/>
                <w:webHidden/>
              </w:rPr>
              <w:instrText xml:space="preserve"> PAGEREF _Toc47874666 \h </w:instrText>
            </w:r>
            <w:r w:rsidR="00480DE9">
              <w:rPr>
                <w:noProof/>
                <w:webHidden/>
              </w:rPr>
            </w:r>
            <w:r w:rsidR="00480DE9">
              <w:rPr>
                <w:noProof/>
                <w:webHidden/>
              </w:rPr>
              <w:fldChar w:fldCharType="separate"/>
            </w:r>
            <w:r w:rsidR="00AE61A1">
              <w:rPr>
                <w:noProof/>
                <w:webHidden/>
              </w:rPr>
              <w:t>18</w:t>
            </w:r>
            <w:r w:rsidR="00480DE9">
              <w:rPr>
                <w:noProof/>
                <w:webHidden/>
              </w:rPr>
              <w:fldChar w:fldCharType="end"/>
            </w:r>
          </w:hyperlink>
        </w:p>
        <w:p w14:paraId="043891E8" w14:textId="0FF40095" w:rsidR="00480DE9" w:rsidRDefault="00387767">
          <w:pPr>
            <w:pStyle w:val="TOC1"/>
            <w:tabs>
              <w:tab w:val="right" w:leader="dot" w:pos="9350"/>
            </w:tabs>
            <w:rPr>
              <w:rFonts w:cstheme="minorBidi"/>
              <w:noProof/>
            </w:rPr>
          </w:pPr>
          <w:hyperlink w:anchor="_Toc47874668" w:history="1">
            <w:r w:rsidR="00480DE9" w:rsidRPr="00685D37">
              <w:rPr>
                <w:rStyle w:val="Hyperlink"/>
                <w:b/>
                <w:bCs/>
                <w:noProof/>
              </w:rPr>
              <w:t>Labor/Miscellaneous Material Costs [DL]</w:t>
            </w:r>
            <w:r w:rsidR="00480DE9">
              <w:rPr>
                <w:noProof/>
                <w:webHidden/>
              </w:rPr>
              <w:tab/>
            </w:r>
            <w:r w:rsidR="00480DE9">
              <w:rPr>
                <w:noProof/>
                <w:webHidden/>
              </w:rPr>
              <w:fldChar w:fldCharType="begin"/>
            </w:r>
            <w:r w:rsidR="00480DE9">
              <w:rPr>
                <w:noProof/>
                <w:webHidden/>
              </w:rPr>
              <w:instrText xml:space="preserve"> PAGEREF _Toc47874668 \h </w:instrText>
            </w:r>
            <w:r w:rsidR="00480DE9">
              <w:rPr>
                <w:noProof/>
                <w:webHidden/>
              </w:rPr>
            </w:r>
            <w:r w:rsidR="00480DE9">
              <w:rPr>
                <w:noProof/>
                <w:webHidden/>
              </w:rPr>
              <w:fldChar w:fldCharType="separate"/>
            </w:r>
            <w:r w:rsidR="00AE61A1">
              <w:rPr>
                <w:noProof/>
                <w:webHidden/>
              </w:rPr>
              <w:t>21</w:t>
            </w:r>
            <w:r w:rsidR="00480DE9">
              <w:rPr>
                <w:noProof/>
                <w:webHidden/>
              </w:rPr>
              <w:fldChar w:fldCharType="end"/>
            </w:r>
          </w:hyperlink>
        </w:p>
        <w:p w14:paraId="09422942" w14:textId="2DB0C0FA" w:rsidR="00480DE9" w:rsidRDefault="00387767">
          <w:pPr>
            <w:pStyle w:val="TOC2"/>
            <w:tabs>
              <w:tab w:val="right" w:leader="dot" w:pos="9350"/>
            </w:tabs>
            <w:rPr>
              <w:rFonts w:cstheme="minorBidi"/>
              <w:noProof/>
            </w:rPr>
          </w:pPr>
          <w:hyperlink w:anchor="_Toc47874669" w:history="1">
            <w:r w:rsidR="00480DE9" w:rsidRPr="00685D37">
              <w:rPr>
                <w:rStyle w:val="Hyperlink"/>
                <w:noProof/>
              </w:rPr>
              <w:t>Miscellaneous Entry/Maintenance [DL1]</w:t>
            </w:r>
            <w:r w:rsidR="00480DE9">
              <w:rPr>
                <w:noProof/>
                <w:webHidden/>
              </w:rPr>
              <w:tab/>
            </w:r>
            <w:r w:rsidR="00480DE9">
              <w:rPr>
                <w:noProof/>
                <w:webHidden/>
              </w:rPr>
              <w:fldChar w:fldCharType="begin"/>
            </w:r>
            <w:r w:rsidR="00480DE9">
              <w:rPr>
                <w:noProof/>
                <w:webHidden/>
              </w:rPr>
              <w:instrText xml:space="preserve"> PAGEREF _Toc47874669 \h </w:instrText>
            </w:r>
            <w:r w:rsidR="00480DE9">
              <w:rPr>
                <w:noProof/>
                <w:webHidden/>
              </w:rPr>
            </w:r>
            <w:r w:rsidR="00480DE9">
              <w:rPr>
                <w:noProof/>
                <w:webHidden/>
              </w:rPr>
              <w:fldChar w:fldCharType="separate"/>
            </w:r>
            <w:r w:rsidR="00AE61A1">
              <w:rPr>
                <w:noProof/>
                <w:webHidden/>
              </w:rPr>
              <w:t>21</w:t>
            </w:r>
            <w:r w:rsidR="00480DE9">
              <w:rPr>
                <w:noProof/>
                <w:webHidden/>
              </w:rPr>
              <w:fldChar w:fldCharType="end"/>
            </w:r>
          </w:hyperlink>
        </w:p>
        <w:p w14:paraId="4A357063" w14:textId="75A7CE30" w:rsidR="00480DE9" w:rsidRDefault="00387767">
          <w:pPr>
            <w:pStyle w:val="TOC3"/>
            <w:tabs>
              <w:tab w:val="right" w:leader="dot" w:pos="9350"/>
            </w:tabs>
            <w:rPr>
              <w:rFonts w:cstheme="minorBidi"/>
              <w:noProof/>
            </w:rPr>
          </w:pPr>
          <w:hyperlink w:anchor="_Toc47874670" w:history="1">
            <w:r w:rsidR="00480DE9" w:rsidRPr="00685D37">
              <w:rPr>
                <w:rStyle w:val="Hyperlink"/>
                <w:noProof/>
              </w:rPr>
              <w:t>Material / Labor</w:t>
            </w:r>
            <w:r w:rsidR="00480DE9">
              <w:rPr>
                <w:noProof/>
                <w:webHidden/>
              </w:rPr>
              <w:tab/>
            </w:r>
            <w:r w:rsidR="00480DE9">
              <w:rPr>
                <w:noProof/>
                <w:webHidden/>
              </w:rPr>
              <w:fldChar w:fldCharType="begin"/>
            </w:r>
            <w:r w:rsidR="00480DE9">
              <w:rPr>
                <w:noProof/>
                <w:webHidden/>
              </w:rPr>
              <w:instrText xml:space="preserve"> PAGEREF _Toc47874670 \h </w:instrText>
            </w:r>
            <w:r w:rsidR="00480DE9">
              <w:rPr>
                <w:noProof/>
                <w:webHidden/>
              </w:rPr>
            </w:r>
            <w:r w:rsidR="00480DE9">
              <w:rPr>
                <w:noProof/>
                <w:webHidden/>
              </w:rPr>
              <w:fldChar w:fldCharType="separate"/>
            </w:r>
            <w:r w:rsidR="00AE61A1">
              <w:rPr>
                <w:noProof/>
                <w:webHidden/>
              </w:rPr>
              <w:t>21</w:t>
            </w:r>
            <w:r w:rsidR="00480DE9">
              <w:rPr>
                <w:noProof/>
                <w:webHidden/>
              </w:rPr>
              <w:fldChar w:fldCharType="end"/>
            </w:r>
          </w:hyperlink>
        </w:p>
        <w:p w14:paraId="7F2574A1" w14:textId="3F2B3925" w:rsidR="00480DE9" w:rsidRDefault="00387767">
          <w:pPr>
            <w:pStyle w:val="TOC3"/>
            <w:tabs>
              <w:tab w:val="right" w:leader="dot" w:pos="9350"/>
            </w:tabs>
            <w:rPr>
              <w:rFonts w:cstheme="minorBidi"/>
              <w:noProof/>
            </w:rPr>
          </w:pPr>
          <w:hyperlink w:anchor="_Toc47874671" w:history="1">
            <w:r w:rsidR="00480DE9" w:rsidRPr="00685D37">
              <w:rPr>
                <w:rStyle w:val="Hyperlink"/>
                <w:noProof/>
              </w:rPr>
              <w:t>Add Material/Labor</w:t>
            </w:r>
            <w:r w:rsidR="00480DE9">
              <w:rPr>
                <w:noProof/>
                <w:webHidden/>
              </w:rPr>
              <w:tab/>
            </w:r>
            <w:r w:rsidR="00480DE9">
              <w:rPr>
                <w:noProof/>
                <w:webHidden/>
              </w:rPr>
              <w:fldChar w:fldCharType="begin"/>
            </w:r>
            <w:r w:rsidR="00480DE9">
              <w:rPr>
                <w:noProof/>
                <w:webHidden/>
              </w:rPr>
              <w:instrText xml:space="preserve"> PAGEREF _Toc47874671 \h </w:instrText>
            </w:r>
            <w:r w:rsidR="00480DE9">
              <w:rPr>
                <w:noProof/>
                <w:webHidden/>
              </w:rPr>
            </w:r>
            <w:r w:rsidR="00480DE9">
              <w:rPr>
                <w:noProof/>
                <w:webHidden/>
              </w:rPr>
              <w:fldChar w:fldCharType="separate"/>
            </w:r>
            <w:r w:rsidR="00AE61A1">
              <w:rPr>
                <w:noProof/>
                <w:webHidden/>
              </w:rPr>
              <w:t>22</w:t>
            </w:r>
            <w:r w:rsidR="00480DE9">
              <w:rPr>
                <w:noProof/>
                <w:webHidden/>
              </w:rPr>
              <w:fldChar w:fldCharType="end"/>
            </w:r>
          </w:hyperlink>
        </w:p>
        <w:p w14:paraId="0310D939" w14:textId="184A8CF0" w:rsidR="00480DE9" w:rsidRDefault="00387767">
          <w:pPr>
            <w:pStyle w:val="TOC2"/>
            <w:tabs>
              <w:tab w:val="right" w:leader="dot" w:pos="9350"/>
            </w:tabs>
            <w:rPr>
              <w:rFonts w:cstheme="minorBidi"/>
              <w:noProof/>
            </w:rPr>
          </w:pPr>
          <w:hyperlink w:anchor="_Toc47874673" w:history="1">
            <w:r w:rsidR="00480DE9" w:rsidRPr="00685D37">
              <w:rPr>
                <w:rStyle w:val="Hyperlink"/>
                <w:noProof/>
              </w:rPr>
              <w:t>Miscellaneous Edit List [DL2]</w:t>
            </w:r>
            <w:r w:rsidR="00480DE9">
              <w:rPr>
                <w:noProof/>
                <w:webHidden/>
              </w:rPr>
              <w:tab/>
            </w:r>
            <w:r w:rsidR="00480DE9">
              <w:rPr>
                <w:noProof/>
                <w:webHidden/>
              </w:rPr>
              <w:fldChar w:fldCharType="begin"/>
            </w:r>
            <w:r w:rsidR="00480DE9">
              <w:rPr>
                <w:noProof/>
                <w:webHidden/>
              </w:rPr>
              <w:instrText xml:space="preserve"> PAGEREF _Toc47874673 \h </w:instrText>
            </w:r>
            <w:r w:rsidR="00480DE9">
              <w:rPr>
                <w:noProof/>
                <w:webHidden/>
              </w:rPr>
            </w:r>
            <w:r w:rsidR="00480DE9">
              <w:rPr>
                <w:noProof/>
                <w:webHidden/>
              </w:rPr>
              <w:fldChar w:fldCharType="separate"/>
            </w:r>
            <w:r w:rsidR="00AE61A1">
              <w:rPr>
                <w:noProof/>
                <w:webHidden/>
              </w:rPr>
              <w:t>25</w:t>
            </w:r>
            <w:r w:rsidR="00480DE9">
              <w:rPr>
                <w:noProof/>
                <w:webHidden/>
              </w:rPr>
              <w:fldChar w:fldCharType="end"/>
            </w:r>
          </w:hyperlink>
        </w:p>
        <w:p w14:paraId="1061ADB6" w14:textId="7FA5810B" w:rsidR="00480DE9" w:rsidRDefault="00387767">
          <w:pPr>
            <w:pStyle w:val="TOC2"/>
            <w:tabs>
              <w:tab w:val="right" w:leader="dot" w:pos="9350"/>
            </w:tabs>
            <w:rPr>
              <w:rFonts w:cstheme="minorBidi"/>
              <w:noProof/>
            </w:rPr>
          </w:pPr>
          <w:hyperlink w:anchor="_Toc47874676" w:history="1">
            <w:r w:rsidR="00480DE9" w:rsidRPr="00685D37">
              <w:rPr>
                <w:rStyle w:val="Hyperlink"/>
                <w:noProof/>
              </w:rPr>
              <w:t>Transfer Misc. Costs to Job [DL3]</w:t>
            </w:r>
            <w:r w:rsidR="00480DE9">
              <w:rPr>
                <w:noProof/>
                <w:webHidden/>
              </w:rPr>
              <w:tab/>
            </w:r>
            <w:r w:rsidR="00480DE9">
              <w:rPr>
                <w:noProof/>
                <w:webHidden/>
              </w:rPr>
              <w:fldChar w:fldCharType="begin"/>
            </w:r>
            <w:r w:rsidR="00480DE9">
              <w:rPr>
                <w:noProof/>
                <w:webHidden/>
              </w:rPr>
              <w:instrText xml:space="preserve"> PAGEREF _Toc47874676 \h </w:instrText>
            </w:r>
            <w:r w:rsidR="00480DE9">
              <w:rPr>
                <w:noProof/>
                <w:webHidden/>
              </w:rPr>
            </w:r>
            <w:r w:rsidR="00480DE9">
              <w:rPr>
                <w:noProof/>
                <w:webHidden/>
              </w:rPr>
              <w:fldChar w:fldCharType="separate"/>
            </w:r>
            <w:r w:rsidR="00AE61A1">
              <w:rPr>
                <w:noProof/>
                <w:webHidden/>
              </w:rPr>
              <w:t>26</w:t>
            </w:r>
            <w:r w:rsidR="00480DE9">
              <w:rPr>
                <w:noProof/>
                <w:webHidden/>
              </w:rPr>
              <w:fldChar w:fldCharType="end"/>
            </w:r>
          </w:hyperlink>
        </w:p>
        <w:p w14:paraId="0E51E69A" w14:textId="4B43CABD" w:rsidR="00480DE9" w:rsidRDefault="00387767">
          <w:pPr>
            <w:pStyle w:val="TOC1"/>
            <w:tabs>
              <w:tab w:val="right" w:leader="dot" w:pos="9350"/>
            </w:tabs>
            <w:rPr>
              <w:rFonts w:cstheme="minorBidi"/>
              <w:noProof/>
            </w:rPr>
          </w:pPr>
          <w:hyperlink w:anchor="_Toc47874677" w:history="1">
            <w:r w:rsidR="00480DE9" w:rsidRPr="00685D37">
              <w:rPr>
                <w:rStyle w:val="Hyperlink"/>
                <w:b/>
                <w:bCs/>
                <w:noProof/>
              </w:rPr>
              <w:t>WIP Hours Preposted Edit List [DW]</w:t>
            </w:r>
            <w:r w:rsidR="00480DE9">
              <w:rPr>
                <w:noProof/>
                <w:webHidden/>
              </w:rPr>
              <w:tab/>
            </w:r>
            <w:r w:rsidR="00480DE9">
              <w:rPr>
                <w:noProof/>
                <w:webHidden/>
              </w:rPr>
              <w:fldChar w:fldCharType="begin"/>
            </w:r>
            <w:r w:rsidR="00480DE9">
              <w:rPr>
                <w:noProof/>
                <w:webHidden/>
              </w:rPr>
              <w:instrText xml:space="preserve"> PAGEREF _Toc47874677 \h </w:instrText>
            </w:r>
            <w:r w:rsidR="00480DE9">
              <w:rPr>
                <w:noProof/>
                <w:webHidden/>
              </w:rPr>
            </w:r>
            <w:r w:rsidR="00480DE9">
              <w:rPr>
                <w:noProof/>
                <w:webHidden/>
              </w:rPr>
              <w:fldChar w:fldCharType="separate"/>
            </w:r>
            <w:r w:rsidR="00AE61A1">
              <w:rPr>
                <w:noProof/>
                <w:webHidden/>
              </w:rPr>
              <w:t>27</w:t>
            </w:r>
            <w:r w:rsidR="00480DE9">
              <w:rPr>
                <w:noProof/>
                <w:webHidden/>
              </w:rPr>
              <w:fldChar w:fldCharType="end"/>
            </w:r>
          </w:hyperlink>
        </w:p>
        <w:p w14:paraId="2E2CBEB5" w14:textId="71804578" w:rsidR="00480DE9" w:rsidRDefault="00387767">
          <w:pPr>
            <w:pStyle w:val="TOC1"/>
            <w:tabs>
              <w:tab w:val="right" w:leader="dot" w:pos="9350"/>
            </w:tabs>
            <w:rPr>
              <w:rFonts w:cstheme="minorBidi"/>
              <w:noProof/>
            </w:rPr>
          </w:pPr>
          <w:hyperlink w:anchor="_Toc47874680" w:history="1">
            <w:r w:rsidR="00480DE9" w:rsidRPr="00685D37">
              <w:rPr>
                <w:rStyle w:val="Hyperlink"/>
                <w:b/>
                <w:bCs/>
                <w:noProof/>
              </w:rPr>
              <w:t>Transfer WIP to Job Cost [DT]</w:t>
            </w:r>
            <w:r w:rsidR="00480DE9">
              <w:rPr>
                <w:noProof/>
                <w:webHidden/>
              </w:rPr>
              <w:tab/>
            </w:r>
            <w:r w:rsidR="00480DE9">
              <w:rPr>
                <w:noProof/>
                <w:webHidden/>
              </w:rPr>
              <w:fldChar w:fldCharType="begin"/>
            </w:r>
            <w:r w:rsidR="00480DE9">
              <w:rPr>
                <w:noProof/>
                <w:webHidden/>
              </w:rPr>
              <w:instrText xml:space="preserve"> PAGEREF _Toc47874680 \h </w:instrText>
            </w:r>
            <w:r w:rsidR="00480DE9">
              <w:rPr>
                <w:noProof/>
                <w:webHidden/>
              </w:rPr>
            </w:r>
            <w:r w:rsidR="00480DE9">
              <w:rPr>
                <w:noProof/>
                <w:webHidden/>
              </w:rPr>
              <w:fldChar w:fldCharType="separate"/>
            </w:r>
            <w:r w:rsidR="00AE61A1">
              <w:rPr>
                <w:noProof/>
                <w:webHidden/>
              </w:rPr>
              <w:t>29</w:t>
            </w:r>
            <w:r w:rsidR="00480DE9">
              <w:rPr>
                <w:noProof/>
                <w:webHidden/>
              </w:rPr>
              <w:fldChar w:fldCharType="end"/>
            </w:r>
          </w:hyperlink>
        </w:p>
        <w:p w14:paraId="74888254" w14:textId="61ECDAC1" w:rsidR="00480DE9" w:rsidRDefault="00387767">
          <w:pPr>
            <w:pStyle w:val="TOC1"/>
            <w:tabs>
              <w:tab w:val="right" w:leader="dot" w:pos="9350"/>
            </w:tabs>
            <w:rPr>
              <w:rFonts w:cstheme="minorBidi"/>
              <w:noProof/>
            </w:rPr>
          </w:pPr>
          <w:hyperlink w:anchor="_Toc47874683" w:history="1">
            <w:r w:rsidR="00480DE9" w:rsidRPr="00685D37">
              <w:rPr>
                <w:rStyle w:val="Hyperlink"/>
                <w:b/>
                <w:bCs/>
                <w:noProof/>
              </w:rPr>
              <w:t>Reports for Data Collection [DR]</w:t>
            </w:r>
            <w:r w:rsidR="00480DE9">
              <w:rPr>
                <w:noProof/>
                <w:webHidden/>
              </w:rPr>
              <w:tab/>
            </w:r>
            <w:r w:rsidR="00480DE9">
              <w:rPr>
                <w:noProof/>
                <w:webHidden/>
              </w:rPr>
              <w:fldChar w:fldCharType="begin"/>
            </w:r>
            <w:r w:rsidR="00480DE9">
              <w:rPr>
                <w:noProof/>
                <w:webHidden/>
              </w:rPr>
              <w:instrText xml:space="preserve"> PAGEREF _Toc47874683 \h </w:instrText>
            </w:r>
            <w:r w:rsidR="00480DE9">
              <w:rPr>
                <w:noProof/>
                <w:webHidden/>
              </w:rPr>
            </w:r>
            <w:r w:rsidR="00480DE9">
              <w:rPr>
                <w:noProof/>
                <w:webHidden/>
              </w:rPr>
              <w:fldChar w:fldCharType="separate"/>
            </w:r>
            <w:r w:rsidR="00AE61A1">
              <w:rPr>
                <w:noProof/>
                <w:webHidden/>
              </w:rPr>
              <w:t>31</w:t>
            </w:r>
            <w:r w:rsidR="00480DE9">
              <w:rPr>
                <w:noProof/>
                <w:webHidden/>
              </w:rPr>
              <w:fldChar w:fldCharType="end"/>
            </w:r>
          </w:hyperlink>
        </w:p>
        <w:p w14:paraId="33FCB658" w14:textId="63E0EFA7" w:rsidR="00480DE9" w:rsidRDefault="00387767">
          <w:pPr>
            <w:pStyle w:val="TOC2"/>
            <w:tabs>
              <w:tab w:val="right" w:leader="dot" w:pos="9350"/>
            </w:tabs>
            <w:rPr>
              <w:rFonts w:cstheme="minorBidi"/>
              <w:noProof/>
            </w:rPr>
          </w:pPr>
          <w:hyperlink w:anchor="_Toc47874684" w:history="1">
            <w:r w:rsidR="00480DE9" w:rsidRPr="00685D37">
              <w:rPr>
                <w:rStyle w:val="Hyperlink"/>
                <w:noProof/>
              </w:rPr>
              <w:t>Machine Efficiency [DR1]</w:t>
            </w:r>
            <w:r w:rsidR="00480DE9">
              <w:rPr>
                <w:noProof/>
                <w:webHidden/>
              </w:rPr>
              <w:tab/>
            </w:r>
            <w:r w:rsidR="00480DE9">
              <w:rPr>
                <w:noProof/>
                <w:webHidden/>
              </w:rPr>
              <w:fldChar w:fldCharType="begin"/>
            </w:r>
            <w:r w:rsidR="00480DE9">
              <w:rPr>
                <w:noProof/>
                <w:webHidden/>
              </w:rPr>
              <w:instrText xml:space="preserve"> PAGEREF _Toc47874684 \h </w:instrText>
            </w:r>
            <w:r w:rsidR="00480DE9">
              <w:rPr>
                <w:noProof/>
                <w:webHidden/>
              </w:rPr>
            </w:r>
            <w:r w:rsidR="00480DE9">
              <w:rPr>
                <w:noProof/>
                <w:webHidden/>
              </w:rPr>
              <w:fldChar w:fldCharType="separate"/>
            </w:r>
            <w:r w:rsidR="00AE61A1">
              <w:rPr>
                <w:noProof/>
                <w:webHidden/>
              </w:rPr>
              <w:t>31</w:t>
            </w:r>
            <w:r w:rsidR="00480DE9">
              <w:rPr>
                <w:noProof/>
                <w:webHidden/>
              </w:rPr>
              <w:fldChar w:fldCharType="end"/>
            </w:r>
          </w:hyperlink>
        </w:p>
        <w:p w14:paraId="62D8F6D8" w14:textId="64E7D3D6" w:rsidR="00480DE9" w:rsidRDefault="00387767">
          <w:pPr>
            <w:pStyle w:val="TOC2"/>
            <w:tabs>
              <w:tab w:val="right" w:leader="dot" w:pos="9350"/>
            </w:tabs>
            <w:rPr>
              <w:rFonts w:cstheme="minorBidi"/>
              <w:noProof/>
            </w:rPr>
          </w:pPr>
          <w:hyperlink w:anchor="_Toc47874688" w:history="1">
            <w:r w:rsidR="00480DE9" w:rsidRPr="00685D37">
              <w:rPr>
                <w:rStyle w:val="Hyperlink"/>
                <w:noProof/>
              </w:rPr>
              <w:t>Machine Backlog Analysis [DR2]</w:t>
            </w:r>
            <w:r w:rsidR="00480DE9">
              <w:rPr>
                <w:noProof/>
                <w:webHidden/>
              </w:rPr>
              <w:tab/>
            </w:r>
            <w:r w:rsidR="00480DE9">
              <w:rPr>
                <w:noProof/>
                <w:webHidden/>
              </w:rPr>
              <w:fldChar w:fldCharType="begin"/>
            </w:r>
            <w:r w:rsidR="00480DE9">
              <w:rPr>
                <w:noProof/>
                <w:webHidden/>
              </w:rPr>
              <w:instrText xml:space="preserve"> PAGEREF _Toc47874688 \h </w:instrText>
            </w:r>
            <w:r w:rsidR="00480DE9">
              <w:rPr>
                <w:noProof/>
                <w:webHidden/>
              </w:rPr>
            </w:r>
            <w:r w:rsidR="00480DE9">
              <w:rPr>
                <w:noProof/>
                <w:webHidden/>
              </w:rPr>
              <w:fldChar w:fldCharType="separate"/>
            </w:r>
            <w:r w:rsidR="00AE61A1">
              <w:rPr>
                <w:noProof/>
                <w:webHidden/>
              </w:rPr>
              <w:t>34</w:t>
            </w:r>
            <w:r w:rsidR="00480DE9">
              <w:rPr>
                <w:noProof/>
                <w:webHidden/>
              </w:rPr>
              <w:fldChar w:fldCharType="end"/>
            </w:r>
          </w:hyperlink>
        </w:p>
        <w:p w14:paraId="16D3626D" w14:textId="1457534A" w:rsidR="00480DE9" w:rsidRDefault="00387767">
          <w:pPr>
            <w:pStyle w:val="TOC2"/>
            <w:tabs>
              <w:tab w:val="right" w:leader="dot" w:pos="9350"/>
            </w:tabs>
            <w:rPr>
              <w:rFonts w:cstheme="minorBidi"/>
              <w:noProof/>
            </w:rPr>
          </w:pPr>
          <w:hyperlink w:anchor="_Toc47874692" w:history="1">
            <w:r w:rsidR="00480DE9" w:rsidRPr="00685D37">
              <w:rPr>
                <w:rStyle w:val="Hyperlink"/>
                <w:noProof/>
              </w:rPr>
              <w:t>Production by Department [DR3]</w:t>
            </w:r>
            <w:r w:rsidR="00480DE9">
              <w:rPr>
                <w:noProof/>
                <w:webHidden/>
              </w:rPr>
              <w:tab/>
            </w:r>
            <w:r w:rsidR="00480DE9">
              <w:rPr>
                <w:noProof/>
                <w:webHidden/>
              </w:rPr>
              <w:fldChar w:fldCharType="begin"/>
            </w:r>
            <w:r w:rsidR="00480DE9">
              <w:rPr>
                <w:noProof/>
                <w:webHidden/>
              </w:rPr>
              <w:instrText xml:space="preserve"> PAGEREF _Toc47874692 \h </w:instrText>
            </w:r>
            <w:r w:rsidR="00480DE9">
              <w:rPr>
                <w:noProof/>
                <w:webHidden/>
              </w:rPr>
            </w:r>
            <w:r w:rsidR="00480DE9">
              <w:rPr>
                <w:noProof/>
                <w:webHidden/>
              </w:rPr>
              <w:fldChar w:fldCharType="separate"/>
            </w:r>
            <w:r w:rsidR="00AE61A1">
              <w:rPr>
                <w:noProof/>
                <w:webHidden/>
              </w:rPr>
              <w:t>37</w:t>
            </w:r>
            <w:r w:rsidR="00480DE9">
              <w:rPr>
                <w:noProof/>
                <w:webHidden/>
              </w:rPr>
              <w:fldChar w:fldCharType="end"/>
            </w:r>
          </w:hyperlink>
        </w:p>
        <w:p w14:paraId="3C79FFD2" w14:textId="4E4F8F24" w:rsidR="00480DE9" w:rsidRDefault="00387767">
          <w:pPr>
            <w:pStyle w:val="TOC2"/>
            <w:tabs>
              <w:tab w:val="right" w:leader="dot" w:pos="9350"/>
            </w:tabs>
            <w:rPr>
              <w:rFonts w:cstheme="minorBidi"/>
              <w:noProof/>
            </w:rPr>
          </w:pPr>
          <w:hyperlink w:anchor="_Toc47874696" w:history="1">
            <w:r w:rsidR="00480DE9" w:rsidRPr="00685D37">
              <w:rPr>
                <w:rStyle w:val="Hyperlink"/>
                <w:noProof/>
              </w:rPr>
              <w:t>Production by Machine [DR4]</w:t>
            </w:r>
            <w:r w:rsidR="00480DE9">
              <w:rPr>
                <w:noProof/>
                <w:webHidden/>
              </w:rPr>
              <w:tab/>
            </w:r>
            <w:r w:rsidR="00480DE9">
              <w:rPr>
                <w:noProof/>
                <w:webHidden/>
              </w:rPr>
              <w:fldChar w:fldCharType="begin"/>
            </w:r>
            <w:r w:rsidR="00480DE9">
              <w:rPr>
                <w:noProof/>
                <w:webHidden/>
              </w:rPr>
              <w:instrText xml:space="preserve"> PAGEREF _Toc47874696 \h </w:instrText>
            </w:r>
            <w:r w:rsidR="00480DE9">
              <w:rPr>
                <w:noProof/>
                <w:webHidden/>
              </w:rPr>
            </w:r>
            <w:r w:rsidR="00480DE9">
              <w:rPr>
                <w:noProof/>
                <w:webHidden/>
              </w:rPr>
              <w:fldChar w:fldCharType="separate"/>
            </w:r>
            <w:r w:rsidR="00AE61A1">
              <w:rPr>
                <w:noProof/>
                <w:webHidden/>
              </w:rPr>
              <w:t>40</w:t>
            </w:r>
            <w:r w:rsidR="00480DE9">
              <w:rPr>
                <w:noProof/>
                <w:webHidden/>
              </w:rPr>
              <w:fldChar w:fldCharType="end"/>
            </w:r>
          </w:hyperlink>
        </w:p>
        <w:p w14:paraId="05746CD3" w14:textId="0A266862" w:rsidR="00480DE9" w:rsidRDefault="00387767">
          <w:pPr>
            <w:pStyle w:val="TOC2"/>
            <w:tabs>
              <w:tab w:val="right" w:leader="dot" w:pos="9350"/>
            </w:tabs>
            <w:rPr>
              <w:rFonts w:cstheme="minorBidi"/>
              <w:noProof/>
            </w:rPr>
          </w:pPr>
          <w:hyperlink w:anchor="_Toc47874700" w:history="1">
            <w:r w:rsidR="00480DE9" w:rsidRPr="00685D37">
              <w:rPr>
                <w:rStyle w:val="Hyperlink"/>
                <w:noProof/>
              </w:rPr>
              <w:t>Data Collection Waste by Department [DR5]</w:t>
            </w:r>
            <w:r w:rsidR="00480DE9">
              <w:rPr>
                <w:noProof/>
                <w:webHidden/>
              </w:rPr>
              <w:tab/>
            </w:r>
            <w:r w:rsidR="00480DE9">
              <w:rPr>
                <w:noProof/>
                <w:webHidden/>
              </w:rPr>
              <w:fldChar w:fldCharType="begin"/>
            </w:r>
            <w:r w:rsidR="00480DE9">
              <w:rPr>
                <w:noProof/>
                <w:webHidden/>
              </w:rPr>
              <w:instrText xml:space="preserve"> PAGEREF _Toc47874700 \h </w:instrText>
            </w:r>
            <w:r w:rsidR="00480DE9">
              <w:rPr>
                <w:noProof/>
                <w:webHidden/>
              </w:rPr>
            </w:r>
            <w:r w:rsidR="00480DE9">
              <w:rPr>
                <w:noProof/>
                <w:webHidden/>
              </w:rPr>
              <w:fldChar w:fldCharType="separate"/>
            </w:r>
            <w:r w:rsidR="00AE61A1">
              <w:rPr>
                <w:noProof/>
                <w:webHidden/>
              </w:rPr>
              <w:t>43</w:t>
            </w:r>
            <w:r w:rsidR="00480DE9">
              <w:rPr>
                <w:noProof/>
                <w:webHidden/>
              </w:rPr>
              <w:fldChar w:fldCharType="end"/>
            </w:r>
          </w:hyperlink>
        </w:p>
        <w:p w14:paraId="7A56C157" w14:textId="31CE4D9B" w:rsidR="00480DE9" w:rsidRDefault="00387767">
          <w:pPr>
            <w:pStyle w:val="TOC2"/>
            <w:tabs>
              <w:tab w:val="right" w:leader="dot" w:pos="9350"/>
            </w:tabs>
            <w:rPr>
              <w:rFonts w:cstheme="minorBidi"/>
              <w:noProof/>
            </w:rPr>
          </w:pPr>
          <w:hyperlink w:anchor="_Toc47874704" w:history="1">
            <w:r w:rsidR="00480DE9" w:rsidRPr="00685D37">
              <w:rPr>
                <w:rStyle w:val="Hyperlink"/>
                <w:noProof/>
              </w:rPr>
              <w:t>Labor Hours vs. Estimated [DR6]</w:t>
            </w:r>
            <w:r w:rsidR="00480DE9">
              <w:rPr>
                <w:noProof/>
                <w:webHidden/>
              </w:rPr>
              <w:tab/>
            </w:r>
            <w:r w:rsidR="00480DE9">
              <w:rPr>
                <w:noProof/>
                <w:webHidden/>
              </w:rPr>
              <w:fldChar w:fldCharType="begin"/>
            </w:r>
            <w:r w:rsidR="00480DE9">
              <w:rPr>
                <w:noProof/>
                <w:webHidden/>
              </w:rPr>
              <w:instrText xml:space="preserve"> PAGEREF _Toc47874704 \h </w:instrText>
            </w:r>
            <w:r w:rsidR="00480DE9">
              <w:rPr>
                <w:noProof/>
                <w:webHidden/>
              </w:rPr>
            </w:r>
            <w:r w:rsidR="00480DE9">
              <w:rPr>
                <w:noProof/>
                <w:webHidden/>
              </w:rPr>
              <w:fldChar w:fldCharType="separate"/>
            </w:r>
            <w:r w:rsidR="00AE61A1">
              <w:rPr>
                <w:noProof/>
                <w:webHidden/>
              </w:rPr>
              <w:t>46</w:t>
            </w:r>
            <w:r w:rsidR="00480DE9">
              <w:rPr>
                <w:noProof/>
                <w:webHidden/>
              </w:rPr>
              <w:fldChar w:fldCharType="end"/>
            </w:r>
          </w:hyperlink>
        </w:p>
        <w:p w14:paraId="057D4364" w14:textId="038F3395" w:rsidR="00480DE9" w:rsidRDefault="00387767">
          <w:pPr>
            <w:pStyle w:val="TOC2"/>
            <w:tabs>
              <w:tab w:val="right" w:leader="dot" w:pos="9350"/>
            </w:tabs>
            <w:rPr>
              <w:rFonts w:cstheme="minorBidi"/>
              <w:noProof/>
            </w:rPr>
          </w:pPr>
          <w:hyperlink w:anchor="_Toc47874708" w:history="1">
            <w:r w:rsidR="00480DE9" w:rsidRPr="00685D37">
              <w:rPr>
                <w:rStyle w:val="Hyperlink"/>
                <w:noProof/>
              </w:rPr>
              <w:t>Labor Hours by Charge Code [DR7]</w:t>
            </w:r>
            <w:r w:rsidR="00480DE9">
              <w:rPr>
                <w:noProof/>
                <w:webHidden/>
              </w:rPr>
              <w:tab/>
            </w:r>
            <w:r w:rsidR="00480DE9">
              <w:rPr>
                <w:noProof/>
                <w:webHidden/>
              </w:rPr>
              <w:fldChar w:fldCharType="begin"/>
            </w:r>
            <w:r w:rsidR="00480DE9">
              <w:rPr>
                <w:noProof/>
                <w:webHidden/>
              </w:rPr>
              <w:instrText xml:space="preserve"> PAGEREF _Toc47874708 \h </w:instrText>
            </w:r>
            <w:r w:rsidR="00480DE9">
              <w:rPr>
                <w:noProof/>
                <w:webHidden/>
              </w:rPr>
            </w:r>
            <w:r w:rsidR="00480DE9">
              <w:rPr>
                <w:noProof/>
                <w:webHidden/>
              </w:rPr>
              <w:fldChar w:fldCharType="separate"/>
            </w:r>
            <w:r w:rsidR="00AE61A1">
              <w:rPr>
                <w:noProof/>
                <w:webHidden/>
              </w:rPr>
              <w:t>49</w:t>
            </w:r>
            <w:r w:rsidR="00480DE9">
              <w:rPr>
                <w:noProof/>
                <w:webHidden/>
              </w:rPr>
              <w:fldChar w:fldCharType="end"/>
            </w:r>
          </w:hyperlink>
        </w:p>
        <w:p w14:paraId="66F4EF9D" w14:textId="4133C3E5" w:rsidR="00480DE9" w:rsidRDefault="00387767">
          <w:pPr>
            <w:pStyle w:val="TOC2"/>
            <w:tabs>
              <w:tab w:val="right" w:leader="dot" w:pos="9350"/>
            </w:tabs>
            <w:rPr>
              <w:rFonts w:cstheme="minorBidi"/>
              <w:noProof/>
            </w:rPr>
          </w:pPr>
          <w:hyperlink w:anchor="_Toc47874712" w:history="1">
            <w:r w:rsidR="00480DE9" w:rsidRPr="00685D37">
              <w:rPr>
                <w:rStyle w:val="Hyperlink"/>
                <w:noProof/>
              </w:rPr>
              <w:t>WIP Job Audit Trail [DR8]</w:t>
            </w:r>
            <w:r w:rsidR="00480DE9">
              <w:rPr>
                <w:noProof/>
                <w:webHidden/>
              </w:rPr>
              <w:tab/>
            </w:r>
            <w:r w:rsidR="00480DE9">
              <w:rPr>
                <w:noProof/>
                <w:webHidden/>
              </w:rPr>
              <w:fldChar w:fldCharType="begin"/>
            </w:r>
            <w:r w:rsidR="00480DE9">
              <w:rPr>
                <w:noProof/>
                <w:webHidden/>
              </w:rPr>
              <w:instrText xml:space="preserve"> PAGEREF _Toc47874712 \h </w:instrText>
            </w:r>
            <w:r w:rsidR="00480DE9">
              <w:rPr>
                <w:noProof/>
                <w:webHidden/>
              </w:rPr>
            </w:r>
            <w:r w:rsidR="00480DE9">
              <w:rPr>
                <w:noProof/>
                <w:webHidden/>
              </w:rPr>
              <w:fldChar w:fldCharType="separate"/>
            </w:r>
            <w:r w:rsidR="00AE61A1">
              <w:rPr>
                <w:noProof/>
                <w:webHidden/>
              </w:rPr>
              <w:t>52</w:t>
            </w:r>
            <w:r w:rsidR="00480DE9">
              <w:rPr>
                <w:noProof/>
                <w:webHidden/>
              </w:rPr>
              <w:fldChar w:fldCharType="end"/>
            </w:r>
          </w:hyperlink>
        </w:p>
        <w:p w14:paraId="0DB555B0" w14:textId="61D191C1" w:rsidR="00480DE9" w:rsidRDefault="00387767">
          <w:pPr>
            <w:pStyle w:val="TOC2"/>
            <w:tabs>
              <w:tab w:val="right" w:leader="dot" w:pos="9350"/>
            </w:tabs>
            <w:rPr>
              <w:rFonts w:cstheme="minorBidi"/>
              <w:noProof/>
            </w:rPr>
          </w:pPr>
          <w:hyperlink w:anchor="_Toc47874716" w:history="1">
            <w:r w:rsidR="00480DE9" w:rsidRPr="00685D37">
              <w:rPr>
                <w:rStyle w:val="Hyperlink"/>
                <w:noProof/>
              </w:rPr>
              <w:t>Materials Allocation [DR9]</w:t>
            </w:r>
            <w:r w:rsidR="00480DE9">
              <w:rPr>
                <w:noProof/>
                <w:webHidden/>
              </w:rPr>
              <w:tab/>
            </w:r>
            <w:r w:rsidR="00480DE9">
              <w:rPr>
                <w:noProof/>
                <w:webHidden/>
              </w:rPr>
              <w:fldChar w:fldCharType="begin"/>
            </w:r>
            <w:r w:rsidR="00480DE9">
              <w:rPr>
                <w:noProof/>
                <w:webHidden/>
              </w:rPr>
              <w:instrText xml:space="preserve"> PAGEREF _Toc47874716 \h </w:instrText>
            </w:r>
            <w:r w:rsidR="00480DE9">
              <w:rPr>
                <w:noProof/>
                <w:webHidden/>
              </w:rPr>
            </w:r>
            <w:r w:rsidR="00480DE9">
              <w:rPr>
                <w:noProof/>
                <w:webHidden/>
              </w:rPr>
              <w:fldChar w:fldCharType="separate"/>
            </w:r>
            <w:r w:rsidR="00AE61A1">
              <w:rPr>
                <w:noProof/>
                <w:webHidden/>
              </w:rPr>
              <w:t>54</w:t>
            </w:r>
            <w:r w:rsidR="00480DE9">
              <w:rPr>
                <w:noProof/>
                <w:webHidden/>
              </w:rPr>
              <w:fldChar w:fldCharType="end"/>
            </w:r>
          </w:hyperlink>
        </w:p>
        <w:p w14:paraId="755F41A1" w14:textId="340AA464" w:rsidR="00480DE9" w:rsidRDefault="00387767">
          <w:pPr>
            <w:pStyle w:val="TOC2"/>
            <w:tabs>
              <w:tab w:val="right" w:leader="dot" w:pos="9350"/>
            </w:tabs>
            <w:rPr>
              <w:rFonts w:cstheme="minorBidi"/>
              <w:noProof/>
            </w:rPr>
          </w:pPr>
          <w:hyperlink w:anchor="_Toc47874720" w:history="1">
            <w:r w:rsidR="00480DE9" w:rsidRPr="00685D37">
              <w:rPr>
                <w:rStyle w:val="Hyperlink"/>
                <w:noProof/>
              </w:rPr>
              <w:t>Open Jobs by Due Date/Customer [DR)]</w:t>
            </w:r>
            <w:r w:rsidR="00480DE9">
              <w:rPr>
                <w:noProof/>
                <w:webHidden/>
              </w:rPr>
              <w:tab/>
            </w:r>
            <w:r w:rsidR="00480DE9">
              <w:rPr>
                <w:noProof/>
                <w:webHidden/>
              </w:rPr>
              <w:fldChar w:fldCharType="begin"/>
            </w:r>
            <w:r w:rsidR="00480DE9">
              <w:rPr>
                <w:noProof/>
                <w:webHidden/>
              </w:rPr>
              <w:instrText xml:space="preserve"> PAGEREF _Toc47874720 \h </w:instrText>
            </w:r>
            <w:r w:rsidR="00480DE9">
              <w:rPr>
                <w:noProof/>
                <w:webHidden/>
              </w:rPr>
            </w:r>
            <w:r w:rsidR="00480DE9">
              <w:rPr>
                <w:noProof/>
                <w:webHidden/>
              </w:rPr>
              <w:fldChar w:fldCharType="separate"/>
            </w:r>
            <w:r w:rsidR="00AE61A1">
              <w:rPr>
                <w:noProof/>
                <w:webHidden/>
              </w:rPr>
              <w:t>56</w:t>
            </w:r>
            <w:r w:rsidR="00480DE9">
              <w:rPr>
                <w:noProof/>
                <w:webHidden/>
              </w:rPr>
              <w:fldChar w:fldCharType="end"/>
            </w:r>
          </w:hyperlink>
        </w:p>
        <w:p w14:paraId="3B0B3DDE" w14:textId="5181E431" w:rsidR="00480DE9" w:rsidRDefault="00387767">
          <w:pPr>
            <w:pStyle w:val="TOC2"/>
            <w:tabs>
              <w:tab w:val="right" w:leader="dot" w:pos="9350"/>
            </w:tabs>
            <w:rPr>
              <w:rFonts w:cstheme="minorBidi"/>
              <w:noProof/>
            </w:rPr>
          </w:pPr>
          <w:hyperlink w:anchor="_Toc47874724" w:history="1">
            <w:r w:rsidR="00480DE9" w:rsidRPr="00685D37">
              <w:rPr>
                <w:rStyle w:val="Hyperlink"/>
                <w:noProof/>
              </w:rPr>
              <w:t>Scrap Report [DR!]</w:t>
            </w:r>
            <w:r w:rsidR="00480DE9">
              <w:rPr>
                <w:noProof/>
                <w:webHidden/>
              </w:rPr>
              <w:tab/>
            </w:r>
            <w:r w:rsidR="00480DE9">
              <w:rPr>
                <w:noProof/>
                <w:webHidden/>
              </w:rPr>
              <w:fldChar w:fldCharType="begin"/>
            </w:r>
            <w:r w:rsidR="00480DE9">
              <w:rPr>
                <w:noProof/>
                <w:webHidden/>
              </w:rPr>
              <w:instrText xml:space="preserve"> PAGEREF _Toc47874724 \h </w:instrText>
            </w:r>
            <w:r w:rsidR="00480DE9">
              <w:rPr>
                <w:noProof/>
                <w:webHidden/>
              </w:rPr>
            </w:r>
            <w:r w:rsidR="00480DE9">
              <w:rPr>
                <w:noProof/>
                <w:webHidden/>
              </w:rPr>
              <w:fldChar w:fldCharType="separate"/>
            </w:r>
            <w:r w:rsidR="00AE61A1">
              <w:rPr>
                <w:noProof/>
                <w:webHidden/>
              </w:rPr>
              <w:t>58</w:t>
            </w:r>
            <w:r w:rsidR="00480DE9">
              <w:rPr>
                <w:noProof/>
                <w:webHidden/>
              </w:rPr>
              <w:fldChar w:fldCharType="end"/>
            </w:r>
          </w:hyperlink>
        </w:p>
        <w:p w14:paraId="1C749796" w14:textId="26D3B07B" w:rsidR="00480DE9" w:rsidRDefault="00387767">
          <w:pPr>
            <w:pStyle w:val="TOC2"/>
            <w:tabs>
              <w:tab w:val="right" w:leader="dot" w:pos="9350"/>
            </w:tabs>
            <w:rPr>
              <w:rFonts w:cstheme="minorBidi"/>
              <w:noProof/>
            </w:rPr>
          </w:pPr>
          <w:hyperlink w:anchor="_Toc47874728" w:history="1">
            <w:r w:rsidR="00480DE9" w:rsidRPr="00685D37">
              <w:rPr>
                <w:rStyle w:val="Hyperlink"/>
                <w:noProof/>
              </w:rPr>
              <w:t>Scrap Report by Machine [DR@]</w:t>
            </w:r>
            <w:r w:rsidR="00480DE9">
              <w:rPr>
                <w:noProof/>
                <w:webHidden/>
              </w:rPr>
              <w:tab/>
            </w:r>
            <w:r w:rsidR="00480DE9">
              <w:rPr>
                <w:noProof/>
                <w:webHidden/>
              </w:rPr>
              <w:fldChar w:fldCharType="begin"/>
            </w:r>
            <w:r w:rsidR="00480DE9">
              <w:rPr>
                <w:noProof/>
                <w:webHidden/>
              </w:rPr>
              <w:instrText xml:space="preserve"> PAGEREF _Toc47874728 \h </w:instrText>
            </w:r>
            <w:r w:rsidR="00480DE9">
              <w:rPr>
                <w:noProof/>
                <w:webHidden/>
              </w:rPr>
            </w:r>
            <w:r w:rsidR="00480DE9">
              <w:rPr>
                <w:noProof/>
                <w:webHidden/>
              </w:rPr>
              <w:fldChar w:fldCharType="separate"/>
            </w:r>
            <w:r w:rsidR="00AE61A1">
              <w:rPr>
                <w:noProof/>
                <w:webHidden/>
              </w:rPr>
              <w:t>61</w:t>
            </w:r>
            <w:r w:rsidR="00480DE9">
              <w:rPr>
                <w:noProof/>
                <w:webHidden/>
              </w:rPr>
              <w:fldChar w:fldCharType="end"/>
            </w:r>
          </w:hyperlink>
        </w:p>
        <w:p w14:paraId="0510295A" w14:textId="751FC991" w:rsidR="00480DE9" w:rsidRDefault="00387767">
          <w:pPr>
            <w:pStyle w:val="TOC2"/>
            <w:tabs>
              <w:tab w:val="right" w:leader="dot" w:pos="9350"/>
            </w:tabs>
            <w:rPr>
              <w:rFonts w:cstheme="minorBidi"/>
              <w:noProof/>
            </w:rPr>
          </w:pPr>
          <w:hyperlink w:anchor="_Toc47874732" w:history="1">
            <w:r w:rsidR="00480DE9" w:rsidRPr="00685D37">
              <w:rPr>
                <w:rStyle w:val="Hyperlink"/>
                <w:noProof/>
              </w:rPr>
              <w:t>Machine Backlog by Kicks [DR#]</w:t>
            </w:r>
            <w:r w:rsidR="00480DE9">
              <w:rPr>
                <w:noProof/>
                <w:webHidden/>
              </w:rPr>
              <w:tab/>
            </w:r>
            <w:r w:rsidR="00480DE9">
              <w:rPr>
                <w:noProof/>
                <w:webHidden/>
              </w:rPr>
              <w:fldChar w:fldCharType="begin"/>
            </w:r>
            <w:r w:rsidR="00480DE9">
              <w:rPr>
                <w:noProof/>
                <w:webHidden/>
              </w:rPr>
              <w:instrText xml:space="preserve"> PAGEREF _Toc47874732 \h </w:instrText>
            </w:r>
            <w:r w:rsidR="00480DE9">
              <w:rPr>
                <w:noProof/>
                <w:webHidden/>
              </w:rPr>
            </w:r>
            <w:r w:rsidR="00480DE9">
              <w:rPr>
                <w:noProof/>
                <w:webHidden/>
              </w:rPr>
              <w:fldChar w:fldCharType="separate"/>
            </w:r>
            <w:r w:rsidR="00AE61A1">
              <w:rPr>
                <w:noProof/>
                <w:webHidden/>
              </w:rPr>
              <w:t>63</w:t>
            </w:r>
            <w:r w:rsidR="00480DE9">
              <w:rPr>
                <w:noProof/>
                <w:webHidden/>
              </w:rPr>
              <w:fldChar w:fldCharType="end"/>
            </w:r>
          </w:hyperlink>
        </w:p>
        <w:p w14:paraId="642BF611" w14:textId="5727F7FB" w:rsidR="00480DE9" w:rsidRDefault="00387767">
          <w:pPr>
            <w:pStyle w:val="TOC2"/>
            <w:tabs>
              <w:tab w:val="right" w:leader="dot" w:pos="9350"/>
            </w:tabs>
            <w:rPr>
              <w:rFonts w:cstheme="minorBidi"/>
              <w:noProof/>
            </w:rPr>
          </w:pPr>
          <w:hyperlink w:anchor="_Toc47874736" w:history="1">
            <w:r w:rsidR="00480DE9" w:rsidRPr="00685D37">
              <w:rPr>
                <w:rStyle w:val="Hyperlink"/>
                <w:noProof/>
              </w:rPr>
              <w:t>WIP Standards Detail [DR$]</w:t>
            </w:r>
            <w:r w:rsidR="00480DE9">
              <w:rPr>
                <w:noProof/>
                <w:webHidden/>
              </w:rPr>
              <w:tab/>
            </w:r>
            <w:r w:rsidR="00480DE9">
              <w:rPr>
                <w:noProof/>
                <w:webHidden/>
              </w:rPr>
              <w:fldChar w:fldCharType="begin"/>
            </w:r>
            <w:r w:rsidR="00480DE9">
              <w:rPr>
                <w:noProof/>
                <w:webHidden/>
              </w:rPr>
              <w:instrText xml:space="preserve"> PAGEREF _Toc47874736 \h </w:instrText>
            </w:r>
            <w:r w:rsidR="00480DE9">
              <w:rPr>
                <w:noProof/>
                <w:webHidden/>
              </w:rPr>
            </w:r>
            <w:r w:rsidR="00480DE9">
              <w:rPr>
                <w:noProof/>
                <w:webHidden/>
              </w:rPr>
              <w:fldChar w:fldCharType="separate"/>
            </w:r>
            <w:r w:rsidR="00AE61A1">
              <w:rPr>
                <w:noProof/>
                <w:webHidden/>
              </w:rPr>
              <w:t>66</w:t>
            </w:r>
            <w:r w:rsidR="00480DE9">
              <w:rPr>
                <w:noProof/>
                <w:webHidden/>
              </w:rPr>
              <w:fldChar w:fldCharType="end"/>
            </w:r>
          </w:hyperlink>
        </w:p>
        <w:p w14:paraId="3DE484C9" w14:textId="731DC103" w:rsidR="00480DE9" w:rsidRDefault="00387767">
          <w:pPr>
            <w:pStyle w:val="TOC2"/>
            <w:tabs>
              <w:tab w:val="right" w:leader="dot" w:pos="9350"/>
            </w:tabs>
            <w:rPr>
              <w:rFonts w:cstheme="minorBidi"/>
              <w:noProof/>
            </w:rPr>
          </w:pPr>
          <w:hyperlink w:anchor="_Toc47874740" w:history="1">
            <w:r w:rsidR="00480DE9" w:rsidRPr="00685D37">
              <w:rPr>
                <w:rStyle w:val="Hyperlink"/>
                <w:noProof/>
              </w:rPr>
              <w:t>On-Time Deliveries for Jobs [DR%]</w:t>
            </w:r>
            <w:r w:rsidR="00480DE9">
              <w:rPr>
                <w:noProof/>
                <w:webHidden/>
              </w:rPr>
              <w:tab/>
            </w:r>
            <w:r w:rsidR="00480DE9">
              <w:rPr>
                <w:noProof/>
                <w:webHidden/>
              </w:rPr>
              <w:fldChar w:fldCharType="begin"/>
            </w:r>
            <w:r w:rsidR="00480DE9">
              <w:rPr>
                <w:noProof/>
                <w:webHidden/>
              </w:rPr>
              <w:instrText xml:space="preserve"> PAGEREF _Toc47874740 \h </w:instrText>
            </w:r>
            <w:r w:rsidR="00480DE9">
              <w:rPr>
                <w:noProof/>
                <w:webHidden/>
              </w:rPr>
            </w:r>
            <w:r w:rsidR="00480DE9">
              <w:rPr>
                <w:noProof/>
                <w:webHidden/>
              </w:rPr>
              <w:fldChar w:fldCharType="separate"/>
            </w:r>
            <w:r w:rsidR="00AE61A1">
              <w:rPr>
                <w:noProof/>
                <w:webHidden/>
              </w:rPr>
              <w:t>69</w:t>
            </w:r>
            <w:r w:rsidR="00480DE9">
              <w:rPr>
                <w:noProof/>
                <w:webHidden/>
              </w:rPr>
              <w:fldChar w:fldCharType="end"/>
            </w:r>
          </w:hyperlink>
        </w:p>
        <w:p w14:paraId="3E1931AA" w14:textId="20EE0410" w:rsidR="00480DE9" w:rsidRDefault="00387767">
          <w:pPr>
            <w:pStyle w:val="TOC1"/>
            <w:tabs>
              <w:tab w:val="right" w:leader="dot" w:pos="9350"/>
            </w:tabs>
            <w:rPr>
              <w:rFonts w:cstheme="minorBidi"/>
              <w:noProof/>
            </w:rPr>
          </w:pPr>
          <w:hyperlink w:anchor="_Toc47874744" w:history="1">
            <w:r w:rsidR="00480DE9" w:rsidRPr="00685D37">
              <w:rPr>
                <w:rStyle w:val="Hyperlink"/>
                <w:b/>
                <w:bCs/>
                <w:noProof/>
              </w:rPr>
              <w:t>Excel Reports [DE]</w:t>
            </w:r>
            <w:r w:rsidR="00480DE9">
              <w:rPr>
                <w:noProof/>
                <w:webHidden/>
              </w:rPr>
              <w:tab/>
            </w:r>
            <w:r w:rsidR="00480DE9">
              <w:rPr>
                <w:noProof/>
                <w:webHidden/>
              </w:rPr>
              <w:fldChar w:fldCharType="begin"/>
            </w:r>
            <w:r w:rsidR="00480DE9">
              <w:rPr>
                <w:noProof/>
                <w:webHidden/>
              </w:rPr>
              <w:instrText xml:space="preserve"> PAGEREF _Toc47874744 \h </w:instrText>
            </w:r>
            <w:r w:rsidR="00480DE9">
              <w:rPr>
                <w:noProof/>
                <w:webHidden/>
              </w:rPr>
            </w:r>
            <w:r w:rsidR="00480DE9">
              <w:rPr>
                <w:noProof/>
                <w:webHidden/>
              </w:rPr>
              <w:fldChar w:fldCharType="separate"/>
            </w:r>
            <w:r w:rsidR="00AE61A1">
              <w:rPr>
                <w:noProof/>
                <w:webHidden/>
              </w:rPr>
              <w:t>72</w:t>
            </w:r>
            <w:r w:rsidR="00480DE9">
              <w:rPr>
                <w:noProof/>
                <w:webHidden/>
              </w:rPr>
              <w:fldChar w:fldCharType="end"/>
            </w:r>
          </w:hyperlink>
        </w:p>
        <w:p w14:paraId="6793283D" w14:textId="79823C24" w:rsidR="00480DE9" w:rsidRDefault="00387767">
          <w:pPr>
            <w:pStyle w:val="TOC2"/>
            <w:tabs>
              <w:tab w:val="right" w:leader="dot" w:pos="9350"/>
            </w:tabs>
            <w:rPr>
              <w:rFonts w:cstheme="minorBidi"/>
              <w:noProof/>
            </w:rPr>
          </w:pPr>
          <w:hyperlink w:anchor="_Toc47874745" w:history="1">
            <w:r w:rsidR="00480DE9" w:rsidRPr="00685D37">
              <w:rPr>
                <w:rStyle w:val="Hyperlink"/>
                <w:noProof/>
              </w:rPr>
              <w:t>Machine Efficiency [DE1]</w:t>
            </w:r>
            <w:r w:rsidR="00480DE9">
              <w:rPr>
                <w:noProof/>
                <w:webHidden/>
              </w:rPr>
              <w:tab/>
            </w:r>
            <w:r w:rsidR="00480DE9">
              <w:rPr>
                <w:noProof/>
                <w:webHidden/>
              </w:rPr>
              <w:fldChar w:fldCharType="begin"/>
            </w:r>
            <w:r w:rsidR="00480DE9">
              <w:rPr>
                <w:noProof/>
                <w:webHidden/>
              </w:rPr>
              <w:instrText xml:space="preserve"> PAGEREF _Toc47874745 \h </w:instrText>
            </w:r>
            <w:r w:rsidR="00480DE9">
              <w:rPr>
                <w:noProof/>
                <w:webHidden/>
              </w:rPr>
            </w:r>
            <w:r w:rsidR="00480DE9">
              <w:rPr>
                <w:noProof/>
                <w:webHidden/>
              </w:rPr>
              <w:fldChar w:fldCharType="separate"/>
            </w:r>
            <w:r w:rsidR="00AE61A1">
              <w:rPr>
                <w:noProof/>
                <w:webHidden/>
              </w:rPr>
              <w:t>72</w:t>
            </w:r>
            <w:r w:rsidR="00480DE9">
              <w:rPr>
                <w:noProof/>
                <w:webHidden/>
              </w:rPr>
              <w:fldChar w:fldCharType="end"/>
            </w:r>
          </w:hyperlink>
        </w:p>
        <w:p w14:paraId="28075B46" w14:textId="03EF47E3" w:rsidR="00480DE9" w:rsidRDefault="00387767">
          <w:pPr>
            <w:pStyle w:val="TOC2"/>
            <w:tabs>
              <w:tab w:val="right" w:leader="dot" w:pos="9350"/>
            </w:tabs>
            <w:rPr>
              <w:rFonts w:cstheme="minorBidi"/>
              <w:noProof/>
            </w:rPr>
          </w:pPr>
          <w:hyperlink w:anchor="_Toc47874748" w:history="1">
            <w:r w:rsidR="00480DE9" w:rsidRPr="00685D37">
              <w:rPr>
                <w:rStyle w:val="Hyperlink"/>
                <w:noProof/>
              </w:rPr>
              <w:t>Production Analysis [DE2]</w:t>
            </w:r>
            <w:r w:rsidR="00480DE9">
              <w:rPr>
                <w:noProof/>
                <w:webHidden/>
              </w:rPr>
              <w:tab/>
            </w:r>
            <w:r w:rsidR="00480DE9">
              <w:rPr>
                <w:noProof/>
                <w:webHidden/>
              </w:rPr>
              <w:fldChar w:fldCharType="begin"/>
            </w:r>
            <w:r w:rsidR="00480DE9">
              <w:rPr>
                <w:noProof/>
                <w:webHidden/>
              </w:rPr>
              <w:instrText xml:space="preserve"> PAGEREF _Toc47874748 \h </w:instrText>
            </w:r>
            <w:r w:rsidR="00480DE9">
              <w:rPr>
                <w:noProof/>
                <w:webHidden/>
              </w:rPr>
            </w:r>
            <w:r w:rsidR="00480DE9">
              <w:rPr>
                <w:noProof/>
                <w:webHidden/>
              </w:rPr>
              <w:fldChar w:fldCharType="separate"/>
            </w:r>
            <w:r w:rsidR="00AE61A1">
              <w:rPr>
                <w:noProof/>
                <w:webHidden/>
              </w:rPr>
              <w:t>74</w:t>
            </w:r>
            <w:r w:rsidR="00480DE9">
              <w:rPr>
                <w:noProof/>
                <w:webHidden/>
              </w:rPr>
              <w:fldChar w:fldCharType="end"/>
            </w:r>
          </w:hyperlink>
        </w:p>
        <w:p w14:paraId="2124F108" w14:textId="263E271C"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1" w:name="_Toc40457410"/>
      <w:bookmarkStart w:id="2" w:name="_Toc40616425"/>
      <w:bookmarkStart w:id="3" w:name="_Toc41726117"/>
      <w:bookmarkStart w:id="4" w:name="_Toc47874650"/>
      <w:bookmarkStart w:id="5" w:name="_Hlk40535800"/>
      <w:r>
        <w:rPr>
          <w:b/>
          <w:bCs/>
        </w:rPr>
        <w:lastRenderedPageBreak/>
        <w:t>Overview of Advantzware Specific Keys</w:t>
      </w:r>
      <w:bookmarkEnd w:id="1"/>
      <w:bookmarkEnd w:id="2"/>
      <w:bookmarkEnd w:id="3"/>
      <w:r w:rsidR="00602145">
        <w:rPr>
          <w:b/>
          <w:bCs/>
        </w:rPr>
        <w:t xml:space="preserve"> and Icons</w:t>
      </w:r>
      <w:bookmarkEnd w:id="4"/>
    </w:p>
    <w:p w14:paraId="3067B574" w14:textId="3A09B8FB" w:rsidR="00AD391E" w:rsidRDefault="00AD391E" w:rsidP="00AD391E">
      <w:pPr>
        <w:pStyle w:val="Heading2"/>
      </w:pPr>
      <w:bookmarkStart w:id="6" w:name="_Toc40457411"/>
      <w:bookmarkStart w:id="7" w:name="_Toc40616426"/>
      <w:bookmarkStart w:id="8" w:name="_Toc41726118"/>
      <w:bookmarkStart w:id="9" w:name="_Toc47874651"/>
      <w:r>
        <w:t>Function Keys</w:t>
      </w:r>
      <w:bookmarkEnd w:id="6"/>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C245A5">
        <w:trPr>
          <w:trHeight w:val="620"/>
        </w:trPr>
        <w:tc>
          <w:tcPr>
            <w:tcW w:w="1615" w:type="dxa"/>
          </w:tcPr>
          <w:bookmarkEnd w:id="5"/>
          <w:p w14:paraId="15A8FA23" w14:textId="77777777" w:rsidR="00AD391E" w:rsidRDefault="00AD391E" w:rsidP="00C245A5">
            <w:r>
              <w:t>BRWS</w:t>
            </w:r>
          </w:p>
        </w:tc>
        <w:tc>
          <w:tcPr>
            <w:tcW w:w="7735" w:type="dxa"/>
          </w:tcPr>
          <w:p w14:paraId="0E90BFC6" w14:textId="77777777" w:rsidR="00AD391E" w:rsidRDefault="00AD391E" w:rsidP="00C245A5">
            <w:r>
              <w:t>The browser, which is a list of records in this file. This is functionally equivalent to the Find option of our standard package.</w:t>
            </w:r>
          </w:p>
        </w:tc>
      </w:tr>
      <w:tr w:rsidR="00AD391E" w14:paraId="73028EEE" w14:textId="77777777" w:rsidTr="00C245A5">
        <w:trPr>
          <w:trHeight w:val="620"/>
        </w:trPr>
        <w:tc>
          <w:tcPr>
            <w:tcW w:w="1615" w:type="dxa"/>
          </w:tcPr>
          <w:p w14:paraId="11AB5CCD" w14:textId="77777777" w:rsidR="00AD391E" w:rsidRDefault="00AD391E" w:rsidP="00C245A5">
            <w:r>
              <w:t>VIEW</w:t>
            </w:r>
          </w:p>
        </w:tc>
        <w:tc>
          <w:tcPr>
            <w:tcW w:w="7735" w:type="dxa"/>
          </w:tcPr>
          <w:p w14:paraId="7613DC97" w14:textId="77777777" w:rsidR="00AD391E" w:rsidRDefault="00AD391E" w:rsidP="00C245A5">
            <w:r>
              <w:t>View record provides the ability to ADD, CHANGE, DELETE, and UPDATE an individual record.</w:t>
            </w:r>
          </w:p>
        </w:tc>
      </w:tr>
      <w:tr w:rsidR="00AD391E" w14:paraId="5D4169D5" w14:textId="77777777" w:rsidTr="00C245A5">
        <w:trPr>
          <w:trHeight w:val="530"/>
        </w:trPr>
        <w:tc>
          <w:tcPr>
            <w:tcW w:w="1615" w:type="dxa"/>
          </w:tcPr>
          <w:p w14:paraId="443226E3" w14:textId="77777777" w:rsidR="00AD391E" w:rsidRDefault="00AD391E" w:rsidP="00C245A5">
            <w:r>
              <w:t>SORT BY</w:t>
            </w:r>
          </w:p>
        </w:tc>
        <w:tc>
          <w:tcPr>
            <w:tcW w:w="7735" w:type="dxa"/>
          </w:tcPr>
          <w:p w14:paraId="530AB7FE" w14:textId="77777777" w:rsidR="00AD391E" w:rsidRDefault="00AD391E" w:rsidP="00C245A5">
            <w:r>
              <w:t>The selections at the bottom of the browser, which will sort the list alphabetic order.</w:t>
            </w:r>
          </w:p>
        </w:tc>
      </w:tr>
      <w:tr w:rsidR="00AD391E" w14:paraId="422199F1" w14:textId="77777777" w:rsidTr="00C245A5">
        <w:tc>
          <w:tcPr>
            <w:tcW w:w="1615" w:type="dxa"/>
          </w:tcPr>
          <w:p w14:paraId="3185F310" w14:textId="77777777" w:rsidR="00AD391E" w:rsidRDefault="00AD391E" w:rsidP="00C245A5"/>
        </w:tc>
        <w:tc>
          <w:tcPr>
            <w:tcW w:w="7735" w:type="dxa"/>
          </w:tcPr>
          <w:p w14:paraId="7ACA68C0" w14:textId="77777777" w:rsidR="00AD391E" w:rsidRDefault="00AD391E" w:rsidP="00C245A5"/>
        </w:tc>
      </w:tr>
      <w:tr w:rsidR="00AD391E" w14:paraId="45D02BB3" w14:textId="77777777" w:rsidTr="00C245A5">
        <w:trPr>
          <w:trHeight w:val="332"/>
        </w:trPr>
        <w:tc>
          <w:tcPr>
            <w:tcW w:w="1615" w:type="dxa"/>
          </w:tcPr>
          <w:p w14:paraId="1E1B86B3" w14:textId="77777777" w:rsidR="00AD391E" w:rsidRDefault="00AD391E" w:rsidP="00C245A5">
            <w:r w:rsidRPr="00FC0728">
              <w:rPr>
                <w:u w:val="single"/>
              </w:rPr>
              <w:t>U</w:t>
            </w:r>
            <w:r>
              <w:t>pdate</w:t>
            </w:r>
          </w:p>
        </w:tc>
        <w:tc>
          <w:tcPr>
            <w:tcW w:w="7735" w:type="dxa"/>
          </w:tcPr>
          <w:p w14:paraId="210B33D5" w14:textId="77777777" w:rsidR="00AD391E" w:rsidRDefault="00AD391E" w:rsidP="00C245A5">
            <w:r>
              <w:t>Update the current record.</w:t>
            </w:r>
          </w:p>
        </w:tc>
      </w:tr>
      <w:tr w:rsidR="00AD391E" w14:paraId="499280B1" w14:textId="77777777" w:rsidTr="00C245A5">
        <w:trPr>
          <w:trHeight w:val="350"/>
        </w:trPr>
        <w:tc>
          <w:tcPr>
            <w:tcW w:w="1615" w:type="dxa"/>
          </w:tcPr>
          <w:p w14:paraId="5E294A24" w14:textId="77777777" w:rsidR="00AD391E" w:rsidRDefault="00AD391E" w:rsidP="00C245A5">
            <w:r w:rsidRPr="00FC0728">
              <w:rPr>
                <w:u w:val="single"/>
              </w:rPr>
              <w:t>R</w:t>
            </w:r>
            <w:r>
              <w:t>eset</w:t>
            </w:r>
          </w:p>
        </w:tc>
        <w:tc>
          <w:tcPr>
            <w:tcW w:w="7735" w:type="dxa"/>
          </w:tcPr>
          <w:p w14:paraId="710E384B" w14:textId="77777777" w:rsidR="00AD391E" w:rsidRDefault="00AD391E" w:rsidP="00C245A5">
            <w:r>
              <w:t>Reset the current record.</w:t>
            </w:r>
          </w:p>
        </w:tc>
      </w:tr>
      <w:tr w:rsidR="00AD391E" w14:paraId="278F0A77" w14:textId="77777777" w:rsidTr="00C245A5">
        <w:trPr>
          <w:trHeight w:val="350"/>
        </w:trPr>
        <w:tc>
          <w:tcPr>
            <w:tcW w:w="1615" w:type="dxa"/>
          </w:tcPr>
          <w:p w14:paraId="145FF26D" w14:textId="77777777" w:rsidR="00AD391E" w:rsidRDefault="00AD391E" w:rsidP="00C245A5">
            <w:r w:rsidRPr="00FC0728">
              <w:rPr>
                <w:u w:val="single"/>
              </w:rPr>
              <w:t>A</w:t>
            </w:r>
            <w:r>
              <w:t>dd</w:t>
            </w:r>
          </w:p>
        </w:tc>
        <w:tc>
          <w:tcPr>
            <w:tcW w:w="7735" w:type="dxa"/>
          </w:tcPr>
          <w:p w14:paraId="3FE3F732" w14:textId="77777777" w:rsidR="00AD391E" w:rsidRDefault="00AD391E" w:rsidP="00C245A5">
            <w:r>
              <w:t>Add a record.</w:t>
            </w:r>
          </w:p>
        </w:tc>
      </w:tr>
      <w:tr w:rsidR="00AD391E" w14:paraId="20A8AB82" w14:textId="77777777" w:rsidTr="00C245A5">
        <w:trPr>
          <w:trHeight w:val="350"/>
        </w:trPr>
        <w:tc>
          <w:tcPr>
            <w:tcW w:w="1615" w:type="dxa"/>
          </w:tcPr>
          <w:p w14:paraId="35912DC7" w14:textId="77777777" w:rsidR="00AD391E" w:rsidRPr="00FC0728" w:rsidRDefault="00AD391E" w:rsidP="00C245A5">
            <w:r w:rsidRPr="00FC0728">
              <w:rPr>
                <w:u w:val="single"/>
              </w:rPr>
              <w:t>C</w:t>
            </w:r>
            <w:r w:rsidRPr="00FC0728">
              <w:t>opy</w:t>
            </w:r>
          </w:p>
        </w:tc>
        <w:tc>
          <w:tcPr>
            <w:tcW w:w="7735" w:type="dxa"/>
          </w:tcPr>
          <w:p w14:paraId="1D960E20" w14:textId="77777777" w:rsidR="00AD391E" w:rsidRDefault="00AD391E" w:rsidP="00C245A5">
            <w:r>
              <w:t>This will copy the existing record.</w:t>
            </w:r>
          </w:p>
        </w:tc>
      </w:tr>
      <w:tr w:rsidR="00AD391E" w14:paraId="248421BD" w14:textId="77777777" w:rsidTr="00C245A5">
        <w:trPr>
          <w:trHeight w:val="350"/>
        </w:trPr>
        <w:tc>
          <w:tcPr>
            <w:tcW w:w="1615" w:type="dxa"/>
          </w:tcPr>
          <w:p w14:paraId="01C85174" w14:textId="77777777" w:rsidR="00AD391E" w:rsidRDefault="00AD391E" w:rsidP="00C245A5">
            <w:r w:rsidRPr="00FC0728">
              <w:rPr>
                <w:u w:val="single"/>
              </w:rPr>
              <w:t>D</w:t>
            </w:r>
            <w:r w:rsidRPr="00FC0728">
              <w:t>elete</w:t>
            </w:r>
          </w:p>
        </w:tc>
        <w:tc>
          <w:tcPr>
            <w:tcW w:w="7735" w:type="dxa"/>
          </w:tcPr>
          <w:p w14:paraId="7CE97D98" w14:textId="77777777" w:rsidR="00AD391E" w:rsidRDefault="00AD391E" w:rsidP="00C245A5">
            <w:r>
              <w:t>Delete the current record displayed on the screen.</w:t>
            </w:r>
          </w:p>
        </w:tc>
      </w:tr>
      <w:tr w:rsidR="00AD391E" w14:paraId="039E2268" w14:textId="77777777" w:rsidTr="00C245A5">
        <w:trPr>
          <w:trHeight w:val="350"/>
        </w:trPr>
        <w:tc>
          <w:tcPr>
            <w:tcW w:w="1615" w:type="dxa"/>
          </w:tcPr>
          <w:p w14:paraId="7C0F2141" w14:textId="77777777" w:rsidR="00AD391E" w:rsidRDefault="00AD391E" w:rsidP="00C245A5">
            <w:r>
              <w:t>Can</w:t>
            </w:r>
            <w:r w:rsidRPr="00FC0728">
              <w:rPr>
                <w:u w:val="single"/>
              </w:rPr>
              <w:t>c</w:t>
            </w:r>
            <w:r>
              <w:t>el</w:t>
            </w:r>
          </w:p>
        </w:tc>
        <w:tc>
          <w:tcPr>
            <w:tcW w:w="7735" w:type="dxa"/>
          </w:tcPr>
          <w:p w14:paraId="6B7BB365" w14:textId="77777777" w:rsidR="00AD391E" w:rsidRDefault="00AD391E" w:rsidP="00C245A5">
            <w:r>
              <w:t>Cancel the information that was entered.</w:t>
            </w:r>
          </w:p>
        </w:tc>
      </w:tr>
      <w:tr w:rsidR="00AD391E" w14:paraId="61350AAF" w14:textId="77777777" w:rsidTr="00C245A5">
        <w:tc>
          <w:tcPr>
            <w:tcW w:w="1615" w:type="dxa"/>
          </w:tcPr>
          <w:p w14:paraId="649A94DE" w14:textId="77777777" w:rsidR="00AD391E" w:rsidRDefault="00AD391E" w:rsidP="00C245A5">
            <w:r>
              <w:t>Save</w:t>
            </w:r>
          </w:p>
        </w:tc>
        <w:tc>
          <w:tcPr>
            <w:tcW w:w="7735" w:type="dxa"/>
          </w:tcPr>
          <w:p w14:paraId="194E057B" w14:textId="77777777" w:rsidR="00AD391E" w:rsidRDefault="00AD391E" w:rsidP="00C245A5">
            <w:r>
              <w:t>Save the record.</w:t>
            </w:r>
          </w:p>
        </w:tc>
      </w:tr>
      <w:tr w:rsidR="00AD391E" w14:paraId="7C936311" w14:textId="77777777" w:rsidTr="00C245A5">
        <w:tc>
          <w:tcPr>
            <w:tcW w:w="1615" w:type="dxa"/>
          </w:tcPr>
          <w:p w14:paraId="4AE7D4F5" w14:textId="77777777" w:rsidR="00AD391E" w:rsidRDefault="00AD391E" w:rsidP="00C245A5"/>
        </w:tc>
        <w:tc>
          <w:tcPr>
            <w:tcW w:w="7735" w:type="dxa"/>
          </w:tcPr>
          <w:p w14:paraId="3AE19EBC" w14:textId="77777777" w:rsidR="00AD391E" w:rsidRDefault="00AD391E" w:rsidP="00C245A5"/>
        </w:tc>
      </w:tr>
      <w:tr w:rsidR="00AD391E" w14:paraId="2753A79F" w14:textId="77777777" w:rsidTr="00C245A5">
        <w:trPr>
          <w:trHeight w:val="512"/>
        </w:trPr>
        <w:tc>
          <w:tcPr>
            <w:tcW w:w="1615" w:type="dxa"/>
          </w:tcPr>
          <w:p w14:paraId="3D4C7C09" w14:textId="77777777" w:rsidR="00AD391E" w:rsidRDefault="00AD391E" w:rsidP="00C245A5">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21.75pt" o:ole="">
                  <v:imagedata r:id="rId12" o:title=""/>
                </v:shape>
                <o:OLEObject Type="Embed" ProgID="PBrush" ShapeID="_x0000_i1025" DrawAspect="Content" ObjectID="_1659879609" r:id="rId13"/>
              </w:object>
            </w:r>
          </w:p>
        </w:tc>
        <w:tc>
          <w:tcPr>
            <w:tcW w:w="7735" w:type="dxa"/>
          </w:tcPr>
          <w:p w14:paraId="3A3F3EA9" w14:textId="77777777" w:rsidR="00AD391E" w:rsidRDefault="00AD391E" w:rsidP="00C245A5">
            <w:r>
              <w:t>Takes the user to the first current record.</w:t>
            </w:r>
          </w:p>
        </w:tc>
      </w:tr>
      <w:tr w:rsidR="00AD391E" w14:paraId="0A160C59" w14:textId="77777777" w:rsidTr="00C245A5">
        <w:trPr>
          <w:trHeight w:val="530"/>
        </w:trPr>
        <w:tc>
          <w:tcPr>
            <w:tcW w:w="1615" w:type="dxa"/>
          </w:tcPr>
          <w:p w14:paraId="4F524A83" w14:textId="77777777" w:rsidR="00AD391E" w:rsidRDefault="00AD391E" w:rsidP="00C245A5">
            <w:r>
              <w:object w:dxaOrig="540" w:dyaOrig="420" w14:anchorId="61E3A24A">
                <v:shape id="_x0000_i1026" type="#_x0000_t75" style="width:26.8pt;height:21.75pt" o:ole="">
                  <v:imagedata r:id="rId14" o:title=""/>
                </v:shape>
                <o:OLEObject Type="Embed" ProgID="PBrush" ShapeID="_x0000_i1026" DrawAspect="Content" ObjectID="_1659879610" r:id="rId15"/>
              </w:object>
            </w:r>
          </w:p>
        </w:tc>
        <w:tc>
          <w:tcPr>
            <w:tcW w:w="7735" w:type="dxa"/>
          </w:tcPr>
          <w:p w14:paraId="230175EF" w14:textId="77777777" w:rsidR="00AD391E" w:rsidRDefault="00AD391E" w:rsidP="00C245A5">
            <w:r>
              <w:t>Moves backward one record.</w:t>
            </w:r>
          </w:p>
        </w:tc>
      </w:tr>
      <w:tr w:rsidR="00AD391E" w14:paraId="6D3BF129" w14:textId="77777777" w:rsidTr="00C245A5">
        <w:trPr>
          <w:trHeight w:val="530"/>
        </w:trPr>
        <w:tc>
          <w:tcPr>
            <w:tcW w:w="1615" w:type="dxa"/>
          </w:tcPr>
          <w:p w14:paraId="0AE4607E" w14:textId="77777777" w:rsidR="00AD391E" w:rsidRDefault="00AD391E" w:rsidP="00C245A5">
            <w:r>
              <w:object w:dxaOrig="540" w:dyaOrig="420" w14:anchorId="74D5CF4A">
                <v:shape id="_x0000_i1027" type="#_x0000_t75" style="width:26.8pt;height:21.75pt" o:ole="">
                  <v:imagedata r:id="rId16" o:title=""/>
                </v:shape>
                <o:OLEObject Type="Embed" ProgID="PBrush" ShapeID="_x0000_i1027" DrawAspect="Content" ObjectID="_1659879611" r:id="rId17"/>
              </w:object>
            </w:r>
          </w:p>
        </w:tc>
        <w:tc>
          <w:tcPr>
            <w:tcW w:w="7735" w:type="dxa"/>
          </w:tcPr>
          <w:p w14:paraId="7656710D" w14:textId="77777777" w:rsidR="00AD391E" w:rsidRDefault="00AD391E" w:rsidP="00C245A5">
            <w:r>
              <w:t>Moves forward one record.</w:t>
            </w:r>
          </w:p>
        </w:tc>
      </w:tr>
      <w:tr w:rsidR="00AD391E" w14:paraId="37775EF0" w14:textId="77777777" w:rsidTr="00C245A5">
        <w:tc>
          <w:tcPr>
            <w:tcW w:w="1615" w:type="dxa"/>
          </w:tcPr>
          <w:p w14:paraId="2F9FB266" w14:textId="77777777" w:rsidR="00AD391E" w:rsidRDefault="00AD391E" w:rsidP="00C245A5">
            <w:r>
              <w:object w:dxaOrig="540" w:dyaOrig="420" w14:anchorId="497E44FD">
                <v:shape id="_x0000_i1028" type="#_x0000_t75" style="width:26.8pt;height:21.75pt" o:ole="">
                  <v:imagedata r:id="rId18" o:title=""/>
                </v:shape>
                <o:OLEObject Type="Embed" ProgID="PBrush" ShapeID="_x0000_i1028" DrawAspect="Content" ObjectID="_1659879612" r:id="rId19"/>
              </w:object>
            </w:r>
          </w:p>
        </w:tc>
        <w:tc>
          <w:tcPr>
            <w:tcW w:w="7735" w:type="dxa"/>
          </w:tcPr>
          <w:p w14:paraId="1C8BBA50" w14:textId="77777777" w:rsidR="00AD391E" w:rsidRDefault="00AD391E" w:rsidP="00C245A5">
            <w:r>
              <w:t>Takes the user to the last current record.</w:t>
            </w:r>
          </w:p>
        </w:tc>
      </w:tr>
      <w:tr w:rsidR="00AD391E" w14:paraId="49361525" w14:textId="77777777" w:rsidTr="00C245A5">
        <w:tc>
          <w:tcPr>
            <w:tcW w:w="1615" w:type="dxa"/>
          </w:tcPr>
          <w:p w14:paraId="7981E8C9" w14:textId="77777777" w:rsidR="00AD391E" w:rsidRDefault="00AD391E" w:rsidP="00C245A5"/>
        </w:tc>
        <w:tc>
          <w:tcPr>
            <w:tcW w:w="7735" w:type="dxa"/>
          </w:tcPr>
          <w:p w14:paraId="07CC71CA" w14:textId="77777777" w:rsidR="00AD391E" w:rsidRDefault="00AD391E" w:rsidP="00C245A5"/>
        </w:tc>
      </w:tr>
      <w:tr w:rsidR="00AD391E" w14:paraId="3DF32243" w14:textId="77777777" w:rsidTr="00C245A5">
        <w:trPr>
          <w:trHeight w:val="368"/>
        </w:trPr>
        <w:tc>
          <w:tcPr>
            <w:tcW w:w="1615" w:type="dxa"/>
          </w:tcPr>
          <w:p w14:paraId="3AD60036" w14:textId="77777777" w:rsidR="00AD391E" w:rsidRDefault="00AD391E" w:rsidP="00C245A5">
            <w:r>
              <w:t>F1</w:t>
            </w:r>
          </w:p>
        </w:tc>
        <w:tc>
          <w:tcPr>
            <w:tcW w:w="7735" w:type="dxa"/>
          </w:tcPr>
          <w:p w14:paraId="3ED2F44E" w14:textId="77777777" w:rsidR="00AD391E" w:rsidRDefault="00AD391E" w:rsidP="00C245A5">
            <w:r>
              <w:t>Miscellaneous Fields</w:t>
            </w:r>
          </w:p>
        </w:tc>
      </w:tr>
      <w:tr w:rsidR="00AD391E" w14:paraId="26B17A3E" w14:textId="77777777" w:rsidTr="00C245A5">
        <w:trPr>
          <w:trHeight w:val="350"/>
        </w:trPr>
        <w:tc>
          <w:tcPr>
            <w:tcW w:w="1615" w:type="dxa"/>
          </w:tcPr>
          <w:p w14:paraId="33763A95" w14:textId="77777777" w:rsidR="00AD391E" w:rsidRDefault="00AD391E" w:rsidP="00C245A5">
            <w:r>
              <w:t>F3</w:t>
            </w:r>
          </w:p>
        </w:tc>
        <w:tc>
          <w:tcPr>
            <w:tcW w:w="7735" w:type="dxa"/>
          </w:tcPr>
          <w:p w14:paraId="59B24297" w14:textId="77777777" w:rsidR="00AD391E" w:rsidRDefault="00AD391E" w:rsidP="00C245A5">
            <w:r>
              <w:t>Search</w:t>
            </w:r>
          </w:p>
        </w:tc>
      </w:tr>
      <w:tr w:rsidR="00AD391E" w14:paraId="3594C216" w14:textId="77777777" w:rsidTr="00C245A5">
        <w:trPr>
          <w:trHeight w:val="350"/>
        </w:trPr>
        <w:tc>
          <w:tcPr>
            <w:tcW w:w="1615" w:type="dxa"/>
          </w:tcPr>
          <w:p w14:paraId="01AB58C5" w14:textId="77777777" w:rsidR="00AD391E" w:rsidRDefault="00AD391E" w:rsidP="00C245A5">
            <w:r>
              <w:t>F3</w:t>
            </w:r>
          </w:p>
        </w:tc>
        <w:tc>
          <w:tcPr>
            <w:tcW w:w="7735" w:type="dxa"/>
          </w:tcPr>
          <w:p w14:paraId="2579328B" w14:textId="77777777" w:rsidR="00AD391E" w:rsidRDefault="00AD391E" w:rsidP="00C245A5">
            <w:r>
              <w:t>List</w:t>
            </w:r>
          </w:p>
        </w:tc>
      </w:tr>
      <w:tr w:rsidR="00AD391E" w14:paraId="6CE2957D" w14:textId="77777777" w:rsidTr="00C245A5">
        <w:trPr>
          <w:trHeight w:val="350"/>
        </w:trPr>
        <w:tc>
          <w:tcPr>
            <w:tcW w:w="1615" w:type="dxa"/>
          </w:tcPr>
          <w:p w14:paraId="26E68A54" w14:textId="77777777" w:rsidR="00AD391E" w:rsidRDefault="00AD391E" w:rsidP="00C245A5">
            <w:r>
              <w:t>F4</w:t>
            </w:r>
          </w:p>
        </w:tc>
        <w:tc>
          <w:tcPr>
            <w:tcW w:w="7735" w:type="dxa"/>
          </w:tcPr>
          <w:p w14:paraId="7555852A" w14:textId="77777777" w:rsidR="00AD391E" w:rsidRDefault="00AD391E" w:rsidP="00C245A5">
            <w:r>
              <w:t>Notes</w:t>
            </w:r>
          </w:p>
        </w:tc>
      </w:tr>
      <w:tr w:rsidR="00AD391E" w14:paraId="27EF0AB4" w14:textId="77777777" w:rsidTr="00C245A5">
        <w:trPr>
          <w:trHeight w:val="350"/>
        </w:trPr>
        <w:tc>
          <w:tcPr>
            <w:tcW w:w="1615" w:type="dxa"/>
          </w:tcPr>
          <w:p w14:paraId="4B8DD8B7" w14:textId="77777777" w:rsidR="00AD391E" w:rsidRDefault="00AD391E" w:rsidP="00C245A5">
            <w:r>
              <w:t>F6</w:t>
            </w:r>
          </w:p>
        </w:tc>
        <w:tc>
          <w:tcPr>
            <w:tcW w:w="7735" w:type="dxa"/>
          </w:tcPr>
          <w:p w14:paraId="1BBFCB82" w14:textId="77777777" w:rsidR="00AD391E" w:rsidRDefault="00AD391E" w:rsidP="00C245A5">
            <w:r>
              <w:t>Browse</w:t>
            </w:r>
          </w:p>
        </w:tc>
      </w:tr>
      <w:tr w:rsidR="00AD391E" w14:paraId="1F45BE97" w14:textId="77777777" w:rsidTr="00C245A5">
        <w:trPr>
          <w:trHeight w:val="350"/>
        </w:trPr>
        <w:tc>
          <w:tcPr>
            <w:tcW w:w="1615" w:type="dxa"/>
          </w:tcPr>
          <w:p w14:paraId="187A5204" w14:textId="77777777" w:rsidR="00AD391E" w:rsidRDefault="00AD391E" w:rsidP="00C245A5">
            <w:r>
              <w:t>F7</w:t>
            </w:r>
          </w:p>
        </w:tc>
        <w:tc>
          <w:tcPr>
            <w:tcW w:w="7735" w:type="dxa"/>
          </w:tcPr>
          <w:p w14:paraId="27A926E4" w14:textId="77777777" w:rsidR="00AD391E" w:rsidRDefault="00AD391E" w:rsidP="00C245A5">
            <w:r>
              <w:t>Viewer</w:t>
            </w:r>
          </w:p>
        </w:tc>
      </w:tr>
      <w:tr w:rsidR="00AD391E" w14:paraId="322CFA9A" w14:textId="77777777" w:rsidTr="00C245A5">
        <w:tc>
          <w:tcPr>
            <w:tcW w:w="1615" w:type="dxa"/>
          </w:tcPr>
          <w:p w14:paraId="51AD5E74" w14:textId="77777777" w:rsidR="00AD391E" w:rsidRDefault="00AD391E" w:rsidP="00C245A5">
            <w:r>
              <w:t>F12</w:t>
            </w:r>
          </w:p>
        </w:tc>
        <w:tc>
          <w:tcPr>
            <w:tcW w:w="7735" w:type="dxa"/>
          </w:tcPr>
          <w:p w14:paraId="030D5971" w14:textId="77777777" w:rsidR="00AD391E" w:rsidRDefault="00AD391E" w:rsidP="00C245A5">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bookmarkStart w:id="12" w:name="_Toc47874652"/>
      <w:r>
        <w:lastRenderedPageBreak/>
        <w:t>Advanced Software Standard Function Keys</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C245A5">
        <w:trPr>
          <w:trHeight w:val="368"/>
        </w:trPr>
        <w:tc>
          <w:tcPr>
            <w:tcW w:w="1795" w:type="dxa"/>
          </w:tcPr>
          <w:p w14:paraId="072C40DC" w14:textId="77777777" w:rsidR="00AD391E" w:rsidRDefault="00AD391E" w:rsidP="00C245A5">
            <w:r>
              <w:t>Next</w:t>
            </w:r>
          </w:p>
        </w:tc>
        <w:tc>
          <w:tcPr>
            <w:tcW w:w="7555" w:type="dxa"/>
          </w:tcPr>
          <w:p w14:paraId="47C0DBBD" w14:textId="77777777" w:rsidR="00AD391E" w:rsidRDefault="00AD391E" w:rsidP="00C245A5">
            <w:r>
              <w:t>Shows the next sequential record.</w:t>
            </w:r>
          </w:p>
        </w:tc>
      </w:tr>
      <w:tr w:rsidR="00AD391E" w14:paraId="19FAB2DB" w14:textId="77777777" w:rsidTr="00C245A5">
        <w:trPr>
          <w:trHeight w:val="350"/>
        </w:trPr>
        <w:tc>
          <w:tcPr>
            <w:tcW w:w="1795" w:type="dxa"/>
          </w:tcPr>
          <w:p w14:paraId="31B53AD0" w14:textId="77777777" w:rsidR="00AD391E" w:rsidRDefault="00AD391E" w:rsidP="00C245A5">
            <w:proofErr w:type="spellStart"/>
            <w:r>
              <w:t>Prev</w:t>
            </w:r>
            <w:proofErr w:type="spellEnd"/>
          </w:p>
        </w:tc>
        <w:tc>
          <w:tcPr>
            <w:tcW w:w="7555" w:type="dxa"/>
          </w:tcPr>
          <w:p w14:paraId="109E0A38" w14:textId="77777777" w:rsidR="00AD391E" w:rsidRDefault="00AD391E" w:rsidP="00C245A5">
            <w:r>
              <w:t>Shows the previous record.</w:t>
            </w:r>
          </w:p>
        </w:tc>
      </w:tr>
      <w:tr w:rsidR="00AD391E" w14:paraId="069BC9D9" w14:textId="77777777" w:rsidTr="00C245A5">
        <w:trPr>
          <w:trHeight w:val="350"/>
        </w:trPr>
        <w:tc>
          <w:tcPr>
            <w:tcW w:w="1795" w:type="dxa"/>
          </w:tcPr>
          <w:p w14:paraId="41AC2AFD" w14:textId="77777777" w:rsidR="00AD391E" w:rsidRDefault="00AD391E" w:rsidP="00C245A5">
            <w:r>
              <w:t>Add</w:t>
            </w:r>
          </w:p>
        </w:tc>
        <w:tc>
          <w:tcPr>
            <w:tcW w:w="7555" w:type="dxa"/>
          </w:tcPr>
          <w:p w14:paraId="04FA04EE" w14:textId="77777777" w:rsidR="00AD391E" w:rsidRDefault="00AD391E" w:rsidP="00C245A5">
            <w:r>
              <w:t>Add a record.</w:t>
            </w:r>
          </w:p>
        </w:tc>
      </w:tr>
      <w:tr w:rsidR="00AD391E" w14:paraId="17D9FF64" w14:textId="77777777" w:rsidTr="00C245A5">
        <w:trPr>
          <w:trHeight w:val="350"/>
        </w:trPr>
        <w:tc>
          <w:tcPr>
            <w:tcW w:w="1795" w:type="dxa"/>
          </w:tcPr>
          <w:p w14:paraId="219B43D4" w14:textId="77777777" w:rsidR="00AD391E" w:rsidRDefault="00AD391E" w:rsidP="00C245A5">
            <w:r>
              <w:t>Change</w:t>
            </w:r>
          </w:p>
        </w:tc>
        <w:tc>
          <w:tcPr>
            <w:tcW w:w="7555" w:type="dxa"/>
          </w:tcPr>
          <w:p w14:paraId="5C85E61E" w14:textId="77777777" w:rsidR="00AD391E" w:rsidRDefault="00AD391E" w:rsidP="00C245A5">
            <w:r>
              <w:t>Change the current record displayed on the screen.</w:t>
            </w:r>
          </w:p>
        </w:tc>
      </w:tr>
      <w:tr w:rsidR="00AD391E" w14:paraId="508C7800" w14:textId="77777777" w:rsidTr="00C245A5">
        <w:trPr>
          <w:trHeight w:val="350"/>
        </w:trPr>
        <w:tc>
          <w:tcPr>
            <w:tcW w:w="1795" w:type="dxa"/>
          </w:tcPr>
          <w:p w14:paraId="212767C9" w14:textId="77777777" w:rsidR="00AD391E" w:rsidRDefault="00AD391E" w:rsidP="00C245A5">
            <w:r>
              <w:t>Delete</w:t>
            </w:r>
          </w:p>
        </w:tc>
        <w:tc>
          <w:tcPr>
            <w:tcW w:w="7555" w:type="dxa"/>
          </w:tcPr>
          <w:p w14:paraId="7FC5564B" w14:textId="77777777" w:rsidR="00AD391E" w:rsidRDefault="00AD391E" w:rsidP="00C245A5">
            <w:r>
              <w:t>Delete the current record displayed on the screen.</w:t>
            </w:r>
          </w:p>
        </w:tc>
      </w:tr>
      <w:tr w:rsidR="00AD391E" w14:paraId="23B67D69" w14:textId="77777777" w:rsidTr="00C245A5">
        <w:trPr>
          <w:trHeight w:val="350"/>
        </w:trPr>
        <w:tc>
          <w:tcPr>
            <w:tcW w:w="1795" w:type="dxa"/>
          </w:tcPr>
          <w:p w14:paraId="37E48279" w14:textId="77777777" w:rsidR="00AD391E" w:rsidRDefault="00AD391E" w:rsidP="00C245A5">
            <w:r>
              <w:t>Find</w:t>
            </w:r>
          </w:p>
        </w:tc>
        <w:tc>
          <w:tcPr>
            <w:tcW w:w="7555" w:type="dxa"/>
          </w:tcPr>
          <w:p w14:paraId="546E3A11" w14:textId="77777777" w:rsidR="00AD391E" w:rsidRDefault="00AD391E" w:rsidP="00C245A5">
            <w:r>
              <w:t>Find a record by searching by description.</w:t>
            </w:r>
          </w:p>
        </w:tc>
      </w:tr>
      <w:tr w:rsidR="00AD391E" w14:paraId="1F434248" w14:textId="77777777" w:rsidTr="00C245A5">
        <w:trPr>
          <w:trHeight w:val="350"/>
        </w:trPr>
        <w:tc>
          <w:tcPr>
            <w:tcW w:w="1795" w:type="dxa"/>
          </w:tcPr>
          <w:p w14:paraId="2AF5F9D1" w14:textId="77777777" w:rsidR="00AD391E" w:rsidRDefault="00AD391E" w:rsidP="00C245A5">
            <w:r>
              <w:t>“1”, “2”</w:t>
            </w:r>
          </w:p>
        </w:tc>
        <w:tc>
          <w:tcPr>
            <w:tcW w:w="7555" w:type="dxa"/>
          </w:tcPr>
          <w:p w14:paraId="397D8425" w14:textId="77777777" w:rsidR="00AD391E" w:rsidRDefault="00AD391E" w:rsidP="00C245A5">
            <w:r>
              <w:t>Number 1 or 2 to go the first or second page of this record.</w:t>
            </w:r>
          </w:p>
        </w:tc>
      </w:tr>
      <w:tr w:rsidR="00AD391E" w14:paraId="12120BE9" w14:textId="77777777" w:rsidTr="00C245A5">
        <w:trPr>
          <w:trHeight w:val="350"/>
        </w:trPr>
        <w:tc>
          <w:tcPr>
            <w:tcW w:w="1795" w:type="dxa"/>
          </w:tcPr>
          <w:p w14:paraId="72527887" w14:textId="77777777" w:rsidR="00AD391E" w:rsidRDefault="00AD391E" w:rsidP="00C245A5">
            <w:r>
              <w:t>Esc</w:t>
            </w:r>
          </w:p>
        </w:tc>
        <w:tc>
          <w:tcPr>
            <w:tcW w:w="7555" w:type="dxa"/>
          </w:tcPr>
          <w:p w14:paraId="60E6D1F8" w14:textId="77777777" w:rsidR="00AD391E" w:rsidRDefault="00AD391E" w:rsidP="00C245A5">
            <w:r>
              <w:t>Escape from the current transaction without updating.</w:t>
            </w:r>
          </w:p>
        </w:tc>
      </w:tr>
      <w:tr w:rsidR="00AD391E" w14:paraId="210F7144" w14:textId="77777777" w:rsidTr="00C245A5">
        <w:trPr>
          <w:trHeight w:val="350"/>
        </w:trPr>
        <w:tc>
          <w:tcPr>
            <w:tcW w:w="1795" w:type="dxa"/>
          </w:tcPr>
          <w:p w14:paraId="595FA3F0" w14:textId="77777777" w:rsidR="00AD391E" w:rsidRDefault="00AD391E" w:rsidP="00C245A5">
            <w:r>
              <w:t>Q</w:t>
            </w:r>
          </w:p>
        </w:tc>
        <w:tc>
          <w:tcPr>
            <w:tcW w:w="7555" w:type="dxa"/>
          </w:tcPr>
          <w:p w14:paraId="4521142A" w14:textId="77777777" w:rsidR="00AD391E" w:rsidRDefault="00AD391E" w:rsidP="00C245A5">
            <w:r>
              <w:t>Quit from the current transaction without updating.</w:t>
            </w:r>
          </w:p>
        </w:tc>
      </w:tr>
      <w:tr w:rsidR="00AD391E" w14:paraId="38AEF731" w14:textId="77777777" w:rsidTr="00C245A5">
        <w:trPr>
          <w:trHeight w:val="350"/>
        </w:trPr>
        <w:tc>
          <w:tcPr>
            <w:tcW w:w="1795" w:type="dxa"/>
          </w:tcPr>
          <w:p w14:paraId="687907A8" w14:textId="77777777" w:rsidR="00AD391E" w:rsidRDefault="00AD391E" w:rsidP="00C245A5">
            <w:r>
              <w:t>F1</w:t>
            </w:r>
          </w:p>
        </w:tc>
        <w:tc>
          <w:tcPr>
            <w:tcW w:w="7555" w:type="dxa"/>
          </w:tcPr>
          <w:p w14:paraId="06279C97" w14:textId="77777777" w:rsidR="00AD391E" w:rsidRDefault="00AD391E" w:rsidP="00C245A5">
            <w:r>
              <w:t>Save</w:t>
            </w:r>
          </w:p>
        </w:tc>
      </w:tr>
      <w:tr w:rsidR="00AD391E" w14:paraId="598B6C86" w14:textId="77777777" w:rsidTr="00C245A5">
        <w:trPr>
          <w:trHeight w:val="620"/>
        </w:trPr>
        <w:tc>
          <w:tcPr>
            <w:tcW w:w="1795" w:type="dxa"/>
          </w:tcPr>
          <w:p w14:paraId="2B4DDE55" w14:textId="77777777" w:rsidR="00AD391E" w:rsidRDefault="00AD391E" w:rsidP="00C245A5">
            <w:r>
              <w:t>F3</w:t>
            </w:r>
          </w:p>
        </w:tc>
        <w:tc>
          <w:tcPr>
            <w:tcW w:w="7555" w:type="dxa"/>
          </w:tcPr>
          <w:p w14:paraId="655719F3" w14:textId="77777777" w:rsidR="00AD391E" w:rsidRDefault="00AD391E" w:rsidP="00C245A5">
            <w:r>
              <w:t>Help information is available on every data field.  Simply place the cursor on a field and press F3 to display documentation regarding this particular field.</w:t>
            </w:r>
          </w:p>
        </w:tc>
      </w:tr>
      <w:tr w:rsidR="00AD391E" w14:paraId="25748DB4" w14:textId="77777777" w:rsidTr="00C245A5">
        <w:trPr>
          <w:trHeight w:val="620"/>
        </w:trPr>
        <w:tc>
          <w:tcPr>
            <w:tcW w:w="1795" w:type="dxa"/>
          </w:tcPr>
          <w:p w14:paraId="54CF2413" w14:textId="77777777" w:rsidR="00AD391E" w:rsidRDefault="00AD391E" w:rsidP="00C245A5">
            <w:r>
              <w:t>F3</w:t>
            </w:r>
          </w:p>
        </w:tc>
        <w:tc>
          <w:tcPr>
            <w:tcW w:w="7555" w:type="dxa"/>
          </w:tcPr>
          <w:p w14:paraId="29A7CD1D" w14:textId="77777777" w:rsidR="00AD391E" w:rsidRDefault="00AD391E" w:rsidP="00C245A5">
            <w:r>
              <w:t>To insert additional data in a data field without erasing the information currently displayed.</w:t>
            </w:r>
          </w:p>
        </w:tc>
      </w:tr>
      <w:tr w:rsidR="00AD391E" w14:paraId="5D6B842E" w14:textId="77777777" w:rsidTr="00C245A5">
        <w:trPr>
          <w:trHeight w:val="350"/>
        </w:trPr>
        <w:tc>
          <w:tcPr>
            <w:tcW w:w="1795" w:type="dxa"/>
          </w:tcPr>
          <w:p w14:paraId="036D06C4" w14:textId="77777777" w:rsidR="00AD391E" w:rsidRDefault="00AD391E" w:rsidP="00C245A5">
            <w:r>
              <w:t>F4</w:t>
            </w:r>
          </w:p>
        </w:tc>
        <w:tc>
          <w:tcPr>
            <w:tcW w:w="7555" w:type="dxa"/>
          </w:tcPr>
          <w:p w14:paraId="08A92E8D" w14:textId="77777777" w:rsidR="00AD391E" w:rsidRDefault="00AD391E" w:rsidP="00C245A5">
            <w:r>
              <w:t>Notes – General</w:t>
            </w:r>
          </w:p>
        </w:tc>
      </w:tr>
      <w:tr w:rsidR="00AD391E" w14:paraId="443C8775" w14:textId="77777777" w:rsidTr="00C245A5">
        <w:trPr>
          <w:trHeight w:val="1430"/>
        </w:trPr>
        <w:tc>
          <w:tcPr>
            <w:tcW w:w="1795" w:type="dxa"/>
          </w:tcPr>
          <w:p w14:paraId="00BAB1F4" w14:textId="77777777" w:rsidR="00AD391E" w:rsidRDefault="00AD391E" w:rsidP="00C245A5">
            <w:r>
              <w:t>F1</w:t>
            </w:r>
          </w:p>
        </w:tc>
        <w:tc>
          <w:tcPr>
            <w:tcW w:w="7555" w:type="dxa"/>
          </w:tcPr>
          <w:p w14:paraId="15499DEF" w14:textId="77777777" w:rsidR="00AD391E" w:rsidRDefault="00AD391E" w:rsidP="00C245A5">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C245A5">
        <w:trPr>
          <w:trHeight w:val="350"/>
        </w:trPr>
        <w:tc>
          <w:tcPr>
            <w:tcW w:w="1795" w:type="dxa"/>
          </w:tcPr>
          <w:p w14:paraId="61256A3B" w14:textId="77777777" w:rsidR="00AD391E" w:rsidRDefault="00AD391E" w:rsidP="00C245A5">
            <w:r>
              <w:t>F7</w:t>
            </w:r>
          </w:p>
        </w:tc>
        <w:tc>
          <w:tcPr>
            <w:tcW w:w="7555" w:type="dxa"/>
          </w:tcPr>
          <w:p w14:paraId="73694FF8" w14:textId="77777777" w:rsidR="00AD391E" w:rsidRDefault="00AD391E" w:rsidP="00C245A5">
            <w:r>
              <w:t>Delete</w:t>
            </w:r>
          </w:p>
        </w:tc>
      </w:tr>
      <w:tr w:rsidR="00AD391E" w14:paraId="2180F510" w14:textId="77777777" w:rsidTr="00C245A5">
        <w:trPr>
          <w:trHeight w:val="350"/>
        </w:trPr>
        <w:tc>
          <w:tcPr>
            <w:tcW w:w="1795" w:type="dxa"/>
          </w:tcPr>
          <w:p w14:paraId="38DAE909" w14:textId="77777777" w:rsidR="00AD391E" w:rsidRDefault="00AD391E" w:rsidP="00C245A5">
            <w:r>
              <w:t>F8</w:t>
            </w:r>
          </w:p>
        </w:tc>
        <w:tc>
          <w:tcPr>
            <w:tcW w:w="7555" w:type="dxa"/>
          </w:tcPr>
          <w:p w14:paraId="412AC97F" w14:textId="77777777" w:rsidR="00AD391E" w:rsidRDefault="00AD391E" w:rsidP="00C245A5">
            <w:r>
              <w:t>Notes – File Specific</w:t>
            </w:r>
          </w:p>
        </w:tc>
      </w:tr>
      <w:tr w:rsidR="00AD391E" w14:paraId="363DF4AE" w14:textId="77777777" w:rsidTr="00C245A5">
        <w:trPr>
          <w:trHeight w:val="350"/>
        </w:trPr>
        <w:tc>
          <w:tcPr>
            <w:tcW w:w="1795" w:type="dxa"/>
          </w:tcPr>
          <w:p w14:paraId="6B463E2D" w14:textId="77777777" w:rsidR="00AD391E" w:rsidRDefault="00AD391E" w:rsidP="00C245A5">
            <w:r>
              <w:t>Enter</w:t>
            </w:r>
          </w:p>
        </w:tc>
        <w:tc>
          <w:tcPr>
            <w:tcW w:w="7555" w:type="dxa"/>
          </w:tcPr>
          <w:p w14:paraId="00CC3C9D" w14:textId="77777777" w:rsidR="00AD391E" w:rsidRDefault="00AD391E" w:rsidP="00C245A5">
            <w:r>
              <w:t>Advances the cursor to the next field</w:t>
            </w:r>
          </w:p>
        </w:tc>
      </w:tr>
      <w:tr w:rsidR="00AD391E" w14:paraId="4D37F01E" w14:textId="77777777" w:rsidTr="00C245A5">
        <w:trPr>
          <w:trHeight w:val="350"/>
        </w:trPr>
        <w:tc>
          <w:tcPr>
            <w:tcW w:w="1795" w:type="dxa"/>
          </w:tcPr>
          <w:p w14:paraId="01E0800C" w14:textId="77777777" w:rsidR="00AD391E" w:rsidRDefault="00AD391E" w:rsidP="00C245A5">
            <w:r>
              <w:t>Page Up</w:t>
            </w:r>
          </w:p>
        </w:tc>
        <w:tc>
          <w:tcPr>
            <w:tcW w:w="7555" w:type="dxa"/>
          </w:tcPr>
          <w:p w14:paraId="1C9CFA38" w14:textId="77777777" w:rsidR="00AD391E" w:rsidRDefault="00AD391E" w:rsidP="00C245A5">
            <w:r>
              <w:t>Will skim forward through each record in a data file in sequential order</w:t>
            </w:r>
          </w:p>
        </w:tc>
      </w:tr>
      <w:tr w:rsidR="00AD391E" w14:paraId="6A822A2A" w14:textId="77777777" w:rsidTr="00C245A5">
        <w:trPr>
          <w:trHeight w:val="350"/>
        </w:trPr>
        <w:tc>
          <w:tcPr>
            <w:tcW w:w="1795" w:type="dxa"/>
          </w:tcPr>
          <w:p w14:paraId="76037B19" w14:textId="77777777" w:rsidR="00AD391E" w:rsidRDefault="00AD391E" w:rsidP="00C245A5">
            <w:r>
              <w:t>Page Down</w:t>
            </w:r>
          </w:p>
        </w:tc>
        <w:tc>
          <w:tcPr>
            <w:tcW w:w="7555" w:type="dxa"/>
          </w:tcPr>
          <w:p w14:paraId="7E9663DE" w14:textId="77777777" w:rsidR="00AD391E" w:rsidRDefault="00AD391E" w:rsidP="00C245A5">
            <w:r>
              <w:t>Will skim backward through each record in a data file in sequential order</w:t>
            </w:r>
          </w:p>
        </w:tc>
      </w:tr>
      <w:tr w:rsidR="00AD391E" w14:paraId="12D728AC" w14:textId="77777777" w:rsidTr="00C245A5">
        <w:trPr>
          <w:trHeight w:val="350"/>
        </w:trPr>
        <w:tc>
          <w:tcPr>
            <w:tcW w:w="1795" w:type="dxa"/>
          </w:tcPr>
          <w:p w14:paraId="1E988A77" w14:textId="77777777" w:rsidR="00AD391E" w:rsidRDefault="00AD391E" w:rsidP="00C245A5"/>
          <w:p w14:paraId="5D04BEB6" w14:textId="77777777" w:rsidR="00AD391E" w:rsidRDefault="00AD391E" w:rsidP="00C245A5"/>
          <w:p w14:paraId="1A1530E6" w14:textId="77777777" w:rsidR="00AD391E" w:rsidRDefault="00AD391E" w:rsidP="00C245A5"/>
          <w:p w14:paraId="3A01A6CB" w14:textId="77777777" w:rsidR="00AD391E" w:rsidRDefault="00AD391E" w:rsidP="00C245A5"/>
          <w:p w14:paraId="6C689F46" w14:textId="77777777" w:rsidR="00AD391E" w:rsidRDefault="00AD391E" w:rsidP="00C245A5"/>
          <w:p w14:paraId="04B31EFE" w14:textId="77777777" w:rsidR="00AD391E" w:rsidRDefault="00AD391E" w:rsidP="00C245A5"/>
          <w:p w14:paraId="66B8B2BD" w14:textId="77777777" w:rsidR="00AD391E" w:rsidRDefault="00AD391E" w:rsidP="00C245A5"/>
          <w:p w14:paraId="56ADECE7" w14:textId="77777777" w:rsidR="00AD391E" w:rsidRDefault="00AD391E" w:rsidP="00C245A5"/>
          <w:p w14:paraId="69663780" w14:textId="77777777" w:rsidR="00AD391E" w:rsidRDefault="00AD391E" w:rsidP="00C245A5"/>
          <w:p w14:paraId="116C24AF" w14:textId="77777777" w:rsidR="00AD391E" w:rsidRDefault="00AD391E" w:rsidP="00C245A5"/>
          <w:p w14:paraId="7CC818B9" w14:textId="77777777" w:rsidR="00AD391E" w:rsidRDefault="00AD391E" w:rsidP="00C245A5"/>
          <w:p w14:paraId="790F773F" w14:textId="77777777" w:rsidR="00AD391E" w:rsidRDefault="00AD391E" w:rsidP="00C245A5"/>
          <w:p w14:paraId="23697888" w14:textId="5CB07899" w:rsidR="00602145" w:rsidRDefault="00602145" w:rsidP="00C245A5"/>
        </w:tc>
        <w:tc>
          <w:tcPr>
            <w:tcW w:w="7555" w:type="dxa"/>
          </w:tcPr>
          <w:p w14:paraId="2041AEAF" w14:textId="77777777" w:rsidR="00AD391E" w:rsidRDefault="00AD391E" w:rsidP="00C245A5"/>
        </w:tc>
      </w:tr>
    </w:tbl>
    <w:p w14:paraId="2C4A9974" w14:textId="1CC74ECC" w:rsidR="00602145" w:rsidRDefault="00602145" w:rsidP="00602145">
      <w:pPr>
        <w:pStyle w:val="Heading2"/>
      </w:pPr>
      <w:bookmarkStart w:id="13" w:name="_Toc47874653"/>
      <w:r>
        <w:lastRenderedPageBreak/>
        <w:t>Program Icons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C245A5">
            <w:r>
              <w:object w:dxaOrig="555" w:dyaOrig="600" w14:anchorId="254690D7">
                <v:shape id="_x0000_i1029" type="#_x0000_t75" style="width:27.65pt;height:30.15pt" o:ole="">
                  <v:imagedata r:id="rId20" o:title=""/>
                </v:shape>
                <o:OLEObject Type="Embed" ProgID="PBrush" ShapeID="_x0000_i1029" DrawAspect="Content" ObjectID="_1659879613" r:id="rId21"/>
              </w:object>
            </w:r>
          </w:p>
        </w:tc>
        <w:tc>
          <w:tcPr>
            <w:tcW w:w="3411" w:type="dxa"/>
          </w:tcPr>
          <w:p w14:paraId="02BDCAEA" w14:textId="48A47D26" w:rsidR="00602145" w:rsidRDefault="00A273B2" w:rsidP="00C245A5">
            <w:r>
              <w:t>Job Notes</w:t>
            </w:r>
          </w:p>
        </w:tc>
        <w:tc>
          <w:tcPr>
            <w:tcW w:w="4770" w:type="dxa"/>
          </w:tcPr>
          <w:p w14:paraId="0826D4D2" w14:textId="0589627D" w:rsidR="00602145" w:rsidRDefault="00602145" w:rsidP="00C245A5"/>
        </w:tc>
      </w:tr>
      <w:tr w:rsidR="00602145" w14:paraId="302C4A96" w14:textId="54BF317D" w:rsidTr="00077850">
        <w:trPr>
          <w:trHeight w:val="720"/>
        </w:trPr>
        <w:tc>
          <w:tcPr>
            <w:tcW w:w="1179" w:type="dxa"/>
          </w:tcPr>
          <w:p w14:paraId="0D2D3AEF" w14:textId="2B48035A" w:rsidR="00602145" w:rsidRDefault="00A273B2" w:rsidP="00C245A5">
            <w:r>
              <w:object w:dxaOrig="555" w:dyaOrig="600" w14:anchorId="17A4E092">
                <v:shape id="_x0000_i1030" type="#_x0000_t75" style="width:27.65pt;height:30.15pt" o:ole="">
                  <v:imagedata r:id="rId22" o:title=""/>
                </v:shape>
                <o:OLEObject Type="Embed" ProgID="PBrush" ShapeID="_x0000_i1030" DrawAspect="Content" ObjectID="_1659879614" r:id="rId23"/>
              </w:object>
            </w:r>
          </w:p>
        </w:tc>
        <w:tc>
          <w:tcPr>
            <w:tcW w:w="3411" w:type="dxa"/>
          </w:tcPr>
          <w:p w14:paraId="1B3A8C7D" w14:textId="218C7DF7" w:rsidR="00602145" w:rsidRDefault="00602145" w:rsidP="00C245A5">
            <w:r>
              <w:t>Customer Attachments</w:t>
            </w:r>
          </w:p>
        </w:tc>
        <w:tc>
          <w:tcPr>
            <w:tcW w:w="4770" w:type="dxa"/>
          </w:tcPr>
          <w:p w14:paraId="45DA60E7" w14:textId="5FBDE5D2" w:rsidR="00602145" w:rsidRDefault="00602145" w:rsidP="00C245A5">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C245A5">
            <w:r>
              <w:object w:dxaOrig="555" w:dyaOrig="600" w14:anchorId="73C92AA7">
                <v:shape id="_x0000_i1031" type="#_x0000_t75" style="width:27.65pt;height:30.15pt" o:ole="">
                  <v:imagedata r:id="rId24" o:title=""/>
                </v:shape>
                <o:OLEObject Type="Embed" ProgID="PBrush" ShapeID="_x0000_i1031" DrawAspect="Content" ObjectID="_1659879615" r:id="rId25"/>
              </w:object>
            </w:r>
          </w:p>
        </w:tc>
        <w:tc>
          <w:tcPr>
            <w:tcW w:w="3411" w:type="dxa"/>
          </w:tcPr>
          <w:p w14:paraId="7128488A" w14:textId="18FF1E36" w:rsidR="00602145" w:rsidRDefault="00A273B2" w:rsidP="00C245A5">
            <w:r>
              <w:t>Change Move/Set Column Mode</w:t>
            </w:r>
          </w:p>
        </w:tc>
        <w:tc>
          <w:tcPr>
            <w:tcW w:w="4770" w:type="dxa"/>
          </w:tcPr>
          <w:p w14:paraId="35A17F18" w14:textId="77777777" w:rsidR="00602145" w:rsidRDefault="00602145" w:rsidP="00C245A5"/>
        </w:tc>
      </w:tr>
      <w:tr w:rsidR="00602145" w14:paraId="3C9AC7CC" w14:textId="0F958334" w:rsidTr="00077850">
        <w:trPr>
          <w:trHeight w:val="720"/>
        </w:trPr>
        <w:tc>
          <w:tcPr>
            <w:tcW w:w="1179" w:type="dxa"/>
          </w:tcPr>
          <w:p w14:paraId="41FB698C" w14:textId="19B47258" w:rsidR="00602145" w:rsidRDefault="00A273B2" w:rsidP="00C245A5">
            <w:r>
              <w:object w:dxaOrig="555" w:dyaOrig="600" w14:anchorId="32559EA8">
                <v:shape id="_x0000_i1032" type="#_x0000_t75" style="width:27.65pt;height:30.15pt" o:ole="">
                  <v:imagedata r:id="rId26" o:title=""/>
                </v:shape>
                <o:OLEObject Type="Embed" ProgID="PBrush" ShapeID="_x0000_i1032" DrawAspect="Content" ObjectID="_1659879616" r:id="rId27"/>
              </w:object>
            </w:r>
          </w:p>
        </w:tc>
        <w:tc>
          <w:tcPr>
            <w:tcW w:w="3411" w:type="dxa"/>
          </w:tcPr>
          <w:p w14:paraId="650CF187" w14:textId="6774B65F" w:rsidR="00602145" w:rsidRDefault="00602145" w:rsidP="00C245A5">
            <w:r>
              <w:t>Print</w:t>
            </w:r>
            <w:r w:rsidR="00A273B2">
              <w:t xml:space="preserve"> Acknowledgement</w:t>
            </w:r>
          </w:p>
        </w:tc>
        <w:tc>
          <w:tcPr>
            <w:tcW w:w="4770" w:type="dxa"/>
          </w:tcPr>
          <w:p w14:paraId="75D7204E" w14:textId="77777777" w:rsidR="00602145" w:rsidRDefault="00602145" w:rsidP="00C245A5"/>
        </w:tc>
      </w:tr>
      <w:tr w:rsidR="00602145" w14:paraId="4B91F864" w14:textId="77777777" w:rsidTr="00077850">
        <w:trPr>
          <w:trHeight w:val="720"/>
        </w:trPr>
        <w:tc>
          <w:tcPr>
            <w:tcW w:w="1179" w:type="dxa"/>
          </w:tcPr>
          <w:p w14:paraId="1E10B692" w14:textId="0AE3999D" w:rsidR="00602145" w:rsidRDefault="00A273B2" w:rsidP="00C245A5">
            <w:r>
              <w:object w:dxaOrig="555" w:dyaOrig="600" w14:anchorId="2A61F43D">
                <v:shape id="_x0000_i1033" type="#_x0000_t75" style="width:27.65pt;height:30.15pt" o:ole="">
                  <v:imagedata r:id="rId28" o:title=""/>
                </v:shape>
                <o:OLEObject Type="Embed" ProgID="PBrush" ShapeID="_x0000_i1033" DrawAspect="Content" ObjectID="_1659879617" r:id="rId29"/>
              </w:object>
            </w:r>
          </w:p>
        </w:tc>
        <w:tc>
          <w:tcPr>
            <w:tcW w:w="3411" w:type="dxa"/>
          </w:tcPr>
          <w:p w14:paraId="0238CE05" w14:textId="75258C60" w:rsidR="00602145" w:rsidRDefault="00A273B2" w:rsidP="00C245A5">
            <w:r>
              <w:t>Export to Excel</w:t>
            </w:r>
          </w:p>
        </w:tc>
        <w:tc>
          <w:tcPr>
            <w:tcW w:w="4770" w:type="dxa"/>
          </w:tcPr>
          <w:p w14:paraId="58443429" w14:textId="77777777" w:rsidR="00602145" w:rsidRDefault="00602145" w:rsidP="00C245A5"/>
        </w:tc>
      </w:tr>
      <w:tr w:rsidR="00602145" w14:paraId="4A3F5E12" w14:textId="77777777" w:rsidTr="00077850">
        <w:trPr>
          <w:trHeight w:val="720"/>
        </w:trPr>
        <w:tc>
          <w:tcPr>
            <w:tcW w:w="1179" w:type="dxa"/>
          </w:tcPr>
          <w:p w14:paraId="39F2E999" w14:textId="4445EEDC" w:rsidR="00602145" w:rsidRDefault="00A273B2" w:rsidP="00C245A5">
            <w:r>
              <w:object w:dxaOrig="555" w:dyaOrig="600" w14:anchorId="2FD2C7C0">
                <v:shape id="_x0000_i1034" type="#_x0000_t75" style="width:27.65pt;height:30.15pt" o:ole="">
                  <v:imagedata r:id="rId30" o:title=""/>
                </v:shape>
                <o:OLEObject Type="Embed" ProgID="PBrush" ShapeID="_x0000_i1034" DrawAspect="Content" ObjectID="_1659879618" r:id="rId31"/>
              </w:object>
            </w:r>
          </w:p>
        </w:tc>
        <w:tc>
          <w:tcPr>
            <w:tcW w:w="3411" w:type="dxa"/>
          </w:tcPr>
          <w:p w14:paraId="36F8612F" w14:textId="144BB747" w:rsidR="00602145" w:rsidRDefault="00A273B2" w:rsidP="00C245A5">
            <w:r>
              <w:t>Add</w:t>
            </w:r>
          </w:p>
        </w:tc>
        <w:tc>
          <w:tcPr>
            <w:tcW w:w="4770" w:type="dxa"/>
          </w:tcPr>
          <w:p w14:paraId="71B5104D" w14:textId="77777777" w:rsidR="00602145" w:rsidRDefault="00602145" w:rsidP="00C245A5"/>
        </w:tc>
      </w:tr>
      <w:tr w:rsidR="00602145" w14:paraId="2B72D7A5" w14:textId="77777777" w:rsidTr="00077850">
        <w:trPr>
          <w:trHeight w:val="720"/>
        </w:trPr>
        <w:tc>
          <w:tcPr>
            <w:tcW w:w="1179" w:type="dxa"/>
          </w:tcPr>
          <w:p w14:paraId="7C08BB5E" w14:textId="03C00518" w:rsidR="00602145" w:rsidRDefault="00077850" w:rsidP="00C245A5">
            <w:r>
              <w:object w:dxaOrig="555" w:dyaOrig="600" w14:anchorId="14C5CFC2">
                <v:shape id="_x0000_i1035" type="#_x0000_t75" style="width:27.65pt;height:30.15pt" o:ole="">
                  <v:imagedata r:id="rId32" o:title=""/>
                </v:shape>
                <o:OLEObject Type="Embed" ProgID="PBrush" ShapeID="_x0000_i1035" DrawAspect="Content" ObjectID="_1659879619" r:id="rId33"/>
              </w:object>
            </w:r>
          </w:p>
        </w:tc>
        <w:tc>
          <w:tcPr>
            <w:tcW w:w="3411" w:type="dxa"/>
          </w:tcPr>
          <w:p w14:paraId="7608F563" w14:textId="40E22455" w:rsidR="00602145" w:rsidRDefault="00A273B2" w:rsidP="00C245A5">
            <w:r>
              <w:t>Attachments</w:t>
            </w:r>
          </w:p>
        </w:tc>
        <w:tc>
          <w:tcPr>
            <w:tcW w:w="4770" w:type="dxa"/>
          </w:tcPr>
          <w:p w14:paraId="50BADB10" w14:textId="54CE42F0" w:rsidR="00602145" w:rsidRDefault="00A273B2" w:rsidP="00C245A5">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C245A5">
            <w:r>
              <w:object w:dxaOrig="555" w:dyaOrig="600" w14:anchorId="5072B79B">
                <v:shape id="_x0000_i1036" type="#_x0000_t75" style="width:27.65pt;height:30.15pt" o:ole="">
                  <v:imagedata r:id="rId34" o:title=""/>
                </v:shape>
                <o:OLEObject Type="Embed" ProgID="PBrush" ShapeID="_x0000_i1036" DrawAspect="Content" ObjectID="_1659879620" r:id="rId35"/>
              </w:object>
            </w:r>
          </w:p>
        </w:tc>
        <w:tc>
          <w:tcPr>
            <w:tcW w:w="3411" w:type="dxa"/>
          </w:tcPr>
          <w:p w14:paraId="5824BBE0" w14:textId="3623A231" w:rsidR="00602145" w:rsidRDefault="00A273B2" w:rsidP="00C245A5">
            <w:r>
              <w:t>Notes</w:t>
            </w:r>
          </w:p>
        </w:tc>
        <w:tc>
          <w:tcPr>
            <w:tcW w:w="4770" w:type="dxa"/>
          </w:tcPr>
          <w:p w14:paraId="14485546" w14:textId="77777777" w:rsidR="00602145" w:rsidRDefault="00602145" w:rsidP="00C245A5"/>
        </w:tc>
      </w:tr>
      <w:tr w:rsidR="00602145" w14:paraId="19A6EAEA" w14:textId="77777777" w:rsidTr="00077850">
        <w:trPr>
          <w:trHeight w:val="720"/>
        </w:trPr>
        <w:tc>
          <w:tcPr>
            <w:tcW w:w="1179" w:type="dxa"/>
          </w:tcPr>
          <w:p w14:paraId="08BA59DD" w14:textId="72923A86" w:rsidR="00602145" w:rsidRDefault="00077850" w:rsidP="00C245A5">
            <w:r>
              <w:object w:dxaOrig="555" w:dyaOrig="600" w14:anchorId="7EA3F245">
                <v:shape id="_x0000_i1037" type="#_x0000_t75" style="width:27.65pt;height:30.15pt" o:ole="">
                  <v:imagedata r:id="rId36" o:title=""/>
                </v:shape>
                <o:OLEObject Type="Embed" ProgID="PBrush" ShapeID="_x0000_i1037" DrawAspect="Content" ObjectID="_1659879621" r:id="rId37"/>
              </w:object>
            </w:r>
          </w:p>
        </w:tc>
        <w:tc>
          <w:tcPr>
            <w:tcW w:w="3411" w:type="dxa"/>
          </w:tcPr>
          <w:p w14:paraId="7016257C" w14:textId="4D412016" w:rsidR="00602145" w:rsidRDefault="00A273B2" w:rsidP="00C245A5">
            <w:r>
              <w:t>Spec Notes</w:t>
            </w:r>
          </w:p>
        </w:tc>
        <w:tc>
          <w:tcPr>
            <w:tcW w:w="4770" w:type="dxa"/>
          </w:tcPr>
          <w:p w14:paraId="1CA8FAB6" w14:textId="535B03A3" w:rsidR="00602145" w:rsidRDefault="00A273B2" w:rsidP="00C245A5">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C245A5">
            <w:r>
              <w:object w:dxaOrig="555" w:dyaOrig="600" w14:anchorId="5B8024D3">
                <v:shape id="_x0000_i1038" type="#_x0000_t75" style="width:27.65pt;height:30.15pt" o:ole="">
                  <v:imagedata r:id="rId38" o:title=""/>
                </v:shape>
                <o:OLEObject Type="Embed" ProgID="PBrush" ShapeID="_x0000_i1038" DrawAspect="Content" ObjectID="_1659879622" r:id="rId39"/>
              </w:object>
            </w:r>
          </w:p>
        </w:tc>
        <w:tc>
          <w:tcPr>
            <w:tcW w:w="3411" w:type="dxa"/>
          </w:tcPr>
          <w:p w14:paraId="0B7A8585" w14:textId="11BF14E3" w:rsidR="00602145" w:rsidRDefault="00A273B2" w:rsidP="00C245A5">
            <w:r>
              <w:t>Utility Application</w:t>
            </w:r>
          </w:p>
        </w:tc>
        <w:tc>
          <w:tcPr>
            <w:tcW w:w="4770" w:type="dxa"/>
          </w:tcPr>
          <w:p w14:paraId="7660EA52" w14:textId="77777777" w:rsidR="00602145" w:rsidRDefault="00602145" w:rsidP="00C245A5"/>
        </w:tc>
      </w:tr>
      <w:tr w:rsidR="00602145" w14:paraId="34D3009B" w14:textId="77777777" w:rsidTr="00077850">
        <w:trPr>
          <w:trHeight w:val="720"/>
        </w:trPr>
        <w:tc>
          <w:tcPr>
            <w:tcW w:w="1179" w:type="dxa"/>
          </w:tcPr>
          <w:p w14:paraId="4A934FB1" w14:textId="182F9AE0" w:rsidR="00602145" w:rsidRDefault="00077850" w:rsidP="00C245A5">
            <w:r>
              <w:object w:dxaOrig="555" w:dyaOrig="600" w14:anchorId="02A89382">
                <v:shape id="_x0000_i1039" type="#_x0000_t75" style="width:27.65pt;height:30.15pt" o:ole="">
                  <v:imagedata r:id="rId40" o:title=""/>
                </v:shape>
                <o:OLEObject Type="Embed" ProgID="PBrush" ShapeID="_x0000_i1039" DrawAspect="Content" ObjectID="_1659879623" r:id="rId41"/>
              </w:object>
            </w:r>
          </w:p>
        </w:tc>
        <w:tc>
          <w:tcPr>
            <w:tcW w:w="3411" w:type="dxa"/>
          </w:tcPr>
          <w:p w14:paraId="10650A9A" w14:textId="61ED324C" w:rsidR="00602145" w:rsidRDefault="00A273B2" w:rsidP="00C245A5">
            <w:r>
              <w:t>Help</w:t>
            </w:r>
          </w:p>
        </w:tc>
        <w:tc>
          <w:tcPr>
            <w:tcW w:w="4770" w:type="dxa"/>
          </w:tcPr>
          <w:p w14:paraId="0F546C7F" w14:textId="77777777" w:rsidR="00602145" w:rsidRDefault="00602145" w:rsidP="00C245A5"/>
        </w:tc>
      </w:tr>
      <w:tr w:rsidR="00602145" w14:paraId="37B59527" w14:textId="77777777" w:rsidTr="00077850">
        <w:trPr>
          <w:trHeight w:val="720"/>
        </w:trPr>
        <w:tc>
          <w:tcPr>
            <w:tcW w:w="1179" w:type="dxa"/>
          </w:tcPr>
          <w:p w14:paraId="1DCB0431" w14:textId="1DDB8F08" w:rsidR="00602145" w:rsidRDefault="00077850" w:rsidP="00C245A5">
            <w:r>
              <w:object w:dxaOrig="555" w:dyaOrig="600" w14:anchorId="3E715BCD">
                <v:shape id="_x0000_i1040" type="#_x0000_t75" style="width:27.65pt;height:30.15pt" o:ole="">
                  <v:imagedata r:id="rId42" o:title=""/>
                </v:shape>
                <o:OLEObject Type="Embed" ProgID="PBrush" ShapeID="_x0000_i1040" DrawAspect="Content" ObjectID="_1659879624" r:id="rId43"/>
              </w:object>
            </w:r>
          </w:p>
        </w:tc>
        <w:tc>
          <w:tcPr>
            <w:tcW w:w="3411" w:type="dxa"/>
          </w:tcPr>
          <w:p w14:paraId="106C8307" w14:textId="4DEE55E9" w:rsidR="00602145" w:rsidRDefault="00A273B2" w:rsidP="00C245A5">
            <w:r>
              <w:t>UDF Viewer</w:t>
            </w:r>
          </w:p>
        </w:tc>
        <w:tc>
          <w:tcPr>
            <w:tcW w:w="4770" w:type="dxa"/>
          </w:tcPr>
          <w:p w14:paraId="2DEB5200" w14:textId="77777777" w:rsidR="00602145" w:rsidRDefault="00602145" w:rsidP="00C245A5"/>
        </w:tc>
      </w:tr>
      <w:tr w:rsidR="00602145" w14:paraId="2BC5ADE7" w14:textId="77777777" w:rsidTr="00077850">
        <w:trPr>
          <w:trHeight w:val="720"/>
        </w:trPr>
        <w:tc>
          <w:tcPr>
            <w:tcW w:w="1179" w:type="dxa"/>
          </w:tcPr>
          <w:p w14:paraId="4C27DA20" w14:textId="7BFECDAA" w:rsidR="00602145" w:rsidRDefault="00077850" w:rsidP="00C245A5">
            <w:r>
              <w:object w:dxaOrig="555" w:dyaOrig="600" w14:anchorId="3899B699">
                <v:shape id="_x0000_i1041" type="#_x0000_t75" style="width:27.65pt;height:30.15pt" o:ole="">
                  <v:imagedata r:id="rId44" o:title=""/>
                </v:shape>
                <o:OLEObject Type="Embed" ProgID="PBrush" ShapeID="_x0000_i1041" DrawAspect="Content" ObjectID="_1659879625" r:id="rId45"/>
              </w:object>
            </w:r>
          </w:p>
        </w:tc>
        <w:tc>
          <w:tcPr>
            <w:tcW w:w="3411" w:type="dxa"/>
          </w:tcPr>
          <w:p w14:paraId="2FE7D91D" w14:textId="4D8E0103" w:rsidR="00602145" w:rsidRDefault="00A273B2" w:rsidP="00C245A5">
            <w:r>
              <w:t>Commissions</w:t>
            </w:r>
          </w:p>
        </w:tc>
        <w:tc>
          <w:tcPr>
            <w:tcW w:w="4770" w:type="dxa"/>
          </w:tcPr>
          <w:p w14:paraId="6C80FF0E" w14:textId="77777777" w:rsidR="00602145" w:rsidRDefault="00602145" w:rsidP="00C245A5"/>
        </w:tc>
      </w:tr>
      <w:tr w:rsidR="00602145" w14:paraId="146F9678" w14:textId="77777777" w:rsidTr="00A273B2">
        <w:tc>
          <w:tcPr>
            <w:tcW w:w="1179" w:type="dxa"/>
          </w:tcPr>
          <w:p w14:paraId="59AD4D75" w14:textId="7956402A" w:rsidR="00602145" w:rsidRDefault="00077850" w:rsidP="00C245A5">
            <w:r>
              <w:object w:dxaOrig="555" w:dyaOrig="600" w14:anchorId="3892F88E">
                <v:shape id="_x0000_i1042" type="#_x0000_t75" style="width:27.65pt;height:30.15pt" o:ole="">
                  <v:imagedata r:id="rId46" o:title=""/>
                </v:shape>
                <o:OLEObject Type="Embed" ProgID="PBrush" ShapeID="_x0000_i1042" DrawAspect="Content" ObjectID="_1659879626" r:id="rId47"/>
              </w:object>
            </w:r>
          </w:p>
        </w:tc>
        <w:tc>
          <w:tcPr>
            <w:tcW w:w="3411" w:type="dxa"/>
          </w:tcPr>
          <w:p w14:paraId="688179D6" w14:textId="38F862CF" w:rsidR="00602145" w:rsidRDefault="00A273B2" w:rsidP="00C245A5">
            <w:r>
              <w:t>Exit</w:t>
            </w:r>
          </w:p>
        </w:tc>
        <w:tc>
          <w:tcPr>
            <w:tcW w:w="4770" w:type="dxa"/>
          </w:tcPr>
          <w:p w14:paraId="4A2BFC01" w14:textId="77777777" w:rsidR="00602145" w:rsidRDefault="00602145" w:rsidP="00C245A5"/>
        </w:tc>
      </w:tr>
      <w:tr w:rsidR="00602145" w14:paraId="3D61F2B4" w14:textId="77777777" w:rsidTr="00A273B2">
        <w:tc>
          <w:tcPr>
            <w:tcW w:w="1179" w:type="dxa"/>
          </w:tcPr>
          <w:p w14:paraId="17EC46D9" w14:textId="77777777" w:rsidR="00602145" w:rsidRDefault="00602145" w:rsidP="00C245A5"/>
        </w:tc>
        <w:tc>
          <w:tcPr>
            <w:tcW w:w="3411" w:type="dxa"/>
          </w:tcPr>
          <w:p w14:paraId="5E66B0B9" w14:textId="77777777" w:rsidR="00602145" w:rsidRDefault="00602145" w:rsidP="00C245A5"/>
        </w:tc>
        <w:tc>
          <w:tcPr>
            <w:tcW w:w="4770" w:type="dxa"/>
          </w:tcPr>
          <w:p w14:paraId="24968466" w14:textId="77777777" w:rsidR="00602145" w:rsidRDefault="00602145" w:rsidP="00C245A5"/>
        </w:tc>
      </w:tr>
      <w:tr w:rsidR="00602145" w14:paraId="7A4E8B3E" w14:textId="77777777" w:rsidTr="00A273B2">
        <w:tc>
          <w:tcPr>
            <w:tcW w:w="1179" w:type="dxa"/>
          </w:tcPr>
          <w:p w14:paraId="71A8BF53" w14:textId="77777777" w:rsidR="00602145" w:rsidRDefault="00602145" w:rsidP="00C245A5"/>
        </w:tc>
        <w:tc>
          <w:tcPr>
            <w:tcW w:w="3411" w:type="dxa"/>
          </w:tcPr>
          <w:p w14:paraId="71C0CE7B" w14:textId="77777777" w:rsidR="00602145" w:rsidRDefault="00602145" w:rsidP="00C245A5"/>
        </w:tc>
        <w:tc>
          <w:tcPr>
            <w:tcW w:w="4770" w:type="dxa"/>
          </w:tcPr>
          <w:p w14:paraId="0CBE444A" w14:textId="77777777" w:rsidR="00602145" w:rsidRDefault="00602145" w:rsidP="00C245A5"/>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34724B10" w:rsidR="00077850" w:rsidRDefault="003D3631" w:rsidP="00077850">
      <w:pPr>
        <w:pStyle w:val="Heading1"/>
        <w:rPr>
          <w:b/>
          <w:bCs/>
        </w:rPr>
      </w:pPr>
      <w:bookmarkStart w:id="14" w:name="_Toc47874654"/>
      <w:r>
        <w:rPr>
          <w:b/>
          <w:bCs/>
        </w:rPr>
        <w:lastRenderedPageBreak/>
        <w:t>Update/Add Hours via Job Card [DU]</w:t>
      </w:r>
      <w:bookmarkEnd w:id="14"/>
    </w:p>
    <w:p w14:paraId="4EC6BD24" w14:textId="36429EE6" w:rsidR="00B15177" w:rsidRDefault="003D3631" w:rsidP="00602145">
      <w:pPr>
        <w:pStyle w:val="Heading2"/>
      </w:pPr>
      <w:bookmarkStart w:id="15" w:name="_Toc47874655"/>
      <w:r>
        <w:t>Browse P/C</w:t>
      </w:r>
      <w:bookmarkEnd w:id="15"/>
    </w:p>
    <w:p w14:paraId="295CDFAA" w14:textId="4A0405E5" w:rsidR="00B7100D" w:rsidRDefault="00B7100D" w:rsidP="00B7100D">
      <w:r>
        <w:t xml:space="preserve">The </w:t>
      </w:r>
      <w:r>
        <w:rPr>
          <w:i/>
          <w:iCs/>
        </w:rPr>
        <w:t xml:space="preserve">Production Usage </w:t>
      </w:r>
      <w:r>
        <w:t xml:space="preserve">screen is located in the following Menu Path: Data Collection -&gt; </w:t>
      </w:r>
      <w:r w:rsidR="00FD3609">
        <w:t>Update/Add Hours via Job Card</w:t>
      </w:r>
      <w:r>
        <w:t xml:space="preserve">. Alternatively, the user can quickly get to this screen using the Hot Key combination: </w:t>
      </w:r>
      <w:r>
        <w:rPr>
          <w:b/>
          <w:bCs/>
          <w:i/>
          <w:iCs/>
          <w:u w:val="single"/>
        </w:rPr>
        <w:t>[“</w:t>
      </w:r>
      <w:r w:rsidR="00FD3609">
        <w:rPr>
          <w:b/>
          <w:bCs/>
          <w:i/>
          <w:iCs/>
          <w:u w:val="single"/>
        </w:rPr>
        <w:t>D</w:t>
      </w:r>
      <w:r>
        <w:rPr>
          <w:b/>
          <w:bCs/>
          <w:i/>
          <w:iCs/>
          <w:u w:val="single"/>
        </w:rPr>
        <w:t>” – “</w:t>
      </w:r>
      <w:r w:rsidR="00FD3609">
        <w:rPr>
          <w:b/>
          <w:bCs/>
          <w:i/>
          <w:iCs/>
          <w:u w:val="single"/>
        </w:rPr>
        <w:t>U</w:t>
      </w:r>
      <w:r>
        <w:rPr>
          <w:b/>
          <w:bCs/>
          <w:i/>
          <w:iCs/>
          <w:u w:val="single"/>
        </w:rPr>
        <w:t>”]</w:t>
      </w:r>
      <w:r>
        <w:t>.</w:t>
      </w:r>
    </w:p>
    <w:p w14:paraId="3C6E78A5" w14:textId="4794B446" w:rsidR="00D34072" w:rsidRDefault="00D34072" w:rsidP="00D34072">
      <w:r>
        <w:rPr>
          <w:noProof/>
        </w:rPr>
        <w:drawing>
          <wp:inline distT="0" distB="0" distL="0" distR="0" wp14:anchorId="43A8AAFB" wp14:editId="75EFA83B">
            <wp:extent cx="5943600" cy="451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519930"/>
                    </a:xfrm>
                    <a:prstGeom prst="rect">
                      <a:avLst/>
                    </a:prstGeom>
                  </pic:spPr>
                </pic:pic>
              </a:graphicData>
            </a:graphic>
          </wp:inline>
        </w:drawing>
      </w:r>
    </w:p>
    <w:p w14:paraId="352654F3" w14:textId="3CEAA7FE" w:rsidR="00FD3609" w:rsidRDefault="00FD3609" w:rsidP="00FD3609">
      <w:r>
        <w:t>This list can be sorted by Job Number, Time, or Item Number. Alternatively, the user may search for any Production Usage that they wish to use in order to narrow down their selection.</w:t>
      </w:r>
    </w:p>
    <w:p w14:paraId="1A95CBA4" w14:textId="77BDD172" w:rsidR="00FD3609" w:rsidRDefault="00FD3609" w:rsidP="00FD3609">
      <w:r>
        <w:t xml:space="preserve">In order to choose the desired Usage from this list, the user may double-click on the desired Job Number line. Alternatively, the user may click on their desired Job Number Line in order to highlight it within the list, then click the </w:t>
      </w:r>
      <w:r>
        <w:rPr>
          <w:b/>
          <w:bCs/>
          <w:i/>
          <w:iCs/>
          <w:u w:val="single"/>
        </w:rPr>
        <w:t>“View P/C”</w:t>
      </w:r>
      <w:r>
        <w:t xml:space="preserve"> tab at the top of the </w:t>
      </w:r>
      <w:r>
        <w:rPr>
          <w:i/>
          <w:iCs/>
        </w:rPr>
        <w:t>Production Usage</w:t>
      </w:r>
      <w:r>
        <w:t xml:space="preserve"> screen. Only a highlighted Usage will populate within the detailed </w:t>
      </w:r>
      <w:r>
        <w:rPr>
          <w:i/>
          <w:iCs/>
        </w:rPr>
        <w:t>View</w:t>
      </w:r>
      <w:r>
        <w:t xml:space="preserve"> screen.</w:t>
      </w:r>
    </w:p>
    <w:p w14:paraId="1BDF309A" w14:textId="0615E675" w:rsidR="003D3631" w:rsidRDefault="003D3631" w:rsidP="003D3631">
      <w:pPr>
        <w:pStyle w:val="Heading2"/>
      </w:pPr>
      <w:bookmarkStart w:id="16" w:name="_Toc47874656"/>
      <w:r>
        <w:lastRenderedPageBreak/>
        <w:t>View P/C</w:t>
      </w:r>
      <w:bookmarkEnd w:id="16"/>
    </w:p>
    <w:p w14:paraId="1136D645" w14:textId="7D180D07" w:rsidR="00D34072" w:rsidRPr="00D34072" w:rsidRDefault="00D34072" w:rsidP="00D34072">
      <w:r>
        <w:rPr>
          <w:noProof/>
        </w:rPr>
        <w:drawing>
          <wp:inline distT="0" distB="0" distL="0" distR="0" wp14:anchorId="1EB8BA5C" wp14:editId="70D8B353">
            <wp:extent cx="5943600" cy="4539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539615"/>
                    </a:xfrm>
                    <a:prstGeom prst="rect">
                      <a:avLst/>
                    </a:prstGeom>
                  </pic:spPr>
                </pic:pic>
              </a:graphicData>
            </a:graphic>
          </wp:inline>
        </w:drawing>
      </w:r>
    </w:p>
    <w:p w14:paraId="0B536B31" w14:textId="1BFE9EAA" w:rsidR="00FD3609" w:rsidRDefault="00FD3609" w:rsidP="00FD3609">
      <w:pPr>
        <w:pStyle w:val="Heading4"/>
      </w:pPr>
      <w:r>
        <w:t>UPDATE (Job Information)</w:t>
      </w:r>
    </w:p>
    <w:p w14:paraId="374CC3B5" w14:textId="045C4B22" w:rsidR="00FD3609" w:rsidRDefault="00FD3609" w:rsidP="00FD3609">
      <w:bookmarkStart w:id="17" w:name="_Hlk43554756"/>
      <w:r>
        <w:t xml:space="preserve">To change the currently selected Job Information, simply click the </w:t>
      </w:r>
      <w:r>
        <w:rPr>
          <w:b/>
          <w:bCs/>
          <w:i/>
          <w:iCs/>
          <w:u w:val="single"/>
        </w:rPr>
        <w:t>“Update</w:t>
      </w:r>
      <w:r>
        <w:t xml:space="preserve">” button </w:t>
      </w:r>
      <w:r w:rsidR="001231DB">
        <w:t>under</w:t>
      </w:r>
      <w:r>
        <w:t xml:space="preserve"> the </w:t>
      </w:r>
      <w:r w:rsidR="001231DB">
        <w:t xml:space="preserve">Job Information section of the </w:t>
      </w:r>
      <w:r>
        <w:t xml:space="preserve">screen.  </w:t>
      </w:r>
    </w:p>
    <w:bookmarkEnd w:id="17"/>
    <w:p w14:paraId="1A43DB4B" w14:textId="79F2F950" w:rsidR="00FD3609" w:rsidRDefault="00FD3609" w:rsidP="00FD3609">
      <w:pPr>
        <w:pStyle w:val="Heading4"/>
      </w:pPr>
      <w:r>
        <w:t>ADD (Job Information)</w:t>
      </w:r>
    </w:p>
    <w:p w14:paraId="22DD5ADE" w14:textId="526BF481" w:rsidR="00FD3609" w:rsidRDefault="00FD3609" w:rsidP="00FD3609">
      <w:bookmarkStart w:id="18" w:name="_Hlk43553999"/>
      <w:bookmarkStart w:id="19" w:name="_Hlk44512325"/>
      <w:r>
        <w:t xml:space="preserve">To add a new </w:t>
      </w:r>
      <w:r w:rsidR="001231DB">
        <w:t>Job</w:t>
      </w:r>
      <w:r>
        <w:t xml:space="preserve">, simply click the </w:t>
      </w:r>
      <w:r>
        <w:rPr>
          <w:b/>
          <w:bCs/>
          <w:i/>
          <w:iCs/>
          <w:u w:val="single"/>
        </w:rPr>
        <w:t xml:space="preserve">“Green + Icon” </w:t>
      </w:r>
      <w:r>
        <w:t xml:space="preserve">button at the top of the </w:t>
      </w:r>
      <w:r w:rsidR="001231DB">
        <w:t>Production Usage</w:t>
      </w:r>
      <w:r>
        <w:t xml:space="preserve"> screen.</w:t>
      </w:r>
    </w:p>
    <w:bookmarkEnd w:id="18"/>
    <w:p w14:paraId="20F3BAE9" w14:textId="3B620492" w:rsidR="00FD3609" w:rsidRPr="004477D0" w:rsidRDefault="00FD3609" w:rsidP="00FD3609">
      <w:r>
        <w:t xml:space="preserve">Alternatively, click the </w:t>
      </w:r>
      <w:r>
        <w:rPr>
          <w:b/>
          <w:bCs/>
          <w:i/>
          <w:iCs/>
          <w:u w:val="single"/>
        </w:rPr>
        <w:t>“Add”</w:t>
      </w:r>
      <w:r>
        <w:t xml:space="preserve"> </w:t>
      </w:r>
      <w:r w:rsidR="001231DB">
        <w:t>button under the Job Information section of the screen.</w:t>
      </w:r>
    </w:p>
    <w:bookmarkEnd w:id="19"/>
    <w:p w14:paraId="38409155" w14:textId="79535963" w:rsidR="00FD3609" w:rsidRDefault="00FD3609" w:rsidP="00FD3609">
      <w:pPr>
        <w:pStyle w:val="Heading4"/>
      </w:pPr>
      <w:r>
        <w:t>COPY (Job Information)</w:t>
      </w:r>
    </w:p>
    <w:p w14:paraId="3171857B" w14:textId="306260DC" w:rsidR="00FD3609" w:rsidRPr="00F132A9" w:rsidRDefault="00FD3609" w:rsidP="00FD3609">
      <w:bookmarkStart w:id="20" w:name="_Hlk44249921"/>
      <w:r>
        <w:t xml:space="preserve">Click the </w:t>
      </w:r>
      <w:r>
        <w:rPr>
          <w:b/>
          <w:bCs/>
          <w:i/>
          <w:iCs/>
          <w:u w:val="single"/>
        </w:rPr>
        <w:t>“Copy”</w:t>
      </w:r>
      <w:r>
        <w:t xml:space="preserve"> </w:t>
      </w:r>
      <w:r w:rsidR="001231DB">
        <w:t>button under the Job Information section of the screen</w:t>
      </w:r>
      <w:r>
        <w:t xml:space="preserve"> to copy information from the currently selected </w:t>
      </w:r>
      <w:r w:rsidR="001231DB">
        <w:t>Job</w:t>
      </w:r>
      <w:r>
        <w:t>.</w:t>
      </w:r>
    </w:p>
    <w:bookmarkEnd w:id="20"/>
    <w:p w14:paraId="20142F7D" w14:textId="0D991764" w:rsidR="00FD3609" w:rsidRDefault="00FD3609" w:rsidP="00FD3609">
      <w:pPr>
        <w:pStyle w:val="Heading4"/>
      </w:pPr>
      <w:r>
        <w:t>DELETE (Job Information)</w:t>
      </w:r>
    </w:p>
    <w:p w14:paraId="3A611170" w14:textId="67C26719" w:rsidR="00FD3609" w:rsidRDefault="00FD3609" w:rsidP="00FD3609">
      <w:r>
        <w:t xml:space="preserve">To delete the currently selected </w:t>
      </w:r>
      <w:r w:rsidR="001231DB">
        <w:t>Job</w:t>
      </w:r>
      <w:r>
        <w:t xml:space="preserve">, simply press the </w:t>
      </w:r>
      <w:r w:rsidRPr="00B86B9F">
        <w:rPr>
          <w:b/>
          <w:bCs/>
          <w:i/>
          <w:iCs/>
          <w:u w:val="single"/>
        </w:rPr>
        <w:t>"D"</w:t>
      </w:r>
      <w:r>
        <w:t xml:space="preserve"> key.  Alternatively, click the </w:t>
      </w:r>
      <w:r>
        <w:rPr>
          <w:b/>
          <w:bCs/>
          <w:i/>
          <w:iCs/>
          <w:u w:val="single"/>
        </w:rPr>
        <w:t>“Delete”</w:t>
      </w:r>
      <w:r>
        <w:t xml:space="preserve"> </w:t>
      </w:r>
      <w:r w:rsidR="001231DB">
        <w:t>button under the Job Information section of the screen.</w:t>
      </w:r>
    </w:p>
    <w:p w14:paraId="3EBD0A29" w14:textId="77777777" w:rsidR="00FD3609" w:rsidRDefault="00FD3609" w:rsidP="00FD3609">
      <w:pPr>
        <w:pStyle w:val="Heading4"/>
      </w:pPr>
      <w:bookmarkStart w:id="21" w:name="_Hlk42700524"/>
      <w:bookmarkStart w:id="22" w:name="_Hlk43140819"/>
      <w:bookmarkStart w:id="23" w:name="_Hlk43555402"/>
      <w:bookmarkStart w:id="24" w:name="_Hlk43555246"/>
      <w:r>
        <w:t>NEXT</w:t>
      </w:r>
    </w:p>
    <w:p w14:paraId="753B9B90" w14:textId="3087A58D" w:rsidR="00FD3609" w:rsidRDefault="00FD3609" w:rsidP="00FD3609">
      <w:r>
        <w:t xml:space="preserve">Press </w:t>
      </w:r>
      <w:r w:rsidRPr="00B86B9F">
        <w:rPr>
          <w:b/>
          <w:bCs/>
          <w:i/>
          <w:iCs/>
          <w:u w:val="single"/>
        </w:rPr>
        <w:t>"N"</w:t>
      </w:r>
      <w:r>
        <w:t xml:space="preserve"> (Next) to find next </w:t>
      </w:r>
      <w:r w:rsidR="001231DB">
        <w:t>Job</w:t>
      </w:r>
      <w:r>
        <w:t xml:space="preserve"> to view or modify. Alternatively, press the </w:t>
      </w:r>
      <w:r>
        <w:rPr>
          <w:b/>
          <w:bCs/>
          <w:i/>
          <w:iCs/>
          <w:u w:val="single"/>
        </w:rPr>
        <w:t>“Right Arrow”</w:t>
      </w:r>
      <w:r>
        <w:t xml:space="preserve"> on the screen.</w:t>
      </w:r>
    </w:p>
    <w:p w14:paraId="0ACBC6E5" w14:textId="77777777" w:rsidR="00FD3609" w:rsidRDefault="00FD3609" w:rsidP="00FD3609">
      <w:pPr>
        <w:pStyle w:val="Heading4"/>
      </w:pPr>
      <w:r>
        <w:lastRenderedPageBreak/>
        <w:t>PREVIOUS</w:t>
      </w:r>
    </w:p>
    <w:p w14:paraId="469A021A" w14:textId="1F115B29" w:rsidR="00FD3609" w:rsidRDefault="00FD3609" w:rsidP="00FD3609">
      <w:r>
        <w:t xml:space="preserve">Press </w:t>
      </w:r>
      <w:r w:rsidRPr="00B86B9F">
        <w:rPr>
          <w:b/>
          <w:bCs/>
          <w:i/>
          <w:iCs/>
          <w:u w:val="single"/>
        </w:rPr>
        <w:t>"P"</w:t>
      </w:r>
      <w:r>
        <w:t xml:space="preserve"> (Previous) to find previous </w:t>
      </w:r>
      <w:r w:rsidR="001231DB">
        <w:t>Job</w:t>
      </w:r>
      <w:r>
        <w:t xml:space="preserve"> to view or modify.</w:t>
      </w:r>
      <w:r w:rsidRPr="00EA7FC0">
        <w:t xml:space="preserve"> </w:t>
      </w:r>
      <w:r>
        <w:t xml:space="preserve">Alternatively, press the </w:t>
      </w:r>
      <w:r>
        <w:rPr>
          <w:b/>
          <w:bCs/>
          <w:i/>
          <w:iCs/>
          <w:u w:val="single"/>
        </w:rPr>
        <w:t>“Left Arrow”</w:t>
      </w:r>
      <w:r>
        <w:t xml:space="preserve"> on the screen.</w:t>
      </w:r>
      <w:bookmarkEnd w:id="21"/>
    </w:p>
    <w:bookmarkEnd w:id="22"/>
    <w:bookmarkEnd w:id="23"/>
    <w:bookmarkEnd w:id="24"/>
    <w:p w14:paraId="41A5B772" w14:textId="687E48DB" w:rsidR="00FD3609" w:rsidRDefault="00FD3609" w:rsidP="00FD3609">
      <w:pPr>
        <w:pStyle w:val="Heading4"/>
      </w:pPr>
      <w:r>
        <w:t>UPDATE (Machine Transaction)</w:t>
      </w:r>
    </w:p>
    <w:p w14:paraId="165333D6" w14:textId="4D8AA452" w:rsidR="00FD3609" w:rsidRDefault="00FD3609" w:rsidP="00FD3609">
      <w:r>
        <w:t xml:space="preserve">To change the currently selected </w:t>
      </w:r>
      <w:r w:rsidR="001231DB">
        <w:t>Machine Transaction</w:t>
      </w:r>
      <w:r>
        <w:t xml:space="preserve">, simply click the </w:t>
      </w:r>
      <w:r>
        <w:rPr>
          <w:b/>
          <w:bCs/>
          <w:i/>
          <w:iCs/>
          <w:u w:val="single"/>
        </w:rPr>
        <w:t>“Update</w:t>
      </w:r>
      <w:r>
        <w:t xml:space="preserve">” button at the bottom of the screen.  </w:t>
      </w:r>
    </w:p>
    <w:p w14:paraId="0D7B7A4B" w14:textId="6EDD6F78" w:rsidR="00FD3609" w:rsidRDefault="00FD3609" w:rsidP="00FD3609">
      <w:pPr>
        <w:pStyle w:val="Heading4"/>
      </w:pPr>
      <w:r>
        <w:t>ADD (Machine Transaction)</w:t>
      </w:r>
    </w:p>
    <w:p w14:paraId="7CC115ED" w14:textId="131D9A94" w:rsidR="00FD3609" w:rsidRPr="00E64A2B" w:rsidRDefault="00FD3609" w:rsidP="00FD3609">
      <w:bookmarkStart w:id="25" w:name="_Hlk43554429"/>
      <w:r>
        <w:t xml:space="preserve">Click the </w:t>
      </w:r>
      <w:r>
        <w:rPr>
          <w:b/>
          <w:bCs/>
          <w:i/>
          <w:iCs/>
          <w:u w:val="single"/>
        </w:rPr>
        <w:t>“Add”</w:t>
      </w:r>
      <w:r>
        <w:t xml:space="preserve"> button</w:t>
      </w:r>
      <w:r w:rsidRPr="00167C88">
        <w:t xml:space="preserve"> </w:t>
      </w:r>
      <w:r>
        <w:t xml:space="preserve">at the bottom of the screen to add a new </w:t>
      </w:r>
      <w:r w:rsidR="001231DB">
        <w:t>Machine Transaction</w:t>
      </w:r>
      <w:r>
        <w:t>.</w:t>
      </w:r>
    </w:p>
    <w:bookmarkEnd w:id="25"/>
    <w:p w14:paraId="550F359C" w14:textId="400A53F7" w:rsidR="00FD3609" w:rsidRDefault="00FD3609" w:rsidP="00FD3609">
      <w:pPr>
        <w:pStyle w:val="Heading4"/>
      </w:pPr>
      <w:r>
        <w:t>COPY (Machine Transaction)</w:t>
      </w:r>
    </w:p>
    <w:p w14:paraId="0B6ABADA" w14:textId="672BE24A" w:rsidR="00FD3609" w:rsidRPr="00F132A9" w:rsidRDefault="00FD3609" w:rsidP="00FD3609">
      <w:r>
        <w:t xml:space="preserve">Click the </w:t>
      </w:r>
      <w:r>
        <w:rPr>
          <w:b/>
          <w:bCs/>
          <w:i/>
          <w:iCs/>
          <w:u w:val="single"/>
        </w:rPr>
        <w:t>“Copy”</w:t>
      </w:r>
      <w:r>
        <w:t xml:space="preserve"> button to copy information from the currently selected </w:t>
      </w:r>
      <w:r w:rsidR="001231DB">
        <w:t>Machine Transaction</w:t>
      </w:r>
      <w:r>
        <w:t>.</w:t>
      </w:r>
    </w:p>
    <w:p w14:paraId="43887B83" w14:textId="674410DB" w:rsidR="00FD3609" w:rsidRDefault="00FD3609" w:rsidP="00FD3609">
      <w:pPr>
        <w:pStyle w:val="Heading4"/>
      </w:pPr>
      <w:r>
        <w:t>DELETE (Machine Transaction)</w:t>
      </w:r>
    </w:p>
    <w:p w14:paraId="7572B023" w14:textId="3C8BBF88" w:rsidR="00FD3609" w:rsidRDefault="00FD3609" w:rsidP="00FD3609">
      <w:bookmarkStart w:id="26" w:name="_Hlk43554768"/>
      <w:r>
        <w:t xml:space="preserve">To delete the currently selected </w:t>
      </w:r>
      <w:r w:rsidR="001231DB">
        <w:t>Machine Transaction</w:t>
      </w:r>
      <w:r>
        <w:t xml:space="preserve">, simply press the </w:t>
      </w:r>
      <w:r w:rsidRPr="00B86B9F">
        <w:rPr>
          <w:b/>
          <w:bCs/>
          <w:i/>
          <w:iCs/>
          <w:u w:val="single"/>
        </w:rPr>
        <w:t>"D"</w:t>
      </w:r>
      <w:r>
        <w:t xml:space="preserve"> key.  Alternatively, click the </w:t>
      </w:r>
      <w:r>
        <w:rPr>
          <w:b/>
          <w:bCs/>
          <w:i/>
          <w:iCs/>
          <w:u w:val="single"/>
        </w:rPr>
        <w:t>“Delete”</w:t>
      </w:r>
      <w:r>
        <w:t xml:space="preserve"> button at the bottom of the screen.</w:t>
      </w:r>
    </w:p>
    <w:p w14:paraId="583F9421" w14:textId="157E4652" w:rsidR="00864165" w:rsidRDefault="00864165" w:rsidP="00FD3609"/>
    <w:p w14:paraId="285C70F6" w14:textId="77777777" w:rsidR="00864165" w:rsidRDefault="00864165" w:rsidP="00FD3609"/>
    <w:p w14:paraId="5C58425C" w14:textId="4931AF07" w:rsidR="003D3631" w:rsidRDefault="00D34072" w:rsidP="003D3631">
      <w:pPr>
        <w:pStyle w:val="Heading3"/>
      </w:pPr>
      <w:bookmarkStart w:id="27" w:name="_Toc47874657"/>
      <w:bookmarkEnd w:id="26"/>
      <w:r>
        <w:t>Add/Update Job Information</w:t>
      </w:r>
      <w:bookmarkEnd w:id="27"/>
    </w:p>
    <w:p w14:paraId="1214689A" w14:textId="566B088C" w:rsidR="00D34072" w:rsidRPr="00D34072" w:rsidRDefault="00D34072" w:rsidP="00D34072">
      <w:r>
        <w:rPr>
          <w:noProof/>
        </w:rPr>
        <w:drawing>
          <wp:inline distT="0" distB="0" distL="0" distR="0" wp14:anchorId="6333B667" wp14:editId="2F61D8E7">
            <wp:extent cx="5943600" cy="92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20750"/>
                    </a:xfrm>
                    <a:prstGeom prst="rect">
                      <a:avLst/>
                    </a:prstGeom>
                  </pic:spPr>
                </pic:pic>
              </a:graphicData>
            </a:graphic>
          </wp:inline>
        </w:drawing>
      </w:r>
    </w:p>
    <w:p w14:paraId="3B14484E" w14:textId="77777777" w:rsidR="00864165" w:rsidRDefault="00864165" w:rsidP="00864165">
      <w:pPr>
        <w:pStyle w:val="Heading4"/>
      </w:pPr>
      <w:bookmarkStart w:id="28" w:name="_Hlk44166958"/>
      <w:bookmarkStart w:id="29" w:name="_Hlk44852863"/>
      <w:bookmarkStart w:id="30" w:name="_Hlk44168431"/>
      <w:r>
        <w:t>SAVE</w:t>
      </w:r>
    </w:p>
    <w:p w14:paraId="1426BBB2" w14:textId="6D50B344" w:rsidR="00864165" w:rsidRDefault="00864165" w:rsidP="00864165">
      <w:bookmarkStart w:id="31" w:name="_Hlk44148351"/>
      <w:r>
        <w:t xml:space="preserve">Click the </w:t>
      </w:r>
      <w:r>
        <w:rPr>
          <w:b/>
          <w:bCs/>
          <w:i/>
          <w:iCs/>
          <w:u w:val="single"/>
        </w:rPr>
        <w:t>“Save”</w:t>
      </w:r>
      <w:r>
        <w:t xml:space="preserve"> button to save all changes to the current Job Information.</w:t>
      </w:r>
    </w:p>
    <w:p w14:paraId="2CFB4999" w14:textId="77777777" w:rsidR="00864165" w:rsidRDefault="00864165" w:rsidP="00864165">
      <w:pPr>
        <w:pStyle w:val="Heading4"/>
      </w:pPr>
      <w:bookmarkStart w:id="32" w:name="_Hlk43554325"/>
      <w:bookmarkEnd w:id="28"/>
      <w:bookmarkEnd w:id="31"/>
      <w:r>
        <w:t>RESET</w:t>
      </w:r>
    </w:p>
    <w:p w14:paraId="3F433352" w14:textId="77777777" w:rsidR="00864165" w:rsidRPr="00096EBD" w:rsidRDefault="00864165" w:rsidP="00864165">
      <w:bookmarkStart w:id="33" w:name="_Hlk44148356"/>
      <w:r>
        <w:t xml:space="preserve">Click the </w:t>
      </w:r>
      <w:r>
        <w:rPr>
          <w:b/>
          <w:bCs/>
          <w:i/>
          <w:iCs/>
          <w:u w:val="single"/>
        </w:rPr>
        <w:t>“Reset”</w:t>
      </w:r>
      <w:r>
        <w:t xml:space="preserve"> button to reset all fields to their original state.</w:t>
      </w:r>
    </w:p>
    <w:p w14:paraId="1014A83C" w14:textId="77777777" w:rsidR="00864165" w:rsidRDefault="00864165" w:rsidP="00864165">
      <w:pPr>
        <w:pStyle w:val="Heading4"/>
      </w:pPr>
      <w:bookmarkStart w:id="34" w:name="_Hlk43554920"/>
      <w:bookmarkEnd w:id="33"/>
      <w:r>
        <w:t>CANCEL</w:t>
      </w:r>
    </w:p>
    <w:p w14:paraId="0386B84D" w14:textId="677C4369" w:rsidR="00864165" w:rsidRDefault="00864165" w:rsidP="00864165">
      <w:bookmarkStart w:id="35" w:name="_Hlk44254145"/>
      <w:bookmarkEnd w:id="29"/>
      <w:r>
        <w:t xml:space="preserve">Click the </w:t>
      </w:r>
      <w:r>
        <w:rPr>
          <w:b/>
          <w:bCs/>
          <w:i/>
          <w:iCs/>
          <w:u w:val="single"/>
        </w:rPr>
        <w:t>“Cancel”</w:t>
      </w:r>
      <w:r>
        <w:t xml:space="preserve"> button to cancel all changes to the Job Information without saving.</w:t>
      </w:r>
    </w:p>
    <w:p w14:paraId="25330D21" w14:textId="554A15BB" w:rsidR="00864165" w:rsidRDefault="00864165" w:rsidP="00864165"/>
    <w:p w14:paraId="1630892B" w14:textId="064F862E" w:rsidR="00864165" w:rsidRDefault="00864165" w:rsidP="00864165"/>
    <w:p w14:paraId="33DB53AD" w14:textId="13837F0A" w:rsidR="00864165" w:rsidRDefault="00864165" w:rsidP="00864165"/>
    <w:p w14:paraId="36AD68B1" w14:textId="4DD77C6F" w:rsidR="00864165" w:rsidRDefault="00864165" w:rsidP="00864165"/>
    <w:p w14:paraId="5ECD8311" w14:textId="77777777" w:rsidR="00864165" w:rsidRPr="00DF6BEC" w:rsidRDefault="00864165" w:rsidP="00864165"/>
    <w:p w14:paraId="204822F3" w14:textId="5BF54CC9" w:rsidR="00D34072" w:rsidRDefault="00D34072" w:rsidP="00D34072">
      <w:pPr>
        <w:pStyle w:val="Heading3"/>
      </w:pPr>
      <w:bookmarkStart w:id="36" w:name="_Toc47874658"/>
      <w:bookmarkEnd w:id="30"/>
      <w:bookmarkEnd w:id="32"/>
      <w:bookmarkEnd w:id="34"/>
      <w:bookmarkEnd w:id="35"/>
      <w:r>
        <w:lastRenderedPageBreak/>
        <w:t>Add/Update Job Information Field Definitions</w:t>
      </w:r>
      <w:bookmarkEnd w:id="36"/>
    </w:p>
    <w:p w14:paraId="0F678AF8" w14:textId="77777777" w:rsidR="00864165" w:rsidRDefault="00864165" w:rsidP="00864165">
      <w:pPr>
        <w:pStyle w:val="Heading4"/>
      </w:pPr>
      <w:r>
        <w:t>Job Number</w:t>
      </w:r>
    </w:p>
    <w:p w14:paraId="124B026B" w14:textId="77777777" w:rsidR="00864165" w:rsidRDefault="00864165" w:rsidP="00864165">
      <w:r>
        <w:t xml:space="preserve">The user must now enter the Job Number they wish to base this new Production Usage on. If the user knows the Job Number that they wish to use, they may enter it manually in the </w:t>
      </w:r>
      <w:r>
        <w:rPr>
          <w:i/>
          <w:iCs/>
        </w:rPr>
        <w:t>Job Number</w:t>
      </w:r>
      <w:r>
        <w:t xml:space="preserve"> field.</w:t>
      </w:r>
    </w:p>
    <w:p w14:paraId="62A890CB" w14:textId="77777777" w:rsidR="00864165" w:rsidRDefault="00864165" w:rsidP="00864165">
      <w:r>
        <w:t xml:space="preserve">Alternatively, the user can press the </w:t>
      </w:r>
      <w:r>
        <w:rPr>
          <w:b/>
          <w:bCs/>
          <w:i/>
          <w:iCs/>
          <w:u w:val="single"/>
        </w:rPr>
        <w:t>“F1”</w:t>
      </w:r>
      <w:r>
        <w:t xml:space="preserve"> key to choose a number from a list of available Job Information.</w:t>
      </w:r>
    </w:p>
    <w:p w14:paraId="77C7B859" w14:textId="77777777" w:rsidR="00864165" w:rsidRDefault="00864165" w:rsidP="00864165">
      <w:r>
        <w:rPr>
          <w:noProof/>
        </w:rPr>
        <w:drawing>
          <wp:inline distT="0" distB="0" distL="0" distR="0" wp14:anchorId="69A67A4C" wp14:editId="32AEAED8">
            <wp:extent cx="5314950" cy="237172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14950" cy="2371725"/>
                    </a:xfrm>
                    <a:prstGeom prst="rect">
                      <a:avLst/>
                    </a:prstGeom>
                  </pic:spPr>
                </pic:pic>
              </a:graphicData>
            </a:graphic>
          </wp:inline>
        </w:drawing>
      </w:r>
    </w:p>
    <w:p w14:paraId="29E4A54D" w14:textId="3E955D0D" w:rsidR="00864165" w:rsidRDefault="00864165" w:rsidP="00864165">
      <w:r>
        <w:t>This list can be sorted by Job Number, Item Number, Estimate Number, or Customer Number. Alternatively, the user may search for any Job that they wish to use in order to narrow down their selection.</w:t>
      </w:r>
    </w:p>
    <w:p w14:paraId="43A642D4" w14:textId="11FECC59" w:rsidR="00864165" w:rsidRDefault="00864165" w:rsidP="00864165">
      <w:r>
        <w:t xml:space="preserve">In order to choose the desired Job Number from this list, the user may double-click on the desired Job line. Alternatively, the user may click on their desired Job Line in order to highlight it within the list, then click the </w:t>
      </w:r>
      <w:r>
        <w:rPr>
          <w:b/>
          <w:bCs/>
          <w:i/>
          <w:iCs/>
          <w:u w:val="single"/>
        </w:rPr>
        <w:t>“Blue Check Icon”</w:t>
      </w:r>
      <w:r>
        <w:t xml:space="preserve"> button at the top of the </w:t>
      </w:r>
      <w:r>
        <w:rPr>
          <w:i/>
          <w:iCs/>
        </w:rPr>
        <w:t>Job Information</w:t>
      </w:r>
      <w:r>
        <w:t xml:space="preserve"> screen. Only a highlighted Job will populate within the new </w:t>
      </w:r>
      <w:r w:rsidR="00E5791A">
        <w:t>Machine Transaction</w:t>
      </w:r>
      <w:r>
        <w:t>.</w:t>
      </w:r>
    </w:p>
    <w:p w14:paraId="43F83128" w14:textId="77777777" w:rsidR="00864165" w:rsidRDefault="00864165" w:rsidP="00864165">
      <w:pPr>
        <w:pStyle w:val="Heading4"/>
      </w:pPr>
      <w:r>
        <w:t>Job Number: 00</w:t>
      </w:r>
    </w:p>
    <w:p w14:paraId="2382AB11" w14:textId="77777777" w:rsidR="00864165" w:rsidRPr="001231DB" w:rsidRDefault="00864165" w:rsidP="00864165">
      <w:r>
        <w:t>The user may enter the subsequent Job Number, if applicable.</w:t>
      </w:r>
    </w:p>
    <w:p w14:paraId="66E9755A" w14:textId="77777777" w:rsidR="00864165" w:rsidRDefault="00864165" w:rsidP="00864165">
      <w:pPr>
        <w:pStyle w:val="Heading4"/>
      </w:pPr>
      <w:r>
        <w:t>Date</w:t>
      </w:r>
    </w:p>
    <w:p w14:paraId="2547F728" w14:textId="77777777" w:rsidR="00864165" w:rsidRPr="001231DB" w:rsidRDefault="00864165" w:rsidP="00864165">
      <w:r>
        <w:t>Enter the date for this Job Usage. This automatically defaults to the system date, but can be modified by the user as needed.</w:t>
      </w:r>
    </w:p>
    <w:p w14:paraId="54E17DDD" w14:textId="77777777" w:rsidR="00864165" w:rsidRDefault="00864165" w:rsidP="00864165">
      <w:pPr>
        <w:pStyle w:val="Heading4"/>
      </w:pPr>
      <w:r>
        <w:t>Shift</w:t>
      </w:r>
    </w:p>
    <w:p w14:paraId="14EE513A" w14:textId="14EA66A3" w:rsidR="00864165" w:rsidRDefault="00864165" w:rsidP="00864165">
      <w:r>
        <w:t>The user may enter the shift number for this production usage.</w:t>
      </w:r>
    </w:p>
    <w:p w14:paraId="7F7029E4" w14:textId="0D041641" w:rsidR="00864165" w:rsidRDefault="00864165" w:rsidP="00864165"/>
    <w:p w14:paraId="70D669FE" w14:textId="77777777" w:rsidR="00864165" w:rsidRDefault="00864165" w:rsidP="00864165"/>
    <w:p w14:paraId="4075FCFB" w14:textId="18A1F791" w:rsidR="00D34072" w:rsidRDefault="00D34072" w:rsidP="00D34072">
      <w:pPr>
        <w:pStyle w:val="Heading3"/>
      </w:pPr>
      <w:bookmarkStart w:id="37" w:name="_Toc47874659"/>
      <w:r>
        <w:lastRenderedPageBreak/>
        <w:t>Add/Update Machine Transaction Information</w:t>
      </w:r>
      <w:bookmarkEnd w:id="37"/>
    </w:p>
    <w:p w14:paraId="18A33B96" w14:textId="4819064A" w:rsidR="00D34072" w:rsidRDefault="00D34072" w:rsidP="00D34072">
      <w:r>
        <w:rPr>
          <w:noProof/>
        </w:rPr>
        <w:drawing>
          <wp:inline distT="0" distB="0" distL="0" distR="0" wp14:anchorId="076434A1" wp14:editId="4D1F0549">
            <wp:extent cx="5943600" cy="2148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148205"/>
                    </a:xfrm>
                    <a:prstGeom prst="rect">
                      <a:avLst/>
                    </a:prstGeom>
                  </pic:spPr>
                </pic:pic>
              </a:graphicData>
            </a:graphic>
          </wp:inline>
        </w:drawing>
      </w:r>
    </w:p>
    <w:p w14:paraId="0DC28593" w14:textId="6753D5FD" w:rsidR="00FD3609" w:rsidRDefault="00FD3609" w:rsidP="00FD3609">
      <w:r>
        <w:t>This list can be sorted by Machine Number, Time, or Item Number. Alternatively, the user may search for any Machine Transaction that they wish to use in order to narrow down their selection.</w:t>
      </w:r>
    </w:p>
    <w:p w14:paraId="7A8B129F" w14:textId="594AE887" w:rsidR="00FD3609" w:rsidRDefault="00FD3609" w:rsidP="00FD3609">
      <w:r>
        <w:t xml:space="preserve">In order to choose the desired Transaction from this list, the user may double-click on the desired Transaction line. Alternatively, the user may click on their desired Transaction Line in order to highlight it within the list, then click the </w:t>
      </w:r>
      <w:r>
        <w:rPr>
          <w:b/>
          <w:bCs/>
          <w:i/>
          <w:iCs/>
          <w:u w:val="single"/>
        </w:rPr>
        <w:t>“Update”</w:t>
      </w:r>
      <w:r>
        <w:t xml:space="preserve"> or </w:t>
      </w:r>
      <w:r>
        <w:rPr>
          <w:b/>
          <w:bCs/>
          <w:i/>
          <w:iCs/>
          <w:u w:val="single"/>
        </w:rPr>
        <w:t xml:space="preserve">“Copy” </w:t>
      </w:r>
      <w:r>
        <w:t xml:space="preserve">buttons at the bottom of the </w:t>
      </w:r>
      <w:r>
        <w:rPr>
          <w:i/>
          <w:iCs/>
        </w:rPr>
        <w:t>View P/C</w:t>
      </w:r>
      <w:r>
        <w:t xml:space="preserve"> screen.</w:t>
      </w:r>
    </w:p>
    <w:p w14:paraId="7A5F7754" w14:textId="77777777" w:rsidR="00864165" w:rsidRDefault="00864165" w:rsidP="00864165">
      <w:pPr>
        <w:pStyle w:val="Heading4"/>
      </w:pPr>
      <w:r>
        <w:t>SAVE</w:t>
      </w:r>
    </w:p>
    <w:p w14:paraId="3B71CB0D" w14:textId="6A72D104" w:rsidR="00864165" w:rsidRDefault="00864165" w:rsidP="00864165">
      <w:r>
        <w:t xml:space="preserve">Click the </w:t>
      </w:r>
      <w:r>
        <w:rPr>
          <w:b/>
          <w:bCs/>
          <w:i/>
          <w:iCs/>
          <w:u w:val="single"/>
        </w:rPr>
        <w:t>“Save”</w:t>
      </w:r>
      <w:r>
        <w:t xml:space="preserve"> button to save all changes to the current Machine Transaction Information.</w:t>
      </w:r>
    </w:p>
    <w:p w14:paraId="17877D2E" w14:textId="77777777" w:rsidR="00864165" w:rsidRDefault="00864165" w:rsidP="00864165">
      <w:pPr>
        <w:pStyle w:val="Heading4"/>
      </w:pPr>
      <w:r>
        <w:t>RESET</w:t>
      </w:r>
    </w:p>
    <w:p w14:paraId="43D9FDD1" w14:textId="77777777" w:rsidR="00864165" w:rsidRPr="00096EBD" w:rsidRDefault="00864165" w:rsidP="00864165">
      <w:r>
        <w:t xml:space="preserve">Click the </w:t>
      </w:r>
      <w:r>
        <w:rPr>
          <w:b/>
          <w:bCs/>
          <w:i/>
          <w:iCs/>
          <w:u w:val="single"/>
        </w:rPr>
        <w:t>“Reset”</w:t>
      </w:r>
      <w:r>
        <w:t xml:space="preserve"> button to reset all fields to their original state.</w:t>
      </w:r>
    </w:p>
    <w:p w14:paraId="1CEB05EE" w14:textId="77777777" w:rsidR="00864165" w:rsidRDefault="00864165" w:rsidP="00864165">
      <w:pPr>
        <w:pStyle w:val="Heading4"/>
      </w:pPr>
      <w:r>
        <w:t>CANCEL</w:t>
      </w:r>
    </w:p>
    <w:p w14:paraId="7F4F4E7A" w14:textId="5047AC37" w:rsidR="00864165" w:rsidRDefault="00864165" w:rsidP="00864165">
      <w:r>
        <w:t xml:space="preserve">Click the </w:t>
      </w:r>
      <w:r>
        <w:rPr>
          <w:b/>
          <w:bCs/>
          <w:i/>
          <w:iCs/>
          <w:u w:val="single"/>
        </w:rPr>
        <w:t>“Cancel”</w:t>
      </w:r>
      <w:r>
        <w:t xml:space="preserve"> button to cancel all changes to the Machine Transaction Information without saving.</w:t>
      </w:r>
    </w:p>
    <w:p w14:paraId="68A69A56" w14:textId="5A7BC5B5" w:rsidR="005202BF" w:rsidRDefault="005202BF" w:rsidP="00864165"/>
    <w:p w14:paraId="595CA33E" w14:textId="51EF7057" w:rsidR="005202BF" w:rsidRDefault="005202BF" w:rsidP="00864165"/>
    <w:p w14:paraId="69B5AC3E" w14:textId="799DC347" w:rsidR="005202BF" w:rsidRDefault="005202BF" w:rsidP="00864165"/>
    <w:p w14:paraId="34596531" w14:textId="648BDFF1" w:rsidR="005202BF" w:rsidRDefault="005202BF" w:rsidP="00864165"/>
    <w:p w14:paraId="651B03E7" w14:textId="5871AF93" w:rsidR="005202BF" w:rsidRDefault="005202BF" w:rsidP="00864165"/>
    <w:p w14:paraId="1C698182" w14:textId="169A094F" w:rsidR="005202BF" w:rsidRDefault="005202BF" w:rsidP="00864165"/>
    <w:p w14:paraId="2E63CE34" w14:textId="45EA64B3" w:rsidR="005202BF" w:rsidRDefault="005202BF" w:rsidP="00864165"/>
    <w:p w14:paraId="4C260FA0" w14:textId="6B325CD7" w:rsidR="005202BF" w:rsidRDefault="005202BF" w:rsidP="00864165"/>
    <w:p w14:paraId="06209DA5" w14:textId="77777777" w:rsidR="005202BF" w:rsidRPr="00DF6BEC" w:rsidRDefault="005202BF" w:rsidP="00864165"/>
    <w:p w14:paraId="351DB5F7" w14:textId="25806A73" w:rsidR="00D34072" w:rsidRDefault="00D34072" w:rsidP="00D34072">
      <w:pPr>
        <w:pStyle w:val="Heading3"/>
      </w:pPr>
      <w:bookmarkStart w:id="38" w:name="_Toc47874660"/>
      <w:r>
        <w:lastRenderedPageBreak/>
        <w:t>Add/Update Machine Transaction Information Field Definitions</w:t>
      </w:r>
      <w:bookmarkEnd w:id="38"/>
    </w:p>
    <w:p w14:paraId="17A34C92" w14:textId="2B9CBD45" w:rsidR="00FD3609" w:rsidRDefault="00864165" w:rsidP="00FD3609">
      <w:pPr>
        <w:pStyle w:val="Heading4"/>
      </w:pPr>
      <w:r>
        <w:t>Machine</w:t>
      </w:r>
    </w:p>
    <w:p w14:paraId="6784D720" w14:textId="49DE3136" w:rsidR="00864165" w:rsidRDefault="00864165" w:rsidP="00864165">
      <w:bookmarkStart w:id="39" w:name="_Hlk47686433"/>
      <w:r>
        <w:t xml:space="preserve">The user must now enter the Machine Code they wish to base this new Transaction on. If the user knows the Machine Code that they wish to use, they may enter it manually in the </w:t>
      </w:r>
      <w:r>
        <w:rPr>
          <w:i/>
          <w:iCs/>
        </w:rPr>
        <w:t>Machine Code</w:t>
      </w:r>
      <w:r>
        <w:t xml:space="preserve"> field.</w:t>
      </w:r>
    </w:p>
    <w:p w14:paraId="6E3DE0AE" w14:textId="12A33DA3" w:rsidR="00864165" w:rsidRDefault="00864165" w:rsidP="00864165">
      <w:bookmarkStart w:id="40" w:name="_Hlk47686494"/>
      <w:bookmarkEnd w:id="39"/>
      <w:r>
        <w:t xml:space="preserve">Alternatively, the user can press the </w:t>
      </w:r>
      <w:r>
        <w:rPr>
          <w:b/>
          <w:bCs/>
          <w:i/>
          <w:iCs/>
          <w:u w:val="single"/>
        </w:rPr>
        <w:t>“F1”</w:t>
      </w:r>
      <w:r>
        <w:t xml:space="preserve"> key to choose a Machine Code from a list of available Machine Information.</w:t>
      </w:r>
    </w:p>
    <w:bookmarkEnd w:id="40"/>
    <w:p w14:paraId="3715CAEC" w14:textId="433A6431" w:rsidR="00864165" w:rsidRDefault="00864165" w:rsidP="00864165">
      <w:r>
        <w:rPr>
          <w:noProof/>
        </w:rPr>
        <w:drawing>
          <wp:inline distT="0" distB="0" distL="0" distR="0" wp14:anchorId="29F5F432" wp14:editId="5BA5E021">
            <wp:extent cx="4410075" cy="309562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10075" cy="3095625"/>
                    </a:xfrm>
                    <a:prstGeom prst="rect">
                      <a:avLst/>
                    </a:prstGeom>
                  </pic:spPr>
                </pic:pic>
              </a:graphicData>
            </a:graphic>
          </wp:inline>
        </w:drawing>
      </w:r>
    </w:p>
    <w:p w14:paraId="63CACFB6" w14:textId="43FBEFE7" w:rsidR="00864165" w:rsidRDefault="00864165" w:rsidP="00864165">
      <w:bookmarkStart w:id="41" w:name="_Hlk47685498"/>
      <w:r>
        <w:t>This list can be sorted by Code Number, Description, or Department. Alternatively, the user may search for any Machine that they wish to use in order to narrow down their selection.</w:t>
      </w:r>
    </w:p>
    <w:p w14:paraId="768F5401" w14:textId="55DCA6F6" w:rsidR="00864165" w:rsidRDefault="00864165" w:rsidP="00864165">
      <w:r>
        <w:t xml:space="preserve">In order to choose the desired Machine from this list, the user may double-click on the desired Machine Code line. Alternatively, the user may click on their desired </w:t>
      </w:r>
      <w:r w:rsidR="005202BF">
        <w:t>Machine Code</w:t>
      </w:r>
      <w:r>
        <w:t xml:space="preserve"> Line in order to highlight it within the list, then click the </w:t>
      </w:r>
      <w:r>
        <w:rPr>
          <w:b/>
          <w:bCs/>
          <w:i/>
          <w:iCs/>
          <w:u w:val="single"/>
        </w:rPr>
        <w:t>“OK”</w:t>
      </w:r>
      <w:r>
        <w:t xml:space="preserve"> button at the bottom of the </w:t>
      </w:r>
      <w:r w:rsidR="005202BF">
        <w:rPr>
          <w:i/>
          <w:iCs/>
        </w:rPr>
        <w:t>Machine Information</w:t>
      </w:r>
      <w:r>
        <w:t xml:space="preserve"> screen. Only a highlighted </w:t>
      </w:r>
      <w:r w:rsidR="005202BF">
        <w:t>Code</w:t>
      </w:r>
      <w:r>
        <w:t xml:space="preserve"> will populate within the new </w:t>
      </w:r>
      <w:r w:rsidR="005202BF">
        <w:t>Machine Transaction</w:t>
      </w:r>
      <w:r>
        <w:t>.</w:t>
      </w:r>
    </w:p>
    <w:bookmarkEnd w:id="41"/>
    <w:p w14:paraId="2C6BE14E" w14:textId="53B907C4" w:rsidR="00864165" w:rsidRDefault="00864165" w:rsidP="00864165">
      <w:pPr>
        <w:pStyle w:val="Heading4"/>
      </w:pPr>
      <w:r>
        <w:t>S/B/P</w:t>
      </w:r>
    </w:p>
    <w:p w14:paraId="780D52C3" w14:textId="26C52D1D" w:rsidR="00CA3D1C" w:rsidRPr="0063327A" w:rsidRDefault="00CA3D1C" w:rsidP="00CA3D1C">
      <w:r w:rsidRPr="00535C54">
        <w:rPr>
          <w:rFonts w:cstheme="minorHAnsi"/>
        </w:rPr>
        <w:t>Enter the sheet form number</w:t>
      </w:r>
      <w:r w:rsidR="008F4493">
        <w:rPr>
          <w:rFonts w:cstheme="minorHAnsi"/>
        </w:rPr>
        <w:t xml:space="preserve">, </w:t>
      </w:r>
      <w:r w:rsidRPr="00535C54">
        <w:rPr>
          <w:rFonts w:cstheme="minorHAnsi"/>
        </w:rPr>
        <w:t>blank number</w:t>
      </w:r>
      <w:r w:rsidR="008F4493">
        <w:rPr>
          <w:rFonts w:cstheme="minorHAnsi"/>
        </w:rPr>
        <w:t>, and pass number to</w:t>
      </w:r>
      <w:r w:rsidRPr="00535C54">
        <w:rPr>
          <w:rFonts w:cstheme="minorHAnsi"/>
        </w:rPr>
        <w:t xml:space="preserve"> which the material cost will be applied.</w:t>
      </w:r>
    </w:p>
    <w:p w14:paraId="41AF3B1D" w14:textId="33971F68" w:rsidR="00864165" w:rsidRDefault="00864165" w:rsidP="00864165">
      <w:pPr>
        <w:pStyle w:val="Heading4"/>
      </w:pPr>
      <w:r>
        <w:t>Item No</w:t>
      </w:r>
    </w:p>
    <w:p w14:paraId="479C9D0A" w14:textId="70372AEA" w:rsidR="00864165" w:rsidRPr="00864165" w:rsidRDefault="005202BF" w:rsidP="00864165">
      <w:r>
        <w:t>The Item Number will automatically populate as soon as the user enters or chooses a valid Machine Code. It is not modifiable by the user once chosen.</w:t>
      </w:r>
    </w:p>
    <w:p w14:paraId="7A7B8FD6" w14:textId="428305F5" w:rsidR="00864165" w:rsidRDefault="00864165" w:rsidP="00864165">
      <w:pPr>
        <w:pStyle w:val="Heading4"/>
      </w:pPr>
      <w:r>
        <w:t>Item Name</w:t>
      </w:r>
    </w:p>
    <w:p w14:paraId="4729E9F8" w14:textId="2B64ACD8" w:rsidR="005202BF" w:rsidRPr="00864165" w:rsidRDefault="005202BF" w:rsidP="005202BF">
      <w:r>
        <w:t>The Item Name will automatically populate as soon as the user enters or chooses a valid Machine Code. It is not modifiable by the user once chosen.</w:t>
      </w:r>
    </w:p>
    <w:p w14:paraId="714A0FCE" w14:textId="499D2705" w:rsidR="00864165" w:rsidRDefault="00864165" w:rsidP="00864165">
      <w:pPr>
        <w:pStyle w:val="Heading4"/>
      </w:pPr>
      <w:r>
        <w:lastRenderedPageBreak/>
        <w:t>Code</w:t>
      </w:r>
    </w:p>
    <w:p w14:paraId="7D4A3F64" w14:textId="0F21EF5F" w:rsidR="008F4493" w:rsidRDefault="008F4493" w:rsidP="008F4493">
      <w:r>
        <w:t xml:space="preserve">The user must now enter the Job Code they wish to base this new Transaction on. If the user knows the Job Code that they wish to use, they may enter it manually in the </w:t>
      </w:r>
      <w:r>
        <w:rPr>
          <w:i/>
          <w:iCs/>
        </w:rPr>
        <w:t>Code</w:t>
      </w:r>
      <w:r>
        <w:t xml:space="preserve"> field.</w:t>
      </w:r>
    </w:p>
    <w:p w14:paraId="246ED8DD" w14:textId="0CA4B1A9" w:rsidR="008F4493" w:rsidRDefault="008F4493" w:rsidP="008F4493">
      <w:r>
        <w:t xml:space="preserve">Alternatively, the user can press the </w:t>
      </w:r>
      <w:r>
        <w:rPr>
          <w:b/>
          <w:bCs/>
          <w:i/>
          <w:iCs/>
          <w:u w:val="single"/>
        </w:rPr>
        <w:t>“F1”</w:t>
      </w:r>
      <w:r>
        <w:t xml:space="preserve"> key to choose a Job Code from a list of available Job Information.</w:t>
      </w:r>
    </w:p>
    <w:p w14:paraId="2CEECFD2" w14:textId="67F8C5F0" w:rsidR="00864165" w:rsidRDefault="008F4493" w:rsidP="00864165">
      <w:r>
        <w:rPr>
          <w:noProof/>
        </w:rPr>
        <w:drawing>
          <wp:inline distT="0" distB="0" distL="0" distR="0" wp14:anchorId="5A3B698D" wp14:editId="32E9AD7F">
            <wp:extent cx="5419725" cy="255319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37927" cy="2561770"/>
                    </a:xfrm>
                    <a:prstGeom prst="rect">
                      <a:avLst/>
                    </a:prstGeom>
                  </pic:spPr>
                </pic:pic>
              </a:graphicData>
            </a:graphic>
          </wp:inline>
        </w:drawing>
      </w:r>
    </w:p>
    <w:p w14:paraId="03DDDDD6" w14:textId="2E268E75" w:rsidR="008F4493" w:rsidRDefault="008F4493" w:rsidP="008F4493">
      <w:r>
        <w:t>This list can be sorted by Job Code or Description. Alternatively, the user may search for any Job that they wish to use in order to narrow down their selection.</w:t>
      </w:r>
    </w:p>
    <w:p w14:paraId="71941110" w14:textId="0FE07A79" w:rsidR="008F4493" w:rsidRDefault="008F4493" w:rsidP="008F4493">
      <w:r>
        <w:t xml:space="preserve">In order to choose the desired Job Code from this list, the user may double-click on the desired Job Code line. Alternatively, the user may click on their desired Job Code Line in order to highlight it within the list, then click the </w:t>
      </w:r>
      <w:r>
        <w:rPr>
          <w:b/>
          <w:bCs/>
          <w:i/>
          <w:iCs/>
          <w:u w:val="single"/>
        </w:rPr>
        <w:t>“OK”</w:t>
      </w:r>
      <w:r>
        <w:t xml:space="preserve"> button at the bottom of the </w:t>
      </w:r>
      <w:r>
        <w:rPr>
          <w:i/>
          <w:iCs/>
        </w:rPr>
        <w:t>Job Information</w:t>
      </w:r>
      <w:r>
        <w:t xml:space="preserve"> screen. Only a highlighted Code will populate within the new Machine Transaction.</w:t>
      </w:r>
    </w:p>
    <w:p w14:paraId="414D56D5" w14:textId="41A5694F" w:rsidR="00864165" w:rsidRDefault="00864165" w:rsidP="00864165">
      <w:pPr>
        <w:pStyle w:val="Heading4"/>
      </w:pPr>
      <w:r>
        <w:t>Start Time / Stop Time</w:t>
      </w:r>
    </w:p>
    <w:p w14:paraId="01C5CCDA" w14:textId="5114693A" w:rsidR="00864165" w:rsidRPr="00864165" w:rsidRDefault="008F4493" w:rsidP="00864165">
      <w:r>
        <w:t>Enter the beginning and end time for this Machine Transaction.</w:t>
      </w:r>
    </w:p>
    <w:p w14:paraId="4F09131A" w14:textId="2B89096E" w:rsidR="00864165" w:rsidRDefault="00864165" w:rsidP="00864165">
      <w:pPr>
        <w:pStyle w:val="Heading4"/>
      </w:pPr>
      <w:r>
        <w:t>Run Hours</w:t>
      </w:r>
    </w:p>
    <w:p w14:paraId="433B7928" w14:textId="1288AAA5" w:rsidR="00864165" w:rsidRPr="008F4493" w:rsidRDefault="008F4493" w:rsidP="00864165">
      <w:r>
        <w:t xml:space="preserve">The number of run hours for this Machine Transaction will automatically calculate as soon as the user enters the </w:t>
      </w:r>
      <w:r>
        <w:rPr>
          <w:i/>
          <w:iCs/>
        </w:rPr>
        <w:t>Start Time</w:t>
      </w:r>
      <w:r>
        <w:t xml:space="preserve"> and </w:t>
      </w:r>
      <w:r>
        <w:rPr>
          <w:i/>
          <w:iCs/>
        </w:rPr>
        <w:t>Stop Time</w:t>
      </w:r>
      <w:r>
        <w:t>.</w:t>
      </w:r>
    </w:p>
    <w:p w14:paraId="2A2EB19A" w14:textId="59D6BA86" w:rsidR="00864165" w:rsidRDefault="00864165" w:rsidP="00864165">
      <w:pPr>
        <w:pStyle w:val="Heading4"/>
      </w:pPr>
      <w:r>
        <w:t>Crew Size</w:t>
      </w:r>
    </w:p>
    <w:p w14:paraId="1DBE9A85" w14:textId="05D22791" w:rsidR="00864165" w:rsidRPr="00864165" w:rsidRDefault="008F4493" w:rsidP="00864165">
      <w:r>
        <w:t>Enter the crew size for this Machine Transaction.</w:t>
      </w:r>
    </w:p>
    <w:p w14:paraId="5C601CA9" w14:textId="569C4F68" w:rsidR="00864165" w:rsidRDefault="00864165" w:rsidP="00864165">
      <w:pPr>
        <w:pStyle w:val="Heading4"/>
      </w:pPr>
      <w:r>
        <w:t>Quantity</w:t>
      </w:r>
    </w:p>
    <w:p w14:paraId="459F3EF1" w14:textId="53E3BF83" w:rsidR="00864165" w:rsidRPr="00864165" w:rsidRDefault="008F4493" w:rsidP="00864165">
      <w:r>
        <w:t>Enter the quantity of items completed during this Machine Transaction.</w:t>
      </w:r>
    </w:p>
    <w:p w14:paraId="6E3876AE" w14:textId="47526A75" w:rsidR="00864165" w:rsidRDefault="00864165" w:rsidP="00864165">
      <w:pPr>
        <w:pStyle w:val="Heading4"/>
      </w:pPr>
      <w:r>
        <w:t>Waste</w:t>
      </w:r>
    </w:p>
    <w:p w14:paraId="3FCAE1DF" w14:textId="28EA0B1B" w:rsidR="00864165" w:rsidRPr="00864165" w:rsidRDefault="00E5791A" w:rsidP="00864165">
      <w:r>
        <w:t>Enter the total quantity of the materials wasted during this Machine Transaction.</w:t>
      </w:r>
    </w:p>
    <w:p w14:paraId="072DD1A6" w14:textId="1E2D63F7" w:rsidR="00864165" w:rsidRDefault="00864165" w:rsidP="00864165">
      <w:pPr>
        <w:pStyle w:val="Heading4"/>
      </w:pPr>
      <w:r>
        <w:t>Complete</w:t>
      </w:r>
    </w:p>
    <w:p w14:paraId="48204272" w14:textId="27A88C8D" w:rsidR="00D34072" w:rsidRPr="00E5791A" w:rsidRDefault="00E5791A" w:rsidP="00D34072">
      <w:r>
        <w:t xml:space="preserve">To mark this Job as complete the user should enter a </w:t>
      </w:r>
      <w:r>
        <w:rPr>
          <w:i/>
          <w:iCs/>
        </w:rPr>
        <w:t>“yes”</w:t>
      </w:r>
      <w:r>
        <w:t xml:space="preserve"> in this field. If this job has not been completed during the currently selected machine transaction, the user should enter a </w:t>
      </w:r>
      <w:r>
        <w:rPr>
          <w:i/>
          <w:iCs/>
        </w:rPr>
        <w:t>“no”</w:t>
      </w:r>
      <w:r>
        <w:t xml:space="preserve"> in this field.</w:t>
      </w:r>
    </w:p>
    <w:p w14:paraId="3FCD0138" w14:textId="2F19098A" w:rsidR="003D3631" w:rsidRDefault="003D3631" w:rsidP="003D3631">
      <w:pPr>
        <w:pStyle w:val="Heading1"/>
        <w:rPr>
          <w:b/>
          <w:bCs/>
        </w:rPr>
      </w:pPr>
      <w:bookmarkStart w:id="42" w:name="_Toc47874661"/>
      <w:r>
        <w:rPr>
          <w:b/>
          <w:bCs/>
        </w:rPr>
        <w:lastRenderedPageBreak/>
        <w:t>Floor Reporting at Machine [DF]</w:t>
      </w:r>
      <w:bookmarkEnd w:id="42"/>
    </w:p>
    <w:p w14:paraId="36B4A825" w14:textId="49B1C158" w:rsidR="003D3631" w:rsidRDefault="00D34072" w:rsidP="003D3631">
      <w:pPr>
        <w:pStyle w:val="Heading2"/>
      </w:pPr>
      <w:bookmarkStart w:id="43" w:name="_Toc47874662"/>
      <w:r>
        <w:t>Browse P/C</w:t>
      </w:r>
      <w:bookmarkEnd w:id="43"/>
    </w:p>
    <w:p w14:paraId="0D1DD3B9" w14:textId="23B3CDFB" w:rsidR="00E5791A" w:rsidRDefault="00E5791A" w:rsidP="00E5791A">
      <w:bookmarkStart w:id="44" w:name="_Hlk47685431"/>
      <w:r>
        <w:t xml:space="preserve">The </w:t>
      </w:r>
      <w:r>
        <w:rPr>
          <w:i/>
          <w:iCs/>
        </w:rPr>
        <w:t xml:space="preserve">Production Usage </w:t>
      </w:r>
      <w:r>
        <w:t xml:space="preserve">screen is located in the following Menu Path: Data Collection -&gt; Floor Reporting at Machine. Alternatively, the user can quickly get to this screen using Hot Key combination: </w:t>
      </w:r>
      <w:r>
        <w:rPr>
          <w:b/>
          <w:bCs/>
          <w:i/>
          <w:iCs/>
          <w:u w:val="single"/>
        </w:rPr>
        <w:t>[“D” – “F”]</w:t>
      </w:r>
      <w:r>
        <w:t>.</w:t>
      </w:r>
    </w:p>
    <w:bookmarkEnd w:id="44"/>
    <w:p w14:paraId="0124613B" w14:textId="4477E3F5" w:rsidR="00D34072" w:rsidRDefault="00D34072" w:rsidP="00D34072">
      <w:r>
        <w:rPr>
          <w:noProof/>
        </w:rPr>
        <w:drawing>
          <wp:inline distT="0" distB="0" distL="0" distR="0" wp14:anchorId="10A6AE07" wp14:editId="764705D4">
            <wp:extent cx="5943600" cy="4511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511675"/>
                    </a:xfrm>
                    <a:prstGeom prst="rect">
                      <a:avLst/>
                    </a:prstGeom>
                  </pic:spPr>
                </pic:pic>
              </a:graphicData>
            </a:graphic>
          </wp:inline>
        </w:drawing>
      </w:r>
    </w:p>
    <w:p w14:paraId="7B0A06D5" w14:textId="697D08CC" w:rsidR="00E5791A" w:rsidRDefault="00E5791A" w:rsidP="00E5791A">
      <w:r>
        <w:t>This list can only be sorted by Machine Code. Alternatively, the user may search for any Machine Transaction that they wish to use in order to narrow down their selection.</w:t>
      </w:r>
    </w:p>
    <w:p w14:paraId="4AB51E4D" w14:textId="33F101F4" w:rsidR="00E5791A" w:rsidRDefault="00E5791A" w:rsidP="00E5791A">
      <w:r>
        <w:t xml:space="preserve">In order to choose the desired Machine Transaction from this list, the user may double-click on the desired Transaction Date line. Alternatively, the user may click on their desired Date Line in order to highlight it within the list, then click the </w:t>
      </w:r>
      <w:r>
        <w:rPr>
          <w:b/>
          <w:bCs/>
          <w:i/>
          <w:iCs/>
          <w:u w:val="single"/>
        </w:rPr>
        <w:t>“View P/C”</w:t>
      </w:r>
      <w:r>
        <w:t xml:space="preserve"> tab at the top of the </w:t>
      </w:r>
      <w:r>
        <w:rPr>
          <w:i/>
          <w:iCs/>
        </w:rPr>
        <w:t>Production Usage</w:t>
      </w:r>
      <w:r>
        <w:t xml:space="preserve"> screen. Only a highlighted Machine Transaction will populate within the detailed </w:t>
      </w:r>
      <w:r>
        <w:rPr>
          <w:i/>
          <w:iCs/>
        </w:rPr>
        <w:t>View</w:t>
      </w:r>
      <w:r>
        <w:t xml:space="preserve"> screen.</w:t>
      </w:r>
    </w:p>
    <w:p w14:paraId="5958D415" w14:textId="57402E98" w:rsidR="003D3631" w:rsidRDefault="003D3631" w:rsidP="003D3631"/>
    <w:p w14:paraId="67CFC854" w14:textId="5D9EA39D" w:rsidR="00D34072" w:rsidRDefault="00D34072" w:rsidP="00D34072">
      <w:pPr>
        <w:pStyle w:val="Heading2"/>
      </w:pPr>
      <w:bookmarkStart w:id="45" w:name="_Toc47874663"/>
      <w:r>
        <w:lastRenderedPageBreak/>
        <w:t>View P/C</w:t>
      </w:r>
      <w:bookmarkEnd w:id="45"/>
    </w:p>
    <w:p w14:paraId="29F7A750" w14:textId="4DA19EAC" w:rsidR="00D34072" w:rsidRDefault="00D34072" w:rsidP="00D34072">
      <w:r>
        <w:rPr>
          <w:noProof/>
        </w:rPr>
        <w:drawing>
          <wp:inline distT="0" distB="0" distL="0" distR="0" wp14:anchorId="262E6B65" wp14:editId="21E13395">
            <wp:extent cx="5943600" cy="44176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53434" cy="4424930"/>
                    </a:xfrm>
                    <a:prstGeom prst="rect">
                      <a:avLst/>
                    </a:prstGeom>
                  </pic:spPr>
                </pic:pic>
              </a:graphicData>
            </a:graphic>
          </wp:inline>
        </w:drawing>
      </w:r>
    </w:p>
    <w:p w14:paraId="5DE4D35F" w14:textId="2BEDADDC" w:rsidR="00E5791A" w:rsidRDefault="00E5791A" w:rsidP="00E5791A">
      <w:pPr>
        <w:pStyle w:val="Heading4"/>
      </w:pPr>
      <w:r>
        <w:t>UPDATE (Machine Information)</w:t>
      </w:r>
    </w:p>
    <w:p w14:paraId="2E8DCAFD" w14:textId="4406F0FC" w:rsidR="00E5791A" w:rsidRDefault="00E5791A" w:rsidP="00E5791A">
      <w:r>
        <w:t xml:space="preserve">To change the currently selected Machine Information, simply click the </w:t>
      </w:r>
      <w:r>
        <w:rPr>
          <w:b/>
          <w:bCs/>
          <w:i/>
          <w:iCs/>
          <w:u w:val="single"/>
        </w:rPr>
        <w:t>“Update</w:t>
      </w:r>
      <w:r>
        <w:t xml:space="preserve">” button under the Machine Information section of the screen.  </w:t>
      </w:r>
    </w:p>
    <w:p w14:paraId="10B11FD5" w14:textId="6AAF6EC5" w:rsidR="00E5791A" w:rsidRDefault="00E5791A" w:rsidP="00E5791A">
      <w:pPr>
        <w:pStyle w:val="Heading4"/>
      </w:pPr>
      <w:r>
        <w:t>ADD (Machine Information)</w:t>
      </w:r>
    </w:p>
    <w:p w14:paraId="761EF2A3" w14:textId="22179435" w:rsidR="00E5791A" w:rsidRDefault="00E5791A" w:rsidP="00E5791A">
      <w:r>
        <w:t xml:space="preserve">To add a new Machine, simply click the </w:t>
      </w:r>
      <w:r>
        <w:rPr>
          <w:b/>
          <w:bCs/>
          <w:i/>
          <w:iCs/>
          <w:u w:val="single"/>
        </w:rPr>
        <w:t xml:space="preserve">“Green + Icon” </w:t>
      </w:r>
      <w:r>
        <w:t>button at the top of the Production Usage screen.</w:t>
      </w:r>
    </w:p>
    <w:p w14:paraId="1C4F4344" w14:textId="1E2BB88D" w:rsidR="00E5791A" w:rsidRPr="004477D0" w:rsidRDefault="00E5791A" w:rsidP="00E5791A">
      <w:r>
        <w:t xml:space="preserve">Alternatively, click the </w:t>
      </w:r>
      <w:r>
        <w:rPr>
          <w:b/>
          <w:bCs/>
          <w:i/>
          <w:iCs/>
          <w:u w:val="single"/>
        </w:rPr>
        <w:t>“Add”</w:t>
      </w:r>
      <w:r>
        <w:t xml:space="preserve"> button under the Machine Information section of the screen.</w:t>
      </w:r>
    </w:p>
    <w:p w14:paraId="27D4387C" w14:textId="53BC2BDF" w:rsidR="00E5791A" w:rsidRDefault="00E5791A" w:rsidP="00E5791A">
      <w:pPr>
        <w:pStyle w:val="Heading4"/>
      </w:pPr>
      <w:r>
        <w:t>COPY (Machine Information)</w:t>
      </w:r>
    </w:p>
    <w:p w14:paraId="1387AA0B" w14:textId="0478C2C4" w:rsidR="00E5791A" w:rsidRPr="00F132A9" w:rsidRDefault="00E5791A" w:rsidP="00E5791A">
      <w:r>
        <w:t xml:space="preserve">Click the </w:t>
      </w:r>
      <w:r>
        <w:rPr>
          <w:b/>
          <w:bCs/>
          <w:i/>
          <w:iCs/>
          <w:u w:val="single"/>
        </w:rPr>
        <w:t>“Copy”</w:t>
      </w:r>
      <w:r>
        <w:t xml:space="preserve"> button under the Machine Information section of the screen to copy information from the currently selected Machine.</w:t>
      </w:r>
    </w:p>
    <w:p w14:paraId="569315ED" w14:textId="18297887" w:rsidR="00E5791A" w:rsidRDefault="00E5791A" w:rsidP="00E5791A">
      <w:pPr>
        <w:pStyle w:val="Heading4"/>
      </w:pPr>
      <w:r>
        <w:t>DELETE (Machine Information)</w:t>
      </w:r>
    </w:p>
    <w:p w14:paraId="63BD0C32" w14:textId="677535AC" w:rsidR="00E5791A" w:rsidRDefault="00E5791A" w:rsidP="00E5791A">
      <w:r>
        <w:t xml:space="preserve">To delete the currently selected Machine, simply press the </w:t>
      </w:r>
      <w:r w:rsidRPr="00B86B9F">
        <w:rPr>
          <w:b/>
          <w:bCs/>
          <w:i/>
          <w:iCs/>
          <w:u w:val="single"/>
        </w:rPr>
        <w:t>"D"</w:t>
      </w:r>
      <w:r>
        <w:t xml:space="preserve"> key.  Alternatively, click the </w:t>
      </w:r>
      <w:r>
        <w:rPr>
          <w:b/>
          <w:bCs/>
          <w:i/>
          <w:iCs/>
          <w:u w:val="single"/>
        </w:rPr>
        <w:t>“Delete”</w:t>
      </w:r>
      <w:r>
        <w:t xml:space="preserve"> button under the Machine Information section of the screen.</w:t>
      </w:r>
    </w:p>
    <w:p w14:paraId="6689D7F7" w14:textId="77777777" w:rsidR="00E5791A" w:rsidRDefault="00E5791A" w:rsidP="00E5791A">
      <w:pPr>
        <w:pStyle w:val="Heading4"/>
      </w:pPr>
      <w:r>
        <w:t>NEXT</w:t>
      </w:r>
    </w:p>
    <w:p w14:paraId="512F1DF5" w14:textId="1E4B7639" w:rsidR="00E5791A" w:rsidRDefault="00E5791A" w:rsidP="00E5791A">
      <w:r>
        <w:t xml:space="preserve">Press </w:t>
      </w:r>
      <w:r w:rsidRPr="00B86B9F">
        <w:rPr>
          <w:b/>
          <w:bCs/>
          <w:i/>
          <w:iCs/>
          <w:u w:val="single"/>
        </w:rPr>
        <w:t>"N"</w:t>
      </w:r>
      <w:r>
        <w:t xml:space="preserve"> (Next) to find next Machine to view or modify. Alternatively, press the </w:t>
      </w:r>
      <w:r>
        <w:rPr>
          <w:b/>
          <w:bCs/>
          <w:i/>
          <w:iCs/>
          <w:u w:val="single"/>
        </w:rPr>
        <w:t>“Right Arrow”</w:t>
      </w:r>
      <w:r>
        <w:t xml:space="preserve"> on the screen.</w:t>
      </w:r>
    </w:p>
    <w:p w14:paraId="179D2A2E" w14:textId="77777777" w:rsidR="00E5791A" w:rsidRDefault="00E5791A" w:rsidP="00E5791A">
      <w:pPr>
        <w:pStyle w:val="Heading4"/>
      </w:pPr>
      <w:r>
        <w:lastRenderedPageBreak/>
        <w:t>PREVIOUS</w:t>
      </w:r>
    </w:p>
    <w:p w14:paraId="0367E8F4" w14:textId="2676398B" w:rsidR="00E5791A" w:rsidRDefault="00E5791A" w:rsidP="00E5791A">
      <w:r>
        <w:t xml:space="preserve">Press </w:t>
      </w:r>
      <w:r w:rsidRPr="00B86B9F">
        <w:rPr>
          <w:b/>
          <w:bCs/>
          <w:i/>
          <w:iCs/>
          <w:u w:val="single"/>
        </w:rPr>
        <w:t>"P"</w:t>
      </w:r>
      <w:r>
        <w:t xml:space="preserve"> (Previous) to find previous Machine to view or modify.</w:t>
      </w:r>
      <w:r w:rsidRPr="00EA7FC0">
        <w:t xml:space="preserve"> </w:t>
      </w:r>
      <w:r>
        <w:t xml:space="preserve">Alternatively, press the </w:t>
      </w:r>
      <w:r>
        <w:rPr>
          <w:b/>
          <w:bCs/>
          <w:i/>
          <w:iCs/>
          <w:u w:val="single"/>
        </w:rPr>
        <w:t>“Left Arrow”</w:t>
      </w:r>
      <w:r>
        <w:t xml:space="preserve"> on the screen.</w:t>
      </w:r>
    </w:p>
    <w:p w14:paraId="44607BA2" w14:textId="77777777" w:rsidR="00E5791A" w:rsidRDefault="00E5791A" w:rsidP="00E5791A">
      <w:pPr>
        <w:pStyle w:val="Heading4"/>
      </w:pPr>
      <w:r>
        <w:t>UPDATE (Machine Transaction)</w:t>
      </w:r>
    </w:p>
    <w:p w14:paraId="4473C906" w14:textId="77777777" w:rsidR="00E5791A" w:rsidRDefault="00E5791A" w:rsidP="00E5791A">
      <w:r>
        <w:t xml:space="preserve">To change the currently selected Machine Transaction, simply click the </w:t>
      </w:r>
      <w:r>
        <w:rPr>
          <w:b/>
          <w:bCs/>
          <w:i/>
          <w:iCs/>
          <w:u w:val="single"/>
        </w:rPr>
        <w:t>“Update</w:t>
      </w:r>
      <w:r>
        <w:t xml:space="preserve">” button at the bottom of the screen.  </w:t>
      </w:r>
    </w:p>
    <w:p w14:paraId="28F3B67C" w14:textId="77777777" w:rsidR="00E5791A" w:rsidRDefault="00E5791A" w:rsidP="00E5791A">
      <w:pPr>
        <w:pStyle w:val="Heading4"/>
      </w:pPr>
      <w:r>
        <w:t>ADD (Machine Transaction)</w:t>
      </w:r>
    </w:p>
    <w:p w14:paraId="28AC7B94" w14:textId="77777777" w:rsidR="00E5791A" w:rsidRPr="00E64A2B" w:rsidRDefault="00E5791A" w:rsidP="00E5791A">
      <w:r>
        <w:t xml:space="preserve">Click the </w:t>
      </w:r>
      <w:r>
        <w:rPr>
          <w:b/>
          <w:bCs/>
          <w:i/>
          <w:iCs/>
          <w:u w:val="single"/>
        </w:rPr>
        <w:t>“Add”</w:t>
      </w:r>
      <w:r>
        <w:t xml:space="preserve"> button</w:t>
      </w:r>
      <w:r w:rsidRPr="00167C88">
        <w:t xml:space="preserve"> </w:t>
      </w:r>
      <w:r>
        <w:t>at the bottom of the screen to add a new Machine Transaction.</w:t>
      </w:r>
    </w:p>
    <w:p w14:paraId="7C0DB002" w14:textId="77777777" w:rsidR="00E5791A" w:rsidRDefault="00E5791A" w:rsidP="00E5791A">
      <w:pPr>
        <w:pStyle w:val="Heading4"/>
      </w:pPr>
      <w:r>
        <w:t>COPY (Machine Transaction)</w:t>
      </w:r>
    </w:p>
    <w:p w14:paraId="3426355D" w14:textId="77777777" w:rsidR="00E5791A" w:rsidRPr="00F132A9" w:rsidRDefault="00E5791A" w:rsidP="00E5791A">
      <w:r>
        <w:t xml:space="preserve">Click the </w:t>
      </w:r>
      <w:r>
        <w:rPr>
          <w:b/>
          <w:bCs/>
          <w:i/>
          <w:iCs/>
          <w:u w:val="single"/>
        </w:rPr>
        <w:t>“Copy”</w:t>
      </w:r>
      <w:r>
        <w:t xml:space="preserve"> button to copy information from the currently selected Machine Transaction.</w:t>
      </w:r>
    </w:p>
    <w:p w14:paraId="38D9F558" w14:textId="77777777" w:rsidR="00E5791A" w:rsidRDefault="00E5791A" w:rsidP="00E5791A">
      <w:pPr>
        <w:pStyle w:val="Heading4"/>
      </w:pPr>
      <w:r>
        <w:t>DELETE (Machine Transaction)</w:t>
      </w:r>
    </w:p>
    <w:p w14:paraId="1CA61287" w14:textId="77777777" w:rsidR="00E5791A" w:rsidRDefault="00E5791A" w:rsidP="00E5791A">
      <w:r>
        <w:t xml:space="preserve">To delete the currently selected Machine Transaction, simply press the </w:t>
      </w:r>
      <w:r w:rsidRPr="00B86B9F">
        <w:rPr>
          <w:b/>
          <w:bCs/>
          <w:i/>
          <w:iCs/>
          <w:u w:val="single"/>
        </w:rPr>
        <w:t>"D"</w:t>
      </w:r>
      <w:r>
        <w:t xml:space="preserve"> key.  Alternatively, click the </w:t>
      </w:r>
      <w:r>
        <w:rPr>
          <w:b/>
          <w:bCs/>
          <w:i/>
          <w:iCs/>
          <w:u w:val="single"/>
        </w:rPr>
        <w:t>“Delete”</w:t>
      </w:r>
      <w:r>
        <w:t xml:space="preserve"> button at the bottom of the screen.</w:t>
      </w:r>
    </w:p>
    <w:p w14:paraId="4C5116CF" w14:textId="76F21D7D" w:rsidR="00E5791A" w:rsidRDefault="00E5791A" w:rsidP="00D34072"/>
    <w:p w14:paraId="4162363A" w14:textId="77777777" w:rsidR="00E5791A" w:rsidRPr="00D34072" w:rsidRDefault="00E5791A" w:rsidP="00D34072"/>
    <w:p w14:paraId="29452133" w14:textId="0842D35B" w:rsidR="00D34072" w:rsidRDefault="00D34072" w:rsidP="00D34072">
      <w:pPr>
        <w:pStyle w:val="Heading3"/>
      </w:pPr>
      <w:bookmarkStart w:id="46" w:name="_Toc47874664"/>
      <w:r>
        <w:t>Add/Update Machine Information</w:t>
      </w:r>
      <w:bookmarkEnd w:id="46"/>
    </w:p>
    <w:p w14:paraId="06B309AD" w14:textId="731FFA98" w:rsidR="00D34072" w:rsidRPr="00D34072" w:rsidRDefault="00D34072" w:rsidP="00D34072">
      <w:r>
        <w:rPr>
          <w:noProof/>
        </w:rPr>
        <w:drawing>
          <wp:inline distT="0" distB="0" distL="0" distR="0" wp14:anchorId="2CDD898A" wp14:editId="28B84FD9">
            <wp:extent cx="594360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152525"/>
                    </a:xfrm>
                    <a:prstGeom prst="rect">
                      <a:avLst/>
                    </a:prstGeom>
                  </pic:spPr>
                </pic:pic>
              </a:graphicData>
            </a:graphic>
          </wp:inline>
        </w:drawing>
      </w:r>
    </w:p>
    <w:p w14:paraId="11F6327A" w14:textId="77777777" w:rsidR="00E5791A" w:rsidRDefault="00E5791A" w:rsidP="00E5791A">
      <w:pPr>
        <w:pStyle w:val="Heading4"/>
      </w:pPr>
      <w:r>
        <w:t>SAVE</w:t>
      </w:r>
    </w:p>
    <w:p w14:paraId="2CFB3682" w14:textId="77777777" w:rsidR="00E5791A" w:rsidRDefault="00E5791A" w:rsidP="00E5791A">
      <w:r>
        <w:t xml:space="preserve">Click the </w:t>
      </w:r>
      <w:r>
        <w:rPr>
          <w:b/>
          <w:bCs/>
          <w:i/>
          <w:iCs/>
          <w:u w:val="single"/>
        </w:rPr>
        <w:t>“Save”</w:t>
      </w:r>
      <w:r>
        <w:t xml:space="preserve"> button to save all changes to the current Job Information.</w:t>
      </w:r>
    </w:p>
    <w:p w14:paraId="3C66D7F1" w14:textId="77777777" w:rsidR="00E5791A" w:rsidRDefault="00E5791A" w:rsidP="00E5791A">
      <w:pPr>
        <w:pStyle w:val="Heading4"/>
      </w:pPr>
      <w:r>
        <w:t>RESET</w:t>
      </w:r>
    </w:p>
    <w:p w14:paraId="507713AA" w14:textId="77777777" w:rsidR="00E5791A" w:rsidRPr="00096EBD" w:rsidRDefault="00E5791A" w:rsidP="00E5791A">
      <w:r>
        <w:t xml:space="preserve">Click the </w:t>
      </w:r>
      <w:r>
        <w:rPr>
          <w:b/>
          <w:bCs/>
          <w:i/>
          <w:iCs/>
          <w:u w:val="single"/>
        </w:rPr>
        <w:t>“Reset”</w:t>
      </w:r>
      <w:r>
        <w:t xml:space="preserve"> button to reset all fields to their original state.</w:t>
      </w:r>
    </w:p>
    <w:p w14:paraId="033A35CE" w14:textId="77777777" w:rsidR="00E5791A" w:rsidRDefault="00E5791A" w:rsidP="00E5791A">
      <w:pPr>
        <w:pStyle w:val="Heading4"/>
      </w:pPr>
      <w:r>
        <w:t>CANCEL</w:t>
      </w:r>
    </w:p>
    <w:p w14:paraId="6B2ED987" w14:textId="6FC7259C" w:rsidR="00E5791A" w:rsidRDefault="00E5791A" w:rsidP="00E5791A">
      <w:r>
        <w:t xml:space="preserve">Click the </w:t>
      </w:r>
      <w:r>
        <w:rPr>
          <w:b/>
          <w:bCs/>
          <w:i/>
          <w:iCs/>
          <w:u w:val="single"/>
        </w:rPr>
        <w:t>“Cancel”</w:t>
      </w:r>
      <w:r>
        <w:t xml:space="preserve"> button to cancel all changes to the Job Information without saving.</w:t>
      </w:r>
    </w:p>
    <w:p w14:paraId="45FACA02" w14:textId="41247DC7" w:rsidR="00E5791A" w:rsidRDefault="00E5791A" w:rsidP="00E5791A"/>
    <w:p w14:paraId="2FFA06F9" w14:textId="25EA4378" w:rsidR="00E5791A" w:rsidRDefault="00E5791A" w:rsidP="00E5791A"/>
    <w:p w14:paraId="272B113C" w14:textId="3A40FEF1" w:rsidR="00E5791A" w:rsidRDefault="00E5791A" w:rsidP="00E5791A"/>
    <w:p w14:paraId="6A813CB7" w14:textId="7B031829" w:rsidR="00E5791A" w:rsidRDefault="00E5791A" w:rsidP="00E5791A"/>
    <w:p w14:paraId="40C2DB60" w14:textId="77777777" w:rsidR="00E5791A" w:rsidRDefault="00E5791A" w:rsidP="00E5791A"/>
    <w:p w14:paraId="5C51C4BA" w14:textId="4A2494DE" w:rsidR="00D34072" w:rsidRDefault="00D34072" w:rsidP="00D34072">
      <w:pPr>
        <w:pStyle w:val="Heading3"/>
      </w:pPr>
      <w:bookmarkStart w:id="47" w:name="_Toc47874665"/>
      <w:r>
        <w:lastRenderedPageBreak/>
        <w:t>Add/Update Machine Information Field Definitions</w:t>
      </w:r>
      <w:bookmarkEnd w:id="47"/>
    </w:p>
    <w:p w14:paraId="418AAAD5" w14:textId="102EEC36" w:rsidR="00E5791A" w:rsidRDefault="00E5791A" w:rsidP="00E5791A">
      <w:pPr>
        <w:pStyle w:val="Heading4"/>
      </w:pPr>
      <w:r>
        <w:t>Machine Code</w:t>
      </w:r>
    </w:p>
    <w:p w14:paraId="7FC87754" w14:textId="7B1C2B95" w:rsidR="00E5791A" w:rsidRDefault="00E5791A" w:rsidP="00E5791A">
      <w:r>
        <w:t xml:space="preserve">The user must now enter the machine Code they wish to base this new Production Usage on. If the user knows the Machine Code that they wish to use, they may enter it manually in the </w:t>
      </w:r>
      <w:r>
        <w:rPr>
          <w:i/>
          <w:iCs/>
        </w:rPr>
        <w:t>Machine</w:t>
      </w:r>
      <w:r>
        <w:t xml:space="preserve"> field.</w:t>
      </w:r>
    </w:p>
    <w:p w14:paraId="4896DC6F" w14:textId="0ED9FC33" w:rsidR="00E5791A" w:rsidRDefault="00E5791A" w:rsidP="00E5791A">
      <w:r>
        <w:t xml:space="preserve">Alternatively, the user can press the </w:t>
      </w:r>
      <w:r>
        <w:rPr>
          <w:b/>
          <w:bCs/>
          <w:i/>
          <w:iCs/>
          <w:u w:val="single"/>
        </w:rPr>
        <w:t>“F1”</w:t>
      </w:r>
      <w:r>
        <w:t xml:space="preserve"> key to choose a number from a list of available Machine Information.</w:t>
      </w:r>
    </w:p>
    <w:p w14:paraId="5E935F2C" w14:textId="5C9D6C6A" w:rsidR="00E5791A" w:rsidRDefault="00E5791A" w:rsidP="00E5791A">
      <w:r>
        <w:rPr>
          <w:noProof/>
        </w:rPr>
        <w:drawing>
          <wp:inline distT="0" distB="0" distL="0" distR="0" wp14:anchorId="1E550EC1" wp14:editId="4023B956">
            <wp:extent cx="4391025" cy="30670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91025" cy="3067050"/>
                    </a:xfrm>
                    <a:prstGeom prst="rect">
                      <a:avLst/>
                    </a:prstGeom>
                  </pic:spPr>
                </pic:pic>
              </a:graphicData>
            </a:graphic>
          </wp:inline>
        </w:drawing>
      </w:r>
    </w:p>
    <w:p w14:paraId="56B6F473" w14:textId="7D45DAB0" w:rsidR="00E5791A" w:rsidRDefault="00E5791A" w:rsidP="00E5791A">
      <w:r>
        <w:t>This list can be sorted by Machine Code Number, Machine Description, or Department. Alternatively, the user may search for any Machine that they wish to use in order to narrow down their selection.</w:t>
      </w:r>
    </w:p>
    <w:p w14:paraId="43CCB4F9" w14:textId="41AE09BC" w:rsidR="00E5791A" w:rsidRDefault="00E5791A" w:rsidP="00E5791A">
      <w:r>
        <w:t xml:space="preserve">In order to choose the desired machine Code from this list, the user may double-click on the desired Code line. Alternatively, the user may click on their desired Code Line in order to highlight it within the list, then click the </w:t>
      </w:r>
      <w:r>
        <w:rPr>
          <w:b/>
          <w:bCs/>
          <w:i/>
          <w:iCs/>
          <w:u w:val="single"/>
        </w:rPr>
        <w:t>“Okay”</w:t>
      </w:r>
      <w:r>
        <w:t xml:space="preserve"> button at the top of the </w:t>
      </w:r>
      <w:r>
        <w:rPr>
          <w:i/>
          <w:iCs/>
        </w:rPr>
        <w:t>Machine Information</w:t>
      </w:r>
      <w:r>
        <w:t xml:space="preserve"> screen. Only a highlighted Machine will populate within the new Machine Transaction.</w:t>
      </w:r>
    </w:p>
    <w:p w14:paraId="32EEDF1E" w14:textId="77777777" w:rsidR="00E5791A" w:rsidRDefault="00E5791A" w:rsidP="00E5791A">
      <w:pPr>
        <w:pStyle w:val="Heading4"/>
      </w:pPr>
      <w:r>
        <w:t>Date</w:t>
      </w:r>
    </w:p>
    <w:p w14:paraId="10F241D1" w14:textId="77777777" w:rsidR="00E5791A" w:rsidRPr="001231DB" w:rsidRDefault="00E5791A" w:rsidP="00E5791A">
      <w:r>
        <w:t>Enter the date for this Job Usage. This automatically defaults to the system date, but can be modified by the user as needed.</w:t>
      </w:r>
    </w:p>
    <w:p w14:paraId="38D3A014" w14:textId="77777777" w:rsidR="00E5791A" w:rsidRDefault="00E5791A" w:rsidP="00E5791A">
      <w:pPr>
        <w:pStyle w:val="Heading4"/>
      </w:pPr>
      <w:r>
        <w:t>Shift</w:t>
      </w:r>
    </w:p>
    <w:p w14:paraId="29B0FF1A" w14:textId="77777777" w:rsidR="00E5791A" w:rsidRDefault="00E5791A" w:rsidP="00E5791A">
      <w:r>
        <w:t>The user may enter the shift number for this production usage.</w:t>
      </w:r>
    </w:p>
    <w:p w14:paraId="530FA53D" w14:textId="77777777" w:rsidR="00D34072" w:rsidRPr="00D34072" w:rsidRDefault="00D34072" w:rsidP="00D34072"/>
    <w:p w14:paraId="1A42EACE" w14:textId="3EB69F2E" w:rsidR="00D34072" w:rsidRDefault="00D34072" w:rsidP="00D34072">
      <w:pPr>
        <w:pStyle w:val="Heading3"/>
      </w:pPr>
      <w:bookmarkStart w:id="48" w:name="_Toc47874666"/>
      <w:r>
        <w:lastRenderedPageBreak/>
        <w:t>Add/Update Machine Transaction Information</w:t>
      </w:r>
      <w:bookmarkEnd w:id="48"/>
    </w:p>
    <w:p w14:paraId="7F057AE1" w14:textId="11833A5E" w:rsidR="00D34072" w:rsidRDefault="00D34072" w:rsidP="00D34072">
      <w:r>
        <w:rPr>
          <w:noProof/>
        </w:rPr>
        <w:drawing>
          <wp:inline distT="0" distB="0" distL="0" distR="0" wp14:anchorId="3498FCEC" wp14:editId="23B00B17">
            <wp:extent cx="5943600" cy="2221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221865"/>
                    </a:xfrm>
                    <a:prstGeom prst="rect">
                      <a:avLst/>
                    </a:prstGeom>
                  </pic:spPr>
                </pic:pic>
              </a:graphicData>
            </a:graphic>
          </wp:inline>
        </w:drawing>
      </w:r>
    </w:p>
    <w:p w14:paraId="57118977" w14:textId="0980FE4B" w:rsidR="00E5791A" w:rsidRDefault="00E5791A" w:rsidP="00E5791A">
      <w:r>
        <w:t>This list can be sorted by Job Number, Time, or Item Number. Alternatively, the user may search for any Machine Transaction that they wish to use in order to narrow down their selection.</w:t>
      </w:r>
    </w:p>
    <w:p w14:paraId="56D38AD9" w14:textId="77777777" w:rsidR="00E5791A" w:rsidRDefault="00E5791A" w:rsidP="00E5791A">
      <w:r>
        <w:t xml:space="preserve">In order to choose the desired Transaction from this list, the user may double-click on the desired Transaction line. Alternatively, the user may click on their desired Transaction Line in order to highlight it within the list, then click the </w:t>
      </w:r>
      <w:r>
        <w:rPr>
          <w:b/>
          <w:bCs/>
          <w:i/>
          <w:iCs/>
          <w:u w:val="single"/>
        </w:rPr>
        <w:t>“Update”</w:t>
      </w:r>
      <w:r>
        <w:t xml:space="preserve"> or </w:t>
      </w:r>
      <w:r>
        <w:rPr>
          <w:b/>
          <w:bCs/>
          <w:i/>
          <w:iCs/>
          <w:u w:val="single"/>
        </w:rPr>
        <w:t xml:space="preserve">“Copy” </w:t>
      </w:r>
      <w:r>
        <w:t xml:space="preserve">buttons at the bottom of the </w:t>
      </w:r>
      <w:r>
        <w:rPr>
          <w:i/>
          <w:iCs/>
        </w:rPr>
        <w:t>View P/C</w:t>
      </w:r>
      <w:r>
        <w:t xml:space="preserve"> screen.</w:t>
      </w:r>
    </w:p>
    <w:p w14:paraId="0C8280E6" w14:textId="77777777" w:rsidR="00E5791A" w:rsidRDefault="00E5791A" w:rsidP="00E5791A">
      <w:pPr>
        <w:pStyle w:val="Heading4"/>
      </w:pPr>
      <w:r>
        <w:t>SAVE</w:t>
      </w:r>
    </w:p>
    <w:p w14:paraId="0597B7C6" w14:textId="77777777" w:rsidR="00E5791A" w:rsidRDefault="00E5791A" w:rsidP="00E5791A">
      <w:r>
        <w:t xml:space="preserve">Click the </w:t>
      </w:r>
      <w:r>
        <w:rPr>
          <w:b/>
          <w:bCs/>
          <w:i/>
          <w:iCs/>
          <w:u w:val="single"/>
        </w:rPr>
        <w:t>“Save”</w:t>
      </w:r>
      <w:r>
        <w:t xml:space="preserve"> button to save all changes to the current Machine Transaction Information.</w:t>
      </w:r>
    </w:p>
    <w:p w14:paraId="2871CD98" w14:textId="77777777" w:rsidR="00E5791A" w:rsidRDefault="00E5791A" w:rsidP="00E5791A">
      <w:pPr>
        <w:pStyle w:val="Heading4"/>
      </w:pPr>
      <w:r>
        <w:t>RESET</w:t>
      </w:r>
    </w:p>
    <w:p w14:paraId="30E90F92" w14:textId="77777777" w:rsidR="00E5791A" w:rsidRPr="00096EBD" w:rsidRDefault="00E5791A" w:rsidP="00E5791A">
      <w:r>
        <w:t xml:space="preserve">Click the </w:t>
      </w:r>
      <w:r>
        <w:rPr>
          <w:b/>
          <w:bCs/>
          <w:i/>
          <w:iCs/>
          <w:u w:val="single"/>
        </w:rPr>
        <w:t>“Reset”</w:t>
      </w:r>
      <w:r>
        <w:t xml:space="preserve"> button to reset all fields to their original state.</w:t>
      </w:r>
    </w:p>
    <w:p w14:paraId="78071539" w14:textId="77777777" w:rsidR="00E5791A" w:rsidRDefault="00E5791A" w:rsidP="00E5791A">
      <w:pPr>
        <w:pStyle w:val="Heading4"/>
      </w:pPr>
      <w:r>
        <w:t>CANCEL</w:t>
      </w:r>
    </w:p>
    <w:p w14:paraId="42C62CF5" w14:textId="47DDF36D" w:rsidR="00E5791A" w:rsidRDefault="00E5791A" w:rsidP="00E5791A">
      <w:r>
        <w:t xml:space="preserve">Click the </w:t>
      </w:r>
      <w:r>
        <w:rPr>
          <w:b/>
          <w:bCs/>
          <w:i/>
          <w:iCs/>
          <w:u w:val="single"/>
        </w:rPr>
        <w:t>“Cancel”</w:t>
      </w:r>
      <w:r>
        <w:t xml:space="preserve"> button to cancel all changes to the Machine Transaction Information without saving.</w:t>
      </w:r>
    </w:p>
    <w:p w14:paraId="28D085A6" w14:textId="62A3FE1B" w:rsidR="00846126" w:rsidRDefault="00846126" w:rsidP="00E5791A"/>
    <w:p w14:paraId="4858329E" w14:textId="7A9AA4F2" w:rsidR="00846126" w:rsidRDefault="00846126" w:rsidP="00E5791A"/>
    <w:p w14:paraId="19B6D80B" w14:textId="168AE8DA" w:rsidR="00846126" w:rsidRDefault="00846126" w:rsidP="00E5791A"/>
    <w:p w14:paraId="6A13B847" w14:textId="119167C5" w:rsidR="00846126" w:rsidRDefault="00846126" w:rsidP="00E5791A"/>
    <w:p w14:paraId="12469A3B" w14:textId="39977C9C" w:rsidR="00846126" w:rsidRDefault="00846126" w:rsidP="00E5791A"/>
    <w:p w14:paraId="039448D6" w14:textId="6ABAFD40" w:rsidR="00846126" w:rsidRDefault="00846126" w:rsidP="00E5791A"/>
    <w:p w14:paraId="22927358" w14:textId="675FAA71" w:rsidR="00846126" w:rsidRDefault="00846126" w:rsidP="00E5791A"/>
    <w:p w14:paraId="5C1AA916" w14:textId="05D58A63" w:rsidR="00846126" w:rsidRDefault="00846126" w:rsidP="00E5791A"/>
    <w:p w14:paraId="6C2A9FD3" w14:textId="77777777" w:rsidR="00846126" w:rsidRDefault="00846126" w:rsidP="00E5791A"/>
    <w:p w14:paraId="5C30E92D" w14:textId="4C12FBEB" w:rsidR="00D34072" w:rsidRDefault="00D34072" w:rsidP="00D34072">
      <w:pPr>
        <w:pStyle w:val="Heading3"/>
      </w:pPr>
      <w:bookmarkStart w:id="49" w:name="_Toc47874667"/>
      <w:r>
        <w:lastRenderedPageBreak/>
        <w:t>Add/Update Machine Transaction Information Field Definitions</w:t>
      </w:r>
      <w:bookmarkEnd w:id="49"/>
    </w:p>
    <w:p w14:paraId="2457E5FC" w14:textId="77777777" w:rsidR="00E5791A" w:rsidRDefault="00E5791A" w:rsidP="00E5791A">
      <w:pPr>
        <w:pStyle w:val="Heading4"/>
      </w:pPr>
      <w:r>
        <w:t>Job Number</w:t>
      </w:r>
    </w:p>
    <w:p w14:paraId="5B1EC16C" w14:textId="77777777" w:rsidR="00E5791A" w:rsidRDefault="00E5791A" w:rsidP="00E5791A">
      <w:r>
        <w:t xml:space="preserve">The user must now enter the Job Number they wish to base this new Production Usage on. If the user knows the Job Number that they wish to use, they may enter it manually in the </w:t>
      </w:r>
      <w:r>
        <w:rPr>
          <w:i/>
          <w:iCs/>
        </w:rPr>
        <w:t>Job Number</w:t>
      </w:r>
      <w:r>
        <w:t xml:space="preserve"> field.</w:t>
      </w:r>
    </w:p>
    <w:p w14:paraId="45EF3403" w14:textId="77777777" w:rsidR="00E5791A" w:rsidRDefault="00E5791A" w:rsidP="00E5791A">
      <w:r>
        <w:t xml:space="preserve">Alternatively, the user can press the </w:t>
      </w:r>
      <w:r>
        <w:rPr>
          <w:b/>
          <w:bCs/>
          <w:i/>
          <w:iCs/>
          <w:u w:val="single"/>
        </w:rPr>
        <w:t>“F1”</w:t>
      </w:r>
      <w:r>
        <w:t xml:space="preserve"> key to choose a number from a list of available Job Information.</w:t>
      </w:r>
    </w:p>
    <w:p w14:paraId="04AB2086" w14:textId="7DFFE8D6" w:rsidR="00E5791A" w:rsidRDefault="00E5791A" w:rsidP="00E5791A">
      <w:r>
        <w:rPr>
          <w:noProof/>
        </w:rPr>
        <w:drawing>
          <wp:inline distT="0" distB="0" distL="0" distR="0" wp14:anchorId="5D9446B0" wp14:editId="3FD70C9F">
            <wp:extent cx="4381500" cy="2909455"/>
            <wp:effectExtent l="0" t="0" r="0"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87557" cy="2913477"/>
                    </a:xfrm>
                    <a:prstGeom prst="rect">
                      <a:avLst/>
                    </a:prstGeom>
                  </pic:spPr>
                </pic:pic>
              </a:graphicData>
            </a:graphic>
          </wp:inline>
        </w:drawing>
      </w:r>
    </w:p>
    <w:p w14:paraId="340B6875" w14:textId="77777777" w:rsidR="00E5791A" w:rsidRDefault="00E5791A" w:rsidP="00E5791A">
      <w:r>
        <w:t>This list can be sorted by Job Number, Item Number, Estimate Number, or Customer Number. Alternatively, the user may search for any Job that they wish to use in order to narrow down their selection.</w:t>
      </w:r>
    </w:p>
    <w:p w14:paraId="34B317B0" w14:textId="77777777" w:rsidR="00E5791A" w:rsidRDefault="00E5791A" w:rsidP="00E5791A">
      <w:r>
        <w:t xml:space="preserve">In order to choose the desired Job Number from this list, the user may double-click on the desired Job line. Alternatively, the user may click on their desired Job Line in order to highlight it within the list, then click the </w:t>
      </w:r>
      <w:r>
        <w:rPr>
          <w:b/>
          <w:bCs/>
          <w:i/>
          <w:iCs/>
          <w:u w:val="single"/>
        </w:rPr>
        <w:t>“Blue Check Icon”</w:t>
      </w:r>
      <w:r>
        <w:t xml:space="preserve"> button at the top of the </w:t>
      </w:r>
      <w:r>
        <w:rPr>
          <w:i/>
          <w:iCs/>
        </w:rPr>
        <w:t>Job Information</w:t>
      </w:r>
      <w:r>
        <w:t xml:space="preserve"> screen. Only a highlighted Job will populate within the new Machine Transaction.</w:t>
      </w:r>
    </w:p>
    <w:p w14:paraId="55A083D7" w14:textId="77777777" w:rsidR="00E5791A" w:rsidRDefault="00E5791A" w:rsidP="00E5791A">
      <w:pPr>
        <w:pStyle w:val="Heading4"/>
      </w:pPr>
      <w:r>
        <w:t>Job Number: 00</w:t>
      </w:r>
    </w:p>
    <w:p w14:paraId="09EEC532" w14:textId="77777777" w:rsidR="00E5791A" w:rsidRPr="001231DB" w:rsidRDefault="00E5791A" w:rsidP="00E5791A">
      <w:r>
        <w:t>The user may enter the subsequent Job Number, if applicable.</w:t>
      </w:r>
    </w:p>
    <w:p w14:paraId="2A6116A6" w14:textId="43AA9A22" w:rsidR="00E5791A" w:rsidRDefault="00E5791A" w:rsidP="00E5791A">
      <w:pPr>
        <w:pStyle w:val="Heading4"/>
      </w:pPr>
      <w:r>
        <w:t>Sheet / Blank / Pass</w:t>
      </w:r>
    </w:p>
    <w:p w14:paraId="69AEA45C" w14:textId="77777777" w:rsidR="00E5791A" w:rsidRPr="0063327A" w:rsidRDefault="00E5791A" w:rsidP="00E5791A">
      <w:r w:rsidRPr="00535C54">
        <w:rPr>
          <w:rFonts w:cstheme="minorHAnsi"/>
        </w:rPr>
        <w:t>Enter the sheet form number</w:t>
      </w:r>
      <w:r>
        <w:rPr>
          <w:rFonts w:cstheme="minorHAnsi"/>
        </w:rPr>
        <w:t xml:space="preserve">, </w:t>
      </w:r>
      <w:r w:rsidRPr="00535C54">
        <w:rPr>
          <w:rFonts w:cstheme="minorHAnsi"/>
        </w:rPr>
        <w:t>blank number</w:t>
      </w:r>
      <w:r>
        <w:rPr>
          <w:rFonts w:cstheme="minorHAnsi"/>
        </w:rPr>
        <w:t>, and pass number to</w:t>
      </w:r>
      <w:r w:rsidRPr="00535C54">
        <w:rPr>
          <w:rFonts w:cstheme="minorHAnsi"/>
        </w:rPr>
        <w:t xml:space="preserve"> which the material cost will be applied.</w:t>
      </w:r>
    </w:p>
    <w:p w14:paraId="6BE45741" w14:textId="595CB246" w:rsidR="00E5791A" w:rsidRDefault="00E5791A" w:rsidP="00E5791A">
      <w:pPr>
        <w:pStyle w:val="Heading4"/>
      </w:pPr>
      <w:r>
        <w:t>Item #</w:t>
      </w:r>
    </w:p>
    <w:p w14:paraId="31F43FCA" w14:textId="77777777" w:rsidR="00E5791A" w:rsidRPr="00864165" w:rsidRDefault="00E5791A" w:rsidP="00E5791A">
      <w:r>
        <w:t>The Item Number will automatically populate as soon as the user enters or chooses a valid Machine Code. It is not modifiable by the user once chosen.</w:t>
      </w:r>
    </w:p>
    <w:p w14:paraId="024006DF" w14:textId="77777777" w:rsidR="00E5791A" w:rsidRDefault="00E5791A" w:rsidP="00E5791A">
      <w:pPr>
        <w:pStyle w:val="Heading4"/>
      </w:pPr>
      <w:r>
        <w:t>Item Name</w:t>
      </w:r>
    </w:p>
    <w:p w14:paraId="6D544E5C" w14:textId="77777777" w:rsidR="00E5791A" w:rsidRPr="00864165" w:rsidRDefault="00E5791A" w:rsidP="00E5791A">
      <w:r>
        <w:t>The Item Name will automatically populate as soon as the user enters or chooses a valid Machine Code. It is not modifiable by the user once chosen.</w:t>
      </w:r>
    </w:p>
    <w:p w14:paraId="564F05DA" w14:textId="77777777" w:rsidR="00E5791A" w:rsidRDefault="00E5791A" w:rsidP="00E5791A">
      <w:pPr>
        <w:pStyle w:val="Heading4"/>
      </w:pPr>
      <w:r>
        <w:lastRenderedPageBreak/>
        <w:t>Code</w:t>
      </w:r>
    </w:p>
    <w:p w14:paraId="30A0524A" w14:textId="77777777" w:rsidR="00E5791A" w:rsidRDefault="00E5791A" w:rsidP="00E5791A">
      <w:r>
        <w:t xml:space="preserve">The user must now enter the Job Code they wish to base this new Transaction on. If the user knows the Job Code that they wish to use, they may enter it manually in the </w:t>
      </w:r>
      <w:r>
        <w:rPr>
          <w:i/>
          <w:iCs/>
        </w:rPr>
        <w:t>Code</w:t>
      </w:r>
      <w:r>
        <w:t xml:space="preserve"> field.</w:t>
      </w:r>
    </w:p>
    <w:p w14:paraId="1181AF69" w14:textId="77777777" w:rsidR="00E5791A" w:rsidRDefault="00E5791A" w:rsidP="00E5791A">
      <w:r>
        <w:t xml:space="preserve">Alternatively, the user can press the </w:t>
      </w:r>
      <w:r>
        <w:rPr>
          <w:b/>
          <w:bCs/>
          <w:i/>
          <w:iCs/>
          <w:u w:val="single"/>
        </w:rPr>
        <w:t>“F1”</w:t>
      </w:r>
      <w:r>
        <w:t xml:space="preserve"> key to choose a Job Code from a list of available Job Information.</w:t>
      </w:r>
    </w:p>
    <w:p w14:paraId="37331068" w14:textId="77777777" w:rsidR="00E5791A" w:rsidRDefault="00E5791A" w:rsidP="00E5791A">
      <w:r>
        <w:rPr>
          <w:noProof/>
        </w:rPr>
        <w:drawing>
          <wp:inline distT="0" distB="0" distL="0" distR="0" wp14:anchorId="441F5689" wp14:editId="0147A8AE">
            <wp:extent cx="5419725" cy="255319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37927" cy="2561770"/>
                    </a:xfrm>
                    <a:prstGeom prst="rect">
                      <a:avLst/>
                    </a:prstGeom>
                  </pic:spPr>
                </pic:pic>
              </a:graphicData>
            </a:graphic>
          </wp:inline>
        </w:drawing>
      </w:r>
    </w:p>
    <w:p w14:paraId="3D0947A3" w14:textId="77777777" w:rsidR="00E5791A" w:rsidRDefault="00E5791A" w:rsidP="00E5791A">
      <w:r>
        <w:t>This list can be sorted by Job Code or Description. Alternatively, the user may search for any Job that they wish to use in order to narrow down their selection.</w:t>
      </w:r>
    </w:p>
    <w:p w14:paraId="280E1A99" w14:textId="77777777" w:rsidR="00E5791A" w:rsidRDefault="00E5791A" w:rsidP="00E5791A">
      <w:r>
        <w:t xml:space="preserve">In order to choose the desired Job Code from this list, the user may double-click on the desired Job Code line. Alternatively, the user may click on their desired Job Code Line in order to highlight it within the list, then click the </w:t>
      </w:r>
      <w:r>
        <w:rPr>
          <w:b/>
          <w:bCs/>
          <w:i/>
          <w:iCs/>
          <w:u w:val="single"/>
        </w:rPr>
        <w:t>“OK”</w:t>
      </w:r>
      <w:r>
        <w:t xml:space="preserve"> button at the bottom of the </w:t>
      </w:r>
      <w:r>
        <w:rPr>
          <w:i/>
          <w:iCs/>
        </w:rPr>
        <w:t>Job Information</w:t>
      </w:r>
      <w:r>
        <w:t xml:space="preserve"> screen. Only a highlighted Code will populate within the new Machine Transaction.</w:t>
      </w:r>
    </w:p>
    <w:p w14:paraId="401F2604" w14:textId="77777777" w:rsidR="00E5791A" w:rsidRDefault="00E5791A" w:rsidP="00E5791A">
      <w:pPr>
        <w:pStyle w:val="Heading4"/>
      </w:pPr>
      <w:r>
        <w:t>Start Time / Stop Time</w:t>
      </w:r>
    </w:p>
    <w:p w14:paraId="06023768" w14:textId="77777777" w:rsidR="00E5791A" w:rsidRPr="00864165" w:rsidRDefault="00E5791A" w:rsidP="00E5791A">
      <w:r>
        <w:t>Enter the beginning and end time for this Machine Transaction.</w:t>
      </w:r>
    </w:p>
    <w:p w14:paraId="1E143CFE" w14:textId="77777777" w:rsidR="00E5791A" w:rsidRDefault="00E5791A" w:rsidP="00E5791A">
      <w:pPr>
        <w:pStyle w:val="Heading4"/>
      </w:pPr>
      <w:r>
        <w:t>Run Hours</w:t>
      </w:r>
    </w:p>
    <w:p w14:paraId="09749632" w14:textId="77777777" w:rsidR="00E5791A" w:rsidRPr="008F4493" w:rsidRDefault="00E5791A" w:rsidP="00E5791A">
      <w:r>
        <w:t xml:space="preserve">The number of run hours for this Machine Transaction will automatically calculate as soon as the user enters the </w:t>
      </w:r>
      <w:r>
        <w:rPr>
          <w:i/>
          <w:iCs/>
        </w:rPr>
        <w:t>Start Time</w:t>
      </w:r>
      <w:r>
        <w:t xml:space="preserve"> and </w:t>
      </w:r>
      <w:r>
        <w:rPr>
          <w:i/>
          <w:iCs/>
        </w:rPr>
        <w:t>Stop Time</w:t>
      </w:r>
      <w:r>
        <w:t>.</w:t>
      </w:r>
    </w:p>
    <w:p w14:paraId="58B2BF4C" w14:textId="77777777" w:rsidR="00E5791A" w:rsidRDefault="00E5791A" w:rsidP="00E5791A">
      <w:pPr>
        <w:pStyle w:val="Heading4"/>
      </w:pPr>
      <w:r>
        <w:t>Crew Size</w:t>
      </w:r>
    </w:p>
    <w:p w14:paraId="5C61BD38" w14:textId="77777777" w:rsidR="00E5791A" w:rsidRPr="00864165" w:rsidRDefault="00E5791A" w:rsidP="00E5791A">
      <w:r>
        <w:t>Enter the crew size for this Machine Transaction.</w:t>
      </w:r>
    </w:p>
    <w:p w14:paraId="2CA4FBCA" w14:textId="77777777" w:rsidR="00E5791A" w:rsidRDefault="00E5791A" w:rsidP="00E5791A">
      <w:pPr>
        <w:pStyle w:val="Heading4"/>
      </w:pPr>
      <w:r>
        <w:t>Quantity</w:t>
      </w:r>
    </w:p>
    <w:p w14:paraId="505C442E" w14:textId="77777777" w:rsidR="00E5791A" w:rsidRPr="00864165" w:rsidRDefault="00E5791A" w:rsidP="00E5791A">
      <w:r>
        <w:t>Enter the quantity of items completed during this Machine Transaction.</w:t>
      </w:r>
    </w:p>
    <w:p w14:paraId="7EB083B4" w14:textId="77777777" w:rsidR="00E5791A" w:rsidRDefault="00E5791A" w:rsidP="00E5791A">
      <w:pPr>
        <w:pStyle w:val="Heading4"/>
      </w:pPr>
      <w:r>
        <w:t>Waste</w:t>
      </w:r>
    </w:p>
    <w:p w14:paraId="54B99F47" w14:textId="77777777" w:rsidR="00E5791A" w:rsidRPr="00864165" w:rsidRDefault="00E5791A" w:rsidP="00E5791A">
      <w:r>
        <w:t>Enter the total quantity of the materials wasted during this Machine Transaction.</w:t>
      </w:r>
    </w:p>
    <w:p w14:paraId="70204F9D" w14:textId="77777777" w:rsidR="00E5791A" w:rsidRDefault="00E5791A" w:rsidP="00E5791A">
      <w:pPr>
        <w:pStyle w:val="Heading4"/>
      </w:pPr>
      <w:r>
        <w:t>Complete</w:t>
      </w:r>
    </w:p>
    <w:p w14:paraId="229B3EA9" w14:textId="77777777" w:rsidR="00E5791A" w:rsidRPr="00E5791A" w:rsidRDefault="00E5791A" w:rsidP="00E5791A">
      <w:r>
        <w:t xml:space="preserve">To mark this Job as complete the user should enter a </w:t>
      </w:r>
      <w:r>
        <w:rPr>
          <w:i/>
          <w:iCs/>
        </w:rPr>
        <w:t>“yes”</w:t>
      </w:r>
      <w:r>
        <w:t xml:space="preserve"> in this field. If this job has not been completed during the currently selected machine transaction, the user should enter a </w:t>
      </w:r>
      <w:r>
        <w:rPr>
          <w:i/>
          <w:iCs/>
        </w:rPr>
        <w:t>“no”</w:t>
      </w:r>
      <w:r>
        <w:t xml:space="preserve"> in this field.</w:t>
      </w:r>
    </w:p>
    <w:p w14:paraId="7A935A54" w14:textId="1C3F1CA4" w:rsidR="003D3631" w:rsidRDefault="003D3631" w:rsidP="003D3631">
      <w:pPr>
        <w:pStyle w:val="Heading1"/>
        <w:rPr>
          <w:b/>
          <w:bCs/>
        </w:rPr>
      </w:pPr>
      <w:bookmarkStart w:id="50" w:name="_Toc47874668"/>
      <w:r>
        <w:rPr>
          <w:b/>
          <w:bCs/>
        </w:rPr>
        <w:lastRenderedPageBreak/>
        <w:t>Labor/Miscellaneous Material Costs [DL]</w:t>
      </w:r>
      <w:bookmarkEnd w:id="50"/>
    </w:p>
    <w:p w14:paraId="0086A0FE" w14:textId="47DAF176" w:rsidR="00D34072" w:rsidRPr="00D34072" w:rsidRDefault="00D34072" w:rsidP="00D34072">
      <w:pPr>
        <w:pStyle w:val="Heading2"/>
      </w:pPr>
      <w:bookmarkStart w:id="51" w:name="_Toc47874669"/>
      <w:r>
        <w:t>Miscellaneous Entry/Maintenance [DL1]</w:t>
      </w:r>
      <w:bookmarkEnd w:id="51"/>
    </w:p>
    <w:p w14:paraId="6ABC451B" w14:textId="3410EEF2" w:rsidR="003D3631" w:rsidRDefault="00D34072" w:rsidP="003D3631">
      <w:pPr>
        <w:pStyle w:val="Heading3"/>
      </w:pPr>
      <w:bookmarkStart w:id="52" w:name="_Toc47874670"/>
      <w:r>
        <w:t>Material / Labor</w:t>
      </w:r>
      <w:bookmarkEnd w:id="52"/>
    </w:p>
    <w:p w14:paraId="3828121B" w14:textId="34F420F4" w:rsidR="00846126" w:rsidRDefault="00846126" w:rsidP="00846126">
      <w:r>
        <w:t xml:space="preserve">The </w:t>
      </w:r>
      <w:r>
        <w:rPr>
          <w:i/>
          <w:iCs/>
        </w:rPr>
        <w:t xml:space="preserve">Enter Miscellaneous Materials for Posting to Job </w:t>
      </w:r>
      <w:r>
        <w:t xml:space="preserve">screen is located in the following Menu Path: Data Collection -&gt; Labor/Misc. Materials Costs -&gt; Miscellaneous Entry/Maintenance. Alternatively, the user can quickly get to this screen using the Hot Key combination: </w:t>
      </w:r>
      <w:r>
        <w:rPr>
          <w:b/>
          <w:bCs/>
          <w:i/>
          <w:iCs/>
          <w:u w:val="single"/>
        </w:rPr>
        <w:t>[“D” – “L” – “1”]</w:t>
      </w:r>
      <w:r>
        <w:t>.</w:t>
      </w:r>
    </w:p>
    <w:p w14:paraId="7BFCBD59" w14:textId="0191738F" w:rsidR="00D34072" w:rsidRDefault="00D34072" w:rsidP="00D34072">
      <w:r>
        <w:rPr>
          <w:noProof/>
        </w:rPr>
        <w:drawing>
          <wp:inline distT="0" distB="0" distL="0" distR="0" wp14:anchorId="17B92129" wp14:editId="0CC3FF0D">
            <wp:extent cx="5943600" cy="425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253230"/>
                    </a:xfrm>
                    <a:prstGeom prst="rect">
                      <a:avLst/>
                    </a:prstGeom>
                  </pic:spPr>
                </pic:pic>
              </a:graphicData>
            </a:graphic>
          </wp:inline>
        </w:drawing>
      </w:r>
    </w:p>
    <w:p w14:paraId="58C7022D" w14:textId="67948DD8" w:rsidR="00846126" w:rsidRDefault="00846126" w:rsidP="00846126">
      <w:r>
        <w:t>This list can be sorted by Blank Number, Cost, Cost/M,</w:t>
      </w:r>
      <w:r w:rsidRPr="00846126">
        <w:t xml:space="preserve"> </w:t>
      </w:r>
      <w:r>
        <w:t xml:space="preserve">Description, or Item Number. Alternatively, the user may search for any Miscellaneous Material that they wish to use in order to narrow down their selection. In order to choose the desired material from this list, the user may double-click on the desired Material line. </w:t>
      </w:r>
    </w:p>
    <w:p w14:paraId="5AB5E19E" w14:textId="77777777" w:rsidR="00846126" w:rsidRDefault="00846126" w:rsidP="00846126">
      <w:pPr>
        <w:pStyle w:val="Heading4"/>
      </w:pPr>
      <w:bookmarkStart w:id="53" w:name="_Hlk43555398"/>
      <w:bookmarkStart w:id="54" w:name="_Hlk43823304"/>
      <w:bookmarkStart w:id="55" w:name="_Hlk43553940"/>
      <w:bookmarkStart w:id="56" w:name="_Hlk44143018"/>
      <w:bookmarkStart w:id="57" w:name="_Hlk43555257"/>
      <w:bookmarkStart w:id="58" w:name="_Hlk43555975"/>
      <w:r>
        <w:t>ADD</w:t>
      </w:r>
    </w:p>
    <w:p w14:paraId="0E9D44D7" w14:textId="4AB75415" w:rsidR="00846126" w:rsidRPr="00E64A2B" w:rsidRDefault="00846126" w:rsidP="00846126">
      <w:r>
        <w:t xml:space="preserve">Click the </w:t>
      </w:r>
      <w:r>
        <w:rPr>
          <w:b/>
          <w:bCs/>
          <w:i/>
          <w:iCs/>
          <w:u w:val="single"/>
        </w:rPr>
        <w:t>“Add”</w:t>
      </w:r>
      <w:r>
        <w:t xml:space="preserve"> button</w:t>
      </w:r>
      <w:r w:rsidRPr="00167C88">
        <w:t xml:space="preserve"> </w:t>
      </w:r>
      <w:r>
        <w:t>at the bottom of the screen to add a new Miscellaneous Material.</w:t>
      </w:r>
    </w:p>
    <w:bookmarkEnd w:id="53"/>
    <w:p w14:paraId="4266A8CC" w14:textId="77777777" w:rsidR="00846126" w:rsidRDefault="00846126" w:rsidP="00846126">
      <w:pPr>
        <w:pStyle w:val="Heading4"/>
      </w:pPr>
      <w:r>
        <w:t>COPY</w:t>
      </w:r>
    </w:p>
    <w:p w14:paraId="776678E4" w14:textId="2D0BC283" w:rsidR="00846126" w:rsidRPr="00F132A9" w:rsidRDefault="00846126" w:rsidP="00846126">
      <w:r>
        <w:t xml:space="preserve">Click the </w:t>
      </w:r>
      <w:r>
        <w:rPr>
          <w:b/>
          <w:bCs/>
          <w:i/>
          <w:iCs/>
          <w:u w:val="single"/>
        </w:rPr>
        <w:t>“Copy”</w:t>
      </w:r>
      <w:r>
        <w:t xml:space="preserve"> button to copy information from the currently selected Miscellaneous Material.</w:t>
      </w:r>
    </w:p>
    <w:bookmarkEnd w:id="54"/>
    <w:p w14:paraId="3138BA6A" w14:textId="77777777" w:rsidR="00846126" w:rsidRDefault="00846126" w:rsidP="00846126">
      <w:pPr>
        <w:pStyle w:val="Heading4"/>
      </w:pPr>
      <w:r>
        <w:t>DELETE</w:t>
      </w:r>
    </w:p>
    <w:p w14:paraId="68544A73" w14:textId="131FC8F2" w:rsidR="00846126" w:rsidRDefault="00846126" w:rsidP="00846126">
      <w:r>
        <w:t xml:space="preserve">To delete the currently selected Miscellaneous Material, simply press the </w:t>
      </w:r>
      <w:r w:rsidRPr="00B86B9F">
        <w:rPr>
          <w:b/>
          <w:bCs/>
          <w:i/>
          <w:iCs/>
          <w:u w:val="single"/>
        </w:rPr>
        <w:t>"D"</w:t>
      </w:r>
      <w:r>
        <w:t xml:space="preserve"> key.  Alternatively, click the </w:t>
      </w:r>
      <w:r>
        <w:rPr>
          <w:b/>
          <w:bCs/>
          <w:i/>
          <w:iCs/>
          <w:u w:val="single"/>
        </w:rPr>
        <w:t>“Delete”</w:t>
      </w:r>
      <w:r>
        <w:t xml:space="preserve"> button at the bottom of the screen.</w:t>
      </w:r>
    </w:p>
    <w:p w14:paraId="65B9407A" w14:textId="561C4E5E" w:rsidR="00D34072" w:rsidRDefault="00D34072" w:rsidP="00D34072">
      <w:pPr>
        <w:pStyle w:val="Heading3"/>
      </w:pPr>
      <w:bookmarkStart w:id="59" w:name="_Toc47874671"/>
      <w:bookmarkEnd w:id="55"/>
      <w:bookmarkEnd w:id="56"/>
      <w:bookmarkEnd w:id="57"/>
      <w:bookmarkEnd w:id="58"/>
      <w:r>
        <w:lastRenderedPageBreak/>
        <w:t>Add Material/Labor</w:t>
      </w:r>
      <w:bookmarkEnd w:id="59"/>
    </w:p>
    <w:p w14:paraId="16F75247" w14:textId="03D7B72F" w:rsidR="00D34072" w:rsidRPr="00D34072" w:rsidRDefault="00D34072" w:rsidP="00D34072">
      <w:r>
        <w:rPr>
          <w:noProof/>
        </w:rPr>
        <w:drawing>
          <wp:inline distT="0" distB="0" distL="0" distR="0" wp14:anchorId="059B2B9E" wp14:editId="2BEB9A4A">
            <wp:extent cx="5943600" cy="3575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3575685"/>
                    </a:xfrm>
                    <a:prstGeom prst="rect">
                      <a:avLst/>
                    </a:prstGeom>
                  </pic:spPr>
                </pic:pic>
              </a:graphicData>
            </a:graphic>
          </wp:inline>
        </w:drawing>
      </w:r>
    </w:p>
    <w:p w14:paraId="7B367D73" w14:textId="77777777" w:rsidR="005648CD" w:rsidRDefault="005648CD" w:rsidP="005648CD">
      <w:pPr>
        <w:pStyle w:val="Heading4"/>
      </w:pPr>
      <w:r>
        <w:t>SAVE</w:t>
      </w:r>
    </w:p>
    <w:p w14:paraId="74779637" w14:textId="302D0A2C" w:rsidR="005648CD" w:rsidRDefault="005648CD" w:rsidP="005648CD">
      <w:r>
        <w:t xml:space="preserve">Click the </w:t>
      </w:r>
      <w:r>
        <w:rPr>
          <w:b/>
          <w:bCs/>
          <w:i/>
          <w:iCs/>
          <w:u w:val="single"/>
        </w:rPr>
        <w:t>“Save”</w:t>
      </w:r>
      <w:r>
        <w:t xml:space="preserve"> button to save all changes to the current Miscellaneous Material.</w:t>
      </w:r>
    </w:p>
    <w:p w14:paraId="2ACABC7C" w14:textId="77777777" w:rsidR="005648CD" w:rsidRDefault="005648CD" w:rsidP="005648CD">
      <w:pPr>
        <w:pStyle w:val="Heading4"/>
      </w:pPr>
      <w:r>
        <w:t>RESET</w:t>
      </w:r>
    </w:p>
    <w:p w14:paraId="3EADA84E" w14:textId="77777777" w:rsidR="005648CD" w:rsidRPr="00096EBD" w:rsidRDefault="005648CD" w:rsidP="005648CD">
      <w:r>
        <w:t xml:space="preserve">Click the </w:t>
      </w:r>
      <w:r>
        <w:rPr>
          <w:b/>
          <w:bCs/>
          <w:i/>
          <w:iCs/>
          <w:u w:val="single"/>
        </w:rPr>
        <w:t>“Reset”</w:t>
      </w:r>
      <w:r>
        <w:t xml:space="preserve"> button to reset all fields to their original state.</w:t>
      </w:r>
    </w:p>
    <w:p w14:paraId="271E8836" w14:textId="77777777" w:rsidR="005648CD" w:rsidRDefault="005648CD" w:rsidP="005648CD">
      <w:pPr>
        <w:pStyle w:val="Heading4"/>
      </w:pPr>
      <w:r>
        <w:t>CANCEL</w:t>
      </w:r>
    </w:p>
    <w:p w14:paraId="595C4B38" w14:textId="38EE2708" w:rsidR="005648CD" w:rsidRDefault="005648CD" w:rsidP="005648CD">
      <w:r>
        <w:t xml:space="preserve">Click the </w:t>
      </w:r>
      <w:r>
        <w:rPr>
          <w:b/>
          <w:bCs/>
          <w:i/>
          <w:iCs/>
          <w:u w:val="single"/>
        </w:rPr>
        <w:t>“Cancel”</w:t>
      </w:r>
      <w:r>
        <w:t xml:space="preserve"> button to cancel all changes to the Miscellaneous Material without saving.</w:t>
      </w:r>
    </w:p>
    <w:p w14:paraId="235C2A1C" w14:textId="21C84399" w:rsidR="005648CD" w:rsidRDefault="005648CD" w:rsidP="005648CD"/>
    <w:p w14:paraId="1AD60CBE" w14:textId="30174409" w:rsidR="005648CD" w:rsidRDefault="005648CD" w:rsidP="005648CD"/>
    <w:p w14:paraId="0799D80D" w14:textId="340228D7" w:rsidR="0046205B" w:rsidRDefault="0046205B" w:rsidP="005648CD"/>
    <w:p w14:paraId="51E589D6" w14:textId="6DE5A663" w:rsidR="0046205B" w:rsidRDefault="0046205B" w:rsidP="005648CD"/>
    <w:p w14:paraId="1E2D2764" w14:textId="454CF1E2" w:rsidR="0046205B" w:rsidRDefault="0046205B" w:rsidP="005648CD"/>
    <w:p w14:paraId="33E83AAD" w14:textId="6F1FD4F0" w:rsidR="0046205B" w:rsidRDefault="0046205B" w:rsidP="005648CD"/>
    <w:p w14:paraId="3338F014" w14:textId="77777777" w:rsidR="0046205B" w:rsidRPr="00DF6BEC" w:rsidRDefault="0046205B" w:rsidP="005648CD"/>
    <w:p w14:paraId="0E582FA1" w14:textId="279A8006" w:rsidR="00D34072" w:rsidRDefault="00D34072" w:rsidP="00D34072">
      <w:pPr>
        <w:pStyle w:val="Heading3"/>
      </w:pPr>
      <w:bookmarkStart w:id="60" w:name="_Toc47874672"/>
      <w:r>
        <w:lastRenderedPageBreak/>
        <w:t>Add Material Labor Field Definitions</w:t>
      </w:r>
      <w:bookmarkEnd w:id="60"/>
    </w:p>
    <w:p w14:paraId="6827DE45" w14:textId="2D618E95" w:rsidR="00D34072" w:rsidRDefault="005648CD" w:rsidP="00D34072">
      <w:pPr>
        <w:pStyle w:val="Heading4"/>
      </w:pPr>
      <w:r>
        <w:t>(M/L) Material/Labor</w:t>
      </w:r>
    </w:p>
    <w:p w14:paraId="12A7C625" w14:textId="3A045B96" w:rsidR="005648CD" w:rsidRPr="005648CD" w:rsidRDefault="005648CD" w:rsidP="005648CD">
      <w:r>
        <w:t xml:space="preserve">If this Miscellaneous Item is a </w:t>
      </w:r>
      <w:r>
        <w:rPr>
          <w:i/>
          <w:iCs/>
        </w:rPr>
        <w:t>Material</w:t>
      </w:r>
      <w:r>
        <w:t xml:space="preserve"> item, the user should enter a </w:t>
      </w:r>
      <w:r>
        <w:rPr>
          <w:b/>
          <w:bCs/>
          <w:i/>
          <w:iCs/>
          <w:u w:val="single"/>
        </w:rPr>
        <w:t>“M”</w:t>
      </w:r>
      <w:r>
        <w:t xml:space="preserve"> in this field. Alternatively, if this Miscellaneous Item is a </w:t>
      </w:r>
      <w:r>
        <w:rPr>
          <w:i/>
          <w:iCs/>
        </w:rPr>
        <w:t>Labor</w:t>
      </w:r>
      <w:r>
        <w:t xml:space="preserve"> item, the user should enter a </w:t>
      </w:r>
      <w:r>
        <w:rPr>
          <w:b/>
          <w:bCs/>
          <w:i/>
          <w:iCs/>
          <w:u w:val="single"/>
        </w:rPr>
        <w:t>“L”</w:t>
      </w:r>
      <w:r>
        <w:t xml:space="preserve"> in this field. Any character other than and </w:t>
      </w:r>
      <w:r>
        <w:rPr>
          <w:b/>
          <w:bCs/>
          <w:i/>
          <w:iCs/>
          <w:u w:val="single"/>
        </w:rPr>
        <w:t>“M”</w:t>
      </w:r>
      <w:r>
        <w:t xml:space="preserve"> or </w:t>
      </w:r>
      <w:r>
        <w:rPr>
          <w:b/>
          <w:bCs/>
          <w:i/>
          <w:iCs/>
          <w:u w:val="single"/>
        </w:rPr>
        <w:t>“L”</w:t>
      </w:r>
      <w:r>
        <w:t xml:space="preserve"> is not a valid entry.</w:t>
      </w:r>
    </w:p>
    <w:p w14:paraId="60412ECD" w14:textId="49692F04" w:rsidR="005648CD" w:rsidRDefault="005648CD" w:rsidP="005648CD">
      <w:pPr>
        <w:pStyle w:val="Heading4"/>
      </w:pPr>
      <w:r>
        <w:t>Date</w:t>
      </w:r>
    </w:p>
    <w:p w14:paraId="633D816C" w14:textId="20B3856E" w:rsidR="005648CD" w:rsidRDefault="005648CD" w:rsidP="005648CD">
      <w:r>
        <w:t>Enter the date for this Miscellaneous Item entry. This defaults to the system date, but can be modified by the user as necessary.</w:t>
      </w:r>
    </w:p>
    <w:p w14:paraId="3FAD5041" w14:textId="499AE553" w:rsidR="005648CD" w:rsidRDefault="005648CD" w:rsidP="005648CD">
      <w:pPr>
        <w:pStyle w:val="Heading4"/>
      </w:pPr>
      <w:r>
        <w:t>Job #</w:t>
      </w:r>
    </w:p>
    <w:p w14:paraId="61A7A58A" w14:textId="4B48CAB9" w:rsidR="005648CD" w:rsidRDefault="005648CD" w:rsidP="005648CD">
      <w:bookmarkStart w:id="61" w:name="_Hlk47687062"/>
      <w:r>
        <w:t xml:space="preserve">The user must now enter the Job Number they wish to base this new Miscellaneous Item on. If the user knows the Job Number that they wish to use, they may enter it manually in the </w:t>
      </w:r>
      <w:r>
        <w:rPr>
          <w:i/>
          <w:iCs/>
        </w:rPr>
        <w:t>Job #</w:t>
      </w:r>
      <w:r>
        <w:t xml:space="preserve"> field.</w:t>
      </w:r>
    </w:p>
    <w:p w14:paraId="7786790B" w14:textId="24A966A4" w:rsidR="005648CD" w:rsidRDefault="005648CD" w:rsidP="005648CD">
      <w:r>
        <w:t xml:space="preserve">Alternatively, the user can press the </w:t>
      </w:r>
      <w:r>
        <w:rPr>
          <w:b/>
          <w:bCs/>
          <w:i/>
          <w:iCs/>
          <w:u w:val="single"/>
        </w:rPr>
        <w:t>“F1”</w:t>
      </w:r>
      <w:r>
        <w:t xml:space="preserve"> key to choose a Job Number from a list of available Job Information.</w:t>
      </w:r>
    </w:p>
    <w:bookmarkEnd w:id="61"/>
    <w:p w14:paraId="7CDE99FF" w14:textId="002C5DA2" w:rsidR="005648CD" w:rsidRDefault="005648CD" w:rsidP="005648CD">
      <w:r>
        <w:rPr>
          <w:noProof/>
        </w:rPr>
        <w:drawing>
          <wp:inline distT="0" distB="0" distL="0" distR="0" wp14:anchorId="4110BCC5" wp14:editId="3A26BA81">
            <wp:extent cx="4381500" cy="303847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81500" cy="3038475"/>
                    </a:xfrm>
                    <a:prstGeom prst="rect">
                      <a:avLst/>
                    </a:prstGeom>
                  </pic:spPr>
                </pic:pic>
              </a:graphicData>
            </a:graphic>
          </wp:inline>
        </w:drawing>
      </w:r>
    </w:p>
    <w:p w14:paraId="02C6C759" w14:textId="3B3A912F" w:rsidR="005648CD" w:rsidRDefault="005648CD" w:rsidP="005648CD">
      <w:r>
        <w:t>This list can be sorted by Job Number, Item Number, Estimate Number, Order Number, or Customer. Alternatively, the user may search for any Job that they wish to use in order to narrow down their selection.</w:t>
      </w:r>
    </w:p>
    <w:p w14:paraId="1EDA509D" w14:textId="4C5D78BF" w:rsidR="005648CD" w:rsidRDefault="005648CD" w:rsidP="005648CD">
      <w:r>
        <w:t xml:space="preserve">In order to choose the desired Job Number from this list, the user may double-click on the desired Job line. Alternatively, the user may click on their desired Job Line in order to highlight it within the list, then click the </w:t>
      </w:r>
      <w:r>
        <w:rPr>
          <w:b/>
          <w:bCs/>
          <w:i/>
          <w:iCs/>
          <w:u w:val="single"/>
        </w:rPr>
        <w:t>“OK”</w:t>
      </w:r>
      <w:r>
        <w:t xml:space="preserve"> button at the bottom of the </w:t>
      </w:r>
      <w:r>
        <w:rPr>
          <w:i/>
          <w:iCs/>
        </w:rPr>
        <w:t>Job Information</w:t>
      </w:r>
      <w:r>
        <w:t xml:space="preserve"> screen. Only a highlighted Job will populate within the new Miscellaneous Item.</w:t>
      </w:r>
    </w:p>
    <w:p w14:paraId="2C975ABB" w14:textId="34BC15E3" w:rsidR="005648CD" w:rsidRDefault="005648CD" w:rsidP="005648CD">
      <w:pPr>
        <w:pStyle w:val="Heading4"/>
      </w:pPr>
      <w:r>
        <w:t>Form / Blank</w:t>
      </w:r>
    </w:p>
    <w:p w14:paraId="2EA06FF2" w14:textId="348E46E3" w:rsidR="005648CD" w:rsidRPr="005648CD" w:rsidRDefault="00AA1B0B" w:rsidP="005648CD">
      <w:r>
        <w:t>Enter the Form Number and Blank Number for this Miscellaneous Item.</w:t>
      </w:r>
    </w:p>
    <w:p w14:paraId="683A6286" w14:textId="5BF35F85" w:rsidR="005648CD" w:rsidRDefault="005648CD" w:rsidP="005648CD">
      <w:pPr>
        <w:pStyle w:val="Heading4"/>
      </w:pPr>
      <w:r>
        <w:lastRenderedPageBreak/>
        <w:t>Item #</w:t>
      </w:r>
    </w:p>
    <w:p w14:paraId="5A20F305" w14:textId="77777777" w:rsidR="00AA1B0B" w:rsidRDefault="00AA1B0B" w:rsidP="00AA1B0B">
      <w:pPr>
        <w:rPr>
          <w:rFonts w:cstheme="minorHAnsi"/>
        </w:rPr>
      </w:pPr>
      <w:r w:rsidRPr="002A586D">
        <w:rPr>
          <w:rFonts w:cstheme="minorHAnsi"/>
        </w:rPr>
        <w:t xml:space="preserve">Enter valid item number from Finished Goods </w:t>
      </w:r>
      <w:r>
        <w:rPr>
          <w:rFonts w:cstheme="minorHAnsi"/>
        </w:rPr>
        <w:t xml:space="preserve">or Raw Materials </w:t>
      </w:r>
      <w:r w:rsidRPr="002A586D">
        <w:rPr>
          <w:rFonts w:cstheme="minorHAnsi"/>
        </w:rPr>
        <w:t>file</w:t>
      </w:r>
      <w:r>
        <w:rPr>
          <w:rFonts w:cstheme="minorHAnsi"/>
        </w:rPr>
        <w:t>s</w:t>
      </w:r>
      <w:r w:rsidRPr="002A586D">
        <w:rPr>
          <w:rFonts w:cstheme="minorHAnsi"/>
        </w:rPr>
        <w:t xml:space="preserv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Item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Item displayed on the screen.</w:t>
      </w:r>
    </w:p>
    <w:p w14:paraId="3D17F14A" w14:textId="77777777" w:rsidR="00AA1B0B" w:rsidRPr="0043303D" w:rsidRDefault="00AA1B0B" w:rsidP="00AA1B0B">
      <w:r>
        <w:t>As soon as the user makes their selection, or finishes manually entering a valid Item Number, many subsequent fields will automatically fill with necessary information.</w:t>
      </w:r>
    </w:p>
    <w:p w14:paraId="5ADE3B15" w14:textId="13F26E8F" w:rsidR="005648CD" w:rsidRDefault="005648CD" w:rsidP="005648CD">
      <w:pPr>
        <w:pStyle w:val="Heading4"/>
      </w:pPr>
      <w:r>
        <w:t>Prep Code</w:t>
      </w:r>
    </w:p>
    <w:p w14:paraId="538AF593" w14:textId="77777777" w:rsidR="0046205B" w:rsidRPr="00CA610F" w:rsidRDefault="0046205B" w:rsidP="0046205B">
      <w:r>
        <w:t>Enter a code for this preparation charge.  Examples of preparation charges include Lock up cost per item, Step and Repeat per number up, Die Cost per Square Inch, Stamping Dies, Embossing Dies, Plates, Rerun Plate cost, Rerun Die Hours, Negatives and Sample Making.</w:t>
      </w:r>
    </w:p>
    <w:p w14:paraId="3F1943F6" w14:textId="408F8465" w:rsidR="005648CD" w:rsidRDefault="005648CD" w:rsidP="005648CD">
      <w:pPr>
        <w:pStyle w:val="Heading4"/>
      </w:pPr>
      <w:r>
        <w:t>Description</w:t>
      </w:r>
    </w:p>
    <w:p w14:paraId="511174D2" w14:textId="77777777" w:rsidR="0046205B" w:rsidRPr="0043303D" w:rsidRDefault="0046205B" w:rsidP="0046205B">
      <w:r>
        <w:t>The Item Name/Description field will automatically populate as soon as the user enters or chooses a valid item number.</w:t>
      </w:r>
    </w:p>
    <w:p w14:paraId="5AE316B9" w14:textId="3DD63792" w:rsidR="005648CD" w:rsidRDefault="005648CD" w:rsidP="005648CD">
      <w:pPr>
        <w:pStyle w:val="Heading4"/>
      </w:pPr>
      <w:r>
        <w:t>Cost Type</w:t>
      </w:r>
    </w:p>
    <w:p w14:paraId="669B377E" w14:textId="77777777" w:rsidR="0046205B" w:rsidRDefault="0046205B" w:rsidP="0046205B">
      <w:pPr>
        <w:rPr>
          <w:rFonts w:cstheme="minorHAnsi"/>
        </w:rPr>
      </w:pPr>
      <w:r w:rsidRPr="00535C54">
        <w:rPr>
          <w:rFonts w:cstheme="minorHAnsi"/>
        </w:rPr>
        <w:t xml:space="preserve">Enter the material cost type for this raw material.  General ledger account numbers for the raw material asset account, consumption expense account and purchase price variance account are assigned by material cost types which interface with job costing and the general ledger.  </w:t>
      </w:r>
    </w:p>
    <w:p w14:paraId="6BACD34F" w14:textId="77777777" w:rsidR="0046205B" w:rsidRPr="009C233B" w:rsidRDefault="0046205B" w:rsidP="0046205B">
      <w:r w:rsidRPr="00535C54">
        <w:rPr>
          <w:rFonts w:cstheme="minorHAnsi"/>
        </w:rPr>
        <w:t>Debit and credits are automatically recorded via receipts for purchases, actual production postings and adjustments.  The work-in-process inventory general ledger account numbers are set up in the job cost product line file so that offsetting debits are posted when raw materials are issued to the job.</w:t>
      </w:r>
    </w:p>
    <w:p w14:paraId="0D6B9484" w14:textId="57EA104D" w:rsidR="005648CD" w:rsidRDefault="005648CD" w:rsidP="005648CD">
      <w:pPr>
        <w:pStyle w:val="Heading4"/>
      </w:pPr>
      <w:r>
        <w:t>Cost</w:t>
      </w:r>
    </w:p>
    <w:p w14:paraId="38D73017" w14:textId="77777777" w:rsidR="0046205B" w:rsidRPr="0043303D" w:rsidRDefault="0046205B" w:rsidP="0046205B">
      <w:r>
        <w:t>This is the cost of the currently selected item. This field will automatically populate as soon as the user enters of chooses a valid item number.</w:t>
      </w:r>
    </w:p>
    <w:p w14:paraId="75AA5D25" w14:textId="14B2E0AA" w:rsidR="005648CD" w:rsidRDefault="005648CD" w:rsidP="005648CD">
      <w:pPr>
        <w:pStyle w:val="Heading4"/>
      </w:pPr>
      <w:r>
        <w:t>Cost/M</w:t>
      </w:r>
    </w:p>
    <w:p w14:paraId="4D63A1E3" w14:textId="2A5EF088" w:rsidR="0046205B" w:rsidRDefault="0046205B" w:rsidP="0046205B">
      <w:r>
        <w:t>Enter the cost per item.</w:t>
      </w:r>
    </w:p>
    <w:p w14:paraId="173E4CE7" w14:textId="4C18F5EF" w:rsidR="0046205B" w:rsidRDefault="0046205B" w:rsidP="0046205B"/>
    <w:p w14:paraId="749FBE9E" w14:textId="2F60A9B6" w:rsidR="0046205B" w:rsidRDefault="0046205B" w:rsidP="0046205B"/>
    <w:p w14:paraId="2A5B7DC4" w14:textId="77777777" w:rsidR="0046205B" w:rsidRDefault="0046205B" w:rsidP="0046205B"/>
    <w:p w14:paraId="4A3C1CBC" w14:textId="49F6DB2F" w:rsidR="0046205B" w:rsidRDefault="0046205B" w:rsidP="0046205B"/>
    <w:p w14:paraId="1E4385E6" w14:textId="1F748AA5" w:rsidR="0046205B" w:rsidRDefault="0046205B" w:rsidP="0046205B"/>
    <w:p w14:paraId="54F7975C" w14:textId="39767FD6" w:rsidR="0046205B" w:rsidRDefault="0046205B" w:rsidP="0046205B"/>
    <w:p w14:paraId="1212FF4D" w14:textId="7DD8D62E" w:rsidR="0046205B" w:rsidRDefault="0046205B" w:rsidP="0046205B"/>
    <w:p w14:paraId="029D9F2C" w14:textId="77777777" w:rsidR="0046205B" w:rsidRPr="009C233B" w:rsidRDefault="0046205B" w:rsidP="0046205B"/>
    <w:p w14:paraId="2A1D285A" w14:textId="64CFF5E9" w:rsidR="00D34072" w:rsidRDefault="00D34072" w:rsidP="00D34072">
      <w:pPr>
        <w:pStyle w:val="Heading2"/>
      </w:pPr>
      <w:bookmarkStart w:id="62" w:name="_Toc47874673"/>
      <w:r>
        <w:lastRenderedPageBreak/>
        <w:t>Miscellaneous Edit List [DL2]</w:t>
      </w:r>
      <w:bookmarkEnd w:id="62"/>
    </w:p>
    <w:p w14:paraId="1217F9E7" w14:textId="59338ECA" w:rsidR="0046205B" w:rsidRDefault="0046205B" w:rsidP="0046205B">
      <w:r>
        <w:t xml:space="preserve">The </w:t>
      </w:r>
      <w:r>
        <w:rPr>
          <w:i/>
          <w:iCs/>
        </w:rPr>
        <w:t xml:space="preserve">Miscellaneous Edit Report </w:t>
      </w:r>
      <w:r>
        <w:t xml:space="preserve">screen is located in the following Menu Path: Data Collection -&gt; Labor/Misc. Material Costs -&gt; Miscellaneous Edit List. Alternatively, the user can quickly get to this screen using the Hot Key combination: </w:t>
      </w:r>
      <w:r>
        <w:rPr>
          <w:b/>
          <w:bCs/>
          <w:i/>
          <w:iCs/>
          <w:u w:val="single"/>
        </w:rPr>
        <w:t>[“D” – “L” – “2”]</w:t>
      </w:r>
      <w:r>
        <w:t>.</w:t>
      </w:r>
    </w:p>
    <w:p w14:paraId="3BA1C80E" w14:textId="3B519FC9" w:rsidR="00D34072" w:rsidRDefault="00D34072" w:rsidP="00D34072">
      <w:pPr>
        <w:pStyle w:val="Heading3"/>
      </w:pPr>
      <w:bookmarkStart w:id="63" w:name="_Toc47874674"/>
      <w:r>
        <w:t>Selection Parameters</w:t>
      </w:r>
      <w:bookmarkEnd w:id="63"/>
    </w:p>
    <w:p w14:paraId="456BAE72" w14:textId="55C4C515" w:rsidR="00D34072" w:rsidRPr="00D34072" w:rsidRDefault="00D34072" w:rsidP="00D34072">
      <w:r>
        <w:rPr>
          <w:noProof/>
        </w:rPr>
        <w:drawing>
          <wp:inline distT="0" distB="0" distL="0" distR="0" wp14:anchorId="78C99137" wp14:editId="5AB160CE">
            <wp:extent cx="44196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419600" cy="1257300"/>
                    </a:xfrm>
                    <a:prstGeom prst="rect">
                      <a:avLst/>
                    </a:prstGeom>
                  </pic:spPr>
                </pic:pic>
              </a:graphicData>
            </a:graphic>
          </wp:inline>
        </w:drawing>
      </w:r>
    </w:p>
    <w:p w14:paraId="36E6E0E1" w14:textId="0B6B0890" w:rsidR="0046205B" w:rsidRDefault="0046205B" w:rsidP="0046205B">
      <w:pPr>
        <w:pStyle w:val="Heading4"/>
      </w:pPr>
      <w:bookmarkStart w:id="64" w:name="_Hlk43747076"/>
      <w:bookmarkStart w:id="65" w:name="_Hlk45270358"/>
      <w:r>
        <w:t>Beginning Job # / Ending Job #</w:t>
      </w:r>
    </w:p>
    <w:p w14:paraId="524DE537" w14:textId="5FA12552" w:rsidR="0046205B" w:rsidRPr="00E5397E" w:rsidRDefault="0046205B" w:rsidP="0046205B">
      <w:bookmarkStart w:id="66" w:name="_Hlk45269922"/>
      <w:bookmarkEnd w:id="64"/>
      <w:r>
        <w:t>Enter the beginning and ending Job Number to run the Miscellaneous Edit List for.</w:t>
      </w:r>
    </w:p>
    <w:bookmarkEnd w:id="65"/>
    <w:bookmarkEnd w:id="66"/>
    <w:p w14:paraId="433AE209" w14:textId="42BC97C4" w:rsidR="0046205B" w:rsidRDefault="0046205B" w:rsidP="0046205B">
      <w:pPr>
        <w:pStyle w:val="Heading4"/>
      </w:pPr>
      <w:r>
        <w:t>Beginning Job #: 00 / Ending Job #: 00</w:t>
      </w:r>
    </w:p>
    <w:p w14:paraId="44FE44A4" w14:textId="0DDD33B5" w:rsidR="0046205B" w:rsidRPr="00E5397E" w:rsidRDefault="0046205B" w:rsidP="0046205B">
      <w:r>
        <w:t>Enter the beginning and ending Subsequent Job Number to run the Miscellaneous Edit List for.</w:t>
      </w:r>
    </w:p>
    <w:p w14:paraId="44C7363C" w14:textId="5D0D80CF" w:rsidR="0046205B" w:rsidRDefault="0046205B" w:rsidP="0046205B">
      <w:pPr>
        <w:pStyle w:val="Heading4"/>
      </w:pPr>
      <w:r>
        <w:t>Beginning Date / Ending Date</w:t>
      </w:r>
    </w:p>
    <w:p w14:paraId="297875DD" w14:textId="7163742A" w:rsidR="0046205B" w:rsidRDefault="0046205B" w:rsidP="0046205B">
      <w:r>
        <w:t>Enter the beginning and ending Job Date to run the Miscellaneous Edit List for.</w:t>
      </w:r>
    </w:p>
    <w:p w14:paraId="0F6C590F" w14:textId="4AA15A35" w:rsidR="0046205B" w:rsidRDefault="0046205B" w:rsidP="0046205B"/>
    <w:p w14:paraId="2B0E8137" w14:textId="77777777" w:rsidR="0046205B" w:rsidRPr="00E5397E" w:rsidRDefault="0046205B" w:rsidP="0046205B"/>
    <w:p w14:paraId="59A536B7" w14:textId="234BF282" w:rsidR="00D34072" w:rsidRDefault="00D34072" w:rsidP="00D34072">
      <w:pPr>
        <w:pStyle w:val="Heading3"/>
      </w:pPr>
      <w:bookmarkStart w:id="67" w:name="_Toc47874675"/>
      <w:r>
        <w:t>Output Destination</w:t>
      </w:r>
      <w:bookmarkEnd w:id="67"/>
    </w:p>
    <w:p w14:paraId="33A330FB" w14:textId="3C9C0420" w:rsidR="00D34072" w:rsidRPr="00D34072" w:rsidRDefault="00D34072" w:rsidP="00D34072">
      <w:r>
        <w:rPr>
          <w:noProof/>
        </w:rPr>
        <w:drawing>
          <wp:inline distT="0" distB="0" distL="0" distR="0" wp14:anchorId="48570E99" wp14:editId="3F8B8162">
            <wp:extent cx="4381500" cy="187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81500" cy="1876425"/>
                    </a:xfrm>
                    <a:prstGeom prst="rect">
                      <a:avLst/>
                    </a:prstGeom>
                  </pic:spPr>
                </pic:pic>
              </a:graphicData>
            </a:graphic>
          </wp:inline>
        </w:drawing>
      </w:r>
    </w:p>
    <w:p w14:paraId="408A96E8" w14:textId="77777777" w:rsidR="0046205B" w:rsidRDefault="0046205B" w:rsidP="0046205B">
      <w:pPr>
        <w:pStyle w:val="Heading4"/>
      </w:pPr>
      <w:bookmarkStart w:id="68" w:name="_Hlk42795723"/>
      <w:bookmarkStart w:id="69" w:name="_Hlk42795013"/>
      <w:bookmarkStart w:id="70" w:name="_Hlk42795755"/>
      <w:bookmarkStart w:id="71" w:name="_Hlk43132235"/>
      <w:bookmarkStart w:id="72" w:name="_Hlk42792835"/>
      <w:bookmarkStart w:id="73" w:name="_Hlk46937900"/>
      <w:r>
        <w:t>Destination Choice</w:t>
      </w:r>
    </w:p>
    <w:p w14:paraId="1FCC2530" w14:textId="77777777" w:rsidR="0046205B" w:rsidRPr="00144B20" w:rsidRDefault="0046205B" w:rsidP="0046205B">
      <w:bookmarkStart w:id="74" w:name="_Hlk42794533"/>
      <w:r>
        <w:t>To choose the destination where the document should be printed, please make sure that desired output destination choice bubble is toggled.</w:t>
      </w:r>
      <w:bookmarkEnd w:id="74"/>
    </w:p>
    <w:p w14:paraId="75BB7348" w14:textId="77777777" w:rsidR="0046205B" w:rsidRDefault="0046205B" w:rsidP="0046205B">
      <w:pPr>
        <w:pStyle w:val="Heading4"/>
      </w:pPr>
      <w:bookmarkStart w:id="75" w:name="_Hlk42795444"/>
      <w:bookmarkEnd w:id="68"/>
      <w:r>
        <w:t>Layout Choice</w:t>
      </w:r>
    </w:p>
    <w:p w14:paraId="334290FC" w14:textId="77777777" w:rsidR="0046205B" w:rsidRPr="00144B20" w:rsidRDefault="0046205B" w:rsidP="0046205B">
      <w:r>
        <w:t>To choose the preferred layout of Landscape vs. Portrait, please make sure the desired option choice bubbled is toggled.</w:t>
      </w:r>
    </w:p>
    <w:p w14:paraId="1BC0E8E5" w14:textId="77777777" w:rsidR="0046205B" w:rsidRDefault="0046205B" w:rsidP="0046205B">
      <w:pPr>
        <w:pStyle w:val="Heading4"/>
      </w:pPr>
      <w:r>
        <w:lastRenderedPageBreak/>
        <w:t>Lines Per Page</w:t>
      </w:r>
    </w:p>
    <w:p w14:paraId="52B34865" w14:textId="77777777" w:rsidR="0046205B" w:rsidRPr="00144B20" w:rsidRDefault="0046205B" w:rsidP="0046205B">
      <w:r w:rsidRPr="00211A1F">
        <w:t>Lines per page on the report when printing.</w:t>
      </w:r>
    </w:p>
    <w:p w14:paraId="42ED352A" w14:textId="77777777" w:rsidR="0046205B" w:rsidRDefault="0046205B" w:rsidP="0046205B">
      <w:pPr>
        <w:pStyle w:val="Heading4"/>
      </w:pPr>
      <w:r>
        <w:t>Font</w:t>
      </w:r>
    </w:p>
    <w:p w14:paraId="211D6A5F"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00867763" w14:textId="77777777" w:rsidR="0046205B" w:rsidRDefault="0046205B" w:rsidP="0046205B">
      <w:pPr>
        <w:pStyle w:val="Heading4"/>
      </w:pPr>
      <w:bookmarkStart w:id="76" w:name="_Hlk44143915"/>
      <w:bookmarkStart w:id="77" w:name="_Hlk42795018"/>
      <w:bookmarkEnd w:id="69"/>
      <w:bookmarkEnd w:id="75"/>
      <w:r>
        <w:t>Show Parameters? – Toggle Box</w:t>
      </w:r>
    </w:p>
    <w:p w14:paraId="419EBF45" w14:textId="77777777" w:rsidR="0046205B" w:rsidRDefault="0046205B" w:rsidP="0046205B">
      <w:r>
        <w:t>To show parameters, make sure that the toggle box is ‘ticked’ with a checkmark.</w:t>
      </w:r>
    </w:p>
    <w:p w14:paraId="021C9DA7" w14:textId="77777777" w:rsidR="0046205B" w:rsidRDefault="0046205B" w:rsidP="0046205B">
      <w:pPr>
        <w:pStyle w:val="Heading4"/>
      </w:pPr>
      <w:bookmarkStart w:id="78" w:name="_Hlk42885307"/>
      <w:bookmarkStart w:id="79" w:name="_Hlk42885728"/>
      <w:bookmarkStart w:id="80" w:name="_Hlk42885248"/>
      <w:bookmarkStart w:id="81" w:name="_Hlk45270452"/>
      <w:bookmarkEnd w:id="70"/>
      <w:bookmarkEnd w:id="76"/>
      <w:r>
        <w:t>Export to Excel? – Toggle Box</w:t>
      </w:r>
    </w:p>
    <w:p w14:paraId="1ED8B79B" w14:textId="77777777" w:rsidR="0046205B" w:rsidRPr="00CC767A" w:rsidRDefault="0046205B" w:rsidP="0046205B">
      <w:r>
        <w:t>To export the printed file to an excel document, make sure that the Export to Excel toggle box is checked.</w:t>
      </w:r>
    </w:p>
    <w:p w14:paraId="7B088807" w14:textId="77777777" w:rsidR="0046205B" w:rsidRDefault="0046205B" w:rsidP="0046205B">
      <w:pPr>
        <w:pStyle w:val="Heading4"/>
      </w:pPr>
      <w:r>
        <w:t>Auto Run Excel? – Toggle Box</w:t>
      </w:r>
    </w:p>
    <w:p w14:paraId="115779C5"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bookmarkEnd w:id="78"/>
    <w:p w14:paraId="63E72C8B" w14:textId="77777777" w:rsidR="0046205B" w:rsidRDefault="0046205B" w:rsidP="0046205B">
      <w:pPr>
        <w:pStyle w:val="Heading4"/>
      </w:pPr>
      <w:r>
        <w:t>If Yes, File Name</w:t>
      </w:r>
    </w:p>
    <w:p w14:paraId="36A4B041" w14:textId="667FEC47" w:rsidR="0046205B" w:rsidRDefault="0046205B" w:rsidP="0046205B">
      <w:r>
        <w:t>If exporting the file to Excel, enter the desired file name.</w:t>
      </w:r>
      <w:bookmarkEnd w:id="71"/>
      <w:bookmarkEnd w:id="72"/>
      <w:bookmarkEnd w:id="77"/>
      <w:bookmarkEnd w:id="79"/>
      <w:bookmarkEnd w:id="80"/>
    </w:p>
    <w:p w14:paraId="54983CB4" w14:textId="34D3C7E7" w:rsidR="0046205B" w:rsidRDefault="0046205B" w:rsidP="0046205B"/>
    <w:p w14:paraId="3BA8B2CC" w14:textId="3807DE33" w:rsidR="0046205B" w:rsidRDefault="0046205B" w:rsidP="0046205B"/>
    <w:p w14:paraId="20E42B7D" w14:textId="77777777" w:rsidR="0046205B" w:rsidRDefault="0046205B" w:rsidP="0046205B"/>
    <w:p w14:paraId="6FAE9F72" w14:textId="5163E748" w:rsidR="00D34072" w:rsidRDefault="00D34072" w:rsidP="00D34072">
      <w:pPr>
        <w:pStyle w:val="Heading2"/>
      </w:pPr>
      <w:bookmarkStart w:id="82" w:name="_Toc47874676"/>
      <w:bookmarkEnd w:id="73"/>
      <w:bookmarkEnd w:id="81"/>
      <w:r>
        <w:t>Transfer Misc. Costs to Job [DL3]</w:t>
      </w:r>
      <w:bookmarkEnd w:id="82"/>
    </w:p>
    <w:p w14:paraId="759DADD3" w14:textId="47934049" w:rsidR="0046205B" w:rsidRDefault="0046205B" w:rsidP="0046205B">
      <w:r>
        <w:t xml:space="preserve">The </w:t>
      </w:r>
      <w:r>
        <w:rPr>
          <w:i/>
          <w:iCs/>
        </w:rPr>
        <w:t xml:space="preserve">Transfer Misc. Costs to Job </w:t>
      </w:r>
      <w:r>
        <w:t xml:space="preserve">program is located in the following Menu Path: Data Collection -&gt; Labor/Misc. Material Costs -&gt; Transfer Misc. Costs to Job. Alternatively, the user can quickly get to this screen using the Hot Key combination: </w:t>
      </w:r>
      <w:r>
        <w:rPr>
          <w:b/>
          <w:bCs/>
          <w:i/>
          <w:iCs/>
          <w:u w:val="single"/>
        </w:rPr>
        <w:t>[“D” – “L” – “2”]</w:t>
      </w:r>
      <w:r>
        <w:t>.</w:t>
      </w:r>
    </w:p>
    <w:p w14:paraId="50A806E3" w14:textId="51D724B3" w:rsidR="00D34072" w:rsidRDefault="00D34072" w:rsidP="00D34072">
      <w:r>
        <w:rPr>
          <w:noProof/>
        </w:rPr>
        <w:drawing>
          <wp:inline distT="0" distB="0" distL="0" distR="0" wp14:anchorId="7389DB3B" wp14:editId="0AAC6C42">
            <wp:extent cx="3743325" cy="1381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43325" cy="1381125"/>
                    </a:xfrm>
                    <a:prstGeom prst="rect">
                      <a:avLst/>
                    </a:prstGeom>
                  </pic:spPr>
                </pic:pic>
              </a:graphicData>
            </a:graphic>
          </wp:inline>
        </w:drawing>
      </w:r>
    </w:p>
    <w:p w14:paraId="45A7BD92" w14:textId="4F9A966F" w:rsidR="0046205B" w:rsidRDefault="0046205B" w:rsidP="00D34072">
      <w:r>
        <w:t xml:space="preserve">This program will transfer all of the currently active and un-transferred Miscellaneous Labor and Item costs to their designated jobs. This can be done very simply by clicking on the </w:t>
      </w:r>
      <w:r>
        <w:rPr>
          <w:b/>
          <w:bCs/>
          <w:i/>
          <w:iCs/>
          <w:u w:val="single"/>
        </w:rPr>
        <w:t>“Okay”</w:t>
      </w:r>
      <w:r>
        <w:t xml:space="preserve"> button.</w:t>
      </w:r>
    </w:p>
    <w:p w14:paraId="788A1356" w14:textId="6414C379" w:rsidR="0046205B" w:rsidRDefault="0046205B" w:rsidP="00D34072"/>
    <w:p w14:paraId="0B9BF544" w14:textId="791CF24A" w:rsidR="0046205B" w:rsidRDefault="0046205B" w:rsidP="00D34072"/>
    <w:p w14:paraId="6687F0C0" w14:textId="77777777" w:rsidR="0046205B" w:rsidRDefault="0046205B" w:rsidP="00D34072"/>
    <w:p w14:paraId="3382AD34" w14:textId="162894D3" w:rsidR="003D3631" w:rsidRDefault="003D3631" w:rsidP="003D3631">
      <w:pPr>
        <w:pStyle w:val="Heading1"/>
        <w:rPr>
          <w:b/>
          <w:bCs/>
        </w:rPr>
      </w:pPr>
      <w:bookmarkStart w:id="83" w:name="_Toc47874677"/>
      <w:r>
        <w:rPr>
          <w:b/>
          <w:bCs/>
        </w:rPr>
        <w:lastRenderedPageBreak/>
        <w:t xml:space="preserve">WIP Hours </w:t>
      </w:r>
      <w:proofErr w:type="spellStart"/>
      <w:r>
        <w:rPr>
          <w:b/>
          <w:bCs/>
        </w:rPr>
        <w:t>Preposted</w:t>
      </w:r>
      <w:proofErr w:type="spellEnd"/>
      <w:r>
        <w:rPr>
          <w:b/>
          <w:bCs/>
        </w:rPr>
        <w:t xml:space="preserve"> Edit List [DW]</w:t>
      </w:r>
      <w:bookmarkEnd w:id="83"/>
    </w:p>
    <w:p w14:paraId="559D1FFA" w14:textId="07C25596" w:rsidR="0046205B" w:rsidRDefault="0046205B" w:rsidP="0046205B">
      <w:r>
        <w:t xml:space="preserve">The </w:t>
      </w:r>
      <w:r w:rsidR="00F143CD">
        <w:rPr>
          <w:i/>
          <w:iCs/>
        </w:rPr>
        <w:t>WIP Edit List</w:t>
      </w:r>
      <w:r>
        <w:rPr>
          <w:i/>
          <w:iCs/>
        </w:rPr>
        <w:t xml:space="preserve"> </w:t>
      </w:r>
      <w:r>
        <w:t xml:space="preserve">screen is located in the following Menu Path: </w:t>
      </w:r>
      <w:r w:rsidR="00F143CD">
        <w:t>Data Collection</w:t>
      </w:r>
      <w:r>
        <w:t xml:space="preserve"> -&gt; </w:t>
      </w:r>
      <w:r w:rsidR="00F143CD">
        <w:t xml:space="preserve">WIP hours </w:t>
      </w:r>
      <w:proofErr w:type="spellStart"/>
      <w:r w:rsidR="00F143CD">
        <w:t>Preposted</w:t>
      </w:r>
      <w:proofErr w:type="spellEnd"/>
      <w:r w:rsidR="00F143CD">
        <w:t xml:space="preserve"> Edit List</w:t>
      </w:r>
      <w:r>
        <w:t xml:space="preserve">. Alternatively, the user can quickly get to this screen using Hot Key combination: </w:t>
      </w:r>
      <w:r>
        <w:rPr>
          <w:b/>
          <w:bCs/>
          <w:i/>
          <w:iCs/>
          <w:u w:val="single"/>
        </w:rPr>
        <w:t>[“</w:t>
      </w:r>
      <w:r w:rsidR="00F143CD">
        <w:rPr>
          <w:b/>
          <w:bCs/>
          <w:i/>
          <w:iCs/>
          <w:u w:val="single"/>
        </w:rPr>
        <w:t>D</w:t>
      </w:r>
      <w:r>
        <w:rPr>
          <w:b/>
          <w:bCs/>
          <w:i/>
          <w:iCs/>
          <w:u w:val="single"/>
        </w:rPr>
        <w:t>” – “</w:t>
      </w:r>
      <w:r w:rsidR="00F143CD">
        <w:rPr>
          <w:b/>
          <w:bCs/>
          <w:i/>
          <w:iCs/>
          <w:u w:val="single"/>
        </w:rPr>
        <w:t>W</w:t>
      </w:r>
      <w:r>
        <w:rPr>
          <w:b/>
          <w:bCs/>
          <w:i/>
          <w:iCs/>
          <w:u w:val="single"/>
        </w:rPr>
        <w:t>”]</w:t>
      </w:r>
      <w:r>
        <w:t>.</w:t>
      </w:r>
    </w:p>
    <w:p w14:paraId="373B7916" w14:textId="3B0AB461" w:rsidR="003D3631" w:rsidRDefault="00D34072" w:rsidP="003D3631">
      <w:pPr>
        <w:pStyle w:val="Heading2"/>
      </w:pPr>
      <w:bookmarkStart w:id="84" w:name="_Toc47874678"/>
      <w:r>
        <w:t>Selection Parameters</w:t>
      </w:r>
      <w:bookmarkEnd w:id="84"/>
    </w:p>
    <w:p w14:paraId="24B6CA73" w14:textId="0B7ABFB5" w:rsidR="00D34072" w:rsidRPr="00D34072" w:rsidRDefault="00D34072" w:rsidP="00D34072">
      <w:r>
        <w:rPr>
          <w:noProof/>
        </w:rPr>
        <w:drawing>
          <wp:inline distT="0" distB="0" distL="0" distR="0" wp14:anchorId="7F192B70" wp14:editId="03A459BB">
            <wp:extent cx="4448175" cy="1666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448175" cy="1666875"/>
                    </a:xfrm>
                    <a:prstGeom prst="rect">
                      <a:avLst/>
                    </a:prstGeom>
                  </pic:spPr>
                </pic:pic>
              </a:graphicData>
            </a:graphic>
          </wp:inline>
        </w:drawing>
      </w:r>
    </w:p>
    <w:p w14:paraId="08E2DE31" w14:textId="7B55FB4C" w:rsidR="0046205B" w:rsidRDefault="0046205B" w:rsidP="0046205B">
      <w:pPr>
        <w:pStyle w:val="Heading4"/>
      </w:pPr>
      <w:r>
        <w:t xml:space="preserve">Beginning </w:t>
      </w:r>
      <w:r w:rsidR="00F143CD">
        <w:t>Date</w:t>
      </w:r>
      <w:r>
        <w:t xml:space="preserve"> / Ending </w:t>
      </w:r>
      <w:r w:rsidR="00F143CD">
        <w:t>Date</w:t>
      </w:r>
    </w:p>
    <w:p w14:paraId="0272C42A" w14:textId="50FAFD29" w:rsidR="0046205B" w:rsidRPr="00E5397E" w:rsidRDefault="0046205B" w:rsidP="0046205B">
      <w:r>
        <w:t xml:space="preserve">Enter the beginning and ending </w:t>
      </w:r>
      <w:r w:rsidR="00F143CD">
        <w:t>Date</w:t>
      </w:r>
      <w:r>
        <w:t xml:space="preserve"> to </w:t>
      </w:r>
      <w:r w:rsidR="00F143CD">
        <w:t xml:space="preserve">run the Work in Process Edit List </w:t>
      </w:r>
      <w:r>
        <w:t>for.</w:t>
      </w:r>
    </w:p>
    <w:p w14:paraId="2D8E3414" w14:textId="67C7F7DA" w:rsidR="0046205B" w:rsidRDefault="0046205B" w:rsidP="0046205B">
      <w:pPr>
        <w:pStyle w:val="Heading4"/>
      </w:pPr>
      <w:r>
        <w:t xml:space="preserve">Beginning </w:t>
      </w:r>
      <w:r w:rsidR="00F143CD">
        <w:t>Machine #</w:t>
      </w:r>
      <w:r>
        <w:t xml:space="preserve"> / Ending </w:t>
      </w:r>
      <w:r w:rsidR="00F143CD">
        <w:t>Machine #</w:t>
      </w:r>
    </w:p>
    <w:p w14:paraId="4370B7F9" w14:textId="6A35AC02" w:rsidR="0046205B" w:rsidRPr="00E5397E" w:rsidRDefault="0046205B" w:rsidP="0046205B">
      <w:r>
        <w:t xml:space="preserve">Enter the beginning and ending </w:t>
      </w:r>
      <w:r w:rsidR="00F143CD">
        <w:t>Machine Number</w:t>
      </w:r>
      <w:r>
        <w:t xml:space="preserve"> to </w:t>
      </w:r>
      <w:r w:rsidR="00F143CD">
        <w:t xml:space="preserve">run the Work in Process Edit List </w:t>
      </w:r>
      <w:r>
        <w:t>for.</w:t>
      </w:r>
    </w:p>
    <w:p w14:paraId="3A721F4E" w14:textId="6C796AA9" w:rsidR="0046205B" w:rsidRDefault="0046205B" w:rsidP="0046205B">
      <w:pPr>
        <w:pStyle w:val="Heading4"/>
      </w:pPr>
      <w:r>
        <w:t xml:space="preserve">Beginning </w:t>
      </w:r>
      <w:r w:rsidR="00F143CD">
        <w:t>Job #</w:t>
      </w:r>
      <w:r>
        <w:t xml:space="preserve"> / Ending </w:t>
      </w:r>
      <w:r w:rsidR="00F143CD">
        <w:t>Job #</w:t>
      </w:r>
    </w:p>
    <w:p w14:paraId="4727B905" w14:textId="2E555861" w:rsidR="0046205B" w:rsidRPr="00E5397E" w:rsidRDefault="0046205B" w:rsidP="0046205B">
      <w:r>
        <w:t xml:space="preserve">Enter the beginning and ending </w:t>
      </w:r>
      <w:r w:rsidR="00F143CD">
        <w:t>Job Number</w:t>
      </w:r>
      <w:r>
        <w:t xml:space="preserve"> to </w:t>
      </w:r>
      <w:r w:rsidR="00F143CD">
        <w:t xml:space="preserve">run the Work in Process Edit List </w:t>
      </w:r>
      <w:r>
        <w:t>for.</w:t>
      </w:r>
    </w:p>
    <w:p w14:paraId="13261EF0" w14:textId="48A98B22" w:rsidR="0046205B" w:rsidRDefault="0046205B" w:rsidP="0046205B">
      <w:pPr>
        <w:pStyle w:val="Heading4"/>
      </w:pPr>
      <w:r>
        <w:t xml:space="preserve">Beginning </w:t>
      </w:r>
      <w:r w:rsidR="00F143CD">
        <w:t>Job #: 00</w:t>
      </w:r>
      <w:r>
        <w:t xml:space="preserve"> / Ending </w:t>
      </w:r>
      <w:r w:rsidR="00F143CD">
        <w:t>Job #: 00</w:t>
      </w:r>
    </w:p>
    <w:p w14:paraId="387D9D2D" w14:textId="645E1BBB" w:rsidR="0046205B" w:rsidRPr="00E5397E" w:rsidRDefault="0046205B" w:rsidP="0046205B">
      <w:r>
        <w:t xml:space="preserve">Enter the beginning and ending </w:t>
      </w:r>
      <w:r w:rsidR="00F143CD">
        <w:t>Subsequent Job Number</w:t>
      </w:r>
      <w:r>
        <w:t xml:space="preserve"> to </w:t>
      </w:r>
      <w:r w:rsidR="00F143CD">
        <w:t xml:space="preserve">run the Work in Process Edit List </w:t>
      </w:r>
      <w:r>
        <w:t>for.</w:t>
      </w:r>
    </w:p>
    <w:p w14:paraId="648C30C8" w14:textId="39E8EB96" w:rsidR="0046205B" w:rsidRDefault="0046205B" w:rsidP="0046205B">
      <w:pPr>
        <w:pStyle w:val="Heading4"/>
      </w:pPr>
      <w:r>
        <w:t xml:space="preserve">Beginning </w:t>
      </w:r>
      <w:r w:rsidR="00F143CD">
        <w:t>Shift</w:t>
      </w:r>
      <w:r>
        <w:t xml:space="preserve"> / Ending </w:t>
      </w:r>
      <w:r w:rsidR="00F143CD">
        <w:t>Shift</w:t>
      </w:r>
    </w:p>
    <w:p w14:paraId="71384E1B" w14:textId="141B3842" w:rsidR="0046205B" w:rsidRPr="00E5397E" w:rsidRDefault="0046205B" w:rsidP="0046205B">
      <w:r>
        <w:t xml:space="preserve">Enter the beginning and ending </w:t>
      </w:r>
      <w:r w:rsidR="00F143CD">
        <w:t>Shift number</w:t>
      </w:r>
      <w:r>
        <w:t xml:space="preserve"> to XXX for.</w:t>
      </w:r>
    </w:p>
    <w:p w14:paraId="49CF9B48" w14:textId="71DD2FDF" w:rsidR="0046205B" w:rsidRDefault="00F143CD" w:rsidP="0046205B">
      <w:pPr>
        <w:pStyle w:val="Heading4"/>
      </w:pPr>
      <w:bookmarkStart w:id="85" w:name="_Hlk45270374"/>
      <w:r>
        <w:t>Print Total Hours?</w:t>
      </w:r>
      <w:r w:rsidR="0046205B">
        <w:t xml:space="preserve"> – Toggle Box</w:t>
      </w:r>
    </w:p>
    <w:p w14:paraId="3C84E5F5" w14:textId="4EFCC92B" w:rsidR="0046205B" w:rsidRDefault="0046205B" w:rsidP="0046205B">
      <w:bookmarkStart w:id="86" w:name="_Hlk42883346"/>
      <w:bookmarkStart w:id="87" w:name="_Hlk45269887"/>
      <w:r>
        <w:t xml:space="preserve">To </w:t>
      </w:r>
      <w:r w:rsidR="00F143CD">
        <w:t>print the total number of calculated hours on the edit list report</w:t>
      </w:r>
      <w:r>
        <w:t xml:space="preserve">, make sure that the </w:t>
      </w:r>
      <w:r w:rsidR="00F143CD">
        <w:t>Print Total Hours</w:t>
      </w:r>
      <w:r>
        <w:t xml:space="preserve"> toggle box is checked.</w:t>
      </w:r>
      <w:bookmarkEnd w:id="86"/>
    </w:p>
    <w:bookmarkEnd w:id="85"/>
    <w:bookmarkEnd w:id="87"/>
    <w:p w14:paraId="60EBAF4C" w14:textId="65CA0A9B" w:rsidR="0046205B" w:rsidRDefault="00F143CD" w:rsidP="0046205B">
      <w:pPr>
        <w:pStyle w:val="Heading4"/>
      </w:pPr>
      <w:r>
        <w:t>Print Department Page Break?</w:t>
      </w:r>
      <w:r w:rsidR="0046205B">
        <w:t xml:space="preserve"> – Toggle Box</w:t>
      </w:r>
    </w:p>
    <w:p w14:paraId="4CB0E7AD" w14:textId="06DF219C" w:rsidR="0046205B" w:rsidRDefault="0046205B" w:rsidP="0046205B">
      <w:r>
        <w:t xml:space="preserve">To </w:t>
      </w:r>
      <w:r w:rsidR="00F143CD">
        <w:t>print page breaks on the report based upon different departments</w:t>
      </w:r>
      <w:r>
        <w:t xml:space="preserve">, make sure that the </w:t>
      </w:r>
      <w:r w:rsidR="00F143CD">
        <w:t>Print Department Page Break</w:t>
      </w:r>
      <w:r>
        <w:t xml:space="preserve"> toggle box is checked.</w:t>
      </w:r>
    </w:p>
    <w:p w14:paraId="00AACCE2" w14:textId="0E6138DB" w:rsidR="003D3631" w:rsidRDefault="003D3631" w:rsidP="003D3631"/>
    <w:p w14:paraId="42CEEE31" w14:textId="77777777" w:rsidR="0046205B" w:rsidRDefault="0046205B" w:rsidP="003D3631"/>
    <w:p w14:paraId="4E020F51" w14:textId="26E33FEC" w:rsidR="00D34072" w:rsidRDefault="00D34072" w:rsidP="00D34072">
      <w:pPr>
        <w:pStyle w:val="Heading2"/>
      </w:pPr>
      <w:bookmarkStart w:id="88" w:name="_Toc47874679"/>
      <w:r>
        <w:lastRenderedPageBreak/>
        <w:t>Output Destination</w:t>
      </w:r>
      <w:bookmarkEnd w:id="88"/>
    </w:p>
    <w:p w14:paraId="771814BA" w14:textId="7057249D" w:rsidR="00D34072" w:rsidRPr="00D34072" w:rsidRDefault="00D34072" w:rsidP="00D34072">
      <w:r>
        <w:rPr>
          <w:noProof/>
        </w:rPr>
        <w:drawing>
          <wp:inline distT="0" distB="0" distL="0" distR="0" wp14:anchorId="5A24A008" wp14:editId="4A1C3CA1">
            <wp:extent cx="43815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81500" cy="1485900"/>
                    </a:xfrm>
                    <a:prstGeom prst="rect">
                      <a:avLst/>
                    </a:prstGeom>
                  </pic:spPr>
                </pic:pic>
              </a:graphicData>
            </a:graphic>
          </wp:inline>
        </w:drawing>
      </w:r>
    </w:p>
    <w:p w14:paraId="5E171E81" w14:textId="77777777" w:rsidR="0046205B" w:rsidRDefault="0046205B" w:rsidP="0046205B">
      <w:pPr>
        <w:pStyle w:val="Heading4"/>
      </w:pPr>
      <w:r>
        <w:t>Destination Choice</w:t>
      </w:r>
    </w:p>
    <w:p w14:paraId="37FA12D4" w14:textId="77777777" w:rsidR="0046205B" w:rsidRPr="00144B20" w:rsidRDefault="0046205B" w:rsidP="0046205B">
      <w:r>
        <w:t>To choose the destination where the document should be printed, please make sure that desired output destination choice bubble is toggled.</w:t>
      </w:r>
    </w:p>
    <w:p w14:paraId="0FB1324D" w14:textId="77777777" w:rsidR="0046205B" w:rsidRDefault="0046205B" w:rsidP="0046205B">
      <w:pPr>
        <w:pStyle w:val="Heading4"/>
      </w:pPr>
      <w:r>
        <w:t>Layout Choice</w:t>
      </w:r>
    </w:p>
    <w:p w14:paraId="1BE35AF0" w14:textId="77777777" w:rsidR="0046205B" w:rsidRPr="00144B20" w:rsidRDefault="0046205B" w:rsidP="0046205B">
      <w:r>
        <w:t>To choose the preferred layout of Landscape vs. Portrait, please make sure the desired option choice bubbled is toggled.</w:t>
      </w:r>
    </w:p>
    <w:p w14:paraId="7C246E0B" w14:textId="77777777" w:rsidR="0046205B" w:rsidRDefault="0046205B" w:rsidP="0046205B">
      <w:pPr>
        <w:pStyle w:val="Heading4"/>
      </w:pPr>
      <w:r>
        <w:t>Lines Per Page</w:t>
      </w:r>
    </w:p>
    <w:p w14:paraId="1C9E996E" w14:textId="77777777" w:rsidR="0046205B" w:rsidRPr="00144B20" w:rsidRDefault="0046205B" w:rsidP="0046205B">
      <w:r w:rsidRPr="00211A1F">
        <w:t>Lines per page on the report when printing.</w:t>
      </w:r>
    </w:p>
    <w:p w14:paraId="0B70C723" w14:textId="77777777" w:rsidR="0046205B" w:rsidRDefault="0046205B" w:rsidP="0046205B">
      <w:pPr>
        <w:pStyle w:val="Heading4"/>
      </w:pPr>
      <w:r>
        <w:t>Font</w:t>
      </w:r>
    </w:p>
    <w:p w14:paraId="009449B5"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53DC5CE0" w14:textId="77777777" w:rsidR="0046205B" w:rsidRDefault="0046205B" w:rsidP="0046205B">
      <w:pPr>
        <w:pStyle w:val="Heading4"/>
      </w:pPr>
      <w:r>
        <w:t>Show Parameters? – Toggle Box</w:t>
      </w:r>
    </w:p>
    <w:p w14:paraId="47E3D917" w14:textId="77777777" w:rsidR="0046205B" w:rsidRDefault="0046205B" w:rsidP="0046205B">
      <w:r>
        <w:t>To show parameters, make sure that the toggle box is ‘ticked’ with a checkmark.</w:t>
      </w:r>
    </w:p>
    <w:p w14:paraId="0B0C12E3" w14:textId="77777777" w:rsidR="0046205B" w:rsidRDefault="0046205B" w:rsidP="0046205B">
      <w:pPr>
        <w:pStyle w:val="Heading4"/>
      </w:pPr>
      <w:r>
        <w:t>Export to Excel? – Toggle Box</w:t>
      </w:r>
    </w:p>
    <w:p w14:paraId="693D4589" w14:textId="77777777" w:rsidR="0046205B" w:rsidRPr="00CC767A" w:rsidRDefault="0046205B" w:rsidP="0046205B">
      <w:r>
        <w:t>To export the printed file to an excel document, make sure that the Export to Excel toggle box is checked.</w:t>
      </w:r>
    </w:p>
    <w:p w14:paraId="6EA18603" w14:textId="77777777" w:rsidR="0046205B" w:rsidRDefault="0046205B" w:rsidP="0046205B">
      <w:pPr>
        <w:pStyle w:val="Heading4"/>
      </w:pPr>
      <w:r>
        <w:t>Auto Run Excel? – Toggle Box</w:t>
      </w:r>
    </w:p>
    <w:p w14:paraId="459F1AD9"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03D5D71E" w14:textId="77777777" w:rsidR="0046205B" w:rsidRDefault="0046205B" w:rsidP="0046205B">
      <w:pPr>
        <w:pStyle w:val="Heading4"/>
      </w:pPr>
      <w:r>
        <w:t>If Yes, File Name</w:t>
      </w:r>
    </w:p>
    <w:p w14:paraId="3DAA5D09" w14:textId="77777777" w:rsidR="0046205B" w:rsidRDefault="0046205B" w:rsidP="0046205B">
      <w:r>
        <w:t>If exporting the file to Excel, enter the desired file name.</w:t>
      </w:r>
    </w:p>
    <w:p w14:paraId="5C298D21" w14:textId="41180042" w:rsidR="0046205B" w:rsidRDefault="0046205B" w:rsidP="00D34072"/>
    <w:p w14:paraId="50CEB293" w14:textId="24A5A000" w:rsidR="0046205B" w:rsidRDefault="0046205B" w:rsidP="00D34072"/>
    <w:p w14:paraId="00F7D760" w14:textId="3F0E3A45" w:rsidR="0046205B" w:rsidRDefault="0046205B" w:rsidP="00D34072"/>
    <w:p w14:paraId="1FDE2BFB" w14:textId="294A02FE" w:rsidR="0046205B" w:rsidRDefault="0046205B" w:rsidP="00D34072"/>
    <w:p w14:paraId="176196B4" w14:textId="15DF355C" w:rsidR="0046205B" w:rsidRDefault="0046205B" w:rsidP="00D34072"/>
    <w:p w14:paraId="2F0EC637" w14:textId="77777777" w:rsidR="0046205B" w:rsidRPr="00D34072" w:rsidRDefault="0046205B" w:rsidP="00D34072"/>
    <w:p w14:paraId="2B7249C0" w14:textId="082BD6F0" w:rsidR="003D3631" w:rsidRDefault="003D3631" w:rsidP="003D3631">
      <w:pPr>
        <w:pStyle w:val="Heading1"/>
        <w:rPr>
          <w:b/>
          <w:bCs/>
        </w:rPr>
      </w:pPr>
      <w:bookmarkStart w:id="89" w:name="_Toc47874680"/>
      <w:r>
        <w:rPr>
          <w:b/>
          <w:bCs/>
        </w:rPr>
        <w:lastRenderedPageBreak/>
        <w:t>Transfer WIP to Job Cost [DT]</w:t>
      </w:r>
      <w:bookmarkEnd w:id="89"/>
    </w:p>
    <w:p w14:paraId="241A8EB8" w14:textId="6EAC2051" w:rsidR="0046205B" w:rsidRDefault="0046205B" w:rsidP="0046205B">
      <w:r>
        <w:t xml:space="preserve">The </w:t>
      </w:r>
      <w:r w:rsidR="00F143CD">
        <w:rPr>
          <w:i/>
          <w:iCs/>
        </w:rPr>
        <w:t>Transfer WIP to Job Cost</w:t>
      </w:r>
      <w:r>
        <w:rPr>
          <w:i/>
          <w:iCs/>
        </w:rPr>
        <w:t xml:space="preserve"> </w:t>
      </w:r>
      <w:r>
        <w:t xml:space="preserve">screen is located in the following Menu Path: </w:t>
      </w:r>
      <w:r w:rsidR="00F143CD">
        <w:t>Data Collection</w:t>
      </w:r>
      <w:r>
        <w:t xml:space="preserve"> -&gt; </w:t>
      </w:r>
      <w:r w:rsidR="00F143CD">
        <w:t>Transfer WIP to Job Cost</w:t>
      </w:r>
      <w:r>
        <w:t xml:space="preserve">. Alternatively, the user can quickly get to this screen using the Hot Key combination: </w:t>
      </w:r>
      <w:r>
        <w:rPr>
          <w:b/>
          <w:bCs/>
          <w:i/>
          <w:iCs/>
          <w:u w:val="single"/>
        </w:rPr>
        <w:t>[“</w:t>
      </w:r>
      <w:r w:rsidR="00F143CD">
        <w:rPr>
          <w:b/>
          <w:bCs/>
          <w:i/>
          <w:iCs/>
          <w:u w:val="single"/>
        </w:rPr>
        <w:t>D</w:t>
      </w:r>
      <w:r>
        <w:rPr>
          <w:b/>
          <w:bCs/>
          <w:i/>
          <w:iCs/>
          <w:u w:val="single"/>
        </w:rPr>
        <w:t>” – “</w:t>
      </w:r>
      <w:r w:rsidR="00F143CD">
        <w:rPr>
          <w:b/>
          <w:bCs/>
          <w:i/>
          <w:iCs/>
          <w:u w:val="single"/>
        </w:rPr>
        <w:t>T</w:t>
      </w:r>
      <w:r>
        <w:rPr>
          <w:b/>
          <w:bCs/>
          <w:i/>
          <w:iCs/>
          <w:u w:val="single"/>
        </w:rPr>
        <w:t>”]</w:t>
      </w:r>
      <w:r>
        <w:t>.</w:t>
      </w:r>
    </w:p>
    <w:p w14:paraId="5A8408CA" w14:textId="06089F56" w:rsidR="003D3631" w:rsidRDefault="00D34072" w:rsidP="003D3631">
      <w:pPr>
        <w:pStyle w:val="Heading2"/>
      </w:pPr>
      <w:bookmarkStart w:id="90" w:name="_Toc47874681"/>
      <w:r>
        <w:t>Selection Parameters</w:t>
      </w:r>
      <w:bookmarkEnd w:id="90"/>
    </w:p>
    <w:p w14:paraId="13D54783" w14:textId="7280DBEC" w:rsidR="00D34072" w:rsidRPr="00D34072" w:rsidRDefault="00D34072" w:rsidP="00D34072">
      <w:r>
        <w:rPr>
          <w:noProof/>
        </w:rPr>
        <w:drawing>
          <wp:inline distT="0" distB="0" distL="0" distR="0" wp14:anchorId="5481D615" wp14:editId="13FECC75">
            <wp:extent cx="4457700" cy="1952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57700" cy="1952625"/>
                    </a:xfrm>
                    <a:prstGeom prst="rect">
                      <a:avLst/>
                    </a:prstGeom>
                  </pic:spPr>
                </pic:pic>
              </a:graphicData>
            </a:graphic>
          </wp:inline>
        </w:drawing>
      </w:r>
    </w:p>
    <w:p w14:paraId="45193ED1" w14:textId="4302811A" w:rsidR="00F143CD" w:rsidRDefault="00F143CD" w:rsidP="00F143CD">
      <w:pPr>
        <w:pStyle w:val="Heading4"/>
      </w:pPr>
      <w:r>
        <w:t>Beginning Date / Ending Date</w:t>
      </w:r>
    </w:p>
    <w:p w14:paraId="748BA134" w14:textId="5393DCCC" w:rsidR="00F143CD" w:rsidRPr="00E5397E" w:rsidRDefault="00F143CD" w:rsidP="00F143CD">
      <w:r>
        <w:t>Enter the beginning and ending Date to transfer works in process for.</w:t>
      </w:r>
    </w:p>
    <w:p w14:paraId="1B76777D" w14:textId="28607985" w:rsidR="00F143CD" w:rsidRDefault="00F143CD" w:rsidP="00F143CD">
      <w:pPr>
        <w:pStyle w:val="Heading4"/>
      </w:pPr>
      <w:r>
        <w:t>Beginning Machine # / Ending Machine #</w:t>
      </w:r>
    </w:p>
    <w:p w14:paraId="2AD2C90F" w14:textId="034695DB" w:rsidR="00F143CD" w:rsidRPr="00E5397E" w:rsidRDefault="00F143CD" w:rsidP="00F143CD">
      <w:r>
        <w:t>Enter the beginning and ending Machine Number to transfer works in process for.</w:t>
      </w:r>
    </w:p>
    <w:p w14:paraId="471F3976" w14:textId="2FAE3C27" w:rsidR="00F143CD" w:rsidRDefault="00F143CD" w:rsidP="00F143CD">
      <w:pPr>
        <w:pStyle w:val="Heading4"/>
      </w:pPr>
      <w:r>
        <w:t>Beginning Job # / Ending Job #</w:t>
      </w:r>
    </w:p>
    <w:p w14:paraId="13EC2F66" w14:textId="5972959B" w:rsidR="00F143CD" w:rsidRPr="00E5397E" w:rsidRDefault="00F143CD" w:rsidP="00F143CD">
      <w:r>
        <w:t>Enter the beginning and ending Job Number to transfer works in process for.</w:t>
      </w:r>
    </w:p>
    <w:p w14:paraId="2C3F0169" w14:textId="67F02F18" w:rsidR="00F143CD" w:rsidRDefault="00F143CD" w:rsidP="00F143CD">
      <w:pPr>
        <w:pStyle w:val="Heading4"/>
      </w:pPr>
      <w:r>
        <w:t>Beginning Job #: 00 / Ending Job #: 00</w:t>
      </w:r>
    </w:p>
    <w:p w14:paraId="0825D2FE" w14:textId="4C16122F" w:rsidR="00F143CD" w:rsidRPr="00E5397E" w:rsidRDefault="00F143CD" w:rsidP="00F143CD">
      <w:r>
        <w:t>Enter the beginning and ending Subsequent Job Number to transfer works in process for.</w:t>
      </w:r>
    </w:p>
    <w:p w14:paraId="3A2A13F1" w14:textId="32401EFE" w:rsidR="00F143CD" w:rsidRDefault="00F143CD" w:rsidP="00F143CD">
      <w:pPr>
        <w:pStyle w:val="Heading4"/>
      </w:pPr>
      <w:r>
        <w:t>Beginning Shift / Ending Shift</w:t>
      </w:r>
    </w:p>
    <w:p w14:paraId="7B4BD7DE" w14:textId="3B5C2DE6" w:rsidR="00F143CD" w:rsidRPr="00E5397E" w:rsidRDefault="00F143CD" w:rsidP="00F143CD">
      <w:r>
        <w:t>Enter the beginning and ending Shift Number to transfer works in process for.</w:t>
      </w:r>
    </w:p>
    <w:p w14:paraId="61E651C8" w14:textId="5A59AEE3" w:rsidR="00F143CD" w:rsidRDefault="00F143CD" w:rsidP="00F143CD">
      <w:pPr>
        <w:pStyle w:val="Heading4"/>
        <w:tabs>
          <w:tab w:val="center" w:pos="4680"/>
        </w:tabs>
      </w:pPr>
      <w:r>
        <w:t>Beginning Warehouse / Ending Warehouse</w:t>
      </w:r>
      <w:r>
        <w:tab/>
      </w:r>
    </w:p>
    <w:p w14:paraId="5BDC5320" w14:textId="72A3D598" w:rsidR="00F143CD" w:rsidRPr="00E5397E" w:rsidRDefault="00F143CD" w:rsidP="00F143CD">
      <w:r>
        <w:t>Enter the beginning and ending Warehouse Code to transfer works in process for.</w:t>
      </w:r>
    </w:p>
    <w:p w14:paraId="43248DAD" w14:textId="77777777" w:rsidR="00F143CD" w:rsidRDefault="00F143CD" w:rsidP="00F143CD">
      <w:pPr>
        <w:pStyle w:val="Heading4"/>
      </w:pPr>
      <w:r>
        <w:t>Print Total Hours? – Toggle Box</w:t>
      </w:r>
    </w:p>
    <w:p w14:paraId="6C5C0A53" w14:textId="77777777" w:rsidR="00F143CD" w:rsidRDefault="00F143CD" w:rsidP="00F143CD">
      <w:r>
        <w:t>To print the total number of calculated hours on the edit list report, make sure that the Print Total Hours toggle box is checked.</w:t>
      </w:r>
    </w:p>
    <w:p w14:paraId="2205023F" w14:textId="77777777" w:rsidR="00F143CD" w:rsidRDefault="00F143CD" w:rsidP="00F143CD">
      <w:pPr>
        <w:pStyle w:val="Heading4"/>
      </w:pPr>
      <w:r>
        <w:t>Print Department Page Break? – Toggle Box</w:t>
      </w:r>
    </w:p>
    <w:p w14:paraId="3533FA89" w14:textId="77777777" w:rsidR="00F143CD" w:rsidRDefault="00F143CD" w:rsidP="00F143CD">
      <w:r>
        <w:t>To print page breaks on the report based upon different departments, make sure that the Print Department Page Break toggle box is checked.</w:t>
      </w:r>
    </w:p>
    <w:p w14:paraId="2C8CAA69" w14:textId="52804FF5" w:rsidR="003D3631" w:rsidRDefault="003D3631" w:rsidP="003D3631"/>
    <w:p w14:paraId="11EA40B7" w14:textId="77777777" w:rsidR="00D34072" w:rsidRDefault="00D34072" w:rsidP="00D34072">
      <w:pPr>
        <w:pStyle w:val="Heading2"/>
      </w:pPr>
      <w:bookmarkStart w:id="91" w:name="_Toc47874682"/>
      <w:r>
        <w:lastRenderedPageBreak/>
        <w:t>Output Destination</w:t>
      </w:r>
      <w:bookmarkEnd w:id="91"/>
    </w:p>
    <w:p w14:paraId="62C17370" w14:textId="77777777" w:rsidR="00D34072" w:rsidRPr="00D34072" w:rsidRDefault="00D34072" w:rsidP="00D34072">
      <w:r>
        <w:rPr>
          <w:noProof/>
        </w:rPr>
        <w:drawing>
          <wp:inline distT="0" distB="0" distL="0" distR="0" wp14:anchorId="3A49F4A8" wp14:editId="423BAA7F">
            <wp:extent cx="43815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81500" cy="1485900"/>
                    </a:xfrm>
                    <a:prstGeom prst="rect">
                      <a:avLst/>
                    </a:prstGeom>
                  </pic:spPr>
                </pic:pic>
              </a:graphicData>
            </a:graphic>
          </wp:inline>
        </w:drawing>
      </w:r>
    </w:p>
    <w:p w14:paraId="1794B654" w14:textId="77777777" w:rsidR="0046205B" w:rsidRDefault="0046205B" w:rsidP="0046205B">
      <w:pPr>
        <w:pStyle w:val="Heading4"/>
      </w:pPr>
      <w:r>
        <w:t>Destination Choice</w:t>
      </w:r>
    </w:p>
    <w:p w14:paraId="3F2376E7" w14:textId="77777777" w:rsidR="0046205B" w:rsidRPr="00144B20" w:rsidRDefault="0046205B" w:rsidP="0046205B">
      <w:r>
        <w:t>To choose the destination where the document should be printed, please make sure that desired output destination choice bubble is toggled.</w:t>
      </w:r>
    </w:p>
    <w:p w14:paraId="4E955335" w14:textId="77777777" w:rsidR="0046205B" w:rsidRDefault="0046205B" w:rsidP="0046205B">
      <w:pPr>
        <w:pStyle w:val="Heading4"/>
      </w:pPr>
      <w:r>
        <w:t>Layout Choice</w:t>
      </w:r>
    </w:p>
    <w:p w14:paraId="51A6098B" w14:textId="77777777" w:rsidR="0046205B" w:rsidRPr="00144B20" w:rsidRDefault="0046205B" w:rsidP="0046205B">
      <w:r>
        <w:t>To choose the preferred layout of Landscape vs. Portrait, please make sure the desired option choice bubbled is toggled.</w:t>
      </w:r>
    </w:p>
    <w:p w14:paraId="69C90BE9" w14:textId="77777777" w:rsidR="0046205B" w:rsidRDefault="0046205B" w:rsidP="0046205B">
      <w:pPr>
        <w:pStyle w:val="Heading4"/>
      </w:pPr>
      <w:r>
        <w:t>Lines Per Page</w:t>
      </w:r>
    </w:p>
    <w:p w14:paraId="60DAD17E" w14:textId="77777777" w:rsidR="0046205B" w:rsidRPr="00144B20" w:rsidRDefault="0046205B" w:rsidP="0046205B">
      <w:r w:rsidRPr="00211A1F">
        <w:t>Lines per page on the report when printing.</w:t>
      </w:r>
    </w:p>
    <w:p w14:paraId="45A3C589" w14:textId="77777777" w:rsidR="0046205B" w:rsidRDefault="0046205B" w:rsidP="0046205B">
      <w:pPr>
        <w:pStyle w:val="Heading4"/>
      </w:pPr>
      <w:r>
        <w:t>Font</w:t>
      </w:r>
    </w:p>
    <w:p w14:paraId="36DDEECA"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7B1E82F0" w14:textId="77777777" w:rsidR="0046205B" w:rsidRDefault="0046205B" w:rsidP="0046205B">
      <w:pPr>
        <w:pStyle w:val="Heading4"/>
      </w:pPr>
      <w:r>
        <w:t>Show Parameters? – Toggle Box</w:t>
      </w:r>
    </w:p>
    <w:p w14:paraId="5C921CEF" w14:textId="77777777" w:rsidR="0046205B" w:rsidRDefault="0046205B" w:rsidP="0046205B">
      <w:r>
        <w:t>To show parameters, make sure that the toggle box is ‘ticked’ with a checkmark.</w:t>
      </w:r>
    </w:p>
    <w:p w14:paraId="6C6CDE74" w14:textId="77777777" w:rsidR="0046205B" w:rsidRDefault="0046205B" w:rsidP="0046205B">
      <w:pPr>
        <w:pStyle w:val="Heading4"/>
      </w:pPr>
      <w:r>
        <w:t>Export to Excel? – Toggle Box</w:t>
      </w:r>
    </w:p>
    <w:p w14:paraId="279EFBFB" w14:textId="77777777" w:rsidR="0046205B" w:rsidRPr="00CC767A" w:rsidRDefault="0046205B" w:rsidP="0046205B">
      <w:r>
        <w:t>To export the printed file to an excel document, make sure that the Export to Excel toggle box is checked.</w:t>
      </w:r>
    </w:p>
    <w:p w14:paraId="19359F22" w14:textId="77777777" w:rsidR="0046205B" w:rsidRDefault="0046205B" w:rsidP="0046205B">
      <w:pPr>
        <w:pStyle w:val="Heading4"/>
      </w:pPr>
      <w:r>
        <w:t>Auto Run Excel? – Toggle Box</w:t>
      </w:r>
    </w:p>
    <w:p w14:paraId="392691C0"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17B247A6" w14:textId="77777777" w:rsidR="0046205B" w:rsidRDefault="0046205B" w:rsidP="0046205B">
      <w:pPr>
        <w:pStyle w:val="Heading4"/>
      </w:pPr>
      <w:r>
        <w:t>If Yes, File Name</w:t>
      </w:r>
    </w:p>
    <w:p w14:paraId="2D735710" w14:textId="77777777" w:rsidR="0046205B" w:rsidRDefault="0046205B" w:rsidP="0046205B">
      <w:r>
        <w:t>If exporting the file to Excel, enter the desired file name.</w:t>
      </w:r>
    </w:p>
    <w:p w14:paraId="435BF81B" w14:textId="261F36D5" w:rsidR="00D34072" w:rsidRDefault="00D34072" w:rsidP="00D34072"/>
    <w:p w14:paraId="168753C9" w14:textId="60A607A8" w:rsidR="00F143CD" w:rsidRDefault="00F143CD" w:rsidP="00D34072"/>
    <w:p w14:paraId="5C80965D" w14:textId="4C1561EC" w:rsidR="00F143CD" w:rsidRDefault="00F143CD" w:rsidP="00D34072"/>
    <w:p w14:paraId="6B5A8967" w14:textId="77777777" w:rsidR="00F143CD" w:rsidRPr="00D34072" w:rsidRDefault="00F143CD" w:rsidP="00D34072"/>
    <w:p w14:paraId="7DFFC281" w14:textId="3E9A1D9E" w:rsidR="003D3631" w:rsidRDefault="003D3631" w:rsidP="003D3631">
      <w:pPr>
        <w:pStyle w:val="Heading1"/>
        <w:rPr>
          <w:b/>
          <w:bCs/>
        </w:rPr>
      </w:pPr>
      <w:bookmarkStart w:id="92" w:name="_Toc47874683"/>
      <w:r>
        <w:rPr>
          <w:b/>
          <w:bCs/>
        </w:rPr>
        <w:lastRenderedPageBreak/>
        <w:t>Reports for Data Collection [DR]</w:t>
      </w:r>
      <w:bookmarkEnd w:id="92"/>
    </w:p>
    <w:p w14:paraId="57D5D1B0" w14:textId="141D0495" w:rsidR="003D3631" w:rsidRDefault="00C245A5" w:rsidP="003D3631">
      <w:pPr>
        <w:pStyle w:val="Heading2"/>
      </w:pPr>
      <w:bookmarkStart w:id="93" w:name="_Toc47874684"/>
      <w:r>
        <w:t>Machine Efficiency</w:t>
      </w:r>
      <w:r w:rsidR="00D34072">
        <w:t xml:space="preserve"> [DR1]</w:t>
      </w:r>
      <w:bookmarkEnd w:id="93"/>
    </w:p>
    <w:p w14:paraId="38458918" w14:textId="2D7D1D57" w:rsidR="00387767" w:rsidRDefault="00387767" w:rsidP="00387767">
      <w:pPr>
        <w:rPr>
          <w:rFonts w:cstheme="minorHAnsi"/>
        </w:rPr>
      </w:pPr>
      <w:r w:rsidRPr="00370831">
        <w:rPr>
          <w:rFonts w:cstheme="minorHAnsi"/>
        </w:rPr>
        <w:t xml:space="preserve">The </w:t>
      </w:r>
      <w:r>
        <w:rPr>
          <w:i/>
          <w:iCs/>
        </w:rPr>
        <w:t xml:space="preserve">Machine Efficiency Report </w:t>
      </w:r>
      <w:r w:rsidRPr="00370831">
        <w:rPr>
          <w:rFonts w:cstheme="minorHAnsi"/>
        </w:rPr>
        <w:t>shows comparison of actual versus estimated standard hours, speed and waste displaying efficiency and utilization of the machine.</w:t>
      </w:r>
    </w:p>
    <w:p w14:paraId="42B642A9" w14:textId="31B459E6" w:rsidR="00387767" w:rsidRDefault="00387767" w:rsidP="00387767">
      <w:pPr>
        <w:rPr>
          <w:rFonts w:cstheme="minorHAnsi"/>
        </w:rPr>
      </w:pPr>
      <w:r w:rsidRPr="00370831">
        <w:rPr>
          <w:rFonts w:cstheme="minorHAnsi"/>
        </w:rPr>
        <w:t xml:space="preserve">The report is useful to see what machines are losing money, what machines may need to be replaced and also as a tool to upgrade your machine standards for make ready, run speeds and waste standards in the machine file. The </w:t>
      </w:r>
      <w:r>
        <w:rPr>
          <w:rFonts w:cstheme="minorHAnsi"/>
        </w:rPr>
        <w:t>[</w:t>
      </w:r>
      <w:r w:rsidRPr="00370831">
        <w:rPr>
          <w:rFonts w:cstheme="minorHAnsi"/>
        </w:rPr>
        <w:t>DR3</w:t>
      </w:r>
      <w:r>
        <w:rPr>
          <w:rFonts w:cstheme="minorHAnsi"/>
        </w:rPr>
        <w:t>]</w:t>
      </w:r>
      <w:r w:rsidRPr="00370831">
        <w:rPr>
          <w:rFonts w:cstheme="minorHAnsi"/>
        </w:rPr>
        <w:t xml:space="preserve"> report provides more details per job number.</w:t>
      </w:r>
    </w:p>
    <w:p w14:paraId="6EE993F5" w14:textId="4798D562" w:rsidR="00387767" w:rsidRPr="00387767" w:rsidRDefault="00387767" w:rsidP="00387767">
      <w:r w:rsidRPr="00370831">
        <w:rPr>
          <w:rFonts w:cstheme="minorHAnsi"/>
        </w:rPr>
        <w:t xml:space="preserve">The print selection allows </w:t>
      </w:r>
      <w:r>
        <w:rPr>
          <w:rFonts w:cstheme="minorHAnsi"/>
        </w:rPr>
        <w:t>limiting</w:t>
      </w:r>
      <w:r w:rsidRPr="00370831">
        <w:rPr>
          <w:rFonts w:cstheme="minorHAnsi"/>
        </w:rPr>
        <w:t xml:space="preserve"> the report by machine department, machine code and any date range and may be sorted by department, industry or shift.</w:t>
      </w:r>
      <w:r>
        <w:rPr>
          <w:rFonts w:cstheme="minorHAnsi"/>
        </w:rPr>
        <w:t xml:space="preserve"> </w:t>
      </w:r>
      <w:r w:rsidRPr="00370831">
        <w:rPr>
          <w:rFonts w:cstheme="minorHAnsi"/>
        </w:rPr>
        <w:t>The report may be output computer screen, printer, fax, email or directly text file or to an excel format.</w:t>
      </w:r>
    </w:p>
    <w:p w14:paraId="050063DA" w14:textId="2A2C0F64" w:rsidR="0046205B" w:rsidRDefault="0046205B" w:rsidP="0046205B">
      <w:bookmarkStart w:id="94" w:name="_Hlk47868762"/>
      <w:r>
        <w:t xml:space="preserve">The </w:t>
      </w:r>
      <w:r w:rsidR="00197B7B">
        <w:rPr>
          <w:i/>
          <w:iCs/>
        </w:rPr>
        <w:t>Machine Efficiency Report</w:t>
      </w:r>
      <w:r>
        <w:rPr>
          <w:i/>
          <w:iCs/>
        </w:rPr>
        <w:t xml:space="preserve"> </w:t>
      </w:r>
      <w:r>
        <w:t xml:space="preserve">screen is located in the following Menu Path: </w:t>
      </w:r>
      <w:r w:rsidR="00197B7B">
        <w:t>Data Collection</w:t>
      </w:r>
      <w:r>
        <w:t xml:space="preserve"> -&gt; </w:t>
      </w:r>
      <w:r w:rsidR="00197B7B">
        <w:t>Reports for Data Collection</w:t>
      </w:r>
      <w:r>
        <w:t xml:space="preserve"> -&gt; </w:t>
      </w:r>
      <w:r w:rsidR="00197B7B">
        <w:t>Machine Efficiency</w:t>
      </w:r>
      <w:r>
        <w:t xml:space="preserve">. Alternatively, the user can quickly get to this screen using the Hot Key combination: </w:t>
      </w:r>
      <w:r>
        <w:rPr>
          <w:b/>
          <w:bCs/>
          <w:i/>
          <w:iCs/>
          <w:u w:val="single"/>
        </w:rPr>
        <w:t>[“</w:t>
      </w:r>
      <w:r w:rsidR="00197B7B">
        <w:rPr>
          <w:b/>
          <w:bCs/>
          <w:i/>
          <w:iCs/>
          <w:u w:val="single"/>
        </w:rPr>
        <w:t>D</w:t>
      </w:r>
      <w:r>
        <w:rPr>
          <w:b/>
          <w:bCs/>
          <w:i/>
          <w:iCs/>
          <w:u w:val="single"/>
        </w:rPr>
        <w:t>” – “</w:t>
      </w:r>
      <w:r w:rsidR="00197B7B">
        <w:rPr>
          <w:b/>
          <w:bCs/>
          <w:i/>
          <w:iCs/>
          <w:u w:val="single"/>
        </w:rPr>
        <w:t>R</w:t>
      </w:r>
      <w:r>
        <w:rPr>
          <w:b/>
          <w:bCs/>
          <w:i/>
          <w:iCs/>
          <w:u w:val="single"/>
        </w:rPr>
        <w:t>” – “</w:t>
      </w:r>
      <w:r w:rsidR="00197B7B">
        <w:rPr>
          <w:b/>
          <w:bCs/>
          <w:i/>
          <w:iCs/>
          <w:u w:val="single"/>
        </w:rPr>
        <w:t>1</w:t>
      </w:r>
      <w:r>
        <w:rPr>
          <w:b/>
          <w:bCs/>
          <w:i/>
          <w:iCs/>
          <w:u w:val="single"/>
        </w:rPr>
        <w:t>”]</w:t>
      </w:r>
      <w:r>
        <w:t>.</w:t>
      </w:r>
    </w:p>
    <w:bookmarkEnd w:id="94"/>
    <w:p w14:paraId="5E6F1529" w14:textId="3121E828" w:rsidR="00403C5E" w:rsidRPr="00403C5E" w:rsidRDefault="00403C5E" w:rsidP="00403C5E">
      <w:r>
        <w:t>The Actual Hours in this report includes Charged Downtime.</w:t>
      </w:r>
    </w:p>
    <w:p w14:paraId="40DA2C79" w14:textId="2A2346DC" w:rsidR="003D3631" w:rsidRDefault="00C245A5" w:rsidP="003D3631">
      <w:pPr>
        <w:pStyle w:val="Heading3"/>
      </w:pPr>
      <w:bookmarkStart w:id="95" w:name="_Toc47874685"/>
      <w:r>
        <w:t>Selection Parameters</w:t>
      </w:r>
      <w:bookmarkEnd w:id="95"/>
    </w:p>
    <w:p w14:paraId="26623EF0" w14:textId="79A47096" w:rsidR="00C245A5" w:rsidRPr="00C245A5" w:rsidRDefault="00C245A5" w:rsidP="00C245A5">
      <w:r>
        <w:rPr>
          <w:noProof/>
        </w:rPr>
        <w:drawing>
          <wp:inline distT="0" distB="0" distL="0" distR="0" wp14:anchorId="34802740" wp14:editId="5E546860">
            <wp:extent cx="4704250" cy="1686296"/>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45142" cy="1700954"/>
                    </a:xfrm>
                    <a:prstGeom prst="rect">
                      <a:avLst/>
                    </a:prstGeom>
                  </pic:spPr>
                </pic:pic>
              </a:graphicData>
            </a:graphic>
          </wp:inline>
        </w:drawing>
      </w:r>
    </w:p>
    <w:p w14:paraId="09D55EEB" w14:textId="4B09864E" w:rsidR="00197B7B" w:rsidRDefault="00197B7B" w:rsidP="00197B7B">
      <w:pPr>
        <w:pStyle w:val="Heading4"/>
      </w:pPr>
      <w:r>
        <w:t>Total By (Choice)</w:t>
      </w:r>
    </w:p>
    <w:p w14:paraId="59A70096" w14:textId="7BE80438" w:rsidR="00197B7B" w:rsidRDefault="00197B7B" w:rsidP="00197B7B">
      <w:r>
        <w:t>To choose the preferred efficiency total option of Machine vs. Scheduled Machine, please make sure the desired option choice bubble is toggled.</w:t>
      </w:r>
    </w:p>
    <w:p w14:paraId="40CAAEB4" w14:textId="3BBB460F" w:rsidR="00197B7B" w:rsidRDefault="00197B7B" w:rsidP="00197B7B">
      <w:pPr>
        <w:pStyle w:val="Heading4"/>
      </w:pPr>
      <w:r>
        <w:t>Beginning Department / Ending Department</w:t>
      </w:r>
    </w:p>
    <w:p w14:paraId="3A9D07E2" w14:textId="46308C40" w:rsidR="00197B7B" w:rsidRPr="00E5397E" w:rsidRDefault="00197B7B" w:rsidP="00197B7B">
      <w:r>
        <w:t>Enter the beginning and ending Department Code to run the Machine Efficiency report for.</w:t>
      </w:r>
    </w:p>
    <w:p w14:paraId="4EB7DE1A" w14:textId="30CDE2D5" w:rsidR="00197B7B" w:rsidRDefault="00197B7B" w:rsidP="00197B7B">
      <w:pPr>
        <w:pStyle w:val="Heading4"/>
      </w:pPr>
      <w:r>
        <w:t>Beginning Machine / Ending Machine</w:t>
      </w:r>
    </w:p>
    <w:p w14:paraId="7ED07038" w14:textId="19815D9B" w:rsidR="00197B7B" w:rsidRPr="00E5397E" w:rsidRDefault="00197B7B" w:rsidP="00197B7B">
      <w:r>
        <w:t>Enter the beginning and ending Machine Code to run the Machine Efficiency report for.</w:t>
      </w:r>
    </w:p>
    <w:p w14:paraId="6810FBA1" w14:textId="04908064" w:rsidR="00197B7B" w:rsidRDefault="00197B7B" w:rsidP="00197B7B">
      <w:pPr>
        <w:pStyle w:val="Heading4"/>
      </w:pPr>
      <w:r>
        <w:t>Beginning Date / Ending Date</w:t>
      </w:r>
    </w:p>
    <w:p w14:paraId="6E92322B" w14:textId="073F5E63" w:rsidR="00197B7B" w:rsidRPr="00E5397E" w:rsidRDefault="00197B7B" w:rsidP="00197B7B">
      <w:r>
        <w:t>Enter the beginning and ending Date to run the Machine Efficiency report for.</w:t>
      </w:r>
    </w:p>
    <w:p w14:paraId="4987289F" w14:textId="4C384D5F" w:rsidR="00197B7B" w:rsidRDefault="00197B7B" w:rsidP="00197B7B">
      <w:pPr>
        <w:pStyle w:val="Heading4"/>
      </w:pPr>
      <w:r>
        <w:t>Folding? – Toggle Box</w:t>
      </w:r>
    </w:p>
    <w:p w14:paraId="612E33F3" w14:textId="3F5F3BA7" w:rsidR="00197B7B" w:rsidRDefault="00197B7B" w:rsidP="00197B7B">
      <w:r>
        <w:t>To include folding materials in the Machine Efficiency report, make sure that the Folding toggle box is checked.</w:t>
      </w:r>
    </w:p>
    <w:p w14:paraId="7353B325" w14:textId="5A13B272" w:rsidR="00197B7B" w:rsidRDefault="00197B7B" w:rsidP="00197B7B">
      <w:pPr>
        <w:pStyle w:val="Heading4"/>
      </w:pPr>
      <w:r>
        <w:lastRenderedPageBreak/>
        <w:t>Corrugated? – Toggle Box</w:t>
      </w:r>
    </w:p>
    <w:p w14:paraId="6D0C854E" w14:textId="4933F6BB" w:rsidR="00197B7B" w:rsidRDefault="00197B7B" w:rsidP="00197B7B">
      <w:r>
        <w:t>To include corrugated</w:t>
      </w:r>
      <w:r w:rsidR="00824DED">
        <w:t xml:space="preserve"> materials in the Machine Efficiency report</w:t>
      </w:r>
      <w:r>
        <w:t xml:space="preserve">, make sure that the </w:t>
      </w:r>
      <w:r w:rsidR="00824DED">
        <w:t>Corrugated</w:t>
      </w:r>
      <w:r>
        <w:t xml:space="preserve"> toggle box is checked.</w:t>
      </w:r>
    </w:p>
    <w:p w14:paraId="5EC34D6A" w14:textId="653616B6" w:rsidR="00197B7B" w:rsidRDefault="00197B7B" w:rsidP="00197B7B">
      <w:pPr>
        <w:pStyle w:val="Heading4"/>
      </w:pPr>
      <w:bookmarkStart w:id="96" w:name="_Hlk45282341"/>
      <w:r>
        <w:t>Sort By? (Choice)</w:t>
      </w:r>
    </w:p>
    <w:p w14:paraId="057DBE91" w14:textId="22E13075" w:rsidR="00197B7B" w:rsidRDefault="00197B7B" w:rsidP="00197B7B">
      <w:bookmarkStart w:id="97" w:name="_Hlk42887763"/>
      <w:bookmarkStart w:id="98" w:name="_Hlk43829608"/>
      <w:r>
        <w:t xml:space="preserve">To choose the preferred sorting method, please make sure </w:t>
      </w:r>
      <w:bookmarkStart w:id="99" w:name="_Hlk43134919"/>
      <w:r>
        <w:t>the desired option choice bubble is toggled</w:t>
      </w:r>
      <w:bookmarkEnd w:id="99"/>
      <w:r>
        <w:t>.</w:t>
      </w:r>
      <w:bookmarkEnd w:id="97"/>
    </w:p>
    <w:p w14:paraId="688D39C3" w14:textId="546608C4" w:rsidR="00197B7B" w:rsidRDefault="00197B7B" w:rsidP="00197B7B">
      <w:pPr>
        <w:pStyle w:val="Heading4"/>
      </w:pPr>
      <w:bookmarkStart w:id="100" w:name="_Hlk47868218"/>
      <w:bookmarkEnd w:id="96"/>
      <w:bookmarkEnd w:id="98"/>
      <w:r>
        <w:t>Select/Deselect Shifts</w:t>
      </w:r>
    </w:p>
    <w:p w14:paraId="0CEDCAD4" w14:textId="4BE3D39B" w:rsidR="00197B7B" w:rsidRDefault="00197B7B" w:rsidP="00197B7B">
      <w:r>
        <w:t xml:space="preserve">The user may select which shifts they wish to include in the current Work in Process transfer. To select multiple shifts, press the </w:t>
      </w:r>
      <w:r>
        <w:rPr>
          <w:b/>
          <w:bCs/>
          <w:i/>
          <w:iCs/>
          <w:u w:val="single"/>
        </w:rPr>
        <w:t>“Control”</w:t>
      </w:r>
      <w:r>
        <w:t xml:space="preserve"> button while clicking the desired shifts within the available shift list. Selected shifts will be highlighted, and only highlighted shifts will be included in the Work in Process transfer. To deselect shifts, press the </w:t>
      </w:r>
      <w:r>
        <w:rPr>
          <w:b/>
          <w:bCs/>
          <w:i/>
          <w:iCs/>
          <w:u w:val="single"/>
        </w:rPr>
        <w:t>“Control”</w:t>
      </w:r>
      <w:r>
        <w:t xml:space="preserve"> button while clicking already-highlighted selections.</w:t>
      </w:r>
    </w:p>
    <w:p w14:paraId="7D563200" w14:textId="66EC3097" w:rsidR="00C245A5" w:rsidRDefault="00C245A5" w:rsidP="00C245A5">
      <w:pPr>
        <w:pStyle w:val="Heading3"/>
      </w:pPr>
      <w:bookmarkStart w:id="101" w:name="_Toc47874686"/>
      <w:bookmarkEnd w:id="100"/>
      <w:r>
        <w:t>Available and Selected Columns</w:t>
      </w:r>
      <w:bookmarkEnd w:id="101"/>
    </w:p>
    <w:p w14:paraId="0E110586" w14:textId="0CAC2E7B" w:rsidR="002D0EE4" w:rsidRPr="002D0EE4" w:rsidRDefault="002D0EE4" w:rsidP="002D0EE4">
      <w:r>
        <w:rPr>
          <w:noProof/>
        </w:rPr>
        <w:drawing>
          <wp:inline distT="0" distB="0" distL="0" distR="0" wp14:anchorId="447FE9FE" wp14:editId="47D9369E">
            <wp:extent cx="4438650" cy="102072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52713" cy="1023960"/>
                    </a:xfrm>
                    <a:prstGeom prst="rect">
                      <a:avLst/>
                    </a:prstGeom>
                  </pic:spPr>
                </pic:pic>
              </a:graphicData>
            </a:graphic>
          </wp:inline>
        </w:drawing>
      </w:r>
    </w:p>
    <w:p w14:paraId="4BBADE8D" w14:textId="77777777" w:rsidR="0046205B" w:rsidRDefault="0046205B" w:rsidP="0046205B">
      <w:pPr>
        <w:pStyle w:val="Heading4"/>
      </w:pPr>
      <w:r>
        <w:t>Available Columns</w:t>
      </w:r>
    </w:p>
    <w:p w14:paraId="5AF8B597"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125B510D" w14:textId="77777777" w:rsidR="0046205B" w:rsidRDefault="0046205B" w:rsidP="0046205B">
      <w:pPr>
        <w:pStyle w:val="Heading4"/>
      </w:pPr>
      <w:r>
        <w:t>Selected Columns (In Display Order)</w:t>
      </w:r>
    </w:p>
    <w:p w14:paraId="5441287A"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62BAB878" w14:textId="77777777" w:rsidR="0046205B" w:rsidRDefault="0046205B" w:rsidP="0046205B">
      <w:pPr>
        <w:pStyle w:val="Heading4"/>
      </w:pPr>
      <w:r>
        <w:t>Default</w:t>
      </w:r>
    </w:p>
    <w:p w14:paraId="3043BFDE"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32246D2F" w14:textId="77777777" w:rsidR="0046205B" w:rsidRDefault="0046205B" w:rsidP="0046205B">
      <w:pPr>
        <w:pStyle w:val="Heading4"/>
      </w:pPr>
      <w:r>
        <w:t>Add &gt;&gt;</w:t>
      </w:r>
    </w:p>
    <w:p w14:paraId="3A7D6D21"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78D068A5" w14:textId="77777777" w:rsidR="0046205B" w:rsidRDefault="0046205B" w:rsidP="0046205B">
      <w:pPr>
        <w:pStyle w:val="Heading4"/>
      </w:pPr>
      <w:r>
        <w:t>&lt;&lt; Remove</w:t>
      </w:r>
    </w:p>
    <w:p w14:paraId="6E4B8417"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621753D3" w14:textId="77777777" w:rsidR="0046205B" w:rsidRDefault="0046205B" w:rsidP="0046205B">
      <w:pPr>
        <w:pStyle w:val="Heading4"/>
      </w:pPr>
      <w:r>
        <w:t>Move Up</w:t>
      </w:r>
    </w:p>
    <w:p w14:paraId="33F7AE07"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3FDC1D5B" w14:textId="77777777" w:rsidR="0046205B" w:rsidRDefault="0046205B" w:rsidP="0046205B">
      <w:pPr>
        <w:pStyle w:val="Heading4"/>
      </w:pPr>
      <w:r>
        <w:t>Move Down</w:t>
      </w:r>
    </w:p>
    <w:p w14:paraId="7A5F0B97"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17EF9FE5" w14:textId="17D760DD" w:rsidR="00C245A5" w:rsidRDefault="00C245A5" w:rsidP="00C245A5">
      <w:pPr>
        <w:pStyle w:val="Heading3"/>
      </w:pPr>
      <w:bookmarkStart w:id="102" w:name="_Toc47874687"/>
      <w:r>
        <w:lastRenderedPageBreak/>
        <w:t>Output Destination</w:t>
      </w:r>
      <w:bookmarkEnd w:id="102"/>
    </w:p>
    <w:p w14:paraId="3CABCC96" w14:textId="7302C3F5" w:rsidR="002D0EE4" w:rsidRPr="002D0EE4" w:rsidRDefault="002D0EE4" w:rsidP="002D0EE4">
      <w:r>
        <w:rPr>
          <w:noProof/>
        </w:rPr>
        <w:drawing>
          <wp:inline distT="0" distB="0" distL="0" distR="0" wp14:anchorId="4C249254" wp14:editId="320E71F7">
            <wp:extent cx="4648200" cy="1628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48200" cy="1628775"/>
                    </a:xfrm>
                    <a:prstGeom prst="rect">
                      <a:avLst/>
                    </a:prstGeom>
                  </pic:spPr>
                </pic:pic>
              </a:graphicData>
            </a:graphic>
          </wp:inline>
        </w:drawing>
      </w:r>
    </w:p>
    <w:p w14:paraId="069E10A0" w14:textId="77777777" w:rsidR="0046205B" w:rsidRDefault="0046205B" w:rsidP="0046205B">
      <w:pPr>
        <w:pStyle w:val="Heading4"/>
      </w:pPr>
      <w:r>
        <w:t>Destination Choice</w:t>
      </w:r>
    </w:p>
    <w:p w14:paraId="78F0810B" w14:textId="77777777" w:rsidR="0046205B" w:rsidRPr="00144B20" w:rsidRDefault="0046205B" w:rsidP="0046205B">
      <w:r>
        <w:t>To choose the destination where the document should be printed, please make sure that desired output destination choice bubble is toggled.</w:t>
      </w:r>
    </w:p>
    <w:p w14:paraId="3D9388AB" w14:textId="77777777" w:rsidR="0046205B" w:rsidRDefault="0046205B" w:rsidP="0046205B">
      <w:pPr>
        <w:pStyle w:val="Heading4"/>
      </w:pPr>
      <w:r>
        <w:t>Layout Choice</w:t>
      </w:r>
    </w:p>
    <w:p w14:paraId="5FEEE3C2" w14:textId="77777777" w:rsidR="0046205B" w:rsidRPr="00144B20" w:rsidRDefault="0046205B" w:rsidP="0046205B">
      <w:r>
        <w:t>To choose the preferred layout of Landscape vs. Portrait, please make sure the desired option choice bubbled is toggled.</w:t>
      </w:r>
    </w:p>
    <w:p w14:paraId="6AA468EF" w14:textId="77777777" w:rsidR="0046205B" w:rsidRDefault="0046205B" w:rsidP="0046205B">
      <w:pPr>
        <w:pStyle w:val="Heading4"/>
      </w:pPr>
      <w:r>
        <w:t>Lines Per Page</w:t>
      </w:r>
    </w:p>
    <w:p w14:paraId="405A8266" w14:textId="77777777" w:rsidR="0046205B" w:rsidRPr="00144B20" w:rsidRDefault="0046205B" w:rsidP="0046205B">
      <w:r w:rsidRPr="00211A1F">
        <w:t>Lines per page on the report when printing.</w:t>
      </w:r>
    </w:p>
    <w:p w14:paraId="6B495A45" w14:textId="77777777" w:rsidR="0046205B" w:rsidRDefault="0046205B" w:rsidP="0046205B">
      <w:pPr>
        <w:pStyle w:val="Heading4"/>
      </w:pPr>
      <w:r>
        <w:t>Font</w:t>
      </w:r>
    </w:p>
    <w:p w14:paraId="7818F363"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703E1393" w14:textId="77777777" w:rsidR="0046205B" w:rsidRDefault="0046205B" w:rsidP="0046205B">
      <w:pPr>
        <w:pStyle w:val="Heading4"/>
      </w:pPr>
      <w:r>
        <w:t>Show Parameters? – Toggle Box</w:t>
      </w:r>
    </w:p>
    <w:p w14:paraId="1881DCED" w14:textId="77777777" w:rsidR="0046205B" w:rsidRDefault="0046205B" w:rsidP="0046205B">
      <w:r>
        <w:t>To show parameters, make sure that the toggle box is ‘ticked’ with a checkmark.</w:t>
      </w:r>
    </w:p>
    <w:p w14:paraId="49052093" w14:textId="77777777" w:rsidR="0046205B" w:rsidRDefault="0046205B" w:rsidP="0046205B">
      <w:pPr>
        <w:pStyle w:val="Heading4"/>
      </w:pPr>
      <w:r>
        <w:t>Export to Excel? – Toggle Box</w:t>
      </w:r>
    </w:p>
    <w:p w14:paraId="64BF953F" w14:textId="77777777" w:rsidR="0046205B" w:rsidRPr="00CC767A" w:rsidRDefault="0046205B" w:rsidP="0046205B">
      <w:r>
        <w:t>To export the printed file to an excel document, make sure that the Export to Excel toggle box is checked.</w:t>
      </w:r>
    </w:p>
    <w:p w14:paraId="24CD76AB" w14:textId="77777777" w:rsidR="0046205B" w:rsidRDefault="0046205B" w:rsidP="0046205B">
      <w:pPr>
        <w:pStyle w:val="Heading4"/>
      </w:pPr>
      <w:r>
        <w:t>Auto Run Excel? – Toggle Box</w:t>
      </w:r>
    </w:p>
    <w:p w14:paraId="794E3D5B"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4994D7F3" w14:textId="77777777" w:rsidR="0046205B" w:rsidRDefault="0046205B" w:rsidP="0046205B">
      <w:pPr>
        <w:pStyle w:val="Heading4"/>
      </w:pPr>
      <w:r>
        <w:t>If Yes, File Name</w:t>
      </w:r>
    </w:p>
    <w:p w14:paraId="6E2D63E9" w14:textId="77777777" w:rsidR="0046205B" w:rsidRDefault="0046205B" w:rsidP="0046205B">
      <w:r>
        <w:t>If exporting the file to Excel, enter the desired file name.</w:t>
      </w:r>
    </w:p>
    <w:p w14:paraId="4E3F2FEB" w14:textId="67350756" w:rsidR="00C245A5" w:rsidRDefault="00C245A5" w:rsidP="00C245A5"/>
    <w:p w14:paraId="78674D9F" w14:textId="2E19D5BB" w:rsidR="00824DED" w:rsidRDefault="00824DED" w:rsidP="00C245A5"/>
    <w:p w14:paraId="30294246" w14:textId="39E03B04" w:rsidR="00824DED" w:rsidRDefault="00824DED" w:rsidP="00C245A5"/>
    <w:p w14:paraId="6A44DC25" w14:textId="6EBE7385" w:rsidR="00824DED" w:rsidRDefault="00824DED" w:rsidP="00C245A5"/>
    <w:p w14:paraId="1B62ADBB" w14:textId="77777777" w:rsidR="00824DED" w:rsidRDefault="00824DED" w:rsidP="00C245A5"/>
    <w:p w14:paraId="12719D62" w14:textId="2D547042" w:rsidR="00D34072" w:rsidRDefault="00C245A5" w:rsidP="00D34072">
      <w:pPr>
        <w:pStyle w:val="Heading2"/>
      </w:pPr>
      <w:bookmarkStart w:id="103" w:name="_Toc47874688"/>
      <w:r>
        <w:lastRenderedPageBreak/>
        <w:t>Machine Backlog Analysis</w:t>
      </w:r>
      <w:r w:rsidR="00D34072">
        <w:t xml:space="preserve"> [DR2]</w:t>
      </w:r>
      <w:bookmarkEnd w:id="103"/>
    </w:p>
    <w:p w14:paraId="1B636294" w14:textId="4074BF44" w:rsidR="003076C8" w:rsidRDefault="003076C8" w:rsidP="003076C8">
      <w:pPr>
        <w:rPr>
          <w:rFonts w:cstheme="minorHAnsi"/>
        </w:rPr>
      </w:pPr>
      <w:r w:rsidRPr="00F750EE">
        <w:rPr>
          <w:rFonts w:cstheme="minorHAnsi"/>
        </w:rPr>
        <w:t xml:space="preserve">The </w:t>
      </w:r>
      <w:r>
        <w:rPr>
          <w:i/>
          <w:iCs/>
        </w:rPr>
        <w:t xml:space="preserve">Machine Backlog </w:t>
      </w:r>
      <w:r w:rsidRPr="00F750EE">
        <w:rPr>
          <w:rFonts w:cstheme="minorHAnsi"/>
        </w:rPr>
        <w:t>report shows machine hour backlog for each day, while printing the details of each job for the day including hours required and hours remaining.</w:t>
      </w:r>
    </w:p>
    <w:p w14:paraId="5EB62C47" w14:textId="7B8143D7" w:rsidR="003076C8" w:rsidRDefault="003076C8" w:rsidP="003076C8">
      <w:pPr>
        <w:rPr>
          <w:rFonts w:cstheme="minorHAnsi"/>
        </w:rPr>
      </w:pPr>
      <w:r w:rsidRPr="00F750EE">
        <w:rPr>
          <w:rFonts w:cstheme="minorHAnsi"/>
        </w:rPr>
        <w:t>The visual scheduling software provides far greater visual and reporting options, but this report can be used when the scheduling module is not purchased.</w:t>
      </w:r>
    </w:p>
    <w:p w14:paraId="29147C5A" w14:textId="6F6D7712" w:rsidR="003076C8" w:rsidRPr="003076C8" w:rsidRDefault="003076C8" w:rsidP="003076C8">
      <w:r w:rsidRPr="00F750EE">
        <w:rPr>
          <w:rFonts w:cstheme="minorHAnsi"/>
        </w:rPr>
        <w:t xml:space="preserve">The print selection allows limited the report by machine department, machine code up to a specific start date or due date. </w:t>
      </w:r>
      <w:r>
        <w:rPr>
          <w:rFonts w:cstheme="minorHAnsi"/>
        </w:rPr>
        <w:t>T</w:t>
      </w:r>
      <w:r w:rsidRPr="00F750EE">
        <w:rPr>
          <w:rFonts w:cstheme="minorHAnsi"/>
        </w:rPr>
        <w:t>he report also has an option to print either the machine description or customer name. The report may be output computer screen, printer, fax, email or directly text file or to an excel format.</w:t>
      </w:r>
    </w:p>
    <w:p w14:paraId="08F91589" w14:textId="5E2A56AD" w:rsidR="00824DED" w:rsidRDefault="00824DED" w:rsidP="00824DED">
      <w:r>
        <w:t xml:space="preserve">The </w:t>
      </w:r>
      <w:r w:rsidR="00CA6D97">
        <w:rPr>
          <w:i/>
          <w:iCs/>
        </w:rPr>
        <w:t>Machine Backlog</w:t>
      </w:r>
      <w:r>
        <w:rPr>
          <w:i/>
          <w:iCs/>
        </w:rPr>
        <w:t xml:space="preserve"> </w:t>
      </w:r>
      <w:r>
        <w:t xml:space="preserve">screen is located in the following Menu Path: Data Collection -&gt; Reports for Data Collection -&gt; </w:t>
      </w:r>
      <w:r w:rsidR="00CA6D97">
        <w:t>Machine Backlog Analysis</w:t>
      </w:r>
      <w:r>
        <w:t xml:space="preserve">. Alternatively, the user can quickly get to this screen using the Hot Key combination: </w:t>
      </w:r>
      <w:r>
        <w:rPr>
          <w:b/>
          <w:bCs/>
          <w:i/>
          <w:iCs/>
          <w:u w:val="single"/>
        </w:rPr>
        <w:t>[“D” – “R” – “</w:t>
      </w:r>
      <w:r w:rsidR="00CA6D97">
        <w:rPr>
          <w:b/>
          <w:bCs/>
          <w:i/>
          <w:iCs/>
          <w:u w:val="single"/>
        </w:rPr>
        <w:t>2</w:t>
      </w:r>
      <w:r>
        <w:rPr>
          <w:b/>
          <w:bCs/>
          <w:i/>
          <w:iCs/>
          <w:u w:val="single"/>
        </w:rPr>
        <w:t>”]</w:t>
      </w:r>
      <w:r>
        <w:t>.</w:t>
      </w:r>
    </w:p>
    <w:p w14:paraId="327A697D" w14:textId="4BAAA0BE" w:rsidR="00C245A5" w:rsidRDefault="00C245A5" w:rsidP="00C245A5">
      <w:pPr>
        <w:pStyle w:val="Heading3"/>
      </w:pPr>
      <w:bookmarkStart w:id="104" w:name="_Toc47874689"/>
      <w:r>
        <w:t>Selection Parameters</w:t>
      </w:r>
      <w:bookmarkEnd w:id="104"/>
    </w:p>
    <w:p w14:paraId="6BE57688" w14:textId="38F435AA" w:rsidR="002D0EE4" w:rsidRPr="002D0EE4" w:rsidRDefault="002D0EE4" w:rsidP="002D0EE4">
      <w:r>
        <w:rPr>
          <w:noProof/>
        </w:rPr>
        <w:drawing>
          <wp:inline distT="0" distB="0" distL="0" distR="0" wp14:anchorId="0BBB7E6C" wp14:editId="32EDA989">
            <wp:extent cx="4381500" cy="1171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81500" cy="1171575"/>
                    </a:xfrm>
                    <a:prstGeom prst="rect">
                      <a:avLst/>
                    </a:prstGeom>
                  </pic:spPr>
                </pic:pic>
              </a:graphicData>
            </a:graphic>
          </wp:inline>
        </w:drawing>
      </w:r>
    </w:p>
    <w:p w14:paraId="479EF43F" w14:textId="2743E5F9" w:rsidR="00824DED" w:rsidRDefault="00824DED" w:rsidP="00824DED">
      <w:pPr>
        <w:pStyle w:val="Heading4"/>
      </w:pPr>
      <w:r>
        <w:t xml:space="preserve">Beginning </w:t>
      </w:r>
      <w:r w:rsidR="00CA6D97">
        <w:t>Department</w:t>
      </w:r>
      <w:r>
        <w:t xml:space="preserve"> / Ending </w:t>
      </w:r>
      <w:r w:rsidR="00CA6D97">
        <w:t>Department</w:t>
      </w:r>
    </w:p>
    <w:p w14:paraId="380CE390" w14:textId="42D881E8" w:rsidR="00824DED" w:rsidRPr="00E5397E" w:rsidRDefault="00824DED" w:rsidP="00824DED">
      <w:r>
        <w:t xml:space="preserve">Enter the beginning and ending </w:t>
      </w:r>
      <w:r w:rsidR="00CA6D97">
        <w:t>Department Code</w:t>
      </w:r>
      <w:r>
        <w:t xml:space="preserve"> to </w:t>
      </w:r>
      <w:r w:rsidR="00CA6D97">
        <w:t>run the Machine Backlog Analysis report</w:t>
      </w:r>
      <w:r>
        <w:t xml:space="preserve"> for.</w:t>
      </w:r>
    </w:p>
    <w:p w14:paraId="18D28706" w14:textId="6177EF94" w:rsidR="00824DED" w:rsidRDefault="00824DED" w:rsidP="00824DED">
      <w:pPr>
        <w:pStyle w:val="Heading4"/>
      </w:pPr>
      <w:r>
        <w:t xml:space="preserve">Beginning </w:t>
      </w:r>
      <w:r w:rsidR="00CA6D97">
        <w:t>Machine</w:t>
      </w:r>
      <w:r>
        <w:t xml:space="preserve"> / Ending </w:t>
      </w:r>
      <w:r w:rsidR="00CA6D97">
        <w:t>Machine</w:t>
      </w:r>
    </w:p>
    <w:p w14:paraId="5F92B0A4" w14:textId="2C2E36A6" w:rsidR="00824DED" w:rsidRPr="00E5397E" w:rsidRDefault="00824DED" w:rsidP="00824DED">
      <w:r>
        <w:t xml:space="preserve">Enter the beginning and ending </w:t>
      </w:r>
      <w:r w:rsidR="00CA6D97">
        <w:t>Machine Code</w:t>
      </w:r>
      <w:r>
        <w:t xml:space="preserve"> to </w:t>
      </w:r>
      <w:r w:rsidR="00CA6D97">
        <w:t xml:space="preserve">run the Machine Backlog Analysis report </w:t>
      </w:r>
      <w:r>
        <w:t>for.</w:t>
      </w:r>
    </w:p>
    <w:p w14:paraId="1D2DB695" w14:textId="7D3CFEE7" w:rsidR="00C245A5" w:rsidRDefault="00CA6D97" w:rsidP="00C245A5">
      <w:pPr>
        <w:pStyle w:val="Heading4"/>
      </w:pPr>
      <w:r>
        <w:t>For Job Orders with Start Dates Before</w:t>
      </w:r>
    </w:p>
    <w:p w14:paraId="436EDB01" w14:textId="557DE0DA" w:rsidR="00CA6D97" w:rsidRDefault="00CA6D97" w:rsidP="00CA6D97">
      <w:r>
        <w:t>The date entered here will be the last date of the report. Any job orders after that date will be left off of the report.</w:t>
      </w:r>
    </w:p>
    <w:p w14:paraId="5927FA03" w14:textId="6DAF37BA" w:rsidR="003076C8" w:rsidRDefault="003076C8" w:rsidP="00CA6D97"/>
    <w:p w14:paraId="75F9D753" w14:textId="46BE11E7" w:rsidR="003076C8" w:rsidRDefault="003076C8" w:rsidP="00CA6D97"/>
    <w:p w14:paraId="04C19B78" w14:textId="019C2A40" w:rsidR="003076C8" w:rsidRDefault="003076C8" w:rsidP="00CA6D97"/>
    <w:p w14:paraId="5F0D8D53" w14:textId="77777777" w:rsidR="003076C8" w:rsidRPr="00DE739A" w:rsidRDefault="003076C8" w:rsidP="00CA6D97"/>
    <w:p w14:paraId="1B82C47C" w14:textId="3AE92963" w:rsidR="00C245A5" w:rsidRDefault="00C245A5" w:rsidP="00C245A5">
      <w:pPr>
        <w:pStyle w:val="Heading3"/>
      </w:pPr>
      <w:bookmarkStart w:id="105" w:name="_Toc47874690"/>
      <w:r>
        <w:lastRenderedPageBreak/>
        <w:t>Available and Selected Columns</w:t>
      </w:r>
      <w:bookmarkEnd w:id="105"/>
    </w:p>
    <w:p w14:paraId="1DE5866C" w14:textId="58ECD0CB" w:rsidR="002D0EE4" w:rsidRPr="002D0EE4" w:rsidRDefault="002D0EE4" w:rsidP="002D0EE4">
      <w:r>
        <w:rPr>
          <w:noProof/>
        </w:rPr>
        <w:drawing>
          <wp:inline distT="0" distB="0" distL="0" distR="0" wp14:anchorId="1012F1FC" wp14:editId="41DA1C26">
            <wp:extent cx="4381500" cy="1247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1500" cy="1247775"/>
                    </a:xfrm>
                    <a:prstGeom prst="rect">
                      <a:avLst/>
                    </a:prstGeom>
                  </pic:spPr>
                </pic:pic>
              </a:graphicData>
            </a:graphic>
          </wp:inline>
        </w:drawing>
      </w:r>
    </w:p>
    <w:p w14:paraId="5043DE94" w14:textId="77777777" w:rsidR="0046205B" w:rsidRDefault="0046205B" w:rsidP="0046205B">
      <w:pPr>
        <w:pStyle w:val="Heading4"/>
      </w:pPr>
      <w:r>
        <w:t>Available Columns</w:t>
      </w:r>
    </w:p>
    <w:p w14:paraId="56BEB64C"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6D6455FA" w14:textId="77777777" w:rsidR="0046205B" w:rsidRDefault="0046205B" w:rsidP="0046205B">
      <w:pPr>
        <w:pStyle w:val="Heading4"/>
      </w:pPr>
      <w:r>
        <w:t>Selected Columns (In Display Order)</w:t>
      </w:r>
    </w:p>
    <w:p w14:paraId="3D4345E4"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58DD0F39" w14:textId="77777777" w:rsidR="0046205B" w:rsidRDefault="0046205B" w:rsidP="0046205B">
      <w:pPr>
        <w:pStyle w:val="Heading4"/>
      </w:pPr>
      <w:r>
        <w:t>Default</w:t>
      </w:r>
    </w:p>
    <w:p w14:paraId="339DDDEB"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4A573C8A" w14:textId="77777777" w:rsidR="0046205B" w:rsidRDefault="0046205B" w:rsidP="0046205B">
      <w:pPr>
        <w:pStyle w:val="Heading4"/>
      </w:pPr>
      <w:r>
        <w:t>Add &gt;&gt;</w:t>
      </w:r>
    </w:p>
    <w:p w14:paraId="0FBA4E81"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79627291" w14:textId="77777777" w:rsidR="0046205B" w:rsidRDefault="0046205B" w:rsidP="0046205B">
      <w:pPr>
        <w:pStyle w:val="Heading4"/>
      </w:pPr>
      <w:r>
        <w:t>&lt;&lt; Remove</w:t>
      </w:r>
    </w:p>
    <w:p w14:paraId="50D21E5C"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27E388AA" w14:textId="77777777" w:rsidR="0046205B" w:rsidRDefault="0046205B" w:rsidP="0046205B">
      <w:pPr>
        <w:pStyle w:val="Heading4"/>
      </w:pPr>
      <w:r>
        <w:t>Move Up</w:t>
      </w:r>
    </w:p>
    <w:p w14:paraId="5EFEA20B"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699B7A5A" w14:textId="77777777" w:rsidR="0046205B" w:rsidRDefault="0046205B" w:rsidP="0046205B">
      <w:pPr>
        <w:pStyle w:val="Heading4"/>
      </w:pPr>
      <w:r>
        <w:t>Move Down</w:t>
      </w:r>
    </w:p>
    <w:p w14:paraId="0CB1C04A" w14:textId="18CA9912"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2F5F0CC6" w14:textId="77777777" w:rsidR="003076C8" w:rsidRDefault="003076C8" w:rsidP="0046205B"/>
    <w:p w14:paraId="716593D7" w14:textId="3182E102" w:rsidR="00C245A5" w:rsidRDefault="00C245A5" w:rsidP="00C245A5">
      <w:pPr>
        <w:pStyle w:val="Heading3"/>
      </w:pPr>
      <w:bookmarkStart w:id="106" w:name="_Toc47874691"/>
      <w:r>
        <w:lastRenderedPageBreak/>
        <w:t>Output Destination</w:t>
      </w:r>
      <w:bookmarkEnd w:id="106"/>
    </w:p>
    <w:p w14:paraId="04FEE66B" w14:textId="36CD3125" w:rsidR="002D0EE4" w:rsidRPr="002D0EE4" w:rsidRDefault="002D0EE4" w:rsidP="002D0EE4">
      <w:r>
        <w:rPr>
          <w:noProof/>
        </w:rPr>
        <w:drawing>
          <wp:inline distT="0" distB="0" distL="0" distR="0" wp14:anchorId="78E32863" wp14:editId="0C0D122F">
            <wp:extent cx="4400550" cy="1638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405592" cy="1640673"/>
                    </a:xfrm>
                    <a:prstGeom prst="rect">
                      <a:avLst/>
                    </a:prstGeom>
                  </pic:spPr>
                </pic:pic>
              </a:graphicData>
            </a:graphic>
          </wp:inline>
        </w:drawing>
      </w:r>
    </w:p>
    <w:p w14:paraId="103353E8" w14:textId="77777777" w:rsidR="0046205B" w:rsidRDefault="0046205B" w:rsidP="0046205B">
      <w:pPr>
        <w:pStyle w:val="Heading4"/>
      </w:pPr>
      <w:r>
        <w:t>Destination Choice</w:t>
      </w:r>
    </w:p>
    <w:p w14:paraId="1C26B3BD" w14:textId="77777777" w:rsidR="0046205B" w:rsidRPr="00144B20" w:rsidRDefault="0046205B" w:rsidP="0046205B">
      <w:r>
        <w:t>To choose the destination where the document should be printed, please make sure that desired output destination choice bubble is toggled.</w:t>
      </w:r>
    </w:p>
    <w:p w14:paraId="13CA25F1" w14:textId="77777777" w:rsidR="0046205B" w:rsidRDefault="0046205B" w:rsidP="0046205B">
      <w:pPr>
        <w:pStyle w:val="Heading4"/>
      </w:pPr>
      <w:r>
        <w:t>Layout Choice</w:t>
      </w:r>
    </w:p>
    <w:p w14:paraId="4D1E3E94" w14:textId="77777777" w:rsidR="0046205B" w:rsidRPr="00144B20" w:rsidRDefault="0046205B" w:rsidP="0046205B">
      <w:r>
        <w:t>To choose the preferred layout of Landscape vs. Portrait, please make sure the desired option choice bubbled is toggled.</w:t>
      </w:r>
    </w:p>
    <w:p w14:paraId="1C539E2B" w14:textId="77777777" w:rsidR="0046205B" w:rsidRDefault="0046205B" w:rsidP="0046205B">
      <w:pPr>
        <w:pStyle w:val="Heading4"/>
      </w:pPr>
      <w:r>
        <w:t>Lines Per Page</w:t>
      </w:r>
    </w:p>
    <w:p w14:paraId="4EE78866" w14:textId="77777777" w:rsidR="0046205B" w:rsidRPr="00144B20" w:rsidRDefault="0046205B" w:rsidP="0046205B">
      <w:r w:rsidRPr="00211A1F">
        <w:t>Lines per page on the report when printing.</w:t>
      </w:r>
    </w:p>
    <w:p w14:paraId="23689469" w14:textId="77777777" w:rsidR="0046205B" w:rsidRDefault="0046205B" w:rsidP="0046205B">
      <w:pPr>
        <w:pStyle w:val="Heading4"/>
      </w:pPr>
      <w:r>
        <w:t>Font</w:t>
      </w:r>
    </w:p>
    <w:p w14:paraId="7E12546F"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203E33CB" w14:textId="77777777" w:rsidR="0046205B" w:rsidRDefault="0046205B" w:rsidP="0046205B">
      <w:pPr>
        <w:pStyle w:val="Heading4"/>
      </w:pPr>
      <w:r>
        <w:t>Show Parameters? – Toggle Box</w:t>
      </w:r>
    </w:p>
    <w:p w14:paraId="0D55A3D4" w14:textId="77777777" w:rsidR="0046205B" w:rsidRDefault="0046205B" w:rsidP="0046205B">
      <w:r>
        <w:t>To show parameters, make sure that the toggle box is ‘ticked’ with a checkmark.</w:t>
      </w:r>
    </w:p>
    <w:p w14:paraId="297AAE85" w14:textId="77777777" w:rsidR="0046205B" w:rsidRDefault="0046205B" w:rsidP="0046205B">
      <w:pPr>
        <w:pStyle w:val="Heading4"/>
      </w:pPr>
      <w:r>
        <w:t>Export to Excel? – Toggle Box</w:t>
      </w:r>
    </w:p>
    <w:p w14:paraId="6285E820" w14:textId="77777777" w:rsidR="0046205B" w:rsidRPr="00CC767A" w:rsidRDefault="0046205B" w:rsidP="0046205B">
      <w:r>
        <w:t>To export the printed file to an excel document, make sure that the Export to Excel toggle box is checked.</w:t>
      </w:r>
    </w:p>
    <w:p w14:paraId="4626FC3A" w14:textId="77777777" w:rsidR="0046205B" w:rsidRDefault="0046205B" w:rsidP="0046205B">
      <w:pPr>
        <w:pStyle w:val="Heading4"/>
      </w:pPr>
      <w:r>
        <w:t>Auto Run Excel? – Toggle Box</w:t>
      </w:r>
    </w:p>
    <w:p w14:paraId="60A7066C" w14:textId="191582E3" w:rsidR="0046205B" w:rsidRDefault="0046205B" w:rsidP="0046205B">
      <w:r>
        <w:t xml:space="preserve">To automatically open the </w:t>
      </w:r>
      <w:proofErr w:type="gramStart"/>
      <w:r>
        <w:t>new</w:t>
      </w:r>
      <w:proofErr w:type="gramEnd"/>
      <w:r>
        <w:t xml:space="preserve"> excel document, make sure that the Auto Run Excel toggle box is checked.</w:t>
      </w:r>
    </w:p>
    <w:p w14:paraId="694AFB28" w14:textId="3CF5C63F" w:rsidR="003076C8" w:rsidRDefault="003076C8" w:rsidP="0046205B"/>
    <w:p w14:paraId="3BC345D7" w14:textId="3FC77AB8" w:rsidR="003076C8" w:rsidRDefault="003076C8" w:rsidP="0046205B"/>
    <w:p w14:paraId="62BBAE1F" w14:textId="762C7034" w:rsidR="003076C8" w:rsidRDefault="003076C8" w:rsidP="0046205B"/>
    <w:p w14:paraId="21D97819" w14:textId="66B944D9" w:rsidR="003076C8" w:rsidRDefault="003076C8" w:rsidP="0046205B"/>
    <w:p w14:paraId="6C931EBB" w14:textId="62684979" w:rsidR="003076C8" w:rsidRDefault="003076C8" w:rsidP="0046205B"/>
    <w:p w14:paraId="55D79D6B" w14:textId="77777777" w:rsidR="003076C8" w:rsidRPr="00CC767A" w:rsidRDefault="003076C8" w:rsidP="0046205B"/>
    <w:p w14:paraId="12B95D40" w14:textId="76CAD006" w:rsidR="00D34072" w:rsidRDefault="00C245A5" w:rsidP="00D34072">
      <w:pPr>
        <w:pStyle w:val="Heading2"/>
      </w:pPr>
      <w:bookmarkStart w:id="107" w:name="_Toc47874692"/>
      <w:r>
        <w:lastRenderedPageBreak/>
        <w:t>Production by Department</w:t>
      </w:r>
      <w:r w:rsidR="00D34072">
        <w:t xml:space="preserve"> [DR3]</w:t>
      </w:r>
      <w:bookmarkEnd w:id="107"/>
    </w:p>
    <w:p w14:paraId="5D9B76FB" w14:textId="58C1595C" w:rsidR="008B0F39" w:rsidRDefault="008B0F39" w:rsidP="008B0F39">
      <w:pPr>
        <w:rPr>
          <w:rFonts w:cstheme="minorHAnsi"/>
        </w:rPr>
      </w:pPr>
      <w:r w:rsidRPr="00F34EBC">
        <w:rPr>
          <w:rFonts w:cstheme="minorHAnsi"/>
        </w:rPr>
        <w:t xml:space="preserve">The machine productivity by department shows comparison of actual versus estimated standard hours, speed and waste displaying efficiency of job and utilization of the machine on a job by job detail.   The </w:t>
      </w:r>
      <w:r>
        <w:rPr>
          <w:rFonts w:cstheme="minorHAnsi"/>
        </w:rPr>
        <w:t>[</w:t>
      </w:r>
      <w:r w:rsidRPr="00F34EBC">
        <w:rPr>
          <w:rFonts w:cstheme="minorHAnsi"/>
        </w:rPr>
        <w:t>DR1</w:t>
      </w:r>
      <w:r>
        <w:rPr>
          <w:rFonts w:cstheme="minorHAnsi"/>
        </w:rPr>
        <w:t>]</w:t>
      </w:r>
      <w:r w:rsidRPr="00F34EBC">
        <w:rPr>
          <w:rFonts w:cstheme="minorHAnsi"/>
        </w:rPr>
        <w:t xml:space="preserve"> report can be used as a summary by machine, then this report can further </w:t>
      </w:r>
      <w:r w:rsidRPr="00F34EBC">
        <w:rPr>
          <w:rFonts w:cstheme="minorHAnsi"/>
        </w:rPr>
        <w:t>pinpoint</w:t>
      </w:r>
      <w:r w:rsidRPr="00F34EBC">
        <w:rPr>
          <w:rFonts w:cstheme="minorHAnsi"/>
        </w:rPr>
        <w:t xml:space="preserve"> problems.</w:t>
      </w:r>
    </w:p>
    <w:p w14:paraId="53A7745A" w14:textId="128B66D5" w:rsidR="008B0F39" w:rsidRDefault="008B0F39" w:rsidP="008B0F39">
      <w:pPr>
        <w:rPr>
          <w:rFonts w:cstheme="minorHAnsi"/>
        </w:rPr>
      </w:pPr>
      <w:r w:rsidRPr="00F34EBC">
        <w:rPr>
          <w:rFonts w:cstheme="minorHAnsi"/>
        </w:rPr>
        <w:t>The report is useful to see what jobs are losing money, what machines may need to be replaced and also as a tool to upgrade your machine standards for make ready, run speeds and waste standards in the machine file.    The report may be output computer screen, printer, fax, email or directly text file or to an excel format.</w:t>
      </w:r>
    </w:p>
    <w:p w14:paraId="1CF588BC" w14:textId="751747CB" w:rsidR="008B0F39" w:rsidRPr="008B0F39" w:rsidRDefault="008B0F39" w:rsidP="008B0F39">
      <w:r w:rsidRPr="00F34EBC">
        <w:rPr>
          <w:rFonts w:cstheme="minorHAnsi"/>
        </w:rPr>
        <w:t>The print selection allows limited the report by machine department, machine code and any date range and may be sorted by department, industry or shift.</w:t>
      </w:r>
    </w:p>
    <w:p w14:paraId="326FFCBD" w14:textId="2BF7A9E4" w:rsidR="00824DED" w:rsidRDefault="00824DED" w:rsidP="00824DED">
      <w:r>
        <w:t xml:space="preserve">The </w:t>
      </w:r>
      <w:r w:rsidR="00CA6D97">
        <w:rPr>
          <w:i/>
          <w:iCs/>
        </w:rPr>
        <w:t>Productivity by Department</w:t>
      </w:r>
      <w:r>
        <w:rPr>
          <w:i/>
          <w:iCs/>
        </w:rPr>
        <w:t xml:space="preserve"> </w:t>
      </w:r>
      <w:r>
        <w:t xml:space="preserve">screen is located in the following Menu Path: Data Collection -&gt; Reports for Data Collection -&gt; </w:t>
      </w:r>
      <w:r w:rsidR="00CA6D97">
        <w:t>Production by Department</w:t>
      </w:r>
      <w:r>
        <w:t xml:space="preserve">. Alternatively, the user can quickly get to this screen using the Hot Key combination: </w:t>
      </w:r>
      <w:r>
        <w:rPr>
          <w:b/>
          <w:bCs/>
          <w:i/>
          <w:iCs/>
          <w:u w:val="single"/>
        </w:rPr>
        <w:t>[“D” – “R” – “</w:t>
      </w:r>
      <w:r w:rsidR="00CA6D97">
        <w:rPr>
          <w:b/>
          <w:bCs/>
          <w:i/>
          <w:iCs/>
          <w:u w:val="single"/>
        </w:rPr>
        <w:t>3</w:t>
      </w:r>
      <w:r>
        <w:rPr>
          <w:b/>
          <w:bCs/>
          <w:i/>
          <w:iCs/>
          <w:u w:val="single"/>
        </w:rPr>
        <w:t>”]</w:t>
      </w:r>
      <w:r>
        <w:t>.</w:t>
      </w:r>
    </w:p>
    <w:p w14:paraId="31E454BC" w14:textId="531526ED" w:rsidR="00403C5E" w:rsidRDefault="00403C5E" w:rsidP="00403C5E">
      <w:r>
        <w:t>The Actual Hours in this report excludes Charged Downtime. This report prints only one (1) decimal position, which is rounded to fit data, thus percentages are higher.</w:t>
      </w:r>
    </w:p>
    <w:p w14:paraId="6D8321F8" w14:textId="2A401A68" w:rsidR="00887E88" w:rsidRPr="00403C5E" w:rsidRDefault="00887E88" w:rsidP="00403C5E">
      <w:r>
        <w:t>This report must allocate Machine Rate standard hours by shift. The calculation takes the total actual Machine Rate hours per shift divided by total Machine Rate hours.</w:t>
      </w:r>
    </w:p>
    <w:p w14:paraId="71DEC6E2" w14:textId="6934CC80" w:rsidR="00C245A5" w:rsidRDefault="00C245A5" w:rsidP="00C245A5">
      <w:pPr>
        <w:pStyle w:val="Heading3"/>
      </w:pPr>
      <w:bookmarkStart w:id="108" w:name="_Toc47874693"/>
      <w:r>
        <w:t>Selection Parameters</w:t>
      </w:r>
      <w:bookmarkEnd w:id="108"/>
    </w:p>
    <w:p w14:paraId="29964AEE" w14:textId="37B41815" w:rsidR="002D0EE4" w:rsidRPr="002D0EE4" w:rsidRDefault="002D0EE4" w:rsidP="002D0EE4">
      <w:r>
        <w:rPr>
          <w:noProof/>
        </w:rPr>
        <w:drawing>
          <wp:inline distT="0" distB="0" distL="0" distR="0" wp14:anchorId="130CB72C" wp14:editId="69DBC8C8">
            <wp:extent cx="4305300" cy="1971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305300" cy="1971675"/>
                    </a:xfrm>
                    <a:prstGeom prst="rect">
                      <a:avLst/>
                    </a:prstGeom>
                  </pic:spPr>
                </pic:pic>
              </a:graphicData>
            </a:graphic>
          </wp:inline>
        </w:drawing>
      </w:r>
    </w:p>
    <w:p w14:paraId="6AD7D352" w14:textId="57C8D8AF" w:rsidR="00824DED" w:rsidRDefault="00824DED" w:rsidP="00824DED">
      <w:pPr>
        <w:pStyle w:val="Heading4"/>
      </w:pPr>
      <w:r>
        <w:t xml:space="preserve">Beginning </w:t>
      </w:r>
      <w:r w:rsidR="00CA6D97">
        <w:t>Department</w:t>
      </w:r>
      <w:r>
        <w:t xml:space="preserve"> / Ending </w:t>
      </w:r>
      <w:r w:rsidR="00CA6D97">
        <w:t>Department</w:t>
      </w:r>
    </w:p>
    <w:p w14:paraId="74D2EEE4" w14:textId="16AEF626" w:rsidR="00824DED" w:rsidRPr="00E5397E" w:rsidRDefault="00824DED" w:rsidP="00824DED">
      <w:r>
        <w:t xml:space="preserve">Enter the beginning and ending </w:t>
      </w:r>
      <w:r w:rsidR="00CA6D97">
        <w:t>Department Code</w:t>
      </w:r>
      <w:r>
        <w:t xml:space="preserve"> to </w:t>
      </w:r>
      <w:r w:rsidR="005239E0">
        <w:t>run the Production by Department report</w:t>
      </w:r>
      <w:r>
        <w:t xml:space="preserve"> for.</w:t>
      </w:r>
    </w:p>
    <w:p w14:paraId="05DCE4A6" w14:textId="63DDF4E1" w:rsidR="00824DED" w:rsidRDefault="00824DED" w:rsidP="00824DED">
      <w:pPr>
        <w:pStyle w:val="Heading4"/>
      </w:pPr>
      <w:r>
        <w:t xml:space="preserve">Beginning </w:t>
      </w:r>
      <w:r w:rsidR="00CA6D97">
        <w:t>Machine</w:t>
      </w:r>
      <w:r>
        <w:t xml:space="preserve"> / Ending </w:t>
      </w:r>
      <w:r w:rsidR="00CA6D97">
        <w:t>Machine</w:t>
      </w:r>
    </w:p>
    <w:p w14:paraId="063C6BFB" w14:textId="6BB25EA4" w:rsidR="00824DED" w:rsidRPr="00E5397E" w:rsidRDefault="00824DED" w:rsidP="00824DED">
      <w:r>
        <w:t xml:space="preserve">Enter the beginning and ending </w:t>
      </w:r>
      <w:r w:rsidR="00CA6D97">
        <w:t>Machine Code</w:t>
      </w:r>
      <w:r>
        <w:t xml:space="preserve"> to </w:t>
      </w:r>
      <w:r w:rsidR="005239E0">
        <w:t xml:space="preserve">run the Production by Department report </w:t>
      </w:r>
      <w:r>
        <w:t>for.</w:t>
      </w:r>
    </w:p>
    <w:p w14:paraId="48F90DDC" w14:textId="2433395D" w:rsidR="00824DED" w:rsidRDefault="00824DED" w:rsidP="00824DED">
      <w:pPr>
        <w:pStyle w:val="Heading4"/>
      </w:pPr>
      <w:r>
        <w:t xml:space="preserve">Beginning </w:t>
      </w:r>
      <w:r w:rsidR="00CA6D97">
        <w:t>Shift</w:t>
      </w:r>
      <w:r>
        <w:t xml:space="preserve"> / Ending </w:t>
      </w:r>
      <w:r w:rsidR="00CA6D97">
        <w:t>Shift</w:t>
      </w:r>
    </w:p>
    <w:p w14:paraId="15959DA5" w14:textId="5BA35C49" w:rsidR="00824DED" w:rsidRPr="00E5397E" w:rsidRDefault="00824DED" w:rsidP="00824DED">
      <w:r>
        <w:t xml:space="preserve">Enter the beginning and ending </w:t>
      </w:r>
      <w:r w:rsidR="00CA6D97">
        <w:t>Shift Number</w:t>
      </w:r>
      <w:r>
        <w:t xml:space="preserve"> to </w:t>
      </w:r>
      <w:r w:rsidR="005239E0">
        <w:t xml:space="preserve">run the Production by Department report </w:t>
      </w:r>
      <w:r>
        <w:t>for.</w:t>
      </w:r>
    </w:p>
    <w:p w14:paraId="58593C81" w14:textId="3BEC4464" w:rsidR="00824DED" w:rsidRDefault="00824DED" w:rsidP="00824DED">
      <w:pPr>
        <w:pStyle w:val="Heading4"/>
      </w:pPr>
      <w:r>
        <w:t xml:space="preserve">Beginning </w:t>
      </w:r>
      <w:r w:rsidR="00CA6D97">
        <w:t>Date</w:t>
      </w:r>
      <w:r>
        <w:t xml:space="preserve"> / Ending </w:t>
      </w:r>
      <w:r w:rsidR="00CA6D97">
        <w:t>Date</w:t>
      </w:r>
    </w:p>
    <w:p w14:paraId="72730DE2" w14:textId="6DC2D103" w:rsidR="00824DED" w:rsidRPr="00E5397E" w:rsidRDefault="00824DED" w:rsidP="00824DED">
      <w:r>
        <w:t xml:space="preserve">Enter the beginning and ending </w:t>
      </w:r>
      <w:r w:rsidR="00CA6D97">
        <w:t>Date</w:t>
      </w:r>
      <w:r>
        <w:t xml:space="preserve"> to </w:t>
      </w:r>
      <w:r w:rsidR="005239E0">
        <w:t xml:space="preserve">run the Production by Department report </w:t>
      </w:r>
      <w:r>
        <w:t>for.</w:t>
      </w:r>
    </w:p>
    <w:p w14:paraId="492385D7" w14:textId="40B5FD5D" w:rsidR="00824DED" w:rsidRDefault="00CA6D97" w:rsidP="00824DED">
      <w:pPr>
        <w:pStyle w:val="Heading4"/>
      </w:pPr>
      <w:r>
        <w:lastRenderedPageBreak/>
        <w:t>Print by Scheduled Machine?</w:t>
      </w:r>
      <w:r w:rsidR="00824DED">
        <w:t xml:space="preserve"> – Toggle Box</w:t>
      </w:r>
    </w:p>
    <w:p w14:paraId="72D26DE2" w14:textId="1650F391" w:rsidR="00824DED" w:rsidRDefault="00824DED" w:rsidP="00824DED">
      <w:r>
        <w:t xml:space="preserve">To </w:t>
      </w:r>
      <w:r w:rsidR="00CA6D97">
        <w:t>print the report by scheduled machine</w:t>
      </w:r>
      <w:r>
        <w:t>, make sure that th</w:t>
      </w:r>
      <w:r w:rsidR="005239E0">
        <w:t xml:space="preserve">is </w:t>
      </w:r>
      <w:r>
        <w:t>toggle box is checked.</w:t>
      </w:r>
    </w:p>
    <w:p w14:paraId="3891F7EE" w14:textId="3822E2A7" w:rsidR="00824DED" w:rsidRDefault="00CA6D97" w:rsidP="00824DED">
      <w:pPr>
        <w:pStyle w:val="Heading4"/>
      </w:pPr>
      <w:r>
        <w:t>Round Decimals</w:t>
      </w:r>
      <w:r w:rsidR="00824DED">
        <w:t xml:space="preserve"> – Toggle Box</w:t>
      </w:r>
    </w:p>
    <w:p w14:paraId="52E14824" w14:textId="630D30DD" w:rsidR="00824DED" w:rsidRDefault="00824DED" w:rsidP="00824DED">
      <w:r>
        <w:t xml:space="preserve">To </w:t>
      </w:r>
      <w:r w:rsidR="00CA6D97">
        <w:t>round all hour count decimals within the selected parameters</w:t>
      </w:r>
      <w:r>
        <w:t xml:space="preserve">, make sure that the </w:t>
      </w:r>
      <w:r w:rsidR="005239E0">
        <w:t>Round Decimals</w:t>
      </w:r>
      <w:r>
        <w:t xml:space="preserve"> toggle box is checked.</w:t>
      </w:r>
    </w:p>
    <w:p w14:paraId="3BAB9808" w14:textId="049F8690" w:rsidR="00824DED" w:rsidRDefault="00CA6D97" w:rsidP="00824DED">
      <w:pPr>
        <w:pStyle w:val="Heading4"/>
      </w:pPr>
      <w:r>
        <w:t>Show?</w:t>
      </w:r>
      <w:r w:rsidR="00824DED">
        <w:t xml:space="preserve"> – Toggle Box</w:t>
      </w:r>
    </w:p>
    <w:p w14:paraId="40F43D1A" w14:textId="4276D6A6" w:rsidR="00824DED" w:rsidRDefault="00824DED" w:rsidP="00824DED">
      <w:r>
        <w:t xml:space="preserve">To </w:t>
      </w:r>
      <w:r w:rsidR="00CA6D97">
        <w:t>show hour count decimals on the report</w:t>
      </w:r>
      <w:r>
        <w:t xml:space="preserve">, make sure that the </w:t>
      </w:r>
      <w:r w:rsidR="005239E0">
        <w:t>Show</w:t>
      </w:r>
      <w:r>
        <w:t xml:space="preserve"> toggle box is checked.</w:t>
      </w:r>
    </w:p>
    <w:p w14:paraId="30559F44" w14:textId="2E057CCE" w:rsidR="00824DED" w:rsidRDefault="00CA6D97" w:rsidP="00824DED">
      <w:pPr>
        <w:pStyle w:val="Heading4"/>
      </w:pPr>
      <w:r>
        <w:t>Sort Jobs</w:t>
      </w:r>
      <w:r w:rsidR="00824DED">
        <w:t xml:space="preserve"> (Choice)</w:t>
      </w:r>
    </w:p>
    <w:p w14:paraId="5FCBAF58" w14:textId="45A5EA38" w:rsidR="00824DED" w:rsidRDefault="00824DED" w:rsidP="00824DED">
      <w:r>
        <w:t xml:space="preserve">To choose the preferred </w:t>
      </w:r>
      <w:r w:rsidR="005239E0">
        <w:t>sorting methods</w:t>
      </w:r>
      <w:r>
        <w:t xml:space="preserve"> of </w:t>
      </w:r>
      <w:r w:rsidR="005239E0">
        <w:t>Alphabetically</w:t>
      </w:r>
      <w:r>
        <w:t xml:space="preserve"> vs. </w:t>
      </w:r>
      <w:r w:rsidR="005239E0">
        <w:t>By Start Time</w:t>
      </w:r>
      <w:r>
        <w:t>, please make sure the desired option choice bubble is toggled.</w:t>
      </w:r>
    </w:p>
    <w:p w14:paraId="53A2A192" w14:textId="6AC7DD23" w:rsidR="00C245A5" w:rsidRDefault="00C245A5" w:rsidP="00C245A5">
      <w:pPr>
        <w:pStyle w:val="Heading3"/>
      </w:pPr>
      <w:bookmarkStart w:id="109" w:name="_Toc47874694"/>
      <w:r>
        <w:t>Available and Selected Columns</w:t>
      </w:r>
      <w:bookmarkEnd w:id="109"/>
    </w:p>
    <w:p w14:paraId="107B6740" w14:textId="2E0D9FD2" w:rsidR="002D0EE4" w:rsidRPr="002D0EE4" w:rsidRDefault="002D0EE4" w:rsidP="002D0EE4">
      <w:r>
        <w:rPr>
          <w:noProof/>
        </w:rPr>
        <w:drawing>
          <wp:inline distT="0" distB="0" distL="0" distR="0" wp14:anchorId="5BB91640" wp14:editId="7E90E2C6">
            <wp:extent cx="4343400" cy="96756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360242" cy="971315"/>
                    </a:xfrm>
                    <a:prstGeom prst="rect">
                      <a:avLst/>
                    </a:prstGeom>
                  </pic:spPr>
                </pic:pic>
              </a:graphicData>
            </a:graphic>
          </wp:inline>
        </w:drawing>
      </w:r>
    </w:p>
    <w:p w14:paraId="042FC2C5" w14:textId="77777777" w:rsidR="0046205B" w:rsidRDefault="0046205B" w:rsidP="0046205B">
      <w:pPr>
        <w:pStyle w:val="Heading4"/>
      </w:pPr>
      <w:r>
        <w:t>Available Columns</w:t>
      </w:r>
    </w:p>
    <w:p w14:paraId="374FAFD2"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0718E43C" w14:textId="77777777" w:rsidR="0046205B" w:rsidRDefault="0046205B" w:rsidP="0046205B">
      <w:pPr>
        <w:pStyle w:val="Heading4"/>
      </w:pPr>
      <w:r>
        <w:t>Selected Columns (In Display Order)</w:t>
      </w:r>
    </w:p>
    <w:p w14:paraId="60F87636"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36DBDA19" w14:textId="77777777" w:rsidR="0046205B" w:rsidRDefault="0046205B" w:rsidP="0046205B">
      <w:pPr>
        <w:pStyle w:val="Heading4"/>
      </w:pPr>
      <w:r>
        <w:t>Default</w:t>
      </w:r>
    </w:p>
    <w:p w14:paraId="2B4ABAD0"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6CED8D35" w14:textId="77777777" w:rsidR="0046205B" w:rsidRDefault="0046205B" w:rsidP="0046205B">
      <w:pPr>
        <w:pStyle w:val="Heading4"/>
      </w:pPr>
      <w:r>
        <w:t>Add &gt;&gt;</w:t>
      </w:r>
    </w:p>
    <w:p w14:paraId="704F2DAD"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289836C4" w14:textId="77777777" w:rsidR="0046205B" w:rsidRDefault="0046205B" w:rsidP="0046205B">
      <w:pPr>
        <w:pStyle w:val="Heading4"/>
      </w:pPr>
      <w:r>
        <w:t>&lt;&lt; Remove</w:t>
      </w:r>
    </w:p>
    <w:p w14:paraId="7279CCD9"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45B4A442" w14:textId="77777777" w:rsidR="0046205B" w:rsidRDefault="0046205B" w:rsidP="0046205B">
      <w:pPr>
        <w:pStyle w:val="Heading4"/>
      </w:pPr>
      <w:r>
        <w:t>Move Up</w:t>
      </w:r>
    </w:p>
    <w:p w14:paraId="3E0E4288"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441B2AFB" w14:textId="77777777" w:rsidR="0046205B" w:rsidRDefault="0046205B" w:rsidP="0046205B">
      <w:pPr>
        <w:pStyle w:val="Heading4"/>
      </w:pPr>
      <w:r>
        <w:t>Move Down</w:t>
      </w:r>
    </w:p>
    <w:p w14:paraId="614CB546"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30CE107B" w14:textId="41DA3E6F" w:rsidR="00C245A5" w:rsidRDefault="00C245A5" w:rsidP="00C245A5">
      <w:pPr>
        <w:pStyle w:val="Heading3"/>
      </w:pPr>
      <w:bookmarkStart w:id="110" w:name="_Toc47874695"/>
      <w:r>
        <w:lastRenderedPageBreak/>
        <w:t>Output Destination</w:t>
      </w:r>
      <w:bookmarkEnd w:id="110"/>
    </w:p>
    <w:p w14:paraId="6C99FE90" w14:textId="2D709AD4" w:rsidR="002D0EE4" w:rsidRPr="002D0EE4" w:rsidRDefault="002D0EE4" w:rsidP="002D0EE4">
      <w:r>
        <w:rPr>
          <w:noProof/>
        </w:rPr>
        <w:drawing>
          <wp:inline distT="0" distB="0" distL="0" distR="0" wp14:anchorId="53F092CD" wp14:editId="4F3CAFDE">
            <wp:extent cx="4429125" cy="1762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29125" cy="1762125"/>
                    </a:xfrm>
                    <a:prstGeom prst="rect">
                      <a:avLst/>
                    </a:prstGeom>
                  </pic:spPr>
                </pic:pic>
              </a:graphicData>
            </a:graphic>
          </wp:inline>
        </w:drawing>
      </w:r>
    </w:p>
    <w:p w14:paraId="13D11F77" w14:textId="77777777" w:rsidR="0046205B" w:rsidRDefault="0046205B" w:rsidP="0046205B">
      <w:pPr>
        <w:pStyle w:val="Heading4"/>
      </w:pPr>
      <w:r>
        <w:t>Destination Choice</w:t>
      </w:r>
    </w:p>
    <w:p w14:paraId="58B0D958" w14:textId="77777777" w:rsidR="0046205B" w:rsidRPr="00144B20" w:rsidRDefault="0046205B" w:rsidP="0046205B">
      <w:r>
        <w:t>To choose the destination where the document should be printed, please make sure that desired output destination choice bubble is toggled.</w:t>
      </w:r>
    </w:p>
    <w:p w14:paraId="138ED8E4" w14:textId="77777777" w:rsidR="0046205B" w:rsidRDefault="0046205B" w:rsidP="0046205B">
      <w:pPr>
        <w:pStyle w:val="Heading4"/>
      </w:pPr>
      <w:r>
        <w:t>Layout Choice</w:t>
      </w:r>
    </w:p>
    <w:p w14:paraId="6A236716" w14:textId="77777777" w:rsidR="0046205B" w:rsidRPr="00144B20" w:rsidRDefault="0046205B" w:rsidP="0046205B">
      <w:r>
        <w:t>To choose the preferred layout of Landscape vs. Portrait, please make sure the desired option choice bubbled is toggled.</w:t>
      </w:r>
    </w:p>
    <w:p w14:paraId="6B36A309" w14:textId="77777777" w:rsidR="0046205B" w:rsidRDefault="0046205B" w:rsidP="0046205B">
      <w:pPr>
        <w:pStyle w:val="Heading4"/>
      </w:pPr>
      <w:r>
        <w:t>Lines Per Page</w:t>
      </w:r>
    </w:p>
    <w:p w14:paraId="2A198DA0" w14:textId="77777777" w:rsidR="0046205B" w:rsidRPr="00144B20" w:rsidRDefault="0046205B" w:rsidP="0046205B">
      <w:r w:rsidRPr="00211A1F">
        <w:t>Lines per page on the report when printing.</w:t>
      </w:r>
    </w:p>
    <w:p w14:paraId="315B089F" w14:textId="77777777" w:rsidR="0046205B" w:rsidRDefault="0046205B" w:rsidP="0046205B">
      <w:pPr>
        <w:pStyle w:val="Heading4"/>
      </w:pPr>
      <w:r>
        <w:t>Font</w:t>
      </w:r>
    </w:p>
    <w:p w14:paraId="0C6678E8"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52391826" w14:textId="77777777" w:rsidR="0046205B" w:rsidRDefault="0046205B" w:rsidP="0046205B">
      <w:pPr>
        <w:pStyle w:val="Heading4"/>
      </w:pPr>
      <w:r>
        <w:t>Show Parameters? – Toggle Box</w:t>
      </w:r>
    </w:p>
    <w:p w14:paraId="736048A9" w14:textId="77777777" w:rsidR="0046205B" w:rsidRDefault="0046205B" w:rsidP="0046205B">
      <w:r>
        <w:t>To show parameters, make sure that the toggle box is ‘ticked’ with a checkmark.</w:t>
      </w:r>
    </w:p>
    <w:p w14:paraId="4FD079F3" w14:textId="77777777" w:rsidR="0046205B" w:rsidRDefault="0046205B" w:rsidP="0046205B">
      <w:pPr>
        <w:pStyle w:val="Heading4"/>
      </w:pPr>
      <w:r>
        <w:t>Export to Excel? – Toggle Box</w:t>
      </w:r>
    </w:p>
    <w:p w14:paraId="0BE3312D" w14:textId="77777777" w:rsidR="0046205B" w:rsidRPr="00CC767A" w:rsidRDefault="0046205B" w:rsidP="0046205B">
      <w:r>
        <w:t>To export the printed file to an excel document, make sure that the Export to Excel toggle box is checked.</w:t>
      </w:r>
    </w:p>
    <w:p w14:paraId="25E25348" w14:textId="77777777" w:rsidR="0046205B" w:rsidRDefault="0046205B" w:rsidP="0046205B">
      <w:pPr>
        <w:pStyle w:val="Heading4"/>
      </w:pPr>
      <w:r>
        <w:t>Auto Run Excel? – Toggle Box</w:t>
      </w:r>
    </w:p>
    <w:p w14:paraId="76A1B304"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345D93B2" w14:textId="77777777" w:rsidR="0046205B" w:rsidRDefault="0046205B" w:rsidP="0046205B">
      <w:pPr>
        <w:pStyle w:val="Heading4"/>
      </w:pPr>
      <w:r>
        <w:t>If Yes, File Name</w:t>
      </w:r>
    </w:p>
    <w:p w14:paraId="04F7D53B" w14:textId="77777777" w:rsidR="0046205B" w:rsidRDefault="0046205B" w:rsidP="0046205B">
      <w:r>
        <w:t>If exporting the file to Excel, enter the desired file name.</w:t>
      </w:r>
    </w:p>
    <w:p w14:paraId="795091D2" w14:textId="65D94072" w:rsidR="00C245A5" w:rsidRDefault="00C245A5" w:rsidP="00C245A5"/>
    <w:p w14:paraId="5A8A4608" w14:textId="05AD7AF9" w:rsidR="005239E0" w:rsidRDefault="005239E0" w:rsidP="00C245A5"/>
    <w:p w14:paraId="6B5362AB" w14:textId="78FD2D82" w:rsidR="005239E0" w:rsidRDefault="005239E0" w:rsidP="00C245A5"/>
    <w:p w14:paraId="23C7C9F1" w14:textId="77777777" w:rsidR="005239E0" w:rsidRDefault="005239E0" w:rsidP="00C245A5"/>
    <w:p w14:paraId="39F3985F" w14:textId="20122761" w:rsidR="00D34072" w:rsidRDefault="00C245A5" w:rsidP="00D34072">
      <w:pPr>
        <w:pStyle w:val="Heading2"/>
      </w:pPr>
      <w:bookmarkStart w:id="111" w:name="_Toc47874696"/>
      <w:r>
        <w:lastRenderedPageBreak/>
        <w:t>Production by Machine</w:t>
      </w:r>
      <w:r w:rsidR="00D34072">
        <w:t xml:space="preserve"> [DR4]</w:t>
      </w:r>
      <w:bookmarkEnd w:id="111"/>
    </w:p>
    <w:p w14:paraId="737D7B31" w14:textId="70B82BD1" w:rsidR="008B0F39" w:rsidRDefault="008B0F39" w:rsidP="008B0F39">
      <w:pPr>
        <w:rPr>
          <w:rFonts w:cstheme="minorHAnsi"/>
        </w:rPr>
      </w:pPr>
      <w:r w:rsidRPr="00FD6775">
        <w:rPr>
          <w:rFonts w:cstheme="minorHAnsi"/>
        </w:rPr>
        <w:t xml:space="preserve">The machine productivity by department shows comparison of actual versus estimated standard hours, speed and waste displaying efficiency of job and utilization of the machine on a job by job detail. The </w:t>
      </w:r>
      <w:r>
        <w:rPr>
          <w:rFonts w:cstheme="minorHAnsi"/>
        </w:rPr>
        <w:t>[</w:t>
      </w:r>
      <w:r w:rsidRPr="00FD6775">
        <w:rPr>
          <w:rFonts w:cstheme="minorHAnsi"/>
        </w:rPr>
        <w:t>DR1</w:t>
      </w:r>
      <w:r>
        <w:rPr>
          <w:rFonts w:cstheme="minorHAnsi"/>
        </w:rPr>
        <w:t>]</w:t>
      </w:r>
      <w:r w:rsidRPr="00FD6775">
        <w:rPr>
          <w:rFonts w:cstheme="minorHAnsi"/>
        </w:rPr>
        <w:t xml:space="preserve"> report can be used as a summary by machine, then this report can further pinpoint problems.</w:t>
      </w:r>
    </w:p>
    <w:p w14:paraId="6475F193" w14:textId="17454216" w:rsidR="008B0F39" w:rsidRDefault="008B0F39" w:rsidP="008B0F39">
      <w:pPr>
        <w:rPr>
          <w:rFonts w:cstheme="minorHAnsi"/>
        </w:rPr>
      </w:pPr>
      <w:r w:rsidRPr="00FD6775">
        <w:rPr>
          <w:rFonts w:cstheme="minorHAnsi"/>
        </w:rPr>
        <w:t>The report is useful to see what jobs are losing money, what machines may need to be replaced and also as a tool to upgrade your machine standards for make ready, run speeds and waste standards in the machine file.</w:t>
      </w:r>
      <w:r>
        <w:rPr>
          <w:rFonts w:cstheme="minorHAnsi"/>
        </w:rPr>
        <w:t xml:space="preserve"> </w:t>
      </w:r>
      <w:r w:rsidRPr="00FD6775">
        <w:rPr>
          <w:rFonts w:cstheme="minorHAnsi"/>
        </w:rPr>
        <w:t>The report may be output computer screen, printer, fax, email or directly text file or to an excel format.</w:t>
      </w:r>
    </w:p>
    <w:p w14:paraId="57050934" w14:textId="46B6CD07" w:rsidR="008B0F39" w:rsidRPr="008B0F39" w:rsidRDefault="008B0F39" w:rsidP="008B0F39">
      <w:r w:rsidRPr="00FD6775">
        <w:rPr>
          <w:rFonts w:cstheme="minorHAnsi"/>
        </w:rPr>
        <w:t>The print selection allows limited the report by machine department, machine code and any date range and may be sorted by department, industry or shift.</w:t>
      </w:r>
    </w:p>
    <w:p w14:paraId="679C0949" w14:textId="1DB3DCE5" w:rsidR="00824DED" w:rsidRDefault="00824DED" w:rsidP="00824DED">
      <w:r>
        <w:t xml:space="preserve">The </w:t>
      </w:r>
      <w:r w:rsidR="005239E0">
        <w:rPr>
          <w:i/>
          <w:iCs/>
        </w:rPr>
        <w:t>Production by Machine</w:t>
      </w:r>
      <w:r>
        <w:rPr>
          <w:i/>
          <w:iCs/>
        </w:rPr>
        <w:t xml:space="preserve"> </w:t>
      </w:r>
      <w:r>
        <w:t xml:space="preserve">screen is located in the following Menu Path: Data Collection -&gt; Reports for Data Collection -&gt; </w:t>
      </w:r>
      <w:r w:rsidR="005239E0">
        <w:t>Production by Machine</w:t>
      </w:r>
      <w:r>
        <w:t xml:space="preserve">. Alternatively, the user can quickly get to this screen using the Hot Key combination: </w:t>
      </w:r>
      <w:r>
        <w:rPr>
          <w:b/>
          <w:bCs/>
          <w:i/>
          <w:iCs/>
          <w:u w:val="single"/>
        </w:rPr>
        <w:t>[“D” – “R” – “</w:t>
      </w:r>
      <w:r w:rsidR="005239E0">
        <w:rPr>
          <w:b/>
          <w:bCs/>
          <w:i/>
          <w:iCs/>
          <w:u w:val="single"/>
        </w:rPr>
        <w:t>4</w:t>
      </w:r>
      <w:r>
        <w:rPr>
          <w:b/>
          <w:bCs/>
          <w:i/>
          <w:iCs/>
          <w:u w:val="single"/>
        </w:rPr>
        <w:t>”]</w:t>
      </w:r>
      <w:r>
        <w:t>.</w:t>
      </w:r>
    </w:p>
    <w:p w14:paraId="0160AD31" w14:textId="364E752D" w:rsidR="00C245A5" w:rsidRDefault="00C245A5" w:rsidP="00C245A5">
      <w:pPr>
        <w:pStyle w:val="Heading3"/>
      </w:pPr>
      <w:bookmarkStart w:id="112" w:name="_Toc47874697"/>
      <w:r>
        <w:t>Selection Parameters</w:t>
      </w:r>
      <w:bookmarkEnd w:id="112"/>
    </w:p>
    <w:p w14:paraId="7AF21FB4" w14:textId="268D215A" w:rsidR="002D0EE4" w:rsidRPr="002D0EE4" w:rsidRDefault="002D0EE4" w:rsidP="002D0EE4">
      <w:r>
        <w:rPr>
          <w:noProof/>
        </w:rPr>
        <w:drawing>
          <wp:inline distT="0" distB="0" distL="0" distR="0" wp14:anchorId="0F453C89" wp14:editId="490A0444">
            <wp:extent cx="4514850" cy="143539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28563" cy="1439755"/>
                    </a:xfrm>
                    <a:prstGeom prst="rect">
                      <a:avLst/>
                    </a:prstGeom>
                  </pic:spPr>
                </pic:pic>
              </a:graphicData>
            </a:graphic>
          </wp:inline>
        </w:drawing>
      </w:r>
    </w:p>
    <w:p w14:paraId="3E7CDF44" w14:textId="4874FB48" w:rsidR="00824DED" w:rsidRDefault="00824DED" w:rsidP="00824DED">
      <w:pPr>
        <w:pStyle w:val="Heading4"/>
      </w:pPr>
      <w:r>
        <w:t xml:space="preserve">Beginning </w:t>
      </w:r>
      <w:r w:rsidR="00815DCD">
        <w:t>Department</w:t>
      </w:r>
      <w:r>
        <w:t xml:space="preserve"> / Ending </w:t>
      </w:r>
      <w:r w:rsidR="00815DCD">
        <w:t>Department</w:t>
      </w:r>
    </w:p>
    <w:p w14:paraId="578DF677" w14:textId="465D65CE" w:rsidR="00824DED" w:rsidRPr="00E5397E" w:rsidRDefault="00824DED" w:rsidP="00824DED">
      <w:r>
        <w:t xml:space="preserve">Enter the beginning and ending </w:t>
      </w:r>
      <w:r w:rsidR="00815DCD">
        <w:t>Department Code</w:t>
      </w:r>
      <w:r>
        <w:t xml:space="preserve"> to </w:t>
      </w:r>
      <w:r w:rsidR="005239E0">
        <w:t xml:space="preserve">run the Production by Machine report </w:t>
      </w:r>
      <w:r>
        <w:t>for.</w:t>
      </w:r>
    </w:p>
    <w:p w14:paraId="3C4898F0" w14:textId="7743A211" w:rsidR="00824DED" w:rsidRDefault="00824DED" w:rsidP="00824DED">
      <w:pPr>
        <w:pStyle w:val="Heading4"/>
      </w:pPr>
      <w:r>
        <w:t xml:space="preserve">Beginning </w:t>
      </w:r>
      <w:r w:rsidR="00815DCD">
        <w:t>Machine</w:t>
      </w:r>
      <w:r>
        <w:t xml:space="preserve"> / Ending </w:t>
      </w:r>
      <w:r w:rsidR="00815DCD">
        <w:t>Machine</w:t>
      </w:r>
    </w:p>
    <w:p w14:paraId="48200C66" w14:textId="7EB22E4A" w:rsidR="00824DED" w:rsidRPr="00E5397E" w:rsidRDefault="00824DED" w:rsidP="00824DED">
      <w:r>
        <w:t xml:space="preserve">Enter the beginning and ending </w:t>
      </w:r>
      <w:r w:rsidR="00815DCD">
        <w:t>Machine Code</w:t>
      </w:r>
      <w:r>
        <w:t xml:space="preserve"> to </w:t>
      </w:r>
      <w:r w:rsidR="005239E0">
        <w:t xml:space="preserve">run the Production by Machine report </w:t>
      </w:r>
      <w:r>
        <w:t>for.</w:t>
      </w:r>
    </w:p>
    <w:p w14:paraId="1F09F9DD" w14:textId="34AFCD54" w:rsidR="00824DED" w:rsidRDefault="00824DED" w:rsidP="00824DED">
      <w:pPr>
        <w:pStyle w:val="Heading4"/>
      </w:pPr>
      <w:r>
        <w:t xml:space="preserve">Beginning </w:t>
      </w:r>
      <w:r w:rsidR="00815DCD">
        <w:t>Date</w:t>
      </w:r>
      <w:r>
        <w:t xml:space="preserve"> / Ending </w:t>
      </w:r>
      <w:r w:rsidR="00815DCD">
        <w:t>Date</w:t>
      </w:r>
    </w:p>
    <w:p w14:paraId="5CC35A04" w14:textId="598B0678" w:rsidR="00824DED" w:rsidRPr="00E5397E" w:rsidRDefault="00824DED" w:rsidP="00824DED">
      <w:r>
        <w:t xml:space="preserve">Enter the beginning and ending </w:t>
      </w:r>
      <w:r w:rsidR="00815DCD">
        <w:t>Date</w:t>
      </w:r>
      <w:r>
        <w:t xml:space="preserve"> to </w:t>
      </w:r>
      <w:r w:rsidR="005239E0">
        <w:t xml:space="preserve">run the Production by Machine report </w:t>
      </w:r>
      <w:r>
        <w:t>for.</w:t>
      </w:r>
    </w:p>
    <w:p w14:paraId="7B9B7984" w14:textId="1BFA9FF9" w:rsidR="00824DED" w:rsidRDefault="00824DED" w:rsidP="00824DED">
      <w:pPr>
        <w:pStyle w:val="Heading4"/>
      </w:pPr>
      <w:r>
        <w:t xml:space="preserve">Beginning </w:t>
      </w:r>
      <w:r w:rsidR="00815DCD">
        <w:t>User ID</w:t>
      </w:r>
      <w:r>
        <w:t xml:space="preserve"> / Ending </w:t>
      </w:r>
      <w:r w:rsidR="00815DCD">
        <w:t>User ID</w:t>
      </w:r>
    </w:p>
    <w:p w14:paraId="1691BEBB" w14:textId="338BEB6B" w:rsidR="00824DED" w:rsidRPr="00E5397E" w:rsidRDefault="00824DED" w:rsidP="00824DED">
      <w:r>
        <w:t xml:space="preserve">Enter the beginning and ending </w:t>
      </w:r>
      <w:r w:rsidR="00815DCD">
        <w:t>User ID</w:t>
      </w:r>
      <w:r>
        <w:t xml:space="preserve"> to </w:t>
      </w:r>
      <w:r w:rsidR="005239E0">
        <w:t xml:space="preserve">run the Production by Machine report </w:t>
      </w:r>
      <w:r>
        <w:t>for.</w:t>
      </w:r>
    </w:p>
    <w:p w14:paraId="4F51C3DA" w14:textId="4BDF3F77" w:rsidR="00824DED" w:rsidRDefault="00815DCD" w:rsidP="00824DED">
      <w:pPr>
        <w:pStyle w:val="Heading4"/>
      </w:pPr>
      <w:r>
        <w:t>Summarize?</w:t>
      </w:r>
      <w:r w:rsidR="00824DED">
        <w:t xml:space="preserve"> – Toggle Box</w:t>
      </w:r>
    </w:p>
    <w:p w14:paraId="0ED364CE" w14:textId="039230AC" w:rsidR="00824DED" w:rsidRDefault="00824DED" w:rsidP="00824DED">
      <w:r>
        <w:t xml:space="preserve">To </w:t>
      </w:r>
      <w:r w:rsidR="00815DCD">
        <w:t>print a summarization to the Production by Machine report</w:t>
      </w:r>
      <w:r>
        <w:t xml:space="preserve">, make sure that the </w:t>
      </w:r>
      <w:r w:rsidR="00815DCD">
        <w:t>Summarize</w:t>
      </w:r>
      <w:r>
        <w:t xml:space="preserve"> toggle box is checked.</w:t>
      </w:r>
    </w:p>
    <w:p w14:paraId="0980B781" w14:textId="0ABCEB0E" w:rsidR="00824DED" w:rsidRDefault="00815DCD" w:rsidP="00824DED">
      <w:pPr>
        <w:pStyle w:val="Heading4"/>
      </w:pPr>
      <w:r>
        <w:t>Zero Standard MR from Previous Date?</w:t>
      </w:r>
      <w:r w:rsidR="00824DED">
        <w:t xml:space="preserve"> – Toggle Box</w:t>
      </w:r>
    </w:p>
    <w:p w14:paraId="2A0C7F38" w14:textId="15BD0B27" w:rsidR="00824DED" w:rsidRDefault="00824DED" w:rsidP="00824DED">
      <w:r>
        <w:t xml:space="preserve">To </w:t>
      </w:r>
      <w:r w:rsidR="00815DCD">
        <w:t>zero-out the standard machine rate</w:t>
      </w:r>
      <w:r>
        <w:t>, make sure that th</w:t>
      </w:r>
      <w:r w:rsidR="00815DCD">
        <w:t xml:space="preserve">is </w:t>
      </w:r>
      <w:r>
        <w:t>toggle box is checked.</w:t>
      </w:r>
    </w:p>
    <w:p w14:paraId="498F10B1" w14:textId="296F3F19" w:rsidR="00824DED" w:rsidRDefault="00815DCD" w:rsidP="00824DED">
      <w:pPr>
        <w:pStyle w:val="Heading4"/>
      </w:pPr>
      <w:r>
        <w:t>Sort Method</w:t>
      </w:r>
      <w:r w:rsidR="00824DED">
        <w:t xml:space="preserve"> (Choice)</w:t>
      </w:r>
    </w:p>
    <w:p w14:paraId="10804340" w14:textId="1385C836" w:rsidR="00824DED" w:rsidRDefault="00824DED" w:rsidP="00824DED">
      <w:r>
        <w:t xml:space="preserve">To choose the preferred </w:t>
      </w:r>
      <w:r w:rsidR="00815DCD">
        <w:t>sorting method</w:t>
      </w:r>
      <w:r>
        <w:t xml:space="preserve"> of </w:t>
      </w:r>
      <w:r w:rsidR="00815DCD">
        <w:t>Job Number</w:t>
      </w:r>
      <w:r>
        <w:t xml:space="preserve"> vs. </w:t>
      </w:r>
      <w:r w:rsidR="00815DCD">
        <w:t>Job Date and Time</w:t>
      </w:r>
      <w:r>
        <w:t>, please make sure the desired option choice bubble is toggled.</w:t>
      </w:r>
    </w:p>
    <w:p w14:paraId="1BE8B389" w14:textId="7CB38229" w:rsidR="00C245A5" w:rsidRDefault="00C245A5" w:rsidP="00C245A5">
      <w:pPr>
        <w:pStyle w:val="Heading3"/>
      </w:pPr>
      <w:bookmarkStart w:id="113" w:name="_Toc47874698"/>
      <w:r>
        <w:lastRenderedPageBreak/>
        <w:t>Available and Selected Columns</w:t>
      </w:r>
      <w:bookmarkEnd w:id="113"/>
    </w:p>
    <w:p w14:paraId="0D955E47" w14:textId="5DAF6B5F" w:rsidR="002D0EE4" w:rsidRPr="002D0EE4" w:rsidRDefault="002D0EE4" w:rsidP="002D0EE4">
      <w:r>
        <w:rPr>
          <w:noProof/>
        </w:rPr>
        <w:drawing>
          <wp:inline distT="0" distB="0" distL="0" distR="0" wp14:anchorId="2DB702FD" wp14:editId="60FA77D4">
            <wp:extent cx="4391025" cy="1228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391025" cy="1228725"/>
                    </a:xfrm>
                    <a:prstGeom prst="rect">
                      <a:avLst/>
                    </a:prstGeom>
                  </pic:spPr>
                </pic:pic>
              </a:graphicData>
            </a:graphic>
          </wp:inline>
        </w:drawing>
      </w:r>
    </w:p>
    <w:p w14:paraId="62C14358" w14:textId="77777777" w:rsidR="0046205B" w:rsidRDefault="0046205B" w:rsidP="0046205B">
      <w:pPr>
        <w:pStyle w:val="Heading4"/>
      </w:pPr>
      <w:r>
        <w:t>Available Columns</w:t>
      </w:r>
    </w:p>
    <w:p w14:paraId="2B41823A"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0B2DBD32" w14:textId="77777777" w:rsidR="0046205B" w:rsidRDefault="0046205B" w:rsidP="0046205B">
      <w:pPr>
        <w:pStyle w:val="Heading4"/>
      </w:pPr>
      <w:r>
        <w:t>Selected Columns (In Display Order)</w:t>
      </w:r>
    </w:p>
    <w:p w14:paraId="74BFDDA2"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7FA69213" w14:textId="77777777" w:rsidR="0046205B" w:rsidRDefault="0046205B" w:rsidP="0046205B">
      <w:pPr>
        <w:pStyle w:val="Heading4"/>
      </w:pPr>
      <w:r>
        <w:t>Default</w:t>
      </w:r>
    </w:p>
    <w:p w14:paraId="343ED76B"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69DAE8BA" w14:textId="77777777" w:rsidR="0046205B" w:rsidRDefault="0046205B" w:rsidP="0046205B">
      <w:pPr>
        <w:pStyle w:val="Heading4"/>
      </w:pPr>
      <w:r>
        <w:t>Add &gt;&gt;</w:t>
      </w:r>
    </w:p>
    <w:p w14:paraId="0E1F2501"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5BDB4D63" w14:textId="77777777" w:rsidR="0046205B" w:rsidRDefault="0046205B" w:rsidP="0046205B">
      <w:pPr>
        <w:pStyle w:val="Heading4"/>
      </w:pPr>
      <w:r>
        <w:t>&lt;&lt; Remove</w:t>
      </w:r>
    </w:p>
    <w:p w14:paraId="0734A762"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0A061AF8" w14:textId="77777777" w:rsidR="0046205B" w:rsidRDefault="0046205B" w:rsidP="0046205B">
      <w:pPr>
        <w:pStyle w:val="Heading4"/>
      </w:pPr>
      <w:r>
        <w:t>Move Up</w:t>
      </w:r>
    </w:p>
    <w:p w14:paraId="274550B2"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293583C6" w14:textId="77777777" w:rsidR="0046205B" w:rsidRDefault="0046205B" w:rsidP="0046205B">
      <w:pPr>
        <w:pStyle w:val="Heading4"/>
      </w:pPr>
      <w:r>
        <w:t>Move Down</w:t>
      </w:r>
    </w:p>
    <w:p w14:paraId="050D04DF"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296429F0" w14:textId="77777777" w:rsidR="00C245A5" w:rsidRDefault="00C245A5" w:rsidP="00C245A5"/>
    <w:p w14:paraId="02A9A399" w14:textId="6DDBC98C" w:rsidR="00C245A5" w:rsidRDefault="00C245A5" w:rsidP="00C245A5">
      <w:pPr>
        <w:pStyle w:val="Heading3"/>
      </w:pPr>
      <w:bookmarkStart w:id="114" w:name="_Toc47874699"/>
      <w:r>
        <w:lastRenderedPageBreak/>
        <w:t>Output Destination</w:t>
      </w:r>
      <w:bookmarkEnd w:id="114"/>
    </w:p>
    <w:p w14:paraId="23CFF9EB" w14:textId="1854F09D" w:rsidR="002D0EE4" w:rsidRPr="002D0EE4" w:rsidRDefault="002D0EE4" w:rsidP="002D0EE4">
      <w:r>
        <w:rPr>
          <w:noProof/>
        </w:rPr>
        <w:drawing>
          <wp:inline distT="0" distB="0" distL="0" distR="0" wp14:anchorId="0D9F79A6" wp14:editId="3A0A9B23">
            <wp:extent cx="4495800" cy="1704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495800" cy="1704975"/>
                    </a:xfrm>
                    <a:prstGeom prst="rect">
                      <a:avLst/>
                    </a:prstGeom>
                  </pic:spPr>
                </pic:pic>
              </a:graphicData>
            </a:graphic>
          </wp:inline>
        </w:drawing>
      </w:r>
    </w:p>
    <w:p w14:paraId="414F256C" w14:textId="77777777" w:rsidR="0046205B" w:rsidRDefault="0046205B" w:rsidP="0046205B">
      <w:pPr>
        <w:pStyle w:val="Heading4"/>
      </w:pPr>
      <w:r>
        <w:t>Destination Choice</w:t>
      </w:r>
    </w:p>
    <w:p w14:paraId="145B8876" w14:textId="77777777" w:rsidR="0046205B" w:rsidRPr="00144B20" w:rsidRDefault="0046205B" w:rsidP="0046205B">
      <w:r>
        <w:t>To choose the destination where the document should be printed, please make sure that desired output destination choice bubble is toggled.</w:t>
      </w:r>
    </w:p>
    <w:p w14:paraId="168EE3BF" w14:textId="77777777" w:rsidR="0046205B" w:rsidRDefault="0046205B" w:rsidP="0046205B">
      <w:pPr>
        <w:pStyle w:val="Heading4"/>
      </w:pPr>
      <w:r>
        <w:t>Layout Choice</w:t>
      </w:r>
    </w:p>
    <w:p w14:paraId="02C3D7CE" w14:textId="77777777" w:rsidR="0046205B" w:rsidRPr="00144B20" w:rsidRDefault="0046205B" w:rsidP="0046205B">
      <w:r>
        <w:t>To choose the preferred layout of Landscape vs. Portrait, please make sure the desired option choice bubbled is toggled.</w:t>
      </w:r>
    </w:p>
    <w:p w14:paraId="2E3A9CE7" w14:textId="77777777" w:rsidR="0046205B" w:rsidRDefault="0046205B" w:rsidP="0046205B">
      <w:pPr>
        <w:pStyle w:val="Heading4"/>
      </w:pPr>
      <w:r>
        <w:t>Lines Per Page</w:t>
      </w:r>
    </w:p>
    <w:p w14:paraId="19A22410" w14:textId="77777777" w:rsidR="0046205B" w:rsidRPr="00144B20" w:rsidRDefault="0046205B" w:rsidP="0046205B">
      <w:r w:rsidRPr="00211A1F">
        <w:t>Lines per page on the report when printing.</w:t>
      </w:r>
    </w:p>
    <w:p w14:paraId="7C4E31A1" w14:textId="77777777" w:rsidR="0046205B" w:rsidRDefault="0046205B" w:rsidP="0046205B">
      <w:pPr>
        <w:pStyle w:val="Heading4"/>
      </w:pPr>
      <w:r>
        <w:t>Font</w:t>
      </w:r>
    </w:p>
    <w:p w14:paraId="5ED2FA0D"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5ECFBBA2" w14:textId="77777777" w:rsidR="0046205B" w:rsidRDefault="0046205B" w:rsidP="0046205B">
      <w:pPr>
        <w:pStyle w:val="Heading4"/>
      </w:pPr>
      <w:r>
        <w:t>Show Parameters? – Toggle Box</w:t>
      </w:r>
    </w:p>
    <w:p w14:paraId="625E19CE" w14:textId="77777777" w:rsidR="0046205B" w:rsidRDefault="0046205B" w:rsidP="0046205B">
      <w:r>
        <w:t>To show parameters, make sure that the toggle box is ‘ticked’ with a checkmark.</w:t>
      </w:r>
    </w:p>
    <w:p w14:paraId="4F10D983" w14:textId="77777777" w:rsidR="0046205B" w:rsidRDefault="0046205B" w:rsidP="0046205B">
      <w:pPr>
        <w:pStyle w:val="Heading4"/>
      </w:pPr>
      <w:r>
        <w:t>Export to Excel? – Toggle Box</w:t>
      </w:r>
    </w:p>
    <w:p w14:paraId="54756316" w14:textId="77777777" w:rsidR="0046205B" w:rsidRPr="00CC767A" w:rsidRDefault="0046205B" w:rsidP="0046205B">
      <w:r>
        <w:t>To export the printed file to an excel document, make sure that the Export to Excel toggle box is checked.</w:t>
      </w:r>
    </w:p>
    <w:p w14:paraId="36671D6E" w14:textId="77777777" w:rsidR="0046205B" w:rsidRDefault="0046205B" w:rsidP="0046205B">
      <w:pPr>
        <w:pStyle w:val="Heading4"/>
      </w:pPr>
      <w:r>
        <w:t>Auto Run Excel? – Toggle Box</w:t>
      </w:r>
    </w:p>
    <w:p w14:paraId="2CE0E805"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4B31C03D" w14:textId="77777777" w:rsidR="0046205B" w:rsidRDefault="0046205B" w:rsidP="0046205B">
      <w:pPr>
        <w:pStyle w:val="Heading4"/>
      </w:pPr>
      <w:r>
        <w:t>If Yes, File Name</w:t>
      </w:r>
    </w:p>
    <w:p w14:paraId="4EA8B562" w14:textId="77777777" w:rsidR="0046205B" w:rsidRDefault="0046205B" w:rsidP="0046205B">
      <w:r>
        <w:t>If exporting the file to Excel, enter the desired file name.</w:t>
      </w:r>
    </w:p>
    <w:p w14:paraId="3306E245" w14:textId="21F56532" w:rsidR="00C245A5" w:rsidRDefault="00C245A5" w:rsidP="00C245A5"/>
    <w:p w14:paraId="5E37EABB" w14:textId="2234F149" w:rsidR="00815DCD" w:rsidRDefault="00815DCD" w:rsidP="00C245A5"/>
    <w:p w14:paraId="64193FD4" w14:textId="37B29EB4" w:rsidR="00815DCD" w:rsidRDefault="00815DCD" w:rsidP="00C245A5"/>
    <w:p w14:paraId="5A7F2E70" w14:textId="77777777" w:rsidR="00815DCD" w:rsidRDefault="00815DCD" w:rsidP="00C245A5"/>
    <w:p w14:paraId="45EEF7D2" w14:textId="6A6DCA98" w:rsidR="00D34072" w:rsidRDefault="00C245A5" w:rsidP="00D34072">
      <w:pPr>
        <w:pStyle w:val="Heading2"/>
      </w:pPr>
      <w:bookmarkStart w:id="115" w:name="_Toc47874700"/>
      <w:r>
        <w:lastRenderedPageBreak/>
        <w:t>Data Collection Waste by Department</w:t>
      </w:r>
      <w:r w:rsidR="00D34072">
        <w:t xml:space="preserve"> [DR5]</w:t>
      </w:r>
      <w:bookmarkEnd w:id="115"/>
    </w:p>
    <w:p w14:paraId="11021D23" w14:textId="26389B5B" w:rsidR="008B0F39" w:rsidRDefault="008B0F39" w:rsidP="008B0F39">
      <w:pPr>
        <w:rPr>
          <w:rFonts w:cstheme="minorHAnsi"/>
        </w:rPr>
      </w:pPr>
      <w:r w:rsidRPr="00065704">
        <w:rPr>
          <w:rFonts w:cstheme="minorHAnsi"/>
        </w:rPr>
        <w:t xml:space="preserve">The waste report shows machine and department productivity via a comparison of actual versus estimated standard hours, speed and waste displaying efficiency of job and utilization of the machine on a job by job detail. The </w:t>
      </w:r>
      <w:r>
        <w:rPr>
          <w:rFonts w:cstheme="minorHAnsi"/>
        </w:rPr>
        <w:t>[</w:t>
      </w:r>
      <w:r w:rsidRPr="00065704">
        <w:rPr>
          <w:rFonts w:cstheme="minorHAnsi"/>
        </w:rPr>
        <w:t>DR1</w:t>
      </w:r>
      <w:r>
        <w:rPr>
          <w:rFonts w:cstheme="minorHAnsi"/>
        </w:rPr>
        <w:t>]</w:t>
      </w:r>
      <w:r w:rsidRPr="00065704">
        <w:rPr>
          <w:rFonts w:cstheme="minorHAnsi"/>
        </w:rPr>
        <w:t xml:space="preserve"> report can be used as a summary by machine, then this report can further pinpoint problems.</w:t>
      </w:r>
    </w:p>
    <w:p w14:paraId="64ACC168" w14:textId="2B76500A" w:rsidR="008B0F39" w:rsidRDefault="008B0F39" w:rsidP="008B0F39">
      <w:pPr>
        <w:rPr>
          <w:rFonts w:cstheme="minorHAnsi"/>
        </w:rPr>
      </w:pPr>
      <w:r w:rsidRPr="00065704">
        <w:rPr>
          <w:rFonts w:cstheme="minorHAnsi"/>
        </w:rPr>
        <w:t>The report is useful to see what jobs are losing money, what machines may need to be replaced and also as a tool to upgrade your machine standards for make ready, run speeds and waste standards in the machine file. The report may be output computer screen, printer, fax, email or directly text file or to an excel format.</w:t>
      </w:r>
    </w:p>
    <w:p w14:paraId="74E96460" w14:textId="59C6B82C" w:rsidR="008B0F39" w:rsidRPr="008B0F39" w:rsidRDefault="008B0F39" w:rsidP="008B0F39">
      <w:r w:rsidRPr="00065704">
        <w:rPr>
          <w:rFonts w:cstheme="minorHAnsi"/>
        </w:rPr>
        <w:t>The print selection allows limited the report by machine department, machine code and any date range and may be sorted by department, industry or shift.</w:t>
      </w:r>
    </w:p>
    <w:p w14:paraId="307195FF" w14:textId="138519E7" w:rsidR="00824DED" w:rsidRDefault="00824DED" w:rsidP="00824DED">
      <w:r>
        <w:t xml:space="preserve">The </w:t>
      </w:r>
      <w:r w:rsidR="00815DCD">
        <w:rPr>
          <w:i/>
          <w:iCs/>
        </w:rPr>
        <w:t>Departmental Waste Report</w:t>
      </w:r>
      <w:r>
        <w:rPr>
          <w:i/>
          <w:iCs/>
        </w:rPr>
        <w:t xml:space="preserve"> </w:t>
      </w:r>
      <w:r>
        <w:t xml:space="preserve">screen is located in the following Menu Path: Data Collection -&gt; Reports for Data Collection -&gt; </w:t>
      </w:r>
      <w:r w:rsidR="00815DCD">
        <w:t>Data Collection Waste By</w:t>
      </w:r>
      <w:r>
        <w:t xml:space="preserve">. Alternatively, the user can quickly get to this screen using the Hot Key combination: </w:t>
      </w:r>
      <w:r>
        <w:rPr>
          <w:b/>
          <w:bCs/>
          <w:i/>
          <w:iCs/>
          <w:u w:val="single"/>
        </w:rPr>
        <w:t>[“D” – “R” – “</w:t>
      </w:r>
      <w:r w:rsidR="00815DCD">
        <w:rPr>
          <w:b/>
          <w:bCs/>
          <w:i/>
          <w:iCs/>
          <w:u w:val="single"/>
        </w:rPr>
        <w:t>5</w:t>
      </w:r>
      <w:r>
        <w:rPr>
          <w:b/>
          <w:bCs/>
          <w:i/>
          <w:iCs/>
          <w:u w:val="single"/>
        </w:rPr>
        <w:t>”]</w:t>
      </w:r>
      <w:r>
        <w:t>.</w:t>
      </w:r>
    </w:p>
    <w:p w14:paraId="52C16AEB" w14:textId="2050807D" w:rsidR="00C245A5" w:rsidRDefault="00C245A5" w:rsidP="00C245A5">
      <w:pPr>
        <w:pStyle w:val="Heading3"/>
      </w:pPr>
      <w:bookmarkStart w:id="116" w:name="_Toc47874701"/>
      <w:r>
        <w:t>Selection Parameters</w:t>
      </w:r>
      <w:bookmarkEnd w:id="116"/>
    </w:p>
    <w:p w14:paraId="4B5DF062" w14:textId="500E0031" w:rsidR="002D0EE4" w:rsidRPr="002D0EE4" w:rsidRDefault="002D0EE4" w:rsidP="002D0EE4">
      <w:r>
        <w:rPr>
          <w:noProof/>
        </w:rPr>
        <w:drawing>
          <wp:inline distT="0" distB="0" distL="0" distR="0" wp14:anchorId="442A341D" wp14:editId="221E0DFC">
            <wp:extent cx="4314825" cy="10096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314825" cy="1009650"/>
                    </a:xfrm>
                    <a:prstGeom prst="rect">
                      <a:avLst/>
                    </a:prstGeom>
                  </pic:spPr>
                </pic:pic>
              </a:graphicData>
            </a:graphic>
          </wp:inline>
        </w:drawing>
      </w:r>
    </w:p>
    <w:p w14:paraId="41B79BA0" w14:textId="41607009" w:rsidR="00824DED" w:rsidRDefault="00824DED" w:rsidP="00824DED">
      <w:pPr>
        <w:pStyle w:val="Heading4"/>
      </w:pPr>
      <w:r>
        <w:t xml:space="preserve">Beginning </w:t>
      </w:r>
      <w:r w:rsidR="00815DCD">
        <w:t>Department</w:t>
      </w:r>
      <w:r>
        <w:t xml:space="preserve"> / Ending </w:t>
      </w:r>
      <w:r w:rsidR="00815DCD">
        <w:t>Department</w:t>
      </w:r>
    </w:p>
    <w:p w14:paraId="3BDA22E4" w14:textId="13631540" w:rsidR="00824DED" w:rsidRPr="00E5397E" w:rsidRDefault="00824DED" w:rsidP="00824DED">
      <w:r>
        <w:t xml:space="preserve">Enter the beginning and ending </w:t>
      </w:r>
      <w:r w:rsidR="00815DCD">
        <w:t>Department Code</w:t>
      </w:r>
      <w:r>
        <w:t xml:space="preserve"> to </w:t>
      </w:r>
      <w:r w:rsidR="00815DCD">
        <w:t xml:space="preserve">run the </w:t>
      </w:r>
      <w:r w:rsidR="000874AE">
        <w:t>Data Collection Waste</w:t>
      </w:r>
      <w:r w:rsidR="00815DCD">
        <w:t xml:space="preserve"> report </w:t>
      </w:r>
      <w:r>
        <w:t>for.</w:t>
      </w:r>
    </w:p>
    <w:p w14:paraId="4F099239" w14:textId="04CD3957" w:rsidR="00824DED" w:rsidRDefault="00824DED" w:rsidP="00824DED">
      <w:pPr>
        <w:pStyle w:val="Heading4"/>
      </w:pPr>
      <w:r>
        <w:t xml:space="preserve">Beginning </w:t>
      </w:r>
      <w:r w:rsidR="00815DCD">
        <w:t>Machine</w:t>
      </w:r>
      <w:r>
        <w:t xml:space="preserve"> / Ending </w:t>
      </w:r>
      <w:r w:rsidR="00815DCD">
        <w:t>Machine</w:t>
      </w:r>
    </w:p>
    <w:p w14:paraId="3D3B63FB" w14:textId="56041C0E" w:rsidR="00824DED" w:rsidRPr="00E5397E" w:rsidRDefault="00824DED" w:rsidP="00824DED">
      <w:r>
        <w:t xml:space="preserve">Enter the beginning and ending </w:t>
      </w:r>
      <w:r w:rsidR="00815DCD">
        <w:t>Machine Code</w:t>
      </w:r>
      <w:r>
        <w:t xml:space="preserve"> to </w:t>
      </w:r>
      <w:r w:rsidR="00815DCD">
        <w:t xml:space="preserve">run the </w:t>
      </w:r>
      <w:r w:rsidR="000874AE">
        <w:t xml:space="preserve">Data Collection Waste </w:t>
      </w:r>
      <w:r w:rsidR="00815DCD">
        <w:t xml:space="preserve">report </w:t>
      </w:r>
      <w:r>
        <w:t>for.</w:t>
      </w:r>
    </w:p>
    <w:p w14:paraId="530F97BE" w14:textId="22AC6710" w:rsidR="00824DED" w:rsidRDefault="00824DED" w:rsidP="00824DED">
      <w:pPr>
        <w:pStyle w:val="Heading4"/>
      </w:pPr>
      <w:r>
        <w:t xml:space="preserve">Beginning </w:t>
      </w:r>
      <w:r w:rsidR="00815DCD">
        <w:t>Date</w:t>
      </w:r>
      <w:r>
        <w:t xml:space="preserve"> / Ending </w:t>
      </w:r>
      <w:r w:rsidR="00815DCD">
        <w:t>Date</w:t>
      </w:r>
    </w:p>
    <w:p w14:paraId="183D43F8" w14:textId="36C4C260" w:rsidR="00824DED" w:rsidRDefault="00824DED" w:rsidP="00824DED">
      <w:r>
        <w:t xml:space="preserve">Enter the beginning and ending </w:t>
      </w:r>
      <w:r w:rsidR="00815DCD">
        <w:t>Date</w:t>
      </w:r>
      <w:r>
        <w:t xml:space="preserve"> to </w:t>
      </w:r>
      <w:r w:rsidR="00815DCD">
        <w:t xml:space="preserve">run the </w:t>
      </w:r>
      <w:r w:rsidR="000874AE">
        <w:t xml:space="preserve">Data Collection Waste </w:t>
      </w:r>
      <w:r w:rsidR="00815DCD">
        <w:t xml:space="preserve">report </w:t>
      </w:r>
      <w:r>
        <w:t>for.</w:t>
      </w:r>
    </w:p>
    <w:p w14:paraId="3561A794" w14:textId="7E66B646" w:rsidR="008B0F39" w:rsidRDefault="008B0F39" w:rsidP="00824DED"/>
    <w:p w14:paraId="456B8FA5" w14:textId="7FF81F35" w:rsidR="008B0F39" w:rsidRDefault="008B0F39" w:rsidP="00824DED"/>
    <w:p w14:paraId="6CD2411E" w14:textId="15167C07" w:rsidR="008B0F39" w:rsidRDefault="008B0F39" w:rsidP="00824DED"/>
    <w:p w14:paraId="1AA0CC79" w14:textId="77777777" w:rsidR="008B0F39" w:rsidRPr="00E5397E" w:rsidRDefault="008B0F39" w:rsidP="00824DED"/>
    <w:p w14:paraId="330DCD16" w14:textId="6B822A29" w:rsidR="00C245A5" w:rsidRDefault="00C245A5" w:rsidP="00C245A5">
      <w:pPr>
        <w:pStyle w:val="Heading3"/>
      </w:pPr>
      <w:bookmarkStart w:id="117" w:name="_Toc47874702"/>
      <w:r>
        <w:lastRenderedPageBreak/>
        <w:t>Available and Selected Columns</w:t>
      </w:r>
      <w:bookmarkEnd w:id="117"/>
    </w:p>
    <w:p w14:paraId="7B986465" w14:textId="3E1A242C" w:rsidR="002D0EE4" w:rsidRPr="002D0EE4" w:rsidRDefault="002D0EE4" w:rsidP="002D0EE4">
      <w:r>
        <w:rPr>
          <w:noProof/>
        </w:rPr>
        <w:drawing>
          <wp:inline distT="0" distB="0" distL="0" distR="0" wp14:anchorId="0BEA76FE" wp14:editId="3CE39AEE">
            <wp:extent cx="4400550" cy="12763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400550" cy="1276350"/>
                    </a:xfrm>
                    <a:prstGeom prst="rect">
                      <a:avLst/>
                    </a:prstGeom>
                  </pic:spPr>
                </pic:pic>
              </a:graphicData>
            </a:graphic>
          </wp:inline>
        </w:drawing>
      </w:r>
    </w:p>
    <w:p w14:paraId="5A60287C" w14:textId="77777777" w:rsidR="0046205B" w:rsidRDefault="0046205B" w:rsidP="0046205B">
      <w:pPr>
        <w:pStyle w:val="Heading4"/>
      </w:pPr>
      <w:r>
        <w:t>Available Columns</w:t>
      </w:r>
    </w:p>
    <w:p w14:paraId="35FDF0BE"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6A097EBD" w14:textId="77777777" w:rsidR="0046205B" w:rsidRDefault="0046205B" w:rsidP="0046205B">
      <w:pPr>
        <w:pStyle w:val="Heading4"/>
      </w:pPr>
      <w:r>
        <w:t>Selected Columns (In Display Order)</w:t>
      </w:r>
    </w:p>
    <w:p w14:paraId="09501113"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5FABB568" w14:textId="77777777" w:rsidR="0046205B" w:rsidRDefault="0046205B" w:rsidP="0046205B">
      <w:pPr>
        <w:pStyle w:val="Heading4"/>
      </w:pPr>
      <w:r>
        <w:t>Default</w:t>
      </w:r>
    </w:p>
    <w:p w14:paraId="595B36C3"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1B50CAD5" w14:textId="77777777" w:rsidR="0046205B" w:rsidRDefault="0046205B" w:rsidP="0046205B">
      <w:pPr>
        <w:pStyle w:val="Heading4"/>
      </w:pPr>
      <w:r>
        <w:t>Add &gt;&gt;</w:t>
      </w:r>
    </w:p>
    <w:p w14:paraId="058207C0"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68701755" w14:textId="77777777" w:rsidR="0046205B" w:rsidRDefault="0046205B" w:rsidP="0046205B">
      <w:pPr>
        <w:pStyle w:val="Heading4"/>
      </w:pPr>
      <w:r>
        <w:t>&lt;&lt; Remove</w:t>
      </w:r>
    </w:p>
    <w:p w14:paraId="2F3BF5C4"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2A502A89" w14:textId="77777777" w:rsidR="0046205B" w:rsidRDefault="0046205B" w:rsidP="0046205B">
      <w:pPr>
        <w:pStyle w:val="Heading4"/>
      </w:pPr>
      <w:r>
        <w:t>Move Up</w:t>
      </w:r>
    </w:p>
    <w:p w14:paraId="607C8470"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23F19F25" w14:textId="77777777" w:rsidR="0046205B" w:rsidRDefault="0046205B" w:rsidP="0046205B">
      <w:pPr>
        <w:pStyle w:val="Heading4"/>
      </w:pPr>
      <w:r>
        <w:t>Move Down</w:t>
      </w:r>
    </w:p>
    <w:p w14:paraId="07731BD9"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07E9D002" w14:textId="21DA51F0" w:rsidR="00C245A5" w:rsidRDefault="00C245A5" w:rsidP="00C245A5">
      <w:pPr>
        <w:pStyle w:val="Heading3"/>
      </w:pPr>
      <w:bookmarkStart w:id="118" w:name="_Toc47874703"/>
      <w:r>
        <w:lastRenderedPageBreak/>
        <w:t>Output Destination</w:t>
      </w:r>
      <w:bookmarkEnd w:id="118"/>
    </w:p>
    <w:p w14:paraId="4F863A94" w14:textId="060D6F8D" w:rsidR="002D0EE4" w:rsidRPr="002D0EE4" w:rsidRDefault="002D0EE4" w:rsidP="002D0EE4">
      <w:r>
        <w:rPr>
          <w:noProof/>
        </w:rPr>
        <w:drawing>
          <wp:inline distT="0" distB="0" distL="0" distR="0" wp14:anchorId="4C7D1B69" wp14:editId="769164E8">
            <wp:extent cx="4305300" cy="18192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305300" cy="1819275"/>
                    </a:xfrm>
                    <a:prstGeom prst="rect">
                      <a:avLst/>
                    </a:prstGeom>
                  </pic:spPr>
                </pic:pic>
              </a:graphicData>
            </a:graphic>
          </wp:inline>
        </w:drawing>
      </w:r>
    </w:p>
    <w:p w14:paraId="52A0EA48" w14:textId="77777777" w:rsidR="0046205B" w:rsidRDefault="0046205B" w:rsidP="0046205B">
      <w:pPr>
        <w:pStyle w:val="Heading4"/>
      </w:pPr>
      <w:r>
        <w:t>Destination Choice</w:t>
      </w:r>
    </w:p>
    <w:p w14:paraId="0248AD44" w14:textId="77777777" w:rsidR="0046205B" w:rsidRPr="00144B20" w:rsidRDefault="0046205B" w:rsidP="0046205B">
      <w:r>
        <w:t>To choose the destination where the document should be printed, please make sure that desired output destination choice bubble is toggled.</w:t>
      </w:r>
    </w:p>
    <w:p w14:paraId="392BCCC4" w14:textId="77777777" w:rsidR="0046205B" w:rsidRDefault="0046205B" w:rsidP="0046205B">
      <w:pPr>
        <w:pStyle w:val="Heading4"/>
      </w:pPr>
      <w:r>
        <w:t>Layout Choice</w:t>
      </w:r>
    </w:p>
    <w:p w14:paraId="605B447C" w14:textId="77777777" w:rsidR="0046205B" w:rsidRPr="00144B20" w:rsidRDefault="0046205B" w:rsidP="0046205B">
      <w:r>
        <w:t>To choose the preferred layout of Landscape vs. Portrait, please make sure the desired option choice bubbled is toggled.</w:t>
      </w:r>
    </w:p>
    <w:p w14:paraId="285F2C41" w14:textId="77777777" w:rsidR="0046205B" w:rsidRDefault="0046205B" w:rsidP="0046205B">
      <w:pPr>
        <w:pStyle w:val="Heading4"/>
      </w:pPr>
      <w:r>
        <w:t>Lines Per Page</w:t>
      </w:r>
    </w:p>
    <w:p w14:paraId="66317FF8" w14:textId="77777777" w:rsidR="0046205B" w:rsidRPr="00144B20" w:rsidRDefault="0046205B" w:rsidP="0046205B">
      <w:r w:rsidRPr="00211A1F">
        <w:t>Lines per page on the report when printing.</w:t>
      </w:r>
    </w:p>
    <w:p w14:paraId="14073C71" w14:textId="77777777" w:rsidR="0046205B" w:rsidRDefault="0046205B" w:rsidP="0046205B">
      <w:pPr>
        <w:pStyle w:val="Heading4"/>
      </w:pPr>
      <w:r>
        <w:t>Font</w:t>
      </w:r>
    </w:p>
    <w:p w14:paraId="74A66B60"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2F724826" w14:textId="77777777" w:rsidR="0046205B" w:rsidRDefault="0046205B" w:rsidP="0046205B">
      <w:pPr>
        <w:pStyle w:val="Heading4"/>
      </w:pPr>
      <w:r>
        <w:t>Show Parameters? – Toggle Box</w:t>
      </w:r>
    </w:p>
    <w:p w14:paraId="4E46A076" w14:textId="77777777" w:rsidR="0046205B" w:rsidRDefault="0046205B" w:rsidP="0046205B">
      <w:r>
        <w:t>To show parameters, make sure that the toggle box is ‘ticked’ with a checkmark.</w:t>
      </w:r>
    </w:p>
    <w:p w14:paraId="0686B3B9" w14:textId="77777777" w:rsidR="0046205B" w:rsidRDefault="0046205B" w:rsidP="0046205B">
      <w:pPr>
        <w:pStyle w:val="Heading4"/>
      </w:pPr>
      <w:r>
        <w:t>Export to Excel? – Toggle Box</w:t>
      </w:r>
    </w:p>
    <w:p w14:paraId="78A98669" w14:textId="77777777" w:rsidR="0046205B" w:rsidRPr="00CC767A" w:rsidRDefault="0046205B" w:rsidP="0046205B">
      <w:r>
        <w:t>To export the printed file to an excel document, make sure that the Export to Excel toggle box is checked.</w:t>
      </w:r>
    </w:p>
    <w:p w14:paraId="1A9671EB" w14:textId="77777777" w:rsidR="0046205B" w:rsidRDefault="0046205B" w:rsidP="0046205B">
      <w:pPr>
        <w:pStyle w:val="Heading4"/>
      </w:pPr>
      <w:r>
        <w:t>Auto Run Excel? – Toggle Box</w:t>
      </w:r>
    </w:p>
    <w:p w14:paraId="189CFCF2"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59A088B5" w14:textId="77777777" w:rsidR="0046205B" w:rsidRDefault="0046205B" w:rsidP="0046205B">
      <w:pPr>
        <w:pStyle w:val="Heading4"/>
      </w:pPr>
      <w:r>
        <w:t>If Yes, File Name</w:t>
      </w:r>
    </w:p>
    <w:p w14:paraId="7EA97BD0" w14:textId="729E00E9" w:rsidR="0046205B" w:rsidRDefault="0046205B" w:rsidP="0046205B">
      <w:r>
        <w:t>If exporting the file to Excel, enter the desired file name.</w:t>
      </w:r>
    </w:p>
    <w:p w14:paraId="3295EDFF" w14:textId="283AEC3F" w:rsidR="008B0F39" w:rsidRDefault="008B0F39" w:rsidP="0046205B"/>
    <w:p w14:paraId="7785FE8E" w14:textId="3CDF6701" w:rsidR="008B0F39" w:rsidRDefault="008B0F39" w:rsidP="0046205B"/>
    <w:p w14:paraId="617F5938" w14:textId="104B51D7" w:rsidR="008B0F39" w:rsidRDefault="008B0F39" w:rsidP="0046205B"/>
    <w:p w14:paraId="348F5D3A" w14:textId="77777777" w:rsidR="008B0F39" w:rsidRDefault="008B0F39" w:rsidP="0046205B"/>
    <w:p w14:paraId="4BDA3D19" w14:textId="0710151B" w:rsidR="00D34072" w:rsidRDefault="00C245A5" w:rsidP="00D34072">
      <w:pPr>
        <w:pStyle w:val="Heading2"/>
      </w:pPr>
      <w:bookmarkStart w:id="119" w:name="_Toc47874704"/>
      <w:r>
        <w:lastRenderedPageBreak/>
        <w:t>Labor Hours vs. Estimated</w:t>
      </w:r>
      <w:r w:rsidR="00D34072">
        <w:t xml:space="preserve"> [DR6]</w:t>
      </w:r>
      <w:bookmarkEnd w:id="119"/>
    </w:p>
    <w:p w14:paraId="0F065E6B" w14:textId="0714C980" w:rsidR="008B0F39" w:rsidRDefault="008B0F39" w:rsidP="008B0F39">
      <w:pPr>
        <w:rPr>
          <w:rFonts w:cstheme="minorHAnsi"/>
        </w:rPr>
      </w:pPr>
      <w:r w:rsidRPr="00CB7A39">
        <w:rPr>
          <w:rFonts w:cstheme="minorHAnsi"/>
        </w:rPr>
        <w:t xml:space="preserve">The labor hours versus estimate hours shows comparison of actual hours posted to production versus estimated standard hours without any run speed or waste reporting. The report is useful to see what machines are losing money, what machines may need to be replaced and also as a tool to upgrade your machine standards for make ready, run speeds and waste standards in the machine file. The </w:t>
      </w:r>
      <w:r>
        <w:rPr>
          <w:rFonts w:cstheme="minorHAnsi"/>
        </w:rPr>
        <w:t>[</w:t>
      </w:r>
      <w:r w:rsidRPr="00CB7A39">
        <w:rPr>
          <w:rFonts w:cstheme="minorHAnsi"/>
        </w:rPr>
        <w:t>DR3</w:t>
      </w:r>
      <w:r>
        <w:rPr>
          <w:rFonts w:cstheme="minorHAnsi"/>
        </w:rPr>
        <w:t>]</w:t>
      </w:r>
      <w:r w:rsidRPr="00CB7A39">
        <w:rPr>
          <w:rFonts w:cstheme="minorHAnsi"/>
        </w:rPr>
        <w:t xml:space="preserve"> report provides more details per job number.</w:t>
      </w:r>
    </w:p>
    <w:p w14:paraId="4382E9AC" w14:textId="26169C18" w:rsidR="008B0F39" w:rsidRPr="008B0F39" w:rsidRDefault="008B0F39" w:rsidP="008B0F39">
      <w:r w:rsidRPr="00CB7A39">
        <w:rPr>
          <w:rFonts w:cstheme="minorHAnsi"/>
        </w:rPr>
        <w:t>The print selection allows limited the report by machine department, machine code and any date range and may be sorted by department, industry or shift.</w:t>
      </w:r>
      <w:r>
        <w:rPr>
          <w:rFonts w:cstheme="minorHAnsi"/>
        </w:rPr>
        <w:t xml:space="preserve"> </w:t>
      </w:r>
      <w:r w:rsidRPr="00CB7A39">
        <w:rPr>
          <w:rFonts w:cstheme="minorHAnsi"/>
        </w:rPr>
        <w:t>The report may be output computer screen, printer, fax, email or directly text file or to an excel format.</w:t>
      </w:r>
    </w:p>
    <w:p w14:paraId="20B447FD" w14:textId="3BB20144" w:rsidR="00824DED" w:rsidRDefault="00824DED" w:rsidP="00824DED">
      <w:r>
        <w:t xml:space="preserve">The </w:t>
      </w:r>
      <w:r w:rsidR="000874AE">
        <w:rPr>
          <w:i/>
          <w:iCs/>
        </w:rPr>
        <w:t>Labor Hours vs. Estimated Report</w:t>
      </w:r>
      <w:r>
        <w:rPr>
          <w:i/>
          <w:iCs/>
        </w:rPr>
        <w:t xml:space="preserve"> </w:t>
      </w:r>
      <w:r>
        <w:t xml:space="preserve">screen is located in the following Menu Path: Data Collection -&gt; Reports for Data Collection -&gt; </w:t>
      </w:r>
      <w:r w:rsidR="000874AE">
        <w:t>Labor Hours vs. Estimate</w:t>
      </w:r>
      <w:r>
        <w:t xml:space="preserve">. Alternatively, the user can quickly get to this screen using the Hot Key combination: </w:t>
      </w:r>
      <w:r>
        <w:rPr>
          <w:b/>
          <w:bCs/>
          <w:i/>
          <w:iCs/>
          <w:u w:val="single"/>
        </w:rPr>
        <w:t>[“D” – “R” – “</w:t>
      </w:r>
      <w:r w:rsidR="000874AE">
        <w:rPr>
          <w:b/>
          <w:bCs/>
          <w:i/>
          <w:iCs/>
          <w:u w:val="single"/>
        </w:rPr>
        <w:t>6</w:t>
      </w:r>
      <w:r>
        <w:rPr>
          <w:b/>
          <w:bCs/>
          <w:i/>
          <w:iCs/>
          <w:u w:val="single"/>
        </w:rPr>
        <w:t>”]</w:t>
      </w:r>
      <w:r>
        <w:t>.</w:t>
      </w:r>
    </w:p>
    <w:p w14:paraId="580F3CC7" w14:textId="16681FE8" w:rsidR="00C245A5" w:rsidRDefault="00C245A5" w:rsidP="00C245A5">
      <w:pPr>
        <w:pStyle w:val="Heading3"/>
      </w:pPr>
      <w:bookmarkStart w:id="120" w:name="_Toc47874705"/>
      <w:r>
        <w:t>Selection Parameters</w:t>
      </w:r>
      <w:bookmarkEnd w:id="120"/>
    </w:p>
    <w:p w14:paraId="339CCFBD" w14:textId="2DAE5225" w:rsidR="002D0EE4" w:rsidRPr="002D0EE4" w:rsidRDefault="002D0EE4" w:rsidP="002D0EE4">
      <w:r>
        <w:rPr>
          <w:noProof/>
        </w:rPr>
        <w:drawing>
          <wp:inline distT="0" distB="0" distL="0" distR="0" wp14:anchorId="13922F35" wp14:editId="6A29CEF5">
            <wp:extent cx="4352925" cy="16097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352925" cy="1609725"/>
                    </a:xfrm>
                    <a:prstGeom prst="rect">
                      <a:avLst/>
                    </a:prstGeom>
                  </pic:spPr>
                </pic:pic>
              </a:graphicData>
            </a:graphic>
          </wp:inline>
        </w:drawing>
      </w:r>
    </w:p>
    <w:p w14:paraId="0D32E47B" w14:textId="49E927F4" w:rsidR="00824DED" w:rsidRDefault="00824DED" w:rsidP="00824DED">
      <w:pPr>
        <w:pStyle w:val="Heading4"/>
      </w:pPr>
      <w:r>
        <w:t xml:space="preserve">Beginning </w:t>
      </w:r>
      <w:r w:rsidR="000874AE">
        <w:t>Date</w:t>
      </w:r>
      <w:r>
        <w:t xml:space="preserve"> / Ending </w:t>
      </w:r>
      <w:r w:rsidR="000874AE">
        <w:t>Date</w:t>
      </w:r>
    </w:p>
    <w:p w14:paraId="74740C26" w14:textId="54B3A966" w:rsidR="00824DED" w:rsidRPr="00E5397E" w:rsidRDefault="00824DED" w:rsidP="00824DED">
      <w:r>
        <w:t xml:space="preserve">Enter the beginning and ending </w:t>
      </w:r>
      <w:r w:rsidR="000874AE">
        <w:t>Date</w:t>
      </w:r>
      <w:r>
        <w:t xml:space="preserve"> to </w:t>
      </w:r>
      <w:r w:rsidR="00815DCD">
        <w:t xml:space="preserve">run the </w:t>
      </w:r>
      <w:r w:rsidR="000874AE">
        <w:t>Labor Hours</w:t>
      </w:r>
      <w:r w:rsidR="00815DCD">
        <w:t xml:space="preserve"> report </w:t>
      </w:r>
      <w:r>
        <w:t>for.</w:t>
      </w:r>
    </w:p>
    <w:p w14:paraId="0C8B75DA" w14:textId="09E2571E" w:rsidR="00824DED" w:rsidRDefault="00824DED" w:rsidP="00824DED">
      <w:pPr>
        <w:pStyle w:val="Heading4"/>
      </w:pPr>
      <w:r>
        <w:t xml:space="preserve">Beginning </w:t>
      </w:r>
      <w:r w:rsidR="000874AE">
        <w:t>Department</w:t>
      </w:r>
      <w:r>
        <w:t xml:space="preserve"> / Ending </w:t>
      </w:r>
      <w:r w:rsidR="000874AE">
        <w:t>Department</w:t>
      </w:r>
    </w:p>
    <w:p w14:paraId="5D34E4EA" w14:textId="7719EEAE" w:rsidR="00824DED" w:rsidRPr="00E5397E" w:rsidRDefault="00824DED" w:rsidP="00824DED">
      <w:r>
        <w:t xml:space="preserve">Enter the beginning and ending </w:t>
      </w:r>
      <w:r w:rsidR="000874AE">
        <w:t>Department Code</w:t>
      </w:r>
      <w:r>
        <w:t xml:space="preserve"> to </w:t>
      </w:r>
      <w:r w:rsidR="00815DCD">
        <w:t xml:space="preserve">run the </w:t>
      </w:r>
      <w:r w:rsidR="000874AE">
        <w:t xml:space="preserve">Labor Hours </w:t>
      </w:r>
      <w:r w:rsidR="00815DCD">
        <w:t xml:space="preserve">report </w:t>
      </w:r>
      <w:r>
        <w:t>for.</w:t>
      </w:r>
    </w:p>
    <w:p w14:paraId="4895E827" w14:textId="7AEE0367" w:rsidR="00824DED" w:rsidRDefault="00824DED" w:rsidP="00824DED">
      <w:pPr>
        <w:pStyle w:val="Heading4"/>
      </w:pPr>
      <w:r>
        <w:t xml:space="preserve">Beginning </w:t>
      </w:r>
      <w:r w:rsidR="000874AE">
        <w:t>Machine</w:t>
      </w:r>
      <w:r>
        <w:t xml:space="preserve"> / Ending </w:t>
      </w:r>
      <w:r w:rsidR="000874AE">
        <w:t>Machine</w:t>
      </w:r>
    </w:p>
    <w:p w14:paraId="39F8021A" w14:textId="536D5E7C" w:rsidR="00824DED" w:rsidRPr="00E5397E" w:rsidRDefault="00824DED" w:rsidP="00824DED">
      <w:r>
        <w:t xml:space="preserve">Enter the beginning and ending </w:t>
      </w:r>
      <w:r w:rsidR="000874AE">
        <w:t>machine Code</w:t>
      </w:r>
      <w:r>
        <w:t xml:space="preserve"> to </w:t>
      </w:r>
      <w:r w:rsidR="00815DCD">
        <w:t xml:space="preserve">run the </w:t>
      </w:r>
      <w:r w:rsidR="000874AE">
        <w:t xml:space="preserve">Labor Hours </w:t>
      </w:r>
      <w:r w:rsidR="00815DCD">
        <w:t xml:space="preserve">report </w:t>
      </w:r>
      <w:r>
        <w:t>for.</w:t>
      </w:r>
    </w:p>
    <w:p w14:paraId="5B9B85B1" w14:textId="42601FF5" w:rsidR="00C245A5" w:rsidRDefault="000874AE" w:rsidP="00C245A5">
      <w:pPr>
        <w:pStyle w:val="Heading4"/>
      </w:pPr>
      <w:r>
        <w:t>For Jobs Closed After</w:t>
      </w:r>
    </w:p>
    <w:p w14:paraId="5727252E" w14:textId="67455953" w:rsidR="000874AE" w:rsidRPr="00DE739A" w:rsidRDefault="000874AE" w:rsidP="000874AE">
      <w:bookmarkStart w:id="121" w:name="_Hlk47869497"/>
      <w:r>
        <w:t>The date entered here will be the first date of the report. Any jobs scheduled after that date will be left off of the report.</w:t>
      </w:r>
    </w:p>
    <w:bookmarkEnd w:id="121"/>
    <w:p w14:paraId="38B94DCE" w14:textId="16317058" w:rsidR="00824DED" w:rsidRDefault="000874AE" w:rsidP="00824DED">
      <w:pPr>
        <w:pStyle w:val="Heading4"/>
      </w:pPr>
      <w:r>
        <w:t>Show Job Order Detail</w:t>
      </w:r>
      <w:r w:rsidR="00824DED">
        <w:t xml:space="preserve"> – Toggle Box</w:t>
      </w:r>
    </w:p>
    <w:p w14:paraId="37EAA024" w14:textId="3258B7C6" w:rsidR="00824DED" w:rsidRDefault="00824DED" w:rsidP="00824DED">
      <w:r>
        <w:t xml:space="preserve">To </w:t>
      </w:r>
      <w:r w:rsidR="000874AE">
        <w:t>show job order details on the report</w:t>
      </w:r>
      <w:r>
        <w:t>, make sure that th</w:t>
      </w:r>
      <w:r w:rsidR="000874AE">
        <w:t xml:space="preserve">is </w:t>
      </w:r>
      <w:r>
        <w:t>toggle box is checked.</w:t>
      </w:r>
    </w:p>
    <w:p w14:paraId="4DBDD7C7" w14:textId="622A5237" w:rsidR="00C245A5" w:rsidRDefault="00C245A5" w:rsidP="00C245A5">
      <w:pPr>
        <w:pStyle w:val="Heading3"/>
      </w:pPr>
      <w:bookmarkStart w:id="122" w:name="_Toc47874706"/>
      <w:r>
        <w:lastRenderedPageBreak/>
        <w:t>Available and Selected Columns</w:t>
      </w:r>
      <w:bookmarkEnd w:id="122"/>
    </w:p>
    <w:p w14:paraId="0CA0F874" w14:textId="700912D0" w:rsidR="002D0EE4" w:rsidRPr="002D0EE4" w:rsidRDefault="002D0EE4" w:rsidP="002D0EE4">
      <w:r>
        <w:rPr>
          <w:noProof/>
        </w:rPr>
        <w:drawing>
          <wp:inline distT="0" distB="0" distL="0" distR="0" wp14:anchorId="272395FF" wp14:editId="1B3E28C9">
            <wp:extent cx="4448175" cy="13239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448175" cy="1323975"/>
                    </a:xfrm>
                    <a:prstGeom prst="rect">
                      <a:avLst/>
                    </a:prstGeom>
                  </pic:spPr>
                </pic:pic>
              </a:graphicData>
            </a:graphic>
          </wp:inline>
        </w:drawing>
      </w:r>
    </w:p>
    <w:p w14:paraId="1239A17A" w14:textId="77777777" w:rsidR="0046205B" w:rsidRDefault="0046205B" w:rsidP="0046205B">
      <w:pPr>
        <w:pStyle w:val="Heading4"/>
      </w:pPr>
      <w:r>
        <w:t>Available Columns</w:t>
      </w:r>
    </w:p>
    <w:p w14:paraId="47F484DC"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0A99C6F7" w14:textId="77777777" w:rsidR="0046205B" w:rsidRDefault="0046205B" w:rsidP="0046205B">
      <w:pPr>
        <w:pStyle w:val="Heading4"/>
      </w:pPr>
      <w:r>
        <w:t>Selected Columns (In Display Order)</w:t>
      </w:r>
    </w:p>
    <w:p w14:paraId="48729971"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6F75683A" w14:textId="77777777" w:rsidR="0046205B" w:rsidRDefault="0046205B" w:rsidP="0046205B">
      <w:pPr>
        <w:pStyle w:val="Heading4"/>
      </w:pPr>
      <w:r>
        <w:t>Default</w:t>
      </w:r>
    </w:p>
    <w:p w14:paraId="062C73A8"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725DADCC" w14:textId="77777777" w:rsidR="0046205B" w:rsidRDefault="0046205B" w:rsidP="0046205B">
      <w:pPr>
        <w:pStyle w:val="Heading4"/>
      </w:pPr>
      <w:r>
        <w:t>Add &gt;&gt;</w:t>
      </w:r>
    </w:p>
    <w:p w14:paraId="0EE16D0A"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7920CAE8" w14:textId="77777777" w:rsidR="0046205B" w:rsidRDefault="0046205B" w:rsidP="0046205B">
      <w:pPr>
        <w:pStyle w:val="Heading4"/>
      </w:pPr>
      <w:r>
        <w:t>&lt;&lt; Remove</w:t>
      </w:r>
    </w:p>
    <w:p w14:paraId="7A1521E9"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17C2DCC3" w14:textId="77777777" w:rsidR="0046205B" w:rsidRDefault="0046205B" w:rsidP="0046205B">
      <w:pPr>
        <w:pStyle w:val="Heading4"/>
      </w:pPr>
      <w:r>
        <w:t>Move Up</w:t>
      </w:r>
    </w:p>
    <w:p w14:paraId="299BD4B9"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5A3C734E" w14:textId="77777777" w:rsidR="0046205B" w:rsidRDefault="0046205B" w:rsidP="0046205B">
      <w:pPr>
        <w:pStyle w:val="Heading4"/>
      </w:pPr>
      <w:r>
        <w:t>Move Down</w:t>
      </w:r>
    </w:p>
    <w:p w14:paraId="5C2056B8" w14:textId="41F5253B"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74A21C80" w14:textId="77777777" w:rsidR="008B0F39" w:rsidRDefault="008B0F39" w:rsidP="0046205B"/>
    <w:p w14:paraId="2E794654" w14:textId="1C040231" w:rsidR="00C245A5" w:rsidRDefault="00C245A5" w:rsidP="00C245A5">
      <w:pPr>
        <w:pStyle w:val="Heading3"/>
      </w:pPr>
      <w:bookmarkStart w:id="123" w:name="_Toc47874707"/>
      <w:r>
        <w:lastRenderedPageBreak/>
        <w:t>Output Destination</w:t>
      </w:r>
      <w:bookmarkEnd w:id="123"/>
    </w:p>
    <w:p w14:paraId="60D4E38C" w14:textId="11A7BAB6" w:rsidR="002D0EE4" w:rsidRPr="002D0EE4" w:rsidRDefault="002D0EE4" w:rsidP="002D0EE4">
      <w:r>
        <w:rPr>
          <w:noProof/>
        </w:rPr>
        <w:drawing>
          <wp:inline distT="0" distB="0" distL="0" distR="0" wp14:anchorId="6AB29ABA" wp14:editId="4794BC62">
            <wp:extent cx="4341857" cy="1448790"/>
            <wp:effectExtent l="0" t="0" r="190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348883" cy="1451135"/>
                    </a:xfrm>
                    <a:prstGeom prst="rect">
                      <a:avLst/>
                    </a:prstGeom>
                  </pic:spPr>
                </pic:pic>
              </a:graphicData>
            </a:graphic>
          </wp:inline>
        </w:drawing>
      </w:r>
    </w:p>
    <w:p w14:paraId="36588A8A" w14:textId="77777777" w:rsidR="0046205B" w:rsidRDefault="0046205B" w:rsidP="0046205B">
      <w:pPr>
        <w:pStyle w:val="Heading4"/>
      </w:pPr>
      <w:r>
        <w:t>Destination Choice</w:t>
      </w:r>
    </w:p>
    <w:p w14:paraId="7DC796F0" w14:textId="77777777" w:rsidR="0046205B" w:rsidRPr="00144B20" w:rsidRDefault="0046205B" w:rsidP="0046205B">
      <w:r>
        <w:t>To choose the destination where the document should be printed, please make sure that desired output destination choice bubble is toggled.</w:t>
      </w:r>
    </w:p>
    <w:p w14:paraId="6CF667FA" w14:textId="77777777" w:rsidR="0046205B" w:rsidRDefault="0046205B" w:rsidP="0046205B">
      <w:pPr>
        <w:pStyle w:val="Heading4"/>
      </w:pPr>
      <w:r>
        <w:t>Layout Choice</w:t>
      </w:r>
    </w:p>
    <w:p w14:paraId="43FFC626" w14:textId="77777777" w:rsidR="0046205B" w:rsidRPr="00144B20" w:rsidRDefault="0046205B" w:rsidP="0046205B">
      <w:r>
        <w:t>To choose the preferred layout of Landscape vs. Portrait, please make sure the desired option choice bubbled is toggled.</w:t>
      </w:r>
    </w:p>
    <w:p w14:paraId="33583ABC" w14:textId="77777777" w:rsidR="0046205B" w:rsidRDefault="0046205B" w:rsidP="0046205B">
      <w:pPr>
        <w:pStyle w:val="Heading4"/>
      </w:pPr>
      <w:r>
        <w:t>Show Parameters? – Toggle Box</w:t>
      </w:r>
    </w:p>
    <w:p w14:paraId="5AD20447" w14:textId="77777777" w:rsidR="0046205B" w:rsidRDefault="0046205B" w:rsidP="0046205B">
      <w:r>
        <w:t>To show parameters, make sure that the toggle box is ‘ticked’ with a checkmark.</w:t>
      </w:r>
    </w:p>
    <w:p w14:paraId="45FB0AA8" w14:textId="77777777" w:rsidR="0046205B" w:rsidRDefault="0046205B" w:rsidP="0046205B">
      <w:pPr>
        <w:pStyle w:val="Heading4"/>
      </w:pPr>
      <w:r>
        <w:t>Export to Excel? – Toggle Box</w:t>
      </w:r>
    </w:p>
    <w:p w14:paraId="4AD4BA54" w14:textId="77777777" w:rsidR="0046205B" w:rsidRPr="00CC767A" w:rsidRDefault="0046205B" w:rsidP="0046205B">
      <w:r>
        <w:t>To export the printed file to an excel document, make sure that the Export to Excel toggle box is checked.</w:t>
      </w:r>
    </w:p>
    <w:p w14:paraId="5DFD068D" w14:textId="77777777" w:rsidR="0046205B" w:rsidRDefault="0046205B" w:rsidP="0046205B">
      <w:pPr>
        <w:pStyle w:val="Heading4"/>
      </w:pPr>
      <w:r>
        <w:t>Auto Run Excel? – Toggle Box</w:t>
      </w:r>
    </w:p>
    <w:p w14:paraId="4EF1277D" w14:textId="51DF5739" w:rsidR="0046205B" w:rsidRDefault="0046205B" w:rsidP="0046205B">
      <w:r>
        <w:t xml:space="preserve">To automatically open the </w:t>
      </w:r>
      <w:proofErr w:type="gramStart"/>
      <w:r>
        <w:t>new</w:t>
      </w:r>
      <w:proofErr w:type="gramEnd"/>
      <w:r>
        <w:t xml:space="preserve"> excel document, make sure that the Auto Run Excel toggle box is checked.</w:t>
      </w:r>
    </w:p>
    <w:p w14:paraId="00221654" w14:textId="017FE55E" w:rsidR="008B0F39" w:rsidRDefault="008B0F39" w:rsidP="0046205B"/>
    <w:p w14:paraId="228EEB57" w14:textId="298E738C" w:rsidR="008B0F39" w:rsidRDefault="008B0F39" w:rsidP="0046205B"/>
    <w:p w14:paraId="58F39A33" w14:textId="5B25DA0A" w:rsidR="008B0F39" w:rsidRDefault="008B0F39" w:rsidP="0046205B"/>
    <w:p w14:paraId="562A9D74" w14:textId="7A3EADA0" w:rsidR="008B0F39" w:rsidRDefault="008B0F39" w:rsidP="0046205B"/>
    <w:p w14:paraId="5197C40B" w14:textId="76F07CC4" w:rsidR="008B0F39" w:rsidRDefault="008B0F39" w:rsidP="0046205B"/>
    <w:p w14:paraId="02EF5348" w14:textId="1FC5343D" w:rsidR="008B0F39" w:rsidRDefault="008B0F39" w:rsidP="0046205B"/>
    <w:p w14:paraId="6B71BA49" w14:textId="59F89A22" w:rsidR="008B0F39" w:rsidRDefault="008B0F39" w:rsidP="0046205B"/>
    <w:p w14:paraId="313DEF22" w14:textId="6891B629" w:rsidR="008B0F39" w:rsidRDefault="008B0F39" w:rsidP="0046205B"/>
    <w:p w14:paraId="39062593" w14:textId="3DDFA333" w:rsidR="008B0F39" w:rsidRDefault="008B0F39" w:rsidP="0046205B"/>
    <w:p w14:paraId="4784ADB9" w14:textId="77777777" w:rsidR="008B0F39" w:rsidRPr="00CC767A" w:rsidRDefault="008B0F39" w:rsidP="0046205B"/>
    <w:p w14:paraId="07FCB158" w14:textId="7B6E7948" w:rsidR="00D34072" w:rsidRDefault="00C245A5" w:rsidP="00D34072">
      <w:pPr>
        <w:pStyle w:val="Heading2"/>
      </w:pPr>
      <w:bookmarkStart w:id="124" w:name="_Toc47874708"/>
      <w:r>
        <w:lastRenderedPageBreak/>
        <w:t>Labor Hours by Charge Code</w:t>
      </w:r>
      <w:r w:rsidR="00D34072">
        <w:t xml:space="preserve"> [DR7]</w:t>
      </w:r>
      <w:bookmarkEnd w:id="124"/>
    </w:p>
    <w:p w14:paraId="582FBAC9" w14:textId="0112DBB5" w:rsidR="008B0F39" w:rsidRDefault="008B0F39" w:rsidP="008B0F39">
      <w:pPr>
        <w:rPr>
          <w:rFonts w:cstheme="minorHAnsi"/>
        </w:rPr>
      </w:pPr>
      <w:r w:rsidRPr="008D12B9">
        <w:rPr>
          <w:rFonts w:cstheme="minorHAnsi"/>
        </w:rPr>
        <w:t xml:space="preserve">The labor hours by charge code sorts the date by machine charge code.  This shows comparison of actual hours posted to production versus estimated standard hours without any run speed or waste reporting. The report is useful to see what machines are losing money, what machines may need to be replaced and also as a tool to upgrade your machine standards for make ready, run speeds and waste standards in the machine file. The </w:t>
      </w:r>
      <w:r>
        <w:rPr>
          <w:rFonts w:cstheme="minorHAnsi"/>
        </w:rPr>
        <w:t>[</w:t>
      </w:r>
      <w:r w:rsidRPr="008D12B9">
        <w:rPr>
          <w:rFonts w:cstheme="minorHAnsi"/>
        </w:rPr>
        <w:t>DR3</w:t>
      </w:r>
      <w:r>
        <w:rPr>
          <w:rFonts w:cstheme="minorHAnsi"/>
        </w:rPr>
        <w:t>]</w:t>
      </w:r>
      <w:r w:rsidRPr="008D12B9">
        <w:rPr>
          <w:rFonts w:cstheme="minorHAnsi"/>
        </w:rPr>
        <w:t xml:space="preserve"> report provides more details per job number.</w:t>
      </w:r>
    </w:p>
    <w:p w14:paraId="4B836A9F" w14:textId="43811552" w:rsidR="008B0F39" w:rsidRPr="008B0F39" w:rsidRDefault="008B0F39" w:rsidP="008B0F39">
      <w:r w:rsidRPr="008D12B9">
        <w:rPr>
          <w:rFonts w:cstheme="minorHAnsi"/>
        </w:rPr>
        <w:t>The print selection allows limited the report by machine department, machine code, product category and any date range and may be sorted by charge code or charge description. The report may be output computer screen, printer, fax, email or directly text file or to an excel format.</w:t>
      </w:r>
    </w:p>
    <w:p w14:paraId="197B1E35" w14:textId="297B16AC" w:rsidR="00824DED" w:rsidRDefault="00824DED" w:rsidP="00824DED">
      <w:r>
        <w:t xml:space="preserve">The </w:t>
      </w:r>
      <w:r w:rsidR="000874AE">
        <w:rPr>
          <w:i/>
          <w:iCs/>
        </w:rPr>
        <w:t>Labor Hours vs. Charge Code Report</w:t>
      </w:r>
      <w:r>
        <w:rPr>
          <w:i/>
          <w:iCs/>
        </w:rPr>
        <w:t xml:space="preserve"> </w:t>
      </w:r>
      <w:r>
        <w:t xml:space="preserve">screen is located in the following Menu Path: Data Collection -&gt; Reports for Data Collection -&gt; </w:t>
      </w:r>
      <w:r w:rsidR="000874AE">
        <w:t>Labor Hours by Charge Code</w:t>
      </w:r>
      <w:r>
        <w:t xml:space="preserve">. Alternatively, the user can quickly get to this screen using the Hot Key combination: </w:t>
      </w:r>
      <w:r>
        <w:rPr>
          <w:b/>
          <w:bCs/>
          <w:i/>
          <w:iCs/>
          <w:u w:val="single"/>
        </w:rPr>
        <w:t>[“D” – “R” – “</w:t>
      </w:r>
      <w:r w:rsidR="0046403E">
        <w:rPr>
          <w:b/>
          <w:bCs/>
          <w:i/>
          <w:iCs/>
          <w:u w:val="single"/>
        </w:rPr>
        <w:t>7</w:t>
      </w:r>
      <w:r>
        <w:rPr>
          <w:b/>
          <w:bCs/>
          <w:i/>
          <w:iCs/>
          <w:u w:val="single"/>
        </w:rPr>
        <w:t>”]</w:t>
      </w:r>
      <w:r>
        <w:t>.</w:t>
      </w:r>
    </w:p>
    <w:p w14:paraId="4BC8F4F0" w14:textId="5E821F5C" w:rsidR="00C245A5" w:rsidRDefault="00C245A5" w:rsidP="00C245A5">
      <w:pPr>
        <w:pStyle w:val="Heading3"/>
      </w:pPr>
      <w:bookmarkStart w:id="125" w:name="_Toc47874709"/>
      <w:r>
        <w:t>Selection Parameters</w:t>
      </w:r>
      <w:bookmarkEnd w:id="125"/>
    </w:p>
    <w:p w14:paraId="40F9F433" w14:textId="4FD251AC" w:rsidR="002D0EE4" w:rsidRPr="002D0EE4" w:rsidRDefault="002D0EE4" w:rsidP="002D0EE4">
      <w:r>
        <w:rPr>
          <w:noProof/>
        </w:rPr>
        <w:drawing>
          <wp:inline distT="0" distB="0" distL="0" distR="0" wp14:anchorId="52941869" wp14:editId="167967B0">
            <wp:extent cx="4429125" cy="230505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29125" cy="2305050"/>
                    </a:xfrm>
                    <a:prstGeom prst="rect">
                      <a:avLst/>
                    </a:prstGeom>
                  </pic:spPr>
                </pic:pic>
              </a:graphicData>
            </a:graphic>
          </wp:inline>
        </w:drawing>
      </w:r>
    </w:p>
    <w:p w14:paraId="11CC4D7B" w14:textId="14C669AA" w:rsidR="00824DED" w:rsidRDefault="0046403E" w:rsidP="00824DED">
      <w:pPr>
        <w:pStyle w:val="Heading4"/>
      </w:pPr>
      <w:r>
        <w:t>Job Status?</w:t>
      </w:r>
      <w:r w:rsidR="00824DED">
        <w:t xml:space="preserve"> (Choice)</w:t>
      </w:r>
    </w:p>
    <w:p w14:paraId="65C530A9" w14:textId="13DEE7D8" w:rsidR="00824DED" w:rsidRDefault="00824DED" w:rsidP="00824DED">
      <w:r>
        <w:t xml:space="preserve">To choose the preferred </w:t>
      </w:r>
      <w:r w:rsidR="0046403E">
        <w:t>Job Status</w:t>
      </w:r>
      <w:r>
        <w:t xml:space="preserve"> of </w:t>
      </w:r>
      <w:r w:rsidR="0046403E">
        <w:t>Open</w:t>
      </w:r>
      <w:r>
        <w:t xml:space="preserve"> vs. </w:t>
      </w:r>
      <w:r w:rsidR="0046403E">
        <w:t>Closed (Or All)</w:t>
      </w:r>
      <w:r>
        <w:t>, please make sure the desired option choice bubble is toggled.</w:t>
      </w:r>
    </w:p>
    <w:p w14:paraId="5E4E17FB" w14:textId="09AB76DA" w:rsidR="00824DED" w:rsidRDefault="00824DED" w:rsidP="00824DED">
      <w:pPr>
        <w:pStyle w:val="Heading4"/>
      </w:pPr>
      <w:r>
        <w:t xml:space="preserve">Beginning </w:t>
      </w:r>
      <w:r w:rsidR="0046403E">
        <w:t>Date</w:t>
      </w:r>
      <w:r>
        <w:t xml:space="preserve"> / Ending </w:t>
      </w:r>
      <w:r w:rsidR="0046403E">
        <w:t>Date</w:t>
      </w:r>
    </w:p>
    <w:p w14:paraId="74FAD577" w14:textId="7EAF57DB" w:rsidR="00824DED" w:rsidRPr="00E5397E" w:rsidRDefault="00824DED" w:rsidP="00824DED">
      <w:r>
        <w:t xml:space="preserve">Enter the beginning and ending </w:t>
      </w:r>
      <w:r w:rsidR="0046403E">
        <w:t>Date</w:t>
      </w:r>
      <w:r>
        <w:t xml:space="preserve"> to </w:t>
      </w:r>
      <w:r w:rsidR="00815DCD">
        <w:t xml:space="preserve">run the </w:t>
      </w:r>
      <w:r w:rsidR="0046403E">
        <w:t>Labor Hours</w:t>
      </w:r>
      <w:r w:rsidR="00815DCD">
        <w:t xml:space="preserve"> report </w:t>
      </w:r>
      <w:r>
        <w:t>for.</w:t>
      </w:r>
    </w:p>
    <w:p w14:paraId="0DD06F0C" w14:textId="6C8CE396" w:rsidR="00824DED" w:rsidRDefault="00824DED" w:rsidP="00824DED">
      <w:pPr>
        <w:pStyle w:val="Heading4"/>
      </w:pPr>
      <w:r>
        <w:t xml:space="preserve">Beginning </w:t>
      </w:r>
      <w:r w:rsidR="0046403E">
        <w:t>Department</w:t>
      </w:r>
      <w:r>
        <w:t xml:space="preserve"> / Ending </w:t>
      </w:r>
      <w:r w:rsidR="0046403E">
        <w:t>Department</w:t>
      </w:r>
    </w:p>
    <w:p w14:paraId="1040E2B9" w14:textId="63E3939A" w:rsidR="00824DED" w:rsidRPr="00E5397E" w:rsidRDefault="00824DED" w:rsidP="00824DED">
      <w:r>
        <w:t xml:space="preserve">Enter the beginning and ending </w:t>
      </w:r>
      <w:r w:rsidR="0046403E">
        <w:t>Department Code</w:t>
      </w:r>
      <w:r>
        <w:t xml:space="preserve"> to </w:t>
      </w:r>
      <w:r w:rsidR="00815DCD">
        <w:t xml:space="preserve">run the </w:t>
      </w:r>
      <w:r w:rsidR="0046403E">
        <w:t xml:space="preserve">Labor Hours </w:t>
      </w:r>
      <w:r w:rsidR="00815DCD">
        <w:t xml:space="preserve">report </w:t>
      </w:r>
      <w:r>
        <w:t>for.</w:t>
      </w:r>
    </w:p>
    <w:p w14:paraId="55BCF4C4" w14:textId="20EB67B0" w:rsidR="00824DED" w:rsidRDefault="00824DED" w:rsidP="00824DED">
      <w:pPr>
        <w:pStyle w:val="Heading4"/>
      </w:pPr>
      <w:r>
        <w:t xml:space="preserve">Beginning </w:t>
      </w:r>
      <w:r w:rsidR="0046403E">
        <w:t>Machine</w:t>
      </w:r>
      <w:r>
        <w:t xml:space="preserve"> / Ending </w:t>
      </w:r>
      <w:r w:rsidR="0046403E">
        <w:t>Machine</w:t>
      </w:r>
    </w:p>
    <w:p w14:paraId="4D06E3A3" w14:textId="1795EB30" w:rsidR="00824DED" w:rsidRPr="00E5397E" w:rsidRDefault="00824DED" w:rsidP="00824DED">
      <w:r>
        <w:t xml:space="preserve">Enter the beginning and ending </w:t>
      </w:r>
      <w:r w:rsidR="0046403E">
        <w:t>Machine Code</w:t>
      </w:r>
      <w:r>
        <w:t xml:space="preserve"> to </w:t>
      </w:r>
      <w:r w:rsidR="00815DCD">
        <w:t xml:space="preserve">run the </w:t>
      </w:r>
      <w:r w:rsidR="0046403E">
        <w:t xml:space="preserve">Labor Hours </w:t>
      </w:r>
      <w:r w:rsidR="00815DCD">
        <w:t xml:space="preserve">report </w:t>
      </w:r>
      <w:r>
        <w:t>for.</w:t>
      </w:r>
    </w:p>
    <w:p w14:paraId="0A4CB6A9" w14:textId="0937715D" w:rsidR="00824DED" w:rsidRDefault="00824DED" w:rsidP="00824DED">
      <w:pPr>
        <w:pStyle w:val="Heading4"/>
      </w:pPr>
      <w:r>
        <w:t xml:space="preserve">Beginning </w:t>
      </w:r>
      <w:r w:rsidR="0046403E">
        <w:t>Charge Code</w:t>
      </w:r>
      <w:r>
        <w:t xml:space="preserve"> / Ending </w:t>
      </w:r>
      <w:r w:rsidR="0046403E">
        <w:t>Charge Code</w:t>
      </w:r>
    </w:p>
    <w:p w14:paraId="3C083A27" w14:textId="76F8FA21" w:rsidR="00824DED" w:rsidRPr="00E5397E" w:rsidRDefault="00824DED" w:rsidP="00824DED">
      <w:r>
        <w:t xml:space="preserve">Enter the beginning and ending </w:t>
      </w:r>
      <w:r w:rsidR="0046403E">
        <w:t>Charge Code</w:t>
      </w:r>
      <w:r>
        <w:t xml:space="preserve"> to </w:t>
      </w:r>
      <w:r w:rsidR="00815DCD">
        <w:t xml:space="preserve">run the </w:t>
      </w:r>
      <w:r w:rsidR="0046403E">
        <w:t xml:space="preserve">Labor Hours </w:t>
      </w:r>
      <w:r w:rsidR="00815DCD">
        <w:t xml:space="preserve">report </w:t>
      </w:r>
      <w:r>
        <w:t>for.</w:t>
      </w:r>
    </w:p>
    <w:p w14:paraId="5F9A258A" w14:textId="3BA3AC68" w:rsidR="00824DED" w:rsidRDefault="00824DED" w:rsidP="00824DED">
      <w:pPr>
        <w:pStyle w:val="Heading4"/>
      </w:pPr>
      <w:r>
        <w:t xml:space="preserve">Beginning </w:t>
      </w:r>
      <w:r w:rsidR="0046403E">
        <w:t>Category</w:t>
      </w:r>
      <w:r>
        <w:t xml:space="preserve"> / Ending </w:t>
      </w:r>
      <w:r w:rsidR="0046403E">
        <w:t>Category</w:t>
      </w:r>
    </w:p>
    <w:p w14:paraId="379F0E8D" w14:textId="4AAD0A98" w:rsidR="00824DED" w:rsidRPr="00E5397E" w:rsidRDefault="00824DED" w:rsidP="00824DED">
      <w:r>
        <w:t xml:space="preserve">Enter the beginning and ending </w:t>
      </w:r>
      <w:r w:rsidR="0046403E">
        <w:t xml:space="preserve">Category </w:t>
      </w:r>
      <w:r>
        <w:t xml:space="preserve">to </w:t>
      </w:r>
      <w:r w:rsidR="00815DCD">
        <w:t xml:space="preserve">run the </w:t>
      </w:r>
      <w:r w:rsidR="0046403E">
        <w:t xml:space="preserve">Labor Hours </w:t>
      </w:r>
      <w:r w:rsidR="00815DCD">
        <w:t xml:space="preserve">report </w:t>
      </w:r>
      <w:r>
        <w:t>for.</w:t>
      </w:r>
    </w:p>
    <w:p w14:paraId="6DEEFE78" w14:textId="5CD456D8" w:rsidR="00824DED" w:rsidRDefault="0046403E" w:rsidP="00824DED">
      <w:pPr>
        <w:pStyle w:val="Heading4"/>
      </w:pPr>
      <w:r>
        <w:lastRenderedPageBreak/>
        <w:t>Sort By</w:t>
      </w:r>
      <w:r w:rsidR="00824DED">
        <w:t xml:space="preserve"> (Choice)</w:t>
      </w:r>
    </w:p>
    <w:p w14:paraId="04A52541" w14:textId="6931B912" w:rsidR="00824DED" w:rsidRDefault="00824DED" w:rsidP="00824DED">
      <w:r>
        <w:t xml:space="preserve">To choose the preferred </w:t>
      </w:r>
      <w:r w:rsidR="0046403E">
        <w:t>sorting method</w:t>
      </w:r>
      <w:r>
        <w:t xml:space="preserve"> of </w:t>
      </w:r>
      <w:r w:rsidR="0046403E">
        <w:t>Code</w:t>
      </w:r>
      <w:r>
        <w:t xml:space="preserve"> vs. </w:t>
      </w:r>
      <w:r w:rsidR="0046403E">
        <w:t>Description</w:t>
      </w:r>
      <w:r>
        <w:t>, please make sure the desired option choice bubble is toggled.</w:t>
      </w:r>
    </w:p>
    <w:p w14:paraId="556B0912" w14:textId="77777777" w:rsidR="0046403E" w:rsidRDefault="0046403E" w:rsidP="0046403E">
      <w:pPr>
        <w:pStyle w:val="Heading4"/>
      </w:pPr>
      <w:r>
        <w:t>For Jobs Closed After</w:t>
      </w:r>
    </w:p>
    <w:p w14:paraId="0647D02F" w14:textId="77777777" w:rsidR="0046403E" w:rsidRPr="00DE739A" w:rsidRDefault="0046403E" w:rsidP="0046403E">
      <w:r>
        <w:t>The date entered here will be the first date of the report. Any jobs scheduled after that date will be left off of the report.</w:t>
      </w:r>
    </w:p>
    <w:p w14:paraId="5866AA1E" w14:textId="68C54754" w:rsidR="00824DED" w:rsidRDefault="0046403E" w:rsidP="00824DED">
      <w:pPr>
        <w:pStyle w:val="Heading4"/>
      </w:pPr>
      <w:r>
        <w:t>Show Job Order Detail?</w:t>
      </w:r>
      <w:r w:rsidR="00824DED">
        <w:t xml:space="preserve"> – Toggle Box</w:t>
      </w:r>
    </w:p>
    <w:p w14:paraId="75992A05" w14:textId="3AEDC44B" w:rsidR="00824DED" w:rsidRDefault="00824DED" w:rsidP="00824DED">
      <w:r>
        <w:t xml:space="preserve">To </w:t>
      </w:r>
      <w:r w:rsidR="0046403E">
        <w:t>show job order detail on the Labor Hours report</w:t>
      </w:r>
      <w:r>
        <w:t>, make sure that th</w:t>
      </w:r>
      <w:r w:rsidR="0046403E">
        <w:t xml:space="preserve">is </w:t>
      </w:r>
      <w:r>
        <w:t>toggle box is checked.</w:t>
      </w:r>
    </w:p>
    <w:p w14:paraId="277246C4" w14:textId="5E47FB1A" w:rsidR="00C245A5" w:rsidRDefault="00C245A5" w:rsidP="00C245A5">
      <w:pPr>
        <w:pStyle w:val="Heading3"/>
      </w:pPr>
      <w:bookmarkStart w:id="126" w:name="_Toc47874710"/>
      <w:r>
        <w:t>Available and Selected Columns</w:t>
      </w:r>
      <w:bookmarkEnd w:id="126"/>
    </w:p>
    <w:p w14:paraId="0A78FCAD" w14:textId="56DC1220" w:rsidR="002D0EE4" w:rsidRPr="002D0EE4" w:rsidRDefault="002D0EE4" w:rsidP="002D0EE4">
      <w:r>
        <w:rPr>
          <w:noProof/>
        </w:rPr>
        <w:drawing>
          <wp:inline distT="0" distB="0" distL="0" distR="0" wp14:anchorId="53B0457E" wp14:editId="2C66D3E2">
            <wp:extent cx="4362450" cy="12287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362450" cy="1228725"/>
                    </a:xfrm>
                    <a:prstGeom prst="rect">
                      <a:avLst/>
                    </a:prstGeom>
                  </pic:spPr>
                </pic:pic>
              </a:graphicData>
            </a:graphic>
          </wp:inline>
        </w:drawing>
      </w:r>
    </w:p>
    <w:p w14:paraId="0ABA2B01" w14:textId="77777777" w:rsidR="0046205B" w:rsidRDefault="0046205B" w:rsidP="0046205B">
      <w:pPr>
        <w:pStyle w:val="Heading4"/>
      </w:pPr>
      <w:r>
        <w:t>Available Columns</w:t>
      </w:r>
    </w:p>
    <w:p w14:paraId="23107505"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4966085F" w14:textId="77777777" w:rsidR="0046205B" w:rsidRDefault="0046205B" w:rsidP="0046205B">
      <w:pPr>
        <w:pStyle w:val="Heading4"/>
      </w:pPr>
      <w:r>
        <w:t>Selected Columns (In Display Order)</w:t>
      </w:r>
    </w:p>
    <w:p w14:paraId="6A5C1042"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68E89575" w14:textId="77777777" w:rsidR="0046205B" w:rsidRDefault="0046205B" w:rsidP="0046205B">
      <w:pPr>
        <w:pStyle w:val="Heading4"/>
      </w:pPr>
      <w:r>
        <w:t>Default</w:t>
      </w:r>
    </w:p>
    <w:p w14:paraId="3DBA8F68"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391C63D2" w14:textId="77777777" w:rsidR="0046205B" w:rsidRDefault="0046205B" w:rsidP="0046205B">
      <w:pPr>
        <w:pStyle w:val="Heading4"/>
      </w:pPr>
      <w:r>
        <w:t>Add &gt;&gt;</w:t>
      </w:r>
    </w:p>
    <w:p w14:paraId="112E3D5E"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35F4FCF7" w14:textId="77777777" w:rsidR="0046205B" w:rsidRDefault="0046205B" w:rsidP="0046205B">
      <w:pPr>
        <w:pStyle w:val="Heading4"/>
      </w:pPr>
      <w:r>
        <w:t>&lt;&lt; Remove</w:t>
      </w:r>
    </w:p>
    <w:p w14:paraId="129963F4"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219C416A" w14:textId="77777777" w:rsidR="0046205B" w:rsidRDefault="0046205B" w:rsidP="0046205B">
      <w:pPr>
        <w:pStyle w:val="Heading4"/>
      </w:pPr>
      <w:r>
        <w:t>Move Up</w:t>
      </w:r>
    </w:p>
    <w:p w14:paraId="028634B6"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71A0DC3E" w14:textId="77777777" w:rsidR="0046205B" w:rsidRDefault="0046205B" w:rsidP="0046205B">
      <w:pPr>
        <w:pStyle w:val="Heading4"/>
      </w:pPr>
      <w:r>
        <w:t>Move Down</w:t>
      </w:r>
    </w:p>
    <w:p w14:paraId="432E2439"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078BCB5F" w14:textId="3F0150AE" w:rsidR="00C245A5" w:rsidRDefault="00C245A5" w:rsidP="00C245A5">
      <w:pPr>
        <w:pStyle w:val="Heading3"/>
      </w:pPr>
      <w:bookmarkStart w:id="127" w:name="_Toc47874711"/>
      <w:r>
        <w:lastRenderedPageBreak/>
        <w:t>Output Destination</w:t>
      </w:r>
      <w:bookmarkEnd w:id="127"/>
    </w:p>
    <w:p w14:paraId="3080F51C" w14:textId="034712F6" w:rsidR="002D0EE4" w:rsidRPr="002D0EE4" w:rsidRDefault="002D0EE4" w:rsidP="002D0EE4">
      <w:r>
        <w:rPr>
          <w:noProof/>
        </w:rPr>
        <w:drawing>
          <wp:inline distT="0" distB="0" distL="0" distR="0" wp14:anchorId="58AF2751" wp14:editId="52843C9C">
            <wp:extent cx="4362450" cy="170497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362450" cy="1704975"/>
                    </a:xfrm>
                    <a:prstGeom prst="rect">
                      <a:avLst/>
                    </a:prstGeom>
                  </pic:spPr>
                </pic:pic>
              </a:graphicData>
            </a:graphic>
          </wp:inline>
        </w:drawing>
      </w:r>
    </w:p>
    <w:p w14:paraId="15433BC9" w14:textId="77777777" w:rsidR="0046205B" w:rsidRDefault="0046205B" w:rsidP="0046205B">
      <w:pPr>
        <w:pStyle w:val="Heading4"/>
      </w:pPr>
      <w:r>
        <w:t>Destination Choice</w:t>
      </w:r>
    </w:p>
    <w:p w14:paraId="4F594790" w14:textId="77777777" w:rsidR="0046205B" w:rsidRPr="00144B20" w:rsidRDefault="0046205B" w:rsidP="0046205B">
      <w:r>
        <w:t>To choose the destination where the document should be printed, please make sure that desired output destination choice bubble is toggled.</w:t>
      </w:r>
    </w:p>
    <w:p w14:paraId="2F1B4C56" w14:textId="77777777" w:rsidR="0046205B" w:rsidRDefault="0046205B" w:rsidP="0046205B">
      <w:pPr>
        <w:pStyle w:val="Heading4"/>
      </w:pPr>
      <w:r>
        <w:t>Layout Choice</w:t>
      </w:r>
    </w:p>
    <w:p w14:paraId="454C3DBB" w14:textId="77777777" w:rsidR="0046205B" w:rsidRPr="00144B20" w:rsidRDefault="0046205B" w:rsidP="0046205B">
      <w:r>
        <w:t>To choose the preferred layout of Landscape vs. Portrait, please make sure the desired option choice bubbled is toggled.</w:t>
      </w:r>
    </w:p>
    <w:p w14:paraId="18E91B82" w14:textId="77777777" w:rsidR="0046205B" w:rsidRDefault="0046205B" w:rsidP="0046205B">
      <w:pPr>
        <w:pStyle w:val="Heading4"/>
      </w:pPr>
      <w:r>
        <w:t>Lines Per Page</w:t>
      </w:r>
    </w:p>
    <w:p w14:paraId="41D10545" w14:textId="77777777" w:rsidR="0046205B" w:rsidRPr="00144B20" w:rsidRDefault="0046205B" w:rsidP="0046205B">
      <w:r w:rsidRPr="00211A1F">
        <w:t>Lines per page on the report when printing.</w:t>
      </w:r>
    </w:p>
    <w:p w14:paraId="0AC40701" w14:textId="77777777" w:rsidR="0046205B" w:rsidRDefault="0046205B" w:rsidP="0046205B">
      <w:pPr>
        <w:pStyle w:val="Heading4"/>
      </w:pPr>
      <w:r>
        <w:t>Font</w:t>
      </w:r>
    </w:p>
    <w:p w14:paraId="1D4D6A29"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3DEE7498" w14:textId="77777777" w:rsidR="0046205B" w:rsidRDefault="0046205B" w:rsidP="0046205B">
      <w:pPr>
        <w:pStyle w:val="Heading4"/>
      </w:pPr>
      <w:r>
        <w:t>Show Parameters? – Toggle Box</w:t>
      </w:r>
    </w:p>
    <w:p w14:paraId="7FFBD2EA" w14:textId="77777777" w:rsidR="0046205B" w:rsidRDefault="0046205B" w:rsidP="0046205B">
      <w:r>
        <w:t>To show parameters, make sure that the toggle box is ‘ticked’ with a checkmark.</w:t>
      </w:r>
    </w:p>
    <w:p w14:paraId="7AD76A31" w14:textId="77777777" w:rsidR="0046205B" w:rsidRDefault="0046205B" w:rsidP="0046205B">
      <w:pPr>
        <w:pStyle w:val="Heading4"/>
      </w:pPr>
      <w:r>
        <w:t>Export to Excel? – Toggle Box</w:t>
      </w:r>
    </w:p>
    <w:p w14:paraId="3511DE80" w14:textId="77777777" w:rsidR="0046205B" w:rsidRPr="00CC767A" w:rsidRDefault="0046205B" w:rsidP="0046205B">
      <w:r>
        <w:t>To export the printed file to an excel document, make sure that the Export to Excel toggle box is checked.</w:t>
      </w:r>
    </w:p>
    <w:p w14:paraId="0991A25B" w14:textId="77777777" w:rsidR="0046205B" w:rsidRDefault="0046205B" w:rsidP="0046205B">
      <w:pPr>
        <w:pStyle w:val="Heading4"/>
      </w:pPr>
      <w:r>
        <w:t>Auto Run Excel? – Toggle Box</w:t>
      </w:r>
    </w:p>
    <w:p w14:paraId="330E25F8"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40D37BAD" w14:textId="77777777" w:rsidR="0046205B" w:rsidRDefault="0046205B" w:rsidP="0046205B">
      <w:pPr>
        <w:pStyle w:val="Heading4"/>
      </w:pPr>
      <w:r>
        <w:t>If Yes, File Name</w:t>
      </w:r>
    </w:p>
    <w:p w14:paraId="0C3C7ADC" w14:textId="77777777" w:rsidR="0046205B" w:rsidRDefault="0046205B" w:rsidP="0046205B">
      <w:r>
        <w:t>If exporting the file to Excel, enter the desired file name.</w:t>
      </w:r>
    </w:p>
    <w:p w14:paraId="0D24CE69" w14:textId="7A2F7D84" w:rsidR="00C245A5" w:rsidRDefault="00C245A5" w:rsidP="00C245A5"/>
    <w:p w14:paraId="0AEF1848" w14:textId="11834838" w:rsidR="000874AE" w:rsidRDefault="000874AE" w:rsidP="00C245A5"/>
    <w:p w14:paraId="74763973" w14:textId="7686D7F3" w:rsidR="000874AE" w:rsidRDefault="000874AE" w:rsidP="00C245A5"/>
    <w:p w14:paraId="2E178A20" w14:textId="77777777" w:rsidR="000874AE" w:rsidRDefault="000874AE" w:rsidP="00C245A5"/>
    <w:p w14:paraId="4435B74D" w14:textId="347E756C" w:rsidR="00D34072" w:rsidRDefault="00C245A5" w:rsidP="00D34072">
      <w:pPr>
        <w:pStyle w:val="Heading2"/>
      </w:pPr>
      <w:bookmarkStart w:id="128" w:name="_Toc47874712"/>
      <w:r>
        <w:lastRenderedPageBreak/>
        <w:t>WIP Job Audit Trail</w:t>
      </w:r>
      <w:r w:rsidR="00D34072">
        <w:t xml:space="preserve"> [DR8]</w:t>
      </w:r>
      <w:bookmarkEnd w:id="128"/>
    </w:p>
    <w:p w14:paraId="726B8AD2" w14:textId="24D616E7" w:rsidR="008B0F39" w:rsidRDefault="008B0F39" w:rsidP="008B0F39">
      <w:pPr>
        <w:rPr>
          <w:rFonts w:cstheme="minorHAnsi"/>
        </w:rPr>
      </w:pPr>
      <w:r w:rsidRPr="00A71602">
        <w:rPr>
          <w:rFonts w:cstheme="minorHAnsi"/>
        </w:rPr>
        <w:t>The job audit trail is a history of all costs applied to the job including material, machine hours, waste and finished goods receipts.</w:t>
      </w:r>
    </w:p>
    <w:p w14:paraId="443959A9" w14:textId="054304C9" w:rsidR="008B0F39" w:rsidRPr="008B0F39" w:rsidRDefault="008B0F39" w:rsidP="008B0F39">
      <w:r w:rsidRPr="00A71602">
        <w:rPr>
          <w:rFonts w:cstheme="minorHAnsi"/>
        </w:rPr>
        <w:t>The print selection allows limited the report by a range of job numbers. The report may be output computer screen, printer, fax, email or directly text file or to an excel format.</w:t>
      </w:r>
    </w:p>
    <w:p w14:paraId="66DD3AA2" w14:textId="71FA90D1" w:rsidR="00824DED" w:rsidRDefault="00824DED" w:rsidP="00824DED">
      <w:r>
        <w:t xml:space="preserve">The </w:t>
      </w:r>
      <w:r w:rsidR="00E25D5B">
        <w:rPr>
          <w:i/>
          <w:iCs/>
        </w:rPr>
        <w:t>W.I.P. Posting Edit List</w:t>
      </w:r>
      <w:r>
        <w:rPr>
          <w:i/>
          <w:iCs/>
        </w:rPr>
        <w:t xml:space="preserve"> </w:t>
      </w:r>
      <w:r>
        <w:t xml:space="preserve">screen is located in the following Menu Path: Data Collection -&gt; Reports for Data Collection -&gt; </w:t>
      </w:r>
      <w:r w:rsidR="00E25D5B">
        <w:t>WIP Job Audit Trail</w:t>
      </w:r>
      <w:r>
        <w:t xml:space="preserve">. Alternatively, the user can quickly get to this screen using the Hot Key combination: </w:t>
      </w:r>
      <w:r>
        <w:rPr>
          <w:b/>
          <w:bCs/>
          <w:i/>
          <w:iCs/>
          <w:u w:val="single"/>
        </w:rPr>
        <w:t>[“D” – “R” – “</w:t>
      </w:r>
      <w:r w:rsidR="00E25D5B">
        <w:rPr>
          <w:b/>
          <w:bCs/>
          <w:i/>
          <w:iCs/>
          <w:u w:val="single"/>
        </w:rPr>
        <w:t>8</w:t>
      </w:r>
      <w:r>
        <w:rPr>
          <w:b/>
          <w:bCs/>
          <w:i/>
          <w:iCs/>
          <w:u w:val="single"/>
        </w:rPr>
        <w:t>”]</w:t>
      </w:r>
      <w:r>
        <w:t>.</w:t>
      </w:r>
    </w:p>
    <w:p w14:paraId="7B34C700" w14:textId="2AA48800" w:rsidR="00C245A5" w:rsidRDefault="00C245A5" w:rsidP="00C245A5">
      <w:pPr>
        <w:pStyle w:val="Heading3"/>
      </w:pPr>
      <w:bookmarkStart w:id="129" w:name="_Toc47874713"/>
      <w:r>
        <w:t>Selection Parameters</w:t>
      </w:r>
      <w:bookmarkEnd w:id="129"/>
    </w:p>
    <w:p w14:paraId="05022991" w14:textId="17C77399" w:rsidR="002D0EE4" w:rsidRPr="002D0EE4" w:rsidRDefault="002D0EE4" w:rsidP="002D0EE4">
      <w:r>
        <w:rPr>
          <w:noProof/>
        </w:rPr>
        <w:drawing>
          <wp:inline distT="0" distB="0" distL="0" distR="0" wp14:anchorId="59AA8401" wp14:editId="7D9708E1">
            <wp:extent cx="4343400" cy="6286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343400" cy="628650"/>
                    </a:xfrm>
                    <a:prstGeom prst="rect">
                      <a:avLst/>
                    </a:prstGeom>
                  </pic:spPr>
                </pic:pic>
              </a:graphicData>
            </a:graphic>
          </wp:inline>
        </w:drawing>
      </w:r>
    </w:p>
    <w:p w14:paraId="0D48734D" w14:textId="32EE0394" w:rsidR="00824DED" w:rsidRDefault="00824DED" w:rsidP="00824DED">
      <w:pPr>
        <w:pStyle w:val="Heading4"/>
      </w:pPr>
      <w:r>
        <w:t xml:space="preserve">Beginning </w:t>
      </w:r>
      <w:r w:rsidR="00E25D5B">
        <w:t>Job #</w:t>
      </w:r>
      <w:r>
        <w:t xml:space="preserve"> / Ending </w:t>
      </w:r>
      <w:r w:rsidR="00E25D5B">
        <w:t>Job #</w:t>
      </w:r>
    </w:p>
    <w:p w14:paraId="2F7C02F3" w14:textId="2583A5E8" w:rsidR="00824DED" w:rsidRPr="00E5397E" w:rsidRDefault="00824DED" w:rsidP="00824DED">
      <w:r>
        <w:t xml:space="preserve">Enter the beginning and ending </w:t>
      </w:r>
      <w:r w:rsidR="00E25D5B">
        <w:t>Job Number</w:t>
      </w:r>
      <w:r>
        <w:t xml:space="preserve"> to </w:t>
      </w:r>
      <w:r w:rsidR="000874AE">
        <w:t xml:space="preserve">run the </w:t>
      </w:r>
      <w:r w:rsidR="00E25D5B">
        <w:t>Job Audit</w:t>
      </w:r>
      <w:r w:rsidR="000874AE">
        <w:t xml:space="preserve"> report </w:t>
      </w:r>
      <w:r>
        <w:t>for.</w:t>
      </w:r>
    </w:p>
    <w:p w14:paraId="73E5E5CA" w14:textId="6C8625F8" w:rsidR="00824DED" w:rsidRDefault="00824DED" w:rsidP="00824DED">
      <w:pPr>
        <w:pStyle w:val="Heading4"/>
      </w:pPr>
      <w:r>
        <w:t xml:space="preserve">Beginning </w:t>
      </w:r>
      <w:r w:rsidR="00E25D5B">
        <w:t>Job #: 00</w:t>
      </w:r>
      <w:r>
        <w:t xml:space="preserve"> / Ending </w:t>
      </w:r>
      <w:r w:rsidR="00E25D5B">
        <w:t>Job #: 00</w:t>
      </w:r>
    </w:p>
    <w:p w14:paraId="55AD6234" w14:textId="3CC63D0B" w:rsidR="00824DED" w:rsidRPr="00E5397E" w:rsidRDefault="00824DED" w:rsidP="00824DED">
      <w:r>
        <w:t xml:space="preserve">Enter the beginning and ending </w:t>
      </w:r>
      <w:r w:rsidR="00E25D5B">
        <w:t>Subsequent Job Number</w:t>
      </w:r>
      <w:r>
        <w:t xml:space="preserve"> to </w:t>
      </w:r>
      <w:r w:rsidR="000874AE">
        <w:t xml:space="preserve">run the </w:t>
      </w:r>
      <w:r w:rsidR="00E25D5B">
        <w:t>Job Audit</w:t>
      </w:r>
      <w:r w:rsidR="000874AE">
        <w:t xml:space="preserve"> report </w:t>
      </w:r>
      <w:r>
        <w:t>for.</w:t>
      </w:r>
    </w:p>
    <w:p w14:paraId="6094271F" w14:textId="688FB425" w:rsidR="00C245A5" w:rsidRDefault="00C245A5" w:rsidP="00C245A5">
      <w:pPr>
        <w:pStyle w:val="Heading3"/>
      </w:pPr>
      <w:bookmarkStart w:id="130" w:name="_Toc47874714"/>
      <w:r>
        <w:t>Available and Selected Columns</w:t>
      </w:r>
      <w:bookmarkEnd w:id="130"/>
    </w:p>
    <w:p w14:paraId="6BFED7AA" w14:textId="58BC853B" w:rsidR="002D0EE4" w:rsidRPr="002D0EE4" w:rsidRDefault="002D0EE4" w:rsidP="002D0EE4">
      <w:r>
        <w:rPr>
          <w:noProof/>
        </w:rPr>
        <w:drawing>
          <wp:inline distT="0" distB="0" distL="0" distR="0" wp14:anchorId="535002DF" wp14:editId="129E8E89">
            <wp:extent cx="4352925" cy="1116419"/>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361289" cy="1118564"/>
                    </a:xfrm>
                    <a:prstGeom prst="rect">
                      <a:avLst/>
                    </a:prstGeom>
                  </pic:spPr>
                </pic:pic>
              </a:graphicData>
            </a:graphic>
          </wp:inline>
        </w:drawing>
      </w:r>
    </w:p>
    <w:p w14:paraId="3D92B26D" w14:textId="77777777" w:rsidR="0046205B" w:rsidRDefault="0046205B" w:rsidP="0046205B">
      <w:pPr>
        <w:pStyle w:val="Heading4"/>
      </w:pPr>
      <w:r>
        <w:t>Available Columns</w:t>
      </w:r>
    </w:p>
    <w:p w14:paraId="3FD3CA27"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3AFF09BE" w14:textId="77777777" w:rsidR="0046205B" w:rsidRDefault="0046205B" w:rsidP="0046205B">
      <w:pPr>
        <w:pStyle w:val="Heading4"/>
      </w:pPr>
      <w:r>
        <w:t>Selected Columns (In Display Order)</w:t>
      </w:r>
    </w:p>
    <w:p w14:paraId="6525941D"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6DB0116C" w14:textId="77777777" w:rsidR="0046205B" w:rsidRDefault="0046205B" w:rsidP="0046205B">
      <w:pPr>
        <w:pStyle w:val="Heading4"/>
      </w:pPr>
      <w:r>
        <w:t>Default</w:t>
      </w:r>
    </w:p>
    <w:p w14:paraId="169943DD"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10CD30DB" w14:textId="77777777" w:rsidR="0046205B" w:rsidRDefault="0046205B" w:rsidP="0046205B">
      <w:pPr>
        <w:pStyle w:val="Heading4"/>
      </w:pPr>
      <w:r>
        <w:t>Add &gt;&gt;</w:t>
      </w:r>
    </w:p>
    <w:p w14:paraId="2AD8048C"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3C33312C" w14:textId="77777777" w:rsidR="0046205B" w:rsidRDefault="0046205B" w:rsidP="0046205B">
      <w:pPr>
        <w:pStyle w:val="Heading4"/>
      </w:pPr>
      <w:r>
        <w:t>&lt;&lt; Remove</w:t>
      </w:r>
    </w:p>
    <w:p w14:paraId="12F23550"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70F3E6BF" w14:textId="77777777" w:rsidR="0046205B" w:rsidRDefault="0046205B" w:rsidP="0046205B">
      <w:pPr>
        <w:pStyle w:val="Heading4"/>
      </w:pPr>
      <w:r>
        <w:lastRenderedPageBreak/>
        <w:t>Move Up</w:t>
      </w:r>
    </w:p>
    <w:p w14:paraId="57E81F6D"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7F0A841E" w14:textId="77777777" w:rsidR="0046205B" w:rsidRDefault="0046205B" w:rsidP="0046205B">
      <w:pPr>
        <w:pStyle w:val="Heading4"/>
      </w:pPr>
      <w:r>
        <w:t>Move Down</w:t>
      </w:r>
    </w:p>
    <w:p w14:paraId="517B65D6" w14:textId="3053B66F"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41210514" w14:textId="119BEAE2" w:rsidR="00C245A5" w:rsidRDefault="00C245A5" w:rsidP="00C245A5">
      <w:pPr>
        <w:pStyle w:val="Heading3"/>
      </w:pPr>
      <w:bookmarkStart w:id="131" w:name="_Toc47874715"/>
      <w:r>
        <w:t>Output Destination</w:t>
      </w:r>
      <w:bookmarkEnd w:id="131"/>
    </w:p>
    <w:p w14:paraId="258E8BA3" w14:textId="39A37344" w:rsidR="002D0EE4" w:rsidRPr="002D0EE4" w:rsidRDefault="002D0EE4" w:rsidP="002D0EE4">
      <w:r>
        <w:rPr>
          <w:noProof/>
        </w:rPr>
        <w:drawing>
          <wp:inline distT="0" distB="0" distL="0" distR="0" wp14:anchorId="4E89CEB2" wp14:editId="17CB5816">
            <wp:extent cx="4391025" cy="17145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391025" cy="1714500"/>
                    </a:xfrm>
                    <a:prstGeom prst="rect">
                      <a:avLst/>
                    </a:prstGeom>
                  </pic:spPr>
                </pic:pic>
              </a:graphicData>
            </a:graphic>
          </wp:inline>
        </w:drawing>
      </w:r>
    </w:p>
    <w:p w14:paraId="72EEA607" w14:textId="77777777" w:rsidR="0046205B" w:rsidRDefault="0046205B" w:rsidP="0046205B">
      <w:pPr>
        <w:pStyle w:val="Heading4"/>
      </w:pPr>
      <w:r>
        <w:t>Destination Choice</w:t>
      </w:r>
    </w:p>
    <w:p w14:paraId="48643FD9" w14:textId="77777777" w:rsidR="0046205B" w:rsidRPr="00144B20" w:rsidRDefault="0046205B" w:rsidP="0046205B">
      <w:r>
        <w:t>To choose the destination where the document should be printed, please make sure that desired output destination choice bubble is toggled.</w:t>
      </w:r>
    </w:p>
    <w:p w14:paraId="48F2317C" w14:textId="77777777" w:rsidR="0046205B" w:rsidRDefault="0046205B" w:rsidP="0046205B">
      <w:pPr>
        <w:pStyle w:val="Heading4"/>
      </w:pPr>
      <w:r>
        <w:t>Layout Choice</w:t>
      </w:r>
    </w:p>
    <w:p w14:paraId="0E615118" w14:textId="77777777" w:rsidR="0046205B" w:rsidRPr="00144B20" w:rsidRDefault="0046205B" w:rsidP="0046205B">
      <w:r>
        <w:t>To choose the preferred layout of Landscape vs. Portrait, please make sure the desired option choice bubbled is toggled.</w:t>
      </w:r>
    </w:p>
    <w:p w14:paraId="4670C08A" w14:textId="77777777" w:rsidR="0046205B" w:rsidRDefault="0046205B" w:rsidP="0046205B">
      <w:pPr>
        <w:pStyle w:val="Heading4"/>
      </w:pPr>
      <w:r>
        <w:t>Lines Per Page</w:t>
      </w:r>
    </w:p>
    <w:p w14:paraId="6E973829" w14:textId="77777777" w:rsidR="0046205B" w:rsidRPr="00144B20" w:rsidRDefault="0046205B" w:rsidP="0046205B">
      <w:r w:rsidRPr="00211A1F">
        <w:t>Lines per page on the report when printing.</w:t>
      </w:r>
    </w:p>
    <w:p w14:paraId="3A52686B" w14:textId="77777777" w:rsidR="0046205B" w:rsidRDefault="0046205B" w:rsidP="0046205B">
      <w:pPr>
        <w:pStyle w:val="Heading4"/>
      </w:pPr>
      <w:r>
        <w:t>Font</w:t>
      </w:r>
    </w:p>
    <w:p w14:paraId="067C9D87"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75B3F08C" w14:textId="77777777" w:rsidR="0046205B" w:rsidRDefault="0046205B" w:rsidP="0046205B">
      <w:pPr>
        <w:pStyle w:val="Heading4"/>
      </w:pPr>
      <w:r>
        <w:t>Show Parameters? – Toggle Box</w:t>
      </w:r>
    </w:p>
    <w:p w14:paraId="13202705" w14:textId="77777777" w:rsidR="0046205B" w:rsidRDefault="0046205B" w:rsidP="0046205B">
      <w:r>
        <w:t>To show parameters, make sure that the toggle box is ‘ticked’ with a checkmark.</w:t>
      </w:r>
    </w:p>
    <w:p w14:paraId="53859D8B" w14:textId="77777777" w:rsidR="0046205B" w:rsidRDefault="0046205B" w:rsidP="0046205B">
      <w:pPr>
        <w:pStyle w:val="Heading4"/>
      </w:pPr>
      <w:r>
        <w:t>Export to Excel? – Toggle Box</w:t>
      </w:r>
    </w:p>
    <w:p w14:paraId="47F9B636" w14:textId="77777777" w:rsidR="0046205B" w:rsidRPr="00CC767A" w:rsidRDefault="0046205B" w:rsidP="0046205B">
      <w:r>
        <w:t>To export the printed file to an excel document, make sure that the Export to Excel toggle box is checked.</w:t>
      </w:r>
    </w:p>
    <w:p w14:paraId="51D011DA" w14:textId="77777777" w:rsidR="0046205B" w:rsidRDefault="0046205B" w:rsidP="0046205B">
      <w:pPr>
        <w:pStyle w:val="Heading4"/>
      </w:pPr>
      <w:r>
        <w:t>Auto Run Excel? – Toggle Box</w:t>
      </w:r>
    </w:p>
    <w:p w14:paraId="3649C90A"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47B24D3D" w14:textId="77777777" w:rsidR="0046205B" w:rsidRDefault="0046205B" w:rsidP="0046205B">
      <w:pPr>
        <w:pStyle w:val="Heading4"/>
      </w:pPr>
      <w:r>
        <w:t>If Yes, File Name</w:t>
      </w:r>
    </w:p>
    <w:p w14:paraId="1E49F760" w14:textId="77777777" w:rsidR="0046205B" w:rsidRDefault="0046205B" w:rsidP="0046205B">
      <w:r>
        <w:t>If exporting the file to Excel, enter the desired file name.</w:t>
      </w:r>
    </w:p>
    <w:p w14:paraId="19E0FD5F" w14:textId="34225D5C" w:rsidR="00D34072" w:rsidRDefault="00C245A5" w:rsidP="00D34072">
      <w:pPr>
        <w:pStyle w:val="Heading2"/>
      </w:pPr>
      <w:bookmarkStart w:id="132" w:name="_Toc47874716"/>
      <w:r>
        <w:lastRenderedPageBreak/>
        <w:t>Materials Allocation</w:t>
      </w:r>
      <w:r w:rsidR="00D34072">
        <w:t xml:space="preserve"> [DR9]</w:t>
      </w:r>
      <w:bookmarkEnd w:id="132"/>
    </w:p>
    <w:p w14:paraId="25646F56" w14:textId="4A986DE6" w:rsidR="008B0F39" w:rsidRDefault="008B0F39" w:rsidP="008B0F39">
      <w:pPr>
        <w:rPr>
          <w:rFonts w:cstheme="minorHAnsi"/>
        </w:rPr>
      </w:pPr>
      <w:r w:rsidRPr="007A24CC">
        <w:rPr>
          <w:rFonts w:cstheme="minorHAnsi"/>
        </w:rPr>
        <w:t>The allocated materials requirements report provides a list of material shortages based on quantities that have been committed to jobs, not just on hand quantity.</w:t>
      </w:r>
    </w:p>
    <w:p w14:paraId="54BCF003" w14:textId="391D66D5" w:rsidR="008B0F39" w:rsidRPr="008B0F39" w:rsidRDefault="008B0F39" w:rsidP="008B0F39">
      <w:r w:rsidRPr="007A24CC">
        <w:rPr>
          <w:rFonts w:cstheme="minorHAnsi"/>
        </w:rPr>
        <w:t>The print selection allows limited the report by a range of job numbers. The report may be output computer screen, printer, fax, email or directly text file or to an excel format.</w:t>
      </w:r>
    </w:p>
    <w:p w14:paraId="1EED0B6C" w14:textId="130BE2D3" w:rsidR="00824DED" w:rsidRDefault="00824DED" w:rsidP="00824DED">
      <w:r>
        <w:t xml:space="preserve">The </w:t>
      </w:r>
      <w:r w:rsidR="00E25D5B">
        <w:rPr>
          <w:i/>
          <w:iCs/>
        </w:rPr>
        <w:t>Allocated Materials Requirement Report</w:t>
      </w:r>
      <w:r>
        <w:rPr>
          <w:i/>
          <w:iCs/>
        </w:rPr>
        <w:t xml:space="preserve"> </w:t>
      </w:r>
      <w:r>
        <w:t xml:space="preserve">screen is located in the following Menu Path: Data Collection -&gt; Reports for Data Collection -&gt; </w:t>
      </w:r>
      <w:r w:rsidR="00E25D5B">
        <w:t>Materials Allocation</w:t>
      </w:r>
      <w:r>
        <w:t xml:space="preserve">. Alternatively, the user can quickly get to this screen using the Hot Key combination: </w:t>
      </w:r>
      <w:r>
        <w:rPr>
          <w:b/>
          <w:bCs/>
          <w:i/>
          <w:iCs/>
          <w:u w:val="single"/>
        </w:rPr>
        <w:t>[“D” – “R” – “</w:t>
      </w:r>
      <w:r w:rsidR="00E25D5B">
        <w:rPr>
          <w:b/>
          <w:bCs/>
          <w:i/>
          <w:iCs/>
          <w:u w:val="single"/>
        </w:rPr>
        <w:t>9</w:t>
      </w:r>
      <w:r>
        <w:rPr>
          <w:b/>
          <w:bCs/>
          <w:i/>
          <w:iCs/>
          <w:u w:val="single"/>
        </w:rPr>
        <w:t>”]</w:t>
      </w:r>
      <w:r>
        <w:t>.</w:t>
      </w:r>
    </w:p>
    <w:p w14:paraId="00E4CE06" w14:textId="0A0C6E1B" w:rsidR="00C245A5" w:rsidRDefault="00C245A5" w:rsidP="00C245A5">
      <w:pPr>
        <w:pStyle w:val="Heading3"/>
      </w:pPr>
      <w:bookmarkStart w:id="133" w:name="_Toc47874717"/>
      <w:r>
        <w:t>Selection Parameters</w:t>
      </w:r>
      <w:bookmarkEnd w:id="133"/>
    </w:p>
    <w:p w14:paraId="19E8C360" w14:textId="1CF02C59" w:rsidR="002D0EE4" w:rsidRPr="002D0EE4" w:rsidRDefault="002D0EE4" w:rsidP="002D0EE4">
      <w:r>
        <w:rPr>
          <w:noProof/>
        </w:rPr>
        <w:drawing>
          <wp:inline distT="0" distB="0" distL="0" distR="0" wp14:anchorId="44E21398" wp14:editId="30169014">
            <wp:extent cx="4314825" cy="14573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314825" cy="1457325"/>
                    </a:xfrm>
                    <a:prstGeom prst="rect">
                      <a:avLst/>
                    </a:prstGeom>
                  </pic:spPr>
                </pic:pic>
              </a:graphicData>
            </a:graphic>
          </wp:inline>
        </w:drawing>
      </w:r>
    </w:p>
    <w:p w14:paraId="3A08EF6B" w14:textId="3F0780D4" w:rsidR="00824DED" w:rsidRDefault="00824DED" w:rsidP="00824DED">
      <w:pPr>
        <w:pStyle w:val="Heading4"/>
      </w:pPr>
      <w:r>
        <w:t xml:space="preserve">Beginning </w:t>
      </w:r>
      <w:r w:rsidR="00E25D5B">
        <w:t>Item #</w:t>
      </w:r>
      <w:r>
        <w:t xml:space="preserve"> / Ending </w:t>
      </w:r>
      <w:r w:rsidR="00E25D5B">
        <w:t>Item #</w:t>
      </w:r>
    </w:p>
    <w:p w14:paraId="03D5B4BD" w14:textId="00587D2A" w:rsidR="00824DED" w:rsidRPr="00E5397E" w:rsidRDefault="00824DED" w:rsidP="00824DED">
      <w:r>
        <w:t xml:space="preserve">Enter the beginning and ending </w:t>
      </w:r>
      <w:r w:rsidR="00E25D5B">
        <w:t>Item Number</w:t>
      </w:r>
      <w:r>
        <w:t xml:space="preserve"> to </w:t>
      </w:r>
      <w:r w:rsidR="000874AE">
        <w:t xml:space="preserve">run the </w:t>
      </w:r>
      <w:r w:rsidR="00E25D5B">
        <w:t>Materials Allocation</w:t>
      </w:r>
      <w:r w:rsidR="000874AE">
        <w:t xml:space="preserve"> report </w:t>
      </w:r>
      <w:r>
        <w:t>for.</w:t>
      </w:r>
    </w:p>
    <w:p w14:paraId="0171E586" w14:textId="50BE37AD" w:rsidR="00824DED" w:rsidRDefault="00824DED" w:rsidP="00824DED">
      <w:pPr>
        <w:pStyle w:val="Heading4"/>
      </w:pPr>
      <w:r>
        <w:t xml:space="preserve">Beginning </w:t>
      </w:r>
      <w:r w:rsidR="00E25D5B">
        <w:t>Category</w:t>
      </w:r>
      <w:r>
        <w:t xml:space="preserve"> / Ending </w:t>
      </w:r>
      <w:r w:rsidR="00E25D5B">
        <w:t>Category</w:t>
      </w:r>
    </w:p>
    <w:p w14:paraId="097EF27E" w14:textId="731EE008" w:rsidR="00824DED" w:rsidRPr="00E5397E" w:rsidRDefault="00824DED" w:rsidP="00824DED">
      <w:r>
        <w:t xml:space="preserve">Enter the beginning and ending </w:t>
      </w:r>
      <w:r w:rsidR="00E25D5B">
        <w:t>Category</w:t>
      </w:r>
      <w:r>
        <w:t xml:space="preserve"> to </w:t>
      </w:r>
      <w:r w:rsidR="000874AE">
        <w:t xml:space="preserve">run the </w:t>
      </w:r>
      <w:r w:rsidR="00E25D5B">
        <w:t xml:space="preserve">Materials Allocation </w:t>
      </w:r>
      <w:r w:rsidR="000874AE">
        <w:t xml:space="preserve">report </w:t>
      </w:r>
      <w:r>
        <w:t>for.</w:t>
      </w:r>
    </w:p>
    <w:p w14:paraId="3FA39E8B" w14:textId="74B91C9C" w:rsidR="00824DED" w:rsidRDefault="00E25D5B" w:rsidP="00824DED">
      <w:pPr>
        <w:pStyle w:val="Heading4"/>
      </w:pPr>
      <w:r>
        <w:t>Show Only Items with Shortage Quantities?</w:t>
      </w:r>
      <w:r w:rsidR="00824DED">
        <w:t xml:space="preserve"> – Toggle Box</w:t>
      </w:r>
    </w:p>
    <w:p w14:paraId="03060A73" w14:textId="5FEBF276" w:rsidR="00824DED" w:rsidRDefault="00824DED" w:rsidP="00824DED">
      <w:r>
        <w:t xml:space="preserve">To </w:t>
      </w:r>
      <w:r w:rsidR="00E25D5B">
        <w:t>only show items that have a shortage on the report</w:t>
      </w:r>
      <w:r>
        <w:t>, make sure that th</w:t>
      </w:r>
      <w:r w:rsidR="00E25D5B">
        <w:t xml:space="preserve">is </w:t>
      </w:r>
      <w:r>
        <w:t>toggle box is checked.</w:t>
      </w:r>
    </w:p>
    <w:p w14:paraId="3CB78D85" w14:textId="7A200CAC" w:rsidR="00824DED" w:rsidRDefault="00E25D5B" w:rsidP="00824DED">
      <w:pPr>
        <w:pStyle w:val="Heading4"/>
      </w:pPr>
      <w:r>
        <w:t>Show Estimated Items?</w:t>
      </w:r>
      <w:r w:rsidR="00824DED">
        <w:t xml:space="preserve"> – Toggle Box</w:t>
      </w:r>
    </w:p>
    <w:p w14:paraId="68BCEE7F" w14:textId="7667167C" w:rsidR="00824DED" w:rsidRDefault="00824DED" w:rsidP="00824DED">
      <w:r>
        <w:t xml:space="preserve">To </w:t>
      </w:r>
      <w:r w:rsidR="00E25D5B">
        <w:t>show estimated items on the report</w:t>
      </w:r>
      <w:r>
        <w:t xml:space="preserve">, make sure that the </w:t>
      </w:r>
      <w:r w:rsidR="00E25D5B">
        <w:t>Show Estimated Items</w:t>
      </w:r>
      <w:r>
        <w:t xml:space="preserve"> toggle box is checked.</w:t>
      </w:r>
    </w:p>
    <w:p w14:paraId="29837EE5" w14:textId="501214C3" w:rsidR="00824DED" w:rsidRDefault="00E25D5B" w:rsidP="00824DED">
      <w:pPr>
        <w:pStyle w:val="Heading4"/>
      </w:pPr>
      <w:r>
        <w:t>Job Detail?</w:t>
      </w:r>
      <w:r w:rsidR="00824DED">
        <w:t xml:space="preserve"> – Toggle Box</w:t>
      </w:r>
    </w:p>
    <w:p w14:paraId="34A7DD8D" w14:textId="662CB54E" w:rsidR="00824DED" w:rsidRDefault="00824DED" w:rsidP="00824DED">
      <w:r>
        <w:t xml:space="preserve">To </w:t>
      </w:r>
      <w:r w:rsidR="00E25D5B">
        <w:t>show job detail information on the report</w:t>
      </w:r>
      <w:r>
        <w:t xml:space="preserve">, make sure that the </w:t>
      </w:r>
      <w:r w:rsidR="00E25D5B">
        <w:t>Job Detail</w:t>
      </w:r>
      <w:r>
        <w:t xml:space="preserve"> toggle box is checked.</w:t>
      </w:r>
    </w:p>
    <w:p w14:paraId="706C55B9" w14:textId="248A5AE9" w:rsidR="00C245A5" w:rsidRDefault="00C245A5" w:rsidP="00C245A5">
      <w:pPr>
        <w:pStyle w:val="Heading3"/>
      </w:pPr>
      <w:bookmarkStart w:id="134" w:name="_Toc47874718"/>
      <w:r>
        <w:t>Available and Selected Columns</w:t>
      </w:r>
      <w:bookmarkEnd w:id="134"/>
    </w:p>
    <w:p w14:paraId="6ACE5E81" w14:textId="1F38F085" w:rsidR="002D0EE4" w:rsidRPr="002D0EE4" w:rsidRDefault="002D0EE4" w:rsidP="002D0EE4">
      <w:r>
        <w:rPr>
          <w:noProof/>
        </w:rPr>
        <w:drawing>
          <wp:inline distT="0" distB="0" distL="0" distR="0" wp14:anchorId="666FD04B" wp14:editId="6A96AD01">
            <wp:extent cx="4343400" cy="12668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343400" cy="1266825"/>
                    </a:xfrm>
                    <a:prstGeom prst="rect">
                      <a:avLst/>
                    </a:prstGeom>
                  </pic:spPr>
                </pic:pic>
              </a:graphicData>
            </a:graphic>
          </wp:inline>
        </w:drawing>
      </w:r>
    </w:p>
    <w:p w14:paraId="61E10A54" w14:textId="77777777" w:rsidR="0046205B" w:rsidRDefault="0046205B" w:rsidP="0046205B">
      <w:pPr>
        <w:pStyle w:val="Heading4"/>
      </w:pPr>
      <w:r>
        <w:t>Available Columns</w:t>
      </w:r>
    </w:p>
    <w:p w14:paraId="11563580"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334F2D8B" w14:textId="77777777" w:rsidR="0046205B" w:rsidRDefault="0046205B" w:rsidP="0046205B">
      <w:pPr>
        <w:pStyle w:val="Heading4"/>
      </w:pPr>
      <w:r>
        <w:lastRenderedPageBreak/>
        <w:t>Selected Columns (In Display Order)</w:t>
      </w:r>
    </w:p>
    <w:p w14:paraId="7F92F041"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4DDED192" w14:textId="77777777" w:rsidR="0046205B" w:rsidRDefault="0046205B" w:rsidP="0046205B">
      <w:pPr>
        <w:pStyle w:val="Heading4"/>
      </w:pPr>
      <w:r>
        <w:t>Add &gt;&gt;</w:t>
      </w:r>
    </w:p>
    <w:p w14:paraId="781A9C09"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2FE108D8" w14:textId="77777777" w:rsidR="0046205B" w:rsidRDefault="0046205B" w:rsidP="0046205B">
      <w:pPr>
        <w:pStyle w:val="Heading4"/>
      </w:pPr>
      <w:r>
        <w:t>&lt;&lt; Remove</w:t>
      </w:r>
    </w:p>
    <w:p w14:paraId="671D1ECF"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6333CAF5" w14:textId="77777777" w:rsidR="0046205B" w:rsidRDefault="0046205B" w:rsidP="0046205B">
      <w:pPr>
        <w:pStyle w:val="Heading4"/>
      </w:pPr>
      <w:r>
        <w:t>Move Up</w:t>
      </w:r>
    </w:p>
    <w:p w14:paraId="54FDF816"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2E235117" w14:textId="77777777" w:rsidR="0046205B" w:rsidRDefault="0046205B" w:rsidP="0046205B">
      <w:pPr>
        <w:pStyle w:val="Heading4"/>
      </w:pPr>
      <w:r>
        <w:t>Move Down</w:t>
      </w:r>
    </w:p>
    <w:p w14:paraId="1BEAA4D1"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61EDEB65" w14:textId="50D7661F" w:rsidR="00C245A5" w:rsidRDefault="00C245A5" w:rsidP="00C245A5">
      <w:pPr>
        <w:pStyle w:val="Heading3"/>
      </w:pPr>
      <w:bookmarkStart w:id="135" w:name="_Toc47874719"/>
      <w:r>
        <w:t>Output Destination</w:t>
      </w:r>
      <w:bookmarkEnd w:id="135"/>
    </w:p>
    <w:p w14:paraId="72759963" w14:textId="089990DC" w:rsidR="002D0EE4" w:rsidRPr="002D0EE4" w:rsidRDefault="002D0EE4" w:rsidP="002D0EE4">
      <w:r>
        <w:rPr>
          <w:noProof/>
        </w:rPr>
        <w:drawing>
          <wp:inline distT="0" distB="0" distL="0" distR="0" wp14:anchorId="0657078A" wp14:editId="40687618">
            <wp:extent cx="4351122" cy="126527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381891" cy="1274223"/>
                    </a:xfrm>
                    <a:prstGeom prst="rect">
                      <a:avLst/>
                    </a:prstGeom>
                  </pic:spPr>
                </pic:pic>
              </a:graphicData>
            </a:graphic>
          </wp:inline>
        </w:drawing>
      </w:r>
    </w:p>
    <w:p w14:paraId="5C149F9D" w14:textId="77777777" w:rsidR="0046205B" w:rsidRDefault="0046205B" w:rsidP="0046205B">
      <w:pPr>
        <w:pStyle w:val="Heading4"/>
      </w:pPr>
      <w:r>
        <w:t>Destination Choice</w:t>
      </w:r>
    </w:p>
    <w:p w14:paraId="1E3C2A8C" w14:textId="77777777" w:rsidR="0046205B" w:rsidRPr="00144B20" w:rsidRDefault="0046205B" w:rsidP="0046205B">
      <w:r>
        <w:t>To choose the destination where the document should be printed, please make sure that desired output destination choice bubble is toggled.</w:t>
      </w:r>
    </w:p>
    <w:p w14:paraId="0538EE8A" w14:textId="77777777" w:rsidR="0046205B" w:rsidRDefault="0046205B" w:rsidP="0046205B">
      <w:pPr>
        <w:pStyle w:val="Heading4"/>
      </w:pPr>
      <w:r>
        <w:t>Layout Choice</w:t>
      </w:r>
    </w:p>
    <w:p w14:paraId="7423E804" w14:textId="77777777" w:rsidR="0046205B" w:rsidRPr="00144B20" w:rsidRDefault="0046205B" w:rsidP="0046205B">
      <w:r>
        <w:t>To choose the preferred layout of Landscape vs. Portrait, please make sure the desired option choice bubbled is toggled.</w:t>
      </w:r>
    </w:p>
    <w:p w14:paraId="4FB0AD37" w14:textId="77777777" w:rsidR="0046205B" w:rsidRDefault="0046205B" w:rsidP="0046205B">
      <w:pPr>
        <w:pStyle w:val="Heading4"/>
      </w:pPr>
      <w:r>
        <w:t>Show Parameters? – Toggle Box</w:t>
      </w:r>
    </w:p>
    <w:p w14:paraId="47F1EF8C" w14:textId="77777777" w:rsidR="0046205B" w:rsidRDefault="0046205B" w:rsidP="0046205B">
      <w:r>
        <w:t>To show parameters, make sure that the toggle box is ‘ticked’ with a checkmark.</w:t>
      </w:r>
    </w:p>
    <w:p w14:paraId="277F9C29" w14:textId="77777777" w:rsidR="0046205B" w:rsidRDefault="0046205B" w:rsidP="0046205B">
      <w:pPr>
        <w:pStyle w:val="Heading4"/>
      </w:pPr>
      <w:r>
        <w:t>Export to Excel? – Toggle Box</w:t>
      </w:r>
    </w:p>
    <w:p w14:paraId="6596A39D" w14:textId="77777777" w:rsidR="0046205B" w:rsidRPr="00CC767A" w:rsidRDefault="0046205B" w:rsidP="0046205B">
      <w:r>
        <w:t>To export the printed file to an excel document, make sure that the Export to Excel toggle box is checked.</w:t>
      </w:r>
    </w:p>
    <w:p w14:paraId="5F0FAC41" w14:textId="77777777" w:rsidR="0046205B" w:rsidRDefault="0046205B" w:rsidP="0046205B">
      <w:pPr>
        <w:pStyle w:val="Heading4"/>
      </w:pPr>
      <w:r>
        <w:t>Auto Run Excel? – Toggle Box</w:t>
      </w:r>
    </w:p>
    <w:p w14:paraId="77501ADE"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4D414F8C" w14:textId="5030F263" w:rsidR="00D34072" w:rsidRDefault="00C245A5" w:rsidP="00D34072">
      <w:pPr>
        <w:pStyle w:val="Heading2"/>
      </w:pPr>
      <w:bookmarkStart w:id="136" w:name="_Toc47874720"/>
      <w:r>
        <w:lastRenderedPageBreak/>
        <w:t>Open Jobs by Due Date/Customer</w:t>
      </w:r>
      <w:r w:rsidR="00D34072">
        <w:t xml:space="preserve"> [DR)]</w:t>
      </w:r>
      <w:bookmarkEnd w:id="136"/>
    </w:p>
    <w:p w14:paraId="00CF916B" w14:textId="7FB36D5F" w:rsidR="008B0F39" w:rsidRDefault="008B0F39" w:rsidP="008B0F39">
      <w:pPr>
        <w:rPr>
          <w:rFonts w:cstheme="minorHAnsi"/>
        </w:rPr>
      </w:pPr>
      <w:r w:rsidRPr="00EB7092">
        <w:rPr>
          <w:rFonts w:cstheme="minorHAnsi"/>
        </w:rPr>
        <w:t>The allocated materials requirements report provides a list of material shortages based on quantities that have been committed to jobs, not just on hand quantity.</w:t>
      </w:r>
    </w:p>
    <w:p w14:paraId="2177C24F" w14:textId="2FCC8588" w:rsidR="008B0F39" w:rsidRPr="008B0F39" w:rsidRDefault="008B0F39" w:rsidP="008B0F39">
      <w:r w:rsidRPr="00EB7092">
        <w:rPr>
          <w:rFonts w:cstheme="minorHAnsi"/>
        </w:rPr>
        <w:t>The print selection allows limited the report by a range of customers and due dates. The report may be output computer screen, printer, fax, email or directly text file or to an excel format.</w:t>
      </w:r>
    </w:p>
    <w:p w14:paraId="7A328C8D" w14:textId="43533526" w:rsidR="00824DED" w:rsidRDefault="00824DED" w:rsidP="00824DED">
      <w:r>
        <w:t xml:space="preserve">The </w:t>
      </w:r>
      <w:r w:rsidR="00E25D5B">
        <w:rPr>
          <w:i/>
          <w:iCs/>
        </w:rPr>
        <w:t>Open Jobs by Due Date</w:t>
      </w:r>
      <w:r>
        <w:rPr>
          <w:i/>
          <w:iCs/>
        </w:rPr>
        <w:t xml:space="preserve"> </w:t>
      </w:r>
      <w:r>
        <w:t xml:space="preserve">screen is located in the following Menu Path: Data Collection -&gt; Reports for Data Collection -&gt; </w:t>
      </w:r>
      <w:r w:rsidR="00E25D5B">
        <w:t>Open Jobs by Due Date/Customer</w:t>
      </w:r>
      <w:r>
        <w:t xml:space="preserve">. Alternatively, the user can quickly get to this screen using the Hot Key combination: </w:t>
      </w:r>
      <w:r>
        <w:rPr>
          <w:b/>
          <w:bCs/>
          <w:i/>
          <w:iCs/>
          <w:u w:val="single"/>
        </w:rPr>
        <w:t>[“D” – “R” – “</w:t>
      </w:r>
      <w:r w:rsidR="00E25D5B">
        <w:rPr>
          <w:b/>
          <w:bCs/>
          <w:i/>
          <w:iCs/>
          <w:u w:val="single"/>
        </w:rPr>
        <w:t>)</w:t>
      </w:r>
      <w:r>
        <w:rPr>
          <w:b/>
          <w:bCs/>
          <w:i/>
          <w:iCs/>
          <w:u w:val="single"/>
        </w:rPr>
        <w:t>”]</w:t>
      </w:r>
      <w:r>
        <w:t>.</w:t>
      </w:r>
    </w:p>
    <w:p w14:paraId="6453D13F" w14:textId="3212091C" w:rsidR="00C245A5" w:rsidRDefault="00C245A5" w:rsidP="00C245A5">
      <w:pPr>
        <w:pStyle w:val="Heading3"/>
      </w:pPr>
      <w:bookmarkStart w:id="137" w:name="_Toc47874721"/>
      <w:r>
        <w:t>Selection Parameters</w:t>
      </w:r>
      <w:bookmarkEnd w:id="137"/>
    </w:p>
    <w:p w14:paraId="78F457C0" w14:textId="727E7FEB" w:rsidR="002D0EE4" w:rsidRPr="002D0EE4" w:rsidRDefault="002D0EE4" w:rsidP="002D0EE4">
      <w:r>
        <w:rPr>
          <w:noProof/>
        </w:rPr>
        <w:drawing>
          <wp:inline distT="0" distB="0" distL="0" distR="0" wp14:anchorId="79FE4BA9" wp14:editId="3CD50F59">
            <wp:extent cx="4362450" cy="81939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368287" cy="820494"/>
                    </a:xfrm>
                    <a:prstGeom prst="rect">
                      <a:avLst/>
                    </a:prstGeom>
                  </pic:spPr>
                </pic:pic>
              </a:graphicData>
            </a:graphic>
          </wp:inline>
        </w:drawing>
      </w:r>
    </w:p>
    <w:p w14:paraId="456C05BC" w14:textId="36A581EF" w:rsidR="00824DED" w:rsidRDefault="00824DED" w:rsidP="00824DED">
      <w:pPr>
        <w:pStyle w:val="Heading4"/>
      </w:pPr>
      <w:r>
        <w:t xml:space="preserve">Beginning </w:t>
      </w:r>
      <w:r w:rsidR="00E25D5B">
        <w:t>Customer #</w:t>
      </w:r>
      <w:r>
        <w:t xml:space="preserve"> / Ending </w:t>
      </w:r>
      <w:r w:rsidR="00E25D5B">
        <w:t>Customer #</w:t>
      </w:r>
    </w:p>
    <w:p w14:paraId="5C24E9DE" w14:textId="03C2AC4F" w:rsidR="00824DED" w:rsidRPr="00E5397E" w:rsidRDefault="00824DED" w:rsidP="00824DED">
      <w:r>
        <w:t xml:space="preserve">Enter the beginning and ending </w:t>
      </w:r>
      <w:r w:rsidR="00E25D5B">
        <w:t>Customer Number</w:t>
      </w:r>
      <w:r>
        <w:t xml:space="preserve"> to </w:t>
      </w:r>
      <w:r w:rsidR="000874AE">
        <w:t xml:space="preserve">run the </w:t>
      </w:r>
      <w:r w:rsidR="00E25D5B">
        <w:t>Open Jobs</w:t>
      </w:r>
      <w:r w:rsidR="000874AE">
        <w:t xml:space="preserve"> report </w:t>
      </w:r>
      <w:r>
        <w:t>for.</w:t>
      </w:r>
    </w:p>
    <w:p w14:paraId="195819FA" w14:textId="02FB593D" w:rsidR="00824DED" w:rsidRDefault="00824DED" w:rsidP="00824DED">
      <w:pPr>
        <w:pStyle w:val="Heading4"/>
      </w:pPr>
      <w:r>
        <w:t xml:space="preserve">Beginning </w:t>
      </w:r>
      <w:r w:rsidR="00E25D5B">
        <w:t>Due Date</w:t>
      </w:r>
      <w:r>
        <w:t xml:space="preserve"> / Ending </w:t>
      </w:r>
      <w:r w:rsidR="00E25D5B">
        <w:t>Due Date</w:t>
      </w:r>
    </w:p>
    <w:p w14:paraId="63E95985" w14:textId="04CBA90F" w:rsidR="00824DED" w:rsidRPr="00E5397E" w:rsidRDefault="00824DED" w:rsidP="00824DED">
      <w:r>
        <w:t xml:space="preserve">Enter the beginning and ending </w:t>
      </w:r>
      <w:r w:rsidR="00E25D5B">
        <w:t>Due Date</w:t>
      </w:r>
      <w:r>
        <w:t xml:space="preserve"> to </w:t>
      </w:r>
      <w:r w:rsidR="000874AE">
        <w:t xml:space="preserve">run the </w:t>
      </w:r>
      <w:r w:rsidR="00E25D5B">
        <w:t>Open Jobs</w:t>
      </w:r>
      <w:r w:rsidR="000874AE">
        <w:t xml:space="preserve"> report </w:t>
      </w:r>
      <w:r>
        <w:t>for.</w:t>
      </w:r>
    </w:p>
    <w:p w14:paraId="2D6FD8ED" w14:textId="0D6C1713" w:rsidR="00C245A5" w:rsidRDefault="00C245A5" w:rsidP="00C245A5">
      <w:pPr>
        <w:pStyle w:val="Heading3"/>
      </w:pPr>
      <w:bookmarkStart w:id="138" w:name="_Toc47874722"/>
      <w:r>
        <w:t>Available and Selected Columns</w:t>
      </w:r>
      <w:bookmarkEnd w:id="138"/>
    </w:p>
    <w:p w14:paraId="06BDED00" w14:textId="25726D38" w:rsidR="002D0EE4" w:rsidRPr="002D0EE4" w:rsidRDefault="002D0EE4" w:rsidP="002D0EE4">
      <w:r>
        <w:rPr>
          <w:noProof/>
        </w:rPr>
        <w:drawing>
          <wp:inline distT="0" distB="0" distL="0" distR="0" wp14:anchorId="31D4B910" wp14:editId="6FD56D51">
            <wp:extent cx="4380946" cy="967563"/>
            <wp:effectExtent l="0" t="0" r="635" b="44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416402" cy="975394"/>
                    </a:xfrm>
                    <a:prstGeom prst="rect">
                      <a:avLst/>
                    </a:prstGeom>
                  </pic:spPr>
                </pic:pic>
              </a:graphicData>
            </a:graphic>
          </wp:inline>
        </w:drawing>
      </w:r>
    </w:p>
    <w:p w14:paraId="534200E4" w14:textId="77777777" w:rsidR="0046205B" w:rsidRDefault="0046205B" w:rsidP="0046205B">
      <w:pPr>
        <w:pStyle w:val="Heading4"/>
      </w:pPr>
      <w:r>
        <w:t>Available Columns</w:t>
      </w:r>
    </w:p>
    <w:p w14:paraId="26291CA5"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123CBC69" w14:textId="77777777" w:rsidR="0046205B" w:rsidRDefault="0046205B" w:rsidP="0046205B">
      <w:pPr>
        <w:pStyle w:val="Heading4"/>
      </w:pPr>
      <w:r>
        <w:t>Selected Columns (In Display Order)</w:t>
      </w:r>
    </w:p>
    <w:p w14:paraId="3F14D326"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1CF52BD4" w14:textId="77777777" w:rsidR="0046205B" w:rsidRDefault="0046205B" w:rsidP="0046205B">
      <w:pPr>
        <w:pStyle w:val="Heading4"/>
      </w:pPr>
      <w:r>
        <w:t>Default</w:t>
      </w:r>
    </w:p>
    <w:p w14:paraId="049F2163"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67D07D5F" w14:textId="77777777" w:rsidR="0046205B" w:rsidRDefault="0046205B" w:rsidP="0046205B">
      <w:pPr>
        <w:pStyle w:val="Heading4"/>
      </w:pPr>
      <w:r>
        <w:t>Add &gt;&gt;</w:t>
      </w:r>
    </w:p>
    <w:p w14:paraId="44669E5F"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2FD67BD4" w14:textId="77777777" w:rsidR="0046205B" w:rsidRDefault="0046205B" w:rsidP="0046205B">
      <w:pPr>
        <w:pStyle w:val="Heading4"/>
      </w:pPr>
      <w:r>
        <w:t>&lt;&lt; Remove</w:t>
      </w:r>
    </w:p>
    <w:p w14:paraId="52593B46"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4443BC4E" w14:textId="77777777" w:rsidR="0046205B" w:rsidRDefault="0046205B" w:rsidP="0046205B">
      <w:pPr>
        <w:pStyle w:val="Heading4"/>
      </w:pPr>
      <w:r>
        <w:lastRenderedPageBreak/>
        <w:t>Move Up</w:t>
      </w:r>
    </w:p>
    <w:p w14:paraId="759BC7F0"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74522697" w14:textId="77777777" w:rsidR="0046205B" w:rsidRDefault="0046205B" w:rsidP="0046205B">
      <w:pPr>
        <w:pStyle w:val="Heading4"/>
      </w:pPr>
      <w:r>
        <w:t>Move Down</w:t>
      </w:r>
    </w:p>
    <w:p w14:paraId="0E9F57FC"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32020DB0" w14:textId="1A2C2197" w:rsidR="00C245A5" w:rsidRDefault="00C245A5" w:rsidP="00C245A5">
      <w:pPr>
        <w:pStyle w:val="Heading3"/>
      </w:pPr>
      <w:bookmarkStart w:id="139" w:name="_Toc47874723"/>
      <w:r>
        <w:t>Output Destination</w:t>
      </w:r>
      <w:bookmarkEnd w:id="139"/>
    </w:p>
    <w:p w14:paraId="2A11706E" w14:textId="7BF7F3C4" w:rsidR="002D0EE4" w:rsidRPr="002D0EE4" w:rsidRDefault="002D0EE4" w:rsidP="002D0EE4">
      <w:r>
        <w:rPr>
          <w:noProof/>
        </w:rPr>
        <w:drawing>
          <wp:inline distT="0" distB="0" distL="0" distR="0" wp14:anchorId="724F941F" wp14:editId="71F25515">
            <wp:extent cx="4219575" cy="17335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219575" cy="1733550"/>
                    </a:xfrm>
                    <a:prstGeom prst="rect">
                      <a:avLst/>
                    </a:prstGeom>
                  </pic:spPr>
                </pic:pic>
              </a:graphicData>
            </a:graphic>
          </wp:inline>
        </w:drawing>
      </w:r>
    </w:p>
    <w:p w14:paraId="50775769" w14:textId="77777777" w:rsidR="0046205B" w:rsidRDefault="0046205B" w:rsidP="0046205B">
      <w:pPr>
        <w:pStyle w:val="Heading4"/>
      </w:pPr>
      <w:r>
        <w:t>Destination Choice</w:t>
      </w:r>
    </w:p>
    <w:p w14:paraId="0D61351C" w14:textId="77777777" w:rsidR="0046205B" w:rsidRPr="00144B20" w:rsidRDefault="0046205B" w:rsidP="0046205B">
      <w:r>
        <w:t>To choose the destination where the document should be printed, please make sure that desired output destination choice bubble is toggled.</w:t>
      </w:r>
    </w:p>
    <w:p w14:paraId="653F1E1B" w14:textId="77777777" w:rsidR="0046205B" w:rsidRDefault="0046205B" w:rsidP="0046205B">
      <w:pPr>
        <w:pStyle w:val="Heading4"/>
      </w:pPr>
      <w:r>
        <w:t>Layout Choice</w:t>
      </w:r>
    </w:p>
    <w:p w14:paraId="4172CEB8" w14:textId="77777777" w:rsidR="0046205B" w:rsidRPr="00144B20" w:rsidRDefault="0046205B" w:rsidP="0046205B">
      <w:r>
        <w:t>To choose the preferred layout of Landscape vs. Portrait, please make sure the desired option choice bubbled is toggled.</w:t>
      </w:r>
    </w:p>
    <w:p w14:paraId="6C714BAC" w14:textId="77777777" w:rsidR="0046205B" w:rsidRDefault="0046205B" w:rsidP="0046205B">
      <w:pPr>
        <w:pStyle w:val="Heading4"/>
      </w:pPr>
      <w:r>
        <w:t>Lines Per Page</w:t>
      </w:r>
    </w:p>
    <w:p w14:paraId="5170F5BA" w14:textId="77777777" w:rsidR="0046205B" w:rsidRPr="00144B20" w:rsidRDefault="0046205B" w:rsidP="0046205B">
      <w:r w:rsidRPr="00211A1F">
        <w:t>Lines per page on the report when printing.</w:t>
      </w:r>
    </w:p>
    <w:p w14:paraId="758FBE4D" w14:textId="77777777" w:rsidR="0046205B" w:rsidRDefault="0046205B" w:rsidP="0046205B">
      <w:pPr>
        <w:pStyle w:val="Heading4"/>
      </w:pPr>
      <w:r>
        <w:t>Font</w:t>
      </w:r>
    </w:p>
    <w:p w14:paraId="26849918"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47F1F0C8" w14:textId="77777777" w:rsidR="0046205B" w:rsidRDefault="0046205B" w:rsidP="0046205B">
      <w:pPr>
        <w:pStyle w:val="Heading4"/>
      </w:pPr>
      <w:r>
        <w:t>Show Parameters? – Toggle Box</w:t>
      </w:r>
    </w:p>
    <w:p w14:paraId="27AEF1F0" w14:textId="77777777" w:rsidR="0046205B" w:rsidRDefault="0046205B" w:rsidP="0046205B">
      <w:r>
        <w:t>To show parameters, make sure that the toggle box is ‘ticked’ with a checkmark.</w:t>
      </w:r>
    </w:p>
    <w:p w14:paraId="7D845063" w14:textId="77777777" w:rsidR="0046205B" w:rsidRDefault="0046205B" w:rsidP="0046205B">
      <w:pPr>
        <w:pStyle w:val="Heading4"/>
      </w:pPr>
      <w:r>
        <w:t>Export to Excel? – Toggle Box</w:t>
      </w:r>
    </w:p>
    <w:p w14:paraId="580CDBC0" w14:textId="77777777" w:rsidR="0046205B" w:rsidRPr="00CC767A" w:rsidRDefault="0046205B" w:rsidP="0046205B">
      <w:r>
        <w:t>To export the printed file to an excel document, make sure that the Export to Excel toggle box is checked.</w:t>
      </w:r>
    </w:p>
    <w:p w14:paraId="00574346" w14:textId="77777777" w:rsidR="0046205B" w:rsidRDefault="0046205B" w:rsidP="0046205B">
      <w:pPr>
        <w:pStyle w:val="Heading4"/>
      </w:pPr>
      <w:r>
        <w:t>Auto Run Excel? – Toggle Box</w:t>
      </w:r>
    </w:p>
    <w:p w14:paraId="2EBC84D6"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1140C643" w14:textId="77777777" w:rsidR="0046205B" w:rsidRDefault="0046205B" w:rsidP="0046205B">
      <w:pPr>
        <w:pStyle w:val="Heading4"/>
      </w:pPr>
      <w:r>
        <w:t>If Yes, File Name</w:t>
      </w:r>
    </w:p>
    <w:p w14:paraId="7D02A2E5" w14:textId="77777777" w:rsidR="0046205B" w:rsidRDefault="0046205B" w:rsidP="0046205B">
      <w:r>
        <w:t>If exporting the file to Excel, enter the desired file name.</w:t>
      </w:r>
    </w:p>
    <w:p w14:paraId="2A340979" w14:textId="03EF0B59" w:rsidR="00D34072" w:rsidRDefault="00C245A5" w:rsidP="00D34072">
      <w:pPr>
        <w:pStyle w:val="Heading2"/>
      </w:pPr>
      <w:bookmarkStart w:id="140" w:name="_Toc47874724"/>
      <w:r>
        <w:lastRenderedPageBreak/>
        <w:t>Scrap Report</w:t>
      </w:r>
      <w:r w:rsidR="00D34072">
        <w:t xml:space="preserve"> [DR!]</w:t>
      </w:r>
      <w:bookmarkEnd w:id="140"/>
    </w:p>
    <w:p w14:paraId="0492F87F" w14:textId="0AFA9814" w:rsidR="008B0F39" w:rsidRDefault="008B0F39" w:rsidP="008B0F39">
      <w:pPr>
        <w:rPr>
          <w:rFonts w:cstheme="minorHAnsi"/>
        </w:rPr>
      </w:pPr>
      <w:r w:rsidRPr="005D5A82">
        <w:rPr>
          <w:rFonts w:cstheme="minorHAnsi"/>
        </w:rPr>
        <w:t>The scrap report by printing press provides a list of material shortages based on quantities that have been committed to jobs, not just on hand quantity.</w:t>
      </w:r>
    </w:p>
    <w:p w14:paraId="4AA8FFCC" w14:textId="57FACC80" w:rsidR="008B0F39" w:rsidRPr="008B0F39" w:rsidRDefault="008B0F39" w:rsidP="008B0F39">
      <w:r w:rsidRPr="005D5A82">
        <w:rPr>
          <w:rFonts w:cstheme="minorHAnsi"/>
        </w:rPr>
        <w:t>The print selection allows limited the report by a range of jobs and dates. The report may be output computer screen, printer, fax, email or directly text file or to an excel format.</w:t>
      </w:r>
    </w:p>
    <w:p w14:paraId="088DB41D" w14:textId="5879DA85" w:rsidR="00824DED" w:rsidRDefault="00824DED" w:rsidP="00824DED">
      <w:r>
        <w:t xml:space="preserve">The </w:t>
      </w:r>
      <w:r w:rsidR="00E25D5B">
        <w:rPr>
          <w:i/>
          <w:iCs/>
        </w:rPr>
        <w:t>Scrap Report</w:t>
      </w:r>
      <w:r>
        <w:rPr>
          <w:i/>
          <w:iCs/>
        </w:rPr>
        <w:t xml:space="preserve"> </w:t>
      </w:r>
      <w:r>
        <w:t xml:space="preserve">screen is located in the following Menu Path: Data Collection -&gt; Reports for Data Collection -&gt; </w:t>
      </w:r>
      <w:r w:rsidR="00E25D5B">
        <w:t>Scrap Report</w:t>
      </w:r>
      <w:r>
        <w:t xml:space="preserve">. Alternatively, the user can quickly get to this screen using the Hot Key combination: </w:t>
      </w:r>
      <w:r>
        <w:rPr>
          <w:b/>
          <w:bCs/>
          <w:i/>
          <w:iCs/>
          <w:u w:val="single"/>
        </w:rPr>
        <w:t>[“D” – “R” – “</w:t>
      </w:r>
      <w:r w:rsidR="00E25D5B">
        <w:rPr>
          <w:b/>
          <w:bCs/>
          <w:i/>
          <w:iCs/>
          <w:u w:val="single"/>
        </w:rPr>
        <w:t>!</w:t>
      </w:r>
      <w:r>
        <w:rPr>
          <w:b/>
          <w:bCs/>
          <w:i/>
          <w:iCs/>
          <w:u w:val="single"/>
        </w:rPr>
        <w:t>”]</w:t>
      </w:r>
      <w:r>
        <w:t>.</w:t>
      </w:r>
    </w:p>
    <w:p w14:paraId="193C4D57" w14:textId="0D9F9F62" w:rsidR="00C245A5" w:rsidRDefault="00C245A5" w:rsidP="00C245A5">
      <w:pPr>
        <w:pStyle w:val="Heading3"/>
      </w:pPr>
      <w:bookmarkStart w:id="141" w:name="_Toc47874725"/>
      <w:r>
        <w:t>Selection Parameters</w:t>
      </w:r>
      <w:bookmarkEnd w:id="141"/>
    </w:p>
    <w:p w14:paraId="3FB22747" w14:textId="11C44F50" w:rsidR="002D0EE4" w:rsidRPr="002D0EE4" w:rsidRDefault="002D0EE4" w:rsidP="002D0EE4">
      <w:r>
        <w:rPr>
          <w:noProof/>
        </w:rPr>
        <w:drawing>
          <wp:inline distT="0" distB="0" distL="0" distR="0" wp14:anchorId="33237765" wp14:editId="72A83488">
            <wp:extent cx="4295775" cy="16478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295775" cy="1647825"/>
                    </a:xfrm>
                    <a:prstGeom prst="rect">
                      <a:avLst/>
                    </a:prstGeom>
                  </pic:spPr>
                </pic:pic>
              </a:graphicData>
            </a:graphic>
          </wp:inline>
        </w:drawing>
      </w:r>
    </w:p>
    <w:p w14:paraId="7444975B" w14:textId="3CB44485" w:rsidR="00824DED" w:rsidRDefault="00E25D5B" w:rsidP="00824DED">
      <w:pPr>
        <w:pStyle w:val="Heading4"/>
      </w:pPr>
      <w:r>
        <w:t>Job Status</w:t>
      </w:r>
      <w:r w:rsidR="00824DED">
        <w:t xml:space="preserve"> (Choice)</w:t>
      </w:r>
    </w:p>
    <w:p w14:paraId="066F8083" w14:textId="60F7C47E" w:rsidR="00824DED" w:rsidRDefault="00824DED" w:rsidP="00824DED">
      <w:r>
        <w:t xml:space="preserve">To choose the preferred </w:t>
      </w:r>
      <w:r w:rsidR="00E25D5B">
        <w:t>Job Status</w:t>
      </w:r>
      <w:r>
        <w:t xml:space="preserve"> of </w:t>
      </w:r>
      <w:r w:rsidR="00E25D5B">
        <w:t>Open</w:t>
      </w:r>
      <w:r>
        <w:t xml:space="preserve"> vs. </w:t>
      </w:r>
      <w:r w:rsidR="00E25D5B">
        <w:t>Closed (Or All)</w:t>
      </w:r>
      <w:r>
        <w:t>, please make sure the desired option choice bubble is toggled.</w:t>
      </w:r>
    </w:p>
    <w:p w14:paraId="0A73BB99" w14:textId="62110457" w:rsidR="00824DED" w:rsidRDefault="00824DED" w:rsidP="00824DED">
      <w:pPr>
        <w:pStyle w:val="Heading4"/>
      </w:pPr>
      <w:r>
        <w:t xml:space="preserve">Beginning </w:t>
      </w:r>
      <w:r w:rsidR="00E25D5B">
        <w:t>Job #</w:t>
      </w:r>
      <w:r>
        <w:t xml:space="preserve"> / Ending </w:t>
      </w:r>
      <w:r w:rsidR="00E25D5B">
        <w:t>Job #</w:t>
      </w:r>
    </w:p>
    <w:p w14:paraId="14F09455" w14:textId="2FB6BB9E" w:rsidR="00824DED" w:rsidRPr="00E5397E" w:rsidRDefault="00824DED" w:rsidP="00824DED">
      <w:r>
        <w:t xml:space="preserve">Enter the beginning and ending </w:t>
      </w:r>
      <w:r w:rsidR="00E25D5B">
        <w:t>Job Number</w:t>
      </w:r>
      <w:r>
        <w:t xml:space="preserve"> to </w:t>
      </w:r>
      <w:r w:rsidR="000874AE">
        <w:t xml:space="preserve">run the </w:t>
      </w:r>
      <w:r w:rsidR="00E25D5B">
        <w:t>Scrap</w:t>
      </w:r>
      <w:r w:rsidR="000874AE">
        <w:t xml:space="preserve"> report </w:t>
      </w:r>
      <w:r>
        <w:t>for.</w:t>
      </w:r>
    </w:p>
    <w:p w14:paraId="5BC69F99" w14:textId="71C6CF5F" w:rsidR="00824DED" w:rsidRDefault="00824DED" w:rsidP="00824DED">
      <w:pPr>
        <w:pStyle w:val="Heading4"/>
      </w:pPr>
      <w:r>
        <w:t xml:space="preserve">Beginning </w:t>
      </w:r>
      <w:r w:rsidR="00E25D5B">
        <w:t>Job #: 00</w:t>
      </w:r>
      <w:r>
        <w:t xml:space="preserve"> / Ending </w:t>
      </w:r>
      <w:r w:rsidR="00E25D5B">
        <w:t>Job #: 00</w:t>
      </w:r>
    </w:p>
    <w:p w14:paraId="6DE5A7B7" w14:textId="69C6C2EF" w:rsidR="00824DED" w:rsidRPr="00E5397E" w:rsidRDefault="00824DED" w:rsidP="00824DED">
      <w:r>
        <w:t xml:space="preserve">Enter the beginning and ending </w:t>
      </w:r>
      <w:r w:rsidR="00E25D5B">
        <w:t>Subsequent Job Number</w:t>
      </w:r>
      <w:r>
        <w:t xml:space="preserve"> to </w:t>
      </w:r>
      <w:r w:rsidR="000874AE">
        <w:t xml:space="preserve">run the </w:t>
      </w:r>
      <w:r w:rsidR="00E25D5B">
        <w:t>Scrap</w:t>
      </w:r>
      <w:r w:rsidR="000874AE">
        <w:t xml:space="preserve"> report </w:t>
      </w:r>
      <w:r>
        <w:t>for.</w:t>
      </w:r>
    </w:p>
    <w:p w14:paraId="0062AEDE" w14:textId="37F5FCC6" w:rsidR="00824DED" w:rsidRDefault="00824DED" w:rsidP="00824DED">
      <w:pPr>
        <w:pStyle w:val="Heading4"/>
      </w:pPr>
      <w:r>
        <w:t xml:space="preserve">Beginning </w:t>
      </w:r>
      <w:r w:rsidR="00E25D5B">
        <w:t>Date</w:t>
      </w:r>
      <w:r>
        <w:t xml:space="preserve"> / Ending </w:t>
      </w:r>
      <w:r w:rsidR="00E25D5B">
        <w:t>Date</w:t>
      </w:r>
    </w:p>
    <w:p w14:paraId="64DB2009" w14:textId="545A710F" w:rsidR="00824DED" w:rsidRPr="00E5397E" w:rsidRDefault="00824DED" w:rsidP="00824DED">
      <w:r>
        <w:t xml:space="preserve">Enter the beginning and ending </w:t>
      </w:r>
      <w:r w:rsidR="00E25D5B">
        <w:t>Date</w:t>
      </w:r>
      <w:r>
        <w:t xml:space="preserve"> to </w:t>
      </w:r>
      <w:r w:rsidR="000874AE">
        <w:t xml:space="preserve">run the </w:t>
      </w:r>
      <w:r w:rsidR="00E25D5B">
        <w:t>Scrap</w:t>
      </w:r>
      <w:r w:rsidR="000874AE">
        <w:t xml:space="preserve"> report </w:t>
      </w:r>
      <w:r>
        <w:t>for.</w:t>
      </w:r>
    </w:p>
    <w:p w14:paraId="7A082D26" w14:textId="05CEB077" w:rsidR="00824DED" w:rsidRDefault="00E25D5B" w:rsidP="00824DED">
      <w:pPr>
        <w:pStyle w:val="Heading4"/>
      </w:pPr>
      <w:r>
        <w:t>Printer Types: Offset</w:t>
      </w:r>
      <w:r w:rsidR="00824DED">
        <w:t xml:space="preserve"> – Toggle Box</w:t>
      </w:r>
    </w:p>
    <w:p w14:paraId="26B8F32F" w14:textId="4946C860" w:rsidR="00824DED" w:rsidRDefault="00824DED" w:rsidP="00824DED">
      <w:r>
        <w:t xml:space="preserve">To </w:t>
      </w:r>
      <w:r w:rsidR="0070661E">
        <w:t>include Offset printer types in the Scrap report</w:t>
      </w:r>
      <w:r>
        <w:t>, make sure that th</w:t>
      </w:r>
      <w:r w:rsidR="0070661E">
        <w:t xml:space="preserve">is </w:t>
      </w:r>
      <w:r>
        <w:t>toggle box is checked.</w:t>
      </w:r>
    </w:p>
    <w:p w14:paraId="2884CC0D" w14:textId="1E176975" w:rsidR="00824DED" w:rsidRDefault="00E25D5B" w:rsidP="00824DED">
      <w:pPr>
        <w:pStyle w:val="Heading4"/>
      </w:pPr>
      <w:r>
        <w:t xml:space="preserve">Printer Types: </w:t>
      </w:r>
      <w:r w:rsidR="0070661E">
        <w:t>Letterpress</w:t>
      </w:r>
      <w:r w:rsidR="00824DED">
        <w:t xml:space="preserve"> – Toggle Box</w:t>
      </w:r>
    </w:p>
    <w:p w14:paraId="0994E232" w14:textId="39D48170" w:rsidR="00824DED" w:rsidRDefault="00824DED" w:rsidP="00824DED">
      <w:r>
        <w:t xml:space="preserve">To </w:t>
      </w:r>
      <w:r w:rsidR="0070661E">
        <w:t>include Letterpress printer types in the Scrap report</w:t>
      </w:r>
      <w:r>
        <w:t>, make sure that th</w:t>
      </w:r>
      <w:r w:rsidR="0070661E">
        <w:t xml:space="preserve">is </w:t>
      </w:r>
      <w:r>
        <w:t>toggle box is checked.</w:t>
      </w:r>
    </w:p>
    <w:p w14:paraId="321FA52E" w14:textId="2143405D" w:rsidR="00824DED" w:rsidRDefault="00E25D5B" w:rsidP="00824DED">
      <w:pPr>
        <w:pStyle w:val="Heading4"/>
      </w:pPr>
      <w:r>
        <w:t xml:space="preserve">Printer Types: </w:t>
      </w:r>
      <w:proofErr w:type="spellStart"/>
      <w:r w:rsidR="0070661E">
        <w:t>Flexo</w:t>
      </w:r>
      <w:proofErr w:type="spellEnd"/>
      <w:r w:rsidR="00824DED">
        <w:t xml:space="preserve"> – Toggle Box</w:t>
      </w:r>
    </w:p>
    <w:p w14:paraId="031099E7" w14:textId="4F944C3A" w:rsidR="00824DED" w:rsidRDefault="00824DED" w:rsidP="00824DED">
      <w:r>
        <w:t xml:space="preserve">To </w:t>
      </w:r>
      <w:r w:rsidR="0070661E">
        <w:t xml:space="preserve">include </w:t>
      </w:r>
      <w:proofErr w:type="spellStart"/>
      <w:r w:rsidR="0070661E">
        <w:t>Flexo</w:t>
      </w:r>
      <w:proofErr w:type="spellEnd"/>
      <w:r w:rsidR="0070661E">
        <w:t xml:space="preserve"> printer types in the Scrap report</w:t>
      </w:r>
      <w:r>
        <w:t>, make sure that th</w:t>
      </w:r>
      <w:r w:rsidR="0070661E">
        <w:t xml:space="preserve">is </w:t>
      </w:r>
      <w:r>
        <w:t>toggle box is checked.</w:t>
      </w:r>
    </w:p>
    <w:p w14:paraId="21EFDBFA" w14:textId="2009BDE1" w:rsidR="00824DED" w:rsidRDefault="00E25D5B" w:rsidP="00824DED">
      <w:pPr>
        <w:pStyle w:val="Heading4"/>
      </w:pPr>
      <w:r>
        <w:t xml:space="preserve">Printer Types: </w:t>
      </w:r>
      <w:r w:rsidR="0070661E">
        <w:t>Silkscreen</w:t>
      </w:r>
      <w:r w:rsidR="00824DED">
        <w:t xml:space="preserve"> – Toggle Box</w:t>
      </w:r>
    </w:p>
    <w:p w14:paraId="09D6C98F" w14:textId="01912D45" w:rsidR="00824DED" w:rsidRDefault="00824DED" w:rsidP="00824DED">
      <w:r>
        <w:t xml:space="preserve">To </w:t>
      </w:r>
      <w:r w:rsidR="0070661E">
        <w:t>include Silkscreen printer types in the Scrap report</w:t>
      </w:r>
      <w:r>
        <w:t>, make sure that th</w:t>
      </w:r>
      <w:r w:rsidR="0070661E">
        <w:t xml:space="preserve">is </w:t>
      </w:r>
      <w:r>
        <w:t>toggle box is checked.</w:t>
      </w:r>
    </w:p>
    <w:p w14:paraId="5D763615" w14:textId="680CE9D0" w:rsidR="00824DED" w:rsidRDefault="00E25D5B" w:rsidP="00824DED">
      <w:pPr>
        <w:pStyle w:val="Heading4"/>
      </w:pPr>
      <w:r>
        <w:t xml:space="preserve">Printer Types: </w:t>
      </w:r>
      <w:r w:rsidR="0070661E">
        <w:t>Gravure</w:t>
      </w:r>
      <w:r w:rsidR="00824DED">
        <w:t xml:space="preserve"> – Toggle Box</w:t>
      </w:r>
    </w:p>
    <w:p w14:paraId="1B05B8D2" w14:textId="4ACE8359" w:rsidR="00824DED" w:rsidRDefault="00824DED" w:rsidP="00824DED">
      <w:r>
        <w:t xml:space="preserve">To </w:t>
      </w:r>
      <w:r w:rsidR="0070661E">
        <w:t>include Gravure printer types in the Scrap report</w:t>
      </w:r>
      <w:r>
        <w:t>, make sure that th</w:t>
      </w:r>
      <w:r w:rsidR="0070661E">
        <w:t xml:space="preserve">is </w:t>
      </w:r>
      <w:r>
        <w:t>toggle box is checked.</w:t>
      </w:r>
    </w:p>
    <w:p w14:paraId="386FB53D" w14:textId="06A428F4" w:rsidR="00C245A5" w:rsidRDefault="00C245A5" w:rsidP="00C245A5">
      <w:pPr>
        <w:pStyle w:val="Heading3"/>
      </w:pPr>
      <w:bookmarkStart w:id="142" w:name="_Toc47874726"/>
      <w:r>
        <w:lastRenderedPageBreak/>
        <w:t>Available and Selected Columns</w:t>
      </w:r>
      <w:bookmarkEnd w:id="142"/>
    </w:p>
    <w:p w14:paraId="62C3D3C2" w14:textId="6F9B15A0" w:rsidR="002D0EE4" w:rsidRPr="002D0EE4" w:rsidRDefault="002D0EE4" w:rsidP="002D0EE4">
      <w:r>
        <w:rPr>
          <w:noProof/>
        </w:rPr>
        <w:drawing>
          <wp:inline distT="0" distB="0" distL="0" distR="0" wp14:anchorId="2B999782" wp14:editId="3E561DC9">
            <wp:extent cx="4362450" cy="1257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362450" cy="1257300"/>
                    </a:xfrm>
                    <a:prstGeom prst="rect">
                      <a:avLst/>
                    </a:prstGeom>
                  </pic:spPr>
                </pic:pic>
              </a:graphicData>
            </a:graphic>
          </wp:inline>
        </w:drawing>
      </w:r>
    </w:p>
    <w:p w14:paraId="55E335D2" w14:textId="77777777" w:rsidR="0046205B" w:rsidRDefault="0046205B" w:rsidP="0046205B">
      <w:pPr>
        <w:pStyle w:val="Heading4"/>
      </w:pPr>
      <w:r>
        <w:t>Available Columns</w:t>
      </w:r>
    </w:p>
    <w:p w14:paraId="0894A052"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48D713E6" w14:textId="77777777" w:rsidR="0046205B" w:rsidRDefault="0046205B" w:rsidP="0046205B">
      <w:pPr>
        <w:pStyle w:val="Heading4"/>
      </w:pPr>
      <w:r>
        <w:t>Selected Columns (In Display Order)</w:t>
      </w:r>
    </w:p>
    <w:p w14:paraId="7E233B8A"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28B006EF" w14:textId="77777777" w:rsidR="0046205B" w:rsidRDefault="0046205B" w:rsidP="0046205B">
      <w:pPr>
        <w:pStyle w:val="Heading4"/>
      </w:pPr>
      <w:r>
        <w:t>Default</w:t>
      </w:r>
    </w:p>
    <w:p w14:paraId="0406C496"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12B06618" w14:textId="77777777" w:rsidR="0046205B" w:rsidRDefault="0046205B" w:rsidP="0046205B">
      <w:pPr>
        <w:pStyle w:val="Heading4"/>
      </w:pPr>
      <w:r>
        <w:t>Add &gt;&gt;</w:t>
      </w:r>
    </w:p>
    <w:p w14:paraId="144951A8"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5BCE5094" w14:textId="77777777" w:rsidR="0046205B" w:rsidRDefault="0046205B" w:rsidP="0046205B">
      <w:pPr>
        <w:pStyle w:val="Heading4"/>
      </w:pPr>
      <w:r>
        <w:t>&lt;&lt; Remove</w:t>
      </w:r>
    </w:p>
    <w:p w14:paraId="14F62099"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414D5776" w14:textId="77777777" w:rsidR="0046205B" w:rsidRDefault="0046205B" w:rsidP="0046205B">
      <w:pPr>
        <w:pStyle w:val="Heading4"/>
      </w:pPr>
      <w:r>
        <w:t>Move Up</w:t>
      </w:r>
    </w:p>
    <w:p w14:paraId="4F212774"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45F361F6" w14:textId="77777777" w:rsidR="0046205B" w:rsidRDefault="0046205B" w:rsidP="0046205B">
      <w:pPr>
        <w:pStyle w:val="Heading4"/>
      </w:pPr>
      <w:r>
        <w:t>Move Down</w:t>
      </w:r>
    </w:p>
    <w:p w14:paraId="2501E586"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06E3ADE5" w14:textId="77777777" w:rsidR="00C245A5" w:rsidRDefault="00C245A5" w:rsidP="00C245A5"/>
    <w:p w14:paraId="6792DB31" w14:textId="10E14CAE" w:rsidR="00C245A5" w:rsidRDefault="00C245A5" w:rsidP="00C245A5">
      <w:pPr>
        <w:pStyle w:val="Heading3"/>
      </w:pPr>
      <w:bookmarkStart w:id="143" w:name="_Toc47874727"/>
      <w:r>
        <w:lastRenderedPageBreak/>
        <w:t>Output Destination</w:t>
      </w:r>
      <w:bookmarkEnd w:id="143"/>
    </w:p>
    <w:p w14:paraId="2E4776C5" w14:textId="1C2379F0" w:rsidR="002D0EE4" w:rsidRPr="002D0EE4" w:rsidRDefault="002D0EE4" w:rsidP="002D0EE4">
      <w:r>
        <w:rPr>
          <w:noProof/>
        </w:rPr>
        <w:drawing>
          <wp:inline distT="0" distB="0" distL="0" distR="0" wp14:anchorId="1809B518" wp14:editId="47752971">
            <wp:extent cx="4381500" cy="15525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381500" cy="1552575"/>
                    </a:xfrm>
                    <a:prstGeom prst="rect">
                      <a:avLst/>
                    </a:prstGeom>
                  </pic:spPr>
                </pic:pic>
              </a:graphicData>
            </a:graphic>
          </wp:inline>
        </w:drawing>
      </w:r>
    </w:p>
    <w:p w14:paraId="3E42766D" w14:textId="77777777" w:rsidR="0046205B" w:rsidRDefault="0046205B" w:rsidP="0046205B">
      <w:pPr>
        <w:pStyle w:val="Heading4"/>
      </w:pPr>
      <w:r>
        <w:t>Destination Choice</w:t>
      </w:r>
    </w:p>
    <w:p w14:paraId="16C5F876" w14:textId="77777777" w:rsidR="0046205B" w:rsidRPr="00144B20" w:rsidRDefault="0046205B" w:rsidP="0046205B">
      <w:r>
        <w:t>To choose the destination where the document should be printed, please make sure that desired output destination choice bubble is toggled.</w:t>
      </w:r>
    </w:p>
    <w:p w14:paraId="43D97792" w14:textId="77777777" w:rsidR="0046205B" w:rsidRDefault="0046205B" w:rsidP="0046205B">
      <w:pPr>
        <w:pStyle w:val="Heading4"/>
      </w:pPr>
      <w:r>
        <w:t>Layout Choice</w:t>
      </w:r>
    </w:p>
    <w:p w14:paraId="08CCF86E" w14:textId="77777777" w:rsidR="0046205B" w:rsidRPr="00144B20" w:rsidRDefault="0046205B" w:rsidP="0046205B">
      <w:r>
        <w:t>To choose the preferred layout of Landscape vs. Portrait, please make sure the desired option choice bubbled is toggled.</w:t>
      </w:r>
    </w:p>
    <w:p w14:paraId="3A634604" w14:textId="77777777" w:rsidR="0046205B" w:rsidRDefault="0046205B" w:rsidP="0046205B">
      <w:pPr>
        <w:pStyle w:val="Heading4"/>
      </w:pPr>
      <w:r>
        <w:t>Lines Per Page</w:t>
      </w:r>
    </w:p>
    <w:p w14:paraId="0D81C7D2" w14:textId="77777777" w:rsidR="0046205B" w:rsidRPr="00144B20" w:rsidRDefault="0046205B" w:rsidP="0046205B">
      <w:r w:rsidRPr="00211A1F">
        <w:t>Lines per page on the report when printing.</w:t>
      </w:r>
    </w:p>
    <w:p w14:paraId="46DB77E3" w14:textId="77777777" w:rsidR="0046205B" w:rsidRDefault="0046205B" w:rsidP="0046205B">
      <w:pPr>
        <w:pStyle w:val="Heading4"/>
      </w:pPr>
      <w:r>
        <w:t>Font</w:t>
      </w:r>
    </w:p>
    <w:p w14:paraId="6C932CEF"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652FB51F" w14:textId="77777777" w:rsidR="0046205B" w:rsidRDefault="0046205B" w:rsidP="0046205B">
      <w:pPr>
        <w:pStyle w:val="Heading4"/>
      </w:pPr>
      <w:r>
        <w:t>Show Parameters? – Toggle Box</w:t>
      </w:r>
    </w:p>
    <w:p w14:paraId="72446078" w14:textId="77777777" w:rsidR="0046205B" w:rsidRDefault="0046205B" w:rsidP="0046205B">
      <w:r>
        <w:t>To show parameters, make sure that the toggle box is ‘ticked’ with a checkmark.</w:t>
      </w:r>
    </w:p>
    <w:p w14:paraId="4435BF40" w14:textId="77777777" w:rsidR="0046205B" w:rsidRDefault="0046205B" w:rsidP="0046205B">
      <w:pPr>
        <w:pStyle w:val="Heading4"/>
      </w:pPr>
      <w:r>
        <w:t>Export to Excel? – Toggle Box</w:t>
      </w:r>
    </w:p>
    <w:p w14:paraId="5CF6C434" w14:textId="77777777" w:rsidR="0046205B" w:rsidRPr="00CC767A" w:rsidRDefault="0046205B" w:rsidP="0046205B">
      <w:r>
        <w:t>To export the printed file to an excel document, make sure that the Export to Excel toggle box is checked.</w:t>
      </w:r>
    </w:p>
    <w:p w14:paraId="01D1E373" w14:textId="77777777" w:rsidR="0046205B" w:rsidRDefault="0046205B" w:rsidP="0046205B">
      <w:pPr>
        <w:pStyle w:val="Heading4"/>
      </w:pPr>
      <w:r>
        <w:t>Auto Run Excel? – Toggle Box</w:t>
      </w:r>
    </w:p>
    <w:p w14:paraId="6C0F5D1C"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2473ED11" w14:textId="77777777" w:rsidR="0046205B" w:rsidRDefault="0046205B" w:rsidP="0046205B">
      <w:pPr>
        <w:pStyle w:val="Heading4"/>
      </w:pPr>
      <w:r>
        <w:t>If Yes, File Name</w:t>
      </w:r>
    </w:p>
    <w:p w14:paraId="0E5A7354" w14:textId="77777777" w:rsidR="0046205B" w:rsidRDefault="0046205B" w:rsidP="0046205B">
      <w:r>
        <w:t>If exporting the file to Excel, enter the desired file name.</w:t>
      </w:r>
    </w:p>
    <w:p w14:paraId="184D30BF" w14:textId="6BA0976A" w:rsidR="00C245A5" w:rsidRDefault="00C245A5" w:rsidP="00C245A5"/>
    <w:p w14:paraId="0ADDA403" w14:textId="73E9CD25" w:rsidR="000874AE" w:rsidRDefault="000874AE" w:rsidP="00C245A5"/>
    <w:p w14:paraId="6B6FFE46" w14:textId="427AAAC2" w:rsidR="000874AE" w:rsidRDefault="000874AE" w:rsidP="00C245A5"/>
    <w:p w14:paraId="76F59A88" w14:textId="47364D3D" w:rsidR="000874AE" w:rsidRDefault="000874AE" w:rsidP="00C245A5"/>
    <w:p w14:paraId="093E047D" w14:textId="77777777" w:rsidR="000874AE" w:rsidRDefault="000874AE" w:rsidP="00C245A5"/>
    <w:p w14:paraId="258F2866" w14:textId="168112DA" w:rsidR="00D34072" w:rsidRDefault="00C245A5" w:rsidP="00D34072">
      <w:pPr>
        <w:pStyle w:val="Heading2"/>
      </w:pPr>
      <w:bookmarkStart w:id="144" w:name="_Toc47874728"/>
      <w:r>
        <w:lastRenderedPageBreak/>
        <w:t>Scrap Report by Machine</w:t>
      </w:r>
      <w:r w:rsidR="00D34072">
        <w:t xml:space="preserve"> [</w:t>
      </w:r>
      <w:r>
        <w:t>DR@</w:t>
      </w:r>
      <w:r w:rsidR="00D34072">
        <w:t>]</w:t>
      </w:r>
      <w:bookmarkEnd w:id="144"/>
    </w:p>
    <w:p w14:paraId="70BCE166" w14:textId="23004638" w:rsidR="008B0F39" w:rsidRDefault="008B0F39" w:rsidP="008B0F39">
      <w:pPr>
        <w:rPr>
          <w:rFonts w:cstheme="minorHAnsi"/>
        </w:rPr>
      </w:pPr>
      <w:r w:rsidRPr="00E60CEA">
        <w:rPr>
          <w:rFonts w:cstheme="minorHAnsi"/>
        </w:rPr>
        <w:t>The scrap report by machine provides comparison of sheets issued to the job versus the total of finished goods produced.</w:t>
      </w:r>
      <w:r>
        <w:rPr>
          <w:rFonts w:cstheme="minorHAnsi"/>
        </w:rPr>
        <w:t xml:space="preserve"> </w:t>
      </w:r>
      <w:r w:rsidRPr="00E60CEA">
        <w:rPr>
          <w:rFonts w:cstheme="minorHAnsi"/>
        </w:rPr>
        <w:t>The system converts the number of on a sheet into the number of finished boxes to determine the waste variances.</w:t>
      </w:r>
    </w:p>
    <w:p w14:paraId="5C92A284" w14:textId="65AD4EF8" w:rsidR="008B0F39" w:rsidRPr="008B0F39" w:rsidRDefault="008B0F39" w:rsidP="008B0F39">
      <w:r w:rsidRPr="00E60CEA">
        <w:rPr>
          <w:rFonts w:cstheme="minorHAnsi"/>
        </w:rPr>
        <w:t>The print selection limits the report to open, closed or all jobs and also limits the report by a range of machines, shifts and dates. The report may be output computer screen, printer, fax, email or directly text file or to an excel format.</w:t>
      </w:r>
    </w:p>
    <w:p w14:paraId="7A83671A" w14:textId="705DA155" w:rsidR="00824DED" w:rsidRDefault="00824DED" w:rsidP="00824DED">
      <w:r>
        <w:t xml:space="preserve">The </w:t>
      </w:r>
      <w:r w:rsidR="0070661E">
        <w:rPr>
          <w:i/>
          <w:iCs/>
        </w:rPr>
        <w:t>Scrap Report</w:t>
      </w:r>
      <w:r>
        <w:rPr>
          <w:i/>
          <w:iCs/>
        </w:rPr>
        <w:t xml:space="preserve"> </w:t>
      </w:r>
      <w:r>
        <w:t xml:space="preserve">screen is located in the following Menu Path: Data Collection -&gt; Reports for Data Collection -&gt; </w:t>
      </w:r>
      <w:r w:rsidR="0070661E">
        <w:t>Scrap Report by Machine</w:t>
      </w:r>
      <w:r>
        <w:t xml:space="preserve">. Alternatively, the user can quickly get to this screen using the Hot Key combination: </w:t>
      </w:r>
      <w:r>
        <w:rPr>
          <w:b/>
          <w:bCs/>
          <w:i/>
          <w:iCs/>
          <w:u w:val="single"/>
        </w:rPr>
        <w:t>[“D” – “R” – “</w:t>
      </w:r>
      <w:r w:rsidR="0070661E">
        <w:rPr>
          <w:b/>
          <w:bCs/>
          <w:i/>
          <w:iCs/>
          <w:u w:val="single"/>
        </w:rPr>
        <w:t>@</w:t>
      </w:r>
      <w:r>
        <w:rPr>
          <w:b/>
          <w:bCs/>
          <w:i/>
          <w:iCs/>
          <w:u w:val="single"/>
        </w:rPr>
        <w:t>”]</w:t>
      </w:r>
      <w:r>
        <w:t>.</w:t>
      </w:r>
    </w:p>
    <w:p w14:paraId="487F5579" w14:textId="1B614757" w:rsidR="00C245A5" w:rsidRDefault="00C245A5" w:rsidP="00C245A5">
      <w:pPr>
        <w:pStyle w:val="Heading3"/>
      </w:pPr>
      <w:bookmarkStart w:id="145" w:name="_Toc47874729"/>
      <w:r>
        <w:t>Selection Parameters</w:t>
      </w:r>
      <w:bookmarkEnd w:id="145"/>
    </w:p>
    <w:p w14:paraId="7DFA92DE" w14:textId="0A673098" w:rsidR="002D0EE4" w:rsidRPr="002D0EE4" w:rsidRDefault="002D0EE4" w:rsidP="002D0EE4">
      <w:r>
        <w:rPr>
          <w:noProof/>
        </w:rPr>
        <w:drawing>
          <wp:inline distT="0" distB="0" distL="0" distR="0" wp14:anchorId="33BFDD5C" wp14:editId="6157B055">
            <wp:extent cx="4410075" cy="1010093"/>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422109" cy="1012849"/>
                    </a:xfrm>
                    <a:prstGeom prst="rect">
                      <a:avLst/>
                    </a:prstGeom>
                  </pic:spPr>
                </pic:pic>
              </a:graphicData>
            </a:graphic>
          </wp:inline>
        </w:drawing>
      </w:r>
    </w:p>
    <w:p w14:paraId="4657AD2F" w14:textId="56E7C12E" w:rsidR="00824DED" w:rsidRDefault="0070661E" w:rsidP="00824DED">
      <w:pPr>
        <w:pStyle w:val="Heading4"/>
      </w:pPr>
      <w:r>
        <w:t>Job Status?</w:t>
      </w:r>
      <w:r w:rsidR="00824DED">
        <w:t xml:space="preserve"> (Choice)</w:t>
      </w:r>
    </w:p>
    <w:p w14:paraId="2C9BB11A" w14:textId="38597BF6" w:rsidR="00824DED" w:rsidRDefault="00824DED" w:rsidP="00824DED">
      <w:r>
        <w:t xml:space="preserve">To choose the preferred </w:t>
      </w:r>
      <w:r w:rsidR="0070661E">
        <w:t>Job Status</w:t>
      </w:r>
      <w:r>
        <w:t xml:space="preserve"> of </w:t>
      </w:r>
      <w:r w:rsidR="0070661E">
        <w:t>Open</w:t>
      </w:r>
      <w:r>
        <w:t xml:space="preserve"> vs. </w:t>
      </w:r>
      <w:r w:rsidR="0070661E">
        <w:t>Closed (Or All)</w:t>
      </w:r>
      <w:r>
        <w:t>, please make sure the desired option choice bubble is toggled.</w:t>
      </w:r>
    </w:p>
    <w:p w14:paraId="084FA14B" w14:textId="39C4F4D3" w:rsidR="00824DED" w:rsidRDefault="00824DED" w:rsidP="00824DED">
      <w:pPr>
        <w:pStyle w:val="Heading4"/>
      </w:pPr>
      <w:r>
        <w:t xml:space="preserve">Beginning </w:t>
      </w:r>
      <w:r w:rsidR="0070661E">
        <w:t>Machine</w:t>
      </w:r>
      <w:r>
        <w:t xml:space="preserve"> / Ending </w:t>
      </w:r>
      <w:r w:rsidR="0070661E">
        <w:t>Machine</w:t>
      </w:r>
    </w:p>
    <w:p w14:paraId="71EB63FA" w14:textId="4A4F407D" w:rsidR="00824DED" w:rsidRPr="00E5397E" w:rsidRDefault="00824DED" w:rsidP="00824DED">
      <w:r>
        <w:t xml:space="preserve">Enter the beginning and ending </w:t>
      </w:r>
      <w:r w:rsidR="0070661E">
        <w:t>Machine Code</w:t>
      </w:r>
      <w:r>
        <w:t xml:space="preserve"> to </w:t>
      </w:r>
      <w:r w:rsidR="000874AE">
        <w:t xml:space="preserve">run the </w:t>
      </w:r>
      <w:r w:rsidR="0070661E">
        <w:t>Scrap by Machine</w:t>
      </w:r>
      <w:r w:rsidR="000874AE">
        <w:t xml:space="preserve"> report </w:t>
      </w:r>
      <w:r>
        <w:t>for.</w:t>
      </w:r>
    </w:p>
    <w:p w14:paraId="6C392DED" w14:textId="7AC09B4B" w:rsidR="00824DED" w:rsidRDefault="00824DED" w:rsidP="00824DED">
      <w:pPr>
        <w:pStyle w:val="Heading4"/>
      </w:pPr>
      <w:r>
        <w:t xml:space="preserve">Beginning </w:t>
      </w:r>
      <w:r w:rsidR="0070661E">
        <w:t>Shift</w:t>
      </w:r>
      <w:r>
        <w:t xml:space="preserve"> / Ending </w:t>
      </w:r>
      <w:r w:rsidR="0070661E">
        <w:t>Shift</w:t>
      </w:r>
    </w:p>
    <w:p w14:paraId="68A3D3A2" w14:textId="1F331257" w:rsidR="00824DED" w:rsidRPr="00E5397E" w:rsidRDefault="00824DED" w:rsidP="00824DED">
      <w:r>
        <w:t xml:space="preserve">Enter the beginning and ending </w:t>
      </w:r>
      <w:r w:rsidR="0070661E">
        <w:t>Shift Number</w:t>
      </w:r>
      <w:r>
        <w:t xml:space="preserve"> to </w:t>
      </w:r>
      <w:r w:rsidR="000874AE">
        <w:t xml:space="preserve">run the </w:t>
      </w:r>
      <w:r w:rsidR="0070661E">
        <w:t xml:space="preserve">Scrap by Machine </w:t>
      </w:r>
      <w:r w:rsidR="000874AE">
        <w:t xml:space="preserve">report </w:t>
      </w:r>
      <w:r>
        <w:t>for.</w:t>
      </w:r>
    </w:p>
    <w:p w14:paraId="1BD41FE2" w14:textId="06A828B8" w:rsidR="00824DED" w:rsidRDefault="00824DED" w:rsidP="00824DED">
      <w:pPr>
        <w:pStyle w:val="Heading4"/>
      </w:pPr>
      <w:r>
        <w:t xml:space="preserve">Beginning </w:t>
      </w:r>
      <w:r w:rsidR="0070661E">
        <w:t>Job Start Date</w:t>
      </w:r>
      <w:r>
        <w:t xml:space="preserve"> / Ending </w:t>
      </w:r>
      <w:r w:rsidR="0070661E">
        <w:t>Job Start Date</w:t>
      </w:r>
    </w:p>
    <w:p w14:paraId="33D7CF1C" w14:textId="0F845B3C" w:rsidR="00824DED" w:rsidRPr="00E5397E" w:rsidRDefault="00824DED" w:rsidP="00824DED">
      <w:r>
        <w:t xml:space="preserve">Enter the beginning and ending </w:t>
      </w:r>
      <w:r w:rsidR="0070661E">
        <w:t>Job Start Date</w:t>
      </w:r>
      <w:r>
        <w:t xml:space="preserve"> to </w:t>
      </w:r>
      <w:r w:rsidR="000874AE">
        <w:t xml:space="preserve">run the </w:t>
      </w:r>
      <w:r w:rsidR="0070661E">
        <w:t xml:space="preserve">Scrap by Machine </w:t>
      </w:r>
      <w:r w:rsidR="000874AE">
        <w:t xml:space="preserve">report </w:t>
      </w:r>
      <w:r>
        <w:t>for.</w:t>
      </w:r>
    </w:p>
    <w:p w14:paraId="079D83EF" w14:textId="41AB22DF" w:rsidR="00C245A5" w:rsidRDefault="00C245A5" w:rsidP="00C245A5">
      <w:pPr>
        <w:pStyle w:val="Heading3"/>
      </w:pPr>
      <w:bookmarkStart w:id="146" w:name="_Toc47874730"/>
      <w:r>
        <w:t>Available and Selected Columns</w:t>
      </w:r>
      <w:bookmarkEnd w:id="146"/>
    </w:p>
    <w:p w14:paraId="5D6589B8" w14:textId="00F243F8" w:rsidR="002D0EE4" w:rsidRPr="002D0EE4" w:rsidRDefault="002D0EE4" w:rsidP="002D0EE4">
      <w:r>
        <w:rPr>
          <w:noProof/>
        </w:rPr>
        <w:drawing>
          <wp:inline distT="0" distB="0" distL="0" distR="0" wp14:anchorId="69264042" wp14:editId="79644A24">
            <wp:extent cx="4391025" cy="109253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00179" cy="1094808"/>
                    </a:xfrm>
                    <a:prstGeom prst="rect">
                      <a:avLst/>
                    </a:prstGeom>
                  </pic:spPr>
                </pic:pic>
              </a:graphicData>
            </a:graphic>
          </wp:inline>
        </w:drawing>
      </w:r>
    </w:p>
    <w:p w14:paraId="4E2C6F96" w14:textId="77777777" w:rsidR="0046205B" w:rsidRDefault="0046205B" w:rsidP="0046205B">
      <w:pPr>
        <w:pStyle w:val="Heading4"/>
      </w:pPr>
      <w:r>
        <w:t>Available Columns</w:t>
      </w:r>
    </w:p>
    <w:p w14:paraId="19C1B066"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369909E7" w14:textId="77777777" w:rsidR="0046205B" w:rsidRDefault="0046205B" w:rsidP="0046205B">
      <w:pPr>
        <w:pStyle w:val="Heading4"/>
      </w:pPr>
      <w:r>
        <w:t>Selected Columns (In Display Order)</w:t>
      </w:r>
    </w:p>
    <w:p w14:paraId="281DBC62"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17D0D0CC" w14:textId="77777777" w:rsidR="0046205B" w:rsidRDefault="0046205B" w:rsidP="0046205B">
      <w:pPr>
        <w:pStyle w:val="Heading4"/>
      </w:pPr>
      <w:r>
        <w:lastRenderedPageBreak/>
        <w:t>Default</w:t>
      </w:r>
    </w:p>
    <w:p w14:paraId="40E6E9BE"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75A1EA5F" w14:textId="77777777" w:rsidR="0046205B" w:rsidRDefault="0046205B" w:rsidP="0046205B">
      <w:pPr>
        <w:pStyle w:val="Heading4"/>
      </w:pPr>
      <w:r>
        <w:t>Add &gt;&gt;</w:t>
      </w:r>
    </w:p>
    <w:p w14:paraId="5FA9423C"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7B5EDE38" w14:textId="77777777" w:rsidR="0046205B" w:rsidRDefault="0046205B" w:rsidP="0046205B">
      <w:pPr>
        <w:pStyle w:val="Heading4"/>
      </w:pPr>
      <w:r>
        <w:t>&lt;&lt; Remove</w:t>
      </w:r>
    </w:p>
    <w:p w14:paraId="0180162A"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29DEFAA3" w14:textId="77777777" w:rsidR="0046205B" w:rsidRDefault="0046205B" w:rsidP="0046205B">
      <w:pPr>
        <w:pStyle w:val="Heading4"/>
      </w:pPr>
      <w:r>
        <w:t>Move Up</w:t>
      </w:r>
    </w:p>
    <w:p w14:paraId="6A420D97"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03103F0D" w14:textId="77777777" w:rsidR="0046205B" w:rsidRDefault="0046205B" w:rsidP="0046205B">
      <w:pPr>
        <w:pStyle w:val="Heading4"/>
      </w:pPr>
      <w:r>
        <w:t>Move Down</w:t>
      </w:r>
    </w:p>
    <w:p w14:paraId="214F81C8"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58D042BC" w14:textId="0DD33E69" w:rsidR="00C245A5" w:rsidRDefault="00C245A5" w:rsidP="00C245A5">
      <w:pPr>
        <w:pStyle w:val="Heading3"/>
      </w:pPr>
      <w:bookmarkStart w:id="147" w:name="_Toc47874731"/>
      <w:r>
        <w:t>Output Destination</w:t>
      </w:r>
      <w:bookmarkEnd w:id="147"/>
    </w:p>
    <w:p w14:paraId="7C0E0A39" w14:textId="51CC0CF8" w:rsidR="002D0EE4" w:rsidRPr="002D0EE4" w:rsidRDefault="002D0EE4" w:rsidP="002D0EE4">
      <w:r>
        <w:rPr>
          <w:noProof/>
        </w:rPr>
        <w:drawing>
          <wp:inline distT="0" distB="0" distL="0" distR="0" wp14:anchorId="1C1A5645" wp14:editId="536D7D39">
            <wp:extent cx="4400550" cy="143539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04300" cy="1436618"/>
                    </a:xfrm>
                    <a:prstGeom prst="rect">
                      <a:avLst/>
                    </a:prstGeom>
                  </pic:spPr>
                </pic:pic>
              </a:graphicData>
            </a:graphic>
          </wp:inline>
        </w:drawing>
      </w:r>
    </w:p>
    <w:p w14:paraId="2EF7F70C" w14:textId="77777777" w:rsidR="0046205B" w:rsidRDefault="0046205B" w:rsidP="0046205B">
      <w:pPr>
        <w:pStyle w:val="Heading4"/>
      </w:pPr>
      <w:r>
        <w:t>Destination Choice</w:t>
      </w:r>
    </w:p>
    <w:p w14:paraId="79CD5F66" w14:textId="77777777" w:rsidR="0046205B" w:rsidRPr="00144B20" w:rsidRDefault="0046205B" w:rsidP="0046205B">
      <w:r>
        <w:t>To choose the destination where the document should be printed, please make sure that desired output destination choice bubble is toggled.</w:t>
      </w:r>
    </w:p>
    <w:p w14:paraId="56D1B64D" w14:textId="77777777" w:rsidR="0046205B" w:rsidRDefault="0046205B" w:rsidP="0046205B">
      <w:pPr>
        <w:pStyle w:val="Heading4"/>
      </w:pPr>
      <w:r>
        <w:t>Layout Choice</w:t>
      </w:r>
    </w:p>
    <w:p w14:paraId="464B97B1" w14:textId="77777777" w:rsidR="0046205B" w:rsidRPr="00144B20" w:rsidRDefault="0046205B" w:rsidP="0046205B">
      <w:r>
        <w:t>To choose the preferred layout of Landscape vs. Portrait, please make sure the desired option choice bubbled is toggled.</w:t>
      </w:r>
    </w:p>
    <w:p w14:paraId="049C3340" w14:textId="77777777" w:rsidR="0046205B" w:rsidRDefault="0046205B" w:rsidP="0046205B">
      <w:pPr>
        <w:pStyle w:val="Heading4"/>
      </w:pPr>
      <w:r>
        <w:t>Show Parameters? – Toggle Box</w:t>
      </w:r>
    </w:p>
    <w:p w14:paraId="7766E2A8" w14:textId="77777777" w:rsidR="0046205B" w:rsidRDefault="0046205B" w:rsidP="0046205B">
      <w:r>
        <w:t>To show parameters, make sure that the toggle box is ‘ticked’ with a checkmark.</w:t>
      </w:r>
    </w:p>
    <w:p w14:paraId="41124104" w14:textId="77777777" w:rsidR="0046205B" w:rsidRDefault="0046205B" w:rsidP="0046205B">
      <w:pPr>
        <w:pStyle w:val="Heading4"/>
      </w:pPr>
      <w:r>
        <w:t>Export to Excel? – Toggle Box</w:t>
      </w:r>
    </w:p>
    <w:p w14:paraId="74550533" w14:textId="77777777" w:rsidR="0046205B" w:rsidRPr="00CC767A" w:rsidRDefault="0046205B" w:rsidP="0046205B">
      <w:r>
        <w:t>To export the printed file to an excel document, make sure that the Export to Excel toggle box is checked.</w:t>
      </w:r>
    </w:p>
    <w:p w14:paraId="7CB5720E" w14:textId="77777777" w:rsidR="0046205B" w:rsidRDefault="0046205B" w:rsidP="0046205B">
      <w:pPr>
        <w:pStyle w:val="Heading4"/>
      </w:pPr>
      <w:r>
        <w:t>Auto Run Excel? – Toggle Box</w:t>
      </w:r>
    </w:p>
    <w:p w14:paraId="57E57F17"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342C0AD8" w14:textId="068C4AC2" w:rsidR="00D34072" w:rsidRDefault="00C245A5" w:rsidP="00D34072">
      <w:pPr>
        <w:pStyle w:val="Heading2"/>
      </w:pPr>
      <w:bookmarkStart w:id="148" w:name="_Toc47874732"/>
      <w:r>
        <w:lastRenderedPageBreak/>
        <w:t>Machine Backlog by Kicks</w:t>
      </w:r>
      <w:r w:rsidR="00D34072">
        <w:t xml:space="preserve"> [</w:t>
      </w:r>
      <w:r>
        <w:t>DR#</w:t>
      </w:r>
      <w:r w:rsidR="00D34072">
        <w:t>]</w:t>
      </w:r>
      <w:bookmarkEnd w:id="148"/>
    </w:p>
    <w:p w14:paraId="4F1CB25E" w14:textId="1326FB24" w:rsidR="00AE61A1" w:rsidRDefault="00AE61A1" w:rsidP="00AE61A1">
      <w:pPr>
        <w:rPr>
          <w:rFonts w:cstheme="minorHAnsi"/>
        </w:rPr>
      </w:pPr>
      <w:r w:rsidRPr="006F24D8">
        <w:rPr>
          <w:rFonts w:cstheme="minorHAnsi"/>
        </w:rPr>
        <w:t>The machine backlog report shows machine backlog represented by kicks, which is the same as impressions or sheets.  This is printed up to a specific date, while printing the details of each job for the day including hours required and hours remaining.</w:t>
      </w:r>
    </w:p>
    <w:p w14:paraId="597D4634" w14:textId="1ECA55D9" w:rsidR="00AE61A1" w:rsidRDefault="00AE61A1" w:rsidP="00AE61A1">
      <w:pPr>
        <w:rPr>
          <w:rFonts w:cstheme="minorHAnsi"/>
        </w:rPr>
      </w:pPr>
      <w:r w:rsidRPr="006F24D8">
        <w:rPr>
          <w:rFonts w:cstheme="minorHAnsi"/>
        </w:rPr>
        <w:t>The visual scheduling software provides far greater visual and reporting options, but this report can be used when the scheduling module is not purchased.</w:t>
      </w:r>
    </w:p>
    <w:p w14:paraId="534C1B1B" w14:textId="1817F20D" w:rsidR="00AE61A1" w:rsidRPr="00AE61A1" w:rsidRDefault="00AE61A1" w:rsidP="00AE61A1">
      <w:r w:rsidRPr="006F24D8">
        <w:rPr>
          <w:rFonts w:cstheme="minorHAnsi"/>
        </w:rPr>
        <w:t>The print selection allows limited the report by machine department, machine code up to a specific start date or due date.</w:t>
      </w:r>
      <w:r>
        <w:rPr>
          <w:rFonts w:cstheme="minorHAnsi"/>
        </w:rPr>
        <w:t xml:space="preserve"> </w:t>
      </w:r>
      <w:r w:rsidRPr="006F24D8">
        <w:rPr>
          <w:rFonts w:cstheme="minorHAnsi"/>
        </w:rPr>
        <w:t>The report also has an option to print either the machine description or customer name. The report may be output computer screen, printer, fax, email or directly text file or to an excel format.</w:t>
      </w:r>
    </w:p>
    <w:p w14:paraId="16E4C489" w14:textId="5D19B37B" w:rsidR="00824DED" w:rsidRDefault="00824DED" w:rsidP="00824DED">
      <w:r>
        <w:t xml:space="preserve">The </w:t>
      </w:r>
      <w:r w:rsidR="0070661E">
        <w:rPr>
          <w:i/>
          <w:iCs/>
        </w:rPr>
        <w:t>Machine Backlog by Kicks</w:t>
      </w:r>
      <w:r>
        <w:rPr>
          <w:i/>
          <w:iCs/>
        </w:rPr>
        <w:t xml:space="preserve"> </w:t>
      </w:r>
      <w:r>
        <w:t xml:space="preserve">screen is located in the following Menu Path: Data Collection -&gt; Reports for Data Collection -&gt; </w:t>
      </w:r>
      <w:r w:rsidR="0070661E">
        <w:t>Machine Backlog by Kicks</w:t>
      </w:r>
      <w:r>
        <w:t xml:space="preserve">. Alternatively, the user can quickly get to this screen using the Hot Key combination: </w:t>
      </w:r>
      <w:r>
        <w:rPr>
          <w:b/>
          <w:bCs/>
          <w:i/>
          <w:iCs/>
          <w:u w:val="single"/>
        </w:rPr>
        <w:t>[“D” – “R” – “</w:t>
      </w:r>
      <w:r w:rsidR="0070661E">
        <w:rPr>
          <w:b/>
          <w:bCs/>
          <w:i/>
          <w:iCs/>
          <w:u w:val="single"/>
        </w:rPr>
        <w:t>#</w:t>
      </w:r>
      <w:r>
        <w:rPr>
          <w:b/>
          <w:bCs/>
          <w:i/>
          <w:iCs/>
          <w:u w:val="single"/>
        </w:rPr>
        <w:t>”]</w:t>
      </w:r>
      <w:r>
        <w:t>.</w:t>
      </w:r>
    </w:p>
    <w:p w14:paraId="590C0D5C" w14:textId="7A12E5E1" w:rsidR="00C245A5" w:rsidRDefault="00C245A5" w:rsidP="00C245A5">
      <w:pPr>
        <w:pStyle w:val="Heading3"/>
      </w:pPr>
      <w:bookmarkStart w:id="149" w:name="_Toc47874733"/>
      <w:r>
        <w:t>Selection Parameters</w:t>
      </w:r>
      <w:bookmarkEnd w:id="149"/>
    </w:p>
    <w:p w14:paraId="4209D23D" w14:textId="323A75A2" w:rsidR="002D0EE4" w:rsidRPr="002D0EE4" w:rsidRDefault="002D0EE4" w:rsidP="002D0EE4">
      <w:r>
        <w:rPr>
          <w:noProof/>
        </w:rPr>
        <w:drawing>
          <wp:inline distT="0" distB="0" distL="0" distR="0" wp14:anchorId="07BF8958" wp14:editId="6BBC46AB">
            <wp:extent cx="4341547" cy="831273"/>
            <wp:effectExtent l="0" t="0" r="1905"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362168" cy="835221"/>
                    </a:xfrm>
                    <a:prstGeom prst="rect">
                      <a:avLst/>
                    </a:prstGeom>
                  </pic:spPr>
                </pic:pic>
              </a:graphicData>
            </a:graphic>
          </wp:inline>
        </w:drawing>
      </w:r>
    </w:p>
    <w:p w14:paraId="3E6973B7" w14:textId="77E8B331" w:rsidR="00C245A5" w:rsidRDefault="0070661E" w:rsidP="00C245A5">
      <w:pPr>
        <w:pStyle w:val="Heading4"/>
      </w:pPr>
      <w:r>
        <w:t>Thru Date</w:t>
      </w:r>
    </w:p>
    <w:p w14:paraId="5CFB1DCC" w14:textId="14B206C5" w:rsidR="0070661E" w:rsidRPr="00DE739A" w:rsidRDefault="0070661E" w:rsidP="0070661E">
      <w:r>
        <w:t>The date entered here will be the last date of the report. Any jobs scheduled after that date will be left off of the report.</w:t>
      </w:r>
    </w:p>
    <w:p w14:paraId="22B2FDAB" w14:textId="48426A4A" w:rsidR="00824DED" w:rsidRDefault="00824DED" w:rsidP="00824DED">
      <w:pPr>
        <w:pStyle w:val="Heading4"/>
      </w:pPr>
      <w:r>
        <w:t xml:space="preserve">Beginning </w:t>
      </w:r>
      <w:r w:rsidR="0070661E">
        <w:t>Machine</w:t>
      </w:r>
      <w:r>
        <w:t xml:space="preserve"> / Ending </w:t>
      </w:r>
      <w:r w:rsidR="0070661E">
        <w:t>Machine</w:t>
      </w:r>
    </w:p>
    <w:p w14:paraId="47BA3DB8" w14:textId="1BCEBA59" w:rsidR="00824DED" w:rsidRPr="00E5397E" w:rsidRDefault="00824DED" w:rsidP="00824DED">
      <w:r>
        <w:t xml:space="preserve">Enter the beginning and ending </w:t>
      </w:r>
      <w:r w:rsidR="0070661E">
        <w:t>Machine Code</w:t>
      </w:r>
      <w:r>
        <w:t xml:space="preserve"> to </w:t>
      </w:r>
      <w:r w:rsidR="000874AE">
        <w:t xml:space="preserve">run the </w:t>
      </w:r>
      <w:r w:rsidR="0070661E">
        <w:t>Backlog</w:t>
      </w:r>
      <w:r w:rsidR="000874AE">
        <w:t xml:space="preserve"> report </w:t>
      </w:r>
      <w:r>
        <w:t>for.</w:t>
      </w:r>
    </w:p>
    <w:p w14:paraId="0BBBA5A2" w14:textId="641A80BD" w:rsidR="00824DED" w:rsidRDefault="00824DED" w:rsidP="00824DED">
      <w:pPr>
        <w:pStyle w:val="Heading4"/>
      </w:pPr>
      <w:r>
        <w:t xml:space="preserve">Beginning </w:t>
      </w:r>
      <w:r w:rsidR="0070661E">
        <w:t>Job #</w:t>
      </w:r>
      <w:r>
        <w:t xml:space="preserve"> / Ending </w:t>
      </w:r>
      <w:r w:rsidR="0070661E">
        <w:t>Job #</w:t>
      </w:r>
    </w:p>
    <w:p w14:paraId="38CDF525" w14:textId="4B676579" w:rsidR="00824DED" w:rsidRPr="00E5397E" w:rsidRDefault="00824DED" w:rsidP="00824DED">
      <w:r>
        <w:t xml:space="preserve">Enter the beginning and ending </w:t>
      </w:r>
      <w:r w:rsidR="0070661E">
        <w:t>Job Number</w:t>
      </w:r>
      <w:r>
        <w:t xml:space="preserve"> to </w:t>
      </w:r>
      <w:r w:rsidR="000874AE">
        <w:t xml:space="preserve">run the </w:t>
      </w:r>
      <w:r w:rsidR="0070661E">
        <w:t>Backlog</w:t>
      </w:r>
      <w:r w:rsidR="000874AE">
        <w:t xml:space="preserve"> report </w:t>
      </w:r>
      <w:r>
        <w:t>for.</w:t>
      </w:r>
    </w:p>
    <w:p w14:paraId="68557ECD" w14:textId="3102D287" w:rsidR="00824DED" w:rsidRDefault="00824DED" w:rsidP="00824DED">
      <w:pPr>
        <w:pStyle w:val="Heading4"/>
      </w:pPr>
      <w:r>
        <w:t xml:space="preserve">Beginning </w:t>
      </w:r>
      <w:r w:rsidR="0070661E">
        <w:t>Job #: 00</w:t>
      </w:r>
      <w:r>
        <w:t xml:space="preserve"> / Ending </w:t>
      </w:r>
      <w:r w:rsidR="0070661E">
        <w:t>Job #: 00</w:t>
      </w:r>
    </w:p>
    <w:p w14:paraId="32EE6F9E" w14:textId="02F5D80B" w:rsidR="00824DED" w:rsidRDefault="00824DED" w:rsidP="00824DED">
      <w:r>
        <w:t xml:space="preserve">Enter the beginning and ending </w:t>
      </w:r>
      <w:r w:rsidR="0070661E">
        <w:t>Subsequent Job Number</w:t>
      </w:r>
      <w:r>
        <w:t xml:space="preserve"> to </w:t>
      </w:r>
      <w:r w:rsidR="000874AE">
        <w:t xml:space="preserve">run the </w:t>
      </w:r>
      <w:r w:rsidR="0070661E">
        <w:t>Backlog</w:t>
      </w:r>
      <w:r w:rsidR="000874AE">
        <w:t xml:space="preserve"> report </w:t>
      </w:r>
      <w:r>
        <w:t>for.</w:t>
      </w:r>
    </w:p>
    <w:p w14:paraId="2C6DE242" w14:textId="0E8DC3AA" w:rsidR="00AE61A1" w:rsidRDefault="00AE61A1" w:rsidP="00824DED"/>
    <w:p w14:paraId="6F981863" w14:textId="0C1B5731" w:rsidR="00AE61A1" w:rsidRDefault="00AE61A1" w:rsidP="00824DED"/>
    <w:p w14:paraId="0FEC9FD6" w14:textId="4C96018C" w:rsidR="00AE61A1" w:rsidRDefault="00AE61A1" w:rsidP="00824DED"/>
    <w:p w14:paraId="31C64615" w14:textId="017E4341" w:rsidR="00AE61A1" w:rsidRDefault="00AE61A1" w:rsidP="00824DED"/>
    <w:p w14:paraId="63E6BB33" w14:textId="77777777" w:rsidR="00AE61A1" w:rsidRPr="00E5397E" w:rsidRDefault="00AE61A1" w:rsidP="00824DED"/>
    <w:p w14:paraId="1C32648E" w14:textId="5A31B2B8" w:rsidR="00C245A5" w:rsidRDefault="00C245A5" w:rsidP="00C245A5">
      <w:pPr>
        <w:pStyle w:val="Heading3"/>
      </w:pPr>
      <w:bookmarkStart w:id="150" w:name="_Toc47874734"/>
      <w:r>
        <w:lastRenderedPageBreak/>
        <w:t>Available and Selected Columns</w:t>
      </w:r>
      <w:bookmarkEnd w:id="150"/>
    </w:p>
    <w:p w14:paraId="3FA21ABB" w14:textId="25317145" w:rsidR="002D0EE4" w:rsidRPr="002D0EE4" w:rsidRDefault="002D0EE4" w:rsidP="002D0EE4">
      <w:r>
        <w:rPr>
          <w:noProof/>
        </w:rPr>
        <w:drawing>
          <wp:inline distT="0" distB="0" distL="0" distR="0" wp14:anchorId="74D33237" wp14:editId="146264E0">
            <wp:extent cx="4368010" cy="807522"/>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410127" cy="815308"/>
                    </a:xfrm>
                    <a:prstGeom prst="rect">
                      <a:avLst/>
                    </a:prstGeom>
                  </pic:spPr>
                </pic:pic>
              </a:graphicData>
            </a:graphic>
          </wp:inline>
        </w:drawing>
      </w:r>
    </w:p>
    <w:p w14:paraId="06B8A59B" w14:textId="77777777" w:rsidR="0046205B" w:rsidRDefault="0046205B" w:rsidP="0046205B">
      <w:pPr>
        <w:pStyle w:val="Heading4"/>
      </w:pPr>
      <w:r>
        <w:t>Available Columns</w:t>
      </w:r>
    </w:p>
    <w:p w14:paraId="74B5D7D0"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7F2542B7" w14:textId="77777777" w:rsidR="0046205B" w:rsidRDefault="0046205B" w:rsidP="0046205B">
      <w:pPr>
        <w:pStyle w:val="Heading4"/>
      </w:pPr>
      <w:r>
        <w:t>Selected Columns (In Display Order)</w:t>
      </w:r>
    </w:p>
    <w:p w14:paraId="537D65EF"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0CBC5A9E" w14:textId="77777777" w:rsidR="0046205B" w:rsidRDefault="0046205B" w:rsidP="0046205B">
      <w:pPr>
        <w:pStyle w:val="Heading4"/>
      </w:pPr>
      <w:r>
        <w:t>Default</w:t>
      </w:r>
    </w:p>
    <w:p w14:paraId="30ED1C3E"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13613CE2" w14:textId="77777777" w:rsidR="0046205B" w:rsidRDefault="0046205B" w:rsidP="0046205B">
      <w:pPr>
        <w:pStyle w:val="Heading4"/>
      </w:pPr>
      <w:r>
        <w:t>Add &gt;&gt;</w:t>
      </w:r>
    </w:p>
    <w:p w14:paraId="14697316"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2C70C353" w14:textId="77777777" w:rsidR="0046205B" w:rsidRDefault="0046205B" w:rsidP="0046205B">
      <w:pPr>
        <w:pStyle w:val="Heading4"/>
      </w:pPr>
      <w:r>
        <w:t>&lt;&lt; Remove</w:t>
      </w:r>
    </w:p>
    <w:p w14:paraId="7D0200B2"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50E199AF" w14:textId="77777777" w:rsidR="0046205B" w:rsidRDefault="0046205B" w:rsidP="0046205B">
      <w:pPr>
        <w:pStyle w:val="Heading4"/>
      </w:pPr>
      <w:r>
        <w:t>Move Up</w:t>
      </w:r>
    </w:p>
    <w:p w14:paraId="79D1B380"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7CE02909" w14:textId="77777777" w:rsidR="0046205B" w:rsidRDefault="0046205B" w:rsidP="0046205B">
      <w:pPr>
        <w:pStyle w:val="Heading4"/>
      </w:pPr>
      <w:r>
        <w:t>Move Down</w:t>
      </w:r>
    </w:p>
    <w:p w14:paraId="3E934212" w14:textId="5F680563"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34A38048" w14:textId="54B37E5A" w:rsidR="00AE61A1" w:rsidRDefault="00AE61A1" w:rsidP="0046205B"/>
    <w:p w14:paraId="0503351D" w14:textId="77777777" w:rsidR="00AE61A1" w:rsidRDefault="00AE61A1" w:rsidP="0046205B"/>
    <w:p w14:paraId="236210EC" w14:textId="182080A0" w:rsidR="00C245A5" w:rsidRDefault="00C245A5" w:rsidP="00C245A5">
      <w:pPr>
        <w:pStyle w:val="Heading3"/>
      </w:pPr>
      <w:bookmarkStart w:id="151" w:name="_Toc47874735"/>
      <w:r>
        <w:lastRenderedPageBreak/>
        <w:t>Output Destination</w:t>
      </w:r>
      <w:bookmarkEnd w:id="151"/>
    </w:p>
    <w:p w14:paraId="31F3347F" w14:textId="6D91096F" w:rsidR="002D0EE4" w:rsidRPr="002D0EE4" w:rsidRDefault="002D0EE4" w:rsidP="002D0EE4">
      <w:r>
        <w:rPr>
          <w:noProof/>
        </w:rPr>
        <w:drawing>
          <wp:inline distT="0" distB="0" distL="0" distR="0" wp14:anchorId="7023DBAF" wp14:editId="2AAFCC3A">
            <wp:extent cx="4362450" cy="174307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362450" cy="1743075"/>
                    </a:xfrm>
                    <a:prstGeom prst="rect">
                      <a:avLst/>
                    </a:prstGeom>
                  </pic:spPr>
                </pic:pic>
              </a:graphicData>
            </a:graphic>
          </wp:inline>
        </w:drawing>
      </w:r>
    </w:p>
    <w:p w14:paraId="7FCF0D1E" w14:textId="77777777" w:rsidR="0046205B" w:rsidRDefault="0046205B" w:rsidP="0046205B">
      <w:pPr>
        <w:pStyle w:val="Heading4"/>
      </w:pPr>
      <w:r>
        <w:t>Destination Choice</w:t>
      </w:r>
    </w:p>
    <w:p w14:paraId="453734BB" w14:textId="77777777" w:rsidR="0046205B" w:rsidRPr="00144B20" w:rsidRDefault="0046205B" w:rsidP="0046205B">
      <w:r>
        <w:t>To choose the destination where the document should be printed, please make sure that desired output destination choice bubble is toggled.</w:t>
      </w:r>
    </w:p>
    <w:p w14:paraId="71EEB515" w14:textId="77777777" w:rsidR="0046205B" w:rsidRDefault="0046205B" w:rsidP="0046205B">
      <w:pPr>
        <w:pStyle w:val="Heading4"/>
      </w:pPr>
      <w:r>
        <w:t>Layout Choice</w:t>
      </w:r>
    </w:p>
    <w:p w14:paraId="6DA5EDF2" w14:textId="77777777" w:rsidR="0046205B" w:rsidRPr="00144B20" w:rsidRDefault="0046205B" w:rsidP="0046205B">
      <w:r>
        <w:t>To choose the preferred layout of Landscape vs. Portrait, please make sure the desired option choice bubbled is toggled.</w:t>
      </w:r>
    </w:p>
    <w:p w14:paraId="11A65EEB" w14:textId="77777777" w:rsidR="0046205B" w:rsidRDefault="0046205B" w:rsidP="0046205B">
      <w:pPr>
        <w:pStyle w:val="Heading4"/>
      </w:pPr>
      <w:r>
        <w:t>Lines Per Page</w:t>
      </w:r>
    </w:p>
    <w:p w14:paraId="3694168B" w14:textId="77777777" w:rsidR="0046205B" w:rsidRPr="00144B20" w:rsidRDefault="0046205B" w:rsidP="0046205B">
      <w:r w:rsidRPr="00211A1F">
        <w:t>Lines per page on the report when printing.</w:t>
      </w:r>
    </w:p>
    <w:p w14:paraId="6A319CAC" w14:textId="77777777" w:rsidR="0046205B" w:rsidRDefault="0046205B" w:rsidP="0046205B">
      <w:pPr>
        <w:pStyle w:val="Heading4"/>
      </w:pPr>
      <w:r>
        <w:t>Font</w:t>
      </w:r>
    </w:p>
    <w:p w14:paraId="0C546BF2"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1DBDE740" w14:textId="77777777" w:rsidR="0046205B" w:rsidRDefault="0046205B" w:rsidP="0046205B">
      <w:pPr>
        <w:pStyle w:val="Heading4"/>
      </w:pPr>
      <w:r>
        <w:t>Show Parameters? – Toggle Box</w:t>
      </w:r>
    </w:p>
    <w:p w14:paraId="195D4EE8" w14:textId="77777777" w:rsidR="0046205B" w:rsidRDefault="0046205B" w:rsidP="0046205B">
      <w:r>
        <w:t>To show parameters, make sure that the toggle box is ‘ticked’ with a checkmark.</w:t>
      </w:r>
    </w:p>
    <w:p w14:paraId="2BA8C6CA" w14:textId="77777777" w:rsidR="0046205B" w:rsidRDefault="0046205B" w:rsidP="0046205B">
      <w:pPr>
        <w:pStyle w:val="Heading4"/>
      </w:pPr>
      <w:r>
        <w:t>Export to Excel? – Toggle Box</w:t>
      </w:r>
    </w:p>
    <w:p w14:paraId="04DF092E" w14:textId="77777777" w:rsidR="0046205B" w:rsidRPr="00CC767A" w:rsidRDefault="0046205B" w:rsidP="0046205B">
      <w:r>
        <w:t>To export the printed file to an excel document, make sure that the Export to Excel toggle box is checked.</w:t>
      </w:r>
    </w:p>
    <w:p w14:paraId="7B6FDC5C" w14:textId="77777777" w:rsidR="0046205B" w:rsidRDefault="0046205B" w:rsidP="0046205B">
      <w:pPr>
        <w:pStyle w:val="Heading4"/>
      </w:pPr>
      <w:r>
        <w:t>Auto Run Excel? – Toggle Box</w:t>
      </w:r>
    </w:p>
    <w:p w14:paraId="0D65AD89"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10BF1AD8" w14:textId="77777777" w:rsidR="0046205B" w:rsidRDefault="0046205B" w:rsidP="0046205B">
      <w:pPr>
        <w:pStyle w:val="Heading4"/>
      </w:pPr>
      <w:r>
        <w:t>If Yes, File Name</w:t>
      </w:r>
    </w:p>
    <w:p w14:paraId="0E757B2E" w14:textId="083994C9" w:rsidR="0046205B" w:rsidRDefault="0046205B" w:rsidP="0046205B">
      <w:r>
        <w:t>If exporting the file to Excel, enter the desired file name.</w:t>
      </w:r>
    </w:p>
    <w:p w14:paraId="240DAA94" w14:textId="1A955A6D" w:rsidR="00AE61A1" w:rsidRDefault="00AE61A1" w:rsidP="0046205B"/>
    <w:p w14:paraId="6EBABC45" w14:textId="2B6D7DF5" w:rsidR="00AE61A1" w:rsidRDefault="00AE61A1" w:rsidP="0046205B"/>
    <w:p w14:paraId="2285F80C" w14:textId="6BDC57F3" w:rsidR="00AE61A1" w:rsidRDefault="00AE61A1" w:rsidP="0046205B"/>
    <w:p w14:paraId="7F26FF2F" w14:textId="77777777" w:rsidR="00AE61A1" w:rsidRDefault="00AE61A1" w:rsidP="0046205B"/>
    <w:p w14:paraId="1E999B92" w14:textId="2B5E4633" w:rsidR="00D34072" w:rsidRDefault="00C245A5" w:rsidP="00D34072">
      <w:pPr>
        <w:pStyle w:val="Heading2"/>
      </w:pPr>
      <w:bookmarkStart w:id="152" w:name="_Toc47874736"/>
      <w:r>
        <w:lastRenderedPageBreak/>
        <w:t>WIP Standards Detail</w:t>
      </w:r>
      <w:r w:rsidR="00D34072">
        <w:t xml:space="preserve"> [</w:t>
      </w:r>
      <w:r>
        <w:t>DR$</w:t>
      </w:r>
      <w:r w:rsidR="00D34072">
        <w:t>]</w:t>
      </w:r>
      <w:bookmarkEnd w:id="152"/>
    </w:p>
    <w:p w14:paraId="05A763B7" w14:textId="7F91AF0B" w:rsidR="00824DED" w:rsidRDefault="00824DED" w:rsidP="00824DED">
      <w:r>
        <w:t xml:space="preserve">The </w:t>
      </w:r>
      <w:r w:rsidR="0070661E">
        <w:rPr>
          <w:i/>
          <w:iCs/>
        </w:rPr>
        <w:t>WIP Standards Detail Report</w:t>
      </w:r>
      <w:r>
        <w:rPr>
          <w:i/>
          <w:iCs/>
        </w:rPr>
        <w:t xml:space="preserve"> </w:t>
      </w:r>
      <w:r>
        <w:t xml:space="preserve">screen is located in the following Menu Path: Data Collection -&gt; Reports for Data Collection -&gt; </w:t>
      </w:r>
      <w:r w:rsidR="0070661E">
        <w:t>WIP Standard Detail</w:t>
      </w:r>
      <w:r>
        <w:t xml:space="preserve">. Alternatively, the user can quickly get to this screen using the Hot Key combination: </w:t>
      </w:r>
      <w:r>
        <w:rPr>
          <w:b/>
          <w:bCs/>
          <w:i/>
          <w:iCs/>
          <w:u w:val="single"/>
        </w:rPr>
        <w:t>[“D” – “R” – “</w:t>
      </w:r>
      <w:r w:rsidR="0070661E">
        <w:rPr>
          <w:b/>
          <w:bCs/>
          <w:i/>
          <w:iCs/>
          <w:u w:val="single"/>
        </w:rPr>
        <w:t>$</w:t>
      </w:r>
      <w:r>
        <w:rPr>
          <w:b/>
          <w:bCs/>
          <w:i/>
          <w:iCs/>
          <w:u w:val="single"/>
        </w:rPr>
        <w:t>”]</w:t>
      </w:r>
      <w:r>
        <w:t>.</w:t>
      </w:r>
    </w:p>
    <w:p w14:paraId="5C75BAC1" w14:textId="1D0DC65C" w:rsidR="00C245A5" w:rsidRDefault="00C245A5" w:rsidP="00C245A5">
      <w:pPr>
        <w:pStyle w:val="Heading3"/>
      </w:pPr>
      <w:bookmarkStart w:id="153" w:name="_Toc47874737"/>
      <w:r>
        <w:t>Selection Parameters</w:t>
      </w:r>
      <w:bookmarkEnd w:id="153"/>
    </w:p>
    <w:p w14:paraId="347F710B" w14:textId="38598C72" w:rsidR="002D0EE4" w:rsidRPr="002D0EE4" w:rsidRDefault="004D41DA" w:rsidP="002D0EE4">
      <w:r>
        <w:rPr>
          <w:noProof/>
        </w:rPr>
        <w:drawing>
          <wp:inline distT="0" distB="0" distL="0" distR="0" wp14:anchorId="5E6DBA18" wp14:editId="32891A4A">
            <wp:extent cx="4314825" cy="19812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314825" cy="1981200"/>
                    </a:xfrm>
                    <a:prstGeom prst="rect">
                      <a:avLst/>
                    </a:prstGeom>
                  </pic:spPr>
                </pic:pic>
              </a:graphicData>
            </a:graphic>
          </wp:inline>
        </w:drawing>
      </w:r>
    </w:p>
    <w:p w14:paraId="59D84A27" w14:textId="0EEC5221" w:rsidR="00824DED" w:rsidRDefault="00824DED" w:rsidP="00824DED">
      <w:pPr>
        <w:pStyle w:val="Heading4"/>
      </w:pPr>
      <w:r>
        <w:t xml:space="preserve">Beginning </w:t>
      </w:r>
      <w:r w:rsidR="0070661E">
        <w:t>Machine</w:t>
      </w:r>
      <w:r>
        <w:t xml:space="preserve"> / Ending </w:t>
      </w:r>
      <w:r w:rsidR="0070661E">
        <w:t>Machine</w:t>
      </w:r>
    </w:p>
    <w:p w14:paraId="59A1A623" w14:textId="62173C54" w:rsidR="00824DED" w:rsidRPr="00E5397E" w:rsidRDefault="00824DED" w:rsidP="00824DED">
      <w:r>
        <w:t xml:space="preserve">Enter the beginning and ending </w:t>
      </w:r>
      <w:r w:rsidR="0070661E">
        <w:t>Machine Code</w:t>
      </w:r>
      <w:r>
        <w:t xml:space="preserve"> to </w:t>
      </w:r>
      <w:r w:rsidR="000874AE">
        <w:t xml:space="preserve">run the </w:t>
      </w:r>
      <w:r w:rsidR="0070661E">
        <w:t>Work in Process Standards Detailed</w:t>
      </w:r>
      <w:r w:rsidR="000874AE">
        <w:t xml:space="preserve"> report </w:t>
      </w:r>
      <w:r>
        <w:t>for.</w:t>
      </w:r>
    </w:p>
    <w:p w14:paraId="05C080B6" w14:textId="35EEB1D2" w:rsidR="00824DED" w:rsidRDefault="00824DED" w:rsidP="00824DED">
      <w:pPr>
        <w:pStyle w:val="Heading4"/>
      </w:pPr>
      <w:r>
        <w:t xml:space="preserve">Beginning </w:t>
      </w:r>
      <w:r w:rsidR="0070661E">
        <w:t>Date</w:t>
      </w:r>
      <w:r>
        <w:t xml:space="preserve"> / Ending </w:t>
      </w:r>
      <w:r w:rsidR="0070661E">
        <w:t>Date</w:t>
      </w:r>
    </w:p>
    <w:p w14:paraId="451689A1" w14:textId="4227FD07" w:rsidR="00824DED" w:rsidRPr="00E5397E" w:rsidRDefault="00824DED" w:rsidP="00824DED">
      <w:r>
        <w:t xml:space="preserve">Enter the beginning and ending </w:t>
      </w:r>
      <w:r w:rsidR="0070661E">
        <w:t>Date</w:t>
      </w:r>
      <w:r>
        <w:t xml:space="preserve"> to </w:t>
      </w:r>
      <w:r w:rsidR="000874AE">
        <w:t xml:space="preserve">run the </w:t>
      </w:r>
      <w:r w:rsidR="0070661E">
        <w:t xml:space="preserve">Work in Process Standards Detailed </w:t>
      </w:r>
      <w:r w:rsidR="000874AE">
        <w:t xml:space="preserve">report </w:t>
      </w:r>
      <w:r>
        <w:t>for.</w:t>
      </w:r>
    </w:p>
    <w:p w14:paraId="58AF66F6" w14:textId="3811FAC6" w:rsidR="00824DED" w:rsidRDefault="00824DED" w:rsidP="00824DED">
      <w:pPr>
        <w:pStyle w:val="Heading4"/>
      </w:pPr>
      <w:r>
        <w:t xml:space="preserve">Beginning </w:t>
      </w:r>
      <w:r w:rsidR="0070661E">
        <w:t>Shift</w:t>
      </w:r>
      <w:r>
        <w:t xml:space="preserve"> / Ending </w:t>
      </w:r>
      <w:r w:rsidR="0070661E">
        <w:t>Shift</w:t>
      </w:r>
    </w:p>
    <w:p w14:paraId="5C0DC4C1" w14:textId="3D590E69" w:rsidR="00824DED" w:rsidRPr="00E5397E" w:rsidRDefault="00824DED" w:rsidP="00824DED">
      <w:r>
        <w:t xml:space="preserve">Enter the beginning and ending </w:t>
      </w:r>
      <w:r w:rsidR="0070661E">
        <w:t>Shift Number</w:t>
      </w:r>
      <w:r>
        <w:t xml:space="preserve"> to </w:t>
      </w:r>
      <w:r w:rsidR="000874AE">
        <w:t xml:space="preserve">run the </w:t>
      </w:r>
      <w:r w:rsidR="0070661E">
        <w:t xml:space="preserve">Work in Process Standards Detailed </w:t>
      </w:r>
      <w:r w:rsidR="000874AE">
        <w:t xml:space="preserve">report </w:t>
      </w:r>
      <w:r>
        <w:t>for.</w:t>
      </w:r>
    </w:p>
    <w:p w14:paraId="7F8EE1A1" w14:textId="6C0964F1" w:rsidR="00824DED" w:rsidRDefault="0070661E" w:rsidP="00824DED">
      <w:pPr>
        <w:pStyle w:val="Heading4"/>
      </w:pPr>
      <w:r>
        <w:t>Exclude Machines</w:t>
      </w:r>
    </w:p>
    <w:p w14:paraId="2772D97F" w14:textId="1419A9AB" w:rsidR="00824DED" w:rsidRDefault="00824DED" w:rsidP="00824DED">
      <w:r>
        <w:t xml:space="preserve">The user may select which </w:t>
      </w:r>
      <w:r w:rsidR="0070661E">
        <w:t>Machines</w:t>
      </w:r>
      <w:r>
        <w:t xml:space="preserve"> they wish to </w:t>
      </w:r>
      <w:r w:rsidR="0070661E">
        <w:t>exclude from</w:t>
      </w:r>
      <w:r>
        <w:t xml:space="preserve"> the current </w:t>
      </w:r>
      <w:r w:rsidR="0070661E">
        <w:t>Detail Report</w:t>
      </w:r>
      <w:r>
        <w:t xml:space="preserve">. To select multiple </w:t>
      </w:r>
      <w:r w:rsidR="0070661E">
        <w:t>Machines</w:t>
      </w:r>
      <w:r>
        <w:t xml:space="preserve">, press the </w:t>
      </w:r>
      <w:r>
        <w:rPr>
          <w:b/>
          <w:bCs/>
          <w:i/>
          <w:iCs/>
          <w:u w:val="single"/>
        </w:rPr>
        <w:t>“Control”</w:t>
      </w:r>
      <w:r>
        <w:t xml:space="preserve"> button while clicking the desired </w:t>
      </w:r>
      <w:r w:rsidR="0070661E">
        <w:t>Machine</w:t>
      </w:r>
      <w:r>
        <w:t xml:space="preserve"> within the available </w:t>
      </w:r>
      <w:r w:rsidR="00915D78">
        <w:t>Machine</w:t>
      </w:r>
      <w:r>
        <w:t xml:space="preserve"> list. Selected </w:t>
      </w:r>
      <w:r w:rsidR="00915D78">
        <w:t>Machines</w:t>
      </w:r>
      <w:r>
        <w:t xml:space="preserve"> will be highlighted, and only highlighted </w:t>
      </w:r>
      <w:r w:rsidR="00915D78">
        <w:t>Machines</w:t>
      </w:r>
      <w:r>
        <w:t xml:space="preserve"> will be </w:t>
      </w:r>
      <w:r w:rsidR="00915D78">
        <w:t>excluded from</w:t>
      </w:r>
      <w:r>
        <w:t xml:space="preserve"> the </w:t>
      </w:r>
      <w:r w:rsidR="00915D78">
        <w:t>Detail Report</w:t>
      </w:r>
      <w:r>
        <w:t xml:space="preserve">. To deselect </w:t>
      </w:r>
      <w:r w:rsidR="00915D78">
        <w:t>Machines</w:t>
      </w:r>
      <w:r>
        <w:t xml:space="preserve">, press the </w:t>
      </w:r>
      <w:r>
        <w:rPr>
          <w:b/>
          <w:bCs/>
          <w:i/>
          <w:iCs/>
          <w:u w:val="single"/>
        </w:rPr>
        <w:t>“Control”</w:t>
      </w:r>
      <w:r>
        <w:t xml:space="preserve"> button while clicking already-highlighted selections.</w:t>
      </w:r>
    </w:p>
    <w:p w14:paraId="699E3641" w14:textId="29CC0EFF" w:rsidR="00824DED" w:rsidRDefault="00915D78" w:rsidP="00824DED">
      <w:pPr>
        <w:pStyle w:val="Heading4"/>
      </w:pPr>
      <w:r>
        <w:t>Show Only Completed Machines?</w:t>
      </w:r>
      <w:r w:rsidR="00824DED">
        <w:t xml:space="preserve"> – Toggle Box</w:t>
      </w:r>
    </w:p>
    <w:p w14:paraId="75945931" w14:textId="5309514F" w:rsidR="00824DED" w:rsidRDefault="00824DED" w:rsidP="00824DED">
      <w:r>
        <w:t xml:space="preserve">To </w:t>
      </w:r>
      <w:r w:rsidR="00915D78">
        <w:t>only show completed machines in the detail report</w:t>
      </w:r>
      <w:r>
        <w:t>, make sure that th</w:t>
      </w:r>
      <w:r w:rsidR="00915D78">
        <w:t xml:space="preserve">is </w:t>
      </w:r>
      <w:r>
        <w:t>toggle box is checked.</w:t>
      </w:r>
    </w:p>
    <w:p w14:paraId="41819BF8" w14:textId="0B6308B4" w:rsidR="00824DED" w:rsidRDefault="00915D78" w:rsidP="00824DED">
      <w:pPr>
        <w:pStyle w:val="Heading4"/>
      </w:pPr>
      <w:r>
        <w:t>Sort?</w:t>
      </w:r>
      <w:r w:rsidR="00824DED">
        <w:t xml:space="preserve"> (Choice)</w:t>
      </w:r>
    </w:p>
    <w:p w14:paraId="2449619F" w14:textId="3F8CCA88" w:rsidR="00824DED" w:rsidRDefault="00824DED" w:rsidP="00824DED">
      <w:r>
        <w:t xml:space="preserve">To choose the preferred </w:t>
      </w:r>
      <w:r w:rsidR="00915D78">
        <w:t>sorting method</w:t>
      </w:r>
      <w:r>
        <w:t>, please make sure the desired option choice bubble is toggled.</w:t>
      </w:r>
    </w:p>
    <w:p w14:paraId="7659F1EE" w14:textId="77777777" w:rsidR="00C245A5" w:rsidRDefault="00C245A5" w:rsidP="00C245A5"/>
    <w:p w14:paraId="73A325D4" w14:textId="5A4DF822" w:rsidR="00C245A5" w:rsidRDefault="00C245A5" w:rsidP="00C245A5">
      <w:pPr>
        <w:pStyle w:val="Heading3"/>
      </w:pPr>
      <w:bookmarkStart w:id="154" w:name="_Toc47874738"/>
      <w:r>
        <w:lastRenderedPageBreak/>
        <w:t>Available and Selected Columns</w:t>
      </w:r>
      <w:bookmarkEnd w:id="154"/>
    </w:p>
    <w:p w14:paraId="7C351FB1" w14:textId="31C46380" w:rsidR="002D0EE4" w:rsidRPr="002D0EE4" w:rsidRDefault="004D41DA" w:rsidP="002D0EE4">
      <w:r>
        <w:rPr>
          <w:noProof/>
        </w:rPr>
        <w:drawing>
          <wp:inline distT="0" distB="0" distL="0" distR="0" wp14:anchorId="5629FE37" wp14:editId="240A6038">
            <wp:extent cx="4257675" cy="14192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257675" cy="1419225"/>
                    </a:xfrm>
                    <a:prstGeom prst="rect">
                      <a:avLst/>
                    </a:prstGeom>
                  </pic:spPr>
                </pic:pic>
              </a:graphicData>
            </a:graphic>
          </wp:inline>
        </w:drawing>
      </w:r>
    </w:p>
    <w:p w14:paraId="51407FBF" w14:textId="77777777" w:rsidR="0046205B" w:rsidRDefault="0046205B" w:rsidP="0046205B">
      <w:pPr>
        <w:pStyle w:val="Heading4"/>
      </w:pPr>
      <w:r>
        <w:t>Available Columns</w:t>
      </w:r>
    </w:p>
    <w:p w14:paraId="3271A179" w14:textId="77777777" w:rsidR="0046205B" w:rsidRPr="00F61F89" w:rsidRDefault="0046205B" w:rsidP="0046205B">
      <w:r>
        <w:t>The user may choose which columns they wish to have on the report printout. As the user selects their choices, they will appear on the ‘</w:t>
      </w:r>
      <w:r>
        <w:rPr>
          <w:i/>
          <w:iCs/>
        </w:rPr>
        <w:t>Selected Columns’</w:t>
      </w:r>
      <w:r>
        <w:t xml:space="preserve"> list.</w:t>
      </w:r>
    </w:p>
    <w:p w14:paraId="4C4C65B0" w14:textId="77777777" w:rsidR="0046205B" w:rsidRDefault="0046205B" w:rsidP="0046205B">
      <w:pPr>
        <w:pStyle w:val="Heading4"/>
      </w:pPr>
      <w:r>
        <w:t>Selected Columns (In Display Order)</w:t>
      </w:r>
    </w:p>
    <w:p w14:paraId="29E5FCC3"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771E86EC" w14:textId="77777777" w:rsidR="0046205B" w:rsidRDefault="0046205B" w:rsidP="0046205B">
      <w:pPr>
        <w:pStyle w:val="Heading4"/>
      </w:pPr>
      <w:r>
        <w:t>Default</w:t>
      </w:r>
    </w:p>
    <w:p w14:paraId="692B13E0"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34A67A3A" w14:textId="77777777" w:rsidR="0046205B" w:rsidRDefault="0046205B" w:rsidP="0046205B">
      <w:pPr>
        <w:pStyle w:val="Heading4"/>
      </w:pPr>
      <w:r>
        <w:t>Add &gt;&gt;</w:t>
      </w:r>
    </w:p>
    <w:p w14:paraId="71ABD497"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680796AB" w14:textId="77777777" w:rsidR="0046205B" w:rsidRDefault="0046205B" w:rsidP="0046205B">
      <w:pPr>
        <w:pStyle w:val="Heading4"/>
      </w:pPr>
      <w:r>
        <w:t>&lt;&lt; Remove</w:t>
      </w:r>
    </w:p>
    <w:p w14:paraId="062C1B08"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6515AD83" w14:textId="77777777" w:rsidR="0046205B" w:rsidRDefault="0046205B" w:rsidP="0046205B">
      <w:pPr>
        <w:pStyle w:val="Heading4"/>
      </w:pPr>
      <w:r>
        <w:t>Move Up</w:t>
      </w:r>
    </w:p>
    <w:p w14:paraId="0BAE6FDB"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3E05E24D" w14:textId="77777777" w:rsidR="0046205B" w:rsidRDefault="0046205B" w:rsidP="0046205B">
      <w:pPr>
        <w:pStyle w:val="Heading4"/>
      </w:pPr>
      <w:r>
        <w:t>Move Down</w:t>
      </w:r>
    </w:p>
    <w:p w14:paraId="02C7713A"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xml:space="preserve">” button, the user can change its position on the report. </w:t>
      </w:r>
    </w:p>
    <w:p w14:paraId="75763151" w14:textId="77777777" w:rsidR="00C245A5" w:rsidRDefault="00C245A5" w:rsidP="00C245A5"/>
    <w:p w14:paraId="524EDB6C" w14:textId="5ADAC856" w:rsidR="00C245A5" w:rsidRDefault="00C245A5" w:rsidP="00C245A5">
      <w:pPr>
        <w:pStyle w:val="Heading3"/>
      </w:pPr>
      <w:bookmarkStart w:id="155" w:name="_Toc47874739"/>
      <w:r>
        <w:lastRenderedPageBreak/>
        <w:t>Output Destination</w:t>
      </w:r>
      <w:bookmarkEnd w:id="155"/>
    </w:p>
    <w:p w14:paraId="16446E73" w14:textId="66BC1BCA" w:rsidR="002D0EE4" w:rsidRPr="002D0EE4" w:rsidRDefault="002D0EE4" w:rsidP="002D0EE4">
      <w:r>
        <w:rPr>
          <w:noProof/>
        </w:rPr>
        <w:drawing>
          <wp:inline distT="0" distB="0" distL="0" distR="0" wp14:anchorId="598313FC" wp14:editId="14A29134">
            <wp:extent cx="4391025" cy="1323975"/>
            <wp:effectExtent l="0" t="0" r="9525"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391025" cy="1323975"/>
                    </a:xfrm>
                    <a:prstGeom prst="rect">
                      <a:avLst/>
                    </a:prstGeom>
                  </pic:spPr>
                </pic:pic>
              </a:graphicData>
            </a:graphic>
          </wp:inline>
        </w:drawing>
      </w:r>
    </w:p>
    <w:p w14:paraId="0423379B" w14:textId="77777777" w:rsidR="0046205B" w:rsidRDefault="0046205B" w:rsidP="0046205B">
      <w:pPr>
        <w:pStyle w:val="Heading4"/>
      </w:pPr>
      <w:r>
        <w:t>Destination Choice</w:t>
      </w:r>
    </w:p>
    <w:p w14:paraId="5618F718" w14:textId="77777777" w:rsidR="0046205B" w:rsidRPr="00144B20" w:rsidRDefault="0046205B" w:rsidP="0046205B">
      <w:r>
        <w:t>To choose the destination where the document should be printed, please make sure that desired output destination choice bubble is toggled.</w:t>
      </w:r>
    </w:p>
    <w:p w14:paraId="16CC3FFE" w14:textId="77777777" w:rsidR="0046205B" w:rsidRDefault="0046205B" w:rsidP="0046205B">
      <w:pPr>
        <w:pStyle w:val="Heading4"/>
      </w:pPr>
      <w:r>
        <w:t>Layout Choice</w:t>
      </w:r>
    </w:p>
    <w:p w14:paraId="34BFB8CF" w14:textId="77777777" w:rsidR="0046205B" w:rsidRPr="00144B20" w:rsidRDefault="0046205B" w:rsidP="0046205B">
      <w:r>
        <w:t>To choose the preferred layout of Landscape vs. Portrait, please make sure the desired option choice bubbled is toggled.</w:t>
      </w:r>
    </w:p>
    <w:p w14:paraId="3A21A641" w14:textId="77777777" w:rsidR="0046205B" w:rsidRDefault="0046205B" w:rsidP="0046205B">
      <w:pPr>
        <w:pStyle w:val="Heading4"/>
      </w:pPr>
      <w:r>
        <w:t>Lines Per Page</w:t>
      </w:r>
    </w:p>
    <w:p w14:paraId="37F3E946" w14:textId="77777777" w:rsidR="0046205B" w:rsidRPr="00144B20" w:rsidRDefault="0046205B" w:rsidP="0046205B">
      <w:r w:rsidRPr="00211A1F">
        <w:t>Lines per page on the report when printing.</w:t>
      </w:r>
    </w:p>
    <w:p w14:paraId="2348FE38" w14:textId="77777777" w:rsidR="0046205B" w:rsidRDefault="0046205B" w:rsidP="0046205B">
      <w:pPr>
        <w:pStyle w:val="Heading4"/>
      </w:pPr>
      <w:r>
        <w:t>Font</w:t>
      </w:r>
    </w:p>
    <w:p w14:paraId="424D7160"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30035135" w14:textId="77777777" w:rsidR="0046205B" w:rsidRDefault="0046205B" w:rsidP="0046205B">
      <w:pPr>
        <w:pStyle w:val="Heading4"/>
      </w:pPr>
      <w:r>
        <w:t>Show Parameters? – Toggle Box</w:t>
      </w:r>
    </w:p>
    <w:p w14:paraId="0A4F3639" w14:textId="77777777" w:rsidR="0046205B" w:rsidRDefault="0046205B" w:rsidP="0046205B">
      <w:r>
        <w:t>To show parameters, make sure that the toggle box is ‘ticked’ with a checkmark.</w:t>
      </w:r>
    </w:p>
    <w:p w14:paraId="1BDFE5A0" w14:textId="77777777" w:rsidR="0046205B" w:rsidRDefault="0046205B" w:rsidP="0046205B">
      <w:pPr>
        <w:pStyle w:val="Heading4"/>
      </w:pPr>
      <w:r>
        <w:t>Export to Excel? – Toggle Box</w:t>
      </w:r>
    </w:p>
    <w:p w14:paraId="7778F873" w14:textId="77777777" w:rsidR="0046205B" w:rsidRPr="00CC767A" w:rsidRDefault="0046205B" w:rsidP="0046205B">
      <w:r>
        <w:t>To export the printed file to an excel document, make sure that the Export to Excel toggle box is checked.</w:t>
      </w:r>
    </w:p>
    <w:p w14:paraId="76E03EFF" w14:textId="77777777" w:rsidR="0046205B" w:rsidRDefault="0046205B" w:rsidP="0046205B">
      <w:pPr>
        <w:pStyle w:val="Heading4"/>
      </w:pPr>
      <w:r>
        <w:t>Auto Run Excel? – Toggle Box</w:t>
      </w:r>
    </w:p>
    <w:p w14:paraId="13DDBA25"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3C3ADA82" w14:textId="77777777" w:rsidR="0046205B" w:rsidRDefault="0046205B" w:rsidP="0046205B">
      <w:pPr>
        <w:pStyle w:val="Heading4"/>
      </w:pPr>
      <w:r>
        <w:t>If Yes, File Name</w:t>
      </w:r>
    </w:p>
    <w:p w14:paraId="38DD887D" w14:textId="77777777" w:rsidR="0046205B" w:rsidRDefault="0046205B" w:rsidP="0046205B">
      <w:r>
        <w:t>If exporting the file to Excel, enter the desired file name.</w:t>
      </w:r>
    </w:p>
    <w:p w14:paraId="02BE493B" w14:textId="7C7EBC97" w:rsidR="00C245A5" w:rsidRDefault="00C245A5" w:rsidP="00C245A5"/>
    <w:p w14:paraId="2515E32B" w14:textId="53B8BB44" w:rsidR="000874AE" w:rsidRDefault="000874AE" w:rsidP="00C245A5"/>
    <w:p w14:paraId="70F506F4" w14:textId="0318A406" w:rsidR="000874AE" w:rsidRDefault="000874AE" w:rsidP="00C245A5"/>
    <w:p w14:paraId="63592483" w14:textId="6DDAA77B" w:rsidR="000874AE" w:rsidRDefault="000874AE" w:rsidP="00C245A5"/>
    <w:p w14:paraId="78580E1E" w14:textId="65229F97" w:rsidR="000874AE" w:rsidRDefault="000874AE" w:rsidP="00C245A5"/>
    <w:p w14:paraId="7C514615" w14:textId="77777777" w:rsidR="000874AE" w:rsidRDefault="000874AE" w:rsidP="00C245A5"/>
    <w:p w14:paraId="69549958" w14:textId="40726C9B" w:rsidR="00D34072" w:rsidRDefault="00C245A5" w:rsidP="00D34072">
      <w:pPr>
        <w:pStyle w:val="Heading2"/>
      </w:pPr>
      <w:bookmarkStart w:id="156" w:name="_Toc47874740"/>
      <w:r>
        <w:lastRenderedPageBreak/>
        <w:t>On-Time Deliveries for Jobs</w:t>
      </w:r>
      <w:r w:rsidR="00D34072">
        <w:t xml:space="preserve"> [</w:t>
      </w:r>
      <w:r>
        <w:t>DR%</w:t>
      </w:r>
      <w:r w:rsidR="00D34072">
        <w:t>]</w:t>
      </w:r>
      <w:bookmarkEnd w:id="156"/>
    </w:p>
    <w:p w14:paraId="1AC671F4" w14:textId="4F59FB8A" w:rsidR="00824DED" w:rsidRDefault="00824DED" w:rsidP="00824DED">
      <w:r>
        <w:t xml:space="preserve">The </w:t>
      </w:r>
      <w:r w:rsidR="00915D78">
        <w:rPr>
          <w:i/>
          <w:iCs/>
        </w:rPr>
        <w:t>On-Time Deliveries for Jobs</w:t>
      </w:r>
      <w:r>
        <w:rPr>
          <w:i/>
          <w:iCs/>
        </w:rPr>
        <w:t xml:space="preserve"> </w:t>
      </w:r>
      <w:r>
        <w:t xml:space="preserve">screen is located in the following Menu Path: Data Collection -&gt; Reports for Data Collection -&gt; </w:t>
      </w:r>
      <w:r w:rsidR="00915D78">
        <w:t>On-Time Deliveries for Jobs</w:t>
      </w:r>
      <w:r>
        <w:t xml:space="preserve">. Alternatively, the user can quickly get to this screen using the Hot Key combination: </w:t>
      </w:r>
      <w:r>
        <w:rPr>
          <w:b/>
          <w:bCs/>
          <w:i/>
          <w:iCs/>
          <w:u w:val="single"/>
        </w:rPr>
        <w:t>[“D” – “R” – “</w:t>
      </w:r>
      <w:r w:rsidR="00915D78">
        <w:rPr>
          <w:b/>
          <w:bCs/>
          <w:i/>
          <w:iCs/>
          <w:u w:val="single"/>
        </w:rPr>
        <w:t>%</w:t>
      </w:r>
      <w:r>
        <w:rPr>
          <w:b/>
          <w:bCs/>
          <w:i/>
          <w:iCs/>
          <w:u w:val="single"/>
        </w:rPr>
        <w:t>”]</w:t>
      </w:r>
      <w:r>
        <w:t>.</w:t>
      </w:r>
    </w:p>
    <w:p w14:paraId="44C5386A" w14:textId="7C918FB5" w:rsidR="00887E88" w:rsidRPr="00D96D7A" w:rsidRDefault="00887E88" w:rsidP="00887E88">
      <w:pPr>
        <w:rPr>
          <w:rFonts w:cstheme="minorHAnsi"/>
        </w:rPr>
      </w:pPr>
      <w:r w:rsidRPr="00D96D7A">
        <w:rPr>
          <w:rFonts w:cstheme="minorHAnsi"/>
        </w:rPr>
        <w:t>This report determines if the job was produced on time and does not consider time of shipment.</w:t>
      </w:r>
      <w:r>
        <w:rPr>
          <w:rFonts w:cstheme="minorHAnsi"/>
        </w:rPr>
        <w:t xml:space="preserve"> </w:t>
      </w:r>
      <w:r w:rsidRPr="00D96D7A">
        <w:rPr>
          <w:rFonts w:cstheme="minorHAnsi"/>
        </w:rPr>
        <w:t>This report will print Order Date, Production Time = Due Date - Order Date.</w:t>
      </w:r>
    </w:p>
    <w:p w14:paraId="5D121C23" w14:textId="233E38BC" w:rsidR="00887E88" w:rsidRPr="00D96D7A" w:rsidRDefault="00887E88" w:rsidP="00887E88">
      <w:pPr>
        <w:rPr>
          <w:rFonts w:cstheme="minorHAnsi"/>
        </w:rPr>
      </w:pPr>
      <w:r w:rsidRPr="00D96D7A">
        <w:rPr>
          <w:rFonts w:cstheme="minorHAnsi"/>
        </w:rPr>
        <w:t xml:space="preserve">This report will look at projected days to produce the jobs versus the actual receipt date as the production date.   On time is fully received prior to due date.  Thereafter the job is considered late.  The report will search all orders and jobs, not dependent on if it is open or closed.  </w:t>
      </w:r>
    </w:p>
    <w:p w14:paraId="00BD51BA" w14:textId="06C421F3" w:rsidR="00887E88" w:rsidRPr="00887E88" w:rsidRDefault="00887E88" w:rsidP="00887E88">
      <w:r w:rsidRPr="00D96D7A">
        <w:rPr>
          <w:rFonts w:cstheme="minorHAnsi"/>
        </w:rPr>
        <w:t xml:space="preserve">To determine if the item shipped on time, run the </w:t>
      </w:r>
      <w:r w:rsidR="00915D78" w:rsidRPr="00915D78">
        <w:rPr>
          <w:rFonts w:cstheme="minorHAnsi"/>
          <w:b/>
          <w:bCs/>
          <w:i/>
          <w:iCs/>
          <w:u w:val="single"/>
        </w:rPr>
        <w:t>“</w:t>
      </w:r>
      <w:r w:rsidRPr="00915D78">
        <w:rPr>
          <w:rFonts w:cstheme="minorHAnsi"/>
          <w:b/>
          <w:bCs/>
          <w:i/>
          <w:iCs/>
          <w:u w:val="single"/>
        </w:rPr>
        <w:t>O</w:t>
      </w:r>
      <w:r w:rsidR="00915D78" w:rsidRPr="00915D78">
        <w:rPr>
          <w:rFonts w:cstheme="minorHAnsi"/>
          <w:b/>
          <w:bCs/>
          <w:i/>
          <w:iCs/>
          <w:u w:val="single"/>
        </w:rPr>
        <w:t>”</w:t>
      </w:r>
      <w:r w:rsidRPr="00915D78">
        <w:rPr>
          <w:rFonts w:cstheme="minorHAnsi"/>
          <w:b/>
          <w:bCs/>
          <w:i/>
          <w:iCs/>
          <w:u w:val="single"/>
        </w:rPr>
        <w:t>-</w:t>
      </w:r>
      <w:r w:rsidR="00915D78" w:rsidRPr="00915D78">
        <w:rPr>
          <w:rFonts w:cstheme="minorHAnsi"/>
          <w:b/>
          <w:bCs/>
          <w:i/>
          <w:iCs/>
          <w:u w:val="single"/>
        </w:rPr>
        <w:t>“</w:t>
      </w:r>
      <w:r w:rsidRPr="00915D78">
        <w:rPr>
          <w:rFonts w:cstheme="minorHAnsi"/>
          <w:b/>
          <w:bCs/>
          <w:i/>
          <w:iCs/>
          <w:u w:val="single"/>
        </w:rPr>
        <w:t>R</w:t>
      </w:r>
      <w:r w:rsidR="00915D78" w:rsidRPr="00915D78">
        <w:rPr>
          <w:rFonts w:cstheme="minorHAnsi"/>
          <w:b/>
          <w:bCs/>
          <w:i/>
          <w:iCs/>
          <w:u w:val="single"/>
        </w:rPr>
        <w:t>”</w:t>
      </w:r>
      <w:r w:rsidRPr="00915D78">
        <w:rPr>
          <w:rFonts w:cstheme="minorHAnsi"/>
          <w:b/>
          <w:bCs/>
          <w:i/>
          <w:iCs/>
          <w:u w:val="single"/>
        </w:rPr>
        <w:t>-</w:t>
      </w:r>
      <w:r w:rsidR="00915D78" w:rsidRPr="00915D78">
        <w:rPr>
          <w:rFonts w:cstheme="minorHAnsi"/>
          <w:b/>
          <w:bCs/>
          <w:i/>
          <w:iCs/>
          <w:u w:val="single"/>
        </w:rPr>
        <w:t>“$”</w:t>
      </w:r>
      <w:r w:rsidRPr="00D96D7A">
        <w:rPr>
          <w:rFonts w:cstheme="minorHAnsi"/>
        </w:rPr>
        <w:t xml:space="preserve"> on time delivery report. The report may be sent directly to excel.</w:t>
      </w:r>
    </w:p>
    <w:p w14:paraId="22F71B9A" w14:textId="3C36E7D1" w:rsidR="00C245A5" w:rsidRDefault="00C245A5" w:rsidP="00C245A5">
      <w:pPr>
        <w:pStyle w:val="Heading3"/>
      </w:pPr>
      <w:bookmarkStart w:id="157" w:name="_Toc47874741"/>
      <w:r>
        <w:t>Selection Parameters</w:t>
      </w:r>
      <w:bookmarkEnd w:id="157"/>
    </w:p>
    <w:p w14:paraId="21680C80" w14:textId="359C2305" w:rsidR="002D0EE4" w:rsidRPr="002D0EE4" w:rsidRDefault="004D41DA" w:rsidP="002D0EE4">
      <w:r>
        <w:rPr>
          <w:noProof/>
        </w:rPr>
        <w:drawing>
          <wp:inline distT="0" distB="0" distL="0" distR="0" wp14:anchorId="41F851DB" wp14:editId="6E690CA2">
            <wp:extent cx="4238625" cy="178117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238625" cy="1781175"/>
                    </a:xfrm>
                    <a:prstGeom prst="rect">
                      <a:avLst/>
                    </a:prstGeom>
                  </pic:spPr>
                </pic:pic>
              </a:graphicData>
            </a:graphic>
          </wp:inline>
        </w:drawing>
      </w:r>
    </w:p>
    <w:p w14:paraId="49E279EE" w14:textId="3774CC3B" w:rsidR="00824DED" w:rsidRDefault="00824DED" w:rsidP="00824DED">
      <w:pPr>
        <w:pStyle w:val="Heading4"/>
      </w:pPr>
      <w:r>
        <w:t xml:space="preserve">Beginning </w:t>
      </w:r>
      <w:r w:rsidR="00915D78">
        <w:t>Customer #</w:t>
      </w:r>
      <w:r>
        <w:t xml:space="preserve"> / Ending </w:t>
      </w:r>
      <w:r w:rsidR="00915D78">
        <w:t>Customer #</w:t>
      </w:r>
    </w:p>
    <w:p w14:paraId="106C6FDD" w14:textId="46668BCB" w:rsidR="00824DED" w:rsidRPr="00E5397E" w:rsidRDefault="00824DED" w:rsidP="00824DED">
      <w:r>
        <w:t xml:space="preserve">Enter the beginning and ending </w:t>
      </w:r>
      <w:r w:rsidR="00915D78">
        <w:t>Customer Number</w:t>
      </w:r>
      <w:r>
        <w:t xml:space="preserve"> to </w:t>
      </w:r>
      <w:r w:rsidR="000874AE">
        <w:t xml:space="preserve">run the </w:t>
      </w:r>
      <w:r w:rsidR="00915D78">
        <w:t>Deliveries</w:t>
      </w:r>
      <w:r w:rsidR="000874AE">
        <w:t xml:space="preserve"> report </w:t>
      </w:r>
      <w:r>
        <w:t>for.</w:t>
      </w:r>
    </w:p>
    <w:p w14:paraId="5DF7488E" w14:textId="71A4943B" w:rsidR="00824DED" w:rsidRDefault="00824DED" w:rsidP="00824DED">
      <w:pPr>
        <w:pStyle w:val="Heading4"/>
      </w:pPr>
      <w:r>
        <w:t xml:space="preserve">Beginning </w:t>
      </w:r>
      <w:r w:rsidR="00915D78">
        <w:t>Order #</w:t>
      </w:r>
      <w:r>
        <w:t xml:space="preserve"> / Ending </w:t>
      </w:r>
      <w:r w:rsidR="00915D78">
        <w:t>Order #</w:t>
      </w:r>
    </w:p>
    <w:p w14:paraId="72A75111" w14:textId="7877CF29" w:rsidR="00824DED" w:rsidRPr="00E5397E" w:rsidRDefault="00824DED" w:rsidP="00824DED">
      <w:r>
        <w:t xml:space="preserve">Enter the beginning and ending </w:t>
      </w:r>
      <w:r w:rsidR="00915D78">
        <w:t>Order Number</w:t>
      </w:r>
      <w:r>
        <w:t xml:space="preserve"> to </w:t>
      </w:r>
      <w:r w:rsidR="000874AE">
        <w:t xml:space="preserve">run the </w:t>
      </w:r>
      <w:r w:rsidR="00915D78">
        <w:t xml:space="preserve">Deliveries </w:t>
      </w:r>
      <w:r w:rsidR="000874AE">
        <w:t xml:space="preserve">report </w:t>
      </w:r>
      <w:r>
        <w:t>for.</w:t>
      </w:r>
    </w:p>
    <w:p w14:paraId="360DC76A" w14:textId="64AEEEB4" w:rsidR="00824DED" w:rsidRDefault="00824DED" w:rsidP="00824DED">
      <w:pPr>
        <w:pStyle w:val="Heading4"/>
      </w:pPr>
      <w:r>
        <w:t xml:space="preserve">Beginning </w:t>
      </w:r>
      <w:r w:rsidR="00915D78">
        <w:t>Item #</w:t>
      </w:r>
      <w:r>
        <w:t xml:space="preserve"> / Ending </w:t>
      </w:r>
      <w:r w:rsidR="00915D78">
        <w:t>Item #</w:t>
      </w:r>
    </w:p>
    <w:p w14:paraId="49A7EB53" w14:textId="4FDE3820" w:rsidR="00824DED" w:rsidRPr="00E5397E" w:rsidRDefault="00824DED" w:rsidP="00824DED">
      <w:r>
        <w:t xml:space="preserve">Enter the beginning and ending </w:t>
      </w:r>
      <w:r w:rsidR="00915D78">
        <w:t>Item Number</w:t>
      </w:r>
      <w:r>
        <w:t xml:space="preserve"> to </w:t>
      </w:r>
      <w:r w:rsidR="000874AE">
        <w:t xml:space="preserve">run the </w:t>
      </w:r>
      <w:r w:rsidR="00915D78">
        <w:t xml:space="preserve">Deliveries </w:t>
      </w:r>
      <w:r w:rsidR="000874AE">
        <w:t xml:space="preserve">report </w:t>
      </w:r>
      <w:r>
        <w:t>for.</w:t>
      </w:r>
    </w:p>
    <w:p w14:paraId="7510BC80" w14:textId="162A7661" w:rsidR="00824DED" w:rsidRDefault="00824DED" w:rsidP="00824DED">
      <w:pPr>
        <w:pStyle w:val="Heading4"/>
      </w:pPr>
      <w:r>
        <w:t xml:space="preserve">Beginning </w:t>
      </w:r>
      <w:r w:rsidR="00915D78">
        <w:t>Order Date</w:t>
      </w:r>
      <w:r>
        <w:t xml:space="preserve"> / Ending </w:t>
      </w:r>
      <w:r w:rsidR="00915D78">
        <w:t>Order Date</w:t>
      </w:r>
    </w:p>
    <w:p w14:paraId="1E1C795B" w14:textId="47AFA380" w:rsidR="00824DED" w:rsidRPr="00E5397E" w:rsidRDefault="00824DED" w:rsidP="00824DED">
      <w:r>
        <w:t xml:space="preserve">Enter the beginning and ending </w:t>
      </w:r>
      <w:r w:rsidR="00915D78">
        <w:t>Order Date</w:t>
      </w:r>
      <w:r>
        <w:t xml:space="preserve"> to </w:t>
      </w:r>
      <w:r w:rsidR="000874AE">
        <w:t xml:space="preserve">run the </w:t>
      </w:r>
      <w:r w:rsidR="00915D78">
        <w:t xml:space="preserve">Deliveries </w:t>
      </w:r>
      <w:r w:rsidR="000874AE">
        <w:t xml:space="preserve">report </w:t>
      </w:r>
      <w:r>
        <w:t>for.</w:t>
      </w:r>
    </w:p>
    <w:p w14:paraId="71DD075B" w14:textId="052F15B5" w:rsidR="00824DED" w:rsidRDefault="00824DED" w:rsidP="00824DED">
      <w:pPr>
        <w:pStyle w:val="Heading4"/>
      </w:pPr>
      <w:r>
        <w:t xml:space="preserve">Beginning </w:t>
      </w:r>
      <w:r w:rsidR="00915D78">
        <w:t>Due Date</w:t>
      </w:r>
      <w:r>
        <w:t xml:space="preserve"> / Ending </w:t>
      </w:r>
      <w:r w:rsidR="00915D78">
        <w:t>Due Date</w:t>
      </w:r>
    </w:p>
    <w:p w14:paraId="47701336" w14:textId="7AA64969" w:rsidR="00824DED" w:rsidRPr="00E5397E" w:rsidRDefault="00824DED" w:rsidP="00824DED">
      <w:r>
        <w:t xml:space="preserve">Enter the beginning and ending </w:t>
      </w:r>
      <w:r w:rsidR="00915D78">
        <w:t>Due Date</w:t>
      </w:r>
      <w:r>
        <w:t xml:space="preserve"> to </w:t>
      </w:r>
      <w:r w:rsidR="000874AE">
        <w:t xml:space="preserve">run the </w:t>
      </w:r>
      <w:r w:rsidR="00915D78">
        <w:t xml:space="preserve">Deliveries </w:t>
      </w:r>
      <w:r w:rsidR="000874AE">
        <w:t xml:space="preserve">report </w:t>
      </w:r>
      <w:r>
        <w:t>for.</w:t>
      </w:r>
    </w:p>
    <w:p w14:paraId="5AAB357D" w14:textId="0F246B78" w:rsidR="00824DED" w:rsidRDefault="00824DED" w:rsidP="00824DED">
      <w:pPr>
        <w:pStyle w:val="Heading4"/>
      </w:pPr>
      <w:r>
        <w:t xml:space="preserve">Beginning </w:t>
      </w:r>
      <w:r w:rsidR="00915D78">
        <w:t>User ID</w:t>
      </w:r>
      <w:r>
        <w:t xml:space="preserve"> / Ending </w:t>
      </w:r>
      <w:r w:rsidR="00915D78">
        <w:t>User ID</w:t>
      </w:r>
    </w:p>
    <w:p w14:paraId="752FF498" w14:textId="44CB8F52" w:rsidR="00824DED" w:rsidRPr="00E5397E" w:rsidRDefault="00824DED" w:rsidP="00824DED">
      <w:r>
        <w:t xml:space="preserve">Enter the beginning and ending </w:t>
      </w:r>
      <w:r w:rsidR="00915D78">
        <w:t>User ID</w:t>
      </w:r>
      <w:r>
        <w:t xml:space="preserve"> to </w:t>
      </w:r>
      <w:r w:rsidR="000874AE">
        <w:t xml:space="preserve">run the </w:t>
      </w:r>
      <w:r w:rsidR="00915D78">
        <w:t xml:space="preserve">Deliveries </w:t>
      </w:r>
      <w:r w:rsidR="000874AE">
        <w:t xml:space="preserve">report </w:t>
      </w:r>
      <w:r>
        <w:t>for.</w:t>
      </w:r>
    </w:p>
    <w:p w14:paraId="68907790" w14:textId="28A54337" w:rsidR="00824DED" w:rsidRDefault="00915D78" w:rsidP="00824DED">
      <w:pPr>
        <w:pStyle w:val="Heading4"/>
      </w:pPr>
      <w:r>
        <w:t>Sort?</w:t>
      </w:r>
      <w:r w:rsidR="00824DED">
        <w:t xml:space="preserve"> (Choice)</w:t>
      </w:r>
    </w:p>
    <w:p w14:paraId="0947CA6C" w14:textId="325F6EE3" w:rsidR="00824DED" w:rsidRDefault="00824DED" w:rsidP="00824DED">
      <w:r>
        <w:t xml:space="preserve">To choose the preferred </w:t>
      </w:r>
      <w:r w:rsidR="00915D78">
        <w:t>sorting method</w:t>
      </w:r>
      <w:r>
        <w:t>, please make sure the desired option choice bubble is toggled.</w:t>
      </w:r>
    </w:p>
    <w:p w14:paraId="5345491B" w14:textId="77777777" w:rsidR="00C245A5" w:rsidRDefault="00C245A5" w:rsidP="00C245A5"/>
    <w:p w14:paraId="24127657" w14:textId="5ACD1A39" w:rsidR="00C245A5" w:rsidRDefault="00C245A5" w:rsidP="00C245A5">
      <w:pPr>
        <w:pStyle w:val="Heading3"/>
      </w:pPr>
      <w:bookmarkStart w:id="158" w:name="_Toc47874742"/>
      <w:r>
        <w:lastRenderedPageBreak/>
        <w:t>Available and Selected Columns</w:t>
      </w:r>
      <w:bookmarkEnd w:id="158"/>
    </w:p>
    <w:p w14:paraId="0973D820" w14:textId="0D3B38B4" w:rsidR="002D0EE4" w:rsidRPr="002D0EE4" w:rsidRDefault="004D41DA" w:rsidP="002D0EE4">
      <w:r>
        <w:rPr>
          <w:noProof/>
        </w:rPr>
        <w:drawing>
          <wp:inline distT="0" distB="0" distL="0" distR="0" wp14:anchorId="33FAFF53" wp14:editId="3F21D3E4">
            <wp:extent cx="4381500" cy="1219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381500" cy="1219200"/>
                    </a:xfrm>
                    <a:prstGeom prst="rect">
                      <a:avLst/>
                    </a:prstGeom>
                  </pic:spPr>
                </pic:pic>
              </a:graphicData>
            </a:graphic>
          </wp:inline>
        </w:drawing>
      </w:r>
    </w:p>
    <w:p w14:paraId="5C6CD9FB" w14:textId="77777777" w:rsidR="0046205B" w:rsidRDefault="0046205B" w:rsidP="0046205B">
      <w:pPr>
        <w:pStyle w:val="Heading4"/>
      </w:pPr>
      <w:bookmarkStart w:id="159" w:name="_Hlk42522238"/>
      <w:bookmarkStart w:id="160" w:name="_Hlk42955753"/>
      <w:bookmarkStart w:id="161" w:name="_Hlk42958006"/>
      <w:bookmarkStart w:id="162" w:name="_Hlk43554533"/>
      <w:r>
        <w:t>Available Columns</w:t>
      </w:r>
    </w:p>
    <w:p w14:paraId="56F36366" w14:textId="77777777" w:rsidR="0046205B" w:rsidRPr="00F61F89" w:rsidRDefault="0046205B" w:rsidP="0046205B">
      <w:bookmarkStart w:id="163" w:name="_Hlk42958873"/>
      <w:r>
        <w:t>The user may choose which columns they wish to have on the report printout. As the user selects their choices, they will appear on the ‘</w:t>
      </w:r>
      <w:r>
        <w:rPr>
          <w:i/>
          <w:iCs/>
        </w:rPr>
        <w:t>Selected Columns’</w:t>
      </w:r>
      <w:r>
        <w:t xml:space="preserve"> list.</w:t>
      </w:r>
    </w:p>
    <w:p w14:paraId="52392B80" w14:textId="77777777" w:rsidR="0046205B" w:rsidRDefault="0046205B" w:rsidP="0046205B">
      <w:pPr>
        <w:pStyle w:val="Heading4"/>
      </w:pPr>
      <w:bookmarkStart w:id="164" w:name="_Hlk42957914"/>
      <w:bookmarkEnd w:id="163"/>
      <w:r>
        <w:t>Selected Columns (In Display Order)</w:t>
      </w:r>
    </w:p>
    <w:p w14:paraId="7646B978" w14:textId="77777777" w:rsidR="0046205B" w:rsidRPr="00F61F89" w:rsidRDefault="0046205B" w:rsidP="0046205B">
      <w:r>
        <w:t>The columns that the user has chosen from the ‘</w:t>
      </w:r>
      <w:r>
        <w:rPr>
          <w:i/>
          <w:iCs/>
        </w:rPr>
        <w:t xml:space="preserve">Available Columns’ </w:t>
      </w:r>
      <w:r>
        <w:t>list. The order that these columns are displayed in here is the order in which they will print on the report.</w:t>
      </w:r>
    </w:p>
    <w:p w14:paraId="124626FC" w14:textId="77777777" w:rsidR="0046205B" w:rsidRDefault="0046205B" w:rsidP="0046205B">
      <w:pPr>
        <w:pStyle w:val="Heading4"/>
      </w:pPr>
      <w:r>
        <w:t>Default</w:t>
      </w:r>
    </w:p>
    <w:p w14:paraId="285244BA" w14:textId="77777777" w:rsidR="0046205B" w:rsidRPr="00361386" w:rsidRDefault="0046205B" w:rsidP="0046205B">
      <w:r>
        <w:t xml:space="preserve">Click the </w:t>
      </w:r>
      <w:r>
        <w:rPr>
          <w:b/>
          <w:bCs/>
          <w:i/>
          <w:iCs/>
          <w:u w:val="single"/>
        </w:rPr>
        <w:t>“Default</w:t>
      </w:r>
      <w:r>
        <w:rPr>
          <w:i/>
          <w:iCs/>
          <w:u w:val="single"/>
        </w:rPr>
        <w:t>”</w:t>
      </w:r>
      <w:r>
        <w:t xml:space="preserve"> button to sort the ‘</w:t>
      </w:r>
      <w:r>
        <w:rPr>
          <w:i/>
          <w:iCs/>
        </w:rPr>
        <w:t xml:space="preserve">Selected Columns’ </w:t>
      </w:r>
      <w:r>
        <w:t>list by the default system parameters.</w:t>
      </w:r>
    </w:p>
    <w:p w14:paraId="7723495E" w14:textId="77777777" w:rsidR="0046205B" w:rsidRDefault="0046205B" w:rsidP="0046205B">
      <w:pPr>
        <w:pStyle w:val="Heading4"/>
      </w:pPr>
      <w:r>
        <w:t>Add &gt;&gt;</w:t>
      </w:r>
    </w:p>
    <w:p w14:paraId="1FC28506" w14:textId="77777777" w:rsidR="0046205B" w:rsidRPr="00361386" w:rsidRDefault="0046205B" w:rsidP="0046205B">
      <w:r>
        <w:t>Click on the selected item from the ‘</w:t>
      </w:r>
      <w:r>
        <w:rPr>
          <w:i/>
          <w:iCs/>
        </w:rPr>
        <w:t xml:space="preserve">Available Columns’ </w:t>
      </w:r>
      <w:r>
        <w:t xml:space="preserve">list to highlight it, then click the </w:t>
      </w:r>
      <w:r>
        <w:rPr>
          <w:b/>
          <w:bCs/>
          <w:i/>
          <w:iCs/>
          <w:u w:val="single"/>
        </w:rPr>
        <w:t>“Add”</w:t>
      </w:r>
      <w:r>
        <w:t xml:space="preserve"> button to add the selected column to the ‘</w:t>
      </w:r>
      <w:r>
        <w:rPr>
          <w:i/>
          <w:iCs/>
        </w:rPr>
        <w:t xml:space="preserve">Selected Columns’ </w:t>
      </w:r>
      <w:r>
        <w:t>list.</w:t>
      </w:r>
    </w:p>
    <w:p w14:paraId="047603FC" w14:textId="77777777" w:rsidR="0046205B" w:rsidRDefault="0046205B" w:rsidP="0046205B">
      <w:pPr>
        <w:pStyle w:val="Heading4"/>
      </w:pPr>
      <w:r>
        <w:t>&lt;&lt; Remove</w:t>
      </w:r>
    </w:p>
    <w:p w14:paraId="3E8394FE" w14:textId="77777777" w:rsidR="0046205B" w:rsidRPr="00361386" w:rsidRDefault="0046205B" w:rsidP="0046205B">
      <w:r>
        <w:t>Click on the selected item from the ‘</w:t>
      </w:r>
      <w:r>
        <w:rPr>
          <w:i/>
          <w:iCs/>
        </w:rPr>
        <w:t xml:space="preserve">Selected Columns’ </w:t>
      </w:r>
      <w:r>
        <w:t xml:space="preserve">list to highlight it, then click the </w:t>
      </w:r>
      <w:r>
        <w:rPr>
          <w:b/>
          <w:bCs/>
          <w:i/>
          <w:iCs/>
          <w:u w:val="single"/>
        </w:rPr>
        <w:t>“Remove”</w:t>
      </w:r>
      <w:r>
        <w:t xml:space="preserve"> button to remove the selected column to the ‘</w:t>
      </w:r>
      <w:r>
        <w:rPr>
          <w:i/>
          <w:iCs/>
        </w:rPr>
        <w:t xml:space="preserve">Selected Columns’ </w:t>
      </w:r>
      <w:r>
        <w:t>list.</w:t>
      </w:r>
    </w:p>
    <w:p w14:paraId="58F7A1D3" w14:textId="77777777" w:rsidR="0046205B" w:rsidRDefault="0046205B" w:rsidP="0046205B">
      <w:pPr>
        <w:pStyle w:val="Heading4"/>
      </w:pPr>
      <w:r>
        <w:t>Move Up</w:t>
      </w:r>
    </w:p>
    <w:p w14:paraId="2F07F56B" w14:textId="77777777" w:rsidR="0046205B" w:rsidRPr="00361386"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Up</w:t>
      </w:r>
      <w:r>
        <w:t xml:space="preserve">” button, the user can change its position on the report. </w:t>
      </w:r>
    </w:p>
    <w:p w14:paraId="5F5ED493" w14:textId="77777777" w:rsidR="0046205B" w:rsidRDefault="0046205B" w:rsidP="0046205B">
      <w:pPr>
        <w:pStyle w:val="Heading4"/>
      </w:pPr>
      <w:r>
        <w:t>Move Down</w:t>
      </w:r>
    </w:p>
    <w:bookmarkEnd w:id="159"/>
    <w:p w14:paraId="540DE8E9" w14:textId="77777777" w:rsidR="0046205B" w:rsidRDefault="0046205B" w:rsidP="0046205B">
      <w:r>
        <w:t>Within the ‘</w:t>
      </w:r>
      <w:r>
        <w:rPr>
          <w:i/>
          <w:iCs/>
        </w:rPr>
        <w:t>Selected Columns’</w:t>
      </w:r>
      <w:r>
        <w:t xml:space="preserve"> list, the user may choose the order they wish the selected columns to print in. In order to change the order of the columns, the user can click on a selection to highlight it. By then clicking the </w:t>
      </w:r>
      <w:r>
        <w:rPr>
          <w:b/>
          <w:bCs/>
          <w:i/>
          <w:iCs/>
          <w:u w:val="single"/>
        </w:rPr>
        <w:t>“Move Down</w:t>
      </w:r>
      <w:r>
        <w:t>” button, the user can change its position on the report.</w:t>
      </w:r>
      <w:bookmarkEnd w:id="164"/>
      <w:r>
        <w:t xml:space="preserve"> </w:t>
      </w:r>
      <w:bookmarkEnd w:id="160"/>
      <w:bookmarkEnd w:id="161"/>
    </w:p>
    <w:bookmarkEnd w:id="162"/>
    <w:p w14:paraId="43C95E27" w14:textId="77777777" w:rsidR="00C245A5" w:rsidRDefault="00C245A5" w:rsidP="00C245A5"/>
    <w:p w14:paraId="1F2DE08D" w14:textId="4A441C5A" w:rsidR="00C245A5" w:rsidRDefault="00C245A5" w:rsidP="00C245A5">
      <w:pPr>
        <w:pStyle w:val="Heading3"/>
      </w:pPr>
      <w:bookmarkStart w:id="165" w:name="_Toc47874743"/>
      <w:r>
        <w:lastRenderedPageBreak/>
        <w:t>Output Destination</w:t>
      </w:r>
      <w:bookmarkEnd w:id="165"/>
    </w:p>
    <w:p w14:paraId="32009126" w14:textId="7C3F9A23" w:rsidR="002D0EE4" w:rsidRPr="002D0EE4" w:rsidRDefault="004D41DA" w:rsidP="002D0EE4">
      <w:r>
        <w:rPr>
          <w:noProof/>
        </w:rPr>
        <w:drawing>
          <wp:inline distT="0" distB="0" distL="0" distR="0" wp14:anchorId="2F0930EB" wp14:editId="0EA6791F">
            <wp:extent cx="4381500" cy="17430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381500" cy="1743075"/>
                    </a:xfrm>
                    <a:prstGeom prst="rect">
                      <a:avLst/>
                    </a:prstGeom>
                  </pic:spPr>
                </pic:pic>
              </a:graphicData>
            </a:graphic>
          </wp:inline>
        </w:drawing>
      </w:r>
    </w:p>
    <w:p w14:paraId="61B31AC8" w14:textId="77777777" w:rsidR="0046205B" w:rsidRDefault="0046205B" w:rsidP="0046205B">
      <w:pPr>
        <w:pStyle w:val="Heading4"/>
      </w:pPr>
      <w:r>
        <w:t>Destination Choice</w:t>
      </w:r>
    </w:p>
    <w:p w14:paraId="2F176697" w14:textId="77777777" w:rsidR="0046205B" w:rsidRPr="00144B20" w:rsidRDefault="0046205B" w:rsidP="0046205B">
      <w:r>
        <w:t>To choose the destination where the document should be printed, please make sure that desired output destination choice bubble is toggled.</w:t>
      </w:r>
    </w:p>
    <w:p w14:paraId="2FC772F7" w14:textId="77777777" w:rsidR="0046205B" w:rsidRDefault="0046205B" w:rsidP="0046205B">
      <w:pPr>
        <w:pStyle w:val="Heading4"/>
      </w:pPr>
      <w:r>
        <w:t>Layout Choice</w:t>
      </w:r>
    </w:p>
    <w:p w14:paraId="11924BD8" w14:textId="77777777" w:rsidR="0046205B" w:rsidRPr="00144B20" w:rsidRDefault="0046205B" w:rsidP="0046205B">
      <w:r>
        <w:t>To choose the preferred layout of Landscape vs. Portrait, please make sure the desired option choice bubbled is toggled.</w:t>
      </w:r>
    </w:p>
    <w:p w14:paraId="34745657" w14:textId="77777777" w:rsidR="0046205B" w:rsidRDefault="0046205B" w:rsidP="0046205B">
      <w:pPr>
        <w:pStyle w:val="Heading4"/>
      </w:pPr>
      <w:r>
        <w:t>Lines Per Page</w:t>
      </w:r>
    </w:p>
    <w:p w14:paraId="6E211C46" w14:textId="77777777" w:rsidR="0046205B" w:rsidRPr="00144B20" w:rsidRDefault="0046205B" w:rsidP="0046205B">
      <w:r w:rsidRPr="00211A1F">
        <w:t>Lines per page on the report when printing.</w:t>
      </w:r>
    </w:p>
    <w:p w14:paraId="07468D03" w14:textId="77777777" w:rsidR="0046205B" w:rsidRDefault="0046205B" w:rsidP="0046205B">
      <w:pPr>
        <w:pStyle w:val="Heading4"/>
      </w:pPr>
      <w:r>
        <w:t>Font</w:t>
      </w:r>
    </w:p>
    <w:p w14:paraId="389C6F00"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645B34B4" w14:textId="77777777" w:rsidR="0046205B" w:rsidRDefault="0046205B" w:rsidP="0046205B">
      <w:pPr>
        <w:pStyle w:val="Heading4"/>
      </w:pPr>
      <w:r>
        <w:t>Show Parameters? – Toggle Box</w:t>
      </w:r>
    </w:p>
    <w:p w14:paraId="1A01D833" w14:textId="77777777" w:rsidR="0046205B" w:rsidRDefault="0046205B" w:rsidP="0046205B">
      <w:r>
        <w:t>To show parameters, make sure that the toggle box is ‘ticked’ with a checkmark.</w:t>
      </w:r>
    </w:p>
    <w:p w14:paraId="53CFEB33" w14:textId="77777777" w:rsidR="0046205B" w:rsidRDefault="0046205B" w:rsidP="0046205B">
      <w:pPr>
        <w:pStyle w:val="Heading4"/>
      </w:pPr>
      <w:r>
        <w:t>Export to Excel? – Toggle Box</w:t>
      </w:r>
    </w:p>
    <w:p w14:paraId="6A7EF916" w14:textId="77777777" w:rsidR="0046205B" w:rsidRPr="00CC767A" w:rsidRDefault="0046205B" w:rsidP="0046205B">
      <w:r>
        <w:t>To export the printed file to an excel document, make sure that the Export to Excel toggle box is checked.</w:t>
      </w:r>
    </w:p>
    <w:p w14:paraId="2426C0F9" w14:textId="77777777" w:rsidR="0046205B" w:rsidRDefault="0046205B" w:rsidP="0046205B">
      <w:pPr>
        <w:pStyle w:val="Heading4"/>
      </w:pPr>
      <w:r>
        <w:t>Auto Run Excel? – Toggle Box</w:t>
      </w:r>
    </w:p>
    <w:p w14:paraId="7DC5CD38"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285EE976" w14:textId="77777777" w:rsidR="0046205B" w:rsidRDefault="0046205B" w:rsidP="0046205B">
      <w:pPr>
        <w:pStyle w:val="Heading4"/>
      </w:pPr>
      <w:r>
        <w:t>If Yes, File Name</w:t>
      </w:r>
    </w:p>
    <w:p w14:paraId="5C2F211E" w14:textId="77777777" w:rsidR="0046205B" w:rsidRDefault="0046205B" w:rsidP="0046205B">
      <w:r>
        <w:t>If exporting the file to Excel, enter the desired file name.</w:t>
      </w:r>
    </w:p>
    <w:p w14:paraId="7825C7FA" w14:textId="0C72A677" w:rsidR="00C245A5" w:rsidRDefault="00C245A5" w:rsidP="00C245A5"/>
    <w:p w14:paraId="2568D2E3" w14:textId="416F1606" w:rsidR="000874AE" w:rsidRDefault="000874AE" w:rsidP="00C245A5"/>
    <w:p w14:paraId="5DACA990" w14:textId="77777777" w:rsidR="000874AE" w:rsidRDefault="000874AE" w:rsidP="00C245A5"/>
    <w:p w14:paraId="3427F835" w14:textId="7BF20C85" w:rsidR="003D3631" w:rsidRDefault="003D3631" w:rsidP="003D3631">
      <w:pPr>
        <w:pStyle w:val="Heading1"/>
        <w:rPr>
          <w:b/>
          <w:bCs/>
        </w:rPr>
      </w:pPr>
      <w:bookmarkStart w:id="166" w:name="_Toc47874744"/>
      <w:r>
        <w:rPr>
          <w:b/>
          <w:bCs/>
        </w:rPr>
        <w:lastRenderedPageBreak/>
        <w:t>Excel Reports [DE]</w:t>
      </w:r>
      <w:bookmarkEnd w:id="166"/>
    </w:p>
    <w:p w14:paraId="7C69DC1F" w14:textId="020E384F" w:rsidR="003D3631" w:rsidRDefault="004D41DA" w:rsidP="003D3631">
      <w:pPr>
        <w:pStyle w:val="Heading2"/>
      </w:pPr>
      <w:bookmarkStart w:id="167" w:name="_Toc47874745"/>
      <w:r>
        <w:t>Machine Efficiency [DE1]</w:t>
      </w:r>
      <w:bookmarkEnd w:id="167"/>
    </w:p>
    <w:p w14:paraId="4ADDC48E" w14:textId="59C4AD00" w:rsidR="0046205B" w:rsidRDefault="0046205B" w:rsidP="0046205B">
      <w:r>
        <w:t xml:space="preserve">The </w:t>
      </w:r>
      <w:r w:rsidR="00915D78">
        <w:rPr>
          <w:i/>
          <w:iCs/>
        </w:rPr>
        <w:t>New Machine Efficiency Report (Excel)</w:t>
      </w:r>
      <w:r>
        <w:rPr>
          <w:i/>
          <w:iCs/>
        </w:rPr>
        <w:t xml:space="preserve"> </w:t>
      </w:r>
      <w:r>
        <w:t xml:space="preserve">screen is located in the following Menu Path: </w:t>
      </w:r>
      <w:r w:rsidR="00915D78">
        <w:t>Data Collection</w:t>
      </w:r>
      <w:r>
        <w:t xml:space="preserve"> -&gt; </w:t>
      </w:r>
      <w:r w:rsidR="00915D78">
        <w:t>Excel Reports</w:t>
      </w:r>
      <w:r>
        <w:t xml:space="preserve"> -&gt; </w:t>
      </w:r>
      <w:r w:rsidR="00915D78">
        <w:t>Machine Efficiency - Excel</w:t>
      </w:r>
      <w:r>
        <w:t xml:space="preserve">. Alternatively, the user can quickly get to this screen using the Hot Key combination: </w:t>
      </w:r>
      <w:r>
        <w:rPr>
          <w:b/>
          <w:bCs/>
          <w:i/>
          <w:iCs/>
          <w:u w:val="single"/>
        </w:rPr>
        <w:t>[“</w:t>
      </w:r>
      <w:r w:rsidR="00915D78">
        <w:rPr>
          <w:b/>
          <w:bCs/>
          <w:i/>
          <w:iCs/>
          <w:u w:val="single"/>
        </w:rPr>
        <w:t>D</w:t>
      </w:r>
      <w:r>
        <w:rPr>
          <w:b/>
          <w:bCs/>
          <w:i/>
          <w:iCs/>
          <w:u w:val="single"/>
        </w:rPr>
        <w:t>” – “</w:t>
      </w:r>
      <w:r w:rsidR="00915D78">
        <w:rPr>
          <w:b/>
          <w:bCs/>
          <w:i/>
          <w:iCs/>
          <w:u w:val="single"/>
        </w:rPr>
        <w:t>E</w:t>
      </w:r>
      <w:r>
        <w:rPr>
          <w:b/>
          <w:bCs/>
          <w:i/>
          <w:iCs/>
          <w:u w:val="single"/>
        </w:rPr>
        <w:t>” – “</w:t>
      </w:r>
      <w:r w:rsidR="00915D78">
        <w:rPr>
          <w:b/>
          <w:bCs/>
          <w:i/>
          <w:iCs/>
          <w:u w:val="single"/>
        </w:rPr>
        <w:t>1</w:t>
      </w:r>
      <w:r>
        <w:rPr>
          <w:b/>
          <w:bCs/>
          <w:i/>
          <w:iCs/>
          <w:u w:val="single"/>
        </w:rPr>
        <w:t>”]</w:t>
      </w:r>
      <w:r>
        <w:t>.</w:t>
      </w:r>
    </w:p>
    <w:p w14:paraId="042E8D6C" w14:textId="64E2837F" w:rsidR="003D3631" w:rsidRDefault="004D41DA" w:rsidP="003D3631">
      <w:pPr>
        <w:pStyle w:val="Heading3"/>
      </w:pPr>
      <w:bookmarkStart w:id="168" w:name="_Toc47874746"/>
      <w:r>
        <w:t>Selection Parameters</w:t>
      </w:r>
      <w:bookmarkEnd w:id="168"/>
    </w:p>
    <w:p w14:paraId="60DB93F3" w14:textId="28312FB3" w:rsidR="004D41DA" w:rsidRPr="004D41DA" w:rsidRDefault="004D41DA" w:rsidP="004D41DA">
      <w:r>
        <w:rPr>
          <w:noProof/>
        </w:rPr>
        <w:drawing>
          <wp:inline distT="0" distB="0" distL="0" distR="0" wp14:anchorId="01FFA798" wp14:editId="47CD2339">
            <wp:extent cx="4371975" cy="156210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371975" cy="1562100"/>
                    </a:xfrm>
                    <a:prstGeom prst="rect">
                      <a:avLst/>
                    </a:prstGeom>
                  </pic:spPr>
                </pic:pic>
              </a:graphicData>
            </a:graphic>
          </wp:inline>
        </w:drawing>
      </w:r>
    </w:p>
    <w:p w14:paraId="05CA3CA6" w14:textId="4FD65A34" w:rsidR="00824DED" w:rsidRDefault="00824DED" w:rsidP="00824DED">
      <w:pPr>
        <w:pStyle w:val="Heading4"/>
      </w:pPr>
      <w:r>
        <w:t xml:space="preserve">Beginning </w:t>
      </w:r>
      <w:r w:rsidR="00915D78">
        <w:t>Department</w:t>
      </w:r>
      <w:r>
        <w:t xml:space="preserve"> / Ending </w:t>
      </w:r>
      <w:r w:rsidR="00915D78">
        <w:t>Department</w:t>
      </w:r>
    </w:p>
    <w:p w14:paraId="3A856181" w14:textId="19294550" w:rsidR="00824DED" w:rsidRPr="00E5397E" w:rsidRDefault="00824DED" w:rsidP="00824DED">
      <w:r>
        <w:t xml:space="preserve">Enter the beginning and ending </w:t>
      </w:r>
      <w:r w:rsidR="00915D78">
        <w:t xml:space="preserve">Department </w:t>
      </w:r>
      <w:r>
        <w:t xml:space="preserve">to </w:t>
      </w:r>
      <w:r w:rsidR="00915D78">
        <w:t>run the Machine Efficiency Report</w:t>
      </w:r>
      <w:r>
        <w:t xml:space="preserve"> for.</w:t>
      </w:r>
    </w:p>
    <w:p w14:paraId="4B4F8F2B" w14:textId="2B9603E9" w:rsidR="00824DED" w:rsidRDefault="00824DED" w:rsidP="00824DED">
      <w:pPr>
        <w:pStyle w:val="Heading4"/>
      </w:pPr>
      <w:r>
        <w:t xml:space="preserve">Beginning </w:t>
      </w:r>
      <w:r w:rsidR="00915D78">
        <w:t>Machine</w:t>
      </w:r>
      <w:r>
        <w:t xml:space="preserve"> / Ending </w:t>
      </w:r>
      <w:r w:rsidR="00915D78">
        <w:t>Machine</w:t>
      </w:r>
    </w:p>
    <w:p w14:paraId="46345277" w14:textId="25159B66" w:rsidR="00824DED" w:rsidRPr="00E5397E" w:rsidRDefault="00824DED" w:rsidP="00824DED">
      <w:r>
        <w:t xml:space="preserve">Enter the beginning and ending </w:t>
      </w:r>
      <w:r w:rsidR="00915D78">
        <w:t>Machine Code</w:t>
      </w:r>
      <w:r>
        <w:t xml:space="preserve"> to </w:t>
      </w:r>
      <w:r w:rsidR="00915D78">
        <w:t xml:space="preserve">run the Machine Efficiency Report </w:t>
      </w:r>
      <w:r>
        <w:t>for.</w:t>
      </w:r>
    </w:p>
    <w:p w14:paraId="79D84A0A" w14:textId="75DBF3A7" w:rsidR="00824DED" w:rsidRDefault="00824DED" w:rsidP="00824DED">
      <w:pPr>
        <w:pStyle w:val="Heading4"/>
      </w:pPr>
      <w:r>
        <w:t xml:space="preserve">Beginning </w:t>
      </w:r>
      <w:r w:rsidR="00915D78">
        <w:t>Shift</w:t>
      </w:r>
      <w:r>
        <w:t xml:space="preserve"> / Ending </w:t>
      </w:r>
      <w:r w:rsidR="00915D78">
        <w:t>Shift</w:t>
      </w:r>
    </w:p>
    <w:p w14:paraId="799D66A1" w14:textId="289FFDE6" w:rsidR="00824DED" w:rsidRPr="00E5397E" w:rsidRDefault="00824DED" w:rsidP="00824DED">
      <w:r>
        <w:t xml:space="preserve">Enter the beginning and ending </w:t>
      </w:r>
      <w:r w:rsidR="00915D78">
        <w:t>Shift Number</w:t>
      </w:r>
      <w:r>
        <w:t xml:space="preserve"> to </w:t>
      </w:r>
      <w:r w:rsidR="00915D78">
        <w:t xml:space="preserve">run the Machine Efficiency Report </w:t>
      </w:r>
      <w:r>
        <w:t>for.</w:t>
      </w:r>
    </w:p>
    <w:p w14:paraId="176EAB85" w14:textId="2A715CC8" w:rsidR="00824DED" w:rsidRDefault="00824DED" w:rsidP="00824DED">
      <w:pPr>
        <w:pStyle w:val="Heading4"/>
      </w:pPr>
      <w:r>
        <w:t xml:space="preserve">Beginning </w:t>
      </w:r>
      <w:r w:rsidR="00915D78">
        <w:t>Date</w:t>
      </w:r>
      <w:r>
        <w:t xml:space="preserve"> / Ending </w:t>
      </w:r>
      <w:r w:rsidR="00915D78">
        <w:t>Date</w:t>
      </w:r>
    </w:p>
    <w:p w14:paraId="0BB6DA1F" w14:textId="269EDE57" w:rsidR="00824DED" w:rsidRPr="00E5397E" w:rsidRDefault="00824DED" w:rsidP="00824DED">
      <w:r>
        <w:t xml:space="preserve">Enter the beginning and ending </w:t>
      </w:r>
      <w:r w:rsidR="00915D78">
        <w:t>Date</w:t>
      </w:r>
      <w:r>
        <w:t xml:space="preserve"> to </w:t>
      </w:r>
      <w:r w:rsidR="00915D78">
        <w:t xml:space="preserve">run the Machine Efficiency Report </w:t>
      </w:r>
      <w:r>
        <w:t>for.</w:t>
      </w:r>
    </w:p>
    <w:p w14:paraId="1D707C1B" w14:textId="0A80AB14" w:rsidR="00824DED" w:rsidRDefault="00824DED" w:rsidP="00824DED">
      <w:pPr>
        <w:pStyle w:val="Heading4"/>
      </w:pPr>
      <w:r>
        <w:t xml:space="preserve">Beginning </w:t>
      </w:r>
      <w:r w:rsidR="00915D78">
        <w:t>Time (24 HR)</w:t>
      </w:r>
      <w:r>
        <w:t xml:space="preserve"> / Ending </w:t>
      </w:r>
      <w:r w:rsidR="00915D78">
        <w:t>Time (24 HR)</w:t>
      </w:r>
    </w:p>
    <w:p w14:paraId="7F55C79C" w14:textId="1627B088" w:rsidR="00824DED" w:rsidRPr="00E5397E" w:rsidRDefault="00824DED" w:rsidP="00824DED">
      <w:r>
        <w:t xml:space="preserve">Enter the beginning and ending </w:t>
      </w:r>
      <w:r w:rsidR="00915D78">
        <w:t>Time</w:t>
      </w:r>
      <w:r>
        <w:t xml:space="preserve"> to </w:t>
      </w:r>
      <w:r w:rsidR="00915D78">
        <w:t xml:space="preserve">run the Machine Efficiency Report </w:t>
      </w:r>
      <w:r>
        <w:t>for.</w:t>
      </w:r>
    </w:p>
    <w:p w14:paraId="1D6A4560" w14:textId="6F257255" w:rsidR="00824DED" w:rsidRDefault="00915D78" w:rsidP="00824DED">
      <w:pPr>
        <w:pStyle w:val="Heading4"/>
      </w:pPr>
      <w:r>
        <w:t>Show Job Detail for Selected Period?</w:t>
      </w:r>
      <w:r w:rsidR="00824DED">
        <w:t xml:space="preserve"> – Toggle Box</w:t>
      </w:r>
    </w:p>
    <w:p w14:paraId="10F4422E" w14:textId="1E87C929" w:rsidR="00824DED" w:rsidRDefault="00824DED" w:rsidP="00824DED">
      <w:r>
        <w:t xml:space="preserve">To </w:t>
      </w:r>
      <w:r w:rsidR="00915D78">
        <w:t>show detail information on the Machine Efficiency Report</w:t>
      </w:r>
      <w:r>
        <w:t>, make sure that th</w:t>
      </w:r>
      <w:r w:rsidR="00915D78">
        <w:t xml:space="preserve">is </w:t>
      </w:r>
      <w:r>
        <w:t>toggle box is checked.</w:t>
      </w:r>
    </w:p>
    <w:p w14:paraId="4D6844E6" w14:textId="5A3CEDA1" w:rsidR="003D3631" w:rsidRDefault="003D3631" w:rsidP="003D3631"/>
    <w:p w14:paraId="6E751B1E" w14:textId="77777777" w:rsidR="00915D78" w:rsidRDefault="00915D78" w:rsidP="003D3631"/>
    <w:p w14:paraId="009FD76C" w14:textId="19FC2C8D" w:rsidR="004D41DA" w:rsidRDefault="004D41DA" w:rsidP="004D41DA">
      <w:pPr>
        <w:pStyle w:val="Heading3"/>
      </w:pPr>
      <w:bookmarkStart w:id="169" w:name="_Toc47874747"/>
      <w:r>
        <w:lastRenderedPageBreak/>
        <w:t>Output Destination</w:t>
      </w:r>
      <w:bookmarkEnd w:id="169"/>
    </w:p>
    <w:p w14:paraId="7A45DAA9" w14:textId="1B516C3C" w:rsidR="004D41DA" w:rsidRPr="004D41DA" w:rsidRDefault="004D41DA" w:rsidP="004D41DA">
      <w:r>
        <w:rPr>
          <w:noProof/>
        </w:rPr>
        <w:drawing>
          <wp:inline distT="0" distB="0" distL="0" distR="0" wp14:anchorId="1DB1F0DF" wp14:editId="4E7261E5">
            <wp:extent cx="4391025" cy="180975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4391025" cy="1809750"/>
                    </a:xfrm>
                    <a:prstGeom prst="rect">
                      <a:avLst/>
                    </a:prstGeom>
                  </pic:spPr>
                </pic:pic>
              </a:graphicData>
            </a:graphic>
          </wp:inline>
        </w:drawing>
      </w:r>
    </w:p>
    <w:p w14:paraId="7CE8E611" w14:textId="77777777" w:rsidR="0046205B" w:rsidRDefault="0046205B" w:rsidP="0046205B">
      <w:pPr>
        <w:pStyle w:val="Heading4"/>
      </w:pPr>
      <w:r>
        <w:t>Destination Choice</w:t>
      </w:r>
    </w:p>
    <w:p w14:paraId="0DCF1C7B" w14:textId="77777777" w:rsidR="0046205B" w:rsidRPr="00144B20" w:rsidRDefault="0046205B" w:rsidP="0046205B">
      <w:r>
        <w:t>To choose the destination where the document should be printed, please make sure that desired output destination choice bubble is toggled.</w:t>
      </w:r>
    </w:p>
    <w:p w14:paraId="5D84495D" w14:textId="77777777" w:rsidR="0046205B" w:rsidRDefault="0046205B" w:rsidP="0046205B">
      <w:pPr>
        <w:pStyle w:val="Heading4"/>
      </w:pPr>
      <w:r>
        <w:t>Layout Choice</w:t>
      </w:r>
    </w:p>
    <w:p w14:paraId="36FF54D8" w14:textId="77777777" w:rsidR="0046205B" w:rsidRPr="00144B20" w:rsidRDefault="0046205B" w:rsidP="0046205B">
      <w:r>
        <w:t>To choose the preferred layout of Landscape vs. Portrait, please make sure the desired option choice bubbled is toggled.</w:t>
      </w:r>
    </w:p>
    <w:p w14:paraId="7C66B70F" w14:textId="77777777" w:rsidR="0046205B" w:rsidRDefault="0046205B" w:rsidP="0046205B">
      <w:pPr>
        <w:pStyle w:val="Heading4"/>
      </w:pPr>
      <w:r>
        <w:t>Lines Per Page</w:t>
      </w:r>
    </w:p>
    <w:p w14:paraId="0B89BD6D" w14:textId="77777777" w:rsidR="0046205B" w:rsidRPr="00144B20" w:rsidRDefault="0046205B" w:rsidP="0046205B">
      <w:r w:rsidRPr="00211A1F">
        <w:t>Lines per page on the report when printing.</w:t>
      </w:r>
    </w:p>
    <w:p w14:paraId="3E34C58E" w14:textId="77777777" w:rsidR="0046205B" w:rsidRDefault="0046205B" w:rsidP="0046205B">
      <w:pPr>
        <w:pStyle w:val="Heading4"/>
      </w:pPr>
      <w:r>
        <w:t>Font</w:t>
      </w:r>
    </w:p>
    <w:p w14:paraId="098BB2F4" w14:textId="77777777" w:rsidR="0046205B" w:rsidRPr="00144B20" w:rsidRDefault="0046205B" w:rsidP="0046205B">
      <w:r w:rsidRPr="00211A1F">
        <w:t xml:space="preserve">Enter the font number to use with this report </w:t>
      </w:r>
      <w:r>
        <w:t>(</w:t>
      </w:r>
      <w:r w:rsidRPr="00211A1F">
        <w:t>Font 11 is defa</w:t>
      </w:r>
      <w:r>
        <w:t>u</w:t>
      </w:r>
      <w:r w:rsidRPr="00211A1F">
        <w:t>lt</w:t>
      </w:r>
      <w:r>
        <w:t>)</w:t>
      </w:r>
      <w:r w:rsidRPr="00211A1F">
        <w:t>.</w:t>
      </w:r>
    </w:p>
    <w:p w14:paraId="4F5CF05D" w14:textId="77777777" w:rsidR="0046205B" w:rsidRDefault="0046205B" w:rsidP="0046205B">
      <w:pPr>
        <w:pStyle w:val="Heading4"/>
      </w:pPr>
      <w:r>
        <w:t>Show Parameters? – Toggle Box</w:t>
      </w:r>
    </w:p>
    <w:p w14:paraId="3B7E02B1" w14:textId="77777777" w:rsidR="0046205B" w:rsidRDefault="0046205B" w:rsidP="0046205B">
      <w:r>
        <w:t>To show parameters, make sure that the toggle box is ‘ticked’ with a checkmark.</w:t>
      </w:r>
    </w:p>
    <w:p w14:paraId="6C3A1125" w14:textId="77777777" w:rsidR="0046205B" w:rsidRDefault="0046205B" w:rsidP="0046205B">
      <w:pPr>
        <w:pStyle w:val="Heading4"/>
      </w:pPr>
      <w:r>
        <w:t>Export to Excel? – Toggle Box</w:t>
      </w:r>
    </w:p>
    <w:p w14:paraId="0AB0B846" w14:textId="77777777" w:rsidR="0046205B" w:rsidRPr="00CC767A" w:rsidRDefault="0046205B" w:rsidP="0046205B">
      <w:r>
        <w:t>To export the printed file to an excel document, make sure that the Export to Excel toggle box is checked.</w:t>
      </w:r>
    </w:p>
    <w:p w14:paraId="389A0469" w14:textId="77777777" w:rsidR="0046205B" w:rsidRDefault="0046205B" w:rsidP="0046205B">
      <w:pPr>
        <w:pStyle w:val="Heading4"/>
      </w:pPr>
      <w:r>
        <w:t>Auto Run Excel? – Toggle Box</w:t>
      </w:r>
    </w:p>
    <w:p w14:paraId="07A805B7" w14:textId="77777777" w:rsidR="0046205B" w:rsidRPr="00CC767A" w:rsidRDefault="0046205B" w:rsidP="0046205B">
      <w:r>
        <w:t xml:space="preserve">To automatically open the </w:t>
      </w:r>
      <w:proofErr w:type="gramStart"/>
      <w:r>
        <w:t>new</w:t>
      </w:r>
      <w:proofErr w:type="gramEnd"/>
      <w:r>
        <w:t xml:space="preserve"> excel document, make sure that the Auto Run Excel toggle box is checked.</w:t>
      </w:r>
    </w:p>
    <w:p w14:paraId="53F00197" w14:textId="77777777" w:rsidR="0046205B" w:rsidRDefault="0046205B" w:rsidP="0046205B">
      <w:pPr>
        <w:pStyle w:val="Heading4"/>
      </w:pPr>
      <w:r>
        <w:t>If Yes, File Name</w:t>
      </w:r>
    </w:p>
    <w:p w14:paraId="3979DBF7" w14:textId="77777777" w:rsidR="0046205B" w:rsidRDefault="0046205B" w:rsidP="0046205B">
      <w:r>
        <w:t>If exporting the file to Excel, enter the desired file name.</w:t>
      </w:r>
    </w:p>
    <w:p w14:paraId="289D8793" w14:textId="14A848F6" w:rsidR="004D41DA" w:rsidRDefault="004D41DA" w:rsidP="004D41DA"/>
    <w:p w14:paraId="1703B639" w14:textId="04726CAC" w:rsidR="00B635B3" w:rsidRDefault="00B635B3" w:rsidP="004D41DA"/>
    <w:p w14:paraId="34BFAC4C" w14:textId="3841A0B9" w:rsidR="00B635B3" w:rsidRDefault="00B635B3" w:rsidP="004D41DA"/>
    <w:p w14:paraId="48BFAD20" w14:textId="77777777" w:rsidR="00B635B3" w:rsidRDefault="00B635B3" w:rsidP="004D41DA"/>
    <w:p w14:paraId="1DFD3ACB" w14:textId="359FD97A" w:rsidR="004D41DA" w:rsidRDefault="004D41DA" w:rsidP="004D41DA">
      <w:pPr>
        <w:pStyle w:val="Heading2"/>
      </w:pPr>
      <w:bookmarkStart w:id="170" w:name="_Toc47874748"/>
      <w:r>
        <w:lastRenderedPageBreak/>
        <w:t>Production Analysis [DE2]</w:t>
      </w:r>
      <w:bookmarkEnd w:id="170"/>
    </w:p>
    <w:p w14:paraId="7E015ACF" w14:textId="2CACC49E" w:rsidR="0046205B" w:rsidRDefault="0046205B" w:rsidP="0046205B">
      <w:r>
        <w:t xml:space="preserve">The </w:t>
      </w:r>
      <w:r w:rsidR="00B635B3">
        <w:rPr>
          <w:i/>
          <w:iCs/>
        </w:rPr>
        <w:t>Production Analysis</w:t>
      </w:r>
      <w:r>
        <w:rPr>
          <w:i/>
          <w:iCs/>
        </w:rPr>
        <w:t xml:space="preserve"> </w:t>
      </w:r>
      <w:r>
        <w:t xml:space="preserve">screen is located in the following Menu Path: </w:t>
      </w:r>
      <w:r w:rsidR="00B635B3">
        <w:t>Data Collection</w:t>
      </w:r>
      <w:r>
        <w:t xml:space="preserve"> -&gt; </w:t>
      </w:r>
      <w:r w:rsidR="00B635B3">
        <w:t>Excel Reports</w:t>
      </w:r>
      <w:r>
        <w:t xml:space="preserve"> -&gt; </w:t>
      </w:r>
      <w:r w:rsidR="00B635B3">
        <w:t>Production Analysis</w:t>
      </w:r>
      <w:r>
        <w:t xml:space="preserve">. Alternatively, the user can quickly get to this screen using the Hot Key combination: </w:t>
      </w:r>
      <w:r>
        <w:rPr>
          <w:b/>
          <w:bCs/>
          <w:i/>
          <w:iCs/>
          <w:u w:val="single"/>
        </w:rPr>
        <w:t>[“</w:t>
      </w:r>
      <w:r w:rsidR="00B635B3">
        <w:rPr>
          <w:b/>
          <w:bCs/>
          <w:i/>
          <w:iCs/>
          <w:u w:val="single"/>
        </w:rPr>
        <w:t>D</w:t>
      </w:r>
      <w:r>
        <w:rPr>
          <w:b/>
          <w:bCs/>
          <w:i/>
          <w:iCs/>
          <w:u w:val="single"/>
        </w:rPr>
        <w:t>” – “</w:t>
      </w:r>
      <w:r w:rsidR="00B635B3">
        <w:rPr>
          <w:b/>
          <w:bCs/>
          <w:i/>
          <w:iCs/>
          <w:u w:val="single"/>
        </w:rPr>
        <w:t>E</w:t>
      </w:r>
      <w:r>
        <w:rPr>
          <w:b/>
          <w:bCs/>
          <w:i/>
          <w:iCs/>
          <w:u w:val="single"/>
        </w:rPr>
        <w:t>” – “</w:t>
      </w:r>
      <w:r w:rsidR="00B635B3">
        <w:rPr>
          <w:b/>
          <w:bCs/>
          <w:i/>
          <w:iCs/>
          <w:u w:val="single"/>
        </w:rPr>
        <w:t>2</w:t>
      </w:r>
      <w:r>
        <w:rPr>
          <w:b/>
          <w:bCs/>
          <w:i/>
          <w:iCs/>
          <w:u w:val="single"/>
        </w:rPr>
        <w:t>”]</w:t>
      </w:r>
      <w:r>
        <w:t>.</w:t>
      </w:r>
    </w:p>
    <w:p w14:paraId="16C54A8D" w14:textId="3AA33A5D" w:rsidR="004D41DA" w:rsidRDefault="004D41DA" w:rsidP="004D41DA">
      <w:pPr>
        <w:pStyle w:val="Heading3"/>
      </w:pPr>
      <w:bookmarkStart w:id="171" w:name="_Toc47874749"/>
      <w:r>
        <w:t>Selection Parameters</w:t>
      </w:r>
      <w:bookmarkEnd w:id="171"/>
    </w:p>
    <w:p w14:paraId="2302E2BF" w14:textId="42509102" w:rsidR="004D41DA" w:rsidRPr="004D41DA" w:rsidRDefault="004D41DA" w:rsidP="004D41DA">
      <w:r>
        <w:rPr>
          <w:noProof/>
        </w:rPr>
        <w:drawing>
          <wp:inline distT="0" distB="0" distL="0" distR="0" wp14:anchorId="27D7CB40" wp14:editId="01C95CD7">
            <wp:extent cx="4381500" cy="2078182"/>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393794" cy="2084013"/>
                    </a:xfrm>
                    <a:prstGeom prst="rect">
                      <a:avLst/>
                    </a:prstGeom>
                  </pic:spPr>
                </pic:pic>
              </a:graphicData>
            </a:graphic>
          </wp:inline>
        </w:drawing>
      </w:r>
    </w:p>
    <w:p w14:paraId="34780BD5" w14:textId="4CA3E32C" w:rsidR="00824DED" w:rsidRDefault="00824DED" w:rsidP="00824DED">
      <w:pPr>
        <w:pStyle w:val="Heading4"/>
      </w:pPr>
      <w:r>
        <w:t xml:space="preserve">Beginning </w:t>
      </w:r>
      <w:r w:rsidR="00B635B3">
        <w:t>Department</w:t>
      </w:r>
      <w:r>
        <w:t xml:space="preserve"> / Ending </w:t>
      </w:r>
      <w:r w:rsidR="00B635B3">
        <w:t>Department</w:t>
      </w:r>
    </w:p>
    <w:p w14:paraId="7C6AB754" w14:textId="5B4F8372" w:rsidR="00824DED" w:rsidRPr="00E5397E" w:rsidRDefault="00824DED" w:rsidP="00824DED">
      <w:r>
        <w:t xml:space="preserve">Enter the beginning and ending </w:t>
      </w:r>
      <w:r w:rsidR="00B635B3">
        <w:t xml:space="preserve">Department </w:t>
      </w:r>
      <w:r>
        <w:t xml:space="preserve">to </w:t>
      </w:r>
      <w:r w:rsidR="00B635B3">
        <w:t>run the Production Analysis report</w:t>
      </w:r>
      <w:r>
        <w:t xml:space="preserve"> for.</w:t>
      </w:r>
    </w:p>
    <w:p w14:paraId="6FAADBF8" w14:textId="63B45722" w:rsidR="00824DED" w:rsidRDefault="00824DED" w:rsidP="00824DED">
      <w:pPr>
        <w:pStyle w:val="Heading4"/>
      </w:pPr>
      <w:r>
        <w:t xml:space="preserve">Beginning </w:t>
      </w:r>
      <w:r w:rsidR="00B635B3">
        <w:t>Machine</w:t>
      </w:r>
      <w:r>
        <w:t xml:space="preserve"> / Ending </w:t>
      </w:r>
      <w:r w:rsidR="00B635B3">
        <w:t>Machine</w:t>
      </w:r>
    </w:p>
    <w:p w14:paraId="08C5A106" w14:textId="315A1250" w:rsidR="00824DED" w:rsidRPr="00E5397E" w:rsidRDefault="00824DED" w:rsidP="00824DED">
      <w:r>
        <w:t xml:space="preserve">Enter the beginning and ending </w:t>
      </w:r>
      <w:r w:rsidR="00B635B3">
        <w:t>Machine Code</w:t>
      </w:r>
      <w:r>
        <w:t xml:space="preserve"> to </w:t>
      </w:r>
      <w:r w:rsidR="00B635B3">
        <w:t xml:space="preserve">run the Production Analysis report </w:t>
      </w:r>
      <w:r>
        <w:t>for.</w:t>
      </w:r>
    </w:p>
    <w:p w14:paraId="06222248" w14:textId="5ED9AB62" w:rsidR="00824DED" w:rsidRDefault="00824DED" w:rsidP="00824DED">
      <w:pPr>
        <w:pStyle w:val="Heading4"/>
      </w:pPr>
      <w:r>
        <w:t xml:space="preserve">Beginning </w:t>
      </w:r>
      <w:r w:rsidR="00B635B3">
        <w:t>Date</w:t>
      </w:r>
      <w:r>
        <w:t xml:space="preserve"> / Ending </w:t>
      </w:r>
      <w:r w:rsidR="00B635B3">
        <w:t>Date</w:t>
      </w:r>
    </w:p>
    <w:p w14:paraId="6689E664" w14:textId="673EB95B" w:rsidR="00824DED" w:rsidRPr="00E5397E" w:rsidRDefault="00824DED" w:rsidP="00824DED">
      <w:r>
        <w:t xml:space="preserve">Enter the beginning and ending </w:t>
      </w:r>
      <w:r w:rsidR="00B635B3">
        <w:t>Date</w:t>
      </w:r>
      <w:r>
        <w:t xml:space="preserve"> to </w:t>
      </w:r>
      <w:r w:rsidR="00B635B3">
        <w:t xml:space="preserve">run the Production Analysis report </w:t>
      </w:r>
      <w:r>
        <w:t>for.</w:t>
      </w:r>
    </w:p>
    <w:p w14:paraId="6394B9B5" w14:textId="7B8F51E4" w:rsidR="00824DED" w:rsidRDefault="00824DED" w:rsidP="00824DED">
      <w:pPr>
        <w:pStyle w:val="Heading4"/>
      </w:pPr>
      <w:r>
        <w:t xml:space="preserve">Beginning </w:t>
      </w:r>
      <w:r w:rsidR="00B635B3">
        <w:t>Shift</w:t>
      </w:r>
      <w:r>
        <w:t xml:space="preserve"> / Ending </w:t>
      </w:r>
      <w:r w:rsidR="00B635B3">
        <w:t>Shift</w:t>
      </w:r>
    </w:p>
    <w:p w14:paraId="5BA543A5" w14:textId="6631C984" w:rsidR="00824DED" w:rsidRPr="00E5397E" w:rsidRDefault="00824DED" w:rsidP="00824DED">
      <w:r>
        <w:t xml:space="preserve">Enter the beginning and ending </w:t>
      </w:r>
      <w:r w:rsidR="00B635B3">
        <w:t>Shift Number</w:t>
      </w:r>
      <w:r>
        <w:t xml:space="preserve"> to </w:t>
      </w:r>
      <w:r w:rsidR="00B635B3">
        <w:t xml:space="preserve">run the Production Analysis report </w:t>
      </w:r>
      <w:r>
        <w:t>for.</w:t>
      </w:r>
    </w:p>
    <w:p w14:paraId="53841F73" w14:textId="77777777" w:rsidR="00B635B3" w:rsidRDefault="00B635B3" w:rsidP="00B635B3">
      <w:pPr>
        <w:pStyle w:val="Heading4"/>
      </w:pPr>
      <w:r>
        <w:t>Use Defined Customer List – Toggle Box</w:t>
      </w:r>
    </w:p>
    <w:p w14:paraId="0EB76163" w14:textId="77777777" w:rsidR="00B635B3" w:rsidRDefault="00B635B3" w:rsidP="00B635B3">
      <w:r>
        <w:t>To use a pre-defined customer list, make sure that this toggle box is checked.</w:t>
      </w:r>
    </w:p>
    <w:p w14:paraId="201178DA" w14:textId="24475F34" w:rsidR="00824DED" w:rsidRDefault="00824DED" w:rsidP="00824DED">
      <w:pPr>
        <w:pStyle w:val="Heading4"/>
      </w:pPr>
      <w:r>
        <w:t xml:space="preserve">Beginning </w:t>
      </w:r>
      <w:r w:rsidR="00B635B3">
        <w:t>Customer #</w:t>
      </w:r>
      <w:r>
        <w:t xml:space="preserve"> / Ending </w:t>
      </w:r>
      <w:r w:rsidR="00B635B3">
        <w:t>Customer #</w:t>
      </w:r>
    </w:p>
    <w:p w14:paraId="59560222" w14:textId="28814E2F" w:rsidR="00824DED" w:rsidRPr="00E5397E" w:rsidRDefault="00824DED" w:rsidP="00824DED">
      <w:r>
        <w:t xml:space="preserve">Enter the beginning and ending </w:t>
      </w:r>
      <w:r w:rsidR="00B635B3">
        <w:t>Customer Number</w:t>
      </w:r>
      <w:r>
        <w:t xml:space="preserve"> to </w:t>
      </w:r>
      <w:r w:rsidR="00B635B3">
        <w:t xml:space="preserve">run the Production Analysis report </w:t>
      </w:r>
      <w:r>
        <w:t>for.</w:t>
      </w:r>
    </w:p>
    <w:p w14:paraId="730CCB76" w14:textId="77777777" w:rsidR="00B635B3" w:rsidRDefault="00B635B3" w:rsidP="00B635B3">
      <w:pPr>
        <w:pStyle w:val="Heading4"/>
      </w:pPr>
      <w:r>
        <w:t>Print by Scheduled Machine? – Toggle Box</w:t>
      </w:r>
    </w:p>
    <w:p w14:paraId="4CE650FF" w14:textId="77777777" w:rsidR="00B635B3" w:rsidRDefault="00B635B3" w:rsidP="00B635B3">
      <w:r>
        <w:t>To print the report by scheduled machine, make sure that this toggle box is checked.</w:t>
      </w:r>
    </w:p>
    <w:p w14:paraId="3ABE2C77" w14:textId="77777777" w:rsidR="00B635B3" w:rsidRDefault="00B635B3" w:rsidP="00B635B3">
      <w:pPr>
        <w:pStyle w:val="Heading4"/>
      </w:pPr>
      <w:r>
        <w:t>Round Decimals – Toggle Box</w:t>
      </w:r>
    </w:p>
    <w:p w14:paraId="2CBCA54D" w14:textId="77777777" w:rsidR="00B635B3" w:rsidRDefault="00B635B3" w:rsidP="00B635B3">
      <w:r>
        <w:t>To round all hour count decimals within the selected parameters, make sure that the Round Decimals toggle box is checked.</w:t>
      </w:r>
    </w:p>
    <w:p w14:paraId="5C1E4D2B" w14:textId="77777777" w:rsidR="00B635B3" w:rsidRDefault="00B635B3" w:rsidP="00B635B3">
      <w:pPr>
        <w:pStyle w:val="Heading4"/>
      </w:pPr>
      <w:r>
        <w:t>Show? – Toggle Box</w:t>
      </w:r>
    </w:p>
    <w:p w14:paraId="11834E6E" w14:textId="77777777" w:rsidR="00B635B3" w:rsidRDefault="00B635B3" w:rsidP="00B635B3">
      <w:r>
        <w:t>To show hour count decimals on the report, make sure that the Show toggle box is checked.</w:t>
      </w:r>
    </w:p>
    <w:p w14:paraId="4E021D92" w14:textId="39F72A56" w:rsidR="00824DED" w:rsidRDefault="00B635B3" w:rsidP="00824DED">
      <w:pPr>
        <w:pStyle w:val="Heading4"/>
      </w:pPr>
      <w:r>
        <w:t>Sort Jobs</w:t>
      </w:r>
      <w:r w:rsidR="00824DED">
        <w:t xml:space="preserve"> (Choice)</w:t>
      </w:r>
    </w:p>
    <w:p w14:paraId="388D40D7" w14:textId="24FB4800" w:rsidR="004D41DA" w:rsidRPr="003D3631" w:rsidRDefault="00824DED" w:rsidP="003D3631">
      <w:r>
        <w:t xml:space="preserve">To choose the preferred </w:t>
      </w:r>
      <w:r w:rsidR="00B635B3">
        <w:t>sorting method</w:t>
      </w:r>
      <w:r>
        <w:t xml:space="preserve"> of </w:t>
      </w:r>
      <w:r w:rsidR="00B635B3">
        <w:t>Alphabetically</w:t>
      </w:r>
      <w:r>
        <w:t xml:space="preserve"> vs. </w:t>
      </w:r>
      <w:r w:rsidR="00B635B3">
        <w:t>By Start Time</w:t>
      </w:r>
      <w:r>
        <w:t>, please make sure the desired option choice bubble is toggled.</w:t>
      </w:r>
    </w:p>
    <w:sectPr w:rsidR="004D41DA" w:rsidRPr="003D3631" w:rsidSect="00011C26">
      <w:headerReference w:type="default" r:id="rId117"/>
      <w:footerReference w:type="default" r:id="rId118"/>
      <w:headerReference w:type="first" r:id="rId119"/>
      <w:footerReference w:type="first" r:id="rId1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A678A" w14:textId="77777777" w:rsidR="00090163" w:rsidRDefault="00090163" w:rsidP="0029375E">
      <w:pPr>
        <w:spacing w:after="0" w:line="240" w:lineRule="auto"/>
      </w:pPr>
      <w:r>
        <w:separator/>
      </w:r>
    </w:p>
  </w:endnote>
  <w:endnote w:type="continuationSeparator" w:id="0">
    <w:p w14:paraId="49E35DFA" w14:textId="77777777" w:rsidR="00090163" w:rsidRDefault="00090163"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387767" w:rsidRDefault="00387767">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387767" w:rsidRPr="00982A89" w:rsidRDefault="00387767"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387767" w:rsidRDefault="003877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387767" w:rsidRDefault="00387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9747" w14:textId="77777777" w:rsidR="00090163" w:rsidRDefault="00090163" w:rsidP="0029375E">
      <w:pPr>
        <w:spacing w:after="0" w:line="240" w:lineRule="auto"/>
      </w:pPr>
      <w:r>
        <w:separator/>
      </w:r>
    </w:p>
  </w:footnote>
  <w:footnote w:type="continuationSeparator" w:id="0">
    <w:p w14:paraId="65B97733" w14:textId="77777777" w:rsidR="00090163" w:rsidRDefault="00090163"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387767" w:rsidRDefault="0038776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387767" w:rsidRDefault="00387767"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387767" w:rsidRDefault="00387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874AE"/>
    <w:rsid w:val="00090163"/>
    <w:rsid w:val="000A7F0F"/>
    <w:rsid w:val="00102DFC"/>
    <w:rsid w:val="001231DB"/>
    <w:rsid w:val="0016557A"/>
    <w:rsid w:val="00197B7B"/>
    <w:rsid w:val="001C4B37"/>
    <w:rsid w:val="001C50E1"/>
    <w:rsid w:val="00223B97"/>
    <w:rsid w:val="0029375E"/>
    <w:rsid w:val="002D0EE4"/>
    <w:rsid w:val="002E5DC7"/>
    <w:rsid w:val="002F4F7D"/>
    <w:rsid w:val="003076C8"/>
    <w:rsid w:val="003753EA"/>
    <w:rsid w:val="00387767"/>
    <w:rsid w:val="003D3631"/>
    <w:rsid w:val="0040353C"/>
    <w:rsid w:val="00403C5E"/>
    <w:rsid w:val="0046205B"/>
    <w:rsid w:val="0046403E"/>
    <w:rsid w:val="00480DE9"/>
    <w:rsid w:val="00491309"/>
    <w:rsid w:val="004A6BD6"/>
    <w:rsid w:val="004B7376"/>
    <w:rsid w:val="004D41DA"/>
    <w:rsid w:val="00510227"/>
    <w:rsid w:val="005202BF"/>
    <w:rsid w:val="005239E0"/>
    <w:rsid w:val="005648CD"/>
    <w:rsid w:val="00574A3A"/>
    <w:rsid w:val="005B1765"/>
    <w:rsid w:val="005D1E82"/>
    <w:rsid w:val="00602145"/>
    <w:rsid w:val="006A726B"/>
    <w:rsid w:val="0070661E"/>
    <w:rsid w:val="00746B11"/>
    <w:rsid w:val="0079721D"/>
    <w:rsid w:val="007A06AC"/>
    <w:rsid w:val="007B0BAE"/>
    <w:rsid w:val="007C02F6"/>
    <w:rsid w:val="007D0A97"/>
    <w:rsid w:val="008040BE"/>
    <w:rsid w:val="00812317"/>
    <w:rsid w:val="00815DCD"/>
    <w:rsid w:val="00824DED"/>
    <w:rsid w:val="00846126"/>
    <w:rsid w:val="00864165"/>
    <w:rsid w:val="0087443B"/>
    <w:rsid w:val="00887E88"/>
    <w:rsid w:val="008A5B48"/>
    <w:rsid w:val="008B0F39"/>
    <w:rsid w:val="008D0EE3"/>
    <w:rsid w:val="008D7C5A"/>
    <w:rsid w:val="008F4493"/>
    <w:rsid w:val="008F4733"/>
    <w:rsid w:val="00915D78"/>
    <w:rsid w:val="00936ACC"/>
    <w:rsid w:val="00951E99"/>
    <w:rsid w:val="00982A89"/>
    <w:rsid w:val="009A089D"/>
    <w:rsid w:val="009B48BB"/>
    <w:rsid w:val="00A2256C"/>
    <w:rsid w:val="00A273B2"/>
    <w:rsid w:val="00AA1B0B"/>
    <w:rsid w:val="00AB43B5"/>
    <w:rsid w:val="00AC5AB4"/>
    <w:rsid w:val="00AD391E"/>
    <w:rsid w:val="00AE61A1"/>
    <w:rsid w:val="00B0522E"/>
    <w:rsid w:val="00B13DA7"/>
    <w:rsid w:val="00B15177"/>
    <w:rsid w:val="00B635B3"/>
    <w:rsid w:val="00B7100D"/>
    <w:rsid w:val="00C05688"/>
    <w:rsid w:val="00C245A5"/>
    <w:rsid w:val="00C51D99"/>
    <w:rsid w:val="00CA3D1C"/>
    <w:rsid w:val="00CA6D97"/>
    <w:rsid w:val="00CC1C30"/>
    <w:rsid w:val="00D06F93"/>
    <w:rsid w:val="00D34072"/>
    <w:rsid w:val="00D46004"/>
    <w:rsid w:val="00D91A7F"/>
    <w:rsid w:val="00DE559A"/>
    <w:rsid w:val="00E20A20"/>
    <w:rsid w:val="00E25D5B"/>
    <w:rsid w:val="00E26A88"/>
    <w:rsid w:val="00E34299"/>
    <w:rsid w:val="00E5791A"/>
    <w:rsid w:val="00E954E6"/>
    <w:rsid w:val="00EE1EC3"/>
    <w:rsid w:val="00F050D6"/>
    <w:rsid w:val="00F11D6B"/>
    <w:rsid w:val="00F143CD"/>
    <w:rsid w:val="00F55866"/>
    <w:rsid w:val="00F860D1"/>
    <w:rsid w:val="00FA374D"/>
    <w:rsid w:val="00FC6115"/>
    <w:rsid w:val="00FD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6">
    <w:name w:val="EmailStyle36"/>
    <w:basedOn w:val="DefaultParagraphFont"/>
    <w:semiHidden/>
    <w:rsid w:val="00887E88"/>
    <w:rPr>
      <w:rFonts w:ascii="Arial" w:hAnsi="Arial" w:cs="Arial"/>
      <w:color w:val="auto"/>
      <w:sz w:val="20"/>
      <w:szCs w:val="20"/>
    </w:rPr>
  </w:style>
  <w:style w:type="paragraph" w:styleId="TOC4">
    <w:name w:val="toc 4"/>
    <w:basedOn w:val="Normal"/>
    <w:next w:val="Normal"/>
    <w:autoRedefine/>
    <w:uiPriority w:val="39"/>
    <w:unhideWhenUsed/>
    <w:rsid w:val="00480DE9"/>
    <w:pPr>
      <w:spacing w:after="100"/>
      <w:ind w:left="660"/>
    </w:pPr>
    <w:rPr>
      <w:rFonts w:eastAsiaTheme="minorEastAsia"/>
    </w:rPr>
  </w:style>
  <w:style w:type="paragraph" w:styleId="TOC5">
    <w:name w:val="toc 5"/>
    <w:basedOn w:val="Normal"/>
    <w:next w:val="Normal"/>
    <w:autoRedefine/>
    <w:uiPriority w:val="39"/>
    <w:unhideWhenUsed/>
    <w:rsid w:val="00480DE9"/>
    <w:pPr>
      <w:spacing w:after="100"/>
      <w:ind w:left="880"/>
    </w:pPr>
    <w:rPr>
      <w:rFonts w:eastAsiaTheme="minorEastAsia"/>
    </w:rPr>
  </w:style>
  <w:style w:type="paragraph" w:styleId="TOC6">
    <w:name w:val="toc 6"/>
    <w:basedOn w:val="Normal"/>
    <w:next w:val="Normal"/>
    <w:autoRedefine/>
    <w:uiPriority w:val="39"/>
    <w:unhideWhenUsed/>
    <w:rsid w:val="00480DE9"/>
    <w:pPr>
      <w:spacing w:after="100"/>
      <w:ind w:left="1100"/>
    </w:pPr>
    <w:rPr>
      <w:rFonts w:eastAsiaTheme="minorEastAsia"/>
    </w:rPr>
  </w:style>
  <w:style w:type="paragraph" w:styleId="TOC7">
    <w:name w:val="toc 7"/>
    <w:basedOn w:val="Normal"/>
    <w:next w:val="Normal"/>
    <w:autoRedefine/>
    <w:uiPriority w:val="39"/>
    <w:unhideWhenUsed/>
    <w:rsid w:val="00480DE9"/>
    <w:pPr>
      <w:spacing w:after="100"/>
      <w:ind w:left="1320"/>
    </w:pPr>
    <w:rPr>
      <w:rFonts w:eastAsiaTheme="minorEastAsia"/>
    </w:rPr>
  </w:style>
  <w:style w:type="paragraph" w:styleId="TOC8">
    <w:name w:val="toc 8"/>
    <w:basedOn w:val="Normal"/>
    <w:next w:val="Normal"/>
    <w:autoRedefine/>
    <w:uiPriority w:val="39"/>
    <w:unhideWhenUsed/>
    <w:rsid w:val="00480DE9"/>
    <w:pPr>
      <w:spacing w:after="100"/>
      <w:ind w:left="1540"/>
    </w:pPr>
    <w:rPr>
      <w:rFonts w:eastAsiaTheme="minorEastAsia"/>
    </w:rPr>
  </w:style>
  <w:style w:type="paragraph" w:styleId="TOC9">
    <w:name w:val="toc 9"/>
    <w:basedOn w:val="Normal"/>
    <w:next w:val="Normal"/>
    <w:autoRedefine/>
    <w:uiPriority w:val="39"/>
    <w:unhideWhenUsed/>
    <w:rsid w:val="00480DE9"/>
    <w:pPr>
      <w:spacing w:after="100"/>
      <w:ind w:left="1760"/>
    </w:pPr>
    <w:rPr>
      <w:rFonts w:eastAsiaTheme="minorEastAsia"/>
    </w:rPr>
  </w:style>
  <w:style w:type="character" w:styleId="UnresolvedMention">
    <w:name w:val="Unresolved Mention"/>
    <w:basedOn w:val="DefaultParagraphFont"/>
    <w:uiPriority w:val="99"/>
    <w:semiHidden/>
    <w:unhideWhenUsed/>
    <w:rsid w:val="0048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eader" Target="header1.xml"/><Relationship Id="rId21" Type="http://schemas.openxmlformats.org/officeDocument/2006/relationships/oleObject" Target="embeddings/oleObject5.bin"/><Relationship Id="rId42" Type="http://schemas.openxmlformats.org/officeDocument/2006/relationships/image" Target="media/image16.png"/><Relationship Id="rId47" Type="http://schemas.openxmlformats.org/officeDocument/2006/relationships/oleObject" Target="embeddings/oleObject18.bin"/><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image" Target="media/image55.png"/><Relationship Id="rId89" Type="http://schemas.openxmlformats.org/officeDocument/2006/relationships/image" Target="media/image60.png"/><Relationship Id="rId112" Type="http://schemas.openxmlformats.org/officeDocument/2006/relationships/image" Target="media/image83.png"/><Relationship Id="rId16" Type="http://schemas.openxmlformats.org/officeDocument/2006/relationships/image" Target="media/image3.png"/><Relationship Id="rId107" Type="http://schemas.openxmlformats.org/officeDocument/2006/relationships/image" Target="media/image78.png"/><Relationship Id="rId11" Type="http://schemas.openxmlformats.org/officeDocument/2006/relationships/endnotes" Target="endnotes.xml"/><Relationship Id="rId32" Type="http://schemas.openxmlformats.org/officeDocument/2006/relationships/image" Target="media/image11.png"/><Relationship Id="rId37" Type="http://schemas.openxmlformats.org/officeDocument/2006/relationships/oleObject" Target="embeddings/oleObject13.bin"/><Relationship Id="rId53" Type="http://schemas.openxmlformats.org/officeDocument/2006/relationships/image" Target="media/image24.png"/><Relationship Id="rId58" Type="http://schemas.openxmlformats.org/officeDocument/2006/relationships/image" Target="media/image29.png"/><Relationship Id="rId74" Type="http://schemas.openxmlformats.org/officeDocument/2006/relationships/image" Target="media/image45.png"/><Relationship Id="rId79" Type="http://schemas.openxmlformats.org/officeDocument/2006/relationships/image" Target="media/image50.png"/><Relationship Id="rId102" Type="http://schemas.openxmlformats.org/officeDocument/2006/relationships/image" Target="media/image73.png"/><Relationship Id="rId5" Type="http://schemas.openxmlformats.org/officeDocument/2006/relationships/customXml" Target="../customXml/item5.xml"/><Relationship Id="rId61" Type="http://schemas.openxmlformats.org/officeDocument/2006/relationships/image" Target="media/image32.png"/><Relationship Id="rId82" Type="http://schemas.openxmlformats.org/officeDocument/2006/relationships/image" Target="media/image53.png"/><Relationship Id="rId90" Type="http://schemas.openxmlformats.org/officeDocument/2006/relationships/image" Target="media/image61.png"/><Relationship Id="rId95" Type="http://schemas.openxmlformats.org/officeDocument/2006/relationships/image" Target="media/image66.png"/><Relationship Id="rId19" Type="http://schemas.openxmlformats.org/officeDocument/2006/relationships/oleObject" Target="embeddings/oleObject4.bin"/><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image" Target="media/image48.png"/><Relationship Id="rId100" Type="http://schemas.openxmlformats.org/officeDocument/2006/relationships/image" Target="media/image71.png"/><Relationship Id="rId105" Type="http://schemas.openxmlformats.org/officeDocument/2006/relationships/image" Target="media/image76.png"/><Relationship Id="rId113" Type="http://schemas.openxmlformats.org/officeDocument/2006/relationships/image" Target="media/image84.png"/><Relationship Id="rId11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22.png"/><Relationship Id="rId72" Type="http://schemas.openxmlformats.org/officeDocument/2006/relationships/image" Target="media/image43.png"/><Relationship Id="rId80" Type="http://schemas.openxmlformats.org/officeDocument/2006/relationships/image" Target="media/image51.png"/><Relationship Id="rId85" Type="http://schemas.openxmlformats.org/officeDocument/2006/relationships/image" Target="media/image56.png"/><Relationship Id="rId93" Type="http://schemas.openxmlformats.org/officeDocument/2006/relationships/image" Target="media/image64.png"/><Relationship Id="rId98" Type="http://schemas.openxmlformats.org/officeDocument/2006/relationships/image" Target="media/image69.png"/><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30.png"/><Relationship Id="rId67" Type="http://schemas.openxmlformats.org/officeDocument/2006/relationships/image" Target="media/image38.png"/><Relationship Id="rId103" Type="http://schemas.openxmlformats.org/officeDocument/2006/relationships/image" Target="media/image74.png"/><Relationship Id="rId108" Type="http://schemas.openxmlformats.org/officeDocument/2006/relationships/image" Target="media/image79.png"/><Relationship Id="rId116" Type="http://schemas.openxmlformats.org/officeDocument/2006/relationships/image" Target="media/image87.png"/><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image" Target="media/image62.png"/><Relationship Id="rId96" Type="http://schemas.openxmlformats.org/officeDocument/2006/relationships/image" Target="media/image67.png"/><Relationship Id="rId111"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77.png"/><Relationship Id="rId114" Type="http://schemas.openxmlformats.org/officeDocument/2006/relationships/image" Target="media/image85.png"/><Relationship Id="rId119" Type="http://schemas.openxmlformats.org/officeDocument/2006/relationships/header" Target="header2.xml"/><Relationship Id="rId10" Type="http://schemas.openxmlformats.org/officeDocument/2006/relationships/footnotes" Target="footnotes.xml"/><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image" Target="media/image57.png"/><Relationship Id="rId94" Type="http://schemas.openxmlformats.org/officeDocument/2006/relationships/image" Target="media/image65.png"/><Relationship Id="rId99" Type="http://schemas.openxmlformats.org/officeDocument/2006/relationships/image" Target="media/image70.png"/><Relationship Id="rId101" Type="http://schemas.openxmlformats.org/officeDocument/2006/relationships/image" Target="media/image72.png"/><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39" Type="http://schemas.openxmlformats.org/officeDocument/2006/relationships/oleObject" Target="embeddings/oleObject14.bin"/><Relationship Id="rId109" Type="http://schemas.openxmlformats.org/officeDocument/2006/relationships/image" Target="media/image80.png"/><Relationship Id="rId34" Type="http://schemas.openxmlformats.org/officeDocument/2006/relationships/image" Target="media/image12.png"/><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image" Target="media/image47.png"/><Relationship Id="rId97" Type="http://schemas.openxmlformats.org/officeDocument/2006/relationships/image" Target="media/image68.png"/><Relationship Id="rId104" Type="http://schemas.openxmlformats.org/officeDocument/2006/relationships/image" Target="media/image75.png"/><Relationship Id="rId120"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42.png"/><Relationship Id="rId92"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oleObject" Target="embeddings/oleObject17.bin"/><Relationship Id="rId66" Type="http://schemas.openxmlformats.org/officeDocument/2006/relationships/image" Target="media/image37.png"/><Relationship Id="rId87" Type="http://schemas.openxmlformats.org/officeDocument/2006/relationships/image" Target="media/image58.png"/><Relationship Id="rId110" Type="http://schemas.openxmlformats.org/officeDocument/2006/relationships/image" Target="media/image81.png"/><Relationship Id="rId115" Type="http://schemas.openxmlformats.org/officeDocument/2006/relationships/image" Target="media/image86.png"/></Relationships>
</file>

<file path=word/_rels/header2.xml.rels><?xml version="1.0" encoding="UTF-8" standalone="yes"?>
<Relationships xmlns="http://schemas.openxmlformats.org/package/2006/relationships"><Relationship Id="rId1" Type="http://schemas.openxmlformats.org/officeDocument/2006/relationships/image" Target="media/image8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B5821D-3924-4A8F-9900-CAAD3476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396</TotalTime>
  <Pages>1</Pages>
  <Words>14375</Words>
  <Characters>81942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96125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14</cp:revision>
  <dcterms:created xsi:type="dcterms:W3CDTF">2020-06-29T19:15:00Z</dcterms:created>
  <dcterms:modified xsi:type="dcterms:W3CDTF">2020-08-25T20:53:00Z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