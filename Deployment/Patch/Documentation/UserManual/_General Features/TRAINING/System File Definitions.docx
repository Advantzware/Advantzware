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9E040" w14:textId="4E24A598" w:rsidR="001C50E1" w:rsidRPr="001C50E1" w:rsidRDefault="00421D19" w:rsidP="00FA374D">
      <w:pPr>
        <w:jc w:val="center"/>
        <w:rPr>
          <w:color w:val="0672A9" w:themeColor="accent1"/>
          <w:sz w:val="72"/>
          <w:szCs w:val="72"/>
        </w:rPr>
      </w:pPr>
      <w:r>
        <w:rPr>
          <w:color w:val="0672A9" w:themeColor="accent1"/>
          <w:sz w:val="72"/>
          <w:szCs w:val="72"/>
        </w:rPr>
        <w:t>System File Definitions</w:t>
      </w:r>
    </w:p>
    <w:sdt>
      <w:sdtPr>
        <w:id w:val="-1057706619"/>
        <w:docPartObj>
          <w:docPartGallery w:val="Cover Pages"/>
          <w:docPartUnique/>
        </w:docPartObj>
      </w:sdtPr>
      <w:sdtContent>
        <w:p w14:paraId="26713194" w14:textId="214659FD" w:rsidR="009A089D" w:rsidRDefault="009A08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332D0F" wp14:editId="33B962C2">
                    <wp:simplePos x="0" y="0"/>
                    <wp:positionH relativeFrom="page">
                      <wp:posOffset>466725</wp:posOffset>
                    </wp:positionH>
                    <wp:positionV relativeFrom="page">
                      <wp:posOffset>7638630</wp:posOffset>
                    </wp:positionV>
                    <wp:extent cx="6852920" cy="1919643"/>
                    <wp:effectExtent l="0" t="0" r="5080" b="444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1919643"/>
                              <a:chOff x="0" y="7315200"/>
                              <a:chExt cx="6858000" cy="19565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BD1071" w14:textId="77777777" w:rsidR="00C63016" w:rsidRDefault="00C6301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A2CB510" w14:textId="4D0AFD7D" w:rsidR="00C63016" w:rsidRDefault="00C6301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| August-20 |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332D0F" id="Group 119" o:spid="_x0000_s1026" style="position:absolute;margin-left:36.75pt;margin-top:601.45pt;width:539.6pt;height:151.15pt;z-index:-251657216;mso-position-horizontal-relative:page;mso-position-vertical-relative:page" coordorigin=",73152" coordsize="68580,19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0672a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f68a29 [3205]" stroked="f" strokeweight="1pt">
                      <v:textbox inset="36pt,14.4pt,36pt,36pt">
                        <w:txbxContent>
                          <w:p w14:paraId="72BD1071" w14:textId="77777777" w:rsidR="00C63016" w:rsidRDefault="00C63016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2CB510" w14:textId="4D0AFD7D" w:rsidR="00C63016" w:rsidRDefault="00C6301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| August-20 |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16557A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9272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87C5FE" w14:textId="77777777" w:rsidR="0016557A" w:rsidRPr="00DE559A" w:rsidRDefault="0016557A">
          <w:pPr>
            <w:pStyle w:val="TOCHeading"/>
            <w:rPr>
              <w:b/>
              <w:bCs/>
              <w:color w:val="0672A9" w:themeColor="accent1"/>
            </w:rPr>
          </w:pPr>
          <w:r w:rsidRPr="00DE559A">
            <w:rPr>
              <w:b/>
              <w:bCs/>
              <w:color w:val="0672A9" w:themeColor="accent1"/>
            </w:rPr>
            <w:t>Table of Contents</w:t>
          </w:r>
        </w:p>
        <w:p w14:paraId="67D49D58" w14:textId="1A741518" w:rsidR="00691EDF" w:rsidRDefault="0016557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91EDF" w:rsidRPr="00FD6322">
            <w:rPr>
              <w:rStyle w:val="Hyperlink"/>
              <w:noProof/>
            </w:rPr>
            <w:fldChar w:fldCharType="begin"/>
          </w:r>
          <w:r w:rsidR="00691EDF" w:rsidRPr="00FD6322">
            <w:rPr>
              <w:rStyle w:val="Hyperlink"/>
              <w:noProof/>
            </w:rPr>
            <w:instrText xml:space="preserve"> </w:instrText>
          </w:r>
          <w:r w:rsidR="00691EDF">
            <w:rPr>
              <w:noProof/>
            </w:rPr>
            <w:instrText>HYPERLINK \l "_Toc49801884"</w:instrText>
          </w:r>
          <w:r w:rsidR="00691EDF" w:rsidRPr="00FD6322">
            <w:rPr>
              <w:rStyle w:val="Hyperlink"/>
              <w:noProof/>
            </w:rPr>
            <w:instrText xml:space="preserve"> </w:instrText>
          </w:r>
          <w:r w:rsidR="00691EDF" w:rsidRPr="00FD6322">
            <w:rPr>
              <w:rStyle w:val="Hyperlink"/>
              <w:noProof/>
            </w:rPr>
          </w:r>
          <w:r w:rsidR="00691EDF" w:rsidRPr="00FD6322">
            <w:rPr>
              <w:rStyle w:val="Hyperlink"/>
              <w:noProof/>
            </w:rPr>
            <w:fldChar w:fldCharType="separate"/>
          </w:r>
          <w:r w:rsidR="00691EDF" w:rsidRPr="00FD6322">
            <w:rPr>
              <w:rStyle w:val="Hyperlink"/>
              <w:b/>
              <w:bCs/>
              <w:noProof/>
            </w:rPr>
            <w:t>Accounts Payable</w:t>
          </w:r>
          <w:r w:rsidR="00691EDF">
            <w:rPr>
              <w:noProof/>
              <w:webHidden/>
            </w:rPr>
            <w:tab/>
          </w:r>
          <w:r w:rsidR="00691EDF">
            <w:rPr>
              <w:noProof/>
              <w:webHidden/>
            </w:rPr>
            <w:fldChar w:fldCharType="begin"/>
          </w:r>
          <w:r w:rsidR="00691EDF">
            <w:rPr>
              <w:noProof/>
              <w:webHidden/>
            </w:rPr>
            <w:instrText xml:space="preserve"> PAGEREF _Toc49801884 \h </w:instrText>
          </w:r>
          <w:r w:rsidR="00691EDF">
            <w:rPr>
              <w:noProof/>
              <w:webHidden/>
            </w:rPr>
          </w:r>
          <w:r w:rsidR="00691EDF">
            <w:rPr>
              <w:noProof/>
              <w:webHidden/>
            </w:rPr>
            <w:fldChar w:fldCharType="separate"/>
          </w:r>
          <w:r w:rsidR="00691EDF">
            <w:rPr>
              <w:noProof/>
              <w:webHidden/>
            </w:rPr>
            <w:t>3</w:t>
          </w:r>
          <w:r w:rsidR="00691EDF">
            <w:rPr>
              <w:noProof/>
              <w:webHidden/>
            </w:rPr>
            <w:fldChar w:fldCharType="end"/>
          </w:r>
          <w:r w:rsidR="00691EDF" w:rsidRPr="00FD6322">
            <w:rPr>
              <w:rStyle w:val="Hyperlink"/>
              <w:noProof/>
            </w:rPr>
            <w:fldChar w:fldCharType="end"/>
          </w:r>
        </w:p>
        <w:p w14:paraId="62A52A42" w14:textId="2FD447E3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85" w:history="1">
            <w:r w:rsidRPr="00FD6322">
              <w:rPr>
                <w:rStyle w:val="Hyperlink"/>
                <w:noProof/>
              </w:rPr>
              <w:t>Vendor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1864" w14:textId="7EA7225C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86" w:history="1">
            <w:r w:rsidRPr="00FD6322">
              <w:rPr>
                <w:rStyle w:val="Hyperlink"/>
                <w:b/>
                <w:bCs/>
                <w:noProof/>
              </w:rPr>
              <w:t>Accounts Receivable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B9C2F" w14:textId="42F5B15D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87" w:history="1">
            <w:r w:rsidRPr="00FD6322">
              <w:rPr>
                <w:rStyle w:val="Hyperlink"/>
                <w:noProof/>
              </w:rPr>
              <w:t>Invoice History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36141" w14:textId="56D807A8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88" w:history="1">
            <w:r w:rsidRPr="00FD6322">
              <w:rPr>
                <w:rStyle w:val="Hyperlink"/>
                <w:noProof/>
              </w:rPr>
              <w:t>Customer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04EE" w14:textId="372B1B04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89" w:history="1">
            <w:r w:rsidRPr="00FD6322">
              <w:rPr>
                <w:rStyle w:val="Hyperlink"/>
                <w:noProof/>
              </w:rPr>
              <w:t>Ship-To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044A" w14:textId="75E14CEA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0" w:history="1">
            <w:r w:rsidRPr="00FD6322">
              <w:rPr>
                <w:rStyle w:val="Hyperlink"/>
                <w:noProof/>
              </w:rPr>
              <w:t>Sold-To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5EF4" w14:textId="380DB170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1" w:history="1">
            <w:r w:rsidRPr="00FD6322">
              <w:rPr>
                <w:rStyle w:val="Hyperlink"/>
                <w:b/>
                <w:bCs/>
                <w:noProof/>
              </w:rPr>
              <w:t>Estimating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88D7" w14:textId="61A0A3A1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2" w:history="1">
            <w:r w:rsidRPr="00FD6322">
              <w:rPr>
                <w:rStyle w:val="Hyperlink"/>
                <w:noProof/>
              </w:rPr>
              <w:t>Header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B5D8C" w14:textId="362DDB68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3" w:history="1">
            <w:r w:rsidRPr="00FD6322">
              <w:rPr>
                <w:rStyle w:val="Hyperlink"/>
                <w:noProof/>
              </w:rPr>
              <w:t>Quantity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09B9A" w14:textId="100B165A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4" w:history="1">
            <w:r w:rsidRPr="00FD6322">
              <w:rPr>
                <w:rStyle w:val="Hyperlink"/>
                <w:noProof/>
              </w:rPr>
              <w:t>Form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3152" w14:textId="0882D489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5" w:history="1">
            <w:r w:rsidRPr="00FD6322">
              <w:rPr>
                <w:rStyle w:val="Hyperlink"/>
                <w:noProof/>
              </w:rPr>
              <w:t>Blank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6F07A" w14:textId="5BF36F44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6" w:history="1">
            <w:r w:rsidRPr="00FD6322">
              <w:rPr>
                <w:rStyle w:val="Hyperlink"/>
                <w:noProof/>
              </w:rPr>
              <w:t>Prep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4626B" w14:textId="6302A2E5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7" w:history="1">
            <w:r w:rsidRPr="00FD6322">
              <w:rPr>
                <w:rStyle w:val="Hyperlink"/>
                <w:noProof/>
              </w:rPr>
              <w:t>Routing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08481" w14:textId="3DB52556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8" w:history="1">
            <w:r w:rsidRPr="00FD6322">
              <w:rPr>
                <w:rStyle w:val="Hyperlink"/>
                <w:noProof/>
              </w:rPr>
              <w:t>Film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166A" w14:textId="0A2663D9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899" w:history="1">
            <w:r w:rsidRPr="00FD6322">
              <w:rPr>
                <w:rStyle w:val="Hyperlink"/>
                <w:b/>
                <w:bCs/>
                <w:noProof/>
              </w:rPr>
              <w:t>Finished Goods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0BA46" w14:textId="6EE5AC06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0" w:history="1">
            <w:r w:rsidRPr="00FD6322">
              <w:rPr>
                <w:rStyle w:val="Hyperlink"/>
                <w:noProof/>
              </w:rPr>
              <w:t>Finished Good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DA22" w14:textId="09A7FFB2" w:rsidR="00691EDF" w:rsidRDefault="00691EDF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1" w:history="1">
            <w:r w:rsidRPr="00FD6322">
              <w:rPr>
                <w:rStyle w:val="Hyperlink"/>
                <w:noProof/>
              </w:rPr>
              <w:t>Active/Inactive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27DD" w14:textId="18AFEDA9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2" w:history="1">
            <w:r w:rsidRPr="00FD6322">
              <w:rPr>
                <w:rStyle w:val="Hyperlink"/>
                <w:noProof/>
              </w:rPr>
              <w:t>Inventory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1722" w14:textId="7CBFBF7B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3" w:history="1">
            <w:r w:rsidRPr="00FD6322">
              <w:rPr>
                <w:rStyle w:val="Hyperlink"/>
                <w:noProof/>
              </w:rPr>
              <w:t>Finished Good Receipts History Header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68FE" w14:textId="156C08B0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4" w:history="1">
            <w:r w:rsidRPr="00FD6322">
              <w:rPr>
                <w:rStyle w:val="Hyperlink"/>
                <w:noProof/>
              </w:rPr>
              <w:t>Finished Good Receipts History Detail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92A4" w14:textId="354E3E37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5" w:history="1">
            <w:r w:rsidRPr="00FD6322">
              <w:rPr>
                <w:rStyle w:val="Hyperlink"/>
                <w:b/>
                <w:bCs/>
                <w:noProof/>
              </w:rPr>
              <w:t>General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B8A86" w14:textId="65146D1C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6" w:history="1">
            <w:r w:rsidRPr="00FD6322">
              <w:rPr>
                <w:rStyle w:val="Hyperlink"/>
                <w:noProof/>
              </w:rPr>
              <w:t>Account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14B7" w14:textId="7BA78C68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7" w:history="1">
            <w:r w:rsidRPr="00FD6322">
              <w:rPr>
                <w:rStyle w:val="Hyperlink"/>
                <w:noProof/>
              </w:rPr>
              <w:t>Bank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88C0" w14:textId="7F19D601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8" w:history="1">
            <w:r w:rsidRPr="00FD6322">
              <w:rPr>
                <w:rStyle w:val="Hyperlink"/>
                <w:noProof/>
              </w:rPr>
              <w:t>Company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3E02D" w14:textId="7E839674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09" w:history="1">
            <w:r w:rsidRPr="00FD6322">
              <w:rPr>
                <w:rStyle w:val="Hyperlink"/>
                <w:noProof/>
              </w:rPr>
              <w:t>Currency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018E" w14:textId="77FD6C4E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0" w:history="1">
            <w:r w:rsidRPr="00FD6322">
              <w:rPr>
                <w:rStyle w:val="Hyperlink"/>
                <w:noProof/>
              </w:rPr>
              <w:t>General Ledger Journal File Header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6AF1" w14:textId="5B1AAF8D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1" w:history="1">
            <w:r w:rsidRPr="00FD6322">
              <w:rPr>
                <w:rStyle w:val="Hyperlink"/>
                <w:noProof/>
              </w:rPr>
              <w:t>General Ledger Journal File Trailer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8EE4" w14:textId="5DF11F37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2" w:history="1">
            <w:r w:rsidRPr="00FD6322">
              <w:rPr>
                <w:rStyle w:val="Hyperlink"/>
                <w:b/>
                <w:bCs/>
                <w:noProof/>
              </w:rPr>
              <w:t>Order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BDE2" w14:textId="175ACA12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3" w:history="1">
            <w:r w:rsidRPr="00FD6322">
              <w:rPr>
                <w:rStyle w:val="Hyperlink"/>
                <w:noProof/>
              </w:rPr>
              <w:t>BOL File Header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6716" w14:textId="34C82147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4" w:history="1">
            <w:r w:rsidRPr="00FD6322">
              <w:rPr>
                <w:rStyle w:val="Hyperlink"/>
                <w:noProof/>
              </w:rPr>
              <w:t>Line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849F" w14:textId="47EDB3FB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5" w:history="1">
            <w:r w:rsidRPr="00FD6322">
              <w:rPr>
                <w:rStyle w:val="Hyperlink"/>
                <w:noProof/>
              </w:rPr>
              <w:t>Order Entry File Header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8222" w14:textId="3F5C3AA8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6" w:history="1">
            <w:r w:rsidRPr="00FD6322">
              <w:rPr>
                <w:rStyle w:val="Hyperlink"/>
                <w:noProof/>
              </w:rPr>
              <w:t>Order Entry File Line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18EF" w14:textId="5151B67B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7" w:history="1">
            <w:r w:rsidRPr="00FD6322">
              <w:rPr>
                <w:rStyle w:val="Hyperlink"/>
                <w:noProof/>
              </w:rPr>
              <w:t>Miscellaneous Line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66B6" w14:textId="0253F0A8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8" w:history="1">
            <w:r w:rsidRPr="00FD6322">
              <w:rPr>
                <w:rStyle w:val="Hyperlink"/>
                <w:noProof/>
              </w:rPr>
              <w:t>Order Invoice File Header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C1E73" w14:textId="55B48A2F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19" w:history="1">
            <w:r w:rsidRPr="00FD6322">
              <w:rPr>
                <w:rStyle w:val="Hyperlink"/>
                <w:noProof/>
              </w:rPr>
              <w:t>Order Invoice Line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8DC72" w14:textId="18D18CAC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0" w:history="1">
            <w:r w:rsidRPr="00FD6322">
              <w:rPr>
                <w:rStyle w:val="Hyperlink"/>
                <w:noProof/>
              </w:rPr>
              <w:t>Miscellaneous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E3DE" w14:textId="10AF39F6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1" w:history="1">
            <w:r w:rsidRPr="00FD6322">
              <w:rPr>
                <w:rStyle w:val="Hyperlink"/>
                <w:noProof/>
              </w:rPr>
              <w:t>Actual Release Header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AF90" w14:textId="6CA70B6E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2" w:history="1">
            <w:r w:rsidRPr="00FD6322">
              <w:rPr>
                <w:rStyle w:val="Hyperlink"/>
                <w:noProof/>
              </w:rPr>
              <w:t>Actual Release Line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B0115" w14:textId="535C25F6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3" w:history="1">
            <w:r w:rsidRPr="00FD6322">
              <w:rPr>
                <w:rStyle w:val="Hyperlink"/>
                <w:noProof/>
              </w:rPr>
              <w:t>Scheduled Released Line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526F8" w14:textId="239A5DC6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4" w:history="1">
            <w:r w:rsidRPr="00FD6322">
              <w:rPr>
                <w:rStyle w:val="Hyperlink"/>
                <w:b/>
                <w:bCs/>
                <w:noProof/>
              </w:rPr>
              <w:t>Raw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4D59A" w14:textId="1F44729B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5" w:history="1">
            <w:r w:rsidRPr="00FD6322">
              <w:rPr>
                <w:rStyle w:val="Hyperlink"/>
                <w:noProof/>
              </w:rPr>
              <w:t>Raw Material Inventory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36928" w14:textId="69C560EF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6" w:history="1">
            <w:r w:rsidRPr="00FD6322">
              <w:rPr>
                <w:rStyle w:val="Hyperlink"/>
                <w:b/>
                <w:bCs/>
                <w:noProof/>
              </w:rPr>
              <w:t>WIP Labor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193E" w14:textId="1A27D28B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7" w:history="1">
            <w:r w:rsidRPr="00FD6322">
              <w:rPr>
                <w:rStyle w:val="Hyperlink"/>
                <w:noProof/>
              </w:rPr>
              <w:t>Work in Process Labor File Header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4727" w14:textId="439966D9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8" w:history="1">
            <w:r w:rsidRPr="00FD6322">
              <w:rPr>
                <w:rStyle w:val="Hyperlink"/>
                <w:noProof/>
              </w:rPr>
              <w:t>Work in Process Labor File Line Item Table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D5EA9" w14:textId="7CB19C3E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29" w:history="1">
            <w:r w:rsidRPr="00FD6322">
              <w:rPr>
                <w:rStyle w:val="Hyperlink"/>
                <w:b/>
                <w:bCs/>
                <w:noProof/>
              </w:rPr>
              <w:t>WIP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55BC7" w14:textId="5D68F403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30" w:history="1">
            <w:r w:rsidRPr="00FD6322">
              <w:rPr>
                <w:rStyle w:val="Hyperlink"/>
                <w:noProof/>
              </w:rPr>
              <w:t>Work in Process Material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EA7BA" w14:textId="11E9425E" w:rsidR="00691EDF" w:rsidRDefault="00691EDF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31" w:history="1">
            <w:r w:rsidRPr="00FD6322">
              <w:rPr>
                <w:rStyle w:val="Hyperlink"/>
                <w:b/>
                <w:bCs/>
                <w:noProof/>
              </w:rPr>
              <w:t>Required CAD 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55A85" w14:textId="7554A221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32" w:history="1">
            <w:r w:rsidRPr="00FD6322">
              <w:rPr>
                <w:rStyle w:val="Hyperlink"/>
                <w:noProof/>
              </w:rPr>
              <w:t>CAD Header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E72E4" w14:textId="7670161E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33" w:history="1">
            <w:r w:rsidRPr="00FD6322">
              <w:rPr>
                <w:rStyle w:val="Hyperlink"/>
                <w:noProof/>
              </w:rPr>
              <w:t>CAD Die/Form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4EBF" w14:textId="0B6C1789" w:rsidR="00691EDF" w:rsidRDefault="00691EDF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9801934" w:history="1">
            <w:r w:rsidRPr="00FD6322">
              <w:rPr>
                <w:rStyle w:val="Hyperlink"/>
                <w:noProof/>
              </w:rPr>
              <w:t>CAD Customer Part Number/Blank File Field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F108" w14:textId="6ACBDEE2" w:rsidR="0016557A" w:rsidRDefault="0016557A">
          <w:r>
            <w:rPr>
              <w:b/>
              <w:bCs/>
              <w:noProof/>
            </w:rPr>
            <w:fldChar w:fldCharType="end"/>
          </w:r>
        </w:p>
      </w:sdtContent>
    </w:sdt>
    <w:p w14:paraId="213F7987" w14:textId="77777777" w:rsidR="0016557A" w:rsidRDefault="0016557A"/>
    <w:p w14:paraId="1B25FDAC" w14:textId="77777777" w:rsidR="0016557A" w:rsidRDefault="0016557A">
      <w:r>
        <w:br w:type="page"/>
      </w:r>
    </w:p>
    <w:p w14:paraId="31815244" w14:textId="0F62F849" w:rsidR="00077850" w:rsidRDefault="00421D19" w:rsidP="00077850">
      <w:pPr>
        <w:pStyle w:val="Heading1"/>
        <w:rPr>
          <w:b/>
          <w:bCs/>
        </w:rPr>
      </w:pPr>
      <w:bookmarkStart w:id="1" w:name="_Toc49801884"/>
      <w:r>
        <w:rPr>
          <w:b/>
          <w:bCs/>
        </w:rPr>
        <w:lastRenderedPageBreak/>
        <w:t>Accounts Payable</w:t>
      </w:r>
      <w:bookmarkEnd w:id="1"/>
    </w:p>
    <w:p w14:paraId="4EC6BD24" w14:textId="179B9E3C" w:rsidR="00B15177" w:rsidRDefault="00421D19" w:rsidP="00602145">
      <w:pPr>
        <w:pStyle w:val="Heading2"/>
      </w:pPr>
      <w:bookmarkStart w:id="2" w:name="_Toc49801885"/>
      <w:r>
        <w:t>Vendor File Field Definitions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421D19" w:rsidRPr="00421D19" w14:paraId="5F85EC34" w14:textId="77777777" w:rsidTr="00AB223E">
        <w:tc>
          <w:tcPr>
            <w:tcW w:w="1525" w:type="dxa"/>
          </w:tcPr>
          <w:p w14:paraId="0A12DAB6" w14:textId="4D522D7F" w:rsidR="00421D19" w:rsidRPr="00421D19" w:rsidRDefault="00421D19" w:rsidP="00421D19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105D1C50" w14:textId="1E7F9865" w:rsidR="00421D19" w:rsidRPr="00421D19" w:rsidRDefault="00421D19" w:rsidP="00421D19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F13D246" w14:textId="258BA6F2" w:rsidR="00421D19" w:rsidRPr="00421D19" w:rsidRDefault="00421D19" w:rsidP="00421D19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6769D86" w14:textId="186F180C" w:rsidR="00421D19" w:rsidRPr="00421D19" w:rsidRDefault="00421D19" w:rsidP="00421D19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421D19" w14:paraId="7B3F3021" w14:textId="77777777" w:rsidTr="00AB223E">
        <w:trPr>
          <w:trHeight w:val="377"/>
        </w:trPr>
        <w:tc>
          <w:tcPr>
            <w:tcW w:w="1525" w:type="dxa"/>
          </w:tcPr>
          <w:p w14:paraId="2FC36E85" w14:textId="5648CBBD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77739FCE" w14:textId="6F839B72" w:rsidR="00421D19" w:rsidRDefault="00421D19" w:rsidP="00421D19">
            <w:r>
              <w:t>acc-bal</w:t>
            </w:r>
          </w:p>
        </w:tc>
        <w:tc>
          <w:tcPr>
            <w:tcW w:w="3147" w:type="dxa"/>
          </w:tcPr>
          <w:p w14:paraId="29C6AA95" w14:textId="1D342A15" w:rsidR="00421D19" w:rsidRDefault="00421D19" w:rsidP="00421D19">
            <w:r>
              <w:t>Account Balance</w:t>
            </w:r>
          </w:p>
        </w:tc>
        <w:tc>
          <w:tcPr>
            <w:tcW w:w="2338" w:type="dxa"/>
          </w:tcPr>
          <w:p w14:paraId="458ADCA3" w14:textId="151E9D05" w:rsidR="00421D19" w:rsidRDefault="00421D19" w:rsidP="00421D19">
            <w:r w:rsidRPr="00421D19">
              <w:t>-&gt;&gt;&gt;,&gt;&gt;&gt;,&gt;&gt;9.99</w:t>
            </w:r>
          </w:p>
        </w:tc>
      </w:tr>
      <w:tr w:rsidR="00421D19" w14:paraId="1D989FD2" w14:textId="77777777" w:rsidTr="00AB223E">
        <w:trPr>
          <w:trHeight w:val="350"/>
        </w:trPr>
        <w:tc>
          <w:tcPr>
            <w:tcW w:w="1525" w:type="dxa"/>
          </w:tcPr>
          <w:p w14:paraId="422656CD" w14:textId="0827993A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53DCD734" w14:textId="033EC85E" w:rsidR="00421D19" w:rsidRDefault="00421D19" w:rsidP="00421D19">
            <w:r>
              <w:t>actdscr</w:t>
            </w:r>
          </w:p>
        </w:tc>
        <w:tc>
          <w:tcPr>
            <w:tcW w:w="3147" w:type="dxa"/>
          </w:tcPr>
          <w:p w14:paraId="5A38D2D6" w14:textId="3FED9C17" w:rsidR="00421D19" w:rsidRDefault="00421D19" w:rsidP="00421D19">
            <w:r>
              <w:t>Account Description</w:t>
            </w:r>
          </w:p>
        </w:tc>
        <w:tc>
          <w:tcPr>
            <w:tcW w:w="2338" w:type="dxa"/>
          </w:tcPr>
          <w:p w14:paraId="50FD39A0" w14:textId="01FC5F47" w:rsidR="00421D19" w:rsidRDefault="00421D19" w:rsidP="00421D19">
            <w:r>
              <w:t>x(30)</w:t>
            </w:r>
          </w:p>
        </w:tc>
      </w:tr>
      <w:tr w:rsidR="00421D19" w14:paraId="5C525482" w14:textId="77777777" w:rsidTr="00AB223E">
        <w:trPr>
          <w:trHeight w:val="350"/>
        </w:trPr>
        <w:tc>
          <w:tcPr>
            <w:tcW w:w="1525" w:type="dxa"/>
          </w:tcPr>
          <w:p w14:paraId="0337F5F6" w14:textId="722DFB57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14E39A76" w14:textId="59EA9818" w:rsidR="00421D19" w:rsidRDefault="00421D19" w:rsidP="00421D19">
            <w:r>
              <w:t>active</w:t>
            </w:r>
          </w:p>
        </w:tc>
        <w:tc>
          <w:tcPr>
            <w:tcW w:w="3147" w:type="dxa"/>
          </w:tcPr>
          <w:p w14:paraId="7AA96E44" w14:textId="2C3E5073" w:rsidR="00421D19" w:rsidRDefault="00421D19" w:rsidP="00421D19">
            <w:r>
              <w:t>Customer Status</w:t>
            </w:r>
          </w:p>
        </w:tc>
        <w:tc>
          <w:tcPr>
            <w:tcW w:w="2338" w:type="dxa"/>
          </w:tcPr>
          <w:p w14:paraId="50F82FE5" w14:textId="68C69689" w:rsidR="00421D19" w:rsidRDefault="00421D19" w:rsidP="00421D19">
            <w:r>
              <w:t>!</w:t>
            </w:r>
          </w:p>
        </w:tc>
      </w:tr>
      <w:tr w:rsidR="00421D19" w14:paraId="4453AA58" w14:textId="77777777" w:rsidTr="00AB223E">
        <w:trPr>
          <w:trHeight w:val="350"/>
        </w:trPr>
        <w:tc>
          <w:tcPr>
            <w:tcW w:w="1525" w:type="dxa"/>
          </w:tcPr>
          <w:p w14:paraId="5D80E3C7" w14:textId="69103E6D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4AF405B" w14:textId="098B46E5" w:rsidR="00421D19" w:rsidRDefault="00421D19" w:rsidP="00421D19">
            <w:r>
              <w:t>actnum</w:t>
            </w:r>
          </w:p>
        </w:tc>
        <w:tc>
          <w:tcPr>
            <w:tcW w:w="3147" w:type="dxa"/>
          </w:tcPr>
          <w:p w14:paraId="4244AE96" w14:textId="36C1C05D" w:rsidR="00421D19" w:rsidRDefault="00421D19" w:rsidP="00421D19">
            <w:r>
              <w:t>Account Number</w:t>
            </w:r>
          </w:p>
        </w:tc>
        <w:tc>
          <w:tcPr>
            <w:tcW w:w="2338" w:type="dxa"/>
          </w:tcPr>
          <w:p w14:paraId="5FEA8DED" w14:textId="07A14C98" w:rsidR="00421D19" w:rsidRDefault="00421D19" w:rsidP="00421D19">
            <w:r w:rsidRPr="00421D19">
              <w:t>x(25)</w:t>
            </w:r>
          </w:p>
        </w:tc>
      </w:tr>
      <w:tr w:rsidR="00421D19" w14:paraId="482CA21C" w14:textId="77777777" w:rsidTr="00AB223E">
        <w:trPr>
          <w:trHeight w:val="350"/>
        </w:trPr>
        <w:tc>
          <w:tcPr>
            <w:tcW w:w="1525" w:type="dxa"/>
          </w:tcPr>
          <w:p w14:paraId="58BAC55D" w14:textId="2F37C553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103260FF" w14:textId="7C1B6062" w:rsidR="00421D19" w:rsidRDefault="00421D19" w:rsidP="00421D19">
            <w:r>
              <w:t>add1</w:t>
            </w:r>
          </w:p>
        </w:tc>
        <w:tc>
          <w:tcPr>
            <w:tcW w:w="3147" w:type="dxa"/>
          </w:tcPr>
          <w:p w14:paraId="77BFD2CD" w14:textId="53A5558F" w:rsidR="00421D19" w:rsidRDefault="00421D19" w:rsidP="00421D19">
            <w:r>
              <w:t>Address Line 1</w:t>
            </w:r>
          </w:p>
        </w:tc>
        <w:tc>
          <w:tcPr>
            <w:tcW w:w="2338" w:type="dxa"/>
          </w:tcPr>
          <w:p w14:paraId="1506FD35" w14:textId="7ED65EAF" w:rsidR="00421D19" w:rsidRDefault="00421D19" w:rsidP="00421D19">
            <w:r w:rsidRPr="00421D19">
              <w:t>x(30)</w:t>
            </w:r>
          </w:p>
        </w:tc>
      </w:tr>
      <w:tr w:rsidR="00421D19" w14:paraId="11BADF71" w14:textId="77777777" w:rsidTr="00AB223E">
        <w:trPr>
          <w:trHeight w:val="350"/>
        </w:trPr>
        <w:tc>
          <w:tcPr>
            <w:tcW w:w="1525" w:type="dxa"/>
          </w:tcPr>
          <w:p w14:paraId="7353ED6D" w14:textId="0999BFF2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75C865F5" w14:textId="018BA1E5" w:rsidR="00421D19" w:rsidRDefault="00421D19" w:rsidP="00421D19">
            <w:r>
              <w:t>add2</w:t>
            </w:r>
          </w:p>
        </w:tc>
        <w:tc>
          <w:tcPr>
            <w:tcW w:w="3147" w:type="dxa"/>
          </w:tcPr>
          <w:p w14:paraId="23FC4F7B" w14:textId="0CAD7B57" w:rsidR="00421D19" w:rsidRDefault="00421D19" w:rsidP="00421D19">
            <w:r>
              <w:t>Address Line 2</w:t>
            </w:r>
          </w:p>
        </w:tc>
        <w:tc>
          <w:tcPr>
            <w:tcW w:w="2338" w:type="dxa"/>
          </w:tcPr>
          <w:p w14:paraId="2181F5AE" w14:textId="5A49CC2D" w:rsidR="00421D19" w:rsidRDefault="00421D19" w:rsidP="00421D19">
            <w:r w:rsidRPr="00421D19">
              <w:t>x(30)</w:t>
            </w:r>
          </w:p>
        </w:tc>
      </w:tr>
      <w:tr w:rsidR="00421D19" w14:paraId="022CEC4A" w14:textId="77777777" w:rsidTr="00AB223E">
        <w:trPr>
          <w:trHeight w:val="350"/>
        </w:trPr>
        <w:tc>
          <w:tcPr>
            <w:tcW w:w="1525" w:type="dxa"/>
          </w:tcPr>
          <w:p w14:paraId="491AB39D" w14:textId="6A6562A1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20696567" w14:textId="11B67966" w:rsidR="00421D19" w:rsidRDefault="00421D19" w:rsidP="00421D19">
            <w:r>
              <w:t>an-edi-vend</w:t>
            </w:r>
          </w:p>
        </w:tc>
        <w:tc>
          <w:tcPr>
            <w:tcW w:w="3147" w:type="dxa"/>
          </w:tcPr>
          <w:p w14:paraId="0663F252" w14:textId="66C6A080" w:rsidR="00421D19" w:rsidRDefault="00421D19" w:rsidP="00421D19">
            <w:r>
              <w:t>EDI Vend</w:t>
            </w:r>
            <w:r w:rsidR="00455F15">
              <w:t>or?</w:t>
            </w:r>
          </w:p>
        </w:tc>
        <w:tc>
          <w:tcPr>
            <w:tcW w:w="2338" w:type="dxa"/>
          </w:tcPr>
          <w:p w14:paraId="4353D55B" w14:textId="2DD3F0BC" w:rsidR="00421D19" w:rsidRDefault="00421D19" w:rsidP="00421D19">
            <w:r w:rsidRPr="00421D19">
              <w:t>yes/no</w:t>
            </w:r>
          </w:p>
        </w:tc>
      </w:tr>
      <w:tr w:rsidR="00421D19" w14:paraId="544B4BA8" w14:textId="77777777" w:rsidTr="00AB223E">
        <w:trPr>
          <w:trHeight w:val="350"/>
        </w:trPr>
        <w:tc>
          <w:tcPr>
            <w:tcW w:w="1525" w:type="dxa"/>
          </w:tcPr>
          <w:p w14:paraId="17545547" w14:textId="4E85B1C6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19584981" w14:textId="364B9FE6" w:rsidR="00421D19" w:rsidRDefault="00421D19" w:rsidP="00421D19">
            <w:r>
              <w:t>area-code</w:t>
            </w:r>
          </w:p>
        </w:tc>
        <w:tc>
          <w:tcPr>
            <w:tcW w:w="3147" w:type="dxa"/>
          </w:tcPr>
          <w:p w14:paraId="6B08A2FE" w14:textId="47F8DFDE" w:rsidR="00421D19" w:rsidRDefault="00421D19" w:rsidP="00421D19">
            <w:r>
              <w:t>Area Code</w:t>
            </w:r>
          </w:p>
        </w:tc>
        <w:tc>
          <w:tcPr>
            <w:tcW w:w="2338" w:type="dxa"/>
          </w:tcPr>
          <w:p w14:paraId="4561CEE7" w14:textId="1BD32B2C" w:rsidR="00421D19" w:rsidRDefault="00421D19" w:rsidP="00421D19">
            <w:r w:rsidRPr="00421D19">
              <w:t>(999)</w:t>
            </w:r>
          </w:p>
        </w:tc>
      </w:tr>
      <w:tr w:rsidR="00421D19" w14:paraId="64DA1839" w14:textId="77777777" w:rsidTr="00AB223E">
        <w:trPr>
          <w:trHeight w:val="350"/>
        </w:trPr>
        <w:tc>
          <w:tcPr>
            <w:tcW w:w="1525" w:type="dxa"/>
          </w:tcPr>
          <w:p w14:paraId="67A260C4" w14:textId="7A01D95C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5B673F41" w14:textId="377C0AFD" w:rsidR="00421D19" w:rsidRDefault="00421D19" w:rsidP="00421D19">
            <w:r>
              <w:t>avg-pay</w:t>
            </w:r>
          </w:p>
        </w:tc>
        <w:tc>
          <w:tcPr>
            <w:tcW w:w="3147" w:type="dxa"/>
          </w:tcPr>
          <w:p w14:paraId="22F28AB7" w14:textId="0A1EC398" w:rsidR="00421D19" w:rsidRDefault="00455F15" w:rsidP="00421D19">
            <w:r>
              <w:t>Average</w:t>
            </w:r>
            <w:r w:rsidR="00421D19">
              <w:t xml:space="preserve"> to Pay</w:t>
            </w:r>
          </w:p>
        </w:tc>
        <w:tc>
          <w:tcPr>
            <w:tcW w:w="2338" w:type="dxa"/>
          </w:tcPr>
          <w:p w14:paraId="4DC049C0" w14:textId="36520189" w:rsidR="00421D19" w:rsidRDefault="00421D19" w:rsidP="00421D19">
            <w:r w:rsidRPr="00421D19">
              <w:t>&gt;&gt;9</w:t>
            </w:r>
          </w:p>
        </w:tc>
      </w:tr>
      <w:tr w:rsidR="00421D19" w14:paraId="79E7993B" w14:textId="77777777" w:rsidTr="00AB223E">
        <w:trPr>
          <w:trHeight w:val="350"/>
        </w:trPr>
        <w:tc>
          <w:tcPr>
            <w:tcW w:w="1525" w:type="dxa"/>
          </w:tcPr>
          <w:p w14:paraId="1DE03BDE" w14:textId="33FC95DC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E658279" w14:textId="64F56931" w:rsidR="00421D19" w:rsidRDefault="00421D19" w:rsidP="00421D19">
            <w:r>
              <w:t>bk-actnum</w:t>
            </w:r>
          </w:p>
        </w:tc>
        <w:tc>
          <w:tcPr>
            <w:tcW w:w="3147" w:type="dxa"/>
          </w:tcPr>
          <w:p w14:paraId="574B3918" w14:textId="6D6E4C64" w:rsidR="00421D19" w:rsidRDefault="00421D19" w:rsidP="00421D19">
            <w:r w:rsidRPr="00421D19">
              <w:t>Bank Code</w:t>
            </w:r>
          </w:p>
        </w:tc>
        <w:tc>
          <w:tcPr>
            <w:tcW w:w="2338" w:type="dxa"/>
          </w:tcPr>
          <w:p w14:paraId="7BDA1F16" w14:textId="08323FD5" w:rsidR="00421D19" w:rsidRDefault="00421D19" w:rsidP="00421D19">
            <w:r w:rsidRPr="00421D19">
              <w:t>x(25)</w:t>
            </w:r>
          </w:p>
        </w:tc>
      </w:tr>
      <w:tr w:rsidR="00421D19" w14:paraId="3B546B54" w14:textId="77777777" w:rsidTr="00AB223E">
        <w:trPr>
          <w:trHeight w:val="350"/>
        </w:trPr>
        <w:tc>
          <w:tcPr>
            <w:tcW w:w="1525" w:type="dxa"/>
          </w:tcPr>
          <w:p w14:paraId="44EE7195" w14:textId="7C0DE113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0A88326E" w14:textId="33FD4AB8" w:rsidR="00421D19" w:rsidRDefault="00421D19" w:rsidP="00421D19">
            <w:r>
              <w:t>bk-name</w:t>
            </w:r>
          </w:p>
        </w:tc>
        <w:tc>
          <w:tcPr>
            <w:tcW w:w="3147" w:type="dxa"/>
          </w:tcPr>
          <w:p w14:paraId="26035C83" w14:textId="5601460F" w:rsidR="00421D19" w:rsidRDefault="00421D19" w:rsidP="00421D19">
            <w:r w:rsidRPr="00421D19">
              <w:t>Bank Name</w:t>
            </w:r>
          </w:p>
        </w:tc>
        <w:tc>
          <w:tcPr>
            <w:tcW w:w="2338" w:type="dxa"/>
          </w:tcPr>
          <w:p w14:paraId="6A00CA0E" w14:textId="0B8A471C" w:rsidR="00421D19" w:rsidRDefault="00421D19" w:rsidP="00421D19">
            <w:r>
              <w:t>x(30)</w:t>
            </w:r>
          </w:p>
        </w:tc>
      </w:tr>
      <w:tr w:rsidR="00421D19" w14:paraId="2E55A550" w14:textId="77777777" w:rsidTr="00AB223E">
        <w:trPr>
          <w:trHeight w:val="350"/>
        </w:trPr>
        <w:tc>
          <w:tcPr>
            <w:tcW w:w="1525" w:type="dxa"/>
          </w:tcPr>
          <w:p w14:paraId="30A6531A" w14:textId="4B4DB776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77CEE143" w14:textId="613720F8" w:rsidR="00421D19" w:rsidRDefault="00421D19" w:rsidP="00421D19">
            <w:r>
              <w:t>buyer</w:t>
            </w:r>
          </w:p>
        </w:tc>
        <w:tc>
          <w:tcPr>
            <w:tcW w:w="3147" w:type="dxa"/>
          </w:tcPr>
          <w:p w14:paraId="56A4B8DB" w14:textId="2447F39B" w:rsidR="00421D19" w:rsidRDefault="00421D19" w:rsidP="00421D19">
            <w:r w:rsidRPr="00421D19">
              <w:t>Buyer Code</w:t>
            </w:r>
          </w:p>
        </w:tc>
        <w:tc>
          <w:tcPr>
            <w:tcW w:w="2338" w:type="dxa"/>
          </w:tcPr>
          <w:p w14:paraId="08548A98" w14:textId="4C70AA37" w:rsidR="00421D19" w:rsidRDefault="00421D19" w:rsidP="00421D19">
            <w:r>
              <w:t>x(3)</w:t>
            </w:r>
          </w:p>
        </w:tc>
      </w:tr>
      <w:tr w:rsidR="00421D19" w14:paraId="5A9CCC08" w14:textId="77777777" w:rsidTr="00AB223E">
        <w:trPr>
          <w:trHeight w:val="350"/>
        </w:trPr>
        <w:tc>
          <w:tcPr>
            <w:tcW w:w="1525" w:type="dxa"/>
          </w:tcPr>
          <w:p w14:paraId="26B3BB77" w14:textId="7F840BCB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582B900F" w14:textId="746A62BD" w:rsidR="00421D19" w:rsidRDefault="00421D19" w:rsidP="00421D19">
            <w:r>
              <w:t>Buyer-n</w:t>
            </w:r>
          </w:p>
        </w:tc>
        <w:tc>
          <w:tcPr>
            <w:tcW w:w="3147" w:type="dxa"/>
          </w:tcPr>
          <w:p w14:paraId="1A426266" w14:textId="182F00D9" w:rsidR="00421D19" w:rsidRDefault="00421D19" w:rsidP="00421D19">
            <w:r w:rsidRPr="00421D19">
              <w:t>Buyer's Name</w:t>
            </w:r>
          </w:p>
        </w:tc>
        <w:tc>
          <w:tcPr>
            <w:tcW w:w="2338" w:type="dxa"/>
          </w:tcPr>
          <w:p w14:paraId="7FC59973" w14:textId="08CF1B89" w:rsidR="00421D19" w:rsidRDefault="00421D19" w:rsidP="00421D19">
            <w:r>
              <w:t>x(30)</w:t>
            </w:r>
          </w:p>
        </w:tc>
      </w:tr>
      <w:tr w:rsidR="00421D19" w14:paraId="0BDF58EC" w14:textId="77777777" w:rsidTr="00AB223E">
        <w:trPr>
          <w:trHeight w:val="350"/>
        </w:trPr>
        <w:tc>
          <w:tcPr>
            <w:tcW w:w="1525" w:type="dxa"/>
          </w:tcPr>
          <w:p w14:paraId="4C4C4777" w14:textId="07C57A76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255E8409" w14:textId="38493876" w:rsidR="00421D19" w:rsidRDefault="00421D19" w:rsidP="00421D19">
            <w:r>
              <w:t>carrier</w:t>
            </w:r>
          </w:p>
        </w:tc>
        <w:tc>
          <w:tcPr>
            <w:tcW w:w="3147" w:type="dxa"/>
          </w:tcPr>
          <w:p w14:paraId="35FC2503" w14:textId="04998215" w:rsidR="00421D19" w:rsidRDefault="00421D19" w:rsidP="00421D19">
            <w:r w:rsidRPr="00421D19">
              <w:t>Carrier</w:t>
            </w:r>
          </w:p>
        </w:tc>
        <w:tc>
          <w:tcPr>
            <w:tcW w:w="2338" w:type="dxa"/>
          </w:tcPr>
          <w:p w14:paraId="2524B278" w14:textId="6CD7EF2C" w:rsidR="00421D19" w:rsidRDefault="00421D19" w:rsidP="00421D19">
            <w:r w:rsidRPr="00421D19">
              <w:t>x(5)</w:t>
            </w:r>
          </w:p>
        </w:tc>
      </w:tr>
      <w:tr w:rsidR="00421D19" w14:paraId="6BFFDC98" w14:textId="77777777" w:rsidTr="00AB223E">
        <w:trPr>
          <w:trHeight w:val="350"/>
        </w:trPr>
        <w:tc>
          <w:tcPr>
            <w:tcW w:w="1525" w:type="dxa"/>
          </w:tcPr>
          <w:p w14:paraId="12631979" w14:textId="3DF7C354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7ED4F239" w14:textId="7673D4EE" w:rsidR="00421D19" w:rsidRDefault="00421D19" w:rsidP="00421D19">
            <w:r>
              <w:t>check-memo</w:t>
            </w:r>
          </w:p>
        </w:tc>
        <w:tc>
          <w:tcPr>
            <w:tcW w:w="3147" w:type="dxa"/>
          </w:tcPr>
          <w:p w14:paraId="4A5D688C" w14:textId="35F8B3E4" w:rsidR="00421D19" w:rsidRDefault="00421D19" w:rsidP="00421D19">
            <w:r w:rsidRPr="00421D19">
              <w:t>Check Memo</w:t>
            </w:r>
          </w:p>
        </w:tc>
        <w:tc>
          <w:tcPr>
            <w:tcW w:w="2338" w:type="dxa"/>
          </w:tcPr>
          <w:p w14:paraId="7C8095CD" w14:textId="288E7B78" w:rsidR="00421D19" w:rsidRDefault="00421D19" w:rsidP="00421D19">
            <w:r w:rsidRPr="00421D19">
              <w:t>X(20)</w:t>
            </w:r>
          </w:p>
        </w:tc>
      </w:tr>
      <w:tr w:rsidR="00421D19" w14:paraId="66BEF535" w14:textId="77777777" w:rsidTr="00AB223E">
        <w:trPr>
          <w:trHeight w:val="350"/>
        </w:trPr>
        <w:tc>
          <w:tcPr>
            <w:tcW w:w="1525" w:type="dxa"/>
          </w:tcPr>
          <w:p w14:paraId="35CBB675" w14:textId="650D4BC6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63237D58" w14:textId="5BACB7F4" w:rsidR="00421D19" w:rsidRDefault="00421D19" w:rsidP="00421D19">
            <w:r>
              <w:t>city</w:t>
            </w:r>
          </w:p>
        </w:tc>
        <w:tc>
          <w:tcPr>
            <w:tcW w:w="3147" w:type="dxa"/>
          </w:tcPr>
          <w:p w14:paraId="638C86D0" w14:textId="0B8E2728" w:rsidR="00421D19" w:rsidRDefault="00421D19" w:rsidP="00421D19">
            <w:r w:rsidRPr="00421D19">
              <w:t>City</w:t>
            </w:r>
          </w:p>
        </w:tc>
        <w:tc>
          <w:tcPr>
            <w:tcW w:w="2338" w:type="dxa"/>
          </w:tcPr>
          <w:p w14:paraId="211CBE58" w14:textId="3E235CDB" w:rsidR="00421D19" w:rsidRDefault="00421D19" w:rsidP="00421D19">
            <w:r w:rsidRPr="00421D19">
              <w:t>x(16)</w:t>
            </w:r>
          </w:p>
        </w:tc>
      </w:tr>
      <w:tr w:rsidR="00421D19" w14:paraId="33BFB3BA" w14:textId="77777777" w:rsidTr="00AB223E">
        <w:trPr>
          <w:trHeight w:val="350"/>
        </w:trPr>
        <w:tc>
          <w:tcPr>
            <w:tcW w:w="1525" w:type="dxa"/>
          </w:tcPr>
          <w:p w14:paraId="46D1D7C8" w14:textId="4A20D81A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7B4FF236" w14:textId="38FA41E4" w:rsidR="00421D19" w:rsidRDefault="00421D19" w:rsidP="00421D19">
            <w:r>
              <w:t>code-1099</w:t>
            </w:r>
          </w:p>
        </w:tc>
        <w:tc>
          <w:tcPr>
            <w:tcW w:w="3147" w:type="dxa"/>
          </w:tcPr>
          <w:p w14:paraId="450C0AA9" w14:textId="23794AE6" w:rsidR="00421D19" w:rsidRDefault="00421D19" w:rsidP="00421D19">
            <w:r w:rsidRPr="00421D19">
              <w:t>1099 Code</w:t>
            </w:r>
          </w:p>
        </w:tc>
        <w:tc>
          <w:tcPr>
            <w:tcW w:w="2338" w:type="dxa"/>
          </w:tcPr>
          <w:p w14:paraId="7A01D7C6" w14:textId="24BAA637" w:rsidR="00421D19" w:rsidRDefault="00421D19" w:rsidP="00421D19">
            <w:r w:rsidRPr="00421D19">
              <w:t>XX</w:t>
            </w:r>
          </w:p>
        </w:tc>
      </w:tr>
      <w:tr w:rsidR="00421D19" w14:paraId="57CA96B6" w14:textId="77777777" w:rsidTr="00AB223E">
        <w:trPr>
          <w:trHeight w:val="350"/>
        </w:trPr>
        <w:tc>
          <w:tcPr>
            <w:tcW w:w="1525" w:type="dxa"/>
          </w:tcPr>
          <w:p w14:paraId="5C5EB684" w14:textId="690F29DF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88CDEE3" w14:textId="013BB5CA" w:rsidR="00421D19" w:rsidRDefault="00421D19" w:rsidP="00421D19">
            <w:r>
              <w:t>company</w:t>
            </w:r>
          </w:p>
        </w:tc>
        <w:tc>
          <w:tcPr>
            <w:tcW w:w="3147" w:type="dxa"/>
          </w:tcPr>
          <w:p w14:paraId="0F4F8AC0" w14:textId="4663294F" w:rsidR="00421D19" w:rsidRDefault="00421D19" w:rsidP="00421D19">
            <w:r w:rsidRPr="00421D19">
              <w:t>Company</w:t>
            </w:r>
          </w:p>
        </w:tc>
        <w:tc>
          <w:tcPr>
            <w:tcW w:w="2338" w:type="dxa"/>
          </w:tcPr>
          <w:p w14:paraId="798AAAE2" w14:textId="2A737063" w:rsidR="00421D19" w:rsidRDefault="00421D19" w:rsidP="00421D19">
            <w:r w:rsidRPr="00421D19">
              <w:t>x(3)</w:t>
            </w:r>
          </w:p>
        </w:tc>
      </w:tr>
      <w:tr w:rsidR="00421D19" w14:paraId="082F0890" w14:textId="77777777" w:rsidTr="00AB223E">
        <w:trPr>
          <w:trHeight w:val="350"/>
        </w:trPr>
        <w:tc>
          <w:tcPr>
            <w:tcW w:w="1525" w:type="dxa"/>
          </w:tcPr>
          <w:p w14:paraId="1204B2A4" w14:textId="05C63458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5945EDFB" w14:textId="0334657D" w:rsidR="00421D19" w:rsidRDefault="00421D19" w:rsidP="00421D19">
            <w:r>
              <w:t>contact</w:t>
            </w:r>
          </w:p>
        </w:tc>
        <w:tc>
          <w:tcPr>
            <w:tcW w:w="3147" w:type="dxa"/>
          </w:tcPr>
          <w:p w14:paraId="6AC79D0F" w14:textId="74FC2A77" w:rsidR="00421D19" w:rsidRDefault="00AB223E" w:rsidP="00421D19">
            <w:r w:rsidRPr="00AB223E">
              <w:t>Contact</w:t>
            </w:r>
          </w:p>
        </w:tc>
        <w:tc>
          <w:tcPr>
            <w:tcW w:w="2338" w:type="dxa"/>
          </w:tcPr>
          <w:p w14:paraId="06E1315A" w14:textId="734512A1" w:rsidR="00421D19" w:rsidRDefault="00AB223E" w:rsidP="00421D19">
            <w:r w:rsidRPr="00AB223E">
              <w:t>x(15)</w:t>
            </w:r>
          </w:p>
        </w:tc>
      </w:tr>
      <w:tr w:rsidR="00421D19" w14:paraId="2F686085" w14:textId="77777777" w:rsidTr="00AB223E">
        <w:trPr>
          <w:trHeight w:val="350"/>
        </w:trPr>
        <w:tc>
          <w:tcPr>
            <w:tcW w:w="1525" w:type="dxa"/>
          </w:tcPr>
          <w:p w14:paraId="0F683F01" w14:textId="1FD2CFC4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2D45AFCE" w14:textId="5C57997D" w:rsidR="00421D19" w:rsidRDefault="00421D19" w:rsidP="00421D19">
            <w:r>
              <w:t>convert-currenc</w:t>
            </w:r>
          </w:p>
        </w:tc>
        <w:tc>
          <w:tcPr>
            <w:tcW w:w="3147" w:type="dxa"/>
          </w:tcPr>
          <w:p w14:paraId="65762C47" w14:textId="5533612E" w:rsidR="00421D19" w:rsidRDefault="00AB223E" w:rsidP="00421D19">
            <w:r w:rsidRPr="00AB223E">
              <w:t>Convert Currency?</w:t>
            </w:r>
          </w:p>
        </w:tc>
        <w:tc>
          <w:tcPr>
            <w:tcW w:w="2338" w:type="dxa"/>
          </w:tcPr>
          <w:p w14:paraId="018D93B6" w14:textId="494C2807" w:rsidR="00421D19" w:rsidRDefault="00AB223E" w:rsidP="00421D19">
            <w:r w:rsidRPr="00AB223E">
              <w:t>yes/no</w:t>
            </w:r>
          </w:p>
        </w:tc>
      </w:tr>
      <w:tr w:rsidR="00421D19" w14:paraId="61F5A0FF" w14:textId="77777777" w:rsidTr="00AB223E">
        <w:trPr>
          <w:trHeight w:val="350"/>
        </w:trPr>
        <w:tc>
          <w:tcPr>
            <w:tcW w:w="1525" w:type="dxa"/>
          </w:tcPr>
          <w:p w14:paraId="524B9905" w14:textId="757943BA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93A3DD4" w14:textId="46F69CC6" w:rsidR="00421D19" w:rsidRDefault="00421D19" w:rsidP="00421D19">
            <w:r w:rsidRPr="00421D19">
              <w:t>country</w:t>
            </w:r>
          </w:p>
        </w:tc>
        <w:tc>
          <w:tcPr>
            <w:tcW w:w="3147" w:type="dxa"/>
          </w:tcPr>
          <w:p w14:paraId="0A62CA7B" w14:textId="78A48BAB" w:rsidR="00421D19" w:rsidRDefault="00AB223E" w:rsidP="00421D19">
            <w:r w:rsidRPr="00AB223E">
              <w:t>Country</w:t>
            </w:r>
          </w:p>
        </w:tc>
        <w:tc>
          <w:tcPr>
            <w:tcW w:w="2338" w:type="dxa"/>
          </w:tcPr>
          <w:p w14:paraId="0AFE89B5" w14:textId="483FAB5C" w:rsidR="00421D19" w:rsidRDefault="00AB223E" w:rsidP="00421D19">
            <w:r w:rsidRPr="00AB223E">
              <w:t>x(10)</w:t>
            </w:r>
          </w:p>
        </w:tc>
      </w:tr>
      <w:tr w:rsidR="00421D19" w14:paraId="735BCBAD" w14:textId="77777777" w:rsidTr="00AB223E">
        <w:trPr>
          <w:trHeight w:val="350"/>
        </w:trPr>
        <w:tc>
          <w:tcPr>
            <w:tcW w:w="1525" w:type="dxa"/>
          </w:tcPr>
          <w:p w14:paraId="272E31FA" w14:textId="4828393F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2400768" w14:textId="11C5BA5C" w:rsidR="00421D19" w:rsidRDefault="00421D19" w:rsidP="00421D19">
            <w:r w:rsidRPr="00421D19">
              <w:t>cr-hold</w:t>
            </w:r>
          </w:p>
        </w:tc>
        <w:tc>
          <w:tcPr>
            <w:tcW w:w="3147" w:type="dxa"/>
          </w:tcPr>
          <w:p w14:paraId="5D68F47A" w14:textId="5FB576FD" w:rsidR="00421D19" w:rsidRDefault="00AB223E" w:rsidP="00421D19">
            <w:r w:rsidRPr="00AB223E">
              <w:t xml:space="preserve">Vendor </w:t>
            </w:r>
            <w:r w:rsidR="00455F15">
              <w:t xml:space="preserve">on Credit </w:t>
            </w:r>
            <w:r w:rsidRPr="00AB223E">
              <w:t>Hold</w:t>
            </w:r>
            <w:r w:rsidR="00455F15">
              <w:t>?</w:t>
            </w:r>
          </w:p>
        </w:tc>
        <w:tc>
          <w:tcPr>
            <w:tcW w:w="2338" w:type="dxa"/>
          </w:tcPr>
          <w:p w14:paraId="1E77C20A" w14:textId="58A15D17" w:rsidR="00421D19" w:rsidRDefault="00AB223E" w:rsidP="00421D19">
            <w:r w:rsidRPr="00AB223E">
              <w:t>Yes/No</w:t>
            </w:r>
          </w:p>
        </w:tc>
      </w:tr>
      <w:tr w:rsidR="00421D19" w14:paraId="2AF70A3D" w14:textId="77777777" w:rsidTr="002E62ED">
        <w:trPr>
          <w:trHeight w:val="350"/>
        </w:trPr>
        <w:tc>
          <w:tcPr>
            <w:tcW w:w="1525" w:type="dxa"/>
          </w:tcPr>
          <w:p w14:paraId="23A1A815" w14:textId="0892B23A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0BB9E767" w14:textId="6747E5D0" w:rsidR="00421D19" w:rsidRDefault="00421D19" w:rsidP="00421D19">
            <w:r w:rsidRPr="00421D19">
              <w:t>cr-lim</w:t>
            </w:r>
          </w:p>
        </w:tc>
        <w:tc>
          <w:tcPr>
            <w:tcW w:w="3147" w:type="dxa"/>
          </w:tcPr>
          <w:p w14:paraId="75EF0F9D" w14:textId="795731CC" w:rsidR="00421D19" w:rsidRDefault="00AB223E" w:rsidP="00421D19">
            <w:r w:rsidRPr="00AB223E">
              <w:t>Credit Limit</w:t>
            </w:r>
          </w:p>
        </w:tc>
        <w:tc>
          <w:tcPr>
            <w:tcW w:w="2338" w:type="dxa"/>
          </w:tcPr>
          <w:p w14:paraId="6F36F8E3" w14:textId="63FE1B21" w:rsidR="00421D19" w:rsidRDefault="00AB223E" w:rsidP="00421D19">
            <w:r w:rsidRPr="00AB223E">
              <w:t>&gt;&gt;&gt;,&gt;&gt;&gt;,&gt;&gt;9.99</w:t>
            </w:r>
          </w:p>
        </w:tc>
      </w:tr>
      <w:tr w:rsidR="00421D19" w14:paraId="15B7C508" w14:textId="77777777" w:rsidTr="002E62ED">
        <w:trPr>
          <w:trHeight w:val="350"/>
        </w:trPr>
        <w:tc>
          <w:tcPr>
            <w:tcW w:w="1525" w:type="dxa"/>
          </w:tcPr>
          <w:p w14:paraId="3492E181" w14:textId="7ECC06AD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01E1EEA1" w14:textId="6A96DB6F" w:rsidR="00421D19" w:rsidRDefault="00421D19" w:rsidP="00421D19">
            <w:r w:rsidRPr="00421D19">
              <w:t>cr-rating</w:t>
            </w:r>
          </w:p>
        </w:tc>
        <w:tc>
          <w:tcPr>
            <w:tcW w:w="3147" w:type="dxa"/>
          </w:tcPr>
          <w:p w14:paraId="538C4505" w14:textId="13338645" w:rsidR="00421D19" w:rsidRDefault="00AB223E" w:rsidP="00421D19">
            <w:r w:rsidRPr="00AB223E">
              <w:t>Credit Rating</w:t>
            </w:r>
          </w:p>
        </w:tc>
        <w:tc>
          <w:tcPr>
            <w:tcW w:w="2338" w:type="dxa"/>
          </w:tcPr>
          <w:p w14:paraId="4740A2F1" w14:textId="61FBB62F" w:rsidR="00421D19" w:rsidRDefault="00AB223E" w:rsidP="00421D19">
            <w:r w:rsidRPr="00AB223E">
              <w:t>x(3)</w:t>
            </w:r>
          </w:p>
        </w:tc>
      </w:tr>
      <w:tr w:rsidR="00421D19" w14:paraId="025D1F06" w14:textId="77777777" w:rsidTr="002E62ED">
        <w:trPr>
          <w:trHeight w:val="350"/>
        </w:trPr>
        <w:tc>
          <w:tcPr>
            <w:tcW w:w="1525" w:type="dxa"/>
          </w:tcPr>
          <w:p w14:paraId="460E7057" w14:textId="7429101C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2F8886E" w14:textId="3153D52B" w:rsidR="00421D19" w:rsidRDefault="00421D19" w:rsidP="00421D19">
            <w:r w:rsidRPr="00421D19">
              <w:t>curr-code</w:t>
            </w:r>
          </w:p>
        </w:tc>
        <w:tc>
          <w:tcPr>
            <w:tcW w:w="3147" w:type="dxa"/>
          </w:tcPr>
          <w:p w14:paraId="0396C11A" w14:textId="52E7C1E2" w:rsidR="00421D19" w:rsidRDefault="00AB223E" w:rsidP="00421D19">
            <w:r w:rsidRPr="00AB223E">
              <w:t>Currency Code</w:t>
            </w:r>
          </w:p>
        </w:tc>
        <w:tc>
          <w:tcPr>
            <w:tcW w:w="2338" w:type="dxa"/>
          </w:tcPr>
          <w:p w14:paraId="497AAD74" w14:textId="5C5F8BC6" w:rsidR="00421D19" w:rsidRDefault="00AB223E" w:rsidP="00421D19">
            <w:r w:rsidRPr="00AB223E">
              <w:t>X(3)</w:t>
            </w:r>
          </w:p>
        </w:tc>
      </w:tr>
      <w:tr w:rsidR="00421D19" w14:paraId="0A82B747" w14:textId="77777777" w:rsidTr="002E62ED">
        <w:trPr>
          <w:trHeight w:val="350"/>
        </w:trPr>
        <w:tc>
          <w:tcPr>
            <w:tcW w:w="1525" w:type="dxa"/>
          </w:tcPr>
          <w:p w14:paraId="497BE187" w14:textId="665BE659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087C24D" w14:textId="23D3BA19" w:rsidR="00421D19" w:rsidRDefault="00421D19" w:rsidP="00421D19">
            <w:r w:rsidRPr="00421D19">
              <w:t>del-zone</w:t>
            </w:r>
          </w:p>
        </w:tc>
        <w:tc>
          <w:tcPr>
            <w:tcW w:w="3147" w:type="dxa"/>
          </w:tcPr>
          <w:p w14:paraId="6335CEAD" w14:textId="58E53453" w:rsidR="00421D19" w:rsidRDefault="00AB223E" w:rsidP="00421D19">
            <w:r w:rsidRPr="00AB223E">
              <w:t>Delivery Zone</w:t>
            </w:r>
          </w:p>
        </w:tc>
        <w:tc>
          <w:tcPr>
            <w:tcW w:w="2338" w:type="dxa"/>
          </w:tcPr>
          <w:p w14:paraId="2246A05C" w14:textId="2EEF5F60" w:rsidR="00421D19" w:rsidRDefault="00AB223E" w:rsidP="00421D19">
            <w:r w:rsidRPr="00AB223E">
              <w:t>x(5)</w:t>
            </w:r>
          </w:p>
        </w:tc>
      </w:tr>
      <w:tr w:rsidR="00421D19" w14:paraId="1A701D01" w14:textId="77777777" w:rsidTr="002E62ED">
        <w:trPr>
          <w:trHeight w:val="350"/>
        </w:trPr>
        <w:tc>
          <w:tcPr>
            <w:tcW w:w="1525" w:type="dxa"/>
          </w:tcPr>
          <w:p w14:paraId="53BDC7B4" w14:textId="6EA0DEFD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2A324F9" w14:textId="59CF3787" w:rsidR="00421D19" w:rsidRDefault="00421D19" w:rsidP="00421D19">
            <w:r w:rsidRPr="00421D19">
              <w:t>disc-%</w:t>
            </w:r>
          </w:p>
        </w:tc>
        <w:tc>
          <w:tcPr>
            <w:tcW w:w="3147" w:type="dxa"/>
          </w:tcPr>
          <w:p w14:paraId="37CE4378" w14:textId="79BD2C0D" w:rsidR="00421D19" w:rsidRDefault="00AB223E" w:rsidP="00421D19">
            <w:r w:rsidRPr="00AB223E">
              <w:t>Discount</w:t>
            </w:r>
            <w:r w:rsidR="00455F15">
              <w:t xml:space="preserve"> Percentage</w:t>
            </w:r>
          </w:p>
        </w:tc>
        <w:tc>
          <w:tcPr>
            <w:tcW w:w="2338" w:type="dxa"/>
          </w:tcPr>
          <w:p w14:paraId="7EFF125B" w14:textId="33F1E793" w:rsidR="00421D19" w:rsidRDefault="00AB223E" w:rsidP="00421D19">
            <w:r w:rsidRPr="00AB223E">
              <w:t>&gt;&gt;9.99%</w:t>
            </w:r>
          </w:p>
        </w:tc>
      </w:tr>
      <w:tr w:rsidR="00421D19" w14:paraId="2D900813" w14:textId="77777777" w:rsidTr="002E62ED">
        <w:trPr>
          <w:trHeight w:val="350"/>
        </w:trPr>
        <w:tc>
          <w:tcPr>
            <w:tcW w:w="1525" w:type="dxa"/>
          </w:tcPr>
          <w:p w14:paraId="5A157139" w14:textId="2C977703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03A58AF3" w14:textId="45A93339" w:rsidR="00421D19" w:rsidRDefault="00421D19" w:rsidP="00421D19">
            <w:r w:rsidRPr="00421D19">
              <w:t>disc-days</w:t>
            </w:r>
          </w:p>
        </w:tc>
        <w:tc>
          <w:tcPr>
            <w:tcW w:w="3147" w:type="dxa"/>
          </w:tcPr>
          <w:p w14:paraId="00D04DB2" w14:textId="00E4C6D4" w:rsidR="00421D19" w:rsidRDefault="00B9045A" w:rsidP="00421D19">
            <w:r>
              <w:t>Number</w:t>
            </w:r>
            <w:r w:rsidRPr="00AB223E">
              <w:t xml:space="preserve"> </w:t>
            </w:r>
            <w:r w:rsidR="00AB223E" w:rsidRPr="00AB223E">
              <w:t>Days</w:t>
            </w:r>
            <w:r>
              <w:t xml:space="preserve"> of Discount</w:t>
            </w:r>
          </w:p>
        </w:tc>
        <w:tc>
          <w:tcPr>
            <w:tcW w:w="2338" w:type="dxa"/>
          </w:tcPr>
          <w:p w14:paraId="524148BB" w14:textId="0741035E" w:rsidR="00421D19" w:rsidRDefault="00AB223E" w:rsidP="00421D19">
            <w:r w:rsidRPr="00AB223E">
              <w:t>z9</w:t>
            </w:r>
          </w:p>
        </w:tc>
      </w:tr>
      <w:tr w:rsidR="00421D19" w14:paraId="77B65263" w14:textId="77777777" w:rsidTr="002E62ED">
        <w:trPr>
          <w:trHeight w:val="350"/>
        </w:trPr>
        <w:tc>
          <w:tcPr>
            <w:tcW w:w="1525" w:type="dxa"/>
          </w:tcPr>
          <w:p w14:paraId="0992938D" w14:textId="49BD8588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5733491C" w14:textId="42308729" w:rsidR="00421D19" w:rsidRDefault="00421D19" w:rsidP="00421D19">
            <w:r w:rsidRPr="00421D19">
              <w:t>discount</w:t>
            </w:r>
          </w:p>
        </w:tc>
        <w:tc>
          <w:tcPr>
            <w:tcW w:w="3147" w:type="dxa"/>
          </w:tcPr>
          <w:p w14:paraId="65889C8C" w14:textId="67FFBEAC" w:rsidR="00421D19" w:rsidRDefault="00AB223E" w:rsidP="00421D19">
            <w:r w:rsidRPr="00AB223E">
              <w:t>Discount P</w:t>
            </w:r>
            <w:r w:rsidR="00455F15">
              <w:t>eriod-</w:t>
            </w:r>
            <w:r w:rsidRPr="00AB223E">
              <w:t>T</w:t>
            </w:r>
            <w:r w:rsidR="00455F15">
              <w:t>o-</w:t>
            </w:r>
            <w:r w:rsidRPr="00AB223E">
              <w:t>D</w:t>
            </w:r>
            <w:r w:rsidR="00455F15">
              <w:t>ate</w:t>
            </w:r>
          </w:p>
        </w:tc>
        <w:tc>
          <w:tcPr>
            <w:tcW w:w="2338" w:type="dxa"/>
          </w:tcPr>
          <w:p w14:paraId="44EA9DD8" w14:textId="065F5883" w:rsidR="00421D19" w:rsidRDefault="00AB223E" w:rsidP="00421D19">
            <w:r w:rsidRPr="00AB223E">
              <w:t>&gt;&gt;&gt;,&gt;&gt;9.99</w:t>
            </w:r>
          </w:p>
        </w:tc>
      </w:tr>
      <w:tr w:rsidR="00421D19" w14:paraId="7D6AA636" w14:textId="77777777" w:rsidTr="002E62ED">
        <w:trPr>
          <w:trHeight w:val="350"/>
        </w:trPr>
        <w:tc>
          <w:tcPr>
            <w:tcW w:w="1525" w:type="dxa"/>
          </w:tcPr>
          <w:p w14:paraId="2883A7E3" w14:textId="06B88B46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5DCC761F" w14:textId="26AD7B3A" w:rsidR="00421D19" w:rsidRDefault="00421D19" w:rsidP="00421D19">
            <w:r w:rsidRPr="00421D19">
              <w:t>dlast-p</w:t>
            </w:r>
          </w:p>
        </w:tc>
        <w:tc>
          <w:tcPr>
            <w:tcW w:w="3147" w:type="dxa"/>
          </w:tcPr>
          <w:p w14:paraId="07DC681E" w14:textId="4EE5644E" w:rsidR="00421D19" w:rsidRDefault="00AB223E" w:rsidP="00421D19">
            <w:r w:rsidRPr="00AB223E">
              <w:t>Last Purchase Date</w:t>
            </w:r>
          </w:p>
        </w:tc>
        <w:tc>
          <w:tcPr>
            <w:tcW w:w="2338" w:type="dxa"/>
          </w:tcPr>
          <w:p w14:paraId="2D930D1C" w14:textId="21A99541" w:rsidR="00421D19" w:rsidRDefault="00AB223E" w:rsidP="00421D19">
            <w:r w:rsidRPr="00AB223E">
              <w:t>99/99/9999</w:t>
            </w:r>
          </w:p>
        </w:tc>
      </w:tr>
      <w:tr w:rsidR="00421D19" w14:paraId="4251DC7A" w14:textId="77777777" w:rsidTr="002E62ED">
        <w:trPr>
          <w:trHeight w:val="350"/>
        </w:trPr>
        <w:tc>
          <w:tcPr>
            <w:tcW w:w="1525" w:type="dxa"/>
          </w:tcPr>
          <w:p w14:paraId="7F776AE9" w14:textId="70C3C03D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234D723E" w14:textId="5B91F180" w:rsidR="00421D19" w:rsidRDefault="00421D19" w:rsidP="00421D19">
            <w:r w:rsidRPr="00421D19">
              <w:t>fax</w:t>
            </w:r>
          </w:p>
        </w:tc>
        <w:tc>
          <w:tcPr>
            <w:tcW w:w="3147" w:type="dxa"/>
          </w:tcPr>
          <w:p w14:paraId="6D248944" w14:textId="1EE46F89" w:rsidR="00421D19" w:rsidRDefault="00AB223E" w:rsidP="00421D19">
            <w:r w:rsidRPr="00AB223E">
              <w:t xml:space="preserve">Fax </w:t>
            </w:r>
            <w:r w:rsidR="00455F15">
              <w:t>Number</w:t>
            </w:r>
          </w:p>
        </w:tc>
        <w:tc>
          <w:tcPr>
            <w:tcW w:w="2338" w:type="dxa"/>
          </w:tcPr>
          <w:p w14:paraId="2DB2E041" w14:textId="27C0C40D" w:rsidR="00421D19" w:rsidRDefault="00AB223E" w:rsidP="00421D19">
            <w:r w:rsidRPr="00AB223E">
              <w:t>999-9999</w:t>
            </w:r>
          </w:p>
        </w:tc>
      </w:tr>
      <w:tr w:rsidR="00421D19" w14:paraId="4A012527" w14:textId="77777777" w:rsidTr="002E62ED">
        <w:trPr>
          <w:trHeight w:val="350"/>
        </w:trPr>
        <w:tc>
          <w:tcPr>
            <w:tcW w:w="1525" w:type="dxa"/>
          </w:tcPr>
          <w:p w14:paraId="59841D5E" w14:textId="20B2CCC3" w:rsidR="00421D19" w:rsidRDefault="00421D19" w:rsidP="00421D19">
            <w:r>
              <w:t>vend</w:t>
            </w:r>
          </w:p>
        </w:tc>
        <w:tc>
          <w:tcPr>
            <w:tcW w:w="2340" w:type="dxa"/>
          </w:tcPr>
          <w:p w14:paraId="3C679250" w14:textId="20461CC6" w:rsidR="00421D19" w:rsidRDefault="00AB223E" w:rsidP="00421D19">
            <w:r>
              <w:t>fax-area</w:t>
            </w:r>
          </w:p>
        </w:tc>
        <w:tc>
          <w:tcPr>
            <w:tcW w:w="3147" w:type="dxa"/>
          </w:tcPr>
          <w:p w14:paraId="6C64E7DE" w14:textId="16D5BC59" w:rsidR="00421D19" w:rsidRDefault="00AB223E" w:rsidP="00421D19">
            <w:r w:rsidRPr="00AB223E">
              <w:t>Area Code</w:t>
            </w:r>
          </w:p>
        </w:tc>
        <w:tc>
          <w:tcPr>
            <w:tcW w:w="2338" w:type="dxa"/>
          </w:tcPr>
          <w:p w14:paraId="7620238F" w14:textId="459D45D9" w:rsidR="00421D19" w:rsidRDefault="00AB223E" w:rsidP="00421D19">
            <w:r w:rsidRPr="00AB223E">
              <w:t>(999)</w:t>
            </w:r>
          </w:p>
        </w:tc>
      </w:tr>
      <w:tr w:rsidR="000446E6" w14:paraId="65D6D57A" w14:textId="77777777" w:rsidTr="002E62ED">
        <w:trPr>
          <w:trHeight w:val="350"/>
        </w:trPr>
        <w:tc>
          <w:tcPr>
            <w:tcW w:w="1525" w:type="dxa"/>
          </w:tcPr>
          <w:p w14:paraId="28FB1AEB" w14:textId="4C08426C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4444635E" w14:textId="4E0237BF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EA4D741" w14:textId="0B77B220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4E2A4BD" w14:textId="39343EE4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852CE" w14:paraId="09B0736C" w14:textId="77777777" w:rsidTr="002E62ED">
        <w:trPr>
          <w:trHeight w:val="350"/>
        </w:trPr>
        <w:tc>
          <w:tcPr>
            <w:tcW w:w="1525" w:type="dxa"/>
          </w:tcPr>
          <w:p w14:paraId="1684BC67" w14:textId="2E8374B3" w:rsidR="00D852CE" w:rsidRDefault="00D852CE" w:rsidP="000446E6">
            <w:r>
              <w:t>vend</w:t>
            </w:r>
          </w:p>
        </w:tc>
        <w:tc>
          <w:tcPr>
            <w:tcW w:w="2340" w:type="dxa"/>
          </w:tcPr>
          <w:p w14:paraId="7D3C8884" w14:textId="7778A328" w:rsidR="00D852CE" w:rsidRDefault="00D852CE" w:rsidP="000446E6">
            <w:r w:rsidRPr="00D852CE">
              <w:t>fax-country</w:t>
            </w:r>
          </w:p>
        </w:tc>
        <w:tc>
          <w:tcPr>
            <w:tcW w:w="3147" w:type="dxa"/>
          </w:tcPr>
          <w:p w14:paraId="164E2CA3" w14:textId="47D24A65" w:rsidR="00D852CE" w:rsidRPr="00AB223E" w:rsidRDefault="00D852CE" w:rsidP="000446E6">
            <w:r w:rsidRPr="00D852CE">
              <w:t>Fax Country Prefix</w:t>
            </w:r>
          </w:p>
        </w:tc>
        <w:tc>
          <w:tcPr>
            <w:tcW w:w="2338" w:type="dxa"/>
          </w:tcPr>
          <w:p w14:paraId="50132648" w14:textId="78AFDE80" w:rsidR="00D852CE" w:rsidRPr="00AB223E" w:rsidRDefault="00D852CE" w:rsidP="000446E6">
            <w:r w:rsidRPr="00D852CE">
              <w:t>X(8)</w:t>
            </w:r>
          </w:p>
        </w:tc>
      </w:tr>
      <w:tr w:rsidR="000446E6" w14:paraId="4FA9C333" w14:textId="77777777" w:rsidTr="002E62ED">
        <w:trPr>
          <w:trHeight w:val="350"/>
        </w:trPr>
        <w:tc>
          <w:tcPr>
            <w:tcW w:w="1525" w:type="dxa"/>
          </w:tcPr>
          <w:p w14:paraId="7DC89BF5" w14:textId="049F74AD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141402C3" w14:textId="78A0AAEE" w:rsidR="000446E6" w:rsidRDefault="000446E6" w:rsidP="000446E6">
            <w:r>
              <w:t>fax-prefix</w:t>
            </w:r>
          </w:p>
        </w:tc>
        <w:tc>
          <w:tcPr>
            <w:tcW w:w="3147" w:type="dxa"/>
          </w:tcPr>
          <w:p w14:paraId="5EBAB6F3" w14:textId="316F271F" w:rsidR="000446E6" w:rsidRDefault="000446E6" w:rsidP="000446E6">
            <w:r w:rsidRPr="00AB223E">
              <w:t>Fax Prefix</w:t>
            </w:r>
          </w:p>
        </w:tc>
        <w:tc>
          <w:tcPr>
            <w:tcW w:w="2338" w:type="dxa"/>
          </w:tcPr>
          <w:p w14:paraId="3C096663" w14:textId="26C84ACB" w:rsidR="000446E6" w:rsidRDefault="000446E6" w:rsidP="000446E6">
            <w:r w:rsidRPr="00AB223E">
              <w:t>x(3)</w:t>
            </w:r>
          </w:p>
        </w:tc>
      </w:tr>
      <w:tr w:rsidR="000446E6" w14:paraId="71AAC5FA" w14:textId="77777777" w:rsidTr="002E62ED">
        <w:trPr>
          <w:trHeight w:val="350"/>
        </w:trPr>
        <w:tc>
          <w:tcPr>
            <w:tcW w:w="1525" w:type="dxa"/>
          </w:tcPr>
          <w:p w14:paraId="3EB25032" w14:textId="744BD541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59BB71BE" w14:textId="4971D07A" w:rsidR="000446E6" w:rsidRDefault="000446E6" w:rsidP="000446E6">
            <w:r w:rsidRPr="00AB223E">
              <w:t>fin-chg</w:t>
            </w:r>
          </w:p>
        </w:tc>
        <w:tc>
          <w:tcPr>
            <w:tcW w:w="3147" w:type="dxa"/>
          </w:tcPr>
          <w:p w14:paraId="07076F3A" w14:textId="4FA2C38B" w:rsidR="000446E6" w:rsidRDefault="000446E6" w:rsidP="000446E6">
            <w:r w:rsidRPr="00AB223E">
              <w:t>Finance Charges</w:t>
            </w:r>
            <w:r w:rsidR="00455F15">
              <w:t>?</w:t>
            </w:r>
          </w:p>
        </w:tc>
        <w:tc>
          <w:tcPr>
            <w:tcW w:w="2338" w:type="dxa"/>
          </w:tcPr>
          <w:p w14:paraId="4342B872" w14:textId="108952F5" w:rsidR="000446E6" w:rsidRDefault="000446E6" w:rsidP="000446E6">
            <w:r w:rsidRPr="00AB223E">
              <w:t>Yes/No</w:t>
            </w:r>
          </w:p>
        </w:tc>
      </w:tr>
      <w:tr w:rsidR="000446E6" w14:paraId="267A06FA" w14:textId="77777777" w:rsidTr="002E62ED">
        <w:trPr>
          <w:trHeight w:val="350"/>
        </w:trPr>
        <w:tc>
          <w:tcPr>
            <w:tcW w:w="1525" w:type="dxa"/>
          </w:tcPr>
          <w:p w14:paraId="3F79FC7C" w14:textId="1C411899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5D7F3D8" w14:textId="5441E048" w:rsidR="000446E6" w:rsidRDefault="000446E6" w:rsidP="000446E6">
            <w:r w:rsidRPr="00AB223E">
              <w:t>fob-code</w:t>
            </w:r>
          </w:p>
        </w:tc>
        <w:tc>
          <w:tcPr>
            <w:tcW w:w="3147" w:type="dxa"/>
          </w:tcPr>
          <w:p w14:paraId="08B2744C" w14:textId="7EBBA256" w:rsidR="000446E6" w:rsidRDefault="000446E6" w:rsidP="000446E6">
            <w:r w:rsidRPr="00AB223E">
              <w:t>FOB Code</w:t>
            </w:r>
          </w:p>
        </w:tc>
        <w:tc>
          <w:tcPr>
            <w:tcW w:w="2338" w:type="dxa"/>
          </w:tcPr>
          <w:p w14:paraId="41243E62" w14:textId="5E65DD49" w:rsidR="000446E6" w:rsidRDefault="000446E6" w:rsidP="000446E6">
            <w:r w:rsidRPr="00AB223E">
              <w:t>x(5)</w:t>
            </w:r>
          </w:p>
        </w:tc>
      </w:tr>
      <w:tr w:rsidR="000446E6" w14:paraId="5A5DB430" w14:textId="77777777" w:rsidTr="002E62ED">
        <w:trPr>
          <w:trHeight w:val="350"/>
        </w:trPr>
        <w:tc>
          <w:tcPr>
            <w:tcW w:w="1525" w:type="dxa"/>
          </w:tcPr>
          <w:p w14:paraId="326A6256" w14:textId="08597456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64B5BF4" w14:textId="09B9E531" w:rsidR="000446E6" w:rsidRDefault="000446E6" w:rsidP="000446E6">
            <w:r w:rsidRPr="00AB223E">
              <w:t>frt-actnum</w:t>
            </w:r>
          </w:p>
        </w:tc>
        <w:tc>
          <w:tcPr>
            <w:tcW w:w="3147" w:type="dxa"/>
          </w:tcPr>
          <w:p w14:paraId="041369E6" w14:textId="1E9FD54D" w:rsidR="000446E6" w:rsidRDefault="000446E6" w:rsidP="000446E6">
            <w:r w:rsidRPr="00AB223E">
              <w:t>Freight Account Number</w:t>
            </w:r>
          </w:p>
        </w:tc>
        <w:tc>
          <w:tcPr>
            <w:tcW w:w="2338" w:type="dxa"/>
          </w:tcPr>
          <w:p w14:paraId="77D25041" w14:textId="2B6C9F49" w:rsidR="000446E6" w:rsidRDefault="000446E6" w:rsidP="000446E6">
            <w:r w:rsidRPr="00AB223E">
              <w:t>x(25)</w:t>
            </w:r>
          </w:p>
        </w:tc>
      </w:tr>
      <w:tr w:rsidR="000446E6" w14:paraId="2C6A70DC" w14:textId="77777777" w:rsidTr="002E62ED">
        <w:trPr>
          <w:trHeight w:val="350"/>
        </w:trPr>
        <w:tc>
          <w:tcPr>
            <w:tcW w:w="1525" w:type="dxa"/>
          </w:tcPr>
          <w:p w14:paraId="57D688E7" w14:textId="6AD0B70B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5C4EDC3C" w14:textId="170A7FEE" w:rsidR="000446E6" w:rsidRDefault="000446E6" w:rsidP="000446E6">
            <w:r w:rsidRPr="00AB223E">
              <w:t>frt-pay</w:t>
            </w:r>
          </w:p>
        </w:tc>
        <w:tc>
          <w:tcPr>
            <w:tcW w:w="3147" w:type="dxa"/>
          </w:tcPr>
          <w:p w14:paraId="5863CD3A" w14:textId="0873E94D" w:rsidR="000446E6" w:rsidRDefault="000446E6" w:rsidP="000446E6">
            <w:r w:rsidRPr="00AB223E">
              <w:t>FR PAY CD</w:t>
            </w:r>
          </w:p>
        </w:tc>
        <w:tc>
          <w:tcPr>
            <w:tcW w:w="2338" w:type="dxa"/>
          </w:tcPr>
          <w:p w14:paraId="07C50556" w14:textId="1D9450EB" w:rsidR="000446E6" w:rsidRDefault="000446E6" w:rsidP="000446E6">
            <w:r w:rsidRPr="00AB223E">
              <w:t>x(1)</w:t>
            </w:r>
          </w:p>
        </w:tc>
      </w:tr>
      <w:tr w:rsidR="000446E6" w14:paraId="57D4FCEF" w14:textId="77777777" w:rsidTr="002E62ED">
        <w:trPr>
          <w:trHeight w:val="350"/>
        </w:trPr>
        <w:tc>
          <w:tcPr>
            <w:tcW w:w="1525" w:type="dxa"/>
          </w:tcPr>
          <w:p w14:paraId="0A787FBE" w14:textId="640B1CDA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BC94B01" w14:textId="448B51C0" w:rsidR="000446E6" w:rsidRDefault="000446E6" w:rsidP="000446E6">
            <w:r w:rsidRPr="00AB223E">
              <w:t>hibal</w:t>
            </w:r>
          </w:p>
        </w:tc>
        <w:tc>
          <w:tcPr>
            <w:tcW w:w="3147" w:type="dxa"/>
          </w:tcPr>
          <w:p w14:paraId="044F3AEF" w14:textId="468F967B" w:rsidR="000446E6" w:rsidRDefault="000446E6" w:rsidP="000446E6">
            <w:r w:rsidRPr="00AB223E">
              <w:t>Hi</w:t>
            </w:r>
            <w:r w:rsidR="00A03F18">
              <w:t>-</w:t>
            </w:r>
            <w:r w:rsidRPr="00AB223E">
              <w:t>Balance</w:t>
            </w:r>
          </w:p>
        </w:tc>
        <w:tc>
          <w:tcPr>
            <w:tcW w:w="2338" w:type="dxa"/>
          </w:tcPr>
          <w:p w14:paraId="6E94A6EE" w14:textId="2EB1B88B" w:rsidR="000446E6" w:rsidRDefault="000446E6" w:rsidP="000446E6">
            <w:r w:rsidRPr="00AB223E">
              <w:t>-&gt;&gt;,&gt;&gt;&gt;,&gt;&gt;9.99</w:t>
            </w:r>
          </w:p>
        </w:tc>
      </w:tr>
      <w:tr w:rsidR="000446E6" w14:paraId="6076C7EC" w14:textId="77777777" w:rsidTr="002E62ED">
        <w:trPr>
          <w:trHeight w:val="350"/>
        </w:trPr>
        <w:tc>
          <w:tcPr>
            <w:tcW w:w="1525" w:type="dxa"/>
          </w:tcPr>
          <w:p w14:paraId="20F83C0F" w14:textId="195EBAC7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E24E01E" w14:textId="77DC8790" w:rsidR="000446E6" w:rsidRDefault="000446E6" w:rsidP="000446E6">
            <w:r w:rsidRPr="00AB223E">
              <w:t>hibal-date</w:t>
            </w:r>
          </w:p>
        </w:tc>
        <w:tc>
          <w:tcPr>
            <w:tcW w:w="3147" w:type="dxa"/>
          </w:tcPr>
          <w:p w14:paraId="17B6C27B" w14:textId="6F6BF489" w:rsidR="000446E6" w:rsidRDefault="000446E6" w:rsidP="000446E6">
            <w:r w:rsidRPr="00AB223E">
              <w:t>Hi</w:t>
            </w:r>
            <w:r w:rsidR="00A03F18">
              <w:t>-</w:t>
            </w:r>
            <w:r w:rsidRPr="00AB223E">
              <w:t>Balance Date</w:t>
            </w:r>
          </w:p>
        </w:tc>
        <w:tc>
          <w:tcPr>
            <w:tcW w:w="2338" w:type="dxa"/>
          </w:tcPr>
          <w:p w14:paraId="594FAB98" w14:textId="3A525B0A" w:rsidR="000446E6" w:rsidRDefault="000446E6" w:rsidP="000446E6">
            <w:r w:rsidRPr="00AB223E">
              <w:t>99/99/9999</w:t>
            </w:r>
          </w:p>
        </w:tc>
      </w:tr>
      <w:tr w:rsidR="000446E6" w14:paraId="6B7A3811" w14:textId="77777777" w:rsidTr="002E62ED">
        <w:trPr>
          <w:trHeight w:val="350"/>
        </w:trPr>
        <w:tc>
          <w:tcPr>
            <w:tcW w:w="1525" w:type="dxa"/>
          </w:tcPr>
          <w:p w14:paraId="47E0A38B" w14:textId="62302721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FEEDA2D" w14:textId="5E3FA40A" w:rsidR="000446E6" w:rsidRDefault="000446E6" w:rsidP="000446E6">
            <w:r w:rsidRPr="00AB223E">
              <w:t>Last-amt</w:t>
            </w:r>
          </w:p>
        </w:tc>
        <w:tc>
          <w:tcPr>
            <w:tcW w:w="3147" w:type="dxa"/>
          </w:tcPr>
          <w:p w14:paraId="5934992F" w14:textId="3CDBE402" w:rsidR="000446E6" w:rsidRDefault="000446E6" w:rsidP="000446E6">
            <w:r w:rsidRPr="00AB223E">
              <w:t>Last Purchase Amount</w:t>
            </w:r>
          </w:p>
        </w:tc>
        <w:tc>
          <w:tcPr>
            <w:tcW w:w="2338" w:type="dxa"/>
          </w:tcPr>
          <w:p w14:paraId="51E579B0" w14:textId="305C506E" w:rsidR="000446E6" w:rsidRDefault="000446E6" w:rsidP="000446E6">
            <w:r w:rsidRPr="00AB223E">
              <w:t>-&gt;&gt;&gt;,&gt;&gt;&gt;,&gt;&gt;9.99</w:t>
            </w:r>
          </w:p>
        </w:tc>
      </w:tr>
      <w:tr w:rsidR="000446E6" w14:paraId="0236700B" w14:textId="77777777" w:rsidTr="002E62ED">
        <w:trPr>
          <w:trHeight w:val="350"/>
        </w:trPr>
        <w:tc>
          <w:tcPr>
            <w:tcW w:w="1525" w:type="dxa"/>
          </w:tcPr>
          <w:p w14:paraId="4AC5C9EE" w14:textId="6C59F7B9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20E07CB7" w14:textId="309CD824" w:rsidR="000446E6" w:rsidRDefault="000446E6" w:rsidP="000446E6">
            <w:r w:rsidRPr="00AB223E">
              <w:t>last-pay</w:t>
            </w:r>
          </w:p>
        </w:tc>
        <w:tc>
          <w:tcPr>
            <w:tcW w:w="3147" w:type="dxa"/>
          </w:tcPr>
          <w:p w14:paraId="5F1D365F" w14:textId="1977ED0F" w:rsidR="000446E6" w:rsidRDefault="000446E6" w:rsidP="000446E6">
            <w:r w:rsidRPr="00AB223E">
              <w:t>Last Payment Date</w:t>
            </w:r>
          </w:p>
        </w:tc>
        <w:tc>
          <w:tcPr>
            <w:tcW w:w="2338" w:type="dxa"/>
          </w:tcPr>
          <w:p w14:paraId="7EBBB5B2" w14:textId="0F23F482" w:rsidR="000446E6" w:rsidRDefault="000446E6" w:rsidP="000446E6">
            <w:r w:rsidRPr="00AB223E">
              <w:t>99/99/9999</w:t>
            </w:r>
          </w:p>
        </w:tc>
      </w:tr>
      <w:tr w:rsidR="000446E6" w14:paraId="4D9FAE23" w14:textId="77777777" w:rsidTr="00FE5750">
        <w:trPr>
          <w:trHeight w:val="350"/>
        </w:trPr>
        <w:tc>
          <w:tcPr>
            <w:tcW w:w="1525" w:type="dxa"/>
          </w:tcPr>
          <w:p w14:paraId="7D750B91" w14:textId="52817322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E49B503" w14:textId="73213B26" w:rsidR="000446E6" w:rsidRDefault="000446E6" w:rsidP="000446E6">
            <w:r w:rsidRPr="002E62ED">
              <w:t>last-year</w:t>
            </w:r>
          </w:p>
        </w:tc>
        <w:tc>
          <w:tcPr>
            <w:tcW w:w="3147" w:type="dxa"/>
          </w:tcPr>
          <w:p w14:paraId="3CB1FDE5" w14:textId="09D58BBB" w:rsidR="000446E6" w:rsidRDefault="000446E6" w:rsidP="000446E6">
            <w:r w:rsidRPr="002E62ED">
              <w:t>Last Year</w:t>
            </w:r>
          </w:p>
        </w:tc>
        <w:tc>
          <w:tcPr>
            <w:tcW w:w="2338" w:type="dxa"/>
          </w:tcPr>
          <w:p w14:paraId="136610D0" w14:textId="15988ED6" w:rsidR="000446E6" w:rsidRDefault="000446E6" w:rsidP="000446E6">
            <w:r w:rsidRPr="002E62ED">
              <w:t>-&gt;&gt;&gt;,&gt;&gt;&gt;,&gt;&gt;9.99</w:t>
            </w:r>
          </w:p>
        </w:tc>
      </w:tr>
      <w:tr w:rsidR="000446E6" w14:paraId="202FAEAF" w14:textId="77777777" w:rsidTr="00FE5750">
        <w:trPr>
          <w:trHeight w:val="350"/>
        </w:trPr>
        <w:tc>
          <w:tcPr>
            <w:tcW w:w="1525" w:type="dxa"/>
          </w:tcPr>
          <w:p w14:paraId="01E865DC" w14:textId="4B2AD42A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B986709" w14:textId="71A8A69B" w:rsidR="000446E6" w:rsidRDefault="000446E6" w:rsidP="000446E6">
            <w:r w:rsidRPr="002E62ED">
              <w:t>lead-time</w:t>
            </w:r>
          </w:p>
        </w:tc>
        <w:tc>
          <w:tcPr>
            <w:tcW w:w="3147" w:type="dxa"/>
          </w:tcPr>
          <w:p w14:paraId="30B5B45E" w14:textId="48CF2EFB" w:rsidR="000446E6" w:rsidRDefault="000446E6" w:rsidP="000446E6">
            <w:r w:rsidRPr="002E62ED">
              <w:t>Lead Time</w:t>
            </w:r>
          </w:p>
        </w:tc>
        <w:tc>
          <w:tcPr>
            <w:tcW w:w="2338" w:type="dxa"/>
          </w:tcPr>
          <w:p w14:paraId="45D53A70" w14:textId="424B3DFA" w:rsidR="000446E6" w:rsidRDefault="000446E6" w:rsidP="000446E6">
            <w:r w:rsidRPr="002E62ED">
              <w:t>&gt;&gt;9</w:t>
            </w:r>
          </w:p>
        </w:tc>
      </w:tr>
      <w:tr w:rsidR="000446E6" w14:paraId="1DB2D749" w14:textId="77777777" w:rsidTr="00FE5750">
        <w:trPr>
          <w:trHeight w:val="350"/>
        </w:trPr>
        <w:tc>
          <w:tcPr>
            <w:tcW w:w="1525" w:type="dxa"/>
          </w:tcPr>
          <w:p w14:paraId="604D3ACD" w14:textId="740579AF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DD5B267" w14:textId="520A4BC2" w:rsidR="000446E6" w:rsidRDefault="000446E6" w:rsidP="000446E6">
            <w:r w:rsidRPr="002E62ED">
              <w:t>loc</w:t>
            </w:r>
          </w:p>
        </w:tc>
        <w:tc>
          <w:tcPr>
            <w:tcW w:w="3147" w:type="dxa"/>
          </w:tcPr>
          <w:p w14:paraId="5A29CA6B" w14:textId="52E1E4E5" w:rsidR="000446E6" w:rsidRDefault="000446E6" w:rsidP="000446E6">
            <w:r w:rsidRPr="002E62ED">
              <w:t>Warehouse</w:t>
            </w:r>
          </w:p>
        </w:tc>
        <w:tc>
          <w:tcPr>
            <w:tcW w:w="2338" w:type="dxa"/>
          </w:tcPr>
          <w:p w14:paraId="10476322" w14:textId="0FDDCD24" w:rsidR="000446E6" w:rsidRDefault="000446E6" w:rsidP="000446E6">
            <w:r w:rsidRPr="002E62ED">
              <w:t>x(5)</w:t>
            </w:r>
          </w:p>
        </w:tc>
      </w:tr>
      <w:tr w:rsidR="000446E6" w14:paraId="74A03082" w14:textId="77777777" w:rsidTr="00FE5750">
        <w:trPr>
          <w:trHeight w:val="350"/>
        </w:trPr>
        <w:tc>
          <w:tcPr>
            <w:tcW w:w="1525" w:type="dxa"/>
          </w:tcPr>
          <w:p w14:paraId="70F9CD61" w14:textId="111A25A3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A48F57B" w14:textId="3D3296A2" w:rsidR="000446E6" w:rsidRDefault="000446E6" w:rsidP="000446E6">
            <w:r w:rsidRPr="002E62ED">
              <w:t>lpay</w:t>
            </w:r>
          </w:p>
        </w:tc>
        <w:tc>
          <w:tcPr>
            <w:tcW w:w="3147" w:type="dxa"/>
          </w:tcPr>
          <w:p w14:paraId="1BFE3140" w14:textId="4E16988F" w:rsidR="000446E6" w:rsidRDefault="000446E6" w:rsidP="000446E6">
            <w:r w:rsidRPr="002E62ED">
              <w:t>Last Payment</w:t>
            </w:r>
          </w:p>
        </w:tc>
        <w:tc>
          <w:tcPr>
            <w:tcW w:w="2338" w:type="dxa"/>
          </w:tcPr>
          <w:p w14:paraId="01B41542" w14:textId="6672EA35" w:rsidR="000446E6" w:rsidRDefault="000446E6" w:rsidP="000446E6">
            <w:r w:rsidRPr="002E62ED">
              <w:t>-&gt;&gt;,&gt;&gt;&gt;,&gt;&gt;9.99</w:t>
            </w:r>
          </w:p>
        </w:tc>
      </w:tr>
      <w:tr w:rsidR="000446E6" w14:paraId="4F7632C4" w14:textId="77777777" w:rsidTr="00FE5750">
        <w:trPr>
          <w:trHeight w:val="350"/>
        </w:trPr>
        <w:tc>
          <w:tcPr>
            <w:tcW w:w="1525" w:type="dxa"/>
          </w:tcPr>
          <w:p w14:paraId="4071D986" w14:textId="3322A9D2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AB2C29E" w14:textId="47AA1093" w:rsidR="000446E6" w:rsidRDefault="000446E6" w:rsidP="000446E6">
            <w:r w:rsidRPr="002E62ED">
              <w:t>lpay-date</w:t>
            </w:r>
          </w:p>
        </w:tc>
        <w:tc>
          <w:tcPr>
            <w:tcW w:w="3147" w:type="dxa"/>
          </w:tcPr>
          <w:p w14:paraId="66E1188A" w14:textId="3DDC995C" w:rsidR="000446E6" w:rsidRDefault="000446E6" w:rsidP="000446E6">
            <w:r w:rsidRPr="002E62ED">
              <w:t>Last Pay Date</w:t>
            </w:r>
          </w:p>
        </w:tc>
        <w:tc>
          <w:tcPr>
            <w:tcW w:w="2338" w:type="dxa"/>
          </w:tcPr>
          <w:p w14:paraId="64774A9C" w14:textId="1AD9B51E" w:rsidR="000446E6" w:rsidRDefault="000446E6" w:rsidP="000446E6">
            <w:r w:rsidRPr="002E62ED">
              <w:t>99/99/9999</w:t>
            </w:r>
          </w:p>
        </w:tc>
      </w:tr>
      <w:tr w:rsidR="000446E6" w14:paraId="3752C12F" w14:textId="77777777" w:rsidTr="00FE5750">
        <w:trPr>
          <w:trHeight w:val="350"/>
        </w:trPr>
        <w:tc>
          <w:tcPr>
            <w:tcW w:w="1525" w:type="dxa"/>
          </w:tcPr>
          <w:p w14:paraId="1F48F9BF" w14:textId="7CCA0369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DA1C444" w14:textId="0F2D242C" w:rsidR="000446E6" w:rsidRDefault="000446E6" w:rsidP="000446E6">
            <w:r w:rsidRPr="002E62ED">
              <w:t>lyptd-msf</w:t>
            </w:r>
          </w:p>
        </w:tc>
        <w:tc>
          <w:tcPr>
            <w:tcW w:w="3147" w:type="dxa"/>
          </w:tcPr>
          <w:p w14:paraId="51F3412A" w14:textId="447276C7" w:rsidR="000446E6" w:rsidRDefault="000446E6" w:rsidP="000446E6">
            <w:r w:rsidRPr="002E62ED">
              <w:t>L</w:t>
            </w:r>
            <w:r w:rsidR="00455F15">
              <w:t xml:space="preserve">ast </w:t>
            </w:r>
            <w:r w:rsidRPr="002E62ED">
              <w:t>Y</w:t>
            </w:r>
            <w:r w:rsidR="00455F15">
              <w:t>ear</w:t>
            </w:r>
            <w:r w:rsidRPr="002E62ED">
              <w:t xml:space="preserve"> P</w:t>
            </w:r>
            <w:r w:rsidR="00455F15">
              <w:t>eriod-</w:t>
            </w:r>
            <w:r w:rsidRPr="002E62ED">
              <w:t>T</w:t>
            </w:r>
            <w:r w:rsidR="00455F15">
              <w:t>o-</w:t>
            </w:r>
            <w:r w:rsidRPr="002E62ED">
              <w:t>D</w:t>
            </w:r>
            <w:r w:rsidR="00455F15">
              <w:t>ate</w:t>
            </w:r>
            <w:r w:rsidRPr="002E62ED">
              <w:t xml:space="preserve"> MSF</w:t>
            </w:r>
          </w:p>
        </w:tc>
        <w:tc>
          <w:tcPr>
            <w:tcW w:w="2338" w:type="dxa"/>
          </w:tcPr>
          <w:p w14:paraId="7C17C7A3" w14:textId="5F7F31E6" w:rsidR="000446E6" w:rsidRDefault="000446E6" w:rsidP="000446E6">
            <w:r w:rsidRPr="002E62ED">
              <w:t>-&gt;&gt;,&gt;&gt;&gt;,&gt;&gt;9.99</w:t>
            </w:r>
          </w:p>
        </w:tc>
      </w:tr>
      <w:tr w:rsidR="000446E6" w14:paraId="0AD24772" w14:textId="77777777" w:rsidTr="00FE5750">
        <w:trPr>
          <w:trHeight w:val="350"/>
        </w:trPr>
        <w:tc>
          <w:tcPr>
            <w:tcW w:w="1525" w:type="dxa"/>
          </w:tcPr>
          <w:p w14:paraId="11AFD711" w14:textId="400B9E75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21DA5A21" w14:textId="56871F9C" w:rsidR="000446E6" w:rsidRDefault="000446E6" w:rsidP="000446E6">
            <w:r w:rsidRPr="002E62ED">
              <w:t>lyytd-msf</w:t>
            </w:r>
          </w:p>
        </w:tc>
        <w:tc>
          <w:tcPr>
            <w:tcW w:w="3147" w:type="dxa"/>
          </w:tcPr>
          <w:p w14:paraId="50C06B3F" w14:textId="1326B78D" w:rsidR="000446E6" w:rsidRDefault="000446E6" w:rsidP="000446E6">
            <w:r w:rsidRPr="002E62ED">
              <w:t>L</w:t>
            </w:r>
            <w:r w:rsidR="00455F15">
              <w:t xml:space="preserve">ast </w:t>
            </w:r>
            <w:r w:rsidRPr="002E62ED">
              <w:t>Y</w:t>
            </w:r>
            <w:r w:rsidR="00455F15">
              <w:t>ear</w:t>
            </w:r>
            <w:r w:rsidRPr="002E62ED">
              <w:t xml:space="preserve"> Y</w:t>
            </w:r>
            <w:r w:rsidR="00455F15">
              <w:t>ear-</w:t>
            </w:r>
            <w:r w:rsidRPr="002E62ED">
              <w:t>T</w:t>
            </w:r>
            <w:r w:rsidR="00455F15">
              <w:t>o-</w:t>
            </w:r>
            <w:r w:rsidRPr="002E62ED">
              <w:t>D</w:t>
            </w:r>
            <w:r w:rsidR="00455F15">
              <w:t>ate</w:t>
            </w:r>
            <w:r w:rsidRPr="002E62ED">
              <w:t xml:space="preserve"> MSF</w:t>
            </w:r>
          </w:p>
        </w:tc>
        <w:tc>
          <w:tcPr>
            <w:tcW w:w="2338" w:type="dxa"/>
          </w:tcPr>
          <w:p w14:paraId="00DF1FC4" w14:textId="7B17C7FB" w:rsidR="000446E6" w:rsidRDefault="000446E6" w:rsidP="000446E6">
            <w:r w:rsidRPr="002E62ED">
              <w:t>-&gt;&gt;,&gt;&gt;&gt;,&gt;&gt;9.99</w:t>
            </w:r>
          </w:p>
        </w:tc>
      </w:tr>
      <w:tr w:rsidR="000446E6" w14:paraId="21F87ABF" w14:textId="77777777" w:rsidTr="00FE5750">
        <w:trPr>
          <w:trHeight w:val="350"/>
        </w:trPr>
        <w:tc>
          <w:tcPr>
            <w:tcW w:w="1525" w:type="dxa"/>
          </w:tcPr>
          <w:p w14:paraId="2D117422" w14:textId="5489AA55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11A11931" w14:textId="33497BDE" w:rsidR="000446E6" w:rsidRDefault="000446E6" w:rsidP="000446E6">
            <w:r w:rsidRPr="002E62ED">
              <w:t>msfcalc</w:t>
            </w:r>
          </w:p>
        </w:tc>
        <w:tc>
          <w:tcPr>
            <w:tcW w:w="3147" w:type="dxa"/>
          </w:tcPr>
          <w:p w14:paraId="6C50224C" w14:textId="044B98F0" w:rsidR="000446E6" w:rsidRDefault="000446E6" w:rsidP="000446E6">
            <w:r w:rsidRPr="002E62ED">
              <w:t>MSF Calculation</w:t>
            </w:r>
          </w:p>
        </w:tc>
        <w:tc>
          <w:tcPr>
            <w:tcW w:w="2338" w:type="dxa"/>
          </w:tcPr>
          <w:p w14:paraId="5940B1F9" w14:textId="64FDFFB5" w:rsidR="000446E6" w:rsidRDefault="000446E6" w:rsidP="000446E6">
            <w:r w:rsidRPr="002E62ED">
              <w:t>F/C</w:t>
            </w:r>
          </w:p>
        </w:tc>
      </w:tr>
      <w:tr w:rsidR="000446E6" w14:paraId="59235B4A" w14:textId="77777777" w:rsidTr="00FE5750">
        <w:trPr>
          <w:trHeight w:val="350"/>
        </w:trPr>
        <w:tc>
          <w:tcPr>
            <w:tcW w:w="1525" w:type="dxa"/>
          </w:tcPr>
          <w:p w14:paraId="063AF5C7" w14:textId="3C7211EE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1EF37D1B" w14:textId="3B501498" w:rsidR="000446E6" w:rsidRDefault="000446E6" w:rsidP="000446E6">
            <w:r w:rsidRPr="002E62ED">
              <w:t>n-purch</w:t>
            </w:r>
          </w:p>
        </w:tc>
        <w:tc>
          <w:tcPr>
            <w:tcW w:w="3147" w:type="dxa"/>
          </w:tcPr>
          <w:p w14:paraId="7E1335EB" w14:textId="400BD581" w:rsidR="000446E6" w:rsidRDefault="000446E6" w:rsidP="000446E6">
            <w:r w:rsidRPr="002E62ED">
              <w:t>Number of Purchases by pe</w:t>
            </w:r>
          </w:p>
        </w:tc>
        <w:tc>
          <w:tcPr>
            <w:tcW w:w="2338" w:type="dxa"/>
          </w:tcPr>
          <w:p w14:paraId="420872A7" w14:textId="5C880E63" w:rsidR="000446E6" w:rsidRDefault="000446E6" w:rsidP="000446E6">
            <w:r w:rsidRPr="002E62ED">
              <w:t>-&gt;&gt;,&gt;&gt;&gt;,&gt;&gt;9.99</w:t>
            </w:r>
          </w:p>
        </w:tc>
      </w:tr>
      <w:tr w:rsidR="000446E6" w14:paraId="63F42188" w14:textId="77777777" w:rsidTr="00FE5750">
        <w:trPr>
          <w:trHeight w:val="350"/>
        </w:trPr>
        <w:tc>
          <w:tcPr>
            <w:tcW w:w="1525" w:type="dxa"/>
          </w:tcPr>
          <w:p w14:paraId="0C81118B" w14:textId="27B74536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E8AB6D8" w14:textId="0C25A981" w:rsidR="000446E6" w:rsidRDefault="000446E6" w:rsidP="000446E6">
            <w:r w:rsidRPr="002E62ED">
              <w:t>name</w:t>
            </w:r>
          </w:p>
        </w:tc>
        <w:tc>
          <w:tcPr>
            <w:tcW w:w="3147" w:type="dxa"/>
          </w:tcPr>
          <w:p w14:paraId="3A9562E5" w14:textId="666DFBEE" w:rsidR="000446E6" w:rsidRDefault="000446E6" w:rsidP="000446E6">
            <w:r w:rsidRPr="002E62ED">
              <w:t>Name</w:t>
            </w:r>
          </w:p>
        </w:tc>
        <w:tc>
          <w:tcPr>
            <w:tcW w:w="2338" w:type="dxa"/>
          </w:tcPr>
          <w:p w14:paraId="0FFFD0A6" w14:textId="6C8A4172" w:rsidR="000446E6" w:rsidRDefault="000446E6" w:rsidP="000446E6">
            <w:r w:rsidRPr="002E62ED">
              <w:t>x(30)</w:t>
            </w:r>
          </w:p>
        </w:tc>
      </w:tr>
      <w:tr w:rsidR="000446E6" w14:paraId="2E991937" w14:textId="77777777" w:rsidTr="00FE5750">
        <w:trPr>
          <w:trHeight w:val="350"/>
        </w:trPr>
        <w:tc>
          <w:tcPr>
            <w:tcW w:w="1525" w:type="dxa"/>
          </w:tcPr>
          <w:p w14:paraId="56368D9B" w14:textId="42692C4C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5E35D56" w14:textId="06A1B05A" w:rsidR="000446E6" w:rsidRDefault="000446E6" w:rsidP="000446E6">
            <w:r w:rsidRPr="002E62ED">
              <w:t>notes</w:t>
            </w:r>
          </w:p>
        </w:tc>
        <w:tc>
          <w:tcPr>
            <w:tcW w:w="3147" w:type="dxa"/>
          </w:tcPr>
          <w:p w14:paraId="7E80608A" w14:textId="50E531F6" w:rsidR="000446E6" w:rsidRDefault="000446E6" w:rsidP="000446E6">
            <w:r w:rsidRPr="002E62ED">
              <w:t>Notes</w:t>
            </w:r>
          </w:p>
        </w:tc>
        <w:tc>
          <w:tcPr>
            <w:tcW w:w="2338" w:type="dxa"/>
          </w:tcPr>
          <w:p w14:paraId="1E048618" w14:textId="2E47F3BC" w:rsidR="000446E6" w:rsidRDefault="000446E6" w:rsidP="000446E6">
            <w:r w:rsidRPr="002E62ED">
              <w:t>x(60)</w:t>
            </w:r>
          </w:p>
        </w:tc>
      </w:tr>
      <w:tr w:rsidR="000446E6" w14:paraId="5F994FE3" w14:textId="77777777" w:rsidTr="00FE5750">
        <w:trPr>
          <w:trHeight w:val="350"/>
        </w:trPr>
        <w:tc>
          <w:tcPr>
            <w:tcW w:w="1525" w:type="dxa"/>
          </w:tcPr>
          <w:p w14:paraId="6394D712" w14:textId="179A93EE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00BC7AC" w14:textId="718C0A3C" w:rsidR="000446E6" w:rsidRDefault="000446E6" w:rsidP="000446E6">
            <w:r w:rsidRPr="002E62ED">
              <w:t>num-inv</w:t>
            </w:r>
          </w:p>
        </w:tc>
        <w:tc>
          <w:tcPr>
            <w:tcW w:w="3147" w:type="dxa"/>
          </w:tcPr>
          <w:p w14:paraId="3EF7EE2C" w14:textId="50FDAD8F" w:rsidR="000446E6" w:rsidRDefault="000446E6" w:rsidP="000446E6">
            <w:r w:rsidRPr="002E62ED">
              <w:t>Number of Invoices</w:t>
            </w:r>
          </w:p>
        </w:tc>
        <w:tc>
          <w:tcPr>
            <w:tcW w:w="2338" w:type="dxa"/>
          </w:tcPr>
          <w:p w14:paraId="4878DBE9" w14:textId="51790E01" w:rsidR="000446E6" w:rsidRDefault="000446E6" w:rsidP="000446E6">
            <w:r w:rsidRPr="002E62ED">
              <w:t>&gt;&gt;&gt;&gt;9</w:t>
            </w:r>
          </w:p>
        </w:tc>
      </w:tr>
      <w:tr w:rsidR="000446E6" w14:paraId="47CE868C" w14:textId="77777777" w:rsidTr="00FE5750">
        <w:trPr>
          <w:trHeight w:val="350"/>
        </w:trPr>
        <w:tc>
          <w:tcPr>
            <w:tcW w:w="1525" w:type="dxa"/>
          </w:tcPr>
          <w:p w14:paraId="312BC7E3" w14:textId="590C85FE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77A02807" w14:textId="503B01E1" w:rsidR="000446E6" w:rsidRDefault="000446E6" w:rsidP="000446E6">
            <w:r w:rsidRPr="002E62ED">
              <w:t>ord-bal</w:t>
            </w:r>
          </w:p>
        </w:tc>
        <w:tc>
          <w:tcPr>
            <w:tcW w:w="3147" w:type="dxa"/>
          </w:tcPr>
          <w:p w14:paraId="562C8935" w14:textId="086CDAD4" w:rsidR="000446E6" w:rsidRDefault="000446E6" w:rsidP="000446E6">
            <w:r w:rsidRPr="002E62ED">
              <w:t>Open Orders Balance</w:t>
            </w:r>
          </w:p>
        </w:tc>
        <w:tc>
          <w:tcPr>
            <w:tcW w:w="2338" w:type="dxa"/>
          </w:tcPr>
          <w:p w14:paraId="0598890E" w14:textId="6C0152EE" w:rsidR="000446E6" w:rsidRDefault="000446E6" w:rsidP="000446E6">
            <w:r w:rsidRPr="002E62ED">
              <w:t>-&gt;&gt;,&gt;&gt;&gt;,&gt;&gt;9.99</w:t>
            </w:r>
          </w:p>
        </w:tc>
      </w:tr>
      <w:tr w:rsidR="000446E6" w14:paraId="329989CC" w14:textId="77777777" w:rsidTr="00FE5750">
        <w:trPr>
          <w:trHeight w:val="350"/>
        </w:trPr>
        <w:tc>
          <w:tcPr>
            <w:tcW w:w="1525" w:type="dxa"/>
          </w:tcPr>
          <w:p w14:paraId="712FA169" w14:textId="14CA2167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B503873" w14:textId="7162871D" w:rsidR="000446E6" w:rsidRDefault="000446E6" w:rsidP="000446E6">
            <w:r w:rsidRPr="002E62ED">
              <w:t>ord-lim</w:t>
            </w:r>
          </w:p>
        </w:tc>
        <w:tc>
          <w:tcPr>
            <w:tcW w:w="3147" w:type="dxa"/>
          </w:tcPr>
          <w:p w14:paraId="5F925EA1" w14:textId="0BB2E9AA" w:rsidR="000446E6" w:rsidRDefault="000446E6" w:rsidP="000446E6">
            <w:r w:rsidRPr="002E62ED">
              <w:t>Order Limit</w:t>
            </w:r>
          </w:p>
        </w:tc>
        <w:tc>
          <w:tcPr>
            <w:tcW w:w="2338" w:type="dxa"/>
          </w:tcPr>
          <w:p w14:paraId="0D4531F0" w14:textId="29C2F357" w:rsidR="000446E6" w:rsidRDefault="000446E6" w:rsidP="000446E6">
            <w:r w:rsidRPr="002E62ED">
              <w:t>-&gt;&gt;,&gt;&gt;&gt;,&gt;&gt;9.99</w:t>
            </w:r>
          </w:p>
        </w:tc>
      </w:tr>
      <w:tr w:rsidR="000446E6" w14:paraId="32E7B5AD" w14:textId="77777777" w:rsidTr="00FE5750">
        <w:trPr>
          <w:trHeight w:val="350"/>
        </w:trPr>
        <w:tc>
          <w:tcPr>
            <w:tcW w:w="1525" w:type="dxa"/>
          </w:tcPr>
          <w:p w14:paraId="29DE23A6" w14:textId="7E316C42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A0A6FCB" w14:textId="155288BE" w:rsidR="000446E6" w:rsidRDefault="000446E6" w:rsidP="000446E6">
            <w:r w:rsidRPr="002E62ED">
              <w:t>over-pct</w:t>
            </w:r>
          </w:p>
        </w:tc>
        <w:tc>
          <w:tcPr>
            <w:tcW w:w="3147" w:type="dxa"/>
          </w:tcPr>
          <w:p w14:paraId="0D6FAC72" w14:textId="2BB3679E" w:rsidR="000446E6" w:rsidRDefault="000446E6" w:rsidP="000446E6">
            <w:r w:rsidRPr="002E62ED">
              <w:t>Overrun Percentage</w:t>
            </w:r>
          </w:p>
        </w:tc>
        <w:tc>
          <w:tcPr>
            <w:tcW w:w="2338" w:type="dxa"/>
          </w:tcPr>
          <w:p w14:paraId="103741E5" w14:textId="0C9BD4F6" w:rsidR="000446E6" w:rsidRDefault="000446E6" w:rsidP="000446E6">
            <w:r w:rsidRPr="002E62ED">
              <w:t>&gt;&gt;9.99%</w:t>
            </w:r>
          </w:p>
        </w:tc>
      </w:tr>
      <w:tr w:rsidR="000446E6" w14:paraId="3842AF51" w14:textId="77777777" w:rsidTr="00FE5750">
        <w:trPr>
          <w:trHeight w:val="350"/>
        </w:trPr>
        <w:tc>
          <w:tcPr>
            <w:tcW w:w="1525" w:type="dxa"/>
          </w:tcPr>
          <w:p w14:paraId="784DEAEC" w14:textId="714C9249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03A63AE" w14:textId="3F25A266" w:rsidR="000446E6" w:rsidRDefault="000446E6" w:rsidP="000446E6">
            <w:r w:rsidRPr="002E62ED">
              <w:t>phone</w:t>
            </w:r>
          </w:p>
        </w:tc>
        <w:tc>
          <w:tcPr>
            <w:tcW w:w="3147" w:type="dxa"/>
          </w:tcPr>
          <w:p w14:paraId="3B0F0578" w14:textId="7367DE7E" w:rsidR="000446E6" w:rsidRDefault="000446E6" w:rsidP="000446E6">
            <w:r w:rsidRPr="00FE5750">
              <w:t>Phone Number</w:t>
            </w:r>
          </w:p>
        </w:tc>
        <w:tc>
          <w:tcPr>
            <w:tcW w:w="2338" w:type="dxa"/>
          </w:tcPr>
          <w:p w14:paraId="4A519EB7" w14:textId="7533AAF7" w:rsidR="000446E6" w:rsidRDefault="000446E6" w:rsidP="000446E6">
            <w:r w:rsidRPr="00FE5750">
              <w:t>999-9999</w:t>
            </w:r>
          </w:p>
        </w:tc>
      </w:tr>
      <w:tr w:rsidR="000446E6" w14:paraId="0199CD88" w14:textId="77777777" w:rsidTr="00FE5750">
        <w:trPr>
          <w:trHeight w:val="350"/>
        </w:trPr>
        <w:tc>
          <w:tcPr>
            <w:tcW w:w="1525" w:type="dxa"/>
          </w:tcPr>
          <w:p w14:paraId="737CD2A2" w14:textId="046E9BE6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16A97A6E" w14:textId="7CBF403E" w:rsidR="000446E6" w:rsidRDefault="000446E6" w:rsidP="000446E6">
            <w:r w:rsidRPr="002E62ED">
              <w:t>phone-country</w:t>
            </w:r>
          </w:p>
        </w:tc>
        <w:tc>
          <w:tcPr>
            <w:tcW w:w="3147" w:type="dxa"/>
          </w:tcPr>
          <w:p w14:paraId="7ECA7EE3" w14:textId="7DB3D95C" w:rsidR="000446E6" w:rsidRDefault="000446E6" w:rsidP="000446E6">
            <w:r w:rsidRPr="00FE5750">
              <w:t>Phone Country Prefix</w:t>
            </w:r>
          </w:p>
        </w:tc>
        <w:tc>
          <w:tcPr>
            <w:tcW w:w="2338" w:type="dxa"/>
          </w:tcPr>
          <w:p w14:paraId="3972BBC2" w14:textId="76B0D66A" w:rsidR="000446E6" w:rsidRDefault="000446E6" w:rsidP="000446E6">
            <w:r w:rsidRPr="00FE5750">
              <w:t>X(8)</w:t>
            </w:r>
          </w:p>
        </w:tc>
      </w:tr>
      <w:tr w:rsidR="000446E6" w14:paraId="34737B1D" w14:textId="77777777" w:rsidTr="00FE5750">
        <w:trPr>
          <w:trHeight w:val="350"/>
        </w:trPr>
        <w:tc>
          <w:tcPr>
            <w:tcW w:w="1525" w:type="dxa"/>
          </w:tcPr>
          <w:p w14:paraId="1997B4EE" w14:textId="4D46DBD4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C04DBC9" w14:textId="53467AAC" w:rsidR="000446E6" w:rsidRDefault="000446E6" w:rsidP="000446E6">
            <w:r w:rsidRPr="002E62ED">
              <w:t>phone-prefix</w:t>
            </w:r>
          </w:p>
        </w:tc>
        <w:tc>
          <w:tcPr>
            <w:tcW w:w="3147" w:type="dxa"/>
          </w:tcPr>
          <w:p w14:paraId="1170993F" w14:textId="1F2C3F5B" w:rsidR="000446E6" w:rsidRDefault="000446E6" w:rsidP="000446E6">
            <w:r w:rsidRPr="00FE5750">
              <w:t>Phone Prefix</w:t>
            </w:r>
          </w:p>
        </w:tc>
        <w:tc>
          <w:tcPr>
            <w:tcW w:w="2338" w:type="dxa"/>
          </w:tcPr>
          <w:p w14:paraId="27B3B6AB" w14:textId="6EB11858" w:rsidR="000446E6" w:rsidRDefault="000446E6" w:rsidP="000446E6">
            <w:r w:rsidRPr="00FE5750">
              <w:t>x(3)</w:t>
            </w:r>
          </w:p>
        </w:tc>
      </w:tr>
      <w:tr w:rsidR="000446E6" w14:paraId="49EECB42" w14:textId="77777777" w:rsidTr="00FE5750">
        <w:trPr>
          <w:trHeight w:val="350"/>
        </w:trPr>
        <w:tc>
          <w:tcPr>
            <w:tcW w:w="1525" w:type="dxa"/>
          </w:tcPr>
          <w:p w14:paraId="1733838C" w14:textId="68F880EF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2E4A52F9" w14:textId="5F7AF8D1" w:rsidR="000446E6" w:rsidRDefault="000446E6" w:rsidP="000446E6">
            <w:r w:rsidRPr="002E62ED">
              <w:t>po-export</w:t>
            </w:r>
          </w:p>
        </w:tc>
        <w:tc>
          <w:tcPr>
            <w:tcW w:w="3147" w:type="dxa"/>
          </w:tcPr>
          <w:p w14:paraId="745DEE60" w14:textId="3CEE7492" w:rsidR="000446E6" w:rsidRDefault="000446E6" w:rsidP="000446E6">
            <w:r w:rsidRPr="00FE5750">
              <w:t>Export Software</w:t>
            </w:r>
          </w:p>
        </w:tc>
        <w:tc>
          <w:tcPr>
            <w:tcW w:w="2338" w:type="dxa"/>
          </w:tcPr>
          <w:p w14:paraId="528EC37F" w14:textId="16BC3ADA" w:rsidR="000446E6" w:rsidRDefault="000446E6" w:rsidP="000446E6">
            <w:r w:rsidRPr="00FE5750">
              <w:t>X(8)</w:t>
            </w:r>
          </w:p>
        </w:tc>
      </w:tr>
      <w:tr w:rsidR="000446E6" w14:paraId="30834CE0" w14:textId="77777777" w:rsidTr="00FE5750">
        <w:trPr>
          <w:trHeight w:val="350"/>
        </w:trPr>
        <w:tc>
          <w:tcPr>
            <w:tcW w:w="1525" w:type="dxa"/>
          </w:tcPr>
          <w:p w14:paraId="7C175E58" w14:textId="3828FEE6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278B5127" w14:textId="0DF251A3" w:rsidR="000446E6" w:rsidRDefault="000446E6" w:rsidP="000446E6">
            <w:r w:rsidRPr="002E62ED">
              <w:t>Postal</w:t>
            </w:r>
          </w:p>
        </w:tc>
        <w:tc>
          <w:tcPr>
            <w:tcW w:w="3147" w:type="dxa"/>
          </w:tcPr>
          <w:p w14:paraId="26B51053" w14:textId="12B2618E" w:rsidR="000446E6" w:rsidRDefault="000446E6" w:rsidP="000446E6">
            <w:r w:rsidRPr="00FE5750">
              <w:t>Postal Code</w:t>
            </w:r>
          </w:p>
        </w:tc>
        <w:tc>
          <w:tcPr>
            <w:tcW w:w="2338" w:type="dxa"/>
          </w:tcPr>
          <w:p w14:paraId="0B3FFAC0" w14:textId="12AEC857" w:rsidR="000446E6" w:rsidRDefault="000446E6" w:rsidP="000446E6">
            <w:r w:rsidRPr="00FE5750">
              <w:t>x(11)</w:t>
            </w:r>
          </w:p>
        </w:tc>
      </w:tr>
      <w:tr w:rsidR="000446E6" w14:paraId="3E4BADB1" w14:textId="77777777" w:rsidTr="00FE5750">
        <w:trPr>
          <w:trHeight w:val="350"/>
        </w:trPr>
        <w:tc>
          <w:tcPr>
            <w:tcW w:w="1525" w:type="dxa"/>
          </w:tcPr>
          <w:p w14:paraId="76AF044E" w14:textId="78533DEF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3451B79" w14:textId="24971819" w:rsidR="000446E6" w:rsidRDefault="000446E6" w:rsidP="000446E6">
            <w:r w:rsidRPr="002E62ED">
              <w:t>ptd-msf</w:t>
            </w:r>
          </w:p>
        </w:tc>
        <w:tc>
          <w:tcPr>
            <w:tcW w:w="3147" w:type="dxa"/>
          </w:tcPr>
          <w:p w14:paraId="7D3BC399" w14:textId="6D4B3048" w:rsidR="000446E6" w:rsidRDefault="000446E6" w:rsidP="000446E6">
            <w:r w:rsidRPr="00FE5750">
              <w:t>P</w:t>
            </w:r>
            <w:r w:rsidR="00455F15">
              <w:t>eriod-</w:t>
            </w:r>
            <w:r w:rsidRPr="00FE5750">
              <w:t>T</w:t>
            </w:r>
            <w:r w:rsidR="00455F15">
              <w:t>o-</w:t>
            </w:r>
            <w:r w:rsidRPr="00FE5750">
              <w:t>D</w:t>
            </w:r>
            <w:r w:rsidR="00455F15">
              <w:t>ate</w:t>
            </w:r>
            <w:r w:rsidRPr="00FE5750">
              <w:t xml:space="preserve"> MSF</w:t>
            </w:r>
          </w:p>
        </w:tc>
        <w:tc>
          <w:tcPr>
            <w:tcW w:w="2338" w:type="dxa"/>
          </w:tcPr>
          <w:p w14:paraId="78CBD232" w14:textId="46BB5FA8" w:rsidR="000446E6" w:rsidRDefault="000446E6" w:rsidP="000446E6">
            <w:r w:rsidRPr="00FE5750">
              <w:t>-&gt;&gt;&gt;,&gt;&gt;&gt;,&gt;&gt;9.99</w:t>
            </w:r>
          </w:p>
        </w:tc>
      </w:tr>
      <w:tr w:rsidR="000446E6" w14:paraId="27937D6B" w14:textId="77777777" w:rsidTr="00FE5750">
        <w:trPr>
          <w:trHeight w:val="350"/>
        </w:trPr>
        <w:tc>
          <w:tcPr>
            <w:tcW w:w="1525" w:type="dxa"/>
          </w:tcPr>
          <w:p w14:paraId="7AFFA5BF" w14:textId="603F42CB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C869563" w14:textId="45E94C5F" w:rsidR="000446E6" w:rsidRDefault="000446E6" w:rsidP="000446E6">
            <w:r w:rsidRPr="002E62ED">
              <w:t>Purch</w:t>
            </w:r>
          </w:p>
        </w:tc>
        <w:tc>
          <w:tcPr>
            <w:tcW w:w="3147" w:type="dxa"/>
          </w:tcPr>
          <w:p w14:paraId="121DBA54" w14:textId="5B3D6DCB" w:rsidR="000446E6" w:rsidRDefault="000446E6" w:rsidP="000446E6">
            <w:r w:rsidRPr="00FE5750">
              <w:t xml:space="preserve">Purchases by </w:t>
            </w:r>
            <w:r w:rsidR="00455F15">
              <w:t>P</w:t>
            </w:r>
            <w:r w:rsidRPr="00FE5750">
              <w:t>eriod</w:t>
            </w:r>
          </w:p>
        </w:tc>
        <w:tc>
          <w:tcPr>
            <w:tcW w:w="2338" w:type="dxa"/>
          </w:tcPr>
          <w:p w14:paraId="1981E74F" w14:textId="75BAC050" w:rsidR="000446E6" w:rsidRDefault="000446E6" w:rsidP="000446E6">
            <w:r w:rsidRPr="00FE5750">
              <w:t>-&gt;&gt;&gt;,&gt;&gt;&gt;,&gt;&gt;9.99</w:t>
            </w:r>
          </w:p>
        </w:tc>
      </w:tr>
      <w:tr w:rsidR="000446E6" w14:paraId="1F96208F" w14:textId="77777777" w:rsidTr="00FE5750">
        <w:trPr>
          <w:trHeight w:val="350"/>
        </w:trPr>
        <w:tc>
          <w:tcPr>
            <w:tcW w:w="1525" w:type="dxa"/>
          </w:tcPr>
          <w:p w14:paraId="54466E69" w14:textId="5D6BCBD7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2D069B1F" w14:textId="10BA9582" w:rsidR="000446E6" w:rsidRDefault="000446E6" w:rsidP="000446E6">
            <w:r w:rsidRPr="002E62ED">
              <w:t>pytd</w:t>
            </w:r>
          </w:p>
        </w:tc>
        <w:tc>
          <w:tcPr>
            <w:tcW w:w="3147" w:type="dxa"/>
          </w:tcPr>
          <w:p w14:paraId="7179BA18" w14:textId="49D6CFF5" w:rsidR="000446E6" w:rsidRDefault="000446E6" w:rsidP="000446E6">
            <w:r w:rsidRPr="00FE5750">
              <w:t>Prev</w:t>
            </w:r>
            <w:r w:rsidR="00455F15">
              <w:t>ious</w:t>
            </w:r>
            <w:r w:rsidRPr="00FE5750">
              <w:t xml:space="preserve"> Y</w:t>
            </w:r>
            <w:r w:rsidR="00455F15">
              <w:t>ear-</w:t>
            </w:r>
            <w:r w:rsidRPr="00FE5750">
              <w:t>T</w:t>
            </w:r>
            <w:r w:rsidR="00455F15">
              <w:t>o-</w:t>
            </w:r>
            <w:r w:rsidRPr="00FE5750">
              <w:t>D</w:t>
            </w:r>
            <w:r w:rsidR="00455F15">
              <w:t>ate</w:t>
            </w:r>
          </w:p>
        </w:tc>
        <w:tc>
          <w:tcPr>
            <w:tcW w:w="2338" w:type="dxa"/>
          </w:tcPr>
          <w:p w14:paraId="65E50FA5" w14:textId="0F683FE0" w:rsidR="000446E6" w:rsidRDefault="000446E6" w:rsidP="000446E6">
            <w:r w:rsidRPr="00FE5750">
              <w:t>-&gt;&gt;&gt;,&gt;&gt;9.99</w:t>
            </w:r>
          </w:p>
        </w:tc>
      </w:tr>
      <w:tr w:rsidR="000446E6" w14:paraId="56EE3F13" w14:textId="77777777" w:rsidTr="00FE5750">
        <w:trPr>
          <w:trHeight w:val="350"/>
        </w:trPr>
        <w:tc>
          <w:tcPr>
            <w:tcW w:w="1525" w:type="dxa"/>
          </w:tcPr>
          <w:p w14:paraId="70C666E8" w14:textId="0CF692F9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666D170" w14:textId="2B5D7603" w:rsidR="000446E6" w:rsidRDefault="000446E6" w:rsidP="000446E6">
            <w:r w:rsidRPr="002E62ED">
              <w:t>r-add1</w:t>
            </w:r>
          </w:p>
        </w:tc>
        <w:tc>
          <w:tcPr>
            <w:tcW w:w="3147" w:type="dxa"/>
          </w:tcPr>
          <w:p w14:paraId="317D729B" w14:textId="5F5FACD6" w:rsidR="000446E6" w:rsidRDefault="000446E6" w:rsidP="000446E6">
            <w:r w:rsidRPr="00FE5750">
              <w:t>Address 1</w:t>
            </w:r>
          </w:p>
        </w:tc>
        <w:tc>
          <w:tcPr>
            <w:tcW w:w="2338" w:type="dxa"/>
          </w:tcPr>
          <w:p w14:paraId="34A271A3" w14:textId="315A23C4" w:rsidR="000446E6" w:rsidRDefault="000446E6" w:rsidP="000446E6">
            <w:r w:rsidRPr="00FE5750">
              <w:t>x(30)</w:t>
            </w:r>
          </w:p>
        </w:tc>
      </w:tr>
      <w:tr w:rsidR="00D852CE" w14:paraId="406A5884" w14:textId="77777777" w:rsidTr="00FE5750">
        <w:trPr>
          <w:trHeight w:val="350"/>
        </w:trPr>
        <w:tc>
          <w:tcPr>
            <w:tcW w:w="1525" w:type="dxa"/>
          </w:tcPr>
          <w:p w14:paraId="50E07BDE" w14:textId="34697EB5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4EFCDFC5" w14:textId="4E2EC6B6" w:rsidR="00D852CE" w:rsidRPr="002E62ED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6216687" w14:textId="738A0F9A" w:rsidR="00D852CE" w:rsidRPr="00FE5750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A671A57" w14:textId="12857ED5" w:rsidR="00D852CE" w:rsidRPr="00FE5750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446E6" w14:paraId="4BC62D3B" w14:textId="77777777" w:rsidTr="00FE5750">
        <w:trPr>
          <w:trHeight w:val="350"/>
        </w:trPr>
        <w:tc>
          <w:tcPr>
            <w:tcW w:w="1525" w:type="dxa"/>
          </w:tcPr>
          <w:p w14:paraId="01F8725E" w14:textId="0CC20ED9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3484216" w14:textId="35BBB6AA" w:rsidR="000446E6" w:rsidRDefault="000446E6" w:rsidP="000446E6">
            <w:r w:rsidRPr="002E62ED">
              <w:t>r-add2</w:t>
            </w:r>
          </w:p>
        </w:tc>
        <w:tc>
          <w:tcPr>
            <w:tcW w:w="3147" w:type="dxa"/>
          </w:tcPr>
          <w:p w14:paraId="761C19D6" w14:textId="5BE169FF" w:rsidR="000446E6" w:rsidRDefault="000446E6" w:rsidP="000446E6">
            <w:r w:rsidRPr="00FE5750">
              <w:t>Address 2</w:t>
            </w:r>
          </w:p>
        </w:tc>
        <w:tc>
          <w:tcPr>
            <w:tcW w:w="2338" w:type="dxa"/>
          </w:tcPr>
          <w:p w14:paraId="2F182167" w14:textId="34AFA6EF" w:rsidR="000446E6" w:rsidRDefault="000446E6" w:rsidP="000446E6">
            <w:r w:rsidRPr="00FE5750">
              <w:t>x(30)</w:t>
            </w:r>
          </w:p>
        </w:tc>
      </w:tr>
      <w:tr w:rsidR="000446E6" w14:paraId="286D6360" w14:textId="77777777" w:rsidTr="00FE5750">
        <w:trPr>
          <w:trHeight w:val="350"/>
        </w:trPr>
        <w:tc>
          <w:tcPr>
            <w:tcW w:w="1525" w:type="dxa"/>
          </w:tcPr>
          <w:p w14:paraId="7D9702F0" w14:textId="18FEBA6D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2558BFC7" w14:textId="5EF8470F" w:rsidR="000446E6" w:rsidRDefault="000446E6" w:rsidP="000446E6">
            <w:r w:rsidRPr="002E62ED">
              <w:t>r-country</w:t>
            </w:r>
          </w:p>
        </w:tc>
        <w:tc>
          <w:tcPr>
            <w:tcW w:w="3147" w:type="dxa"/>
          </w:tcPr>
          <w:p w14:paraId="58C2023E" w14:textId="071BFE7C" w:rsidR="000446E6" w:rsidRDefault="000446E6" w:rsidP="000446E6">
            <w:r w:rsidRPr="00FE5750">
              <w:t>Country</w:t>
            </w:r>
          </w:p>
        </w:tc>
        <w:tc>
          <w:tcPr>
            <w:tcW w:w="2338" w:type="dxa"/>
          </w:tcPr>
          <w:p w14:paraId="25DCF345" w14:textId="3F8BB9C9" w:rsidR="000446E6" w:rsidRDefault="000446E6" w:rsidP="000446E6">
            <w:r w:rsidRPr="00FE5750">
              <w:t>x(10)</w:t>
            </w:r>
          </w:p>
        </w:tc>
      </w:tr>
      <w:tr w:rsidR="000446E6" w14:paraId="5F82BEA3" w14:textId="77777777" w:rsidTr="00FE5750">
        <w:trPr>
          <w:trHeight w:val="350"/>
        </w:trPr>
        <w:tc>
          <w:tcPr>
            <w:tcW w:w="1525" w:type="dxa"/>
          </w:tcPr>
          <w:p w14:paraId="4BB2413E" w14:textId="35D85512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107DB71A" w14:textId="4E41F2E0" w:rsidR="000446E6" w:rsidRDefault="000446E6" w:rsidP="000446E6">
            <w:r w:rsidRPr="002E62ED">
              <w:t>r-postal</w:t>
            </w:r>
          </w:p>
        </w:tc>
        <w:tc>
          <w:tcPr>
            <w:tcW w:w="3147" w:type="dxa"/>
          </w:tcPr>
          <w:p w14:paraId="41E6102D" w14:textId="5A64D894" w:rsidR="000446E6" w:rsidRDefault="000446E6" w:rsidP="000446E6">
            <w:r w:rsidRPr="00FE5750">
              <w:t>Postal</w:t>
            </w:r>
            <w:r w:rsidR="00455F15">
              <w:t xml:space="preserve"> Code</w:t>
            </w:r>
          </w:p>
        </w:tc>
        <w:tc>
          <w:tcPr>
            <w:tcW w:w="2338" w:type="dxa"/>
          </w:tcPr>
          <w:p w14:paraId="32075CE0" w14:textId="300566EB" w:rsidR="000446E6" w:rsidRDefault="000446E6" w:rsidP="000446E6">
            <w:r w:rsidRPr="00FE5750">
              <w:t>x(11)</w:t>
            </w:r>
          </w:p>
        </w:tc>
      </w:tr>
      <w:tr w:rsidR="000446E6" w14:paraId="28B66A1F" w14:textId="77777777" w:rsidTr="00FE5750">
        <w:trPr>
          <w:trHeight w:val="350"/>
        </w:trPr>
        <w:tc>
          <w:tcPr>
            <w:tcW w:w="1525" w:type="dxa"/>
          </w:tcPr>
          <w:p w14:paraId="3F738A1B" w14:textId="7911E91F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E85FEE1" w14:textId="7EE74849" w:rsidR="000446E6" w:rsidRDefault="000446E6" w:rsidP="000446E6">
            <w:r w:rsidRPr="002E62ED">
              <w:t>r-state</w:t>
            </w:r>
          </w:p>
        </w:tc>
        <w:tc>
          <w:tcPr>
            <w:tcW w:w="3147" w:type="dxa"/>
          </w:tcPr>
          <w:p w14:paraId="058FEC1D" w14:textId="7572D82F" w:rsidR="000446E6" w:rsidRDefault="000446E6" w:rsidP="000446E6">
            <w:r w:rsidRPr="00FE5750">
              <w:t>State</w:t>
            </w:r>
          </w:p>
        </w:tc>
        <w:tc>
          <w:tcPr>
            <w:tcW w:w="2338" w:type="dxa"/>
          </w:tcPr>
          <w:p w14:paraId="7D61B700" w14:textId="3F30CE1A" w:rsidR="000446E6" w:rsidRDefault="000446E6" w:rsidP="000446E6">
            <w:r w:rsidRPr="00FE5750">
              <w:t>x(2)</w:t>
            </w:r>
          </w:p>
        </w:tc>
      </w:tr>
      <w:tr w:rsidR="000446E6" w14:paraId="698E1015" w14:textId="77777777" w:rsidTr="00451F4E">
        <w:trPr>
          <w:trHeight w:val="350"/>
        </w:trPr>
        <w:tc>
          <w:tcPr>
            <w:tcW w:w="1525" w:type="dxa"/>
          </w:tcPr>
          <w:p w14:paraId="0C47106C" w14:textId="0A0BF622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1D4DC119" w14:textId="20462238" w:rsidR="000446E6" w:rsidRDefault="000446E6" w:rsidP="000446E6">
            <w:r w:rsidRPr="002E62ED">
              <w:t>r-zip</w:t>
            </w:r>
          </w:p>
        </w:tc>
        <w:tc>
          <w:tcPr>
            <w:tcW w:w="3147" w:type="dxa"/>
          </w:tcPr>
          <w:p w14:paraId="4AF5A8F5" w14:textId="32622A3D" w:rsidR="000446E6" w:rsidRDefault="000446E6" w:rsidP="000446E6">
            <w:r w:rsidRPr="00FE5750">
              <w:t>Zip</w:t>
            </w:r>
            <w:r w:rsidR="00455F15">
              <w:t xml:space="preserve"> Code</w:t>
            </w:r>
          </w:p>
        </w:tc>
        <w:tc>
          <w:tcPr>
            <w:tcW w:w="2338" w:type="dxa"/>
          </w:tcPr>
          <w:p w14:paraId="4D5FA6C7" w14:textId="761A5CAB" w:rsidR="000446E6" w:rsidRDefault="000446E6" w:rsidP="000446E6">
            <w:r w:rsidRPr="00451F4E">
              <w:t>xxxxx-xxxx</w:t>
            </w:r>
          </w:p>
        </w:tc>
      </w:tr>
      <w:tr w:rsidR="000446E6" w14:paraId="1C420795" w14:textId="77777777" w:rsidTr="00451F4E">
        <w:trPr>
          <w:trHeight w:val="350"/>
        </w:trPr>
        <w:tc>
          <w:tcPr>
            <w:tcW w:w="1525" w:type="dxa"/>
          </w:tcPr>
          <w:p w14:paraId="405602D2" w14:textId="2C29B260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EB71AAA" w14:textId="208DAC8D" w:rsidR="000446E6" w:rsidRDefault="000446E6" w:rsidP="000446E6">
            <w:r w:rsidRPr="002E62ED">
              <w:t>rec_key</w:t>
            </w:r>
          </w:p>
        </w:tc>
        <w:tc>
          <w:tcPr>
            <w:tcW w:w="3147" w:type="dxa"/>
          </w:tcPr>
          <w:p w14:paraId="1186C693" w14:textId="1257FF40" w:rsidR="000446E6" w:rsidRDefault="000446E6" w:rsidP="000446E6">
            <w:r w:rsidRPr="00FE5750">
              <w:t>Rec Key</w:t>
            </w:r>
          </w:p>
        </w:tc>
        <w:tc>
          <w:tcPr>
            <w:tcW w:w="2338" w:type="dxa"/>
          </w:tcPr>
          <w:p w14:paraId="7A7CAE92" w14:textId="59EA2782" w:rsidR="000446E6" w:rsidRDefault="000446E6" w:rsidP="000446E6">
            <w:r w:rsidRPr="00451F4E">
              <w:t>X(20)</w:t>
            </w:r>
          </w:p>
        </w:tc>
      </w:tr>
      <w:tr w:rsidR="000446E6" w14:paraId="156A9BF0" w14:textId="77777777" w:rsidTr="00451F4E">
        <w:trPr>
          <w:trHeight w:val="350"/>
        </w:trPr>
        <w:tc>
          <w:tcPr>
            <w:tcW w:w="1525" w:type="dxa"/>
          </w:tcPr>
          <w:p w14:paraId="313B52D5" w14:textId="35ECF804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4BE58ADF" w14:textId="33A5FA5B" w:rsidR="000446E6" w:rsidRDefault="000446E6" w:rsidP="000446E6">
            <w:r w:rsidRPr="002E62ED">
              <w:t>remit</w:t>
            </w:r>
          </w:p>
        </w:tc>
        <w:tc>
          <w:tcPr>
            <w:tcW w:w="3147" w:type="dxa"/>
          </w:tcPr>
          <w:p w14:paraId="400D7084" w14:textId="18C4402E" w:rsidR="000446E6" w:rsidRDefault="000446E6" w:rsidP="000446E6">
            <w:r w:rsidRPr="00FE5750">
              <w:t xml:space="preserve">Remit </w:t>
            </w:r>
            <w:r w:rsidR="00455F15">
              <w:t>T</w:t>
            </w:r>
            <w:r w:rsidRPr="00FE5750">
              <w:t>o</w:t>
            </w:r>
          </w:p>
        </w:tc>
        <w:tc>
          <w:tcPr>
            <w:tcW w:w="2338" w:type="dxa"/>
          </w:tcPr>
          <w:p w14:paraId="5EA25A2F" w14:textId="011341F7" w:rsidR="000446E6" w:rsidRDefault="000446E6" w:rsidP="000446E6">
            <w:r w:rsidRPr="00451F4E">
              <w:t>x(30)</w:t>
            </w:r>
          </w:p>
        </w:tc>
      </w:tr>
      <w:tr w:rsidR="000446E6" w14:paraId="7C9C71BD" w14:textId="77777777" w:rsidTr="00451F4E">
        <w:trPr>
          <w:trHeight w:val="350"/>
        </w:trPr>
        <w:tc>
          <w:tcPr>
            <w:tcW w:w="1525" w:type="dxa"/>
          </w:tcPr>
          <w:p w14:paraId="73DA2F85" w14:textId="18C46C14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145DE653" w14:textId="540ADB6E" w:rsidR="000446E6" w:rsidRDefault="000446E6" w:rsidP="000446E6">
            <w:r w:rsidRPr="002E62ED">
              <w:t>salesrep</w:t>
            </w:r>
          </w:p>
        </w:tc>
        <w:tc>
          <w:tcPr>
            <w:tcW w:w="3147" w:type="dxa"/>
          </w:tcPr>
          <w:p w14:paraId="7159ABEE" w14:textId="3CBB292C" w:rsidR="000446E6" w:rsidRDefault="000446E6" w:rsidP="000446E6">
            <w:r w:rsidRPr="00FE5750">
              <w:t>Sales Rep</w:t>
            </w:r>
            <w:r w:rsidR="00455F15">
              <w:t>resentative</w:t>
            </w:r>
          </w:p>
        </w:tc>
        <w:tc>
          <w:tcPr>
            <w:tcW w:w="2338" w:type="dxa"/>
          </w:tcPr>
          <w:p w14:paraId="1825C8FE" w14:textId="4703F792" w:rsidR="000446E6" w:rsidRDefault="000446E6" w:rsidP="000446E6">
            <w:r w:rsidRPr="00451F4E">
              <w:t>x(15)</w:t>
            </w:r>
          </w:p>
        </w:tc>
      </w:tr>
      <w:tr w:rsidR="000446E6" w14:paraId="7A680C53" w14:textId="77777777" w:rsidTr="00451F4E">
        <w:trPr>
          <w:trHeight w:val="350"/>
        </w:trPr>
        <w:tc>
          <w:tcPr>
            <w:tcW w:w="1525" w:type="dxa"/>
          </w:tcPr>
          <w:p w14:paraId="6D234916" w14:textId="04ADB2BC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7DB7D3D0" w14:textId="28B550AC" w:rsidR="000446E6" w:rsidRDefault="000446E6" w:rsidP="000446E6">
            <w:r w:rsidRPr="002E62ED">
              <w:t>ship-days</w:t>
            </w:r>
          </w:p>
        </w:tc>
        <w:tc>
          <w:tcPr>
            <w:tcW w:w="3147" w:type="dxa"/>
          </w:tcPr>
          <w:p w14:paraId="1045D876" w14:textId="09848B82" w:rsidR="000446E6" w:rsidRDefault="000446E6" w:rsidP="000446E6">
            <w:r w:rsidRPr="00FE5750">
              <w:t>Ship Days</w:t>
            </w:r>
          </w:p>
        </w:tc>
        <w:tc>
          <w:tcPr>
            <w:tcW w:w="2338" w:type="dxa"/>
          </w:tcPr>
          <w:p w14:paraId="628DF11F" w14:textId="08890B52" w:rsidR="000446E6" w:rsidRDefault="000446E6" w:rsidP="000446E6">
            <w:r w:rsidRPr="00451F4E">
              <w:t>&gt;&gt;9</w:t>
            </w:r>
          </w:p>
        </w:tc>
      </w:tr>
      <w:tr w:rsidR="000446E6" w14:paraId="35758F0E" w14:textId="77777777" w:rsidTr="00451F4E">
        <w:trPr>
          <w:trHeight w:val="350"/>
        </w:trPr>
        <w:tc>
          <w:tcPr>
            <w:tcW w:w="1525" w:type="dxa"/>
          </w:tcPr>
          <w:p w14:paraId="23326EC5" w14:textId="79FDE758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0D03AF4" w14:textId="3AE8CD36" w:rsidR="000446E6" w:rsidRDefault="000446E6" w:rsidP="000446E6">
            <w:r w:rsidRPr="002E62ED">
              <w:t>soc-sec</w:t>
            </w:r>
          </w:p>
        </w:tc>
        <w:tc>
          <w:tcPr>
            <w:tcW w:w="3147" w:type="dxa"/>
          </w:tcPr>
          <w:p w14:paraId="2F72961B" w14:textId="33A71DB3" w:rsidR="000446E6" w:rsidRDefault="000446E6" w:rsidP="000446E6">
            <w:r w:rsidRPr="00FE5750">
              <w:t>Social Security Number</w:t>
            </w:r>
          </w:p>
        </w:tc>
        <w:tc>
          <w:tcPr>
            <w:tcW w:w="2338" w:type="dxa"/>
          </w:tcPr>
          <w:p w14:paraId="59F56020" w14:textId="2F8DD81F" w:rsidR="000446E6" w:rsidRDefault="000446E6" w:rsidP="000446E6">
            <w:r w:rsidRPr="00451F4E">
              <w:t>x(20)</w:t>
            </w:r>
          </w:p>
        </w:tc>
      </w:tr>
      <w:tr w:rsidR="000446E6" w14:paraId="128C02BA" w14:textId="77777777" w:rsidTr="00451F4E">
        <w:trPr>
          <w:trHeight w:val="350"/>
        </w:trPr>
        <w:tc>
          <w:tcPr>
            <w:tcW w:w="1525" w:type="dxa"/>
          </w:tcPr>
          <w:p w14:paraId="193D24EB" w14:textId="205153DE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59BE0690" w14:textId="76D3D78B" w:rsidR="000446E6" w:rsidRDefault="000446E6" w:rsidP="000446E6">
            <w:r w:rsidRPr="002E62ED">
              <w:t>sort</w:t>
            </w:r>
          </w:p>
        </w:tc>
        <w:tc>
          <w:tcPr>
            <w:tcW w:w="3147" w:type="dxa"/>
          </w:tcPr>
          <w:p w14:paraId="6A0EAF2E" w14:textId="3E53DDA1" w:rsidR="000446E6" w:rsidRDefault="000446E6" w:rsidP="000446E6">
            <w:r w:rsidRPr="00FE5750">
              <w:t>Filing Name</w:t>
            </w:r>
          </w:p>
        </w:tc>
        <w:tc>
          <w:tcPr>
            <w:tcW w:w="2338" w:type="dxa"/>
          </w:tcPr>
          <w:p w14:paraId="506374FE" w14:textId="191A8AAD" w:rsidR="000446E6" w:rsidRDefault="000446E6" w:rsidP="000446E6">
            <w:r w:rsidRPr="00451F4E">
              <w:t>x(8)</w:t>
            </w:r>
          </w:p>
        </w:tc>
      </w:tr>
      <w:tr w:rsidR="000446E6" w14:paraId="3F35C2CC" w14:textId="77777777" w:rsidTr="00451F4E">
        <w:trPr>
          <w:trHeight w:val="350"/>
        </w:trPr>
        <w:tc>
          <w:tcPr>
            <w:tcW w:w="1525" w:type="dxa"/>
          </w:tcPr>
          <w:p w14:paraId="23B6E19A" w14:textId="0C7EEC52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9F99C79" w14:textId="00BF356E" w:rsidR="000446E6" w:rsidRDefault="000446E6" w:rsidP="000446E6">
            <w:r w:rsidRPr="002E62ED">
              <w:t>st</w:t>
            </w:r>
          </w:p>
        </w:tc>
        <w:tc>
          <w:tcPr>
            <w:tcW w:w="3147" w:type="dxa"/>
          </w:tcPr>
          <w:p w14:paraId="37F4AB65" w14:textId="783A89D0" w:rsidR="000446E6" w:rsidRDefault="000446E6" w:rsidP="000446E6">
            <w:r w:rsidRPr="00FE5750">
              <w:t>St</w:t>
            </w:r>
          </w:p>
        </w:tc>
        <w:tc>
          <w:tcPr>
            <w:tcW w:w="2338" w:type="dxa"/>
          </w:tcPr>
          <w:p w14:paraId="40600893" w14:textId="538442E9" w:rsidR="000446E6" w:rsidRDefault="000446E6" w:rsidP="000446E6">
            <w:r w:rsidRPr="00451F4E">
              <w:t>!!</w:t>
            </w:r>
          </w:p>
        </w:tc>
      </w:tr>
      <w:tr w:rsidR="000446E6" w14:paraId="717528EA" w14:textId="77777777" w:rsidTr="00451F4E">
        <w:trPr>
          <w:trHeight w:val="350"/>
        </w:trPr>
        <w:tc>
          <w:tcPr>
            <w:tcW w:w="1525" w:type="dxa"/>
          </w:tcPr>
          <w:p w14:paraId="046055CD" w14:textId="36AF95C4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7EC85A82" w14:textId="03D1894F" w:rsidR="000446E6" w:rsidRDefault="000446E6" w:rsidP="000446E6">
            <w:r w:rsidRPr="002E62ED">
              <w:t>stat-grp</w:t>
            </w:r>
          </w:p>
        </w:tc>
        <w:tc>
          <w:tcPr>
            <w:tcW w:w="3147" w:type="dxa"/>
          </w:tcPr>
          <w:p w14:paraId="6745208A" w14:textId="440311CC" w:rsidR="000446E6" w:rsidRDefault="000446E6" w:rsidP="000446E6">
            <w:r w:rsidRPr="00FE5750">
              <w:t>Statement Group</w:t>
            </w:r>
          </w:p>
        </w:tc>
        <w:tc>
          <w:tcPr>
            <w:tcW w:w="2338" w:type="dxa"/>
          </w:tcPr>
          <w:p w14:paraId="61FE3CF3" w14:textId="3675467C" w:rsidR="000446E6" w:rsidRDefault="000446E6" w:rsidP="000446E6">
            <w:r w:rsidRPr="00451F4E">
              <w:t>X</w:t>
            </w:r>
          </w:p>
        </w:tc>
      </w:tr>
      <w:tr w:rsidR="000446E6" w14:paraId="17EA9EE2" w14:textId="77777777" w:rsidTr="00451F4E">
        <w:trPr>
          <w:trHeight w:val="350"/>
        </w:trPr>
        <w:tc>
          <w:tcPr>
            <w:tcW w:w="1525" w:type="dxa"/>
          </w:tcPr>
          <w:p w14:paraId="4F68258A" w14:textId="1EDDF256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9750435" w14:textId="014F3606" w:rsidR="000446E6" w:rsidRDefault="000446E6" w:rsidP="000446E6">
            <w:r w:rsidRPr="002E62ED">
              <w:t>stat-type</w:t>
            </w:r>
          </w:p>
        </w:tc>
        <w:tc>
          <w:tcPr>
            <w:tcW w:w="3147" w:type="dxa"/>
          </w:tcPr>
          <w:p w14:paraId="492F66BB" w14:textId="2632B2E6" w:rsidR="000446E6" w:rsidRDefault="000446E6" w:rsidP="000446E6">
            <w:r w:rsidRPr="00451F4E">
              <w:t>Statement Type</w:t>
            </w:r>
          </w:p>
        </w:tc>
        <w:tc>
          <w:tcPr>
            <w:tcW w:w="2338" w:type="dxa"/>
          </w:tcPr>
          <w:p w14:paraId="3A84E8FA" w14:textId="13168C4F" w:rsidR="000446E6" w:rsidRDefault="000446E6" w:rsidP="000446E6">
            <w:r w:rsidRPr="00451F4E">
              <w:t>O/F</w:t>
            </w:r>
          </w:p>
        </w:tc>
      </w:tr>
      <w:tr w:rsidR="000446E6" w14:paraId="0F6A0252" w14:textId="77777777" w:rsidTr="00451F4E">
        <w:trPr>
          <w:trHeight w:val="350"/>
        </w:trPr>
        <w:tc>
          <w:tcPr>
            <w:tcW w:w="1525" w:type="dxa"/>
          </w:tcPr>
          <w:p w14:paraId="014C8DA6" w14:textId="20976308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70E2CAD4" w14:textId="460DF07C" w:rsidR="000446E6" w:rsidRDefault="000446E6" w:rsidP="000446E6">
            <w:r w:rsidRPr="002E62ED">
              <w:t>state</w:t>
            </w:r>
          </w:p>
        </w:tc>
        <w:tc>
          <w:tcPr>
            <w:tcW w:w="3147" w:type="dxa"/>
          </w:tcPr>
          <w:p w14:paraId="478C29B1" w14:textId="52CDEC69" w:rsidR="000446E6" w:rsidRDefault="000446E6" w:rsidP="000446E6">
            <w:r w:rsidRPr="00451F4E">
              <w:t>State</w:t>
            </w:r>
          </w:p>
        </w:tc>
        <w:tc>
          <w:tcPr>
            <w:tcW w:w="2338" w:type="dxa"/>
          </w:tcPr>
          <w:p w14:paraId="67284849" w14:textId="528C8D2C" w:rsidR="000446E6" w:rsidRDefault="000446E6" w:rsidP="000446E6">
            <w:r w:rsidRPr="00451F4E">
              <w:t>x(2)</w:t>
            </w:r>
          </w:p>
        </w:tc>
      </w:tr>
      <w:tr w:rsidR="000446E6" w14:paraId="706EF462" w14:textId="77777777" w:rsidTr="00451F4E">
        <w:trPr>
          <w:trHeight w:val="350"/>
        </w:trPr>
        <w:tc>
          <w:tcPr>
            <w:tcW w:w="1525" w:type="dxa"/>
          </w:tcPr>
          <w:p w14:paraId="253E4619" w14:textId="6BA238E7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113E5BA" w14:textId="340F2C43" w:rsidR="000446E6" w:rsidRDefault="000446E6" w:rsidP="000446E6">
            <w:r w:rsidRPr="002E62ED">
              <w:t>tax</w:t>
            </w:r>
          </w:p>
        </w:tc>
        <w:tc>
          <w:tcPr>
            <w:tcW w:w="3147" w:type="dxa"/>
          </w:tcPr>
          <w:p w14:paraId="5360F6B2" w14:textId="44D5F446" w:rsidR="000446E6" w:rsidRDefault="000446E6" w:rsidP="000446E6">
            <w:r w:rsidRPr="00451F4E">
              <w:t>Tax Code</w:t>
            </w:r>
          </w:p>
        </w:tc>
        <w:tc>
          <w:tcPr>
            <w:tcW w:w="2338" w:type="dxa"/>
          </w:tcPr>
          <w:p w14:paraId="49E4FA9B" w14:textId="23E5E46D" w:rsidR="000446E6" w:rsidRDefault="000446E6" w:rsidP="000446E6">
            <w:r w:rsidRPr="00451F4E">
              <w:t>xx</w:t>
            </w:r>
          </w:p>
        </w:tc>
      </w:tr>
      <w:tr w:rsidR="000446E6" w14:paraId="6097E867" w14:textId="77777777" w:rsidTr="00451F4E">
        <w:trPr>
          <w:trHeight w:val="350"/>
        </w:trPr>
        <w:tc>
          <w:tcPr>
            <w:tcW w:w="1525" w:type="dxa"/>
          </w:tcPr>
          <w:p w14:paraId="78174F81" w14:textId="3EBB9933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151F748" w14:textId="19A33C9B" w:rsidR="000446E6" w:rsidRDefault="000446E6" w:rsidP="000446E6">
            <w:r w:rsidRPr="002E62ED">
              <w:t>tax-gr</w:t>
            </w:r>
          </w:p>
        </w:tc>
        <w:tc>
          <w:tcPr>
            <w:tcW w:w="3147" w:type="dxa"/>
          </w:tcPr>
          <w:p w14:paraId="308862E5" w14:textId="46FB28BF" w:rsidR="000446E6" w:rsidRDefault="000446E6" w:rsidP="000446E6">
            <w:r w:rsidRPr="00451F4E">
              <w:t>Sales Tax Group</w:t>
            </w:r>
          </w:p>
        </w:tc>
        <w:tc>
          <w:tcPr>
            <w:tcW w:w="2338" w:type="dxa"/>
          </w:tcPr>
          <w:p w14:paraId="7B46A795" w14:textId="2F9B2691" w:rsidR="000446E6" w:rsidRDefault="000446E6" w:rsidP="000446E6">
            <w:r w:rsidRPr="00451F4E">
              <w:t>x(3)</w:t>
            </w:r>
          </w:p>
        </w:tc>
      </w:tr>
      <w:tr w:rsidR="000446E6" w14:paraId="684C1C4B" w14:textId="77777777" w:rsidTr="00451F4E">
        <w:trPr>
          <w:trHeight w:val="350"/>
        </w:trPr>
        <w:tc>
          <w:tcPr>
            <w:tcW w:w="1525" w:type="dxa"/>
          </w:tcPr>
          <w:p w14:paraId="26E19B31" w14:textId="4AE65F8F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80B6810" w14:textId="02345FC7" w:rsidR="000446E6" w:rsidRDefault="000446E6" w:rsidP="000446E6">
            <w:r w:rsidRPr="002E62ED">
              <w:t>tax-id</w:t>
            </w:r>
          </w:p>
        </w:tc>
        <w:tc>
          <w:tcPr>
            <w:tcW w:w="3147" w:type="dxa"/>
          </w:tcPr>
          <w:p w14:paraId="28A40FAC" w14:textId="01FB9681" w:rsidR="000446E6" w:rsidRDefault="000446E6" w:rsidP="000446E6">
            <w:r w:rsidRPr="00451F4E">
              <w:t>Tax Exempt N</w:t>
            </w:r>
            <w:r w:rsidR="00455F15">
              <w:t>umber</w:t>
            </w:r>
          </w:p>
        </w:tc>
        <w:tc>
          <w:tcPr>
            <w:tcW w:w="2338" w:type="dxa"/>
          </w:tcPr>
          <w:p w14:paraId="38F9F581" w14:textId="71FBA74C" w:rsidR="000446E6" w:rsidRDefault="000446E6" w:rsidP="000446E6">
            <w:r w:rsidRPr="00451F4E">
              <w:t>x(15)</w:t>
            </w:r>
          </w:p>
        </w:tc>
      </w:tr>
      <w:tr w:rsidR="000446E6" w14:paraId="1DB9E781" w14:textId="77777777" w:rsidTr="00451F4E">
        <w:trPr>
          <w:trHeight w:val="350"/>
        </w:trPr>
        <w:tc>
          <w:tcPr>
            <w:tcW w:w="1525" w:type="dxa"/>
          </w:tcPr>
          <w:p w14:paraId="77FE011D" w14:textId="7FF2FE6D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67DAC85" w14:textId="42A8DDE7" w:rsidR="000446E6" w:rsidRDefault="000446E6" w:rsidP="000446E6">
            <w:r w:rsidRPr="002E62ED">
              <w:t>terms</w:t>
            </w:r>
          </w:p>
        </w:tc>
        <w:tc>
          <w:tcPr>
            <w:tcW w:w="3147" w:type="dxa"/>
          </w:tcPr>
          <w:p w14:paraId="7E50553C" w14:textId="2F1D647C" w:rsidR="000446E6" w:rsidRDefault="000446E6" w:rsidP="000446E6">
            <w:r w:rsidRPr="00451F4E">
              <w:t>Terms</w:t>
            </w:r>
          </w:p>
        </w:tc>
        <w:tc>
          <w:tcPr>
            <w:tcW w:w="2338" w:type="dxa"/>
          </w:tcPr>
          <w:p w14:paraId="6AE2E6B7" w14:textId="749218C5" w:rsidR="000446E6" w:rsidRDefault="000446E6" w:rsidP="000446E6">
            <w:r w:rsidRPr="00451F4E">
              <w:t>x(5)</w:t>
            </w:r>
          </w:p>
        </w:tc>
      </w:tr>
      <w:tr w:rsidR="000446E6" w14:paraId="0E695E5E" w14:textId="77777777" w:rsidTr="00451F4E">
        <w:trPr>
          <w:trHeight w:val="350"/>
        </w:trPr>
        <w:tc>
          <w:tcPr>
            <w:tcW w:w="1525" w:type="dxa"/>
          </w:tcPr>
          <w:p w14:paraId="19D46F1C" w14:textId="7B55EF05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5B74158" w14:textId="41C5AD1C" w:rsidR="000446E6" w:rsidRDefault="000446E6" w:rsidP="000446E6">
            <w:r w:rsidRPr="002E62ED">
              <w:t>terr</w:t>
            </w:r>
          </w:p>
        </w:tc>
        <w:tc>
          <w:tcPr>
            <w:tcW w:w="3147" w:type="dxa"/>
          </w:tcPr>
          <w:p w14:paraId="62527AF9" w14:textId="239FA5D9" w:rsidR="000446E6" w:rsidRDefault="000446E6" w:rsidP="000446E6">
            <w:r w:rsidRPr="00451F4E">
              <w:t>Sales Territory</w:t>
            </w:r>
          </w:p>
        </w:tc>
        <w:tc>
          <w:tcPr>
            <w:tcW w:w="2338" w:type="dxa"/>
          </w:tcPr>
          <w:p w14:paraId="11449088" w14:textId="7B13BA7C" w:rsidR="000446E6" w:rsidRDefault="000446E6" w:rsidP="000446E6">
            <w:r w:rsidRPr="00451F4E">
              <w:t>x(3)</w:t>
            </w:r>
          </w:p>
        </w:tc>
      </w:tr>
      <w:tr w:rsidR="000446E6" w14:paraId="087C4BD9" w14:textId="77777777" w:rsidTr="00451F4E">
        <w:trPr>
          <w:trHeight w:val="350"/>
        </w:trPr>
        <w:tc>
          <w:tcPr>
            <w:tcW w:w="1525" w:type="dxa"/>
          </w:tcPr>
          <w:p w14:paraId="6A0AD548" w14:textId="23767703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CA51C60" w14:textId="2221159A" w:rsidR="000446E6" w:rsidRDefault="000446E6" w:rsidP="000446E6">
            <w:r w:rsidRPr="002E62ED">
              <w:t>type</w:t>
            </w:r>
          </w:p>
        </w:tc>
        <w:tc>
          <w:tcPr>
            <w:tcW w:w="3147" w:type="dxa"/>
          </w:tcPr>
          <w:p w14:paraId="253E53F6" w14:textId="12A5FE9C" w:rsidR="000446E6" w:rsidRDefault="000446E6" w:rsidP="000446E6">
            <w:r w:rsidRPr="00451F4E">
              <w:t>Vendor Type</w:t>
            </w:r>
          </w:p>
        </w:tc>
        <w:tc>
          <w:tcPr>
            <w:tcW w:w="2338" w:type="dxa"/>
          </w:tcPr>
          <w:p w14:paraId="6327C9F9" w14:textId="0B36AA45" w:rsidR="000446E6" w:rsidRDefault="000446E6" w:rsidP="000446E6">
            <w:r w:rsidRPr="00451F4E">
              <w:t>x(8)</w:t>
            </w:r>
          </w:p>
        </w:tc>
      </w:tr>
      <w:tr w:rsidR="000446E6" w14:paraId="79034C6C" w14:textId="77777777" w:rsidTr="00451F4E">
        <w:trPr>
          <w:trHeight w:val="350"/>
        </w:trPr>
        <w:tc>
          <w:tcPr>
            <w:tcW w:w="1525" w:type="dxa"/>
          </w:tcPr>
          <w:p w14:paraId="36BF6184" w14:textId="0E97B317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670CDE57" w14:textId="44C24480" w:rsidR="000446E6" w:rsidRDefault="000446E6" w:rsidP="000446E6">
            <w:r w:rsidRPr="002E62ED">
              <w:t>under-pct</w:t>
            </w:r>
          </w:p>
        </w:tc>
        <w:tc>
          <w:tcPr>
            <w:tcW w:w="3147" w:type="dxa"/>
          </w:tcPr>
          <w:p w14:paraId="73BAA431" w14:textId="6A4FB42D" w:rsidR="000446E6" w:rsidRDefault="000446E6" w:rsidP="000446E6">
            <w:r w:rsidRPr="00451F4E">
              <w:t>Underrun Percentage</w:t>
            </w:r>
          </w:p>
        </w:tc>
        <w:tc>
          <w:tcPr>
            <w:tcW w:w="2338" w:type="dxa"/>
          </w:tcPr>
          <w:p w14:paraId="5A39DDEA" w14:textId="3DA7D97B" w:rsidR="000446E6" w:rsidRDefault="000446E6" w:rsidP="000446E6">
            <w:r w:rsidRPr="00451F4E">
              <w:t>&gt;&gt;9.99%</w:t>
            </w:r>
          </w:p>
        </w:tc>
      </w:tr>
      <w:tr w:rsidR="000446E6" w14:paraId="51AFDFC2" w14:textId="77777777" w:rsidTr="00451F4E">
        <w:trPr>
          <w:trHeight w:val="350"/>
        </w:trPr>
        <w:tc>
          <w:tcPr>
            <w:tcW w:w="1525" w:type="dxa"/>
          </w:tcPr>
          <w:p w14:paraId="0F651D9F" w14:textId="6327FF93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352E1A34" w14:textId="0E378547" w:rsidR="000446E6" w:rsidRDefault="000446E6" w:rsidP="000446E6">
            <w:r w:rsidRPr="002E62ED">
              <w:t>vend-no</w:t>
            </w:r>
          </w:p>
        </w:tc>
        <w:tc>
          <w:tcPr>
            <w:tcW w:w="3147" w:type="dxa"/>
          </w:tcPr>
          <w:p w14:paraId="44B014A2" w14:textId="3D038F97" w:rsidR="000446E6" w:rsidRDefault="000446E6" w:rsidP="000446E6">
            <w:r w:rsidRPr="00451F4E">
              <w:t>Vend</w:t>
            </w:r>
            <w:r w:rsidR="00455F15">
              <w:t>or Number</w:t>
            </w:r>
          </w:p>
        </w:tc>
        <w:tc>
          <w:tcPr>
            <w:tcW w:w="2338" w:type="dxa"/>
          </w:tcPr>
          <w:p w14:paraId="3214593A" w14:textId="48B41D65" w:rsidR="000446E6" w:rsidRDefault="000446E6" w:rsidP="000446E6">
            <w:r w:rsidRPr="00451F4E">
              <w:t>x(8)</w:t>
            </w:r>
          </w:p>
        </w:tc>
      </w:tr>
      <w:tr w:rsidR="000446E6" w14:paraId="058E019A" w14:textId="77777777" w:rsidTr="00451F4E">
        <w:trPr>
          <w:trHeight w:val="350"/>
        </w:trPr>
        <w:tc>
          <w:tcPr>
            <w:tcW w:w="1525" w:type="dxa"/>
          </w:tcPr>
          <w:p w14:paraId="15D0B5B2" w14:textId="33E0180F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2D718C0" w14:textId="507F987C" w:rsidR="000446E6" w:rsidRDefault="000446E6" w:rsidP="000446E6">
            <w:r w:rsidRPr="002E62ED">
              <w:t>ytd-msf</w:t>
            </w:r>
          </w:p>
        </w:tc>
        <w:tc>
          <w:tcPr>
            <w:tcW w:w="3147" w:type="dxa"/>
          </w:tcPr>
          <w:p w14:paraId="10DD423D" w14:textId="2FC641D8" w:rsidR="000446E6" w:rsidRDefault="000446E6" w:rsidP="000446E6">
            <w:r w:rsidRPr="00451F4E">
              <w:t>Y</w:t>
            </w:r>
            <w:r w:rsidR="00455F15">
              <w:t>ear-</w:t>
            </w:r>
            <w:r w:rsidRPr="00451F4E">
              <w:t>T</w:t>
            </w:r>
            <w:r w:rsidR="00455F15">
              <w:t>o-</w:t>
            </w:r>
            <w:r w:rsidRPr="00451F4E">
              <w:t>D</w:t>
            </w:r>
            <w:r w:rsidR="00455F15">
              <w:t>ate</w:t>
            </w:r>
            <w:r w:rsidRPr="00451F4E">
              <w:t xml:space="preserve"> MSF</w:t>
            </w:r>
          </w:p>
        </w:tc>
        <w:tc>
          <w:tcPr>
            <w:tcW w:w="2338" w:type="dxa"/>
          </w:tcPr>
          <w:p w14:paraId="1342D264" w14:textId="32C3942D" w:rsidR="000446E6" w:rsidRDefault="000446E6" w:rsidP="000446E6">
            <w:r w:rsidRPr="00451F4E">
              <w:t>-&gt;&gt;&gt;,&gt;&gt;&gt;,&gt;&gt;9.99</w:t>
            </w:r>
          </w:p>
        </w:tc>
      </w:tr>
      <w:tr w:rsidR="000446E6" w14:paraId="79DD6BFE" w14:textId="77777777" w:rsidTr="00451F4E">
        <w:trPr>
          <w:trHeight w:val="350"/>
        </w:trPr>
        <w:tc>
          <w:tcPr>
            <w:tcW w:w="1525" w:type="dxa"/>
          </w:tcPr>
          <w:p w14:paraId="021BDD95" w14:textId="3E84F2C6" w:rsidR="000446E6" w:rsidRDefault="000446E6" w:rsidP="000446E6">
            <w:r>
              <w:t>vend</w:t>
            </w:r>
          </w:p>
        </w:tc>
        <w:tc>
          <w:tcPr>
            <w:tcW w:w="2340" w:type="dxa"/>
          </w:tcPr>
          <w:p w14:paraId="02103D0D" w14:textId="1583A199" w:rsidR="000446E6" w:rsidRDefault="000446E6" w:rsidP="000446E6">
            <w:r w:rsidRPr="002E62ED">
              <w:t>zip</w:t>
            </w:r>
          </w:p>
        </w:tc>
        <w:tc>
          <w:tcPr>
            <w:tcW w:w="3147" w:type="dxa"/>
          </w:tcPr>
          <w:p w14:paraId="4402DDBD" w14:textId="58633CB3" w:rsidR="000446E6" w:rsidRDefault="000446E6" w:rsidP="000446E6">
            <w:r w:rsidRPr="00451F4E">
              <w:t>Zip</w:t>
            </w:r>
            <w:r w:rsidR="00455F15">
              <w:t xml:space="preserve"> Code</w:t>
            </w:r>
          </w:p>
        </w:tc>
        <w:tc>
          <w:tcPr>
            <w:tcW w:w="2338" w:type="dxa"/>
          </w:tcPr>
          <w:p w14:paraId="3D01671C" w14:textId="5F3CA0F8" w:rsidR="000446E6" w:rsidRDefault="000446E6" w:rsidP="000446E6">
            <w:r w:rsidRPr="00451F4E">
              <w:t>xxxxx-xxxx</w:t>
            </w:r>
          </w:p>
        </w:tc>
      </w:tr>
    </w:tbl>
    <w:p w14:paraId="445D7C8B" w14:textId="2A4817FD" w:rsidR="00421D19" w:rsidRDefault="00421D19" w:rsidP="00421D19"/>
    <w:p w14:paraId="2ACD0F3E" w14:textId="17CE7832" w:rsidR="00451F4E" w:rsidRDefault="00451F4E" w:rsidP="00421D19"/>
    <w:p w14:paraId="66E5D241" w14:textId="19BFFB61" w:rsidR="00451F4E" w:rsidRDefault="00451F4E" w:rsidP="00421D19"/>
    <w:p w14:paraId="751B8410" w14:textId="4B75C9FC" w:rsidR="00451F4E" w:rsidRDefault="00451F4E" w:rsidP="00421D19"/>
    <w:p w14:paraId="00D2B45F" w14:textId="2E5E629A" w:rsidR="00451F4E" w:rsidRDefault="00451F4E" w:rsidP="00421D19"/>
    <w:p w14:paraId="75F9695D" w14:textId="7C4BFBB2" w:rsidR="00451F4E" w:rsidRDefault="00451F4E" w:rsidP="00421D19"/>
    <w:p w14:paraId="0A03DB45" w14:textId="77777777" w:rsidR="00451F4E" w:rsidRDefault="00451F4E" w:rsidP="00421D19"/>
    <w:p w14:paraId="76CFA918" w14:textId="77777777" w:rsidR="00451F4E" w:rsidRDefault="00451F4E" w:rsidP="00421D19"/>
    <w:p w14:paraId="63F6B644" w14:textId="02A4E9FC" w:rsidR="00451F4E" w:rsidRDefault="00451F4E" w:rsidP="00451F4E">
      <w:pPr>
        <w:pStyle w:val="Heading1"/>
        <w:rPr>
          <w:b/>
          <w:bCs/>
        </w:rPr>
      </w:pPr>
      <w:bookmarkStart w:id="3" w:name="_Toc49801886"/>
      <w:r>
        <w:rPr>
          <w:b/>
          <w:bCs/>
        </w:rPr>
        <w:lastRenderedPageBreak/>
        <w:t>Accounts Receivable</w:t>
      </w:r>
      <w:bookmarkEnd w:id="3"/>
    </w:p>
    <w:p w14:paraId="3CF22B1A" w14:textId="0EEFA059" w:rsidR="00421D19" w:rsidRDefault="00451F4E" w:rsidP="00421D19">
      <w:pPr>
        <w:pStyle w:val="Heading2"/>
      </w:pPr>
      <w:bookmarkStart w:id="4" w:name="_Toc49801887"/>
      <w:r>
        <w:t>Invoice History File Field Definitions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3327"/>
        <w:gridCol w:w="2338"/>
      </w:tblGrid>
      <w:tr w:rsidR="00451F4E" w:rsidRPr="00421D19" w14:paraId="0A724A37" w14:textId="77777777" w:rsidTr="00B9045A">
        <w:tc>
          <w:tcPr>
            <w:tcW w:w="1525" w:type="dxa"/>
          </w:tcPr>
          <w:p w14:paraId="1142ECBE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160" w:type="dxa"/>
          </w:tcPr>
          <w:p w14:paraId="4F80FBC1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27" w:type="dxa"/>
          </w:tcPr>
          <w:p w14:paraId="224706F0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9E1E747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451F4E" w14:paraId="7C0BAEF7" w14:textId="77777777" w:rsidTr="00B9045A">
        <w:trPr>
          <w:trHeight w:val="377"/>
        </w:trPr>
        <w:tc>
          <w:tcPr>
            <w:tcW w:w="1525" w:type="dxa"/>
          </w:tcPr>
          <w:p w14:paraId="5D95D507" w14:textId="204A0A8E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81A5E75" w14:textId="7043031E" w:rsidR="00451F4E" w:rsidRDefault="006473C8" w:rsidP="00451F4E">
            <w:r w:rsidRPr="006473C8">
              <w:t>addr</w:t>
            </w:r>
          </w:p>
        </w:tc>
        <w:tc>
          <w:tcPr>
            <w:tcW w:w="3327" w:type="dxa"/>
          </w:tcPr>
          <w:p w14:paraId="06A6A472" w14:textId="3E970E6C" w:rsidR="00451F4E" w:rsidRDefault="006473C8" w:rsidP="00451F4E">
            <w:r w:rsidRPr="006473C8">
              <w:t>Customer Address</w:t>
            </w:r>
          </w:p>
        </w:tc>
        <w:tc>
          <w:tcPr>
            <w:tcW w:w="2338" w:type="dxa"/>
          </w:tcPr>
          <w:p w14:paraId="41FF5925" w14:textId="53A2A5F3" w:rsidR="00451F4E" w:rsidRDefault="006473C8" w:rsidP="00451F4E">
            <w:r w:rsidRPr="006473C8">
              <w:t>x(30)</w:t>
            </w:r>
          </w:p>
        </w:tc>
      </w:tr>
      <w:tr w:rsidR="00451F4E" w14:paraId="04EF22FF" w14:textId="77777777" w:rsidTr="00B9045A">
        <w:trPr>
          <w:trHeight w:val="350"/>
        </w:trPr>
        <w:tc>
          <w:tcPr>
            <w:tcW w:w="1525" w:type="dxa"/>
          </w:tcPr>
          <w:p w14:paraId="6744215B" w14:textId="6B219A97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3BC081FE" w14:textId="27CA0B21" w:rsidR="00451F4E" w:rsidRDefault="006473C8" w:rsidP="00451F4E">
            <w:r w:rsidRPr="006473C8">
              <w:t>bank-code</w:t>
            </w:r>
          </w:p>
        </w:tc>
        <w:tc>
          <w:tcPr>
            <w:tcW w:w="3327" w:type="dxa"/>
          </w:tcPr>
          <w:p w14:paraId="6347B042" w14:textId="2E3364CD" w:rsidR="00451F4E" w:rsidRDefault="006473C8" w:rsidP="00451F4E">
            <w:r w:rsidRPr="006473C8">
              <w:t>Bank Code</w:t>
            </w:r>
          </w:p>
        </w:tc>
        <w:tc>
          <w:tcPr>
            <w:tcW w:w="2338" w:type="dxa"/>
          </w:tcPr>
          <w:p w14:paraId="5041BCA7" w14:textId="271FFE20" w:rsidR="00451F4E" w:rsidRDefault="006473C8" w:rsidP="00451F4E">
            <w:r w:rsidRPr="006473C8">
              <w:t>x(</w:t>
            </w:r>
            <w:r>
              <w:t>8</w:t>
            </w:r>
            <w:r w:rsidRPr="006473C8">
              <w:t>)</w:t>
            </w:r>
          </w:p>
        </w:tc>
      </w:tr>
      <w:tr w:rsidR="00451F4E" w14:paraId="6B18703C" w14:textId="77777777" w:rsidTr="00B9045A">
        <w:trPr>
          <w:trHeight w:val="350"/>
        </w:trPr>
        <w:tc>
          <w:tcPr>
            <w:tcW w:w="1525" w:type="dxa"/>
          </w:tcPr>
          <w:p w14:paraId="651E3952" w14:textId="3954117A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389F0D4" w14:textId="1A2586DC" w:rsidR="00451F4E" w:rsidRDefault="006473C8" w:rsidP="00451F4E">
            <w:r w:rsidRPr="006473C8">
              <w:t>bill-i</w:t>
            </w:r>
          </w:p>
        </w:tc>
        <w:tc>
          <w:tcPr>
            <w:tcW w:w="3327" w:type="dxa"/>
          </w:tcPr>
          <w:p w14:paraId="6DE8E063" w14:textId="32A3DBA2" w:rsidR="00451F4E" w:rsidRDefault="006473C8" w:rsidP="00451F4E">
            <w:r w:rsidRPr="006473C8">
              <w:t>Billing Instructions</w:t>
            </w:r>
          </w:p>
        </w:tc>
        <w:tc>
          <w:tcPr>
            <w:tcW w:w="2338" w:type="dxa"/>
          </w:tcPr>
          <w:p w14:paraId="19F51AF9" w14:textId="7628FD2E" w:rsidR="00451F4E" w:rsidRDefault="006473C8" w:rsidP="00451F4E">
            <w:r w:rsidRPr="006473C8">
              <w:t>x(</w:t>
            </w:r>
            <w:r>
              <w:t>6</w:t>
            </w:r>
            <w:r w:rsidRPr="006473C8">
              <w:t>0)</w:t>
            </w:r>
          </w:p>
        </w:tc>
      </w:tr>
      <w:tr w:rsidR="00451F4E" w14:paraId="594B6ADB" w14:textId="77777777" w:rsidTr="00B9045A">
        <w:trPr>
          <w:trHeight w:val="350"/>
        </w:trPr>
        <w:tc>
          <w:tcPr>
            <w:tcW w:w="1525" w:type="dxa"/>
          </w:tcPr>
          <w:p w14:paraId="2396AD54" w14:textId="5127D264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668428FC" w14:textId="29B0C295" w:rsidR="00451F4E" w:rsidRDefault="006473C8" w:rsidP="00451F4E">
            <w:r w:rsidRPr="006473C8">
              <w:t>bill-to</w:t>
            </w:r>
          </w:p>
        </w:tc>
        <w:tc>
          <w:tcPr>
            <w:tcW w:w="3327" w:type="dxa"/>
          </w:tcPr>
          <w:p w14:paraId="77253199" w14:textId="0F4EB08F" w:rsidR="00451F4E" w:rsidRDefault="006473C8" w:rsidP="00451F4E">
            <w:r w:rsidRPr="006473C8">
              <w:t>Customer</w:t>
            </w:r>
          </w:p>
        </w:tc>
        <w:tc>
          <w:tcPr>
            <w:tcW w:w="2338" w:type="dxa"/>
          </w:tcPr>
          <w:p w14:paraId="68ECA38E" w14:textId="7B180E64" w:rsidR="00451F4E" w:rsidRDefault="006473C8" w:rsidP="00451F4E">
            <w:r w:rsidRPr="006473C8">
              <w:t>x(</w:t>
            </w:r>
            <w:r>
              <w:t>8</w:t>
            </w:r>
            <w:r w:rsidRPr="006473C8">
              <w:t>)</w:t>
            </w:r>
          </w:p>
        </w:tc>
      </w:tr>
      <w:tr w:rsidR="00451F4E" w14:paraId="366728E6" w14:textId="77777777" w:rsidTr="00B9045A">
        <w:trPr>
          <w:trHeight w:val="350"/>
        </w:trPr>
        <w:tc>
          <w:tcPr>
            <w:tcW w:w="1525" w:type="dxa"/>
          </w:tcPr>
          <w:p w14:paraId="3D4F3F75" w14:textId="251591C7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24423490" w14:textId="4905A2BC" w:rsidR="00451F4E" w:rsidRDefault="006473C8" w:rsidP="00451F4E">
            <w:r w:rsidRPr="006473C8">
              <w:t>carrier</w:t>
            </w:r>
          </w:p>
        </w:tc>
        <w:tc>
          <w:tcPr>
            <w:tcW w:w="3327" w:type="dxa"/>
          </w:tcPr>
          <w:p w14:paraId="1AE72F9D" w14:textId="5CB48703" w:rsidR="00451F4E" w:rsidRDefault="006473C8" w:rsidP="00451F4E">
            <w:r w:rsidRPr="006473C8">
              <w:t>Carrier</w:t>
            </w:r>
          </w:p>
        </w:tc>
        <w:tc>
          <w:tcPr>
            <w:tcW w:w="2338" w:type="dxa"/>
          </w:tcPr>
          <w:p w14:paraId="321A4F76" w14:textId="189D6EC9" w:rsidR="00451F4E" w:rsidRDefault="006473C8" w:rsidP="00451F4E">
            <w:r w:rsidRPr="006473C8">
              <w:t>x(</w:t>
            </w:r>
            <w:r>
              <w:t>5</w:t>
            </w:r>
            <w:r w:rsidRPr="006473C8">
              <w:t>)</w:t>
            </w:r>
          </w:p>
        </w:tc>
      </w:tr>
      <w:tr w:rsidR="00451F4E" w14:paraId="18898E0F" w14:textId="77777777" w:rsidTr="00B9045A">
        <w:trPr>
          <w:trHeight w:val="350"/>
        </w:trPr>
        <w:tc>
          <w:tcPr>
            <w:tcW w:w="1525" w:type="dxa"/>
          </w:tcPr>
          <w:p w14:paraId="2E98E0E3" w14:textId="10224F8B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39F83C6E" w14:textId="23784E08" w:rsidR="00451F4E" w:rsidRDefault="006473C8" w:rsidP="00451F4E">
            <w:r w:rsidRPr="006473C8">
              <w:t>cc-actnum</w:t>
            </w:r>
          </w:p>
        </w:tc>
        <w:tc>
          <w:tcPr>
            <w:tcW w:w="3327" w:type="dxa"/>
          </w:tcPr>
          <w:p w14:paraId="03332B3F" w14:textId="78E13D14" w:rsidR="00451F4E" w:rsidRDefault="006473C8" w:rsidP="00451F4E">
            <w:r w:rsidRPr="006473C8">
              <w:t>C</w:t>
            </w:r>
            <w:r w:rsidR="00455F15">
              <w:t xml:space="preserve">redit </w:t>
            </w:r>
            <w:r w:rsidRPr="006473C8">
              <w:t>C</w:t>
            </w:r>
            <w:r w:rsidR="00455F15">
              <w:t>ard</w:t>
            </w:r>
            <w:r w:rsidRPr="006473C8">
              <w:t xml:space="preserve"> Account N</w:t>
            </w:r>
            <w:r w:rsidR="00455F15">
              <w:t>umber</w:t>
            </w:r>
          </w:p>
        </w:tc>
        <w:tc>
          <w:tcPr>
            <w:tcW w:w="2338" w:type="dxa"/>
          </w:tcPr>
          <w:p w14:paraId="5D0EB6D9" w14:textId="2F9A1978" w:rsidR="00451F4E" w:rsidRDefault="006473C8" w:rsidP="00451F4E">
            <w:r w:rsidRPr="006473C8">
              <w:t>x(</w:t>
            </w:r>
            <w:r>
              <w:t>25</w:t>
            </w:r>
            <w:r w:rsidRPr="006473C8">
              <w:t>)</w:t>
            </w:r>
          </w:p>
        </w:tc>
      </w:tr>
      <w:tr w:rsidR="00451F4E" w14:paraId="04AC78B1" w14:textId="77777777" w:rsidTr="00B9045A">
        <w:trPr>
          <w:trHeight w:val="350"/>
        </w:trPr>
        <w:tc>
          <w:tcPr>
            <w:tcW w:w="1525" w:type="dxa"/>
          </w:tcPr>
          <w:p w14:paraId="701B9D27" w14:textId="388D15A4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6E68DAD9" w14:textId="723AABA8" w:rsidR="00451F4E" w:rsidRDefault="006473C8" w:rsidP="00451F4E">
            <w:r w:rsidRPr="006473C8">
              <w:t>cc-addr</w:t>
            </w:r>
          </w:p>
        </w:tc>
        <w:tc>
          <w:tcPr>
            <w:tcW w:w="3327" w:type="dxa"/>
          </w:tcPr>
          <w:p w14:paraId="47A0B66F" w14:textId="113505B6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Address</w:t>
            </w:r>
          </w:p>
        </w:tc>
        <w:tc>
          <w:tcPr>
            <w:tcW w:w="2338" w:type="dxa"/>
          </w:tcPr>
          <w:p w14:paraId="7B83A70C" w14:textId="08F6EE26" w:rsidR="00451F4E" w:rsidRDefault="006473C8" w:rsidP="00451F4E">
            <w:r w:rsidRPr="006473C8">
              <w:t>x(30)</w:t>
            </w:r>
          </w:p>
        </w:tc>
      </w:tr>
      <w:tr w:rsidR="00451F4E" w14:paraId="77F3FFA6" w14:textId="77777777" w:rsidTr="00B9045A">
        <w:trPr>
          <w:trHeight w:val="350"/>
        </w:trPr>
        <w:tc>
          <w:tcPr>
            <w:tcW w:w="1525" w:type="dxa"/>
          </w:tcPr>
          <w:p w14:paraId="679EBF31" w14:textId="110EE2C1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019B109" w14:textId="26C8ED9D" w:rsidR="00451F4E" w:rsidRDefault="006473C8" w:rsidP="00451F4E">
            <w:r>
              <w:t>c</w:t>
            </w:r>
            <w:r w:rsidRPr="006473C8">
              <w:t>c-auth</w:t>
            </w:r>
          </w:p>
        </w:tc>
        <w:tc>
          <w:tcPr>
            <w:tcW w:w="3327" w:type="dxa"/>
          </w:tcPr>
          <w:p w14:paraId="04A9983D" w14:textId="48C04899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Authorization</w:t>
            </w:r>
          </w:p>
        </w:tc>
        <w:tc>
          <w:tcPr>
            <w:tcW w:w="2338" w:type="dxa"/>
          </w:tcPr>
          <w:p w14:paraId="79421A33" w14:textId="458424FE" w:rsidR="00451F4E" w:rsidRDefault="006473C8" w:rsidP="00451F4E">
            <w:r w:rsidRPr="006473C8">
              <w:t>x(30)</w:t>
            </w:r>
          </w:p>
        </w:tc>
      </w:tr>
      <w:tr w:rsidR="00451F4E" w14:paraId="0804FC84" w14:textId="77777777" w:rsidTr="00B9045A">
        <w:trPr>
          <w:trHeight w:val="350"/>
        </w:trPr>
        <w:tc>
          <w:tcPr>
            <w:tcW w:w="1525" w:type="dxa"/>
          </w:tcPr>
          <w:p w14:paraId="66A37D83" w14:textId="117F7DF2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2912EE52" w14:textId="5FD6055A" w:rsidR="00451F4E" w:rsidRDefault="006473C8" w:rsidP="00451F4E">
            <w:r w:rsidRPr="006473C8">
              <w:t>cc-bank</w:t>
            </w:r>
          </w:p>
        </w:tc>
        <w:tc>
          <w:tcPr>
            <w:tcW w:w="3327" w:type="dxa"/>
          </w:tcPr>
          <w:p w14:paraId="564D9090" w14:textId="14EEBB14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Bank Name</w:t>
            </w:r>
          </w:p>
        </w:tc>
        <w:tc>
          <w:tcPr>
            <w:tcW w:w="2338" w:type="dxa"/>
          </w:tcPr>
          <w:p w14:paraId="78AFB6CE" w14:textId="49A6247E" w:rsidR="00451F4E" w:rsidRDefault="006473C8" w:rsidP="00451F4E">
            <w:r w:rsidRPr="006473C8">
              <w:t>x(30)</w:t>
            </w:r>
          </w:p>
        </w:tc>
      </w:tr>
      <w:tr w:rsidR="00451F4E" w14:paraId="7FCDBAEA" w14:textId="77777777" w:rsidTr="00B9045A">
        <w:trPr>
          <w:trHeight w:val="350"/>
        </w:trPr>
        <w:tc>
          <w:tcPr>
            <w:tcW w:w="1525" w:type="dxa"/>
          </w:tcPr>
          <w:p w14:paraId="42581B36" w14:textId="5168ADAA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4918B67E" w14:textId="104D3572" w:rsidR="00451F4E" w:rsidRDefault="006473C8" w:rsidP="00451F4E">
            <w:r w:rsidRPr="006473C8">
              <w:t>cc-city</w:t>
            </w:r>
          </w:p>
        </w:tc>
        <w:tc>
          <w:tcPr>
            <w:tcW w:w="3327" w:type="dxa"/>
          </w:tcPr>
          <w:p w14:paraId="541DCB60" w14:textId="7ADF6FA3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City</w:t>
            </w:r>
          </w:p>
        </w:tc>
        <w:tc>
          <w:tcPr>
            <w:tcW w:w="2338" w:type="dxa"/>
          </w:tcPr>
          <w:p w14:paraId="16100648" w14:textId="5CE037C1" w:rsidR="00451F4E" w:rsidRDefault="006473C8" w:rsidP="00451F4E">
            <w:r w:rsidRPr="006473C8">
              <w:t>x(</w:t>
            </w:r>
            <w:r>
              <w:t>15</w:t>
            </w:r>
            <w:r w:rsidRPr="006473C8">
              <w:t>)</w:t>
            </w:r>
          </w:p>
        </w:tc>
      </w:tr>
      <w:tr w:rsidR="00451F4E" w14:paraId="3B00C34D" w14:textId="77777777" w:rsidTr="00B9045A">
        <w:trPr>
          <w:trHeight w:val="350"/>
        </w:trPr>
        <w:tc>
          <w:tcPr>
            <w:tcW w:w="1525" w:type="dxa"/>
          </w:tcPr>
          <w:p w14:paraId="12889D25" w14:textId="665F0157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1E014AEB" w14:textId="58EFE4EC" w:rsidR="00451F4E" w:rsidRDefault="006473C8" w:rsidP="00451F4E">
            <w:r w:rsidRPr="006473C8">
              <w:t>cc-company</w:t>
            </w:r>
          </w:p>
        </w:tc>
        <w:tc>
          <w:tcPr>
            <w:tcW w:w="3327" w:type="dxa"/>
          </w:tcPr>
          <w:p w14:paraId="32A3CEDF" w14:textId="45501A1A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Company Name</w:t>
            </w:r>
          </w:p>
        </w:tc>
        <w:tc>
          <w:tcPr>
            <w:tcW w:w="2338" w:type="dxa"/>
          </w:tcPr>
          <w:p w14:paraId="51440F03" w14:textId="1CC51DD5" w:rsidR="00451F4E" w:rsidRDefault="006473C8" w:rsidP="00451F4E">
            <w:r w:rsidRPr="006473C8">
              <w:t>x(30)</w:t>
            </w:r>
          </w:p>
        </w:tc>
      </w:tr>
      <w:tr w:rsidR="00451F4E" w14:paraId="25C10F01" w14:textId="77777777" w:rsidTr="00B9045A">
        <w:trPr>
          <w:trHeight w:val="350"/>
        </w:trPr>
        <w:tc>
          <w:tcPr>
            <w:tcW w:w="1525" w:type="dxa"/>
          </w:tcPr>
          <w:p w14:paraId="27513951" w14:textId="5462AF14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721091D1" w14:textId="4F3DFCD9" w:rsidR="00451F4E" w:rsidRDefault="006473C8" w:rsidP="00451F4E">
            <w:r w:rsidRPr="006473C8">
              <w:t>cc-country</w:t>
            </w:r>
          </w:p>
        </w:tc>
        <w:tc>
          <w:tcPr>
            <w:tcW w:w="3327" w:type="dxa"/>
          </w:tcPr>
          <w:p w14:paraId="00B70461" w14:textId="601F4064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Country</w:t>
            </w:r>
          </w:p>
        </w:tc>
        <w:tc>
          <w:tcPr>
            <w:tcW w:w="2338" w:type="dxa"/>
          </w:tcPr>
          <w:p w14:paraId="082F9DB0" w14:textId="46568393" w:rsidR="00451F4E" w:rsidRDefault="006473C8" w:rsidP="00451F4E">
            <w:r w:rsidRPr="006473C8">
              <w:t>x(</w:t>
            </w:r>
            <w:r>
              <w:t>1</w:t>
            </w:r>
            <w:r w:rsidRPr="006473C8">
              <w:t>0)</w:t>
            </w:r>
          </w:p>
        </w:tc>
      </w:tr>
      <w:tr w:rsidR="00451F4E" w14:paraId="6D20AAF8" w14:textId="77777777" w:rsidTr="00B9045A">
        <w:trPr>
          <w:trHeight w:val="350"/>
        </w:trPr>
        <w:tc>
          <w:tcPr>
            <w:tcW w:w="1525" w:type="dxa"/>
          </w:tcPr>
          <w:p w14:paraId="7A6962D4" w14:textId="09C45154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38014FD2" w14:textId="13AA399D" w:rsidR="00451F4E" w:rsidRDefault="006473C8" w:rsidP="00451F4E">
            <w:r w:rsidRPr="006473C8">
              <w:t>cc-cvv-code</w:t>
            </w:r>
          </w:p>
        </w:tc>
        <w:tc>
          <w:tcPr>
            <w:tcW w:w="3327" w:type="dxa"/>
          </w:tcPr>
          <w:p w14:paraId="256003A2" w14:textId="62528F0E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Security Code</w:t>
            </w:r>
          </w:p>
        </w:tc>
        <w:tc>
          <w:tcPr>
            <w:tcW w:w="2338" w:type="dxa"/>
          </w:tcPr>
          <w:p w14:paraId="6F78173E" w14:textId="2A0A4018" w:rsidR="00451F4E" w:rsidRDefault="006473C8" w:rsidP="00451F4E">
            <w:r w:rsidRPr="006473C8">
              <w:t>x(3)</w:t>
            </w:r>
          </w:p>
        </w:tc>
      </w:tr>
      <w:tr w:rsidR="00451F4E" w14:paraId="12996D3A" w14:textId="77777777" w:rsidTr="00B9045A">
        <w:trPr>
          <w:trHeight w:val="350"/>
        </w:trPr>
        <w:tc>
          <w:tcPr>
            <w:tcW w:w="1525" w:type="dxa"/>
          </w:tcPr>
          <w:p w14:paraId="194BD944" w14:textId="24C5BD30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0DDAD235" w14:textId="60F46320" w:rsidR="00451F4E" w:rsidRDefault="006473C8" w:rsidP="00451F4E">
            <w:r w:rsidRPr="006473C8">
              <w:t>cc-expiration</w:t>
            </w:r>
          </w:p>
        </w:tc>
        <w:tc>
          <w:tcPr>
            <w:tcW w:w="3327" w:type="dxa"/>
          </w:tcPr>
          <w:p w14:paraId="1EBF0031" w14:textId="03C66F09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Expiration</w:t>
            </w:r>
          </w:p>
        </w:tc>
        <w:tc>
          <w:tcPr>
            <w:tcW w:w="2338" w:type="dxa"/>
          </w:tcPr>
          <w:p w14:paraId="20770F7A" w14:textId="05E71779" w:rsidR="00451F4E" w:rsidRDefault="006473C8" w:rsidP="00451F4E">
            <w:r w:rsidRPr="006473C8">
              <w:t>99/99/9999</w:t>
            </w:r>
          </w:p>
        </w:tc>
      </w:tr>
      <w:tr w:rsidR="00451F4E" w14:paraId="6D09DAD4" w14:textId="77777777" w:rsidTr="00B9045A">
        <w:trPr>
          <w:trHeight w:val="350"/>
        </w:trPr>
        <w:tc>
          <w:tcPr>
            <w:tcW w:w="1525" w:type="dxa"/>
          </w:tcPr>
          <w:p w14:paraId="22FFFC80" w14:textId="6AFCF939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1867757" w14:textId="76458702" w:rsidR="00451F4E" w:rsidRDefault="006473C8" w:rsidP="00451F4E">
            <w:r w:rsidRPr="006473C8">
              <w:t>cc-name</w:t>
            </w:r>
          </w:p>
        </w:tc>
        <w:tc>
          <w:tcPr>
            <w:tcW w:w="3327" w:type="dxa"/>
          </w:tcPr>
          <w:p w14:paraId="2E9D3154" w14:textId="4B02E89F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Name</w:t>
            </w:r>
          </w:p>
        </w:tc>
        <w:tc>
          <w:tcPr>
            <w:tcW w:w="2338" w:type="dxa"/>
          </w:tcPr>
          <w:p w14:paraId="5F7A2C7F" w14:textId="22473E6A" w:rsidR="00451F4E" w:rsidRDefault="006473C8" w:rsidP="00451F4E">
            <w:r w:rsidRPr="006473C8">
              <w:t>x(30)</w:t>
            </w:r>
          </w:p>
        </w:tc>
      </w:tr>
      <w:tr w:rsidR="00451F4E" w14:paraId="07A71362" w14:textId="77777777" w:rsidTr="00B9045A">
        <w:trPr>
          <w:trHeight w:val="350"/>
        </w:trPr>
        <w:tc>
          <w:tcPr>
            <w:tcW w:w="1525" w:type="dxa"/>
          </w:tcPr>
          <w:p w14:paraId="2E1CD6ED" w14:textId="391710CF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236E08C2" w14:textId="0D6EB5E6" w:rsidR="00451F4E" w:rsidRDefault="006473C8" w:rsidP="00451F4E">
            <w:r w:rsidRPr="006473C8">
              <w:t>cc-num</w:t>
            </w:r>
          </w:p>
        </w:tc>
        <w:tc>
          <w:tcPr>
            <w:tcW w:w="3327" w:type="dxa"/>
          </w:tcPr>
          <w:p w14:paraId="4F52B8F7" w14:textId="0C1C61F7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Number</w:t>
            </w:r>
          </w:p>
        </w:tc>
        <w:tc>
          <w:tcPr>
            <w:tcW w:w="2338" w:type="dxa"/>
          </w:tcPr>
          <w:p w14:paraId="338EC84D" w14:textId="335F05DA" w:rsidR="00451F4E" w:rsidRDefault="006473C8" w:rsidP="00451F4E">
            <w:r w:rsidRPr="006473C8">
              <w:t>x(</w:t>
            </w:r>
            <w:r>
              <w:t>2</w:t>
            </w:r>
            <w:r w:rsidRPr="006473C8">
              <w:t>0)</w:t>
            </w:r>
          </w:p>
        </w:tc>
      </w:tr>
      <w:tr w:rsidR="00451F4E" w14:paraId="07670A1F" w14:textId="77777777" w:rsidTr="00B9045A">
        <w:trPr>
          <w:trHeight w:val="350"/>
        </w:trPr>
        <w:tc>
          <w:tcPr>
            <w:tcW w:w="1525" w:type="dxa"/>
          </w:tcPr>
          <w:p w14:paraId="2F9F4F2C" w14:textId="70B1080A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0DAD2A26" w14:textId="502F98B1" w:rsidR="00451F4E" w:rsidRDefault="006473C8" w:rsidP="00451F4E">
            <w:r w:rsidRPr="006473C8">
              <w:t>cc-phone</w:t>
            </w:r>
          </w:p>
        </w:tc>
        <w:tc>
          <w:tcPr>
            <w:tcW w:w="3327" w:type="dxa"/>
          </w:tcPr>
          <w:p w14:paraId="47369B24" w14:textId="43C66766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Phone</w:t>
            </w:r>
            <w:r>
              <w:t xml:space="preserve"> Number</w:t>
            </w:r>
          </w:p>
        </w:tc>
        <w:tc>
          <w:tcPr>
            <w:tcW w:w="2338" w:type="dxa"/>
          </w:tcPr>
          <w:p w14:paraId="14EA9BC8" w14:textId="6F7F161C" w:rsidR="00451F4E" w:rsidRDefault="006473C8" w:rsidP="00451F4E">
            <w:r w:rsidRPr="006473C8">
              <w:t>(999) 999-9999</w:t>
            </w:r>
          </w:p>
        </w:tc>
      </w:tr>
      <w:tr w:rsidR="00451F4E" w14:paraId="3B1FB0C5" w14:textId="77777777" w:rsidTr="00B9045A">
        <w:trPr>
          <w:trHeight w:val="350"/>
        </w:trPr>
        <w:tc>
          <w:tcPr>
            <w:tcW w:w="1525" w:type="dxa"/>
          </w:tcPr>
          <w:p w14:paraId="16FBFF29" w14:textId="528E6896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C788EB3" w14:textId="7562269E" w:rsidR="00451F4E" w:rsidRDefault="006473C8" w:rsidP="00451F4E">
            <w:r w:rsidRPr="006473C8">
              <w:t>cc-state</w:t>
            </w:r>
          </w:p>
        </w:tc>
        <w:tc>
          <w:tcPr>
            <w:tcW w:w="3327" w:type="dxa"/>
          </w:tcPr>
          <w:p w14:paraId="18075BD2" w14:textId="2C50AFD6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State</w:t>
            </w:r>
          </w:p>
        </w:tc>
        <w:tc>
          <w:tcPr>
            <w:tcW w:w="2338" w:type="dxa"/>
          </w:tcPr>
          <w:p w14:paraId="6D5A4541" w14:textId="34556809" w:rsidR="00451F4E" w:rsidRDefault="006473C8" w:rsidP="00451F4E">
            <w:r w:rsidRPr="006473C8">
              <w:t>x(</w:t>
            </w:r>
            <w:r>
              <w:t>2</w:t>
            </w:r>
            <w:r w:rsidRPr="006473C8">
              <w:t>)</w:t>
            </w:r>
          </w:p>
        </w:tc>
      </w:tr>
      <w:tr w:rsidR="00451F4E" w14:paraId="3DD0C9C0" w14:textId="77777777" w:rsidTr="00B9045A">
        <w:trPr>
          <w:trHeight w:val="350"/>
        </w:trPr>
        <w:tc>
          <w:tcPr>
            <w:tcW w:w="1525" w:type="dxa"/>
          </w:tcPr>
          <w:p w14:paraId="49CD4D9B" w14:textId="3C4F2420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64271D8E" w14:textId="2E19AD07" w:rsidR="00451F4E" w:rsidRDefault="006473C8" w:rsidP="00451F4E">
            <w:r w:rsidRPr="006473C8">
              <w:t>cc-trans-date</w:t>
            </w:r>
          </w:p>
        </w:tc>
        <w:tc>
          <w:tcPr>
            <w:tcW w:w="3327" w:type="dxa"/>
          </w:tcPr>
          <w:p w14:paraId="4BA5C027" w14:textId="1728DDB5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Trans</w:t>
            </w:r>
            <w:r>
              <w:t>action</w:t>
            </w:r>
            <w:r w:rsidR="006473C8" w:rsidRPr="006473C8">
              <w:t xml:space="preserve"> Date</w:t>
            </w:r>
          </w:p>
        </w:tc>
        <w:tc>
          <w:tcPr>
            <w:tcW w:w="2338" w:type="dxa"/>
          </w:tcPr>
          <w:p w14:paraId="30C983C4" w14:textId="218537E8" w:rsidR="00451F4E" w:rsidRDefault="006473C8" w:rsidP="00451F4E">
            <w:r w:rsidRPr="006473C8">
              <w:t>99/99/9999</w:t>
            </w:r>
          </w:p>
        </w:tc>
      </w:tr>
      <w:tr w:rsidR="00451F4E" w14:paraId="6160AF0C" w14:textId="77777777" w:rsidTr="00B9045A">
        <w:trPr>
          <w:trHeight w:val="350"/>
        </w:trPr>
        <w:tc>
          <w:tcPr>
            <w:tcW w:w="1525" w:type="dxa"/>
          </w:tcPr>
          <w:p w14:paraId="0DD89289" w14:textId="4329AD1A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487A45B2" w14:textId="7D7469A9" w:rsidR="00451F4E" w:rsidRDefault="006473C8" w:rsidP="00451F4E">
            <w:r w:rsidRPr="006473C8">
              <w:t>cc-trans-time</w:t>
            </w:r>
          </w:p>
        </w:tc>
        <w:tc>
          <w:tcPr>
            <w:tcW w:w="3327" w:type="dxa"/>
          </w:tcPr>
          <w:p w14:paraId="15D092C9" w14:textId="6002A7A6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Trans</w:t>
            </w:r>
            <w:r>
              <w:t>action</w:t>
            </w:r>
            <w:r w:rsidR="006473C8" w:rsidRPr="006473C8">
              <w:t xml:space="preserve"> Time</w:t>
            </w:r>
          </w:p>
        </w:tc>
        <w:tc>
          <w:tcPr>
            <w:tcW w:w="2338" w:type="dxa"/>
          </w:tcPr>
          <w:p w14:paraId="7D9BE9AE" w14:textId="746F7172" w:rsidR="00451F4E" w:rsidRDefault="006473C8" w:rsidP="00451F4E">
            <w:r w:rsidRPr="006473C8">
              <w:t>&gt;&gt;,&gt;&gt;9</w:t>
            </w:r>
          </w:p>
        </w:tc>
      </w:tr>
      <w:tr w:rsidR="00451F4E" w14:paraId="00B38A93" w14:textId="77777777" w:rsidTr="00B9045A">
        <w:trPr>
          <w:trHeight w:val="350"/>
        </w:trPr>
        <w:tc>
          <w:tcPr>
            <w:tcW w:w="1525" w:type="dxa"/>
          </w:tcPr>
          <w:p w14:paraId="55283C7F" w14:textId="30E2913E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03A5A583" w14:textId="7ABB0EFA" w:rsidR="00451F4E" w:rsidRDefault="006473C8" w:rsidP="00451F4E">
            <w:r w:rsidRPr="006473C8">
              <w:t>cc-type</w:t>
            </w:r>
          </w:p>
        </w:tc>
        <w:tc>
          <w:tcPr>
            <w:tcW w:w="3327" w:type="dxa"/>
          </w:tcPr>
          <w:p w14:paraId="04CB501C" w14:textId="032A5DF4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Type</w:t>
            </w:r>
          </w:p>
        </w:tc>
        <w:tc>
          <w:tcPr>
            <w:tcW w:w="2338" w:type="dxa"/>
          </w:tcPr>
          <w:p w14:paraId="06CCFA86" w14:textId="5B544D35" w:rsidR="00451F4E" w:rsidRDefault="006473C8" w:rsidP="00451F4E">
            <w:r w:rsidRPr="006473C8">
              <w:t>x(8)</w:t>
            </w:r>
          </w:p>
        </w:tc>
      </w:tr>
      <w:tr w:rsidR="00451F4E" w14:paraId="20B6B575" w14:textId="77777777" w:rsidTr="00B9045A">
        <w:trPr>
          <w:trHeight w:val="350"/>
        </w:trPr>
        <w:tc>
          <w:tcPr>
            <w:tcW w:w="1525" w:type="dxa"/>
          </w:tcPr>
          <w:p w14:paraId="02D7DD1B" w14:textId="7EEAC658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2E4A1506" w14:textId="17E6C318" w:rsidR="00451F4E" w:rsidRDefault="006473C8" w:rsidP="00451F4E">
            <w:r w:rsidRPr="006473C8">
              <w:t>cc-zip</w:t>
            </w:r>
          </w:p>
        </w:tc>
        <w:tc>
          <w:tcPr>
            <w:tcW w:w="3327" w:type="dxa"/>
          </w:tcPr>
          <w:p w14:paraId="6B155FB4" w14:textId="6F7446AB" w:rsidR="00451F4E" w:rsidRDefault="00455F15" w:rsidP="00451F4E">
            <w:r w:rsidRPr="006473C8">
              <w:t>C</w:t>
            </w:r>
            <w:r>
              <w:t xml:space="preserve">redit </w:t>
            </w:r>
            <w:r w:rsidRPr="006473C8">
              <w:t>C</w:t>
            </w:r>
            <w:r>
              <w:t>ard</w:t>
            </w:r>
            <w:r w:rsidRPr="006473C8">
              <w:t xml:space="preserve"> </w:t>
            </w:r>
            <w:r w:rsidR="006473C8" w:rsidRPr="006473C8">
              <w:t>Zip Code</w:t>
            </w:r>
          </w:p>
        </w:tc>
        <w:tc>
          <w:tcPr>
            <w:tcW w:w="2338" w:type="dxa"/>
          </w:tcPr>
          <w:p w14:paraId="2E0569C0" w14:textId="61A3B9E6" w:rsidR="00451F4E" w:rsidRDefault="006473C8" w:rsidP="00451F4E">
            <w:r w:rsidRPr="006473C8">
              <w:t>x(</w:t>
            </w:r>
            <w:r>
              <w:t>10</w:t>
            </w:r>
            <w:r w:rsidRPr="006473C8">
              <w:t>)</w:t>
            </w:r>
          </w:p>
        </w:tc>
      </w:tr>
      <w:tr w:rsidR="00451F4E" w14:paraId="33E00DB3" w14:textId="77777777" w:rsidTr="00B9045A">
        <w:trPr>
          <w:trHeight w:val="350"/>
        </w:trPr>
        <w:tc>
          <w:tcPr>
            <w:tcW w:w="1525" w:type="dxa"/>
          </w:tcPr>
          <w:p w14:paraId="1C5C00A7" w14:textId="0FC82179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1091D486" w14:textId="562A64BE" w:rsidR="00451F4E" w:rsidRDefault="006473C8" w:rsidP="00451F4E">
            <w:r w:rsidRPr="006473C8">
              <w:t>check-no</w:t>
            </w:r>
          </w:p>
        </w:tc>
        <w:tc>
          <w:tcPr>
            <w:tcW w:w="3327" w:type="dxa"/>
          </w:tcPr>
          <w:p w14:paraId="4592C197" w14:textId="4C0F81B0" w:rsidR="00451F4E" w:rsidRDefault="006473C8" w:rsidP="00451F4E">
            <w:r w:rsidRPr="006473C8">
              <w:t>Check N</w:t>
            </w:r>
            <w:r w:rsidR="00455F15">
              <w:t>umber</w:t>
            </w:r>
          </w:p>
        </w:tc>
        <w:tc>
          <w:tcPr>
            <w:tcW w:w="2338" w:type="dxa"/>
          </w:tcPr>
          <w:p w14:paraId="2A199E71" w14:textId="5A9B0A6F" w:rsidR="00451F4E" w:rsidRDefault="006473C8" w:rsidP="00451F4E">
            <w:r w:rsidRPr="006473C8">
              <w:t>99999999</w:t>
            </w:r>
          </w:p>
        </w:tc>
      </w:tr>
      <w:tr w:rsidR="00451F4E" w14:paraId="00590689" w14:textId="77777777" w:rsidTr="00B9045A">
        <w:trPr>
          <w:trHeight w:val="350"/>
        </w:trPr>
        <w:tc>
          <w:tcPr>
            <w:tcW w:w="1525" w:type="dxa"/>
          </w:tcPr>
          <w:p w14:paraId="357A4BCB" w14:textId="0BB8CA0B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2FBA7454" w14:textId="604F1667" w:rsidR="00451F4E" w:rsidRDefault="006473C8" w:rsidP="00451F4E">
            <w:r w:rsidRPr="006473C8">
              <w:t>city</w:t>
            </w:r>
          </w:p>
        </w:tc>
        <w:tc>
          <w:tcPr>
            <w:tcW w:w="3327" w:type="dxa"/>
          </w:tcPr>
          <w:p w14:paraId="1F0D7C3B" w14:textId="72026480" w:rsidR="00451F4E" w:rsidRDefault="006473C8" w:rsidP="00451F4E">
            <w:r w:rsidRPr="006473C8">
              <w:t>City</w:t>
            </w:r>
          </w:p>
        </w:tc>
        <w:tc>
          <w:tcPr>
            <w:tcW w:w="2338" w:type="dxa"/>
          </w:tcPr>
          <w:p w14:paraId="6363A25F" w14:textId="3579D244" w:rsidR="00451F4E" w:rsidRDefault="006473C8" w:rsidP="00451F4E">
            <w:r w:rsidRPr="006473C8">
              <w:t>x(</w:t>
            </w:r>
            <w:r>
              <w:t>15</w:t>
            </w:r>
            <w:r w:rsidRPr="006473C8">
              <w:t>)</w:t>
            </w:r>
          </w:p>
        </w:tc>
      </w:tr>
      <w:tr w:rsidR="00451F4E" w14:paraId="10B3C188" w14:textId="77777777" w:rsidTr="00B9045A">
        <w:trPr>
          <w:trHeight w:val="350"/>
        </w:trPr>
        <w:tc>
          <w:tcPr>
            <w:tcW w:w="1525" w:type="dxa"/>
          </w:tcPr>
          <w:p w14:paraId="725C5815" w14:textId="4B2BCC7B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BAC252D" w14:textId="19E55DAA" w:rsidR="00451F4E" w:rsidRDefault="006473C8" w:rsidP="00451F4E">
            <w:r w:rsidRPr="006473C8">
              <w:t>company</w:t>
            </w:r>
          </w:p>
        </w:tc>
        <w:tc>
          <w:tcPr>
            <w:tcW w:w="3327" w:type="dxa"/>
          </w:tcPr>
          <w:p w14:paraId="761B07D6" w14:textId="70FA582A" w:rsidR="00451F4E" w:rsidRDefault="006473C8" w:rsidP="00451F4E">
            <w:r w:rsidRPr="006473C8">
              <w:t>Company</w:t>
            </w:r>
          </w:p>
        </w:tc>
        <w:tc>
          <w:tcPr>
            <w:tcW w:w="2338" w:type="dxa"/>
          </w:tcPr>
          <w:p w14:paraId="06088A71" w14:textId="4AEE8148" w:rsidR="00451F4E" w:rsidRDefault="006473C8" w:rsidP="00451F4E">
            <w:r w:rsidRPr="006473C8">
              <w:t>x(</w:t>
            </w:r>
            <w:r>
              <w:t>3</w:t>
            </w:r>
            <w:r w:rsidRPr="006473C8">
              <w:t>)</w:t>
            </w:r>
          </w:p>
        </w:tc>
      </w:tr>
      <w:tr w:rsidR="00451F4E" w14:paraId="62E395BA" w14:textId="77777777" w:rsidTr="00B9045A">
        <w:trPr>
          <w:trHeight w:val="350"/>
        </w:trPr>
        <w:tc>
          <w:tcPr>
            <w:tcW w:w="1525" w:type="dxa"/>
          </w:tcPr>
          <w:p w14:paraId="5B1445E3" w14:textId="6A506545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33C9FA3F" w14:textId="70F96CB7" w:rsidR="00451F4E" w:rsidRDefault="006473C8" w:rsidP="00451F4E">
            <w:r w:rsidRPr="006473C8">
              <w:t>contact</w:t>
            </w:r>
          </w:p>
        </w:tc>
        <w:tc>
          <w:tcPr>
            <w:tcW w:w="3327" w:type="dxa"/>
          </w:tcPr>
          <w:p w14:paraId="66920220" w14:textId="1E83E68A" w:rsidR="00451F4E" w:rsidRDefault="006473C8" w:rsidP="00451F4E">
            <w:r w:rsidRPr="006473C8">
              <w:t>Contact Name</w:t>
            </w:r>
          </w:p>
        </w:tc>
        <w:tc>
          <w:tcPr>
            <w:tcW w:w="2338" w:type="dxa"/>
          </w:tcPr>
          <w:p w14:paraId="0A686B28" w14:textId="6690D9BE" w:rsidR="00451F4E" w:rsidRDefault="006473C8" w:rsidP="00451F4E">
            <w:r w:rsidRPr="006473C8">
              <w:t>x(</w:t>
            </w:r>
            <w:r>
              <w:t>25</w:t>
            </w:r>
            <w:r w:rsidRPr="006473C8">
              <w:t>)</w:t>
            </w:r>
          </w:p>
        </w:tc>
      </w:tr>
      <w:tr w:rsidR="00451F4E" w14:paraId="6B0D231C" w14:textId="77777777" w:rsidTr="00B9045A">
        <w:trPr>
          <w:trHeight w:val="350"/>
        </w:trPr>
        <w:tc>
          <w:tcPr>
            <w:tcW w:w="1525" w:type="dxa"/>
          </w:tcPr>
          <w:p w14:paraId="4FF3E340" w14:textId="2949F90F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A61F08E" w14:textId="4D0FED8F" w:rsidR="00451F4E" w:rsidRDefault="006473C8" w:rsidP="00451F4E">
            <w:r w:rsidRPr="006473C8">
              <w:t>curr-code</w:t>
            </w:r>
          </w:p>
        </w:tc>
        <w:tc>
          <w:tcPr>
            <w:tcW w:w="3327" w:type="dxa"/>
          </w:tcPr>
          <w:p w14:paraId="7A565D69" w14:textId="62FA121F" w:rsidR="00451F4E" w:rsidRDefault="006473C8" w:rsidP="00451F4E">
            <w:r w:rsidRPr="006473C8">
              <w:t>Currency Code</w:t>
            </w:r>
          </w:p>
        </w:tc>
        <w:tc>
          <w:tcPr>
            <w:tcW w:w="2338" w:type="dxa"/>
          </w:tcPr>
          <w:p w14:paraId="5E4A7F93" w14:textId="6F897DAB" w:rsidR="00451F4E" w:rsidRDefault="006473C8" w:rsidP="00451F4E">
            <w:r w:rsidRPr="006473C8">
              <w:t>x(</w:t>
            </w:r>
            <w:r>
              <w:t>3</w:t>
            </w:r>
            <w:r w:rsidRPr="006473C8">
              <w:t>)</w:t>
            </w:r>
          </w:p>
        </w:tc>
      </w:tr>
      <w:tr w:rsidR="00451F4E" w14:paraId="211D2228" w14:textId="77777777" w:rsidTr="00B9045A">
        <w:trPr>
          <w:trHeight w:val="350"/>
        </w:trPr>
        <w:tc>
          <w:tcPr>
            <w:tcW w:w="1525" w:type="dxa"/>
          </w:tcPr>
          <w:p w14:paraId="7208DAE9" w14:textId="15E48AFF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58C312A8" w14:textId="3BC78F33" w:rsidR="00451F4E" w:rsidRDefault="006473C8" w:rsidP="00451F4E">
            <w:r w:rsidRPr="006473C8">
              <w:t>cust-name</w:t>
            </w:r>
          </w:p>
        </w:tc>
        <w:tc>
          <w:tcPr>
            <w:tcW w:w="3327" w:type="dxa"/>
          </w:tcPr>
          <w:p w14:paraId="4EAF942B" w14:textId="29BB8600" w:rsidR="00451F4E" w:rsidRDefault="006473C8" w:rsidP="00451F4E">
            <w:r w:rsidRPr="006473C8">
              <w:t>Customer Name</w:t>
            </w:r>
          </w:p>
        </w:tc>
        <w:tc>
          <w:tcPr>
            <w:tcW w:w="2338" w:type="dxa"/>
          </w:tcPr>
          <w:p w14:paraId="40D406FE" w14:textId="7976CD93" w:rsidR="00451F4E" w:rsidRDefault="006473C8" w:rsidP="00451F4E">
            <w:r w:rsidRPr="006473C8">
              <w:t>x(</w:t>
            </w:r>
            <w:r>
              <w:t>30</w:t>
            </w:r>
            <w:r w:rsidRPr="006473C8">
              <w:t>)</w:t>
            </w:r>
          </w:p>
        </w:tc>
      </w:tr>
      <w:tr w:rsidR="00451F4E" w14:paraId="77840334" w14:textId="77777777" w:rsidTr="00B9045A">
        <w:trPr>
          <w:trHeight w:val="350"/>
        </w:trPr>
        <w:tc>
          <w:tcPr>
            <w:tcW w:w="1525" w:type="dxa"/>
          </w:tcPr>
          <w:p w14:paraId="75B410E0" w14:textId="7BB5043E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17F851FF" w14:textId="6BC7794A" w:rsidR="00451F4E" w:rsidRDefault="006473C8" w:rsidP="00451F4E">
            <w:r w:rsidRPr="006473C8">
              <w:t>cust-no</w:t>
            </w:r>
          </w:p>
        </w:tc>
        <w:tc>
          <w:tcPr>
            <w:tcW w:w="3327" w:type="dxa"/>
          </w:tcPr>
          <w:p w14:paraId="2C6E576A" w14:textId="4363605A" w:rsidR="00451F4E" w:rsidRDefault="006473C8" w:rsidP="00451F4E">
            <w:r w:rsidRPr="006473C8">
              <w:t>Cust</w:t>
            </w:r>
            <w:r w:rsidR="00455F15">
              <w:t>omer Number</w:t>
            </w:r>
          </w:p>
        </w:tc>
        <w:tc>
          <w:tcPr>
            <w:tcW w:w="2338" w:type="dxa"/>
          </w:tcPr>
          <w:p w14:paraId="201C44B1" w14:textId="671C9F3B" w:rsidR="00451F4E" w:rsidRDefault="006473C8" w:rsidP="00451F4E">
            <w:r w:rsidRPr="006473C8">
              <w:t>x(8)</w:t>
            </w:r>
          </w:p>
        </w:tc>
      </w:tr>
      <w:tr w:rsidR="00451F4E" w14:paraId="6B9DF97A" w14:textId="77777777" w:rsidTr="00B9045A">
        <w:trPr>
          <w:trHeight w:val="350"/>
        </w:trPr>
        <w:tc>
          <w:tcPr>
            <w:tcW w:w="1525" w:type="dxa"/>
          </w:tcPr>
          <w:p w14:paraId="1E7BD7FB" w14:textId="6A70B3C9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101975DA" w14:textId="15ABEFCA" w:rsidR="00451F4E" w:rsidRDefault="006473C8" w:rsidP="00451F4E">
            <w:r w:rsidRPr="006473C8">
              <w:t>disc-%</w:t>
            </w:r>
          </w:p>
        </w:tc>
        <w:tc>
          <w:tcPr>
            <w:tcW w:w="3327" w:type="dxa"/>
          </w:tcPr>
          <w:p w14:paraId="3BCAF27B" w14:textId="0BDB5984" w:rsidR="00451F4E" w:rsidRDefault="00801415" w:rsidP="00451F4E">
            <w:r w:rsidRPr="00801415">
              <w:t>Discount</w:t>
            </w:r>
            <w:r w:rsidR="00455F15">
              <w:t xml:space="preserve"> Percentage</w:t>
            </w:r>
          </w:p>
        </w:tc>
        <w:tc>
          <w:tcPr>
            <w:tcW w:w="2338" w:type="dxa"/>
          </w:tcPr>
          <w:p w14:paraId="73C51AB1" w14:textId="33C7D0BF" w:rsidR="00451F4E" w:rsidRDefault="00801415" w:rsidP="00451F4E">
            <w:r w:rsidRPr="00801415">
              <w:t>&gt;&gt;9.99%</w:t>
            </w:r>
          </w:p>
        </w:tc>
      </w:tr>
      <w:tr w:rsidR="00451F4E" w14:paraId="5A4B3628" w14:textId="77777777" w:rsidTr="00B9045A">
        <w:trPr>
          <w:trHeight w:val="350"/>
        </w:trPr>
        <w:tc>
          <w:tcPr>
            <w:tcW w:w="1525" w:type="dxa"/>
          </w:tcPr>
          <w:p w14:paraId="26789CDB" w14:textId="00AE0A34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7C2647CF" w14:textId="29A20D30" w:rsidR="00451F4E" w:rsidRDefault="006473C8" w:rsidP="00451F4E">
            <w:r w:rsidRPr="006473C8">
              <w:t>disc-days</w:t>
            </w:r>
          </w:p>
        </w:tc>
        <w:tc>
          <w:tcPr>
            <w:tcW w:w="3327" w:type="dxa"/>
          </w:tcPr>
          <w:p w14:paraId="639DD0A0" w14:textId="41B6E154" w:rsidR="00451F4E" w:rsidRDefault="00801415" w:rsidP="00451F4E">
            <w:r w:rsidRPr="00801415">
              <w:t>Days</w:t>
            </w:r>
          </w:p>
        </w:tc>
        <w:tc>
          <w:tcPr>
            <w:tcW w:w="2338" w:type="dxa"/>
          </w:tcPr>
          <w:p w14:paraId="385970DA" w14:textId="09B375EF" w:rsidR="00451F4E" w:rsidRDefault="00801415" w:rsidP="00451F4E">
            <w:r w:rsidRPr="00801415">
              <w:t>z9</w:t>
            </w:r>
          </w:p>
        </w:tc>
      </w:tr>
      <w:tr w:rsidR="00451F4E" w14:paraId="430D75CE" w14:textId="77777777" w:rsidTr="00B9045A">
        <w:trPr>
          <w:trHeight w:val="350"/>
        </w:trPr>
        <w:tc>
          <w:tcPr>
            <w:tcW w:w="1525" w:type="dxa"/>
          </w:tcPr>
          <w:p w14:paraId="12698A01" w14:textId="2FCA1AC0" w:rsidR="00451F4E" w:rsidRDefault="00451F4E" w:rsidP="00451F4E">
            <w:r>
              <w:t>ar-inv</w:t>
            </w:r>
          </w:p>
        </w:tc>
        <w:tc>
          <w:tcPr>
            <w:tcW w:w="2160" w:type="dxa"/>
          </w:tcPr>
          <w:p w14:paraId="75E00A4C" w14:textId="65A4585E" w:rsidR="00451F4E" w:rsidRDefault="006473C8" w:rsidP="00451F4E">
            <w:r w:rsidRPr="006473C8">
              <w:t>disc-taken</w:t>
            </w:r>
          </w:p>
        </w:tc>
        <w:tc>
          <w:tcPr>
            <w:tcW w:w="3327" w:type="dxa"/>
          </w:tcPr>
          <w:p w14:paraId="2EF7FFD2" w14:textId="3C8CA07A" w:rsidR="00451F4E" w:rsidRDefault="00801415" w:rsidP="00451F4E">
            <w:r w:rsidRPr="00801415">
              <w:t>Discount Amount Taken</w:t>
            </w:r>
          </w:p>
        </w:tc>
        <w:tc>
          <w:tcPr>
            <w:tcW w:w="2338" w:type="dxa"/>
          </w:tcPr>
          <w:p w14:paraId="7B1DD8A7" w14:textId="079236D8" w:rsidR="00451F4E" w:rsidRDefault="00801415" w:rsidP="00451F4E">
            <w:r w:rsidRPr="00801415">
              <w:t>-&gt;&gt;&gt;,&gt;&gt;9.99</w:t>
            </w:r>
          </w:p>
        </w:tc>
      </w:tr>
      <w:tr w:rsidR="000446E6" w14:paraId="6611104B" w14:textId="77777777" w:rsidTr="00B9045A">
        <w:trPr>
          <w:trHeight w:val="350"/>
        </w:trPr>
        <w:tc>
          <w:tcPr>
            <w:tcW w:w="1525" w:type="dxa"/>
          </w:tcPr>
          <w:p w14:paraId="766D327B" w14:textId="021FD070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160" w:type="dxa"/>
          </w:tcPr>
          <w:p w14:paraId="56367FEF" w14:textId="2C53FD97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27" w:type="dxa"/>
          </w:tcPr>
          <w:p w14:paraId="03D6D95B" w14:textId="4ABF796B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45D3041" w14:textId="11A0D582" w:rsidR="000446E6" w:rsidRDefault="000446E6" w:rsidP="000446E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852CE" w14:paraId="16643976" w14:textId="77777777" w:rsidTr="00B9045A">
        <w:trPr>
          <w:trHeight w:val="350"/>
        </w:trPr>
        <w:tc>
          <w:tcPr>
            <w:tcW w:w="1525" w:type="dxa"/>
          </w:tcPr>
          <w:p w14:paraId="2FB6F892" w14:textId="15B6CBA1" w:rsidR="00D852CE" w:rsidRPr="00421D19" w:rsidRDefault="00D852CE" w:rsidP="000446E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t>ar-inv</w:t>
            </w:r>
          </w:p>
        </w:tc>
        <w:tc>
          <w:tcPr>
            <w:tcW w:w="2160" w:type="dxa"/>
          </w:tcPr>
          <w:p w14:paraId="196AC9D0" w14:textId="17779E65" w:rsidR="00D852CE" w:rsidRPr="00D852CE" w:rsidRDefault="00D852CE" w:rsidP="000446E6">
            <w:r w:rsidRPr="00D852CE">
              <w:t>due</w:t>
            </w:r>
          </w:p>
        </w:tc>
        <w:tc>
          <w:tcPr>
            <w:tcW w:w="3327" w:type="dxa"/>
          </w:tcPr>
          <w:p w14:paraId="30CD030F" w14:textId="6DA14E92" w:rsidR="00D852CE" w:rsidRPr="00D852CE" w:rsidRDefault="00D852CE" w:rsidP="000446E6">
            <w:r w:rsidRPr="00D852CE">
              <w:t xml:space="preserve">Balance </w:t>
            </w:r>
            <w:r w:rsidR="00455F15">
              <w:t>D</w:t>
            </w:r>
            <w:r w:rsidRPr="00D852CE">
              <w:t>ue</w:t>
            </w:r>
          </w:p>
        </w:tc>
        <w:tc>
          <w:tcPr>
            <w:tcW w:w="2338" w:type="dxa"/>
          </w:tcPr>
          <w:p w14:paraId="43FB2FC4" w14:textId="33DF2B42" w:rsidR="00D852CE" w:rsidRPr="00D852CE" w:rsidRDefault="00D852CE" w:rsidP="000446E6">
            <w:r w:rsidRPr="00D852CE">
              <w:t>-&gt;&gt;,&gt;&gt;&gt;,&gt;&gt;9.99</w:t>
            </w:r>
          </w:p>
        </w:tc>
      </w:tr>
      <w:tr w:rsidR="000446E6" w14:paraId="4093E25B" w14:textId="77777777" w:rsidTr="00B9045A">
        <w:trPr>
          <w:trHeight w:val="350"/>
        </w:trPr>
        <w:tc>
          <w:tcPr>
            <w:tcW w:w="1525" w:type="dxa"/>
          </w:tcPr>
          <w:p w14:paraId="37AAEF8E" w14:textId="75B59115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3B4DA0D" w14:textId="20334859" w:rsidR="000446E6" w:rsidRDefault="000446E6" w:rsidP="000446E6">
            <w:r w:rsidRPr="006473C8">
              <w:t>due-code</w:t>
            </w:r>
          </w:p>
        </w:tc>
        <w:tc>
          <w:tcPr>
            <w:tcW w:w="3327" w:type="dxa"/>
          </w:tcPr>
          <w:p w14:paraId="3C1DF8CB" w14:textId="00E0469E" w:rsidR="000446E6" w:rsidRDefault="000446E6" w:rsidP="000446E6">
            <w:r w:rsidRPr="00801415">
              <w:t>Date Due Code</w:t>
            </w:r>
          </w:p>
        </w:tc>
        <w:tc>
          <w:tcPr>
            <w:tcW w:w="2338" w:type="dxa"/>
          </w:tcPr>
          <w:p w14:paraId="64DE55F1" w14:textId="2B552491" w:rsidR="000446E6" w:rsidRDefault="000446E6" w:rsidP="000446E6">
            <w:r w:rsidRPr="00801415">
              <w:t>XX</w:t>
            </w:r>
          </w:p>
        </w:tc>
      </w:tr>
      <w:tr w:rsidR="000446E6" w14:paraId="4E3D7C24" w14:textId="77777777" w:rsidTr="00B9045A">
        <w:trPr>
          <w:trHeight w:val="350"/>
        </w:trPr>
        <w:tc>
          <w:tcPr>
            <w:tcW w:w="1525" w:type="dxa"/>
          </w:tcPr>
          <w:p w14:paraId="045F94CE" w14:textId="518BB7B5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1DC4AD9" w14:textId="00B87B5A" w:rsidR="000446E6" w:rsidRDefault="000446E6" w:rsidP="000446E6">
            <w:r w:rsidRPr="006473C8">
              <w:t>due-date</w:t>
            </w:r>
          </w:p>
        </w:tc>
        <w:tc>
          <w:tcPr>
            <w:tcW w:w="3327" w:type="dxa"/>
          </w:tcPr>
          <w:p w14:paraId="5B304085" w14:textId="6B57FC44" w:rsidR="000446E6" w:rsidRDefault="000446E6" w:rsidP="000446E6">
            <w:r w:rsidRPr="00801415">
              <w:t>Due Date</w:t>
            </w:r>
          </w:p>
        </w:tc>
        <w:tc>
          <w:tcPr>
            <w:tcW w:w="2338" w:type="dxa"/>
          </w:tcPr>
          <w:p w14:paraId="6528186A" w14:textId="4EB4A59F" w:rsidR="000446E6" w:rsidRDefault="000446E6" w:rsidP="000446E6">
            <w:r w:rsidRPr="00801415">
              <w:t>99/99/9999</w:t>
            </w:r>
          </w:p>
        </w:tc>
      </w:tr>
      <w:tr w:rsidR="000446E6" w14:paraId="04BB35AC" w14:textId="77777777" w:rsidTr="00B9045A">
        <w:trPr>
          <w:trHeight w:val="350"/>
        </w:trPr>
        <w:tc>
          <w:tcPr>
            <w:tcW w:w="1525" w:type="dxa"/>
          </w:tcPr>
          <w:p w14:paraId="27D03E8E" w14:textId="781375F0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AFCA061" w14:textId="3CC0A086" w:rsidR="000446E6" w:rsidRDefault="000446E6" w:rsidP="000446E6">
            <w:r w:rsidRPr="006473C8">
              <w:t>e-num</w:t>
            </w:r>
          </w:p>
        </w:tc>
        <w:tc>
          <w:tcPr>
            <w:tcW w:w="3327" w:type="dxa"/>
          </w:tcPr>
          <w:p w14:paraId="48A19E6D" w14:textId="3E60C085" w:rsidR="000446E6" w:rsidRDefault="000446E6" w:rsidP="000446E6">
            <w:r w:rsidRPr="00801415">
              <w:t>Est</w:t>
            </w:r>
            <w:r w:rsidR="00455F15">
              <w:t>imate Number</w:t>
            </w:r>
          </w:p>
        </w:tc>
        <w:tc>
          <w:tcPr>
            <w:tcW w:w="2338" w:type="dxa"/>
          </w:tcPr>
          <w:p w14:paraId="7B4798BB" w14:textId="0069E9D1" w:rsidR="000446E6" w:rsidRDefault="000446E6" w:rsidP="000446E6">
            <w:r w:rsidRPr="00801415">
              <w:t>&gt;&gt;&gt;&gt;&gt;9</w:t>
            </w:r>
          </w:p>
        </w:tc>
      </w:tr>
      <w:tr w:rsidR="000446E6" w14:paraId="773E55B7" w14:textId="77777777" w:rsidTr="00B9045A">
        <w:trPr>
          <w:trHeight w:val="350"/>
        </w:trPr>
        <w:tc>
          <w:tcPr>
            <w:tcW w:w="1525" w:type="dxa"/>
          </w:tcPr>
          <w:p w14:paraId="1D06C527" w14:textId="1DA07A91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7C62F74" w14:textId="17E42A28" w:rsidR="000446E6" w:rsidRDefault="000446E6" w:rsidP="000446E6">
            <w:r w:rsidRPr="006473C8">
              <w:t>est-no</w:t>
            </w:r>
          </w:p>
        </w:tc>
        <w:tc>
          <w:tcPr>
            <w:tcW w:w="3327" w:type="dxa"/>
          </w:tcPr>
          <w:p w14:paraId="79173726" w14:textId="74DED1C3" w:rsidR="000446E6" w:rsidRDefault="000446E6" w:rsidP="000446E6">
            <w:r w:rsidRPr="00801415">
              <w:t xml:space="preserve">Estimate </w:t>
            </w:r>
            <w:r w:rsidR="00455F15">
              <w:t>Number</w:t>
            </w:r>
          </w:p>
        </w:tc>
        <w:tc>
          <w:tcPr>
            <w:tcW w:w="2338" w:type="dxa"/>
          </w:tcPr>
          <w:p w14:paraId="0AABADFC" w14:textId="4BE974AA" w:rsidR="000446E6" w:rsidRDefault="000446E6" w:rsidP="000446E6">
            <w:r w:rsidRPr="00801415">
              <w:t>x(5)</w:t>
            </w:r>
          </w:p>
        </w:tc>
      </w:tr>
      <w:tr w:rsidR="000446E6" w14:paraId="73D8EFDA" w14:textId="77777777" w:rsidTr="00B9045A">
        <w:trPr>
          <w:trHeight w:val="350"/>
        </w:trPr>
        <w:tc>
          <w:tcPr>
            <w:tcW w:w="1525" w:type="dxa"/>
          </w:tcPr>
          <w:p w14:paraId="2D6B3E06" w14:textId="308AC240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06373F6E" w14:textId="1C4C2CB4" w:rsidR="000446E6" w:rsidRDefault="000446E6" w:rsidP="000446E6">
            <w:r w:rsidRPr="006473C8">
              <w:t>est-type</w:t>
            </w:r>
          </w:p>
        </w:tc>
        <w:tc>
          <w:tcPr>
            <w:tcW w:w="3327" w:type="dxa"/>
          </w:tcPr>
          <w:p w14:paraId="10890ADF" w14:textId="6459ED10" w:rsidR="000446E6" w:rsidRDefault="000446E6" w:rsidP="000446E6">
            <w:r w:rsidRPr="00801415">
              <w:t>Type</w:t>
            </w:r>
          </w:p>
        </w:tc>
        <w:tc>
          <w:tcPr>
            <w:tcW w:w="2338" w:type="dxa"/>
          </w:tcPr>
          <w:p w14:paraId="7472D16B" w14:textId="562D799E" w:rsidR="000446E6" w:rsidRDefault="000446E6" w:rsidP="000446E6">
            <w:r>
              <w:t>9</w:t>
            </w:r>
          </w:p>
        </w:tc>
      </w:tr>
      <w:tr w:rsidR="000446E6" w14:paraId="0FFC5791" w14:textId="77777777" w:rsidTr="00B9045A">
        <w:trPr>
          <w:trHeight w:val="350"/>
        </w:trPr>
        <w:tc>
          <w:tcPr>
            <w:tcW w:w="1525" w:type="dxa"/>
          </w:tcPr>
          <w:p w14:paraId="6476734E" w14:textId="564AE638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F3273F1" w14:textId="6AADF562" w:rsidR="000446E6" w:rsidRDefault="000446E6" w:rsidP="000446E6">
            <w:r w:rsidRPr="006473C8">
              <w:t>ex-rate</w:t>
            </w:r>
          </w:p>
        </w:tc>
        <w:tc>
          <w:tcPr>
            <w:tcW w:w="3327" w:type="dxa"/>
          </w:tcPr>
          <w:p w14:paraId="3D96C103" w14:textId="15305874" w:rsidR="000446E6" w:rsidRDefault="00455F15" w:rsidP="000446E6">
            <w:r>
              <w:t>Exchange Rate</w:t>
            </w:r>
          </w:p>
        </w:tc>
        <w:tc>
          <w:tcPr>
            <w:tcW w:w="2338" w:type="dxa"/>
          </w:tcPr>
          <w:p w14:paraId="5B776F79" w14:textId="22A78F11" w:rsidR="000446E6" w:rsidRDefault="000446E6" w:rsidP="000446E6">
            <w:r w:rsidRPr="00801415">
              <w:t>-&gt;&gt;,&gt;&gt;9.99&lt;&lt;&lt;&lt;&lt;</w:t>
            </w:r>
          </w:p>
        </w:tc>
      </w:tr>
      <w:tr w:rsidR="000446E6" w14:paraId="65334BEA" w14:textId="77777777" w:rsidTr="00B9045A">
        <w:trPr>
          <w:trHeight w:val="350"/>
        </w:trPr>
        <w:tc>
          <w:tcPr>
            <w:tcW w:w="1525" w:type="dxa"/>
          </w:tcPr>
          <w:p w14:paraId="5EB80AA6" w14:textId="126ECB70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57D6C41" w14:textId="014A2C93" w:rsidR="000446E6" w:rsidRDefault="000446E6" w:rsidP="000446E6">
            <w:r w:rsidRPr="006473C8">
              <w:t>exported</w:t>
            </w:r>
          </w:p>
        </w:tc>
        <w:tc>
          <w:tcPr>
            <w:tcW w:w="3327" w:type="dxa"/>
          </w:tcPr>
          <w:p w14:paraId="47AECD4F" w14:textId="4E78C65B" w:rsidR="000446E6" w:rsidRDefault="00455F15" w:rsidP="000446E6">
            <w:r>
              <w:t>Exported?</w:t>
            </w:r>
          </w:p>
        </w:tc>
        <w:tc>
          <w:tcPr>
            <w:tcW w:w="2338" w:type="dxa"/>
          </w:tcPr>
          <w:p w14:paraId="1807256C" w14:textId="111D4A5C" w:rsidR="000446E6" w:rsidRDefault="000446E6" w:rsidP="000446E6">
            <w:r w:rsidRPr="00801415">
              <w:t>yes/no</w:t>
            </w:r>
          </w:p>
        </w:tc>
      </w:tr>
      <w:tr w:rsidR="000446E6" w14:paraId="5FC9581E" w14:textId="77777777" w:rsidTr="00B9045A">
        <w:trPr>
          <w:trHeight w:val="350"/>
        </w:trPr>
        <w:tc>
          <w:tcPr>
            <w:tcW w:w="1525" w:type="dxa"/>
          </w:tcPr>
          <w:p w14:paraId="7BF44C3C" w14:textId="3F7F3A0A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61DA024" w14:textId="7194E6D3" w:rsidR="000446E6" w:rsidRDefault="000446E6" w:rsidP="000446E6">
            <w:r w:rsidRPr="006473C8">
              <w:t>f-bill</w:t>
            </w:r>
          </w:p>
        </w:tc>
        <w:tc>
          <w:tcPr>
            <w:tcW w:w="3327" w:type="dxa"/>
          </w:tcPr>
          <w:p w14:paraId="19957925" w14:textId="09BB5F67" w:rsidR="000446E6" w:rsidRDefault="000446E6" w:rsidP="000446E6">
            <w:r w:rsidRPr="00801415">
              <w:t>Bill Freight?</w:t>
            </w:r>
          </w:p>
        </w:tc>
        <w:tc>
          <w:tcPr>
            <w:tcW w:w="2338" w:type="dxa"/>
          </w:tcPr>
          <w:p w14:paraId="165541C8" w14:textId="70D62337" w:rsidR="000446E6" w:rsidRDefault="000446E6" w:rsidP="000446E6">
            <w:r w:rsidRPr="00801415">
              <w:t>Y/N</w:t>
            </w:r>
          </w:p>
        </w:tc>
      </w:tr>
      <w:tr w:rsidR="000446E6" w14:paraId="4369E6C5" w14:textId="77777777" w:rsidTr="00B9045A">
        <w:trPr>
          <w:trHeight w:val="350"/>
        </w:trPr>
        <w:tc>
          <w:tcPr>
            <w:tcW w:w="1525" w:type="dxa"/>
          </w:tcPr>
          <w:p w14:paraId="4A465528" w14:textId="0EE26DDF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073DCCB5" w14:textId="50148D3F" w:rsidR="000446E6" w:rsidRDefault="000446E6" w:rsidP="000446E6">
            <w:r w:rsidRPr="006473C8">
              <w:t>fob-code</w:t>
            </w:r>
          </w:p>
        </w:tc>
        <w:tc>
          <w:tcPr>
            <w:tcW w:w="3327" w:type="dxa"/>
          </w:tcPr>
          <w:p w14:paraId="68E2E1D1" w14:textId="1CA774CF" w:rsidR="000446E6" w:rsidRDefault="000446E6" w:rsidP="000446E6">
            <w:r w:rsidRPr="00801415">
              <w:t>FOB Code</w:t>
            </w:r>
          </w:p>
        </w:tc>
        <w:tc>
          <w:tcPr>
            <w:tcW w:w="2338" w:type="dxa"/>
          </w:tcPr>
          <w:p w14:paraId="62FDF341" w14:textId="7CC9717A" w:rsidR="000446E6" w:rsidRDefault="000446E6" w:rsidP="000446E6">
            <w:r w:rsidRPr="00801415">
              <w:t>x(5)</w:t>
            </w:r>
          </w:p>
        </w:tc>
      </w:tr>
      <w:tr w:rsidR="000446E6" w14:paraId="10EDF8E2" w14:textId="77777777" w:rsidTr="00B9045A">
        <w:trPr>
          <w:trHeight w:val="350"/>
        </w:trPr>
        <w:tc>
          <w:tcPr>
            <w:tcW w:w="1525" w:type="dxa"/>
          </w:tcPr>
          <w:p w14:paraId="50C6EB75" w14:textId="1F9DCE7E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A43C3D0" w14:textId="29F7AEC8" w:rsidR="000446E6" w:rsidRDefault="000446E6" w:rsidP="000446E6">
            <w:r w:rsidRPr="006473C8">
              <w:t>fr-out-c</w:t>
            </w:r>
          </w:p>
        </w:tc>
        <w:tc>
          <w:tcPr>
            <w:tcW w:w="3327" w:type="dxa"/>
          </w:tcPr>
          <w:p w14:paraId="14BBFA60" w14:textId="6938AC9C" w:rsidR="000446E6" w:rsidRDefault="000446E6" w:rsidP="000446E6">
            <w:r w:rsidRPr="00801415">
              <w:t>Freight Out/CWT</w:t>
            </w:r>
          </w:p>
        </w:tc>
        <w:tc>
          <w:tcPr>
            <w:tcW w:w="2338" w:type="dxa"/>
          </w:tcPr>
          <w:p w14:paraId="0A80F970" w14:textId="5D62D26C" w:rsidR="000446E6" w:rsidRDefault="000446E6" w:rsidP="000446E6">
            <w:r w:rsidRPr="00801415">
              <w:t>&gt;&gt;9.99</w:t>
            </w:r>
          </w:p>
        </w:tc>
      </w:tr>
      <w:tr w:rsidR="000446E6" w14:paraId="7C6FFC3F" w14:textId="77777777" w:rsidTr="00B9045A">
        <w:trPr>
          <w:trHeight w:val="350"/>
        </w:trPr>
        <w:tc>
          <w:tcPr>
            <w:tcW w:w="1525" w:type="dxa"/>
          </w:tcPr>
          <w:p w14:paraId="1471BC9D" w14:textId="04078062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A5D8396" w14:textId="1B37B520" w:rsidR="000446E6" w:rsidRDefault="000446E6" w:rsidP="000446E6">
            <w:r w:rsidRPr="006473C8">
              <w:t>fr-out-m</w:t>
            </w:r>
          </w:p>
        </w:tc>
        <w:tc>
          <w:tcPr>
            <w:tcW w:w="3327" w:type="dxa"/>
          </w:tcPr>
          <w:p w14:paraId="208E064F" w14:textId="05A3EA3C" w:rsidR="000446E6" w:rsidRDefault="000446E6" w:rsidP="000446E6">
            <w:r w:rsidRPr="00801415">
              <w:t>Freight Out/M</w:t>
            </w:r>
          </w:p>
        </w:tc>
        <w:tc>
          <w:tcPr>
            <w:tcW w:w="2338" w:type="dxa"/>
          </w:tcPr>
          <w:p w14:paraId="0394BEFF" w14:textId="36CC501B" w:rsidR="000446E6" w:rsidRDefault="000446E6" w:rsidP="000446E6">
            <w:r w:rsidRPr="00801415">
              <w:t>&gt;&gt;9.99</w:t>
            </w:r>
          </w:p>
        </w:tc>
      </w:tr>
      <w:tr w:rsidR="000446E6" w14:paraId="15054C97" w14:textId="77777777" w:rsidTr="00B9045A">
        <w:trPr>
          <w:trHeight w:val="350"/>
        </w:trPr>
        <w:tc>
          <w:tcPr>
            <w:tcW w:w="1525" w:type="dxa"/>
          </w:tcPr>
          <w:p w14:paraId="6F2D0541" w14:textId="2ED4E374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D2F7EEF" w14:textId="7DEAE94D" w:rsidR="000446E6" w:rsidRDefault="000446E6" w:rsidP="000446E6">
            <w:r w:rsidRPr="006473C8">
              <w:t>freight</w:t>
            </w:r>
          </w:p>
        </w:tc>
        <w:tc>
          <w:tcPr>
            <w:tcW w:w="3327" w:type="dxa"/>
          </w:tcPr>
          <w:p w14:paraId="12255518" w14:textId="69C57F5A" w:rsidR="000446E6" w:rsidRDefault="000446E6" w:rsidP="000446E6">
            <w:r w:rsidRPr="00801415">
              <w:t>Total Freight</w:t>
            </w:r>
          </w:p>
        </w:tc>
        <w:tc>
          <w:tcPr>
            <w:tcW w:w="2338" w:type="dxa"/>
          </w:tcPr>
          <w:p w14:paraId="3D3E2B06" w14:textId="7FDD68BA" w:rsidR="000446E6" w:rsidRDefault="000446E6" w:rsidP="000446E6">
            <w:r w:rsidRPr="00801415">
              <w:t>-&gt;&gt;,&gt;&gt;9.99</w:t>
            </w:r>
          </w:p>
        </w:tc>
      </w:tr>
      <w:tr w:rsidR="000446E6" w14:paraId="0D3E4DA7" w14:textId="77777777" w:rsidTr="00B9045A">
        <w:trPr>
          <w:trHeight w:val="350"/>
        </w:trPr>
        <w:tc>
          <w:tcPr>
            <w:tcW w:w="1525" w:type="dxa"/>
          </w:tcPr>
          <w:p w14:paraId="0757F44E" w14:textId="3826A74B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44417B2" w14:textId="29F112CF" w:rsidR="000446E6" w:rsidRDefault="000446E6" w:rsidP="000446E6">
            <w:r w:rsidRPr="00801415">
              <w:t>freq-code</w:t>
            </w:r>
          </w:p>
        </w:tc>
        <w:tc>
          <w:tcPr>
            <w:tcW w:w="3327" w:type="dxa"/>
          </w:tcPr>
          <w:p w14:paraId="534DECD1" w14:textId="3875FE80" w:rsidR="000446E6" w:rsidRDefault="000446E6" w:rsidP="000446E6">
            <w:r w:rsidRPr="00801415">
              <w:t>G</w:t>
            </w:r>
            <w:r w:rsidR="00B9045A">
              <w:t xml:space="preserve">eneral </w:t>
            </w:r>
            <w:r w:rsidRPr="00801415">
              <w:t>L</w:t>
            </w:r>
            <w:r w:rsidR="00B9045A">
              <w:t>edger</w:t>
            </w:r>
            <w:r w:rsidRPr="00801415">
              <w:t xml:space="preserve"> Frequency Code</w:t>
            </w:r>
          </w:p>
        </w:tc>
        <w:tc>
          <w:tcPr>
            <w:tcW w:w="2338" w:type="dxa"/>
          </w:tcPr>
          <w:p w14:paraId="6F82F001" w14:textId="301D44E4" w:rsidR="000446E6" w:rsidRDefault="000446E6" w:rsidP="000446E6">
            <w:r w:rsidRPr="00801415">
              <w:t>x(8)</w:t>
            </w:r>
          </w:p>
        </w:tc>
      </w:tr>
      <w:tr w:rsidR="000446E6" w14:paraId="67A97B60" w14:textId="77777777" w:rsidTr="00B9045A">
        <w:trPr>
          <w:trHeight w:val="350"/>
        </w:trPr>
        <w:tc>
          <w:tcPr>
            <w:tcW w:w="1525" w:type="dxa"/>
          </w:tcPr>
          <w:p w14:paraId="2A35B9BD" w14:textId="3DECAD08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A2358BB" w14:textId="5ACF9D4F" w:rsidR="000446E6" w:rsidRDefault="000446E6" w:rsidP="000446E6">
            <w:r w:rsidRPr="00801415">
              <w:t>frt-pay</w:t>
            </w:r>
          </w:p>
        </w:tc>
        <w:tc>
          <w:tcPr>
            <w:tcW w:w="3327" w:type="dxa"/>
          </w:tcPr>
          <w:p w14:paraId="690FEC4D" w14:textId="7AC72597" w:rsidR="000446E6" w:rsidRDefault="000446E6" w:rsidP="000446E6">
            <w:r w:rsidRPr="00801415">
              <w:t>FR PAY CD</w:t>
            </w:r>
          </w:p>
        </w:tc>
        <w:tc>
          <w:tcPr>
            <w:tcW w:w="2338" w:type="dxa"/>
          </w:tcPr>
          <w:p w14:paraId="22E9352B" w14:textId="3AC96591" w:rsidR="000446E6" w:rsidRDefault="000446E6" w:rsidP="000446E6">
            <w:r w:rsidRPr="00801415">
              <w:t>x(</w:t>
            </w:r>
            <w:r>
              <w:t>1</w:t>
            </w:r>
            <w:r w:rsidRPr="00801415">
              <w:t>)</w:t>
            </w:r>
          </w:p>
        </w:tc>
      </w:tr>
      <w:tr w:rsidR="000446E6" w14:paraId="39E07978" w14:textId="77777777" w:rsidTr="00B9045A">
        <w:trPr>
          <w:trHeight w:val="350"/>
        </w:trPr>
        <w:tc>
          <w:tcPr>
            <w:tcW w:w="1525" w:type="dxa"/>
          </w:tcPr>
          <w:p w14:paraId="6BEEFA06" w14:textId="3BB6DC01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9FAA473" w14:textId="03426329" w:rsidR="000446E6" w:rsidRDefault="000446E6" w:rsidP="000446E6">
            <w:r w:rsidRPr="00801415">
              <w:t>fuel</w:t>
            </w:r>
          </w:p>
        </w:tc>
        <w:tc>
          <w:tcPr>
            <w:tcW w:w="3327" w:type="dxa"/>
          </w:tcPr>
          <w:p w14:paraId="2F83BBC0" w14:textId="79BF815B" w:rsidR="000446E6" w:rsidRDefault="000446E6" w:rsidP="000446E6">
            <w:r w:rsidRPr="00801415">
              <w:t>Total Fuel</w:t>
            </w:r>
          </w:p>
        </w:tc>
        <w:tc>
          <w:tcPr>
            <w:tcW w:w="2338" w:type="dxa"/>
          </w:tcPr>
          <w:p w14:paraId="6BC684C5" w14:textId="71B0FE49" w:rsidR="000446E6" w:rsidRDefault="000446E6" w:rsidP="000446E6">
            <w:r w:rsidRPr="00801415">
              <w:t>-&gt;&gt;,&gt;&gt;9.99</w:t>
            </w:r>
          </w:p>
        </w:tc>
      </w:tr>
      <w:tr w:rsidR="000446E6" w14:paraId="5616DBC7" w14:textId="77777777" w:rsidTr="00B9045A">
        <w:trPr>
          <w:trHeight w:val="350"/>
        </w:trPr>
        <w:tc>
          <w:tcPr>
            <w:tcW w:w="1525" w:type="dxa"/>
          </w:tcPr>
          <w:p w14:paraId="73A0CCD4" w14:textId="47915AE2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ADED1DB" w14:textId="67C84E06" w:rsidR="000446E6" w:rsidRDefault="000446E6" w:rsidP="000446E6">
            <w:r w:rsidRPr="00801415">
              <w:t>fuel-bill</w:t>
            </w:r>
          </w:p>
        </w:tc>
        <w:tc>
          <w:tcPr>
            <w:tcW w:w="3327" w:type="dxa"/>
          </w:tcPr>
          <w:p w14:paraId="5125ADAD" w14:textId="52E26E87" w:rsidR="000446E6" w:rsidRDefault="000446E6" w:rsidP="000446E6">
            <w:r w:rsidRPr="00801415">
              <w:t>Bill Fuel?</w:t>
            </w:r>
          </w:p>
        </w:tc>
        <w:tc>
          <w:tcPr>
            <w:tcW w:w="2338" w:type="dxa"/>
          </w:tcPr>
          <w:p w14:paraId="2D84AE13" w14:textId="740357B9" w:rsidR="000446E6" w:rsidRDefault="000446E6" w:rsidP="000446E6">
            <w:r w:rsidRPr="00801415">
              <w:t>Y/N</w:t>
            </w:r>
          </w:p>
        </w:tc>
      </w:tr>
      <w:tr w:rsidR="000446E6" w14:paraId="6585BE3D" w14:textId="77777777" w:rsidTr="00B9045A">
        <w:trPr>
          <w:trHeight w:val="350"/>
        </w:trPr>
        <w:tc>
          <w:tcPr>
            <w:tcW w:w="1525" w:type="dxa"/>
          </w:tcPr>
          <w:p w14:paraId="45FA4912" w14:textId="2E586406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DD200F8" w14:textId="082D79CF" w:rsidR="000446E6" w:rsidRDefault="000446E6" w:rsidP="000446E6">
            <w:r w:rsidRPr="00801415">
              <w:t>gross</w:t>
            </w:r>
          </w:p>
        </w:tc>
        <w:tc>
          <w:tcPr>
            <w:tcW w:w="3327" w:type="dxa"/>
          </w:tcPr>
          <w:p w14:paraId="6C7C043B" w14:textId="79589C38" w:rsidR="000446E6" w:rsidRDefault="000446E6" w:rsidP="000446E6">
            <w:r w:rsidRPr="00801415">
              <w:t>Gross</w:t>
            </w:r>
          </w:p>
        </w:tc>
        <w:tc>
          <w:tcPr>
            <w:tcW w:w="2338" w:type="dxa"/>
          </w:tcPr>
          <w:p w14:paraId="6CBB38FA" w14:textId="7E2AB13D" w:rsidR="000446E6" w:rsidRDefault="000446E6" w:rsidP="000446E6">
            <w:r w:rsidRPr="00801415">
              <w:t>-&gt;,&gt;&gt;&gt;,&gt;&gt;9.99</w:t>
            </w:r>
          </w:p>
        </w:tc>
      </w:tr>
      <w:tr w:rsidR="000446E6" w14:paraId="078231C3" w14:textId="77777777" w:rsidTr="00B9045A">
        <w:trPr>
          <w:trHeight w:val="350"/>
        </w:trPr>
        <w:tc>
          <w:tcPr>
            <w:tcW w:w="1525" w:type="dxa"/>
          </w:tcPr>
          <w:p w14:paraId="56E007E5" w14:textId="1001FE71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B9BBEF2" w14:textId="659177A8" w:rsidR="000446E6" w:rsidRDefault="000446E6" w:rsidP="000446E6">
            <w:r w:rsidRPr="00801415">
              <w:t>inv-date</w:t>
            </w:r>
          </w:p>
        </w:tc>
        <w:tc>
          <w:tcPr>
            <w:tcW w:w="3327" w:type="dxa"/>
          </w:tcPr>
          <w:p w14:paraId="50F93330" w14:textId="4BDEA306" w:rsidR="000446E6" w:rsidRDefault="000446E6" w:rsidP="000446E6">
            <w:r w:rsidRPr="00801415">
              <w:t>Invoice Date</w:t>
            </w:r>
          </w:p>
        </w:tc>
        <w:tc>
          <w:tcPr>
            <w:tcW w:w="2338" w:type="dxa"/>
          </w:tcPr>
          <w:p w14:paraId="032D9A39" w14:textId="1B79FBD5" w:rsidR="000446E6" w:rsidRDefault="000446E6" w:rsidP="000446E6">
            <w:r w:rsidRPr="00801415">
              <w:t>99/99/9999</w:t>
            </w:r>
          </w:p>
        </w:tc>
      </w:tr>
      <w:tr w:rsidR="000446E6" w14:paraId="3D7F72F3" w14:textId="77777777" w:rsidTr="00B9045A">
        <w:trPr>
          <w:trHeight w:val="350"/>
        </w:trPr>
        <w:tc>
          <w:tcPr>
            <w:tcW w:w="1525" w:type="dxa"/>
          </w:tcPr>
          <w:p w14:paraId="28BBAA09" w14:textId="378AFABC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276DB79" w14:textId="0C02BBB2" w:rsidR="000446E6" w:rsidRDefault="000446E6" w:rsidP="000446E6">
            <w:r w:rsidRPr="00801415">
              <w:t>inv-no</w:t>
            </w:r>
          </w:p>
        </w:tc>
        <w:tc>
          <w:tcPr>
            <w:tcW w:w="3327" w:type="dxa"/>
          </w:tcPr>
          <w:p w14:paraId="64CE9519" w14:textId="5BC8E725" w:rsidR="000446E6" w:rsidRDefault="00B9045A" w:rsidP="000446E6">
            <w:r>
              <w:t>Invoice Number</w:t>
            </w:r>
          </w:p>
        </w:tc>
        <w:tc>
          <w:tcPr>
            <w:tcW w:w="2338" w:type="dxa"/>
          </w:tcPr>
          <w:p w14:paraId="643AC409" w14:textId="33C3741B" w:rsidR="000446E6" w:rsidRDefault="000446E6" w:rsidP="000446E6">
            <w:r w:rsidRPr="00801415">
              <w:t>&gt;&gt;&gt;&gt;&gt;9</w:t>
            </w:r>
          </w:p>
        </w:tc>
      </w:tr>
      <w:tr w:rsidR="000446E6" w14:paraId="3C2C4525" w14:textId="77777777" w:rsidTr="00B9045A">
        <w:trPr>
          <w:trHeight w:val="350"/>
        </w:trPr>
        <w:tc>
          <w:tcPr>
            <w:tcW w:w="1525" w:type="dxa"/>
          </w:tcPr>
          <w:p w14:paraId="5D699A69" w14:textId="69C1D549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7558895" w14:textId="6EC0B9AE" w:rsidR="000446E6" w:rsidRDefault="000446E6" w:rsidP="000446E6">
            <w:r w:rsidRPr="00801415">
              <w:t>job-no</w:t>
            </w:r>
          </w:p>
        </w:tc>
        <w:tc>
          <w:tcPr>
            <w:tcW w:w="3327" w:type="dxa"/>
          </w:tcPr>
          <w:p w14:paraId="67659F2F" w14:textId="27900183" w:rsidR="000446E6" w:rsidRDefault="000446E6" w:rsidP="000446E6">
            <w:r>
              <w:t>J</w:t>
            </w:r>
            <w:r w:rsidRPr="00801415">
              <w:t>ob Number</w:t>
            </w:r>
          </w:p>
        </w:tc>
        <w:tc>
          <w:tcPr>
            <w:tcW w:w="2338" w:type="dxa"/>
          </w:tcPr>
          <w:p w14:paraId="4098ACDC" w14:textId="0251EF9A" w:rsidR="000446E6" w:rsidRDefault="000446E6" w:rsidP="000446E6">
            <w:r w:rsidRPr="00801415">
              <w:t>x(6)</w:t>
            </w:r>
          </w:p>
        </w:tc>
      </w:tr>
      <w:tr w:rsidR="000446E6" w14:paraId="7315184A" w14:textId="77777777" w:rsidTr="00B9045A">
        <w:trPr>
          <w:trHeight w:val="350"/>
        </w:trPr>
        <w:tc>
          <w:tcPr>
            <w:tcW w:w="1525" w:type="dxa"/>
          </w:tcPr>
          <w:p w14:paraId="09657263" w14:textId="4C204D4D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13E2008E" w14:textId="2D40796D" w:rsidR="000446E6" w:rsidRDefault="000446E6" w:rsidP="000446E6">
            <w:r w:rsidRPr="00801415">
              <w:t>job-no2</w:t>
            </w:r>
          </w:p>
        </w:tc>
        <w:tc>
          <w:tcPr>
            <w:tcW w:w="3327" w:type="dxa"/>
          </w:tcPr>
          <w:p w14:paraId="603C1117" w14:textId="6945FDBB" w:rsidR="000446E6" w:rsidRDefault="000446E6" w:rsidP="000446E6">
            <w:r w:rsidRPr="00801415">
              <w:t xml:space="preserve">Run </w:t>
            </w:r>
            <w:r w:rsidR="00B9045A">
              <w:t>Number</w:t>
            </w:r>
          </w:p>
        </w:tc>
        <w:tc>
          <w:tcPr>
            <w:tcW w:w="2338" w:type="dxa"/>
          </w:tcPr>
          <w:p w14:paraId="7B688076" w14:textId="04ECFF1F" w:rsidR="000446E6" w:rsidRDefault="000446E6" w:rsidP="000446E6">
            <w:r w:rsidRPr="00193EB3">
              <w:t>&gt;9</w:t>
            </w:r>
          </w:p>
        </w:tc>
      </w:tr>
      <w:tr w:rsidR="000446E6" w14:paraId="174374AF" w14:textId="77777777" w:rsidTr="00B9045A">
        <w:trPr>
          <w:trHeight w:val="350"/>
        </w:trPr>
        <w:tc>
          <w:tcPr>
            <w:tcW w:w="1525" w:type="dxa"/>
          </w:tcPr>
          <w:p w14:paraId="0B51BE9B" w14:textId="0E425F83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A09ED30" w14:textId="3A37F4C0" w:rsidR="000446E6" w:rsidRDefault="000446E6" w:rsidP="000446E6">
            <w:r w:rsidRPr="00801415">
              <w:t>last-date</w:t>
            </w:r>
          </w:p>
        </w:tc>
        <w:tc>
          <w:tcPr>
            <w:tcW w:w="3327" w:type="dxa"/>
          </w:tcPr>
          <w:p w14:paraId="49DD4312" w14:textId="37605DDF" w:rsidR="000446E6" w:rsidRDefault="000446E6" w:rsidP="000446E6">
            <w:r w:rsidRPr="00801415">
              <w:t>Last Shipping Date</w:t>
            </w:r>
          </w:p>
        </w:tc>
        <w:tc>
          <w:tcPr>
            <w:tcW w:w="2338" w:type="dxa"/>
          </w:tcPr>
          <w:p w14:paraId="4862F450" w14:textId="3BBFA281" w:rsidR="000446E6" w:rsidRDefault="000446E6" w:rsidP="000446E6">
            <w:r w:rsidRPr="00193EB3">
              <w:t>99/99/9999</w:t>
            </w:r>
          </w:p>
        </w:tc>
      </w:tr>
      <w:tr w:rsidR="000446E6" w14:paraId="2BF0AFA1" w14:textId="77777777" w:rsidTr="00B9045A">
        <w:trPr>
          <w:trHeight w:val="350"/>
        </w:trPr>
        <w:tc>
          <w:tcPr>
            <w:tcW w:w="1525" w:type="dxa"/>
          </w:tcPr>
          <w:p w14:paraId="11E02C54" w14:textId="2356E495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0114251" w14:textId="10918810" w:rsidR="000446E6" w:rsidRDefault="000446E6" w:rsidP="000446E6">
            <w:r w:rsidRPr="00801415">
              <w:t>lead-days</w:t>
            </w:r>
          </w:p>
        </w:tc>
        <w:tc>
          <w:tcPr>
            <w:tcW w:w="3327" w:type="dxa"/>
          </w:tcPr>
          <w:p w14:paraId="112A1949" w14:textId="3A590A1D" w:rsidR="000446E6" w:rsidRDefault="000446E6" w:rsidP="000446E6">
            <w:r w:rsidRPr="00801415">
              <w:t>Lead Time (Days)</w:t>
            </w:r>
          </w:p>
        </w:tc>
        <w:tc>
          <w:tcPr>
            <w:tcW w:w="2338" w:type="dxa"/>
          </w:tcPr>
          <w:p w14:paraId="1718C2AA" w14:textId="772CA352" w:rsidR="000446E6" w:rsidRDefault="000446E6" w:rsidP="000446E6">
            <w:r w:rsidRPr="00193EB3">
              <w:t>&gt;&gt;9</w:t>
            </w:r>
          </w:p>
        </w:tc>
      </w:tr>
      <w:tr w:rsidR="000446E6" w14:paraId="597C1D12" w14:textId="77777777" w:rsidTr="00B9045A">
        <w:trPr>
          <w:trHeight w:val="350"/>
        </w:trPr>
        <w:tc>
          <w:tcPr>
            <w:tcW w:w="1525" w:type="dxa"/>
          </w:tcPr>
          <w:p w14:paraId="4B8E6BFC" w14:textId="578BE040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1D17ABD" w14:textId="0F9EDE25" w:rsidR="000446E6" w:rsidRDefault="000446E6" w:rsidP="000446E6">
            <w:r w:rsidRPr="00801415">
              <w:t>loc</w:t>
            </w:r>
          </w:p>
        </w:tc>
        <w:tc>
          <w:tcPr>
            <w:tcW w:w="3327" w:type="dxa"/>
          </w:tcPr>
          <w:p w14:paraId="4C5E767B" w14:textId="33BF2E97" w:rsidR="000446E6" w:rsidRDefault="000446E6" w:rsidP="000446E6">
            <w:r w:rsidRPr="00801415">
              <w:t>Warehouse</w:t>
            </w:r>
          </w:p>
        </w:tc>
        <w:tc>
          <w:tcPr>
            <w:tcW w:w="2338" w:type="dxa"/>
          </w:tcPr>
          <w:p w14:paraId="5EF43402" w14:textId="407C20A2" w:rsidR="000446E6" w:rsidRDefault="000446E6" w:rsidP="000446E6">
            <w:r w:rsidRPr="00193EB3">
              <w:t>x(5)</w:t>
            </w:r>
          </w:p>
        </w:tc>
      </w:tr>
      <w:tr w:rsidR="000446E6" w14:paraId="272CC723" w14:textId="77777777" w:rsidTr="00B9045A">
        <w:trPr>
          <w:trHeight w:val="350"/>
        </w:trPr>
        <w:tc>
          <w:tcPr>
            <w:tcW w:w="1525" w:type="dxa"/>
          </w:tcPr>
          <w:p w14:paraId="09742E68" w14:textId="2C26D2F7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92510B7" w14:textId="26FFF81E" w:rsidR="000446E6" w:rsidRDefault="000446E6" w:rsidP="000446E6">
            <w:r w:rsidRPr="00801415">
              <w:t>net</w:t>
            </w:r>
          </w:p>
        </w:tc>
        <w:tc>
          <w:tcPr>
            <w:tcW w:w="3327" w:type="dxa"/>
          </w:tcPr>
          <w:p w14:paraId="2DFF1A84" w14:textId="1A96257E" w:rsidR="000446E6" w:rsidRDefault="00B9045A" w:rsidP="000446E6">
            <w:r>
              <w:t>Net</w:t>
            </w:r>
          </w:p>
        </w:tc>
        <w:tc>
          <w:tcPr>
            <w:tcW w:w="2338" w:type="dxa"/>
          </w:tcPr>
          <w:p w14:paraId="2EA91238" w14:textId="7B81804F" w:rsidR="000446E6" w:rsidRDefault="000446E6" w:rsidP="000446E6">
            <w:r w:rsidRPr="00193EB3">
              <w:t>-&gt;&gt;,&gt;&gt;&gt;,&gt;&gt;9.99</w:t>
            </w:r>
          </w:p>
        </w:tc>
      </w:tr>
      <w:tr w:rsidR="000446E6" w14:paraId="7C748DB7" w14:textId="77777777" w:rsidTr="00B9045A">
        <w:trPr>
          <w:trHeight w:val="350"/>
        </w:trPr>
        <w:tc>
          <w:tcPr>
            <w:tcW w:w="1525" w:type="dxa"/>
          </w:tcPr>
          <w:p w14:paraId="7BE0468E" w14:textId="68780DCB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5FFA24E" w14:textId="078533E5" w:rsidR="000446E6" w:rsidRDefault="000446E6" w:rsidP="000446E6">
            <w:r w:rsidRPr="00801415">
              <w:t>ord-date</w:t>
            </w:r>
          </w:p>
        </w:tc>
        <w:tc>
          <w:tcPr>
            <w:tcW w:w="3327" w:type="dxa"/>
          </w:tcPr>
          <w:p w14:paraId="1B0279C2" w14:textId="3F98CCC7" w:rsidR="000446E6" w:rsidRDefault="00B9045A" w:rsidP="000446E6">
            <w:r>
              <w:t>Order Date</w:t>
            </w:r>
          </w:p>
        </w:tc>
        <w:tc>
          <w:tcPr>
            <w:tcW w:w="2338" w:type="dxa"/>
          </w:tcPr>
          <w:p w14:paraId="4905BEC6" w14:textId="071F062A" w:rsidR="000446E6" w:rsidRDefault="000446E6" w:rsidP="000446E6">
            <w:r w:rsidRPr="00193EB3">
              <w:t>99/99/9999</w:t>
            </w:r>
          </w:p>
        </w:tc>
      </w:tr>
      <w:tr w:rsidR="000446E6" w14:paraId="0B3491B2" w14:textId="77777777" w:rsidTr="00B9045A">
        <w:trPr>
          <w:trHeight w:val="350"/>
        </w:trPr>
        <w:tc>
          <w:tcPr>
            <w:tcW w:w="1525" w:type="dxa"/>
          </w:tcPr>
          <w:p w14:paraId="1E6D92E1" w14:textId="60B60A33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CA87CB4" w14:textId="34642036" w:rsidR="000446E6" w:rsidRDefault="000446E6" w:rsidP="000446E6">
            <w:r w:rsidRPr="00801415">
              <w:t>ord-no</w:t>
            </w:r>
          </w:p>
        </w:tc>
        <w:tc>
          <w:tcPr>
            <w:tcW w:w="3327" w:type="dxa"/>
          </w:tcPr>
          <w:p w14:paraId="16C503B9" w14:textId="35266C73" w:rsidR="000446E6" w:rsidRDefault="000446E6" w:rsidP="000446E6">
            <w:r w:rsidRPr="00801415">
              <w:t>Order</w:t>
            </w:r>
            <w:r w:rsidR="00B9045A">
              <w:t xml:space="preserve"> Number</w:t>
            </w:r>
          </w:p>
        </w:tc>
        <w:tc>
          <w:tcPr>
            <w:tcW w:w="2338" w:type="dxa"/>
          </w:tcPr>
          <w:p w14:paraId="1F2C8D47" w14:textId="3DA19B56" w:rsidR="000446E6" w:rsidRDefault="000446E6" w:rsidP="000446E6">
            <w:r w:rsidRPr="00193EB3">
              <w:t>&gt;&gt;&gt;&gt;&gt;9</w:t>
            </w:r>
          </w:p>
        </w:tc>
      </w:tr>
      <w:tr w:rsidR="000446E6" w14:paraId="4A75281C" w14:textId="77777777" w:rsidTr="00B9045A">
        <w:trPr>
          <w:trHeight w:val="350"/>
        </w:trPr>
        <w:tc>
          <w:tcPr>
            <w:tcW w:w="1525" w:type="dxa"/>
          </w:tcPr>
          <w:p w14:paraId="7AC61647" w14:textId="42B21E1E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1C519FFA" w14:textId="21D52515" w:rsidR="000446E6" w:rsidRDefault="000446E6" w:rsidP="000446E6">
            <w:r w:rsidRPr="00801415">
              <w:t>over-pct</w:t>
            </w:r>
          </w:p>
        </w:tc>
        <w:tc>
          <w:tcPr>
            <w:tcW w:w="3327" w:type="dxa"/>
          </w:tcPr>
          <w:p w14:paraId="0272E8CE" w14:textId="504913A2" w:rsidR="000446E6" w:rsidRDefault="000446E6" w:rsidP="000446E6">
            <w:r w:rsidRPr="00801415">
              <w:t xml:space="preserve">Overrun </w:t>
            </w:r>
            <w:r w:rsidR="00B9045A">
              <w:t>Percentage</w:t>
            </w:r>
          </w:p>
        </w:tc>
        <w:tc>
          <w:tcPr>
            <w:tcW w:w="2338" w:type="dxa"/>
          </w:tcPr>
          <w:p w14:paraId="0D59D60B" w14:textId="51938B9B" w:rsidR="000446E6" w:rsidRDefault="000446E6" w:rsidP="000446E6">
            <w:r w:rsidRPr="00193EB3">
              <w:t>&gt;&gt;9.99%</w:t>
            </w:r>
          </w:p>
        </w:tc>
      </w:tr>
      <w:tr w:rsidR="000446E6" w14:paraId="31CDD789" w14:textId="77777777" w:rsidTr="00B9045A">
        <w:trPr>
          <w:trHeight w:val="350"/>
        </w:trPr>
        <w:tc>
          <w:tcPr>
            <w:tcW w:w="1525" w:type="dxa"/>
          </w:tcPr>
          <w:p w14:paraId="0B9088ED" w14:textId="463A4BB3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2E19BE7" w14:textId="774936A4" w:rsidR="000446E6" w:rsidRDefault="000446E6" w:rsidP="000446E6">
            <w:r w:rsidRPr="00801415">
              <w:t>paid</w:t>
            </w:r>
          </w:p>
        </w:tc>
        <w:tc>
          <w:tcPr>
            <w:tcW w:w="3327" w:type="dxa"/>
          </w:tcPr>
          <w:p w14:paraId="6426C269" w14:textId="740893FC" w:rsidR="000446E6" w:rsidRDefault="000446E6" w:rsidP="000446E6">
            <w:r w:rsidRPr="00801415">
              <w:t>Amount Paid</w:t>
            </w:r>
          </w:p>
        </w:tc>
        <w:tc>
          <w:tcPr>
            <w:tcW w:w="2338" w:type="dxa"/>
          </w:tcPr>
          <w:p w14:paraId="3DFD19A6" w14:textId="5DC04C5C" w:rsidR="000446E6" w:rsidRDefault="000446E6" w:rsidP="000446E6">
            <w:r w:rsidRPr="00193EB3">
              <w:t>-&gt;,&gt;&gt;&gt;,&gt;&gt;9.99</w:t>
            </w:r>
          </w:p>
        </w:tc>
      </w:tr>
      <w:tr w:rsidR="000446E6" w14:paraId="79E72BC7" w14:textId="77777777" w:rsidTr="00B9045A">
        <w:trPr>
          <w:trHeight w:val="350"/>
        </w:trPr>
        <w:tc>
          <w:tcPr>
            <w:tcW w:w="1525" w:type="dxa"/>
          </w:tcPr>
          <w:p w14:paraId="40D281A1" w14:textId="4576F3F5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66C3D5AD" w14:textId="368E57AD" w:rsidR="000446E6" w:rsidRDefault="000446E6" w:rsidP="000446E6">
            <w:r w:rsidRPr="00801415">
              <w:t>pay-date</w:t>
            </w:r>
          </w:p>
        </w:tc>
        <w:tc>
          <w:tcPr>
            <w:tcW w:w="3327" w:type="dxa"/>
          </w:tcPr>
          <w:p w14:paraId="01E94609" w14:textId="2762B997" w:rsidR="000446E6" w:rsidRDefault="000446E6" w:rsidP="000446E6">
            <w:r w:rsidRPr="00801415">
              <w:t xml:space="preserve">Paid </w:t>
            </w:r>
            <w:r w:rsidR="00B9045A">
              <w:t>O</w:t>
            </w:r>
            <w:r w:rsidRPr="00801415">
              <w:t>n</w:t>
            </w:r>
          </w:p>
        </w:tc>
        <w:tc>
          <w:tcPr>
            <w:tcW w:w="2338" w:type="dxa"/>
          </w:tcPr>
          <w:p w14:paraId="6D30883B" w14:textId="2590CDA7" w:rsidR="000446E6" w:rsidRDefault="000446E6" w:rsidP="000446E6">
            <w:r w:rsidRPr="00193EB3">
              <w:t>99/99/9999</w:t>
            </w:r>
          </w:p>
        </w:tc>
      </w:tr>
      <w:tr w:rsidR="000446E6" w14:paraId="39EBBE8E" w14:textId="77777777" w:rsidTr="00B9045A">
        <w:trPr>
          <w:trHeight w:val="350"/>
        </w:trPr>
        <w:tc>
          <w:tcPr>
            <w:tcW w:w="1525" w:type="dxa"/>
          </w:tcPr>
          <w:p w14:paraId="34877B3D" w14:textId="7F79E759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C8F9612" w14:textId="39F88AD7" w:rsidR="000446E6" w:rsidRDefault="000446E6" w:rsidP="000446E6">
            <w:r w:rsidRPr="00801415">
              <w:t>period</w:t>
            </w:r>
          </w:p>
        </w:tc>
        <w:tc>
          <w:tcPr>
            <w:tcW w:w="3327" w:type="dxa"/>
          </w:tcPr>
          <w:p w14:paraId="3B7D123F" w14:textId="29B283EF" w:rsidR="000446E6" w:rsidRDefault="000446E6" w:rsidP="000446E6">
            <w:r w:rsidRPr="00801415">
              <w:t>Posting Period</w:t>
            </w:r>
          </w:p>
        </w:tc>
        <w:tc>
          <w:tcPr>
            <w:tcW w:w="2338" w:type="dxa"/>
          </w:tcPr>
          <w:p w14:paraId="4831CF55" w14:textId="6ADCFF11" w:rsidR="000446E6" w:rsidRDefault="000446E6" w:rsidP="000446E6">
            <w:r>
              <w:t>99</w:t>
            </w:r>
          </w:p>
        </w:tc>
      </w:tr>
      <w:tr w:rsidR="000446E6" w14:paraId="5453E34A" w14:textId="77777777" w:rsidTr="00B9045A">
        <w:trPr>
          <w:trHeight w:val="350"/>
        </w:trPr>
        <w:tc>
          <w:tcPr>
            <w:tcW w:w="1525" w:type="dxa"/>
          </w:tcPr>
          <w:p w14:paraId="23FA1CCA" w14:textId="79EA4A1A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D2F24A2" w14:textId="5A9D70BE" w:rsidR="000446E6" w:rsidRDefault="000446E6" w:rsidP="000446E6">
            <w:r w:rsidRPr="00801415">
              <w:t>po-no</w:t>
            </w:r>
          </w:p>
        </w:tc>
        <w:tc>
          <w:tcPr>
            <w:tcW w:w="3327" w:type="dxa"/>
          </w:tcPr>
          <w:p w14:paraId="249D3DFC" w14:textId="13E1D3F2" w:rsidR="000446E6" w:rsidRDefault="000446E6" w:rsidP="000446E6">
            <w:r w:rsidRPr="00801415">
              <w:t>P</w:t>
            </w:r>
            <w:r w:rsidR="00B9045A">
              <w:t>urchase Order</w:t>
            </w:r>
            <w:r w:rsidRPr="00801415">
              <w:t xml:space="preserve"> </w:t>
            </w:r>
            <w:r w:rsidR="00B9045A">
              <w:t>Number</w:t>
            </w:r>
          </w:p>
        </w:tc>
        <w:tc>
          <w:tcPr>
            <w:tcW w:w="2338" w:type="dxa"/>
          </w:tcPr>
          <w:p w14:paraId="3F5FABF0" w14:textId="3D40C24C" w:rsidR="000446E6" w:rsidRDefault="000446E6" w:rsidP="000446E6">
            <w:r w:rsidRPr="00193EB3">
              <w:t>x(15)</w:t>
            </w:r>
          </w:p>
        </w:tc>
      </w:tr>
      <w:tr w:rsidR="000446E6" w14:paraId="6B2FECE4" w14:textId="77777777" w:rsidTr="00B9045A">
        <w:trPr>
          <w:trHeight w:val="350"/>
        </w:trPr>
        <w:tc>
          <w:tcPr>
            <w:tcW w:w="1525" w:type="dxa"/>
          </w:tcPr>
          <w:p w14:paraId="31436434" w14:textId="2C29D01E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0167DBF6" w14:textId="59EB0CA5" w:rsidR="000446E6" w:rsidRDefault="000446E6" w:rsidP="000446E6">
            <w:r w:rsidRPr="00801415">
              <w:t>pord-no</w:t>
            </w:r>
          </w:p>
        </w:tc>
        <w:tc>
          <w:tcPr>
            <w:tcW w:w="3327" w:type="dxa"/>
          </w:tcPr>
          <w:p w14:paraId="086E2145" w14:textId="033BC13D" w:rsidR="000446E6" w:rsidRDefault="000446E6" w:rsidP="000446E6">
            <w:r w:rsidRPr="00801415">
              <w:t xml:space="preserve">Previous Order </w:t>
            </w:r>
            <w:r w:rsidR="00B9045A">
              <w:t>Number</w:t>
            </w:r>
          </w:p>
        </w:tc>
        <w:tc>
          <w:tcPr>
            <w:tcW w:w="2338" w:type="dxa"/>
          </w:tcPr>
          <w:p w14:paraId="03FF10B0" w14:textId="39662271" w:rsidR="000446E6" w:rsidRDefault="000446E6" w:rsidP="000446E6">
            <w:r w:rsidRPr="00193EB3">
              <w:t>&gt;&gt;&gt;&gt;&gt;9</w:t>
            </w:r>
          </w:p>
        </w:tc>
      </w:tr>
      <w:tr w:rsidR="00D852CE" w14:paraId="1E491FAC" w14:textId="77777777" w:rsidTr="00B9045A">
        <w:trPr>
          <w:trHeight w:val="350"/>
        </w:trPr>
        <w:tc>
          <w:tcPr>
            <w:tcW w:w="1525" w:type="dxa"/>
          </w:tcPr>
          <w:p w14:paraId="05570AE8" w14:textId="3B7F0121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160" w:type="dxa"/>
          </w:tcPr>
          <w:p w14:paraId="774A20F2" w14:textId="125B3040" w:rsidR="00D852CE" w:rsidRPr="00801415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27" w:type="dxa"/>
          </w:tcPr>
          <w:p w14:paraId="71DEECBB" w14:textId="4F56B1E2" w:rsidR="00D852CE" w:rsidRPr="00801415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02CB5DA" w14:textId="4BF31281" w:rsidR="00D852CE" w:rsidRPr="00193EB3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446E6" w14:paraId="4B39DE1B" w14:textId="77777777" w:rsidTr="00B9045A">
        <w:trPr>
          <w:trHeight w:val="350"/>
        </w:trPr>
        <w:tc>
          <w:tcPr>
            <w:tcW w:w="1525" w:type="dxa"/>
          </w:tcPr>
          <w:p w14:paraId="289FCAD2" w14:textId="5B21CE5D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1534B062" w14:textId="5F02D01E" w:rsidR="000446E6" w:rsidRDefault="000446E6" w:rsidP="000446E6">
            <w:r w:rsidRPr="00801415">
              <w:t>posted</w:t>
            </w:r>
          </w:p>
        </w:tc>
        <w:tc>
          <w:tcPr>
            <w:tcW w:w="3327" w:type="dxa"/>
          </w:tcPr>
          <w:p w14:paraId="215F6E21" w14:textId="26710366" w:rsidR="000446E6" w:rsidRDefault="000446E6" w:rsidP="000446E6">
            <w:r w:rsidRPr="00801415">
              <w:t>Posted</w:t>
            </w:r>
            <w:r w:rsidR="00B9045A">
              <w:t>?</w:t>
            </w:r>
          </w:p>
        </w:tc>
        <w:tc>
          <w:tcPr>
            <w:tcW w:w="2338" w:type="dxa"/>
          </w:tcPr>
          <w:p w14:paraId="6510A940" w14:textId="6AECF340" w:rsidR="000446E6" w:rsidRDefault="000446E6" w:rsidP="000446E6">
            <w:r w:rsidRPr="00193EB3">
              <w:t>y/n</w:t>
            </w:r>
          </w:p>
        </w:tc>
      </w:tr>
      <w:tr w:rsidR="000446E6" w14:paraId="1880034A" w14:textId="77777777" w:rsidTr="00B9045A">
        <w:trPr>
          <w:trHeight w:val="350"/>
        </w:trPr>
        <w:tc>
          <w:tcPr>
            <w:tcW w:w="1525" w:type="dxa"/>
          </w:tcPr>
          <w:p w14:paraId="060A9431" w14:textId="3AF699DB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EE3E23B" w14:textId="192ED93E" w:rsidR="000446E6" w:rsidRDefault="000446E6" w:rsidP="000446E6">
            <w:r w:rsidRPr="00801415">
              <w:t>printed</w:t>
            </w:r>
          </w:p>
        </w:tc>
        <w:tc>
          <w:tcPr>
            <w:tcW w:w="3327" w:type="dxa"/>
          </w:tcPr>
          <w:p w14:paraId="676AE7BE" w14:textId="0BD98F89" w:rsidR="000446E6" w:rsidRDefault="000446E6" w:rsidP="000446E6">
            <w:r w:rsidRPr="00193EB3">
              <w:t>Printed?</w:t>
            </w:r>
          </w:p>
        </w:tc>
        <w:tc>
          <w:tcPr>
            <w:tcW w:w="2338" w:type="dxa"/>
          </w:tcPr>
          <w:p w14:paraId="0B495CF6" w14:textId="5E993790" w:rsidR="000446E6" w:rsidRDefault="000446E6" w:rsidP="000446E6">
            <w:r w:rsidRPr="00193EB3">
              <w:t>Y/N</w:t>
            </w:r>
          </w:p>
        </w:tc>
      </w:tr>
      <w:tr w:rsidR="000446E6" w14:paraId="12277B2C" w14:textId="77777777" w:rsidTr="00B9045A">
        <w:trPr>
          <w:trHeight w:val="350"/>
        </w:trPr>
        <w:tc>
          <w:tcPr>
            <w:tcW w:w="1525" w:type="dxa"/>
          </w:tcPr>
          <w:p w14:paraId="020AF106" w14:textId="217938C2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8CD1D10" w14:textId="19B23DAD" w:rsidR="000446E6" w:rsidRDefault="000446E6" w:rsidP="000446E6">
            <w:r w:rsidRPr="00801415">
              <w:t>prod-date</w:t>
            </w:r>
          </w:p>
        </w:tc>
        <w:tc>
          <w:tcPr>
            <w:tcW w:w="3327" w:type="dxa"/>
          </w:tcPr>
          <w:p w14:paraId="6FE0DD42" w14:textId="5EEA99A5" w:rsidR="000446E6" w:rsidRDefault="000446E6" w:rsidP="000446E6">
            <w:r w:rsidRPr="00193EB3">
              <w:t>Prod</w:t>
            </w:r>
            <w:r w:rsidR="00B9045A">
              <w:t>uction</w:t>
            </w:r>
            <w:r w:rsidRPr="00193EB3">
              <w:t xml:space="preserve"> Date</w:t>
            </w:r>
          </w:p>
        </w:tc>
        <w:tc>
          <w:tcPr>
            <w:tcW w:w="2338" w:type="dxa"/>
          </w:tcPr>
          <w:p w14:paraId="209513DB" w14:textId="1971AAFF" w:rsidR="000446E6" w:rsidRDefault="000446E6" w:rsidP="000446E6">
            <w:r w:rsidRPr="00193EB3">
              <w:t>99/99/9999</w:t>
            </w:r>
          </w:p>
        </w:tc>
      </w:tr>
      <w:tr w:rsidR="000446E6" w14:paraId="7706202D" w14:textId="77777777" w:rsidTr="00B9045A">
        <w:trPr>
          <w:trHeight w:val="350"/>
        </w:trPr>
        <w:tc>
          <w:tcPr>
            <w:tcW w:w="1525" w:type="dxa"/>
          </w:tcPr>
          <w:p w14:paraId="0FAD0CD2" w14:textId="428327EB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CD192DA" w14:textId="3418E5FD" w:rsidR="000446E6" w:rsidRDefault="000446E6" w:rsidP="000446E6">
            <w:r w:rsidRPr="00801415">
              <w:t>recur</w:t>
            </w:r>
          </w:p>
        </w:tc>
        <w:tc>
          <w:tcPr>
            <w:tcW w:w="3327" w:type="dxa"/>
          </w:tcPr>
          <w:p w14:paraId="0EFBA8BD" w14:textId="6915404E" w:rsidR="000446E6" w:rsidRDefault="000446E6" w:rsidP="000446E6">
            <w:r w:rsidRPr="00193EB3">
              <w:t>Recurring Entry</w:t>
            </w:r>
            <w:r w:rsidR="00B9045A">
              <w:t>?</w:t>
            </w:r>
          </w:p>
        </w:tc>
        <w:tc>
          <w:tcPr>
            <w:tcW w:w="2338" w:type="dxa"/>
          </w:tcPr>
          <w:p w14:paraId="678511BB" w14:textId="38C6FEFF" w:rsidR="000446E6" w:rsidRDefault="000446E6" w:rsidP="000446E6">
            <w:r w:rsidRPr="00193EB3">
              <w:t>yes/no</w:t>
            </w:r>
          </w:p>
        </w:tc>
      </w:tr>
      <w:tr w:rsidR="000446E6" w14:paraId="36AD3148" w14:textId="77777777" w:rsidTr="00B9045A">
        <w:trPr>
          <w:trHeight w:val="350"/>
        </w:trPr>
        <w:tc>
          <w:tcPr>
            <w:tcW w:w="1525" w:type="dxa"/>
          </w:tcPr>
          <w:p w14:paraId="410D581B" w14:textId="3C9F3A1D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7F9E418" w14:textId="14653428" w:rsidR="000446E6" w:rsidRDefault="000446E6" w:rsidP="000446E6">
            <w:r w:rsidRPr="00801415">
              <w:t>rec_key</w:t>
            </w:r>
          </w:p>
        </w:tc>
        <w:tc>
          <w:tcPr>
            <w:tcW w:w="3327" w:type="dxa"/>
          </w:tcPr>
          <w:p w14:paraId="08B02FDC" w14:textId="4C3FDB17" w:rsidR="000446E6" w:rsidRDefault="000446E6" w:rsidP="000446E6">
            <w:r w:rsidRPr="00193EB3">
              <w:t>Rec Key</w:t>
            </w:r>
          </w:p>
        </w:tc>
        <w:tc>
          <w:tcPr>
            <w:tcW w:w="2338" w:type="dxa"/>
          </w:tcPr>
          <w:p w14:paraId="6A28B4CE" w14:textId="13735755" w:rsidR="000446E6" w:rsidRDefault="000446E6" w:rsidP="000446E6">
            <w:r w:rsidRPr="00193EB3">
              <w:t>X(20)</w:t>
            </w:r>
          </w:p>
        </w:tc>
      </w:tr>
      <w:tr w:rsidR="000446E6" w14:paraId="4D1E6C96" w14:textId="77777777" w:rsidTr="00B9045A">
        <w:trPr>
          <w:trHeight w:val="350"/>
        </w:trPr>
        <w:tc>
          <w:tcPr>
            <w:tcW w:w="1525" w:type="dxa"/>
          </w:tcPr>
          <w:p w14:paraId="2D4866F5" w14:textId="438538E9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DA289A3" w14:textId="59F2280D" w:rsidR="000446E6" w:rsidRDefault="000446E6" w:rsidP="000446E6">
            <w:r w:rsidRPr="00801415">
              <w:t>s-commbasis</w:t>
            </w:r>
          </w:p>
        </w:tc>
        <w:tc>
          <w:tcPr>
            <w:tcW w:w="3327" w:type="dxa"/>
          </w:tcPr>
          <w:p w14:paraId="6F871ABD" w14:textId="4681A737" w:rsidR="000446E6" w:rsidRDefault="000446E6" w:rsidP="000446E6">
            <w:r w:rsidRPr="00193EB3">
              <w:t>Basis</w:t>
            </w:r>
          </w:p>
        </w:tc>
        <w:tc>
          <w:tcPr>
            <w:tcW w:w="2338" w:type="dxa"/>
          </w:tcPr>
          <w:p w14:paraId="2D19AD69" w14:textId="4AEA05A9" w:rsidR="000446E6" w:rsidRDefault="000446E6" w:rsidP="000446E6">
            <w:r>
              <w:t>X</w:t>
            </w:r>
          </w:p>
        </w:tc>
      </w:tr>
      <w:tr w:rsidR="000446E6" w14:paraId="7A89675E" w14:textId="77777777" w:rsidTr="00B9045A">
        <w:trPr>
          <w:trHeight w:val="350"/>
        </w:trPr>
        <w:tc>
          <w:tcPr>
            <w:tcW w:w="1525" w:type="dxa"/>
          </w:tcPr>
          <w:p w14:paraId="23388F5C" w14:textId="68E51C55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BE0803B" w14:textId="0EB3ACF2" w:rsidR="000446E6" w:rsidRDefault="000446E6" w:rsidP="000446E6">
            <w:r w:rsidRPr="00801415">
              <w:t>ship-i</w:t>
            </w:r>
          </w:p>
        </w:tc>
        <w:tc>
          <w:tcPr>
            <w:tcW w:w="3327" w:type="dxa"/>
          </w:tcPr>
          <w:p w14:paraId="7EA44008" w14:textId="4E1A1718" w:rsidR="000446E6" w:rsidRDefault="000446E6" w:rsidP="000446E6">
            <w:r w:rsidRPr="00193EB3">
              <w:t>Shipping Instructions</w:t>
            </w:r>
          </w:p>
        </w:tc>
        <w:tc>
          <w:tcPr>
            <w:tcW w:w="2338" w:type="dxa"/>
          </w:tcPr>
          <w:p w14:paraId="7E39629F" w14:textId="307CDACB" w:rsidR="000446E6" w:rsidRDefault="000446E6" w:rsidP="000446E6">
            <w:r w:rsidRPr="00193EB3">
              <w:t>X(</w:t>
            </w:r>
            <w:r>
              <w:t>60</w:t>
            </w:r>
            <w:r w:rsidRPr="00193EB3">
              <w:t>)</w:t>
            </w:r>
          </w:p>
        </w:tc>
      </w:tr>
      <w:tr w:rsidR="000446E6" w14:paraId="57060E38" w14:textId="77777777" w:rsidTr="00B9045A">
        <w:trPr>
          <w:trHeight w:val="350"/>
        </w:trPr>
        <w:tc>
          <w:tcPr>
            <w:tcW w:w="1525" w:type="dxa"/>
          </w:tcPr>
          <w:p w14:paraId="044F79DD" w14:textId="387CD2FA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802B85F" w14:textId="00012C5C" w:rsidR="000446E6" w:rsidRDefault="000446E6" w:rsidP="000446E6">
            <w:r w:rsidRPr="00801415">
              <w:t>ship-id</w:t>
            </w:r>
          </w:p>
        </w:tc>
        <w:tc>
          <w:tcPr>
            <w:tcW w:w="3327" w:type="dxa"/>
          </w:tcPr>
          <w:p w14:paraId="1B681158" w14:textId="6CBAA6D5" w:rsidR="000446E6" w:rsidRDefault="000446E6" w:rsidP="000446E6">
            <w:r w:rsidRPr="00193EB3">
              <w:t>Ship To</w:t>
            </w:r>
          </w:p>
        </w:tc>
        <w:tc>
          <w:tcPr>
            <w:tcW w:w="2338" w:type="dxa"/>
          </w:tcPr>
          <w:p w14:paraId="026E2820" w14:textId="7BD24572" w:rsidR="000446E6" w:rsidRDefault="000446E6" w:rsidP="000446E6">
            <w:r w:rsidRPr="00193EB3">
              <w:t>X(</w:t>
            </w:r>
            <w:r>
              <w:t>8</w:t>
            </w:r>
            <w:r w:rsidRPr="00193EB3">
              <w:t>)</w:t>
            </w:r>
          </w:p>
        </w:tc>
      </w:tr>
      <w:tr w:rsidR="000446E6" w14:paraId="1B4AA270" w14:textId="77777777" w:rsidTr="00B9045A">
        <w:trPr>
          <w:trHeight w:val="350"/>
        </w:trPr>
        <w:tc>
          <w:tcPr>
            <w:tcW w:w="1525" w:type="dxa"/>
          </w:tcPr>
          <w:p w14:paraId="1E5C55D6" w14:textId="27B6A274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755B4E7" w14:textId="2DACDA08" w:rsidR="000446E6" w:rsidRDefault="000446E6" w:rsidP="000446E6">
            <w:r w:rsidRPr="00801415">
              <w:t>sman-no</w:t>
            </w:r>
          </w:p>
        </w:tc>
        <w:tc>
          <w:tcPr>
            <w:tcW w:w="3327" w:type="dxa"/>
          </w:tcPr>
          <w:p w14:paraId="0E09EAAC" w14:textId="2D1151B7" w:rsidR="000446E6" w:rsidRDefault="00B9045A" w:rsidP="000446E6">
            <w:r>
              <w:t xml:space="preserve">Salesman </w:t>
            </w:r>
            <w:r w:rsidR="000446E6" w:rsidRPr="00193EB3">
              <w:t>Number</w:t>
            </w:r>
          </w:p>
        </w:tc>
        <w:tc>
          <w:tcPr>
            <w:tcW w:w="2338" w:type="dxa"/>
          </w:tcPr>
          <w:p w14:paraId="2D7C796A" w14:textId="5F81225E" w:rsidR="000446E6" w:rsidRDefault="000446E6" w:rsidP="000446E6">
            <w:r w:rsidRPr="00193EB3">
              <w:t>&gt;&gt;9</w:t>
            </w:r>
          </w:p>
        </w:tc>
      </w:tr>
      <w:tr w:rsidR="000446E6" w14:paraId="57BF7E04" w14:textId="77777777" w:rsidTr="00B9045A">
        <w:trPr>
          <w:trHeight w:val="350"/>
        </w:trPr>
        <w:tc>
          <w:tcPr>
            <w:tcW w:w="1525" w:type="dxa"/>
          </w:tcPr>
          <w:p w14:paraId="19466EBE" w14:textId="2483099E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E133083" w14:textId="7AAAAE96" w:rsidR="000446E6" w:rsidRDefault="000446E6" w:rsidP="000446E6">
            <w:r w:rsidRPr="00801415">
              <w:t>sold-addr</w:t>
            </w:r>
          </w:p>
        </w:tc>
        <w:tc>
          <w:tcPr>
            <w:tcW w:w="3327" w:type="dxa"/>
          </w:tcPr>
          <w:p w14:paraId="0138E1FE" w14:textId="5D704B47" w:rsidR="000446E6" w:rsidRDefault="00A03F18" w:rsidP="000446E6">
            <w:r w:rsidRPr="000446E6">
              <w:t>Sold</w:t>
            </w:r>
            <w:r>
              <w:t>-</w:t>
            </w:r>
            <w:r w:rsidRPr="000446E6">
              <w:t>To</w:t>
            </w:r>
            <w:r>
              <w:t xml:space="preserve"> </w:t>
            </w:r>
            <w:r w:rsidR="00B9045A">
              <w:t>Address</w:t>
            </w:r>
          </w:p>
        </w:tc>
        <w:tc>
          <w:tcPr>
            <w:tcW w:w="2338" w:type="dxa"/>
          </w:tcPr>
          <w:p w14:paraId="7E427CED" w14:textId="6CDA482A" w:rsidR="000446E6" w:rsidRDefault="000446E6" w:rsidP="000446E6">
            <w:r w:rsidRPr="00193EB3">
              <w:t>X(</w:t>
            </w:r>
            <w:r>
              <w:t>3</w:t>
            </w:r>
            <w:r w:rsidRPr="00193EB3">
              <w:t>0)</w:t>
            </w:r>
          </w:p>
        </w:tc>
      </w:tr>
      <w:tr w:rsidR="000446E6" w14:paraId="6AEDB94F" w14:textId="77777777" w:rsidTr="00B9045A">
        <w:trPr>
          <w:trHeight w:val="350"/>
        </w:trPr>
        <w:tc>
          <w:tcPr>
            <w:tcW w:w="1525" w:type="dxa"/>
          </w:tcPr>
          <w:p w14:paraId="685256D0" w14:textId="5214C532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9D950F7" w14:textId="1FB9DB57" w:rsidR="000446E6" w:rsidRDefault="000446E6" w:rsidP="000446E6">
            <w:r w:rsidRPr="00801415">
              <w:t>sold-city</w:t>
            </w:r>
          </w:p>
        </w:tc>
        <w:tc>
          <w:tcPr>
            <w:tcW w:w="3327" w:type="dxa"/>
          </w:tcPr>
          <w:p w14:paraId="6103E0AE" w14:textId="5D99A090" w:rsidR="000446E6" w:rsidRDefault="00A03F18" w:rsidP="000446E6">
            <w:r w:rsidRPr="000446E6">
              <w:t>Sold</w:t>
            </w:r>
            <w:r>
              <w:t>-</w:t>
            </w:r>
            <w:r w:rsidRPr="000446E6">
              <w:t>To</w:t>
            </w:r>
            <w:r w:rsidRPr="00193EB3">
              <w:t xml:space="preserve"> </w:t>
            </w:r>
            <w:r w:rsidR="000446E6" w:rsidRPr="00193EB3">
              <w:t>City</w:t>
            </w:r>
          </w:p>
        </w:tc>
        <w:tc>
          <w:tcPr>
            <w:tcW w:w="2338" w:type="dxa"/>
          </w:tcPr>
          <w:p w14:paraId="6CCF61F4" w14:textId="4CA269A5" w:rsidR="000446E6" w:rsidRDefault="000446E6" w:rsidP="000446E6">
            <w:r w:rsidRPr="00193EB3">
              <w:t>X(</w:t>
            </w:r>
            <w:r>
              <w:t>15</w:t>
            </w:r>
            <w:r w:rsidRPr="00193EB3">
              <w:t>)</w:t>
            </w:r>
          </w:p>
        </w:tc>
      </w:tr>
      <w:tr w:rsidR="000446E6" w14:paraId="4BF7B12E" w14:textId="77777777" w:rsidTr="00B9045A">
        <w:trPr>
          <w:trHeight w:val="350"/>
        </w:trPr>
        <w:tc>
          <w:tcPr>
            <w:tcW w:w="1525" w:type="dxa"/>
          </w:tcPr>
          <w:p w14:paraId="3CEB0CA7" w14:textId="01DDDDFE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0512D60" w14:textId="70ED7717" w:rsidR="000446E6" w:rsidRDefault="000446E6" w:rsidP="000446E6">
            <w:r w:rsidRPr="000446E6">
              <w:t>sold-id</w:t>
            </w:r>
          </w:p>
        </w:tc>
        <w:tc>
          <w:tcPr>
            <w:tcW w:w="3327" w:type="dxa"/>
          </w:tcPr>
          <w:p w14:paraId="65467305" w14:textId="28CCDE2D" w:rsidR="000446E6" w:rsidRDefault="000446E6" w:rsidP="000446E6">
            <w:r w:rsidRPr="000446E6">
              <w:t>Sold</w:t>
            </w:r>
            <w:r w:rsidR="00A03F18">
              <w:t>-</w:t>
            </w:r>
            <w:r w:rsidRPr="000446E6">
              <w:t>To ID</w:t>
            </w:r>
          </w:p>
        </w:tc>
        <w:tc>
          <w:tcPr>
            <w:tcW w:w="2338" w:type="dxa"/>
          </w:tcPr>
          <w:p w14:paraId="5AB77B07" w14:textId="2DD4385C" w:rsidR="000446E6" w:rsidRDefault="000446E6" w:rsidP="000446E6">
            <w:r w:rsidRPr="000446E6">
              <w:t>x(8)</w:t>
            </w:r>
          </w:p>
        </w:tc>
      </w:tr>
      <w:tr w:rsidR="000446E6" w14:paraId="5A170EE4" w14:textId="77777777" w:rsidTr="00B9045A">
        <w:trPr>
          <w:trHeight w:val="350"/>
        </w:trPr>
        <w:tc>
          <w:tcPr>
            <w:tcW w:w="1525" w:type="dxa"/>
          </w:tcPr>
          <w:p w14:paraId="7855124A" w14:textId="379A100C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2ABA641" w14:textId="6A7C0248" w:rsidR="000446E6" w:rsidRDefault="000446E6" w:rsidP="000446E6">
            <w:r w:rsidRPr="000446E6">
              <w:t>sold-name</w:t>
            </w:r>
          </w:p>
        </w:tc>
        <w:tc>
          <w:tcPr>
            <w:tcW w:w="3327" w:type="dxa"/>
          </w:tcPr>
          <w:p w14:paraId="3E15F1BE" w14:textId="14481137" w:rsidR="000446E6" w:rsidRDefault="00A03F18" w:rsidP="000446E6">
            <w:r w:rsidRPr="000446E6">
              <w:t>Sold</w:t>
            </w:r>
            <w:r>
              <w:t>-</w:t>
            </w:r>
            <w:r w:rsidRPr="000446E6">
              <w:t xml:space="preserve">To </w:t>
            </w:r>
            <w:r w:rsidR="000446E6" w:rsidRPr="000446E6">
              <w:t>Name</w:t>
            </w:r>
          </w:p>
        </w:tc>
        <w:tc>
          <w:tcPr>
            <w:tcW w:w="2338" w:type="dxa"/>
          </w:tcPr>
          <w:p w14:paraId="6AE7CFAD" w14:textId="55F4A951" w:rsidR="000446E6" w:rsidRDefault="000446E6" w:rsidP="000446E6">
            <w:r w:rsidRPr="000446E6">
              <w:t>x(</w:t>
            </w:r>
            <w:r>
              <w:t>30</w:t>
            </w:r>
            <w:r w:rsidRPr="000446E6">
              <w:t>)</w:t>
            </w:r>
          </w:p>
        </w:tc>
      </w:tr>
      <w:tr w:rsidR="000446E6" w14:paraId="1FEC0235" w14:textId="77777777" w:rsidTr="00B9045A">
        <w:trPr>
          <w:trHeight w:val="350"/>
        </w:trPr>
        <w:tc>
          <w:tcPr>
            <w:tcW w:w="1525" w:type="dxa"/>
          </w:tcPr>
          <w:p w14:paraId="41A32229" w14:textId="2C666DBC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A6256DD" w14:textId="78E1E9C3" w:rsidR="000446E6" w:rsidRDefault="000446E6" w:rsidP="000446E6">
            <w:r w:rsidRPr="000446E6">
              <w:t>sold-no</w:t>
            </w:r>
          </w:p>
        </w:tc>
        <w:tc>
          <w:tcPr>
            <w:tcW w:w="3327" w:type="dxa"/>
          </w:tcPr>
          <w:p w14:paraId="19AB1934" w14:textId="4018DBEF" w:rsidR="000446E6" w:rsidRDefault="000446E6" w:rsidP="000446E6">
            <w:r w:rsidRPr="000446E6">
              <w:t>Sold</w:t>
            </w:r>
            <w:r w:rsidR="00A03F18">
              <w:t>-</w:t>
            </w:r>
            <w:r w:rsidRPr="000446E6">
              <w:t xml:space="preserve">To </w:t>
            </w:r>
            <w:r w:rsidR="00B9045A">
              <w:t>Number</w:t>
            </w:r>
          </w:p>
        </w:tc>
        <w:tc>
          <w:tcPr>
            <w:tcW w:w="2338" w:type="dxa"/>
          </w:tcPr>
          <w:p w14:paraId="53F2AD37" w14:textId="15F4CAFF" w:rsidR="000446E6" w:rsidRDefault="000446E6" w:rsidP="000446E6">
            <w:r w:rsidRPr="000446E6">
              <w:t>&gt;&gt;9</w:t>
            </w:r>
          </w:p>
        </w:tc>
      </w:tr>
      <w:tr w:rsidR="000446E6" w14:paraId="4D0CC1B6" w14:textId="77777777" w:rsidTr="00B9045A">
        <w:trPr>
          <w:trHeight w:val="350"/>
        </w:trPr>
        <w:tc>
          <w:tcPr>
            <w:tcW w:w="1525" w:type="dxa"/>
          </w:tcPr>
          <w:p w14:paraId="3C1D5BF5" w14:textId="6CB3FDF6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D5DA264" w14:textId="50E23C7A" w:rsidR="000446E6" w:rsidRDefault="000446E6" w:rsidP="000446E6">
            <w:r w:rsidRPr="000446E6">
              <w:t>sold-state</w:t>
            </w:r>
          </w:p>
        </w:tc>
        <w:tc>
          <w:tcPr>
            <w:tcW w:w="3327" w:type="dxa"/>
          </w:tcPr>
          <w:p w14:paraId="1C2BAEBF" w14:textId="283E4A9A" w:rsidR="000446E6" w:rsidRDefault="00A03F18" w:rsidP="000446E6">
            <w:r w:rsidRPr="000446E6">
              <w:t>Sold</w:t>
            </w:r>
            <w:r>
              <w:t>-</w:t>
            </w:r>
            <w:r w:rsidRPr="000446E6">
              <w:t xml:space="preserve">To </w:t>
            </w:r>
            <w:r w:rsidR="000446E6" w:rsidRPr="000446E6">
              <w:t>State</w:t>
            </w:r>
          </w:p>
        </w:tc>
        <w:tc>
          <w:tcPr>
            <w:tcW w:w="2338" w:type="dxa"/>
          </w:tcPr>
          <w:p w14:paraId="52DB95C0" w14:textId="66299371" w:rsidR="000446E6" w:rsidRDefault="000446E6" w:rsidP="000446E6">
            <w:r w:rsidRPr="000446E6">
              <w:t>x(</w:t>
            </w:r>
            <w:r>
              <w:t>2</w:t>
            </w:r>
            <w:r w:rsidRPr="000446E6">
              <w:t>)</w:t>
            </w:r>
          </w:p>
        </w:tc>
      </w:tr>
      <w:tr w:rsidR="000446E6" w14:paraId="0B391066" w14:textId="77777777" w:rsidTr="00B9045A">
        <w:trPr>
          <w:trHeight w:val="350"/>
        </w:trPr>
        <w:tc>
          <w:tcPr>
            <w:tcW w:w="1525" w:type="dxa"/>
          </w:tcPr>
          <w:p w14:paraId="7D705096" w14:textId="5022BE40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8D072CB" w14:textId="398BEE3C" w:rsidR="000446E6" w:rsidRDefault="000446E6" w:rsidP="000446E6">
            <w:r w:rsidRPr="000446E6">
              <w:t>sold-zip</w:t>
            </w:r>
          </w:p>
        </w:tc>
        <w:tc>
          <w:tcPr>
            <w:tcW w:w="3327" w:type="dxa"/>
          </w:tcPr>
          <w:p w14:paraId="4FD0A997" w14:textId="1826C13D" w:rsidR="000446E6" w:rsidRDefault="00A03F18" w:rsidP="000446E6">
            <w:r w:rsidRPr="000446E6">
              <w:t>Sold</w:t>
            </w:r>
            <w:r>
              <w:t>-</w:t>
            </w:r>
            <w:r w:rsidRPr="000446E6">
              <w:t xml:space="preserve">To </w:t>
            </w:r>
            <w:r w:rsidR="000446E6" w:rsidRPr="000446E6">
              <w:t>Zip</w:t>
            </w:r>
            <w:r w:rsidR="00B9045A">
              <w:t xml:space="preserve"> Code</w:t>
            </w:r>
          </w:p>
        </w:tc>
        <w:tc>
          <w:tcPr>
            <w:tcW w:w="2338" w:type="dxa"/>
          </w:tcPr>
          <w:p w14:paraId="1306E983" w14:textId="14AEA584" w:rsidR="000446E6" w:rsidRDefault="000446E6" w:rsidP="000446E6">
            <w:r w:rsidRPr="000446E6">
              <w:t>x(</w:t>
            </w:r>
            <w:r>
              <w:t>10</w:t>
            </w:r>
            <w:r w:rsidRPr="000446E6">
              <w:t>)</w:t>
            </w:r>
          </w:p>
        </w:tc>
      </w:tr>
      <w:tr w:rsidR="000446E6" w14:paraId="285D949B" w14:textId="77777777" w:rsidTr="00B9045A">
        <w:trPr>
          <w:trHeight w:val="350"/>
        </w:trPr>
        <w:tc>
          <w:tcPr>
            <w:tcW w:w="1525" w:type="dxa"/>
          </w:tcPr>
          <w:p w14:paraId="2736C94F" w14:textId="5FE98F10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BD5B4A3" w14:textId="3430FA97" w:rsidR="000446E6" w:rsidRDefault="000446E6" w:rsidP="000446E6">
            <w:r w:rsidRPr="000446E6">
              <w:t>stat</w:t>
            </w:r>
          </w:p>
        </w:tc>
        <w:tc>
          <w:tcPr>
            <w:tcW w:w="3327" w:type="dxa"/>
          </w:tcPr>
          <w:p w14:paraId="507FC25B" w14:textId="2A74CB74" w:rsidR="000446E6" w:rsidRDefault="000446E6" w:rsidP="000446E6">
            <w:r w:rsidRPr="000446E6">
              <w:t>Order Status</w:t>
            </w:r>
          </w:p>
        </w:tc>
        <w:tc>
          <w:tcPr>
            <w:tcW w:w="2338" w:type="dxa"/>
          </w:tcPr>
          <w:p w14:paraId="505001B0" w14:textId="6B1C5EB1" w:rsidR="000446E6" w:rsidRDefault="000446E6" w:rsidP="000446E6">
            <w:r>
              <w:t>x</w:t>
            </w:r>
          </w:p>
        </w:tc>
      </w:tr>
      <w:tr w:rsidR="000446E6" w14:paraId="45673207" w14:textId="77777777" w:rsidTr="00B9045A">
        <w:trPr>
          <w:trHeight w:val="350"/>
        </w:trPr>
        <w:tc>
          <w:tcPr>
            <w:tcW w:w="1525" w:type="dxa"/>
          </w:tcPr>
          <w:p w14:paraId="291AC5B8" w14:textId="1E2255A5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031FDB4B" w14:textId="6C58BA41" w:rsidR="000446E6" w:rsidRDefault="000446E6" w:rsidP="000446E6">
            <w:r w:rsidRPr="000446E6">
              <w:t>state</w:t>
            </w:r>
          </w:p>
        </w:tc>
        <w:tc>
          <w:tcPr>
            <w:tcW w:w="3327" w:type="dxa"/>
          </w:tcPr>
          <w:p w14:paraId="782C8F9B" w14:textId="1BFBA531" w:rsidR="000446E6" w:rsidRDefault="000446E6" w:rsidP="000446E6">
            <w:r w:rsidRPr="000446E6">
              <w:t>State</w:t>
            </w:r>
          </w:p>
        </w:tc>
        <w:tc>
          <w:tcPr>
            <w:tcW w:w="2338" w:type="dxa"/>
          </w:tcPr>
          <w:p w14:paraId="608E1276" w14:textId="2E8A64AB" w:rsidR="000446E6" w:rsidRDefault="000446E6" w:rsidP="000446E6">
            <w:r w:rsidRPr="000446E6">
              <w:t>x(</w:t>
            </w:r>
            <w:r>
              <w:t>2</w:t>
            </w:r>
            <w:r w:rsidRPr="000446E6">
              <w:t>)</w:t>
            </w:r>
          </w:p>
        </w:tc>
      </w:tr>
      <w:tr w:rsidR="000446E6" w14:paraId="328A3135" w14:textId="77777777" w:rsidTr="00B9045A">
        <w:trPr>
          <w:trHeight w:val="350"/>
        </w:trPr>
        <w:tc>
          <w:tcPr>
            <w:tcW w:w="1525" w:type="dxa"/>
          </w:tcPr>
          <w:p w14:paraId="22F7055F" w14:textId="263C65F2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995C448" w14:textId="382E220D" w:rsidR="000446E6" w:rsidRDefault="000446E6" w:rsidP="000446E6">
            <w:r w:rsidRPr="000446E6">
              <w:t>t-comm</w:t>
            </w:r>
          </w:p>
        </w:tc>
        <w:tc>
          <w:tcPr>
            <w:tcW w:w="3327" w:type="dxa"/>
          </w:tcPr>
          <w:p w14:paraId="0197F5E5" w14:textId="2042B6F9" w:rsidR="000446E6" w:rsidRDefault="00B9045A" w:rsidP="000446E6">
            <w:r>
              <w:t>Total Commission Percentage</w:t>
            </w:r>
          </w:p>
        </w:tc>
        <w:tc>
          <w:tcPr>
            <w:tcW w:w="2338" w:type="dxa"/>
          </w:tcPr>
          <w:p w14:paraId="3DC10FDC" w14:textId="530BD231" w:rsidR="000446E6" w:rsidRDefault="000446E6" w:rsidP="000446E6">
            <w:r w:rsidRPr="000446E6">
              <w:t>-&gt;&gt;&gt;,&gt;&gt;9.99</w:t>
            </w:r>
          </w:p>
        </w:tc>
      </w:tr>
      <w:tr w:rsidR="000446E6" w14:paraId="058BBC4D" w14:textId="77777777" w:rsidTr="00B9045A">
        <w:trPr>
          <w:trHeight w:val="350"/>
        </w:trPr>
        <w:tc>
          <w:tcPr>
            <w:tcW w:w="1525" w:type="dxa"/>
          </w:tcPr>
          <w:p w14:paraId="7A8E8BBA" w14:textId="761FC7EE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99357BB" w14:textId="41A11848" w:rsidR="000446E6" w:rsidRDefault="000446E6" w:rsidP="000446E6">
            <w:r w:rsidRPr="000446E6">
              <w:t>t-cost</w:t>
            </w:r>
          </w:p>
        </w:tc>
        <w:tc>
          <w:tcPr>
            <w:tcW w:w="3327" w:type="dxa"/>
          </w:tcPr>
          <w:p w14:paraId="34996FD6" w14:textId="042A19EF" w:rsidR="000446E6" w:rsidRDefault="00B9045A" w:rsidP="000446E6">
            <w:r>
              <w:t>Total Cost</w:t>
            </w:r>
          </w:p>
        </w:tc>
        <w:tc>
          <w:tcPr>
            <w:tcW w:w="2338" w:type="dxa"/>
          </w:tcPr>
          <w:p w14:paraId="7D64227B" w14:textId="134D546C" w:rsidR="000446E6" w:rsidRDefault="000446E6" w:rsidP="000446E6">
            <w:r w:rsidRPr="000446E6">
              <w:t>-&gt;&gt;,&gt;&gt;&gt;,&gt;&gt;9.99</w:t>
            </w:r>
          </w:p>
        </w:tc>
      </w:tr>
      <w:tr w:rsidR="000446E6" w14:paraId="581A923E" w14:textId="77777777" w:rsidTr="00B9045A">
        <w:trPr>
          <w:trHeight w:val="350"/>
        </w:trPr>
        <w:tc>
          <w:tcPr>
            <w:tcW w:w="1525" w:type="dxa"/>
          </w:tcPr>
          <w:p w14:paraId="5CC393F0" w14:textId="3C45FF8E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60F4058" w14:textId="5040B3C4" w:rsidR="000446E6" w:rsidRDefault="000446E6" w:rsidP="000446E6">
            <w:r w:rsidRPr="000446E6">
              <w:t>t-disc</w:t>
            </w:r>
          </w:p>
        </w:tc>
        <w:tc>
          <w:tcPr>
            <w:tcW w:w="3327" w:type="dxa"/>
          </w:tcPr>
          <w:p w14:paraId="222447DD" w14:textId="3E1229F2" w:rsidR="000446E6" w:rsidRDefault="00B9045A" w:rsidP="000446E6">
            <w:r>
              <w:t>Total Discount Percentage</w:t>
            </w:r>
          </w:p>
        </w:tc>
        <w:tc>
          <w:tcPr>
            <w:tcW w:w="2338" w:type="dxa"/>
          </w:tcPr>
          <w:p w14:paraId="64E59F3B" w14:textId="5E0F6CDD" w:rsidR="000446E6" w:rsidRDefault="000446E6" w:rsidP="000446E6">
            <w:r w:rsidRPr="000446E6">
              <w:t>-&gt;&gt;,&gt;&gt;&gt;,&gt;&gt;9.99</w:t>
            </w:r>
          </w:p>
        </w:tc>
      </w:tr>
      <w:tr w:rsidR="000446E6" w14:paraId="48998C76" w14:textId="77777777" w:rsidTr="00B9045A">
        <w:trPr>
          <w:trHeight w:val="350"/>
        </w:trPr>
        <w:tc>
          <w:tcPr>
            <w:tcW w:w="1525" w:type="dxa"/>
          </w:tcPr>
          <w:p w14:paraId="0E693F60" w14:textId="6469BB6F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6B0FA19" w14:textId="6F205AD5" w:rsidR="000446E6" w:rsidRDefault="000446E6" w:rsidP="000446E6">
            <w:r w:rsidRPr="000446E6">
              <w:t>t-sales</w:t>
            </w:r>
          </w:p>
        </w:tc>
        <w:tc>
          <w:tcPr>
            <w:tcW w:w="3327" w:type="dxa"/>
          </w:tcPr>
          <w:p w14:paraId="7E778212" w14:textId="57867A07" w:rsidR="000446E6" w:rsidRDefault="00B9045A" w:rsidP="000446E6">
            <w:r>
              <w:t>Total Sales</w:t>
            </w:r>
          </w:p>
        </w:tc>
        <w:tc>
          <w:tcPr>
            <w:tcW w:w="2338" w:type="dxa"/>
          </w:tcPr>
          <w:p w14:paraId="49C5E972" w14:textId="021A1670" w:rsidR="000446E6" w:rsidRDefault="000446E6" w:rsidP="000446E6">
            <w:r w:rsidRPr="000446E6">
              <w:t>-&gt;&gt;,&gt;&gt;&gt;,&gt;&gt;9.99</w:t>
            </w:r>
          </w:p>
        </w:tc>
      </w:tr>
      <w:tr w:rsidR="000446E6" w14:paraId="380CC2E9" w14:textId="77777777" w:rsidTr="00B9045A">
        <w:trPr>
          <w:trHeight w:val="350"/>
        </w:trPr>
        <w:tc>
          <w:tcPr>
            <w:tcW w:w="1525" w:type="dxa"/>
          </w:tcPr>
          <w:p w14:paraId="45AE60BC" w14:textId="47486ACA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DC1EC48" w14:textId="179AD260" w:rsidR="000446E6" w:rsidRDefault="000446E6" w:rsidP="000446E6">
            <w:r w:rsidRPr="000446E6">
              <w:t>t-weight</w:t>
            </w:r>
          </w:p>
        </w:tc>
        <w:tc>
          <w:tcPr>
            <w:tcW w:w="3327" w:type="dxa"/>
          </w:tcPr>
          <w:p w14:paraId="239253C9" w14:textId="7E24F749" w:rsidR="000446E6" w:rsidRDefault="000446E6" w:rsidP="000446E6">
            <w:r w:rsidRPr="000446E6">
              <w:t>Total Weight</w:t>
            </w:r>
          </w:p>
        </w:tc>
        <w:tc>
          <w:tcPr>
            <w:tcW w:w="2338" w:type="dxa"/>
          </w:tcPr>
          <w:p w14:paraId="3FA50064" w14:textId="34C609E9" w:rsidR="000446E6" w:rsidRDefault="000446E6" w:rsidP="000446E6">
            <w:r w:rsidRPr="000446E6">
              <w:t>-&gt;&gt;,&gt;&gt;&gt;,&gt;&gt;9</w:t>
            </w:r>
          </w:p>
        </w:tc>
      </w:tr>
      <w:tr w:rsidR="000446E6" w14:paraId="7C16A3DB" w14:textId="77777777" w:rsidTr="00B9045A">
        <w:trPr>
          <w:trHeight w:val="350"/>
        </w:trPr>
        <w:tc>
          <w:tcPr>
            <w:tcW w:w="1525" w:type="dxa"/>
          </w:tcPr>
          <w:p w14:paraId="5C9E4287" w14:textId="40359C94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E6B25BC" w14:textId="04BDA0DC" w:rsidR="000446E6" w:rsidRDefault="000446E6" w:rsidP="000446E6">
            <w:r w:rsidRPr="000446E6">
              <w:t>tax-amt</w:t>
            </w:r>
          </w:p>
        </w:tc>
        <w:tc>
          <w:tcPr>
            <w:tcW w:w="3327" w:type="dxa"/>
          </w:tcPr>
          <w:p w14:paraId="2F937E55" w14:textId="5C05C9AF" w:rsidR="000446E6" w:rsidRDefault="000446E6" w:rsidP="000446E6">
            <w:r w:rsidRPr="000446E6">
              <w:t>Tax</w:t>
            </w:r>
          </w:p>
        </w:tc>
        <w:tc>
          <w:tcPr>
            <w:tcW w:w="2338" w:type="dxa"/>
          </w:tcPr>
          <w:p w14:paraId="48623EF9" w14:textId="58024EBB" w:rsidR="000446E6" w:rsidRDefault="000446E6" w:rsidP="000446E6">
            <w:r w:rsidRPr="000446E6">
              <w:t>-&gt;&gt;,&gt;&gt;9.99</w:t>
            </w:r>
          </w:p>
        </w:tc>
      </w:tr>
      <w:tr w:rsidR="000446E6" w14:paraId="152D98E6" w14:textId="77777777" w:rsidTr="00B9045A">
        <w:trPr>
          <w:trHeight w:val="350"/>
        </w:trPr>
        <w:tc>
          <w:tcPr>
            <w:tcW w:w="1525" w:type="dxa"/>
          </w:tcPr>
          <w:p w14:paraId="0B98FAC1" w14:textId="63C4A165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06D86AB3" w14:textId="5460FB5D" w:rsidR="000446E6" w:rsidRDefault="000446E6" w:rsidP="000446E6">
            <w:r w:rsidRPr="000446E6">
              <w:t>tax-code</w:t>
            </w:r>
          </w:p>
        </w:tc>
        <w:tc>
          <w:tcPr>
            <w:tcW w:w="3327" w:type="dxa"/>
          </w:tcPr>
          <w:p w14:paraId="37820B6D" w14:textId="169B6F98" w:rsidR="000446E6" w:rsidRDefault="000446E6" w:rsidP="000446E6">
            <w:r w:rsidRPr="000446E6">
              <w:t>Sales Tax Group</w:t>
            </w:r>
          </w:p>
        </w:tc>
        <w:tc>
          <w:tcPr>
            <w:tcW w:w="2338" w:type="dxa"/>
          </w:tcPr>
          <w:p w14:paraId="12FD297F" w14:textId="424CD9B0" w:rsidR="000446E6" w:rsidRDefault="000446E6" w:rsidP="000446E6">
            <w:r w:rsidRPr="000446E6">
              <w:t>x(3)</w:t>
            </w:r>
          </w:p>
        </w:tc>
      </w:tr>
      <w:tr w:rsidR="000446E6" w14:paraId="611E06FD" w14:textId="77777777" w:rsidTr="00B9045A">
        <w:trPr>
          <w:trHeight w:val="350"/>
        </w:trPr>
        <w:tc>
          <w:tcPr>
            <w:tcW w:w="1525" w:type="dxa"/>
          </w:tcPr>
          <w:p w14:paraId="114F6608" w14:textId="3EAD7D24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E09F668" w14:textId="4C00B07B" w:rsidR="000446E6" w:rsidRDefault="000446E6" w:rsidP="000446E6">
            <w:r w:rsidRPr="000446E6">
              <w:t>terms</w:t>
            </w:r>
          </w:p>
        </w:tc>
        <w:tc>
          <w:tcPr>
            <w:tcW w:w="3327" w:type="dxa"/>
          </w:tcPr>
          <w:p w14:paraId="4F3EC1C8" w14:textId="2008DE03" w:rsidR="000446E6" w:rsidRDefault="000446E6" w:rsidP="000446E6">
            <w:r w:rsidRPr="000446E6">
              <w:t>Terms Code</w:t>
            </w:r>
          </w:p>
        </w:tc>
        <w:tc>
          <w:tcPr>
            <w:tcW w:w="2338" w:type="dxa"/>
          </w:tcPr>
          <w:p w14:paraId="359CF2DE" w14:textId="41BB6F6C" w:rsidR="000446E6" w:rsidRDefault="000446E6" w:rsidP="000446E6">
            <w:r w:rsidRPr="000446E6">
              <w:t>x(</w:t>
            </w:r>
            <w:r>
              <w:t>5</w:t>
            </w:r>
            <w:r w:rsidRPr="000446E6">
              <w:t>)</w:t>
            </w:r>
          </w:p>
        </w:tc>
      </w:tr>
      <w:tr w:rsidR="000446E6" w14:paraId="3678A9A8" w14:textId="77777777" w:rsidTr="00B9045A">
        <w:trPr>
          <w:trHeight w:val="350"/>
        </w:trPr>
        <w:tc>
          <w:tcPr>
            <w:tcW w:w="1525" w:type="dxa"/>
          </w:tcPr>
          <w:p w14:paraId="1D1E99CF" w14:textId="4E117157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9FF6008" w14:textId="17398CF6" w:rsidR="000446E6" w:rsidRPr="002E62ED" w:rsidRDefault="000446E6" w:rsidP="000446E6">
            <w:r w:rsidRPr="000446E6">
              <w:t>terms-d</w:t>
            </w:r>
          </w:p>
        </w:tc>
        <w:tc>
          <w:tcPr>
            <w:tcW w:w="3327" w:type="dxa"/>
          </w:tcPr>
          <w:p w14:paraId="1513F7D6" w14:textId="31F61815" w:rsidR="000446E6" w:rsidRPr="00451F4E" w:rsidRDefault="00A03F18" w:rsidP="000446E6">
            <w:r>
              <w:t xml:space="preserve">Terms </w:t>
            </w:r>
            <w:r w:rsidR="000446E6" w:rsidRPr="000446E6">
              <w:t>Description</w:t>
            </w:r>
          </w:p>
        </w:tc>
        <w:tc>
          <w:tcPr>
            <w:tcW w:w="2338" w:type="dxa"/>
          </w:tcPr>
          <w:p w14:paraId="3A1799EB" w14:textId="606D4FC9" w:rsidR="000446E6" w:rsidRPr="00451F4E" w:rsidRDefault="000446E6" w:rsidP="000446E6">
            <w:r w:rsidRPr="000446E6">
              <w:t>x(3</w:t>
            </w:r>
            <w:r>
              <w:t>0</w:t>
            </w:r>
            <w:r w:rsidRPr="000446E6">
              <w:t>)</w:t>
            </w:r>
          </w:p>
        </w:tc>
      </w:tr>
      <w:tr w:rsidR="000446E6" w14:paraId="0F2EB745" w14:textId="77777777" w:rsidTr="00B9045A">
        <w:trPr>
          <w:trHeight w:val="350"/>
        </w:trPr>
        <w:tc>
          <w:tcPr>
            <w:tcW w:w="1525" w:type="dxa"/>
          </w:tcPr>
          <w:p w14:paraId="046FAAA1" w14:textId="0E3997C1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AF18C4C" w14:textId="6B8799CE" w:rsidR="000446E6" w:rsidRPr="002E62ED" w:rsidRDefault="000446E6" w:rsidP="000446E6">
            <w:r w:rsidRPr="000446E6">
              <w:t>tot-ord</w:t>
            </w:r>
          </w:p>
        </w:tc>
        <w:tc>
          <w:tcPr>
            <w:tcW w:w="3327" w:type="dxa"/>
          </w:tcPr>
          <w:p w14:paraId="2FA02716" w14:textId="653E0796" w:rsidR="000446E6" w:rsidRPr="00451F4E" w:rsidRDefault="00B9045A" w:rsidP="000446E6">
            <w:r>
              <w:t>Total Ordered</w:t>
            </w:r>
          </w:p>
        </w:tc>
        <w:tc>
          <w:tcPr>
            <w:tcW w:w="2338" w:type="dxa"/>
          </w:tcPr>
          <w:p w14:paraId="2E084AEA" w14:textId="0192CE5E" w:rsidR="000446E6" w:rsidRPr="00451F4E" w:rsidRDefault="000446E6" w:rsidP="000446E6">
            <w:r w:rsidRPr="000446E6">
              <w:t>-&gt;&gt;,&gt;&gt;&gt;,&gt;&gt;9.99</w:t>
            </w:r>
          </w:p>
        </w:tc>
      </w:tr>
      <w:tr w:rsidR="000446E6" w14:paraId="71C16BFA" w14:textId="77777777" w:rsidTr="00B9045A">
        <w:trPr>
          <w:trHeight w:val="350"/>
        </w:trPr>
        <w:tc>
          <w:tcPr>
            <w:tcW w:w="1525" w:type="dxa"/>
          </w:tcPr>
          <w:p w14:paraId="0F3D0CD4" w14:textId="24583E7F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3421D23F" w14:textId="24701230" w:rsidR="000446E6" w:rsidRPr="002E62ED" w:rsidRDefault="000446E6" w:rsidP="000446E6">
            <w:r w:rsidRPr="000446E6">
              <w:t>type</w:t>
            </w:r>
          </w:p>
        </w:tc>
        <w:tc>
          <w:tcPr>
            <w:tcW w:w="3327" w:type="dxa"/>
          </w:tcPr>
          <w:p w14:paraId="108B7B54" w14:textId="781CBE6C" w:rsidR="000446E6" w:rsidRPr="00451F4E" w:rsidRDefault="000446E6" w:rsidP="000446E6">
            <w:r w:rsidRPr="000446E6">
              <w:t>Type</w:t>
            </w:r>
          </w:p>
        </w:tc>
        <w:tc>
          <w:tcPr>
            <w:tcW w:w="2338" w:type="dxa"/>
          </w:tcPr>
          <w:p w14:paraId="52070115" w14:textId="7803913C" w:rsidR="000446E6" w:rsidRPr="00451F4E" w:rsidRDefault="000446E6" w:rsidP="000446E6">
            <w:r>
              <w:t>X</w:t>
            </w:r>
          </w:p>
        </w:tc>
      </w:tr>
      <w:tr w:rsidR="000446E6" w14:paraId="09D9FE47" w14:textId="77777777" w:rsidTr="00B9045A">
        <w:trPr>
          <w:trHeight w:val="350"/>
        </w:trPr>
        <w:tc>
          <w:tcPr>
            <w:tcW w:w="1525" w:type="dxa"/>
          </w:tcPr>
          <w:p w14:paraId="1996C74F" w14:textId="449F965D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4868E13D" w14:textId="1567DDB4" w:rsidR="000446E6" w:rsidRPr="002E62ED" w:rsidRDefault="000446E6" w:rsidP="000446E6">
            <w:r w:rsidRPr="000446E6">
              <w:t>under-pct</w:t>
            </w:r>
          </w:p>
        </w:tc>
        <w:tc>
          <w:tcPr>
            <w:tcW w:w="3327" w:type="dxa"/>
          </w:tcPr>
          <w:p w14:paraId="7A95BC32" w14:textId="664B5FE7" w:rsidR="000446E6" w:rsidRPr="00451F4E" w:rsidRDefault="000446E6" w:rsidP="000446E6">
            <w:r w:rsidRPr="000446E6">
              <w:t xml:space="preserve">Underrun </w:t>
            </w:r>
            <w:r w:rsidR="00B9045A">
              <w:t>Percentage</w:t>
            </w:r>
          </w:p>
        </w:tc>
        <w:tc>
          <w:tcPr>
            <w:tcW w:w="2338" w:type="dxa"/>
          </w:tcPr>
          <w:p w14:paraId="5D61BE9A" w14:textId="1C52DEE1" w:rsidR="000446E6" w:rsidRPr="00451F4E" w:rsidRDefault="000446E6" w:rsidP="000446E6">
            <w:r w:rsidRPr="000446E6">
              <w:t>&gt;&gt;9.99%</w:t>
            </w:r>
          </w:p>
        </w:tc>
      </w:tr>
      <w:tr w:rsidR="000446E6" w14:paraId="0285FFFF" w14:textId="77777777" w:rsidTr="00B9045A">
        <w:trPr>
          <w:trHeight w:val="350"/>
        </w:trPr>
        <w:tc>
          <w:tcPr>
            <w:tcW w:w="1525" w:type="dxa"/>
          </w:tcPr>
          <w:p w14:paraId="1540C1E2" w14:textId="69BA980D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705ACA86" w14:textId="5B8B5579" w:rsidR="000446E6" w:rsidRPr="002E62ED" w:rsidRDefault="000446E6" w:rsidP="000446E6">
            <w:r w:rsidRPr="000446E6">
              <w:t>upd-date</w:t>
            </w:r>
          </w:p>
        </w:tc>
        <w:tc>
          <w:tcPr>
            <w:tcW w:w="3327" w:type="dxa"/>
          </w:tcPr>
          <w:p w14:paraId="66186532" w14:textId="7EFA4D0F" w:rsidR="000446E6" w:rsidRPr="00451F4E" w:rsidRDefault="000446E6" w:rsidP="000446E6">
            <w:r w:rsidRPr="000446E6">
              <w:t>Updated Date</w:t>
            </w:r>
          </w:p>
        </w:tc>
        <w:tc>
          <w:tcPr>
            <w:tcW w:w="2338" w:type="dxa"/>
          </w:tcPr>
          <w:p w14:paraId="50EF2C5E" w14:textId="7131100A" w:rsidR="000446E6" w:rsidRPr="00451F4E" w:rsidRDefault="000446E6" w:rsidP="000446E6">
            <w:r w:rsidRPr="000446E6">
              <w:t>99/99/9999</w:t>
            </w:r>
          </w:p>
        </w:tc>
      </w:tr>
      <w:tr w:rsidR="000446E6" w14:paraId="6770C0EA" w14:textId="77777777" w:rsidTr="00B9045A">
        <w:trPr>
          <w:trHeight w:val="350"/>
        </w:trPr>
        <w:tc>
          <w:tcPr>
            <w:tcW w:w="1525" w:type="dxa"/>
          </w:tcPr>
          <w:p w14:paraId="443E3B71" w14:textId="6BA5C0CC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227B3CFD" w14:textId="42AE647B" w:rsidR="000446E6" w:rsidRPr="002E62ED" w:rsidRDefault="000446E6" w:rsidP="000446E6">
            <w:r w:rsidRPr="000446E6">
              <w:t>upd-time</w:t>
            </w:r>
          </w:p>
        </w:tc>
        <w:tc>
          <w:tcPr>
            <w:tcW w:w="3327" w:type="dxa"/>
          </w:tcPr>
          <w:p w14:paraId="6CDF6EB4" w14:textId="2158FFAE" w:rsidR="000446E6" w:rsidRPr="00451F4E" w:rsidRDefault="000446E6" w:rsidP="000446E6">
            <w:r w:rsidRPr="000446E6">
              <w:t>Updated Time</w:t>
            </w:r>
          </w:p>
        </w:tc>
        <w:tc>
          <w:tcPr>
            <w:tcW w:w="2338" w:type="dxa"/>
          </w:tcPr>
          <w:p w14:paraId="52A6E374" w14:textId="53683A71" w:rsidR="000446E6" w:rsidRPr="00451F4E" w:rsidRDefault="000446E6" w:rsidP="000446E6">
            <w:r w:rsidRPr="000446E6">
              <w:t>-&gt;,&gt;&gt;&gt;,&gt;&gt;9</w:t>
            </w:r>
          </w:p>
        </w:tc>
      </w:tr>
      <w:tr w:rsidR="000446E6" w14:paraId="3C274CDA" w14:textId="77777777" w:rsidTr="00B9045A">
        <w:trPr>
          <w:trHeight w:val="350"/>
        </w:trPr>
        <w:tc>
          <w:tcPr>
            <w:tcW w:w="1525" w:type="dxa"/>
          </w:tcPr>
          <w:p w14:paraId="48075FB0" w14:textId="4ABC1D70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5DEECC0F" w14:textId="3E1E683A" w:rsidR="000446E6" w:rsidRPr="002E62ED" w:rsidRDefault="000446E6" w:rsidP="000446E6">
            <w:r w:rsidRPr="000446E6">
              <w:t>user-id</w:t>
            </w:r>
          </w:p>
        </w:tc>
        <w:tc>
          <w:tcPr>
            <w:tcW w:w="3327" w:type="dxa"/>
          </w:tcPr>
          <w:p w14:paraId="2D175595" w14:textId="22EFC143" w:rsidR="000446E6" w:rsidRPr="00451F4E" w:rsidRDefault="00B9045A" w:rsidP="000446E6">
            <w:r>
              <w:t>User ID</w:t>
            </w:r>
          </w:p>
        </w:tc>
        <w:tc>
          <w:tcPr>
            <w:tcW w:w="2338" w:type="dxa"/>
          </w:tcPr>
          <w:p w14:paraId="733B11D0" w14:textId="1460A0BB" w:rsidR="000446E6" w:rsidRPr="00451F4E" w:rsidRDefault="000446E6" w:rsidP="000446E6">
            <w:r w:rsidRPr="000446E6">
              <w:t>x(8)</w:t>
            </w:r>
          </w:p>
        </w:tc>
      </w:tr>
      <w:tr w:rsidR="000446E6" w14:paraId="59847753" w14:textId="77777777" w:rsidTr="00B9045A">
        <w:trPr>
          <w:trHeight w:val="350"/>
        </w:trPr>
        <w:tc>
          <w:tcPr>
            <w:tcW w:w="1525" w:type="dxa"/>
          </w:tcPr>
          <w:p w14:paraId="5FBA9AD3" w14:textId="49E2921B" w:rsidR="000446E6" w:rsidRDefault="000446E6" w:rsidP="000446E6">
            <w:r>
              <w:t>ar-inv</w:t>
            </w:r>
          </w:p>
        </w:tc>
        <w:tc>
          <w:tcPr>
            <w:tcW w:w="2160" w:type="dxa"/>
          </w:tcPr>
          <w:p w14:paraId="14D28AB7" w14:textId="3ABAB678" w:rsidR="000446E6" w:rsidRPr="002E62ED" w:rsidRDefault="000446E6" w:rsidP="000446E6">
            <w:r w:rsidRPr="000446E6">
              <w:t>x-no</w:t>
            </w:r>
          </w:p>
        </w:tc>
        <w:tc>
          <w:tcPr>
            <w:tcW w:w="3327" w:type="dxa"/>
          </w:tcPr>
          <w:p w14:paraId="6C203DD5" w14:textId="23443AFD" w:rsidR="000446E6" w:rsidRPr="00451F4E" w:rsidRDefault="00B9045A" w:rsidP="000446E6">
            <w:r>
              <w:t>Invoice Number</w:t>
            </w:r>
          </w:p>
        </w:tc>
        <w:tc>
          <w:tcPr>
            <w:tcW w:w="2338" w:type="dxa"/>
          </w:tcPr>
          <w:p w14:paraId="2BF10CCA" w14:textId="5694866B" w:rsidR="000446E6" w:rsidRPr="00451F4E" w:rsidRDefault="000446E6" w:rsidP="000446E6">
            <w:r w:rsidRPr="000446E6">
              <w:t>&gt;&gt;&gt;&gt;&gt;&gt;9</w:t>
            </w:r>
          </w:p>
        </w:tc>
      </w:tr>
      <w:tr w:rsidR="00D852CE" w14:paraId="475ADBE5" w14:textId="77777777" w:rsidTr="00B9045A">
        <w:trPr>
          <w:trHeight w:val="350"/>
        </w:trPr>
        <w:tc>
          <w:tcPr>
            <w:tcW w:w="1525" w:type="dxa"/>
          </w:tcPr>
          <w:p w14:paraId="7E4758C7" w14:textId="2BAD8B01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160" w:type="dxa"/>
          </w:tcPr>
          <w:p w14:paraId="1225C015" w14:textId="3BBA7AB5" w:rsidR="00D852CE" w:rsidRPr="002E62ED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27" w:type="dxa"/>
          </w:tcPr>
          <w:p w14:paraId="4D46ADC9" w14:textId="7C024752" w:rsidR="00D852CE" w:rsidRPr="00451F4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2B85CECA" w14:textId="7E76FF42" w:rsidR="00D852CE" w:rsidRPr="00451F4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852CE" w14:paraId="04EFD653" w14:textId="77777777" w:rsidTr="00B9045A">
        <w:trPr>
          <w:trHeight w:val="350"/>
        </w:trPr>
        <w:tc>
          <w:tcPr>
            <w:tcW w:w="1525" w:type="dxa"/>
          </w:tcPr>
          <w:p w14:paraId="38B76A63" w14:textId="050578B0" w:rsidR="00D852CE" w:rsidRDefault="00D852CE" w:rsidP="00D852CE">
            <w:r>
              <w:t>ar-inv</w:t>
            </w:r>
          </w:p>
        </w:tc>
        <w:tc>
          <w:tcPr>
            <w:tcW w:w="2160" w:type="dxa"/>
          </w:tcPr>
          <w:p w14:paraId="6F79327A" w14:textId="3DF3A02D" w:rsidR="00D852CE" w:rsidRPr="002E62ED" w:rsidRDefault="00D852CE" w:rsidP="00D852CE">
            <w:r w:rsidRPr="000446E6">
              <w:t>zip</w:t>
            </w:r>
          </w:p>
        </w:tc>
        <w:tc>
          <w:tcPr>
            <w:tcW w:w="3327" w:type="dxa"/>
          </w:tcPr>
          <w:p w14:paraId="17925C59" w14:textId="4654A694" w:rsidR="00D852CE" w:rsidRPr="00451F4E" w:rsidRDefault="00D852CE" w:rsidP="00D852CE">
            <w:r w:rsidRPr="000446E6">
              <w:t>Zip Code</w:t>
            </w:r>
          </w:p>
        </w:tc>
        <w:tc>
          <w:tcPr>
            <w:tcW w:w="2338" w:type="dxa"/>
          </w:tcPr>
          <w:p w14:paraId="64ED76B4" w14:textId="38875980" w:rsidR="00D852CE" w:rsidRPr="00451F4E" w:rsidRDefault="00D852CE" w:rsidP="00D852CE">
            <w:r w:rsidRPr="000446E6">
              <w:t>x(10)</w:t>
            </w:r>
          </w:p>
        </w:tc>
      </w:tr>
      <w:tr w:rsidR="00D852CE" w14:paraId="285D01D0" w14:textId="77777777" w:rsidTr="00B9045A">
        <w:trPr>
          <w:trHeight w:val="350"/>
        </w:trPr>
        <w:tc>
          <w:tcPr>
            <w:tcW w:w="1525" w:type="dxa"/>
          </w:tcPr>
          <w:p w14:paraId="402B705D" w14:textId="7348D0F7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D826431" w14:textId="5D2A27B0" w:rsidR="00D852CE" w:rsidRPr="00123274" w:rsidRDefault="00D852CE" w:rsidP="00D852CE">
            <w:r>
              <w:t>actnum</w:t>
            </w:r>
          </w:p>
        </w:tc>
        <w:tc>
          <w:tcPr>
            <w:tcW w:w="3327" w:type="dxa"/>
          </w:tcPr>
          <w:p w14:paraId="6E4AA5C8" w14:textId="5CCC9E4F" w:rsidR="00D852CE" w:rsidRPr="00123274" w:rsidRDefault="00D852CE" w:rsidP="00D852CE">
            <w:r>
              <w:t xml:space="preserve">Account </w:t>
            </w:r>
            <w:r w:rsidR="00B9045A">
              <w:t>Number</w:t>
            </w:r>
          </w:p>
        </w:tc>
        <w:tc>
          <w:tcPr>
            <w:tcW w:w="2338" w:type="dxa"/>
          </w:tcPr>
          <w:p w14:paraId="40C6DEC5" w14:textId="2D7B7CD4" w:rsidR="00D852CE" w:rsidRPr="00123274" w:rsidRDefault="00D852CE" w:rsidP="00D852CE">
            <w:r>
              <w:t>x(25)</w:t>
            </w:r>
          </w:p>
        </w:tc>
      </w:tr>
      <w:tr w:rsidR="00D852CE" w14:paraId="0CF5CAC8" w14:textId="77777777" w:rsidTr="00B9045A">
        <w:trPr>
          <w:trHeight w:val="350"/>
        </w:trPr>
        <w:tc>
          <w:tcPr>
            <w:tcW w:w="1525" w:type="dxa"/>
          </w:tcPr>
          <w:p w14:paraId="131B3EAA" w14:textId="2ABEC2ED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73FB8C8" w14:textId="2A2475CA" w:rsidR="00D852CE" w:rsidRPr="00123274" w:rsidRDefault="00D852CE" w:rsidP="00D852CE">
            <w:r>
              <w:t>amt</w:t>
            </w:r>
          </w:p>
        </w:tc>
        <w:tc>
          <w:tcPr>
            <w:tcW w:w="3327" w:type="dxa"/>
          </w:tcPr>
          <w:p w14:paraId="02A08CE7" w14:textId="69A53500" w:rsidR="00D852CE" w:rsidRPr="00123274" w:rsidRDefault="00B9045A" w:rsidP="00D852CE">
            <w:r>
              <w:t>Amount</w:t>
            </w:r>
          </w:p>
        </w:tc>
        <w:tc>
          <w:tcPr>
            <w:tcW w:w="2338" w:type="dxa"/>
          </w:tcPr>
          <w:p w14:paraId="644A2EE4" w14:textId="749B2A35" w:rsidR="00D852CE" w:rsidRPr="00123274" w:rsidRDefault="00D852CE" w:rsidP="00D852CE">
            <w:r w:rsidRPr="00D852CE">
              <w:t>-&gt;&gt;,&gt;&gt;&gt;,&gt;&gt;9.99</w:t>
            </w:r>
          </w:p>
        </w:tc>
      </w:tr>
      <w:tr w:rsidR="00D852CE" w14:paraId="42A2644D" w14:textId="77777777" w:rsidTr="00B9045A">
        <w:trPr>
          <w:trHeight w:val="350"/>
        </w:trPr>
        <w:tc>
          <w:tcPr>
            <w:tcW w:w="1525" w:type="dxa"/>
          </w:tcPr>
          <w:p w14:paraId="35E6C23B" w14:textId="59FAE972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0B613BE" w14:textId="71050E1A" w:rsidR="00D852CE" w:rsidRPr="002E62ED" w:rsidRDefault="00D852CE" w:rsidP="00D852CE">
            <w:r w:rsidRPr="00123274">
              <w:t>amt-msf</w:t>
            </w:r>
          </w:p>
        </w:tc>
        <w:tc>
          <w:tcPr>
            <w:tcW w:w="3327" w:type="dxa"/>
          </w:tcPr>
          <w:p w14:paraId="142056B6" w14:textId="382B8364" w:rsidR="00D852CE" w:rsidRPr="00451F4E" w:rsidRDefault="00D852CE" w:rsidP="00D852CE">
            <w:r w:rsidRPr="00123274">
              <w:t>Am</w:t>
            </w:r>
            <w:r w:rsidR="00B9045A">
              <w:t>oun</w:t>
            </w:r>
            <w:r w:rsidRPr="00123274">
              <w:t>t MSF</w:t>
            </w:r>
          </w:p>
        </w:tc>
        <w:tc>
          <w:tcPr>
            <w:tcW w:w="2338" w:type="dxa"/>
          </w:tcPr>
          <w:p w14:paraId="37AB532B" w14:textId="4C7D1643" w:rsidR="00D852CE" w:rsidRPr="00451F4E" w:rsidRDefault="00D852CE" w:rsidP="00D852CE">
            <w:r w:rsidRPr="00123274">
              <w:t>-&gt;&gt;&gt;&gt;,&gt;&gt;9.99</w:t>
            </w:r>
          </w:p>
        </w:tc>
      </w:tr>
      <w:tr w:rsidR="00D852CE" w14:paraId="53DE0EE3" w14:textId="77777777" w:rsidTr="00B9045A">
        <w:trPr>
          <w:trHeight w:val="350"/>
        </w:trPr>
        <w:tc>
          <w:tcPr>
            <w:tcW w:w="1525" w:type="dxa"/>
          </w:tcPr>
          <w:p w14:paraId="4BB1F851" w14:textId="09DA9FB9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5902467" w14:textId="377DDDA7" w:rsidR="00D852CE" w:rsidRPr="002E62ED" w:rsidRDefault="00D852CE" w:rsidP="00D852CE">
            <w:r w:rsidRPr="00123274">
              <w:t>b-no</w:t>
            </w:r>
          </w:p>
        </w:tc>
        <w:tc>
          <w:tcPr>
            <w:tcW w:w="3327" w:type="dxa"/>
          </w:tcPr>
          <w:p w14:paraId="05D14941" w14:textId="73B2D4AD" w:rsidR="00D852CE" w:rsidRPr="00451F4E" w:rsidRDefault="00D852CE" w:rsidP="00D852CE">
            <w:r w:rsidRPr="00123274">
              <w:t>Unique I</w:t>
            </w:r>
            <w:r w:rsidR="00B9045A">
              <w:t>D Number</w:t>
            </w:r>
          </w:p>
        </w:tc>
        <w:tc>
          <w:tcPr>
            <w:tcW w:w="2338" w:type="dxa"/>
          </w:tcPr>
          <w:p w14:paraId="48F4012E" w14:textId="65849B74" w:rsidR="00D852CE" w:rsidRPr="00451F4E" w:rsidRDefault="00D852CE" w:rsidP="00D852CE">
            <w:r w:rsidRPr="00123274">
              <w:t>&gt;&gt;&gt;&gt;&gt;9</w:t>
            </w:r>
          </w:p>
        </w:tc>
      </w:tr>
      <w:tr w:rsidR="00D852CE" w14:paraId="5CB5ACA1" w14:textId="77777777" w:rsidTr="00B9045A">
        <w:trPr>
          <w:trHeight w:val="350"/>
        </w:trPr>
        <w:tc>
          <w:tcPr>
            <w:tcW w:w="1525" w:type="dxa"/>
          </w:tcPr>
          <w:p w14:paraId="3E746EEA" w14:textId="232E1F80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3CFCAF9" w14:textId="00153C2C" w:rsidR="00D852CE" w:rsidRPr="002E62ED" w:rsidRDefault="00D852CE" w:rsidP="00D852CE">
            <w:r w:rsidRPr="00123274">
              <w:t>billable</w:t>
            </w:r>
          </w:p>
        </w:tc>
        <w:tc>
          <w:tcPr>
            <w:tcW w:w="3327" w:type="dxa"/>
          </w:tcPr>
          <w:p w14:paraId="25AA5C45" w14:textId="15DAEBD9" w:rsidR="00D852CE" w:rsidRPr="00451F4E" w:rsidRDefault="00B9045A" w:rsidP="00D852CE">
            <w:r>
              <w:t>Billable?</w:t>
            </w:r>
          </w:p>
        </w:tc>
        <w:tc>
          <w:tcPr>
            <w:tcW w:w="2338" w:type="dxa"/>
          </w:tcPr>
          <w:p w14:paraId="13A2842F" w14:textId="49D85921" w:rsidR="00D852CE" w:rsidRPr="00451F4E" w:rsidRDefault="00D852CE" w:rsidP="00D852CE">
            <w:r w:rsidRPr="00123274">
              <w:t>Y/N</w:t>
            </w:r>
          </w:p>
        </w:tc>
      </w:tr>
      <w:tr w:rsidR="00D852CE" w14:paraId="0663F07C" w14:textId="77777777" w:rsidTr="00B9045A">
        <w:trPr>
          <w:trHeight w:val="350"/>
        </w:trPr>
        <w:tc>
          <w:tcPr>
            <w:tcW w:w="1525" w:type="dxa"/>
          </w:tcPr>
          <w:p w14:paraId="7E7DBBCF" w14:textId="3B7B3A2E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389AF933" w14:textId="7B1E4018" w:rsidR="00D852CE" w:rsidRPr="002E62ED" w:rsidRDefault="00D852CE" w:rsidP="00D852CE">
            <w:r w:rsidRPr="00123274">
              <w:t>blank-no</w:t>
            </w:r>
          </w:p>
        </w:tc>
        <w:tc>
          <w:tcPr>
            <w:tcW w:w="3327" w:type="dxa"/>
          </w:tcPr>
          <w:p w14:paraId="2C56DCE4" w14:textId="4D2C2F66" w:rsidR="00D852CE" w:rsidRPr="00451F4E" w:rsidRDefault="00D852CE" w:rsidP="00D852CE">
            <w:r w:rsidRPr="00123274">
              <w:t>BLANK</w:t>
            </w:r>
            <w:r w:rsidR="00B9045A">
              <w:t xml:space="preserve"> Number</w:t>
            </w:r>
          </w:p>
        </w:tc>
        <w:tc>
          <w:tcPr>
            <w:tcW w:w="2338" w:type="dxa"/>
          </w:tcPr>
          <w:p w14:paraId="1B64D59F" w14:textId="27210127" w:rsidR="00D852CE" w:rsidRPr="00451F4E" w:rsidRDefault="00D852CE" w:rsidP="00D852CE">
            <w:r w:rsidRPr="00123274">
              <w:t>&gt;9</w:t>
            </w:r>
          </w:p>
        </w:tc>
      </w:tr>
      <w:tr w:rsidR="00D852CE" w14:paraId="1E8131D8" w14:textId="77777777" w:rsidTr="00B9045A">
        <w:trPr>
          <w:trHeight w:val="350"/>
        </w:trPr>
        <w:tc>
          <w:tcPr>
            <w:tcW w:w="1525" w:type="dxa"/>
          </w:tcPr>
          <w:p w14:paraId="7B6EAAF9" w14:textId="0173D7E6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FA1FB5B" w14:textId="728FB142" w:rsidR="00D852CE" w:rsidRPr="002E62ED" w:rsidRDefault="00D852CE" w:rsidP="00D852CE">
            <w:r w:rsidRPr="00123274">
              <w:t>bol-no</w:t>
            </w:r>
          </w:p>
        </w:tc>
        <w:tc>
          <w:tcPr>
            <w:tcW w:w="3327" w:type="dxa"/>
          </w:tcPr>
          <w:p w14:paraId="6434B749" w14:textId="68B7C549" w:rsidR="00D852CE" w:rsidRPr="00451F4E" w:rsidRDefault="00D852CE" w:rsidP="00D852CE">
            <w:r w:rsidRPr="00123274">
              <w:t xml:space="preserve">Bill </w:t>
            </w:r>
            <w:r w:rsidR="00B9045A">
              <w:t>o</w:t>
            </w:r>
            <w:r w:rsidRPr="00123274">
              <w:t>f Lading Number</w:t>
            </w:r>
          </w:p>
        </w:tc>
        <w:tc>
          <w:tcPr>
            <w:tcW w:w="2338" w:type="dxa"/>
          </w:tcPr>
          <w:p w14:paraId="55685491" w14:textId="264E2B73" w:rsidR="00D852CE" w:rsidRPr="00451F4E" w:rsidRDefault="00D852CE" w:rsidP="00D852CE">
            <w:r w:rsidRPr="00123274">
              <w:t>&gt;&gt;&gt;&gt;&gt;&gt;&gt;9</w:t>
            </w:r>
          </w:p>
        </w:tc>
      </w:tr>
      <w:tr w:rsidR="00D852CE" w14:paraId="7293FCD5" w14:textId="77777777" w:rsidTr="00B9045A">
        <w:trPr>
          <w:trHeight w:val="350"/>
        </w:trPr>
        <w:tc>
          <w:tcPr>
            <w:tcW w:w="1525" w:type="dxa"/>
          </w:tcPr>
          <w:p w14:paraId="78536157" w14:textId="542E3638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31CA3C3E" w14:textId="1DD1EFA3" w:rsidR="00D852CE" w:rsidRPr="002E62ED" w:rsidRDefault="00D852CE" w:rsidP="00D852CE">
            <w:r w:rsidRPr="00123274">
              <w:t>cas-cnt</w:t>
            </w:r>
          </w:p>
        </w:tc>
        <w:tc>
          <w:tcPr>
            <w:tcW w:w="3327" w:type="dxa"/>
          </w:tcPr>
          <w:p w14:paraId="3675F742" w14:textId="0FCB37B7" w:rsidR="00D852CE" w:rsidRPr="00451F4E" w:rsidRDefault="00D852CE" w:rsidP="00D852CE">
            <w:r w:rsidRPr="00123274">
              <w:t>Case Count</w:t>
            </w:r>
          </w:p>
        </w:tc>
        <w:tc>
          <w:tcPr>
            <w:tcW w:w="2338" w:type="dxa"/>
          </w:tcPr>
          <w:p w14:paraId="669B658F" w14:textId="5B8E09F4" w:rsidR="00D852CE" w:rsidRPr="00451F4E" w:rsidRDefault="00D852CE" w:rsidP="00D852CE">
            <w:r w:rsidRPr="00123274">
              <w:t>&gt;&gt;&gt;&gt;9</w:t>
            </w:r>
          </w:p>
        </w:tc>
      </w:tr>
      <w:tr w:rsidR="00D852CE" w14:paraId="3343B9F7" w14:textId="77777777" w:rsidTr="00B9045A">
        <w:trPr>
          <w:trHeight w:val="350"/>
        </w:trPr>
        <w:tc>
          <w:tcPr>
            <w:tcW w:w="1525" w:type="dxa"/>
          </w:tcPr>
          <w:p w14:paraId="45BCFC50" w14:textId="0BE2EDDF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E2865D2" w14:textId="1C65B9BA" w:rsidR="00D852CE" w:rsidRPr="002E62ED" w:rsidRDefault="00D852CE" w:rsidP="00D852CE">
            <w:r w:rsidRPr="00123274">
              <w:t>company</w:t>
            </w:r>
          </w:p>
        </w:tc>
        <w:tc>
          <w:tcPr>
            <w:tcW w:w="3327" w:type="dxa"/>
          </w:tcPr>
          <w:p w14:paraId="6ED7248B" w14:textId="4F2C23D0" w:rsidR="00D852CE" w:rsidRPr="00451F4E" w:rsidRDefault="00D852CE" w:rsidP="00D852CE">
            <w:r w:rsidRPr="00123274">
              <w:t>Company</w:t>
            </w:r>
          </w:p>
        </w:tc>
        <w:tc>
          <w:tcPr>
            <w:tcW w:w="2338" w:type="dxa"/>
          </w:tcPr>
          <w:p w14:paraId="4EA1E10E" w14:textId="418AB9A2" w:rsidR="00D852CE" w:rsidRPr="00451F4E" w:rsidRDefault="00D852CE" w:rsidP="00D852CE">
            <w:r w:rsidRPr="00123274">
              <w:t>x(3)</w:t>
            </w:r>
          </w:p>
        </w:tc>
      </w:tr>
      <w:tr w:rsidR="00D852CE" w14:paraId="07FD00DF" w14:textId="77777777" w:rsidTr="00B9045A">
        <w:trPr>
          <w:trHeight w:val="350"/>
        </w:trPr>
        <w:tc>
          <w:tcPr>
            <w:tcW w:w="1525" w:type="dxa"/>
          </w:tcPr>
          <w:p w14:paraId="5B5D5B16" w14:textId="1BCC35B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77C428B" w14:textId="691A2EA0" w:rsidR="00D852CE" w:rsidRPr="002E62ED" w:rsidRDefault="00D852CE" w:rsidP="00D852CE">
            <w:r w:rsidRPr="00123274">
              <w:t>cons-uom</w:t>
            </w:r>
          </w:p>
        </w:tc>
        <w:tc>
          <w:tcPr>
            <w:tcW w:w="3327" w:type="dxa"/>
          </w:tcPr>
          <w:p w14:paraId="6511A962" w14:textId="01E9F96F" w:rsidR="00D852CE" w:rsidRPr="00451F4E" w:rsidRDefault="00D852CE" w:rsidP="00D852CE">
            <w:r w:rsidRPr="00123274">
              <w:t>Cons</w:t>
            </w:r>
            <w:r w:rsidR="00B9045A">
              <w:t>umption</w:t>
            </w:r>
            <w:r w:rsidRPr="00123274">
              <w:t xml:space="preserve"> U</w:t>
            </w:r>
            <w:r w:rsidR="00B9045A">
              <w:t xml:space="preserve">nit of </w:t>
            </w:r>
            <w:r w:rsidRPr="00123274">
              <w:t>M</w:t>
            </w:r>
            <w:r w:rsidR="00B9045A">
              <w:t>easure</w:t>
            </w:r>
          </w:p>
        </w:tc>
        <w:tc>
          <w:tcPr>
            <w:tcW w:w="2338" w:type="dxa"/>
          </w:tcPr>
          <w:p w14:paraId="719BFB1A" w14:textId="530E95C6" w:rsidR="00D852CE" w:rsidRPr="00451F4E" w:rsidRDefault="00D852CE" w:rsidP="00D852CE">
            <w:r w:rsidRPr="00123274">
              <w:t>x(</w:t>
            </w:r>
            <w:r>
              <w:t>4</w:t>
            </w:r>
            <w:r w:rsidRPr="00123274">
              <w:t>)</w:t>
            </w:r>
          </w:p>
        </w:tc>
      </w:tr>
      <w:tr w:rsidR="00D852CE" w14:paraId="6FC8C1AA" w14:textId="77777777" w:rsidTr="00B9045A">
        <w:trPr>
          <w:trHeight w:val="350"/>
        </w:trPr>
        <w:tc>
          <w:tcPr>
            <w:tcW w:w="1525" w:type="dxa"/>
          </w:tcPr>
          <w:p w14:paraId="718F0695" w14:textId="04348B3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6FC857B" w14:textId="0BCB7734" w:rsidR="00D852CE" w:rsidRPr="002E62ED" w:rsidRDefault="00D852CE" w:rsidP="00D852CE">
            <w:r w:rsidRPr="00123274">
              <w:t>cost</w:t>
            </w:r>
          </w:p>
        </w:tc>
        <w:tc>
          <w:tcPr>
            <w:tcW w:w="3327" w:type="dxa"/>
          </w:tcPr>
          <w:p w14:paraId="70998331" w14:textId="37E0B0A0" w:rsidR="00D852CE" w:rsidRPr="00451F4E" w:rsidRDefault="00D852CE" w:rsidP="00D852CE">
            <w:r w:rsidRPr="00123274">
              <w:t>Costs</w:t>
            </w:r>
          </w:p>
        </w:tc>
        <w:tc>
          <w:tcPr>
            <w:tcW w:w="2338" w:type="dxa"/>
          </w:tcPr>
          <w:p w14:paraId="4C4AE1E4" w14:textId="7A753CF7" w:rsidR="00D852CE" w:rsidRPr="00451F4E" w:rsidRDefault="00D852CE" w:rsidP="00D852CE">
            <w:r w:rsidRPr="00123274">
              <w:t>-&gt;&gt;&gt;,&gt;&gt;&gt;,&gt;&gt;9.99&lt;&lt;&lt;&lt;</w:t>
            </w:r>
          </w:p>
        </w:tc>
      </w:tr>
      <w:tr w:rsidR="00D852CE" w14:paraId="08DE3BA1" w14:textId="77777777" w:rsidTr="00B9045A">
        <w:trPr>
          <w:trHeight w:val="350"/>
        </w:trPr>
        <w:tc>
          <w:tcPr>
            <w:tcW w:w="1525" w:type="dxa"/>
          </w:tcPr>
          <w:p w14:paraId="22E19F0D" w14:textId="6ECC79A4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49F8A77" w14:textId="3E796E83" w:rsidR="00D852CE" w:rsidRPr="002E62ED" w:rsidRDefault="00D852CE" w:rsidP="00D852CE">
            <w:r w:rsidRPr="00123274">
              <w:t>cust-no</w:t>
            </w:r>
          </w:p>
        </w:tc>
        <w:tc>
          <w:tcPr>
            <w:tcW w:w="3327" w:type="dxa"/>
          </w:tcPr>
          <w:p w14:paraId="378FE1C8" w14:textId="2615FDF9" w:rsidR="00D852CE" w:rsidRPr="00451F4E" w:rsidRDefault="00D852CE" w:rsidP="00D852CE">
            <w:r w:rsidRPr="00123274">
              <w:t>Cust</w:t>
            </w:r>
            <w:r w:rsidR="00B9045A">
              <w:t>omer Number</w:t>
            </w:r>
          </w:p>
        </w:tc>
        <w:tc>
          <w:tcPr>
            <w:tcW w:w="2338" w:type="dxa"/>
          </w:tcPr>
          <w:p w14:paraId="25D57460" w14:textId="5D29796D" w:rsidR="00D852CE" w:rsidRPr="00451F4E" w:rsidRDefault="00D852CE" w:rsidP="00D852CE">
            <w:r w:rsidRPr="00123274">
              <w:t>x(</w:t>
            </w:r>
            <w:r>
              <w:t>8</w:t>
            </w:r>
            <w:r w:rsidRPr="00123274">
              <w:t>)</w:t>
            </w:r>
          </w:p>
        </w:tc>
      </w:tr>
      <w:tr w:rsidR="00D852CE" w14:paraId="021A5103" w14:textId="77777777" w:rsidTr="00B9045A">
        <w:trPr>
          <w:trHeight w:val="350"/>
        </w:trPr>
        <w:tc>
          <w:tcPr>
            <w:tcW w:w="1525" w:type="dxa"/>
          </w:tcPr>
          <w:p w14:paraId="3C59078D" w14:textId="3563742D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3E8388AF" w14:textId="6F4BA156" w:rsidR="00D852CE" w:rsidRPr="002E62ED" w:rsidRDefault="00D852CE" w:rsidP="00D852CE">
            <w:r w:rsidRPr="00123274">
              <w:t>disc</w:t>
            </w:r>
          </w:p>
        </w:tc>
        <w:tc>
          <w:tcPr>
            <w:tcW w:w="3327" w:type="dxa"/>
          </w:tcPr>
          <w:p w14:paraId="571F80F5" w14:textId="67821F8D" w:rsidR="00D852CE" w:rsidRPr="00451F4E" w:rsidRDefault="00D852CE" w:rsidP="00D852CE">
            <w:r w:rsidRPr="00123274">
              <w:t>Discount</w:t>
            </w:r>
            <w:r w:rsidR="00B9045A">
              <w:t xml:space="preserve"> Percentage</w:t>
            </w:r>
          </w:p>
        </w:tc>
        <w:tc>
          <w:tcPr>
            <w:tcW w:w="2338" w:type="dxa"/>
          </w:tcPr>
          <w:p w14:paraId="6EA3199B" w14:textId="2108B07F" w:rsidR="00D852CE" w:rsidRPr="00451F4E" w:rsidRDefault="00D852CE" w:rsidP="00D852CE">
            <w:r w:rsidRPr="00123274">
              <w:t>(&gt;&gt;&gt;,&gt;&gt;9.99)</w:t>
            </w:r>
          </w:p>
        </w:tc>
      </w:tr>
      <w:tr w:rsidR="00D852CE" w14:paraId="272F23CB" w14:textId="77777777" w:rsidTr="00B9045A">
        <w:trPr>
          <w:trHeight w:val="350"/>
        </w:trPr>
        <w:tc>
          <w:tcPr>
            <w:tcW w:w="1525" w:type="dxa"/>
          </w:tcPr>
          <w:p w14:paraId="4F392D19" w14:textId="436CB5E5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F83F165" w14:textId="703B568A" w:rsidR="00D852CE" w:rsidRPr="002E62ED" w:rsidRDefault="00D852CE" w:rsidP="00D852CE">
            <w:r w:rsidRPr="00123274">
              <w:t>dscr</w:t>
            </w:r>
          </w:p>
        </w:tc>
        <w:tc>
          <w:tcPr>
            <w:tcW w:w="3327" w:type="dxa"/>
          </w:tcPr>
          <w:p w14:paraId="63D09D4F" w14:textId="43A90BAF" w:rsidR="00D852CE" w:rsidRPr="00451F4E" w:rsidRDefault="00D852CE" w:rsidP="00D852CE">
            <w:r w:rsidRPr="00123274">
              <w:t>Description</w:t>
            </w:r>
          </w:p>
        </w:tc>
        <w:tc>
          <w:tcPr>
            <w:tcW w:w="2338" w:type="dxa"/>
          </w:tcPr>
          <w:p w14:paraId="552FD5EF" w14:textId="77B15863" w:rsidR="00D852CE" w:rsidRPr="00451F4E" w:rsidRDefault="00D852CE" w:rsidP="00D852CE">
            <w:r w:rsidRPr="00123274">
              <w:t>x(</w:t>
            </w:r>
            <w:r>
              <w:t>50</w:t>
            </w:r>
            <w:r w:rsidRPr="00123274">
              <w:t>)</w:t>
            </w:r>
          </w:p>
        </w:tc>
      </w:tr>
      <w:tr w:rsidR="00D852CE" w14:paraId="5887658A" w14:textId="77777777" w:rsidTr="00B9045A">
        <w:trPr>
          <w:trHeight w:val="350"/>
        </w:trPr>
        <w:tc>
          <w:tcPr>
            <w:tcW w:w="1525" w:type="dxa"/>
          </w:tcPr>
          <w:p w14:paraId="1050FD96" w14:textId="3C8AD9F9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E1D1998" w14:textId="3D8C655B" w:rsidR="00D852CE" w:rsidRPr="002E62ED" w:rsidRDefault="00D852CE" w:rsidP="00D852CE">
            <w:r w:rsidRPr="00123274">
              <w:t>e-num</w:t>
            </w:r>
          </w:p>
        </w:tc>
        <w:tc>
          <w:tcPr>
            <w:tcW w:w="3327" w:type="dxa"/>
          </w:tcPr>
          <w:p w14:paraId="0D6B953E" w14:textId="5533F369" w:rsidR="00D852CE" w:rsidRPr="00451F4E" w:rsidRDefault="00D852CE" w:rsidP="00D852CE">
            <w:r w:rsidRPr="00123274">
              <w:t>Estimate Number</w:t>
            </w:r>
          </w:p>
        </w:tc>
        <w:tc>
          <w:tcPr>
            <w:tcW w:w="2338" w:type="dxa"/>
          </w:tcPr>
          <w:p w14:paraId="734927C3" w14:textId="3E0CED1B" w:rsidR="00D852CE" w:rsidRPr="00451F4E" w:rsidRDefault="00D852CE" w:rsidP="00D852CE">
            <w:r w:rsidRPr="00123274">
              <w:t>&gt;&gt;&gt;&gt;&gt;9</w:t>
            </w:r>
          </w:p>
        </w:tc>
      </w:tr>
      <w:tr w:rsidR="00D852CE" w14:paraId="0357B6F3" w14:textId="77777777" w:rsidTr="00B9045A">
        <w:trPr>
          <w:trHeight w:val="350"/>
        </w:trPr>
        <w:tc>
          <w:tcPr>
            <w:tcW w:w="1525" w:type="dxa"/>
          </w:tcPr>
          <w:p w14:paraId="761111C6" w14:textId="35D8FFBF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7E3D0F8" w14:textId="6531AEE6" w:rsidR="00D852CE" w:rsidRPr="002E62ED" w:rsidRDefault="00D852CE" w:rsidP="00D852CE">
            <w:r w:rsidRPr="00123274">
              <w:t>est-no</w:t>
            </w:r>
          </w:p>
        </w:tc>
        <w:tc>
          <w:tcPr>
            <w:tcW w:w="3327" w:type="dxa"/>
          </w:tcPr>
          <w:p w14:paraId="49D46D45" w14:textId="7B62DEB4" w:rsidR="00D852CE" w:rsidRPr="00451F4E" w:rsidRDefault="00D852CE" w:rsidP="00D852CE">
            <w:r w:rsidRPr="00123274">
              <w:t xml:space="preserve">Estimate </w:t>
            </w:r>
            <w:r w:rsidR="00B9045A">
              <w:t>Number</w:t>
            </w:r>
          </w:p>
        </w:tc>
        <w:tc>
          <w:tcPr>
            <w:tcW w:w="2338" w:type="dxa"/>
          </w:tcPr>
          <w:p w14:paraId="7570CC3A" w14:textId="6CABC35B" w:rsidR="00D852CE" w:rsidRPr="00451F4E" w:rsidRDefault="00D852CE" w:rsidP="00D852CE">
            <w:r w:rsidRPr="00123274">
              <w:t>x(</w:t>
            </w:r>
            <w:r>
              <w:t>5</w:t>
            </w:r>
            <w:r w:rsidRPr="00123274">
              <w:t>)</w:t>
            </w:r>
          </w:p>
        </w:tc>
      </w:tr>
      <w:tr w:rsidR="00D852CE" w14:paraId="7F872F8C" w14:textId="77777777" w:rsidTr="00B9045A">
        <w:trPr>
          <w:trHeight w:val="350"/>
        </w:trPr>
        <w:tc>
          <w:tcPr>
            <w:tcW w:w="1525" w:type="dxa"/>
          </w:tcPr>
          <w:p w14:paraId="3411F2DA" w14:textId="60D8178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F9E637F" w14:textId="523CC355" w:rsidR="00D852CE" w:rsidRPr="002E62ED" w:rsidRDefault="00D852CE" w:rsidP="00D852CE">
            <w:r w:rsidRPr="00123274">
              <w:t>est-type</w:t>
            </w:r>
          </w:p>
        </w:tc>
        <w:tc>
          <w:tcPr>
            <w:tcW w:w="3327" w:type="dxa"/>
          </w:tcPr>
          <w:p w14:paraId="6A5BD1DB" w14:textId="2B96C043" w:rsidR="00D852CE" w:rsidRPr="00451F4E" w:rsidRDefault="00D852CE" w:rsidP="00D852CE">
            <w:r w:rsidRPr="00123274">
              <w:t>Type</w:t>
            </w:r>
          </w:p>
        </w:tc>
        <w:tc>
          <w:tcPr>
            <w:tcW w:w="2338" w:type="dxa"/>
          </w:tcPr>
          <w:p w14:paraId="5F8EACC7" w14:textId="10F0FC1A" w:rsidR="00D852CE" w:rsidRPr="00451F4E" w:rsidRDefault="00D852CE" w:rsidP="00D852CE">
            <w:r>
              <w:t>9</w:t>
            </w:r>
          </w:p>
        </w:tc>
      </w:tr>
      <w:tr w:rsidR="00D852CE" w14:paraId="0D9C6B92" w14:textId="77777777" w:rsidTr="00B9045A">
        <w:trPr>
          <w:trHeight w:val="350"/>
        </w:trPr>
        <w:tc>
          <w:tcPr>
            <w:tcW w:w="1525" w:type="dxa"/>
          </w:tcPr>
          <w:p w14:paraId="24AB5594" w14:textId="5D0A96E3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BFEE18F" w14:textId="431CD4C9" w:rsidR="00D852CE" w:rsidRPr="002E62ED" w:rsidRDefault="00D852CE" w:rsidP="00D852CE">
            <w:r w:rsidRPr="00123274">
              <w:t>fixoh</w:t>
            </w:r>
          </w:p>
        </w:tc>
        <w:tc>
          <w:tcPr>
            <w:tcW w:w="3327" w:type="dxa"/>
          </w:tcPr>
          <w:p w14:paraId="5C202023" w14:textId="33460CD9" w:rsidR="00D852CE" w:rsidRPr="00451F4E" w:rsidRDefault="00D852CE" w:rsidP="00D852CE">
            <w:r w:rsidRPr="00123274">
              <w:t>Fixed O</w:t>
            </w:r>
            <w:r w:rsidR="00B9045A">
              <w:t>n-</w:t>
            </w:r>
            <w:r w:rsidRPr="00123274">
              <w:t>H</w:t>
            </w:r>
            <w:r w:rsidR="00B9045A">
              <w:t>and</w:t>
            </w:r>
          </w:p>
        </w:tc>
        <w:tc>
          <w:tcPr>
            <w:tcW w:w="2338" w:type="dxa"/>
          </w:tcPr>
          <w:p w14:paraId="577DBBD9" w14:textId="2C833DF3" w:rsidR="00D852CE" w:rsidRPr="00451F4E" w:rsidRDefault="00D852CE" w:rsidP="00D852CE">
            <w:r w:rsidRPr="00123274">
              <w:t>-&gt;&gt;&gt;,&gt;&gt;9.99</w:t>
            </w:r>
          </w:p>
        </w:tc>
      </w:tr>
      <w:tr w:rsidR="00D852CE" w14:paraId="0B6DA9A6" w14:textId="77777777" w:rsidTr="00B9045A">
        <w:trPr>
          <w:trHeight w:val="350"/>
        </w:trPr>
        <w:tc>
          <w:tcPr>
            <w:tcW w:w="1525" w:type="dxa"/>
          </w:tcPr>
          <w:p w14:paraId="3EEB9B6A" w14:textId="7A4B794C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6FB5F89D" w14:textId="63827BC1" w:rsidR="00D852CE" w:rsidRPr="002E62ED" w:rsidRDefault="00D852CE" w:rsidP="00D852CE">
            <w:r w:rsidRPr="00123274">
              <w:t>form-no</w:t>
            </w:r>
          </w:p>
        </w:tc>
        <w:tc>
          <w:tcPr>
            <w:tcW w:w="3327" w:type="dxa"/>
          </w:tcPr>
          <w:p w14:paraId="330F8756" w14:textId="21CA9D2B" w:rsidR="00D852CE" w:rsidRPr="00451F4E" w:rsidRDefault="00D852CE" w:rsidP="00D852CE">
            <w:r w:rsidRPr="00123274">
              <w:t>FORM</w:t>
            </w:r>
            <w:r w:rsidR="00B9045A">
              <w:t xml:space="preserve"> Number</w:t>
            </w:r>
          </w:p>
        </w:tc>
        <w:tc>
          <w:tcPr>
            <w:tcW w:w="2338" w:type="dxa"/>
          </w:tcPr>
          <w:p w14:paraId="75C7C216" w14:textId="5DBF4134" w:rsidR="00D852CE" w:rsidRPr="00451F4E" w:rsidRDefault="00D852CE" w:rsidP="00D852CE">
            <w:r w:rsidRPr="00123274">
              <w:t>&gt;9</w:t>
            </w:r>
          </w:p>
        </w:tc>
      </w:tr>
      <w:tr w:rsidR="00D852CE" w14:paraId="1BC72CF5" w14:textId="77777777" w:rsidTr="00B9045A">
        <w:trPr>
          <w:trHeight w:val="350"/>
        </w:trPr>
        <w:tc>
          <w:tcPr>
            <w:tcW w:w="1525" w:type="dxa"/>
          </w:tcPr>
          <w:p w14:paraId="2D788E18" w14:textId="3C795BF6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4F0021E" w14:textId="37DCFA68" w:rsidR="00D852CE" w:rsidRPr="002E62ED" w:rsidRDefault="00D852CE" w:rsidP="00D852CE">
            <w:r w:rsidRPr="00123274">
              <w:t>i-dscr</w:t>
            </w:r>
          </w:p>
        </w:tc>
        <w:tc>
          <w:tcPr>
            <w:tcW w:w="3327" w:type="dxa"/>
          </w:tcPr>
          <w:p w14:paraId="068DF2BF" w14:textId="1DCFEB01" w:rsidR="00D852CE" w:rsidRPr="00451F4E" w:rsidRDefault="00D852CE" w:rsidP="00D852CE">
            <w:r w:rsidRPr="00123274">
              <w:t>Item Description</w:t>
            </w:r>
          </w:p>
        </w:tc>
        <w:tc>
          <w:tcPr>
            <w:tcW w:w="2338" w:type="dxa"/>
          </w:tcPr>
          <w:p w14:paraId="0EA6458F" w14:textId="2B6E1391" w:rsidR="00D852CE" w:rsidRPr="00451F4E" w:rsidRDefault="00D852CE" w:rsidP="00D852CE">
            <w:r w:rsidRPr="00123274">
              <w:t>x(30)</w:t>
            </w:r>
          </w:p>
        </w:tc>
      </w:tr>
      <w:tr w:rsidR="00D852CE" w14:paraId="04480F19" w14:textId="77777777" w:rsidTr="00B9045A">
        <w:trPr>
          <w:trHeight w:val="350"/>
        </w:trPr>
        <w:tc>
          <w:tcPr>
            <w:tcW w:w="1525" w:type="dxa"/>
          </w:tcPr>
          <w:p w14:paraId="30F5B99E" w14:textId="16C9AFE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DDEA3F6" w14:textId="2CFAD9C1" w:rsidR="00D852CE" w:rsidRPr="002E62ED" w:rsidRDefault="00D852CE" w:rsidP="00D852CE">
            <w:r w:rsidRPr="00123274">
              <w:t>i-name</w:t>
            </w:r>
          </w:p>
        </w:tc>
        <w:tc>
          <w:tcPr>
            <w:tcW w:w="3327" w:type="dxa"/>
          </w:tcPr>
          <w:p w14:paraId="4144EBBC" w14:textId="0358163B" w:rsidR="00D852CE" w:rsidRPr="00451F4E" w:rsidRDefault="00B9045A" w:rsidP="00D852CE">
            <w:r>
              <w:t xml:space="preserve">Item </w:t>
            </w:r>
            <w:r w:rsidR="00D852CE" w:rsidRPr="00123274">
              <w:t>Name</w:t>
            </w:r>
          </w:p>
        </w:tc>
        <w:tc>
          <w:tcPr>
            <w:tcW w:w="2338" w:type="dxa"/>
          </w:tcPr>
          <w:p w14:paraId="0C145D32" w14:textId="738199C3" w:rsidR="00D852CE" w:rsidRPr="00451F4E" w:rsidRDefault="00D852CE" w:rsidP="00D852CE">
            <w:r w:rsidRPr="00123274">
              <w:t>x(30)</w:t>
            </w:r>
          </w:p>
        </w:tc>
      </w:tr>
      <w:tr w:rsidR="00D852CE" w14:paraId="4C34AEC7" w14:textId="77777777" w:rsidTr="00B9045A">
        <w:trPr>
          <w:trHeight w:val="350"/>
        </w:trPr>
        <w:tc>
          <w:tcPr>
            <w:tcW w:w="1525" w:type="dxa"/>
          </w:tcPr>
          <w:p w14:paraId="3AD4AC6E" w14:textId="526D1777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BE7C0DF" w14:textId="41C0A18B" w:rsidR="00D852CE" w:rsidRPr="002E62ED" w:rsidRDefault="00D852CE" w:rsidP="00D852CE">
            <w:r w:rsidRPr="00123274">
              <w:t>i-no</w:t>
            </w:r>
          </w:p>
        </w:tc>
        <w:tc>
          <w:tcPr>
            <w:tcW w:w="3327" w:type="dxa"/>
          </w:tcPr>
          <w:p w14:paraId="54DED45F" w14:textId="0674DD93" w:rsidR="00D852CE" w:rsidRPr="00451F4E" w:rsidRDefault="00D852CE" w:rsidP="00D852CE">
            <w:r w:rsidRPr="00123274">
              <w:t xml:space="preserve">Item </w:t>
            </w:r>
            <w:r w:rsidR="00B9045A">
              <w:t>Number</w:t>
            </w:r>
          </w:p>
        </w:tc>
        <w:tc>
          <w:tcPr>
            <w:tcW w:w="2338" w:type="dxa"/>
          </w:tcPr>
          <w:p w14:paraId="0386248C" w14:textId="70C6CBBC" w:rsidR="00D852CE" w:rsidRPr="00451F4E" w:rsidRDefault="00D852CE" w:rsidP="00D852CE">
            <w:r w:rsidRPr="00123274">
              <w:t>x(</w:t>
            </w:r>
            <w:r>
              <w:t>15</w:t>
            </w:r>
            <w:r w:rsidRPr="00123274">
              <w:t>)</w:t>
            </w:r>
          </w:p>
        </w:tc>
      </w:tr>
      <w:tr w:rsidR="00D852CE" w14:paraId="06BB4D67" w14:textId="77777777" w:rsidTr="00B9045A">
        <w:trPr>
          <w:trHeight w:val="350"/>
        </w:trPr>
        <w:tc>
          <w:tcPr>
            <w:tcW w:w="1525" w:type="dxa"/>
          </w:tcPr>
          <w:p w14:paraId="7D65FA54" w14:textId="3E2A0A12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C415B88" w14:textId="26B33FE8" w:rsidR="00D852CE" w:rsidRPr="002E62ED" w:rsidRDefault="00D852CE" w:rsidP="00D852CE">
            <w:r w:rsidRPr="00123274">
              <w:t>inv-date</w:t>
            </w:r>
          </w:p>
        </w:tc>
        <w:tc>
          <w:tcPr>
            <w:tcW w:w="3327" w:type="dxa"/>
          </w:tcPr>
          <w:p w14:paraId="0261435B" w14:textId="6F846918" w:rsidR="00D852CE" w:rsidRPr="00451F4E" w:rsidRDefault="00B9045A" w:rsidP="00D852CE">
            <w:r>
              <w:t>Invoice Date</w:t>
            </w:r>
          </w:p>
        </w:tc>
        <w:tc>
          <w:tcPr>
            <w:tcW w:w="2338" w:type="dxa"/>
          </w:tcPr>
          <w:p w14:paraId="6861B074" w14:textId="45357AED" w:rsidR="00D852CE" w:rsidRPr="00451F4E" w:rsidRDefault="00D852CE" w:rsidP="00D852CE">
            <w:r w:rsidRPr="00123274">
              <w:t>99/99/9999</w:t>
            </w:r>
          </w:p>
        </w:tc>
      </w:tr>
      <w:tr w:rsidR="00D852CE" w14:paraId="26DBB3D9" w14:textId="77777777" w:rsidTr="00B9045A">
        <w:trPr>
          <w:trHeight w:val="350"/>
        </w:trPr>
        <w:tc>
          <w:tcPr>
            <w:tcW w:w="1525" w:type="dxa"/>
          </w:tcPr>
          <w:p w14:paraId="06064500" w14:textId="6DD12635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3991D0FD" w14:textId="4DD5768B" w:rsidR="00D852CE" w:rsidRPr="002E62ED" w:rsidRDefault="00D852CE" w:rsidP="00D852CE">
            <w:r w:rsidRPr="00123274">
              <w:t>inv-i-no</w:t>
            </w:r>
          </w:p>
        </w:tc>
        <w:tc>
          <w:tcPr>
            <w:tcW w:w="3327" w:type="dxa"/>
          </w:tcPr>
          <w:p w14:paraId="2A0B5865" w14:textId="5F88D84D" w:rsidR="00D852CE" w:rsidRPr="00451F4E" w:rsidRDefault="00D852CE" w:rsidP="00D852CE">
            <w:r w:rsidRPr="00123274">
              <w:t>Header Item</w:t>
            </w:r>
          </w:p>
        </w:tc>
        <w:tc>
          <w:tcPr>
            <w:tcW w:w="2338" w:type="dxa"/>
          </w:tcPr>
          <w:p w14:paraId="104AF668" w14:textId="4559126E" w:rsidR="00D852CE" w:rsidRPr="00451F4E" w:rsidRDefault="00D852CE" w:rsidP="00D852CE">
            <w:r w:rsidRPr="00123274">
              <w:t>x(</w:t>
            </w:r>
            <w:r>
              <w:t>15</w:t>
            </w:r>
            <w:r w:rsidRPr="00123274">
              <w:t>)</w:t>
            </w:r>
          </w:p>
        </w:tc>
      </w:tr>
      <w:tr w:rsidR="00D852CE" w14:paraId="0360F3F1" w14:textId="77777777" w:rsidTr="00B9045A">
        <w:trPr>
          <w:trHeight w:val="350"/>
        </w:trPr>
        <w:tc>
          <w:tcPr>
            <w:tcW w:w="1525" w:type="dxa"/>
          </w:tcPr>
          <w:p w14:paraId="321417A4" w14:textId="0BB3BF03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7DBBEE7" w14:textId="17547812" w:rsidR="00D852CE" w:rsidRPr="002E62ED" w:rsidRDefault="00D852CE" w:rsidP="00D852CE">
            <w:r w:rsidRPr="00123274">
              <w:t>inv-line</w:t>
            </w:r>
          </w:p>
        </w:tc>
        <w:tc>
          <w:tcPr>
            <w:tcW w:w="3327" w:type="dxa"/>
          </w:tcPr>
          <w:p w14:paraId="543772F7" w14:textId="177CA532" w:rsidR="00D852CE" w:rsidRPr="00451F4E" w:rsidRDefault="00D852CE" w:rsidP="00D852CE">
            <w:r w:rsidRPr="00123274">
              <w:t>Header Line</w:t>
            </w:r>
          </w:p>
        </w:tc>
        <w:tc>
          <w:tcPr>
            <w:tcW w:w="2338" w:type="dxa"/>
          </w:tcPr>
          <w:p w14:paraId="6E425FC5" w14:textId="79777E9D" w:rsidR="00D852CE" w:rsidRPr="00451F4E" w:rsidRDefault="00D852CE" w:rsidP="00D852CE">
            <w:r w:rsidRPr="00123274">
              <w:t>&gt;9</w:t>
            </w:r>
          </w:p>
        </w:tc>
      </w:tr>
      <w:tr w:rsidR="00D852CE" w14:paraId="768EB37C" w14:textId="77777777" w:rsidTr="00B9045A">
        <w:trPr>
          <w:trHeight w:val="350"/>
        </w:trPr>
        <w:tc>
          <w:tcPr>
            <w:tcW w:w="1525" w:type="dxa"/>
          </w:tcPr>
          <w:p w14:paraId="01A38B75" w14:textId="09B37E08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A29A818" w14:textId="3CF0D157" w:rsidR="00D852CE" w:rsidRPr="002E62ED" w:rsidRDefault="00D852CE" w:rsidP="00D852CE">
            <w:r w:rsidRPr="00123274">
              <w:t>inv-no</w:t>
            </w:r>
          </w:p>
        </w:tc>
        <w:tc>
          <w:tcPr>
            <w:tcW w:w="3327" w:type="dxa"/>
          </w:tcPr>
          <w:p w14:paraId="2B22A173" w14:textId="03DC53A1" w:rsidR="00D852CE" w:rsidRPr="00451F4E" w:rsidRDefault="00D852CE" w:rsidP="00D852CE">
            <w:r w:rsidRPr="00123274">
              <w:t xml:space="preserve">Invoice </w:t>
            </w:r>
            <w:r w:rsidR="00B9045A">
              <w:t>Number</w:t>
            </w:r>
          </w:p>
        </w:tc>
        <w:tc>
          <w:tcPr>
            <w:tcW w:w="2338" w:type="dxa"/>
          </w:tcPr>
          <w:p w14:paraId="6A987A0A" w14:textId="2B640F1E" w:rsidR="00D852CE" w:rsidRPr="00451F4E" w:rsidRDefault="00D852CE" w:rsidP="00D852CE">
            <w:r w:rsidRPr="00123274">
              <w:t>&gt;&gt;&gt;&gt;&gt;9</w:t>
            </w:r>
          </w:p>
        </w:tc>
      </w:tr>
      <w:tr w:rsidR="00D852CE" w14:paraId="0295773D" w14:textId="77777777" w:rsidTr="00B9045A">
        <w:trPr>
          <w:trHeight w:val="350"/>
        </w:trPr>
        <w:tc>
          <w:tcPr>
            <w:tcW w:w="1525" w:type="dxa"/>
          </w:tcPr>
          <w:p w14:paraId="25411ED5" w14:textId="45F6A544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E48890D" w14:textId="77DFB1CB" w:rsidR="00D852CE" w:rsidRPr="002E62ED" w:rsidRDefault="00D852CE" w:rsidP="00D852CE">
            <w:r w:rsidRPr="00123274">
              <w:t>inv-qty</w:t>
            </w:r>
          </w:p>
        </w:tc>
        <w:tc>
          <w:tcPr>
            <w:tcW w:w="3327" w:type="dxa"/>
          </w:tcPr>
          <w:p w14:paraId="4FBE8FFD" w14:textId="4FDFE0A8" w:rsidR="00D852CE" w:rsidRPr="00451F4E" w:rsidRDefault="00D852CE" w:rsidP="00D852CE">
            <w:r w:rsidRPr="00123274">
              <w:t>Invoice Quantity</w:t>
            </w:r>
          </w:p>
        </w:tc>
        <w:tc>
          <w:tcPr>
            <w:tcW w:w="2338" w:type="dxa"/>
          </w:tcPr>
          <w:p w14:paraId="5CA6B5B3" w14:textId="2F479FFA" w:rsidR="00D852CE" w:rsidRPr="00451F4E" w:rsidRDefault="00D852CE" w:rsidP="00D852CE">
            <w:r w:rsidRPr="00123274">
              <w:t>-&gt;&gt;,&gt;&gt;&gt;,&gt;&gt;9.99</w:t>
            </w:r>
          </w:p>
        </w:tc>
      </w:tr>
      <w:tr w:rsidR="00D852CE" w14:paraId="58E5EA33" w14:textId="77777777" w:rsidTr="00B9045A">
        <w:trPr>
          <w:trHeight w:val="350"/>
        </w:trPr>
        <w:tc>
          <w:tcPr>
            <w:tcW w:w="1525" w:type="dxa"/>
          </w:tcPr>
          <w:p w14:paraId="5FAB247B" w14:textId="222EE990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3A36849" w14:textId="4719D461" w:rsidR="00D852CE" w:rsidRPr="002E62ED" w:rsidRDefault="00D852CE" w:rsidP="00D852CE">
            <w:r w:rsidRPr="00123274">
              <w:t>job-no</w:t>
            </w:r>
          </w:p>
        </w:tc>
        <w:tc>
          <w:tcPr>
            <w:tcW w:w="3327" w:type="dxa"/>
          </w:tcPr>
          <w:p w14:paraId="6EE49E0B" w14:textId="2C1BCB17" w:rsidR="00D852CE" w:rsidRPr="00451F4E" w:rsidRDefault="00D852CE" w:rsidP="00D852CE">
            <w:r w:rsidRPr="00123274">
              <w:t>Job Number</w:t>
            </w:r>
          </w:p>
        </w:tc>
        <w:tc>
          <w:tcPr>
            <w:tcW w:w="2338" w:type="dxa"/>
          </w:tcPr>
          <w:p w14:paraId="539010EB" w14:textId="2D98DA19" w:rsidR="00D852CE" w:rsidRPr="00451F4E" w:rsidRDefault="00D852CE" w:rsidP="00D852CE">
            <w:r w:rsidRPr="00123274">
              <w:t>x(6)</w:t>
            </w:r>
          </w:p>
        </w:tc>
      </w:tr>
      <w:tr w:rsidR="00D852CE" w14:paraId="39D4A4B9" w14:textId="77777777" w:rsidTr="00B9045A">
        <w:trPr>
          <w:trHeight w:val="350"/>
        </w:trPr>
        <w:tc>
          <w:tcPr>
            <w:tcW w:w="1525" w:type="dxa"/>
          </w:tcPr>
          <w:p w14:paraId="5C09F90D" w14:textId="7CC2F434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5A45F9D" w14:textId="657D547D" w:rsidR="00D852CE" w:rsidRPr="002E62ED" w:rsidRDefault="00D852CE" w:rsidP="00D852CE">
            <w:r w:rsidRPr="00123274">
              <w:t>job-no2</w:t>
            </w:r>
          </w:p>
        </w:tc>
        <w:tc>
          <w:tcPr>
            <w:tcW w:w="3327" w:type="dxa"/>
          </w:tcPr>
          <w:p w14:paraId="0DF4AF21" w14:textId="0BE995C3" w:rsidR="00D852CE" w:rsidRPr="00451F4E" w:rsidRDefault="00D852CE" w:rsidP="00D852CE">
            <w:r w:rsidRPr="00123274">
              <w:t xml:space="preserve">Run </w:t>
            </w:r>
            <w:r w:rsidR="00B9045A">
              <w:t>Number</w:t>
            </w:r>
          </w:p>
        </w:tc>
        <w:tc>
          <w:tcPr>
            <w:tcW w:w="2338" w:type="dxa"/>
          </w:tcPr>
          <w:p w14:paraId="7EEF3517" w14:textId="20D599DC" w:rsidR="00D852CE" w:rsidRPr="00451F4E" w:rsidRDefault="00D852CE" w:rsidP="00D852CE">
            <w:r w:rsidRPr="00123274">
              <w:t>&gt;9</w:t>
            </w:r>
          </w:p>
        </w:tc>
      </w:tr>
      <w:tr w:rsidR="00D852CE" w14:paraId="1B923437" w14:textId="77777777" w:rsidTr="00B9045A">
        <w:trPr>
          <w:trHeight w:val="350"/>
        </w:trPr>
        <w:tc>
          <w:tcPr>
            <w:tcW w:w="1525" w:type="dxa"/>
          </w:tcPr>
          <w:p w14:paraId="7721659B" w14:textId="5E1F6640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743EA76" w14:textId="16F7239D" w:rsidR="00D852CE" w:rsidRPr="002E62ED" w:rsidRDefault="00D852CE" w:rsidP="00D852CE">
            <w:r w:rsidRPr="00123274">
              <w:t>lab</w:t>
            </w:r>
          </w:p>
        </w:tc>
        <w:tc>
          <w:tcPr>
            <w:tcW w:w="3327" w:type="dxa"/>
          </w:tcPr>
          <w:p w14:paraId="63869425" w14:textId="10D60DA6" w:rsidR="00D852CE" w:rsidRPr="00451F4E" w:rsidRDefault="00D852CE" w:rsidP="00D852CE">
            <w:r w:rsidRPr="00123274">
              <w:t>Labor</w:t>
            </w:r>
          </w:p>
        </w:tc>
        <w:tc>
          <w:tcPr>
            <w:tcW w:w="2338" w:type="dxa"/>
          </w:tcPr>
          <w:p w14:paraId="3CEE4322" w14:textId="2AB68A5B" w:rsidR="00D852CE" w:rsidRPr="00451F4E" w:rsidRDefault="00D852CE" w:rsidP="00D852CE">
            <w:r w:rsidRPr="00123274">
              <w:t>-&gt;&gt;&gt;,&gt;&gt;9.99</w:t>
            </w:r>
          </w:p>
        </w:tc>
      </w:tr>
      <w:tr w:rsidR="00D852CE" w14:paraId="230B795E" w14:textId="77777777" w:rsidTr="00B9045A">
        <w:trPr>
          <w:trHeight w:val="350"/>
        </w:trPr>
        <w:tc>
          <w:tcPr>
            <w:tcW w:w="1525" w:type="dxa"/>
          </w:tcPr>
          <w:p w14:paraId="2C56D2C9" w14:textId="75A28CB9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9E12AF6" w14:textId="3F61581A" w:rsidR="00D852CE" w:rsidRPr="002E62ED" w:rsidRDefault="00D852CE" w:rsidP="00D852CE">
            <w:r w:rsidRPr="00123274">
              <w:t>line</w:t>
            </w:r>
          </w:p>
        </w:tc>
        <w:tc>
          <w:tcPr>
            <w:tcW w:w="3327" w:type="dxa"/>
          </w:tcPr>
          <w:p w14:paraId="6E39CCD9" w14:textId="73A3E1FE" w:rsidR="00D852CE" w:rsidRPr="00451F4E" w:rsidRDefault="00D852CE" w:rsidP="00D852CE">
            <w:r w:rsidRPr="00123274">
              <w:t>Line</w:t>
            </w:r>
          </w:p>
        </w:tc>
        <w:tc>
          <w:tcPr>
            <w:tcW w:w="2338" w:type="dxa"/>
          </w:tcPr>
          <w:p w14:paraId="3A74847D" w14:textId="235F86C4" w:rsidR="00D852CE" w:rsidRPr="00451F4E" w:rsidRDefault="00D852CE" w:rsidP="00D852CE">
            <w:r>
              <w:t>99</w:t>
            </w:r>
          </w:p>
        </w:tc>
      </w:tr>
      <w:tr w:rsidR="00D852CE" w14:paraId="58F1FE46" w14:textId="77777777" w:rsidTr="00B9045A">
        <w:trPr>
          <w:trHeight w:val="350"/>
        </w:trPr>
        <w:tc>
          <w:tcPr>
            <w:tcW w:w="1525" w:type="dxa"/>
          </w:tcPr>
          <w:p w14:paraId="3459E832" w14:textId="77FD8F7D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82D8660" w14:textId="78C6B4E9" w:rsidR="00D852CE" w:rsidRPr="002E62ED" w:rsidRDefault="00D852CE" w:rsidP="00D852CE">
            <w:r w:rsidRPr="00123274">
              <w:t>loc</w:t>
            </w:r>
          </w:p>
        </w:tc>
        <w:tc>
          <w:tcPr>
            <w:tcW w:w="3327" w:type="dxa"/>
          </w:tcPr>
          <w:p w14:paraId="05890445" w14:textId="22CDDCEC" w:rsidR="00D852CE" w:rsidRPr="00451F4E" w:rsidRDefault="00D852CE" w:rsidP="00D852CE">
            <w:r w:rsidRPr="00123274">
              <w:t>Warehouse</w:t>
            </w:r>
          </w:p>
        </w:tc>
        <w:tc>
          <w:tcPr>
            <w:tcW w:w="2338" w:type="dxa"/>
          </w:tcPr>
          <w:p w14:paraId="7475740D" w14:textId="36F17551" w:rsidR="00D852CE" w:rsidRPr="00451F4E" w:rsidRDefault="00D852CE" w:rsidP="00D852CE">
            <w:r w:rsidRPr="00123274">
              <w:t>x(5)</w:t>
            </w:r>
          </w:p>
        </w:tc>
      </w:tr>
      <w:tr w:rsidR="00D852CE" w14:paraId="1223DEFA" w14:textId="77777777" w:rsidTr="00B9045A">
        <w:trPr>
          <w:trHeight w:val="350"/>
        </w:trPr>
        <w:tc>
          <w:tcPr>
            <w:tcW w:w="1525" w:type="dxa"/>
          </w:tcPr>
          <w:p w14:paraId="365A6863" w14:textId="55769908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5637675" w14:textId="74194A9E" w:rsidR="00D852CE" w:rsidRPr="002E62ED" w:rsidRDefault="00D852CE" w:rsidP="00D852CE">
            <w:r w:rsidRPr="00123274">
              <w:t>matl</w:t>
            </w:r>
          </w:p>
        </w:tc>
        <w:tc>
          <w:tcPr>
            <w:tcW w:w="3327" w:type="dxa"/>
          </w:tcPr>
          <w:p w14:paraId="13C42DD7" w14:textId="349ACBA5" w:rsidR="00D852CE" w:rsidRPr="00451F4E" w:rsidRDefault="00D852CE" w:rsidP="00D852CE">
            <w:r w:rsidRPr="00123274">
              <w:t>Material</w:t>
            </w:r>
          </w:p>
        </w:tc>
        <w:tc>
          <w:tcPr>
            <w:tcW w:w="2338" w:type="dxa"/>
          </w:tcPr>
          <w:p w14:paraId="681F4195" w14:textId="08770C7C" w:rsidR="00D852CE" w:rsidRPr="00451F4E" w:rsidRDefault="00D852CE" w:rsidP="00D852CE">
            <w:r w:rsidRPr="00123274">
              <w:t>-&gt;&gt;&gt;,&gt;&gt;9.99&lt;&lt;&lt;&lt;</w:t>
            </w:r>
          </w:p>
        </w:tc>
      </w:tr>
      <w:tr w:rsidR="00D852CE" w14:paraId="4FCC174B" w14:textId="77777777" w:rsidTr="00B9045A">
        <w:trPr>
          <w:trHeight w:val="350"/>
        </w:trPr>
        <w:tc>
          <w:tcPr>
            <w:tcW w:w="1525" w:type="dxa"/>
          </w:tcPr>
          <w:p w14:paraId="63E229E3" w14:textId="3356B3AB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160" w:type="dxa"/>
          </w:tcPr>
          <w:p w14:paraId="766DDF19" w14:textId="203768C3" w:rsidR="00D852CE" w:rsidRPr="00123274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27" w:type="dxa"/>
          </w:tcPr>
          <w:p w14:paraId="7014C906" w14:textId="08BAB8D1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870F0A0" w14:textId="7E50D156" w:rsidR="00D852CE" w:rsidRPr="00123274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852CE" w14:paraId="4437E142" w14:textId="77777777" w:rsidTr="00B9045A">
        <w:trPr>
          <w:trHeight w:val="350"/>
        </w:trPr>
        <w:tc>
          <w:tcPr>
            <w:tcW w:w="1525" w:type="dxa"/>
          </w:tcPr>
          <w:p w14:paraId="77B7DAB4" w14:textId="41D9B407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634E2E83" w14:textId="0CD2B3DB" w:rsidR="00D852CE" w:rsidRPr="002E62ED" w:rsidRDefault="00D852CE" w:rsidP="00D852CE">
            <w:r w:rsidRPr="00123274">
              <w:t>misc</w:t>
            </w:r>
          </w:p>
        </w:tc>
        <w:tc>
          <w:tcPr>
            <w:tcW w:w="3327" w:type="dxa"/>
          </w:tcPr>
          <w:p w14:paraId="495B52FF" w14:textId="06394C6B" w:rsidR="00D852CE" w:rsidRPr="00451F4E" w:rsidRDefault="00B9045A" w:rsidP="00D852CE">
            <w:r>
              <w:t>Miscellaneous Item?</w:t>
            </w:r>
          </w:p>
        </w:tc>
        <w:tc>
          <w:tcPr>
            <w:tcW w:w="2338" w:type="dxa"/>
          </w:tcPr>
          <w:p w14:paraId="4F8BE0B2" w14:textId="0D3E3984" w:rsidR="00D852CE" w:rsidRPr="00451F4E" w:rsidRDefault="00D852CE" w:rsidP="00D852CE">
            <w:r w:rsidRPr="00123274">
              <w:t>yes/no</w:t>
            </w:r>
          </w:p>
        </w:tc>
      </w:tr>
      <w:tr w:rsidR="00D852CE" w14:paraId="158D2E99" w14:textId="77777777" w:rsidTr="00B9045A">
        <w:trPr>
          <w:trHeight w:val="350"/>
        </w:trPr>
        <w:tc>
          <w:tcPr>
            <w:tcW w:w="1525" w:type="dxa"/>
          </w:tcPr>
          <w:p w14:paraId="295C4854" w14:textId="57DC4E80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44F98CE" w14:textId="12F8BB4E" w:rsidR="00D852CE" w:rsidRPr="002E62ED" w:rsidRDefault="00D852CE" w:rsidP="00D852CE">
            <w:r w:rsidRPr="00123274">
              <w:t>ord-line</w:t>
            </w:r>
          </w:p>
        </w:tc>
        <w:tc>
          <w:tcPr>
            <w:tcW w:w="3327" w:type="dxa"/>
          </w:tcPr>
          <w:p w14:paraId="0CA5EBF5" w14:textId="0EC1A605" w:rsidR="00D852CE" w:rsidRPr="00451F4E" w:rsidRDefault="00D852CE" w:rsidP="00D852CE">
            <w:r>
              <w:t>Line</w:t>
            </w:r>
          </w:p>
        </w:tc>
        <w:tc>
          <w:tcPr>
            <w:tcW w:w="2338" w:type="dxa"/>
          </w:tcPr>
          <w:p w14:paraId="5459D6AB" w14:textId="63446794" w:rsidR="00D852CE" w:rsidRPr="00451F4E" w:rsidRDefault="00D852CE" w:rsidP="00D852CE">
            <w:r>
              <w:t>99</w:t>
            </w:r>
          </w:p>
        </w:tc>
      </w:tr>
      <w:tr w:rsidR="00D852CE" w14:paraId="2FB10AC9" w14:textId="77777777" w:rsidTr="00B9045A">
        <w:trPr>
          <w:trHeight w:val="350"/>
        </w:trPr>
        <w:tc>
          <w:tcPr>
            <w:tcW w:w="1525" w:type="dxa"/>
          </w:tcPr>
          <w:p w14:paraId="05C18BF7" w14:textId="39BC7C29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6D233F32" w14:textId="197A8787" w:rsidR="00D852CE" w:rsidRPr="002E62ED" w:rsidRDefault="00D852CE" w:rsidP="00D852CE">
            <w:r w:rsidRPr="00123274">
              <w:t>ord-no</w:t>
            </w:r>
          </w:p>
        </w:tc>
        <w:tc>
          <w:tcPr>
            <w:tcW w:w="3327" w:type="dxa"/>
          </w:tcPr>
          <w:p w14:paraId="7C3C5167" w14:textId="7092969F" w:rsidR="00D852CE" w:rsidRPr="00451F4E" w:rsidRDefault="00D852CE" w:rsidP="00D852CE">
            <w:r w:rsidRPr="00123274">
              <w:t>Order</w:t>
            </w:r>
            <w:r w:rsidR="00B9045A">
              <w:t xml:space="preserve"> Number</w:t>
            </w:r>
          </w:p>
        </w:tc>
        <w:tc>
          <w:tcPr>
            <w:tcW w:w="2338" w:type="dxa"/>
          </w:tcPr>
          <w:p w14:paraId="310BE085" w14:textId="11D439E1" w:rsidR="00D852CE" w:rsidRPr="00451F4E" w:rsidRDefault="00D852CE" w:rsidP="00D852CE">
            <w:r w:rsidRPr="00123274">
              <w:t>&gt;&gt;&gt;&gt;&gt;9</w:t>
            </w:r>
          </w:p>
        </w:tc>
      </w:tr>
      <w:tr w:rsidR="00D852CE" w14:paraId="67FD253B" w14:textId="77777777" w:rsidTr="00B9045A">
        <w:trPr>
          <w:trHeight w:val="350"/>
        </w:trPr>
        <w:tc>
          <w:tcPr>
            <w:tcW w:w="1525" w:type="dxa"/>
          </w:tcPr>
          <w:p w14:paraId="23E1AB91" w14:textId="16E8BC0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37FA4C2" w14:textId="4085A3A6" w:rsidR="00D852CE" w:rsidRPr="002E62ED" w:rsidRDefault="00D852CE" w:rsidP="00D852CE">
            <w:r w:rsidRPr="00123274">
              <w:t>p-c</w:t>
            </w:r>
          </w:p>
        </w:tc>
        <w:tc>
          <w:tcPr>
            <w:tcW w:w="3327" w:type="dxa"/>
          </w:tcPr>
          <w:p w14:paraId="72E05A19" w14:textId="055BAF83" w:rsidR="00D852CE" w:rsidRPr="00451F4E" w:rsidRDefault="00D852CE" w:rsidP="00D852CE">
            <w:r w:rsidRPr="001671FA">
              <w:t>Partial</w:t>
            </w:r>
            <w:r w:rsidR="00A03F18">
              <w:t xml:space="preserve"> or </w:t>
            </w:r>
            <w:r w:rsidRPr="001671FA">
              <w:t>Complete</w:t>
            </w:r>
            <w:r w:rsidR="00A03F18">
              <w:t>?</w:t>
            </w:r>
          </w:p>
        </w:tc>
        <w:tc>
          <w:tcPr>
            <w:tcW w:w="2338" w:type="dxa"/>
          </w:tcPr>
          <w:p w14:paraId="23ED770E" w14:textId="040AF5BB" w:rsidR="00D852CE" w:rsidRPr="00451F4E" w:rsidRDefault="00D852CE" w:rsidP="00D852CE">
            <w:r w:rsidRPr="001671FA">
              <w:t>C/P</w:t>
            </w:r>
          </w:p>
        </w:tc>
      </w:tr>
      <w:tr w:rsidR="00D852CE" w14:paraId="7BDFBA03" w14:textId="77777777" w:rsidTr="00B9045A">
        <w:trPr>
          <w:trHeight w:val="350"/>
        </w:trPr>
        <w:tc>
          <w:tcPr>
            <w:tcW w:w="1525" w:type="dxa"/>
          </w:tcPr>
          <w:p w14:paraId="7EE352AC" w14:textId="79812995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1E79122" w14:textId="29D98C4F" w:rsidR="00D852CE" w:rsidRPr="002E62ED" w:rsidRDefault="00D852CE" w:rsidP="00D852CE">
            <w:r w:rsidRPr="00123274">
              <w:t>pal-chg</w:t>
            </w:r>
          </w:p>
        </w:tc>
        <w:tc>
          <w:tcPr>
            <w:tcW w:w="3327" w:type="dxa"/>
          </w:tcPr>
          <w:p w14:paraId="5BB7C0E8" w14:textId="542625D7" w:rsidR="00D852CE" w:rsidRPr="00451F4E" w:rsidRDefault="00D852CE" w:rsidP="00D852CE">
            <w:r w:rsidRPr="001671FA">
              <w:t>Pallet Charge</w:t>
            </w:r>
          </w:p>
        </w:tc>
        <w:tc>
          <w:tcPr>
            <w:tcW w:w="2338" w:type="dxa"/>
          </w:tcPr>
          <w:p w14:paraId="3370725A" w14:textId="3381AC66" w:rsidR="00D852CE" w:rsidRPr="00451F4E" w:rsidRDefault="00D852CE" w:rsidP="00D852CE">
            <w:r>
              <w:t>X</w:t>
            </w:r>
          </w:p>
        </w:tc>
      </w:tr>
      <w:tr w:rsidR="00D852CE" w14:paraId="06FFAE64" w14:textId="77777777" w:rsidTr="00B9045A">
        <w:trPr>
          <w:trHeight w:val="350"/>
        </w:trPr>
        <w:tc>
          <w:tcPr>
            <w:tcW w:w="1525" w:type="dxa"/>
          </w:tcPr>
          <w:p w14:paraId="76DCAF8D" w14:textId="6B25344F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B47BE52" w14:textId="485A4C59" w:rsidR="00D852CE" w:rsidRPr="002E62ED" w:rsidRDefault="00D852CE" w:rsidP="00D852CE">
            <w:r w:rsidRPr="00123274">
              <w:t>pal-i-no</w:t>
            </w:r>
          </w:p>
        </w:tc>
        <w:tc>
          <w:tcPr>
            <w:tcW w:w="3327" w:type="dxa"/>
          </w:tcPr>
          <w:p w14:paraId="5A5CFA46" w14:textId="5AF3CE3B" w:rsidR="00D852CE" w:rsidRPr="00451F4E" w:rsidRDefault="00D852CE" w:rsidP="00D852CE">
            <w:r w:rsidRPr="001671FA">
              <w:t>Pallet R</w:t>
            </w:r>
            <w:r w:rsidR="00B9045A">
              <w:t xml:space="preserve">aw </w:t>
            </w:r>
            <w:r w:rsidRPr="001671FA">
              <w:t>M</w:t>
            </w:r>
            <w:r w:rsidR="00B9045A">
              <w:t>aterial</w:t>
            </w:r>
            <w:r w:rsidRPr="001671FA">
              <w:t xml:space="preserve"> Item</w:t>
            </w:r>
            <w:r w:rsidR="00B9045A">
              <w:t xml:space="preserve"> Number</w:t>
            </w:r>
          </w:p>
        </w:tc>
        <w:tc>
          <w:tcPr>
            <w:tcW w:w="2338" w:type="dxa"/>
          </w:tcPr>
          <w:p w14:paraId="3BFA28E5" w14:textId="592451BB" w:rsidR="00D852CE" w:rsidRPr="00451F4E" w:rsidRDefault="00D852CE" w:rsidP="00D852CE">
            <w:r w:rsidRPr="001671FA">
              <w:t>x(10)</w:t>
            </w:r>
          </w:p>
        </w:tc>
      </w:tr>
      <w:tr w:rsidR="00D852CE" w14:paraId="78C7A29B" w14:textId="77777777" w:rsidTr="00B9045A">
        <w:trPr>
          <w:trHeight w:val="350"/>
        </w:trPr>
        <w:tc>
          <w:tcPr>
            <w:tcW w:w="1525" w:type="dxa"/>
          </w:tcPr>
          <w:p w14:paraId="30637A74" w14:textId="0D54AC38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35D73D4" w14:textId="23FDCF4F" w:rsidR="00D852CE" w:rsidRPr="002E62ED" w:rsidRDefault="00D852CE" w:rsidP="00D852CE">
            <w:r w:rsidRPr="00123274">
              <w:t>part-dscr1</w:t>
            </w:r>
          </w:p>
        </w:tc>
        <w:tc>
          <w:tcPr>
            <w:tcW w:w="3327" w:type="dxa"/>
          </w:tcPr>
          <w:p w14:paraId="633174FD" w14:textId="1F2FFD99" w:rsidR="00D852CE" w:rsidRPr="00451F4E" w:rsidRDefault="00D852CE" w:rsidP="00D852CE">
            <w:r w:rsidRPr="001671FA">
              <w:t>Item Description</w:t>
            </w:r>
          </w:p>
        </w:tc>
        <w:tc>
          <w:tcPr>
            <w:tcW w:w="2338" w:type="dxa"/>
          </w:tcPr>
          <w:p w14:paraId="7B61FA2E" w14:textId="018EBC45" w:rsidR="00D852CE" w:rsidRPr="00451F4E" w:rsidRDefault="00D852CE" w:rsidP="00D852CE">
            <w:r w:rsidRPr="001671FA">
              <w:t>x(</w:t>
            </w:r>
            <w:r>
              <w:t>3</w:t>
            </w:r>
            <w:r w:rsidRPr="001671FA">
              <w:t>0)</w:t>
            </w:r>
          </w:p>
        </w:tc>
      </w:tr>
      <w:tr w:rsidR="00D852CE" w14:paraId="29CBC8BF" w14:textId="77777777" w:rsidTr="00B9045A">
        <w:trPr>
          <w:trHeight w:val="350"/>
        </w:trPr>
        <w:tc>
          <w:tcPr>
            <w:tcW w:w="1525" w:type="dxa"/>
          </w:tcPr>
          <w:p w14:paraId="7730527A" w14:textId="045F9B04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3D9033E" w14:textId="1E9AE608" w:rsidR="00D852CE" w:rsidRPr="002E62ED" w:rsidRDefault="00D852CE" w:rsidP="00D852CE">
            <w:r w:rsidRPr="00123274">
              <w:t>part-dscr</w:t>
            </w:r>
            <w:r>
              <w:t>2</w:t>
            </w:r>
          </w:p>
        </w:tc>
        <w:tc>
          <w:tcPr>
            <w:tcW w:w="3327" w:type="dxa"/>
          </w:tcPr>
          <w:p w14:paraId="075E0AD0" w14:textId="6A824B68" w:rsidR="00D852CE" w:rsidRPr="00451F4E" w:rsidRDefault="00D852CE" w:rsidP="00D852CE">
            <w:r w:rsidRPr="001671FA">
              <w:t>Item Description</w:t>
            </w:r>
          </w:p>
        </w:tc>
        <w:tc>
          <w:tcPr>
            <w:tcW w:w="2338" w:type="dxa"/>
          </w:tcPr>
          <w:p w14:paraId="3DD18443" w14:textId="10FA5913" w:rsidR="00D852CE" w:rsidRPr="00451F4E" w:rsidRDefault="00D852CE" w:rsidP="00D852CE">
            <w:r w:rsidRPr="001671FA">
              <w:t>x(</w:t>
            </w:r>
            <w:r>
              <w:t>3</w:t>
            </w:r>
            <w:r w:rsidRPr="001671FA">
              <w:t>0)</w:t>
            </w:r>
          </w:p>
        </w:tc>
      </w:tr>
      <w:tr w:rsidR="00D852CE" w14:paraId="31710071" w14:textId="77777777" w:rsidTr="00B9045A">
        <w:trPr>
          <w:trHeight w:val="350"/>
        </w:trPr>
        <w:tc>
          <w:tcPr>
            <w:tcW w:w="1525" w:type="dxa"/>
          </w:tcPr>
          <w:p w14:paraId="4D93E4EB" w14:textId="62CAA48B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3DC1F505" w14:textId="67951485" w:rsidR="00D852CE" w:rsidRPr="002E62ED" w:rsidRDefault="00D852CE" w:rsidP="00D852CE">
            <w:r w:rsidRPr="00123274">
              <w:t>part-no</w:t>
            </w:r>
          </w:p>
        </w:tc>
        <w:tc>
          <w:tcPr>
            <w:tcW w:w="3327" w:type="dxa"/>
          </w:tcPr>
          <w:p w14:paraId="54E19F00" w14:textId="1BEC1C3F" w:rsidR="00D852CE" w:rsidRPr="00451F4E" w:rsidRDefault="00D852CE" w:rsidP="00D852CE">
            <w:r w:rsidRPr="001671FA">
              <w:t>Cust</w:t>
            </w:r>
            <w:r w:rsidR="00B9045A">
              <w:t>omer</w:t>
            </w:r>
            <w:r w:rsidRPr="001671FA">
              <w:t xml:space="preserve"> Part </w:t>
            </w:r>
            <w:r w:rsidR="00B9045A">
              <w:t>Number</w:t>
            </w:r>
          </w:p>
        </w:tc>
        <w:tc>
          <w:tcPr>
            <w:tcW w:w="2338" w:type="dxa"/>
          </w:tcPr>
          <w:p w14:paraId="6E9DA933" w14:textId="1198520F" w:rsidR="00D852CE" w:rsidRPr="00451F4E" w:rsidRDefault="00D852CE" w:rsidP="00D852CE">
            <w:r w:rsidRPr="001671FA">
              <w:t>x(1</w:t>
            </w:r>
            <w:r>
              <w:t>5</w:t>
            </w:r>
            <w:r w:rsidRPr="001671FA">
              <w:t>)</w:t>
            </w:r>
          </w:p>
        </w:tc>
      </w:tr>
      <w:tr w:rsidR="00D852CE" w14:paraId="0B417954" w14:textId="77777777" w:rsidTr="00B9045A">
        <w:trPr>
          <w:trHeight w:val="350"/>
        </w:trPr>
        <w:tc>
          <w:tcPr>
            <w:tcW w:w="1525" w:type="dxa"/>
          </w:tcPr>
          <w:p w14:paraId="14451B44" w14:textId="13175C43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3A33AC70" w14:textId="4407EAFE" w:rsidR="00D852CE" w:rsidRPr="002E62ED" w:rsidRDefault="00D852CE" w:rsidP="00D852CE">
            <w:r w:rsidRPr="001671FA">
              <w:t>period</w:t>
            </w:r>
          </w:p>
        </w:tc>
        <w:tc>
          <w:tcPr>
            <w:tcW w:w="3327" w:type="dxa"/>
          </w:tcPr>
          <w:p w14:paraId="6B6B0905" w14:textId="2742F7D1" w:rsidR="00D852CE" w:rsidRPr="00451F4E" w:rsidRDefault="00B9045A" w:rsidP="00D852CE">
            <w:r>
              <w:t>Period</w:t>
            </w:r>
          </w:p>
        </w:tc>
        <w:tc>
          <w:tcPr>
            <w:tcW w:w="2338" w:type="dxa"/>
          </w:tcPr>
          <w:p w14:paraId="0445F7D6" w14:textId="1ADD7F93" w:rsidR="00D852CE" w:rsidRPr="00451F4E" w:rsidRDefault="00D852CE" w:rsidP="00D852CE">
            <w:r>
              <w:t>99</w:t>
            </w:r>
          </w:p>
        </w:tc>
      </w:tr>
      <w:tr w:rsidR="00D852CE" w14:paraId="3A020D3E" w14:textId="77777777" w:rsidTr="00B9045A">
        <w:trPr>
          <w:trHeight w:val="350"/>
        </w:trPr>
        <w:tc>
          <w:tcPr>
            <w:tcW w:w="1525" w:type="dxa"/>
          </w:tcPr>
          <w:p w14:paraId="7F08FF80" w14:textId="023B422C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73ED514" w14:textId="4C0A4F89" w:rsidR="00D852CE" w:rsidRPr="002E62ED" w:rsidRDefault="00D852CE" w:rsidP="00D852CE">
            <w:r w:rsidRPr="001671FA">
              <w:t>po-no</w:t>
            </w:r>
          </w:p>
        </w:tc>
        <w:tc>
          <w:tcPr>
            <w:tcW w:w="3327" w:type="dxa"/>
          </w:tcPr>
          <w:p w14:paraId="6081123E" w14:textId="50506888" w:rsidR="00D852CE" w:rsidRPr="00451F4E" w:rsidRDefault="00D852CE" w:rsidP="00D852CE">
            <w:r w:rsidRPr="001671FA">
              <w:t>Purchase Order Number</w:t>
            </w:r>
          </w:p>
        </w:tc>
        <w:tc>
          <w:tcPr>
            <w:tcW w:w="2338" w:type="dxa"/>
          </w:tcPr>
          <w:p w14:paraId="52A5B448" w14:textId="25F7CE05" w:rsidR="00D852CE" w:rsidRPr="00451F4E" w:rsidRDefault="00D852CE" w:rsidP="00D852CE">
            <w:r w:rsidRPr="001671FA">
              <w:t>x(1</w:t>
            </w:r>
            <w:r>
              <w:t>5</w:t>
            </w:r>
            <w:r w:rsidRPr="001671FA">
              <w:t>)</w:t>
            </w:r>
          </w:p>
        </w:tc>
      </w:tr>
      <w:tr w:rsidR="00D852CE" w14:paraId="5F480BC5" w14:textId="77777777" w:rsidTr="00B9045A">
        <w:trPr>
          <w:trHeight w:val="350"/>
        </w:trPr>
        <w:tc>
          <w:tcPr>
            <w:tcW w:w="1525" w:type="dxa"/>
          </w:tcPr>
          <w:p w14:paraId="713F508C" w14:textId="36663E9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50204C5" w14:textId="448A1BB8" w:rsidR="00D852CE" w:rsidRPr="002E62ED" w:rsidRDefault="00D852CE" w:rsidP="00D852CE">
            <w:r w:rsidRPr="001671FA">
              <w:t>po-no-po</w:t>
            </w:r>
          </w:p>
        </w:tc>
        <w:tc>
          <w:tcPr>
            <w:tcW w:w="3327" w:type="dxa"/>
          </w:tcPr>
          <w:p w14:paraId="597DC16C" w14:textId="64526D2F" w:rsidR="00D852CE" w:rsidRPr="00451F4E" w:rsidRDefault="00D852CE" w:rsidP="00D852CE">
            <w:r w:rsidRPr="001671FA">
              <w:t>Board P</w:t>
            </w:r>
            <w:r w:rsidR="00B9045A">
              <w:t>urchase Order Number</w:t>
            </w:r>
          </w:p>
        </w:tc>
        <w:tc>
          <w:tcPr>
            <w:tcW w:w="2338" w:type="dxa"/>
          </w:tcPr>
          <w:p w14:paraId="48722D7E" w14:textId="0B83BF32" w:rsidR="00D852CE" w:rsidRPr="00451F4E" w:rsidRDefault="00D852CE" w:rsidP="00D852CE">
            <w:r w:rsidRPr="001671FA">
              <w:t>&gt;&gt;&gt;&gt;&gt;9</w:t>
            </w:r>
          </w:p>
        </w:tc>
      </w:tr>
      <w:tr w:rsidR="00D852CE" w14:paraId="737454E0" w14:textId="77777777" w:rsidTr="00B9045A">
        <w:trPr>
          <w:trHeight w:val="350"/>
        </w:trPr>
        <w:tc>
          <w:tcPr>
            <w:tcW w:w="1525" w:type="dxa"/>
          </w:tcPr>
          <w:p w14:paraId="7D29DD48" w14:textId="0B7B1D7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A1AFC82" w14:textId="09298507" w:rsidR="00D852CE" w:rsidRPr="002E62ED" w:rsidRDefault="00D852CE" w:rsidP="00D852CE">
            <w:r w:rsidRPr="001671FA">
              <w:t>posted</w:t>
            </w:r>
          </w:p>
        </w:tc>
        <w:tc>
          <w:tcPr>
            <w:tcW w:w="3327" w:type="dxa"/>
          </w:tcPr>
          <w:p w14:paraId="0855E09F" w14:textId="4933881A" w:rsidR="00D852CE" w:rsidRPr="00451F4E" w:rsidRDefault="00D852CE" w:rsidP="00D852CE">
            <w:r w:rsidRPr="001671FA">
              <w:t>Posted</w:t>
            </w:r>
            <w:r w:rsidR="00B9045A">
              <w:t>?</w:t>
            </w:r>
          </w:p>
        </w:tc>
        <w:tc>
          <w:tcPr>
            <w:tcW w:w="2338" w:type="dxa"/>
          </w:tcPr>
          <w:p w14:paraId="6196DB9F" w14:textId="79BD49FC" w:rsidR="00D852CE" w:rsidRPr="00451F4E" w:rsidRDefault="00D852CE" w:rsidP="00D852CE">
            <w:r w:rsidRPr="001671FA">
              <w:t>y/n</w:t>
            </w:r>
          </w:p>
        </w:tc>
      </w:tr>
      <w:tr w:rsidR="00D852CE" w14:paraId="4889995E" w14:textId="77777777" w:rsidTr="00B9045A">
        <w:trPr>
          <w:trHeight w:val="350"/>
        </w:trPr>
        <w:tc>
          <w:tcPr>
            <w:tcW w:w="1525" w:type="dxa"/>
          </w:tcPr>
          <w:p w14:paraId="6AF0F410" w14:textId="0D253D96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38D00CF0" w14:textId="36181AC6" w:rsidR="00D852CE" w:rsidRPr="002E62ED" w:rsidRDefault="00D852CE" w:rsidP="00D852CE">
            <w:r w:rsidRPr="001671FA">
              <w:t>pr-qty-uom</w:t>
            </w:r>
          </w:p>
        </w:tc>
        <w:tc>
          <w:tcPr>
            <w:tcW w:w="3327" w:type="dxa"/>
          </w:tcPr>
          <w:p w14:paraId="208D283C" w14:textId="3B8DA2BB" w:rsidR="00D852CE" w:rsidRPr="00451F4E" w:rsidRDefault="00D852CE" w:rsidP="00D852CE">
            <w:r w:rsidRPr="001671FA">
              <w:t>Purch</w:t>
            </w:r>
            <w:r w:rsidR="00B9045A">
              <w:t>ase</w:t>
            </w:r>
            <w:r w:rsidRPr="001671FA">
              <w:t xml:space="preserve"> U</w:t>
            </w:r>
            <w:r w:rsidR="00B9045A">
              <w:t xml:space="preserve">nit of </w:t>
            </w:r>
            <w:r w:rsidRPr="001671FA">
              <w:t>M</w:t>
            </w:r>
            <w:r w:rsidR="00B9045A">
              <w:t>easure</w:t>
            </w:r>
          </w:p>
        </w:tc>
        <w:tc>
          <w:tcPr>
            <w:tcW w:w="2338" w:type="dxa"/>
          </w:tcPr>
          <w:p w14:paraId="624D3F7D" w14:textId="4003BAA2" w:rsidR="00D852CE" w:rsidRPr="00451F4E" w:rsidRDefault="00D852CE" w:rsidP="00D852CE">
            <w:r w:rsidRPr="001671FA">
              <w:t>x(</w:t>
            </w:r>
            <w:r>
              <w:t>4</w:t>
            </w:r>
            <w:r w:rsidRPr="001671FA">
              <w:t>)</w:t>
            </w:r>
          </w:p>
        </w:tc>
      </w:tr>
      <w:tr w:rsidR="00D852CE" w14:paraId="257EB69A" w14:textId="77777777" w:rsidTr="00B9045A">
        <w:trPr>
          <w:trHeight w:val="350"/>
        </w:trPr>
        <w:tc>
          <w:tcPr>
            <w:tcW w:w="1525" w:type="dxa"/>
          </w:tcPr>
          <w:p w14:paraId="6E0A6AA2" w14:textId="5581CBD3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0A9C48F" w14:textId="208F2258" w:rsidR="00D852CE" w:rsidRPr="002E62ED" w:rsidRDefault="00D852CE" w:rsidP="00D852CE">
            <w:r w:rsidRPr="001671FA">
              <w:t>pr-uom</w:t>
            </w:r>
          </w:p>
        </w:tc>
        <w:tc>
          <w:tcPr>
            <w:tcW w:w="3327" w:type="dxa"/>
          </w:tcPr>
          <w:p w14:paraId="2BE67798" w14:textId="7E852575" w:rsidR="00D852CE" w:rsidRPr="00451F4E" w:rsidRDefault="00D852CE" w:rsidP="00D852CE">
            <w:r w:rsidRPr="001671FA">
              <w:t>U</w:t>
            </w:r>
            <w:r w:rsidR="00B9045A">
              <w:t xml:space="preserve">nit of </w:t>
            </w:r>
            <w:r w:rsidRPr="001671FA">
              <w:t>M</w:t>
            </w:r>
            <w:r w:rsidR="00B9045A">
              <w:t>easure</w:t>
            </w:r>
          </w:p>
        </w:tc>
        <w:tc>
          <w:tcPr>
            <w:tcW w:w="2338" w:type="dxa"/>
          </w:tcPr>
          <w:p w14:paraId="4386CD4C" w14:textId="6DA153B5" w:rsidR="00D852CE" w:rsidRPr="00451F4E" w:rsidRDefault="00D852CE" w:rsidP="00D852CE">
            <w:r w:rsidRPr="001671FA">
              <w:t>x(</w:t>
            </w:r>
            <w:r>
              <w:t>4</w:t>
            </w:r>
            <w:r w:rsidRPr="001671FA">
              <w:t>)</w:t>
            </w:r>
          </w:p>
        </w:tc>
      </w:tr>
      <w:tr w:rsidR="00D852CE" w14:paraId="65B365DE" w14:textId="77777777" w:rsidTr="00B9045A">
        <w:trPr>
          <w:trHeight w:val="350"/>
        </w:trPr>
        <w:tc>
          <w:tcPr>
            <w:tcW w:w="1525" w:type="dxa"/>
          </w:tcPr>
          <w:p w14:paraId="482DC8E3" w14:textId="2E57ECF0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F808A47" w14:textId="779A6E54" w:rsidR="00D852CE" w:rsidRPr="002E62ED" w:rsidRDefault="00D852CE" w:rsidP="00D852CE">
            <w:r w:rsidRPr="001671FA">
              <w:t>prep</w:t>
            </w:r>
          </w:p>
        </w:tc>
        <w:tc>
          <w:tcPr>
            <w:tcW w:w="3327" w:type="dxa"/>
          </w:tcPr>
          <w:p w14:paraId="21458928" w14:textId="192F38C2" w:rsidR="00D852CE" w:rsidRPr="00451F4E" w:rsidRDefault="00B9045A" w:rsidP="00D852CE">
            <w:r>
              <w:t>Prep Material?</w:t>
            </w:r>
          </w:p>
        </w:tc>
        <w:tc>
          <w:tcPr>
            <w:tcW w:w="2338" w:type="dxa"/>
          </w:tcPr>
          <w:p w14:paraId="03AB8253" w14:textId="57040C19" w:rsidR="00D852CE" w:rsidRPr="00451F4E" w:rsidRDefault="00D852CE" w:rsidP="00D852CE">
            <w:r w:rsidRPr="001671FA">
              <w:t>yes/no</w:t>
            </w:r>
          </w:p>
        </w:tc>
      </w:tr>
      <w:tr w:rsidR="00D852CE" w14:paraId="51E923BA" w14:textId="77777777" w:rsidTr="00B9045A">
        <w:trPr>
          <w:trHeight w:val="350"/>
        </w:trPr>
        <w:tc>
          <w:tcPr>
            <w:tcW w:w="1525" w:type="dxa"/>
          </w:tcPr>
          <w:p w14:paraId="068661BE" w14:textId="780C734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6C60788F" w14:textId="75E3C90B" w:rsidR="00D852CE" w:rsidRPr="002E62ED" w:rsidRDefault="00D852CE" w:rsidP="00D852CE">
            <w:r w:rsidRPr="001671FA">
              <w:t>prep-amt</w:t>
            </w:r>
          </w:p>
        </w:tc>
        <w:tc>
          <w:tcPr>
            <w:tcW w:w="3327" w:type="dxa"/>
          </w:tcPr>
          <w:p w14:paraId="4BFDEB2D" w14:textId="65CD48C9" w:rsidR="00D852CE" w:rsidRPr="00451F4E" w:rsidRDefault="00B9045A" w:rsidP="00D852CE">
            <w:r>
              <w:t>Prep Amount</w:t>
            </w:r>
          </w:p>
        </w:tc>
        <w:tc>
          <w:tcPr>
            <w:tcW w:w="2338" w:type="dxa"/>
          </w:tcPr>
          <w:p w14:paraId="67340678" w14:textId="2555745B" w:rsidR="00D852CE" w:rsidRPr="00451F4E" w:rsidRDefault="00D852CE" w:rsidP="00D852CE">
            <w:r w:rsidRPr="001671FA">
              <w:t>-&gt;,&gt;&gt;&gt;,&gt;&gt;9.99</w:t>
            </w:r>
          </w:p>
        </w:tc>
      </w:tr>
      <w:tr w:rsidR="00D852CE" w14:paraId="0C73C162" w14:textId="77777777" w:rsidTr="00B9045A">
        <w:trPr>
          <w:trHeight w:val="350"/>
        </w:trPr>
        <w:tc>
          <w:tcPr>
            <w:tcW w:w="1525" w:type="dxa"/>
          </w:tcPr>
          <w:p w14:paraId="72F910BB" w14:textId="4FCE8A0B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803B83D" w14:textId="145197A6" w:rsidR="00D852CE" w:rsidRPr="002E62ED" w:rsidRDefault="00D852CE" w:rsidP="00D852CE">
            <w:r w:rsidRPr="001671FA">
              <w:t>prep-charge</w:t>
            </w:r>
          </w:p>
        </w:tc>
        <w:tc>
          <w:tcPr>
            <w:tcW w:w="3327" w:type="dxa"/>
          </w:tcPr>
          <w:p w14:paraId="21BFE1FD" w14:textId="7D45C260" w:rsidR="00D852CE" w:rsidRPr="00451F4E" w:rsidRDefault="00D852CE" w:rsidP="00D852CE">
            <w:r w:rsidRPr="001671FA">
              <w:t>Prep Charge</w:t>
            </w:r>
          </w:p>
        </w:tc>
        <w:tc>
          <w:tcPr>
            <w:tcW w:w="2338" w:type="dxa"/>
          </w:tcPr>
          <w:p w14:paraId="594D7AFA" w14:textId="3FE7539B" w:rsidR="00D852CE" w:rsidRPr="00451F4E" w:rsidRDefault="00D852CE" w:rsidP="00D852CE">
            <w:r w:rsidRPr="001671FA">
              <w:t>x(</w:t>
            </w:r>
            <w:r>
              <w:t>2</w:t>
            </w:r>
            <w:r w:rsidRPr="001671FA">
              <w:t>0)</w:t>
            </w:r>
          </w:p>
        </w:tc>
      </w:tr>
      <w:tr w:rsidR="00D852CE" w14:paraId="670BF9AB" w14:textId="77777777" w:rsidTr="00B9045A">
        <w:trPr>
          <w:trHeight w:val="350"/>
        </w:trPr>
        <w:tc>
          <w:tcPr>
            <w:tcW w:w="1525" w:type="dxa"/>
          </w:tcPr>
          <w:p w14:paraId="244FFA14" w14:textId="51760CEE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B399EBE" w14:textId="4DFCAFD3" w:rsidR="00D852CE" w:rsidRPr="002E62ED" w:rsidRDefault="00D852CE" w:rsidP="00D852CE">
            <w:r w:rsidRPr="001671FA">
              <w:t>prep-code</w:t>
            </w:r>
          </w:p>
        </w:tc>
        <w:tc>
          <w:tcPr>
            <w:tcW w:w="3327" w:type="dxa"/>
          </w:tcPr>
          <w:p w14:paraId="5C8BB1D1" w14:textId="6B4CEF75" w:rsidR="00D852CE" w:rsidRPr="00451F4E" w:rsidRDefault="00B9045A" w:rsidP="00D852CE">
            <w:r>
              <w:t xml:space="preserve">Prep </w:t>
            </w:r>
            <w:r w:rsidR="00D852CE" w:rsidRPr="001671FA">
              <w:t>Code</w:t>
            </w:r>
          </w:p>
        </w:tc>
        <w:tc>
          <w:tcPr>
            <w:tcW w:w="2338" w:type="dxa"/>
          </w:tcPr>
          <w:p w14:paraId="7631941C" w14:textId="4BF2B90D" w:rsidR="00D852CE" w:rsidRPr="00451F4E" w:rsidRDefault="00D852CE" w:rsidP="00D852CE">
            <w:r w:rsidRPr="001671FA">
              <w:t>x(</w:t>
            </w:r>
            <w:r>
              <w:t>5</w:t>
            </w:r>
            <w:r w:rsidRPr="001671FA">
              <w:t>)</w:t>
            </w:r>
          </w:p>
        </w:tc>
      </w:tr>
      <w:tr w:rsidR="00D852CE" w14:paraId="451790F5" w14:textId="77777777" w:rsidTr="00B9045A">
        <w:trPr>
          <w:trHeight w:val="350"/>
        </w:trPr>
        <w:tc>
          <w:tcPr>
            <w:tcW w:w="1525" w:type="dxa"/>
          </w:tcPr>
          <w:p w14:paraId="64036152" w14:textId="3420E231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0B97C0D" w14:textId="5F16A35C" w:rsidR="00D852CE" w:rsidRPr="002E62ED" w:rsidRDefault="00D852CE" w:rsidP="00D852CE">
            <w:r w:rsidRPr="001671FA">
              <w:t>prep-cost</w:t>
            </w:r>
          </w:p>
        </w:tc>
        <w:tc>
          <w:tcPr>
            <w:tcW w:w="3327" w:type="dxa"/>
          </w:tcPr>
          <w:p w14:paraId="16D8E2D4" w14:textId="4D76E035" w:rsidR="00D852CE" w:rsidRPr="00451F4E" w:rsidRDefault="00B9045A" w:rsidP="00D852CE">
            <w:r>
              <w:t xml:space="preserve">Prep </w:t>
            </w:r>
            <w:r w:rsidR="00D852CE" w:rsidRPr="001671FA">
              <w:t>Cost</w:t>
            </w:r>
          </w:p>
        </w:tc>
        <w:tc>
          <w:tcPr>
            <w:tcW w:w="2338" w:type="dxa"/>
          </w:tcPr>
          <w:p w14:paraId="1982AC45" w14:textId="49D21143" w:rsidR="00D852CE" w:rsidRPr="00451F4E" w:rsidRDefault="00D852CE" w:rsidP="00D852CE">
            <w:r w:rsidRPr="001671FA">
              <w:t>-&gt;&gt;,&gt;&gt;9.99</w:t>
            </w:r>
          </w:p>
        </w:tc>
      </w:tr>
      <w:tr w:rsidR="00D852CE" w14:paraId="0B7D7EDC" w14:textId="77777777" w:rsidTr="00B9045A">
        <w:trPr>
          <w:trHeight w:val="350"/>
        </w:trPr>
        <w:tc>
          <w:tcPr>
            <w:tcW w:w="1525" w:type="dxa"/>
          </w:tcPr>
          <w:p w14:paraId="7531DB2D" w14:textId="68787A76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4B25053" w14:textId="41B72396" w:rsidR="00D852CE" w:rsidRPr="002E62ED" w:rsidRDefault="00D852CE" w:rsidP="00D852CE">
            <w:r w:rsidRPr="001671FA">
              <w:t>prep-dscr</w:t>
            </w:r>
          </w:p>
        </w:tc>
        <w:tc>
          <w:tcPr>
            <w:tcW w:w="3327" w:type="dxa"/>
          </w:tcPr>
          <w:p w14:paraId="17C0471D" w14:textId="0C454EEA" w:rsidR="00D852CE" w:rsidRPr="00451F4E" w:rsidRDefault="00B9045A" w:rsidP="00D852CE">
            <w:r>
              <w:t xml:space="preserve">Prep </w:t>
            </w:r>
            <w:r w:rsidR="00D852CE" w:rsidRPr="001671FA">
              <w:t>Description</w:t>
            </w:r>
          </w:p>
        </w:tc>
        <w:tc>
          <w:tcPr>
            <w:tcW w:w="2338" w:type="dxa"/>
          </w:tcPr>
          <w:p w14:paraId="4674D789" w14:textId="4609B665" w:rsidR="00D852CE" w:rsidRPr="00451F4E" w:rsidRDefault="00D852CE" w:rsidP="00D852CE">
            <w:r w:rsidRPr="001671FA">
              <w:t>x(</w:t>
            </w:r>
            <w:r>
              <w:t>2</w:t>
            </w:r>
            <w:r w:rsidRPr="001671FA">
              <w:t>0)</w:t>
            </w:r>
          </w:p>
        </w:tc>
      </w:tr>
      <w:tr w:rsidR="00D852CE" w14:paraId="3BEAC12D" w14:textId="77777777" w:rsidTr="00B9045A">
        <w:trPr>
          <w:trHeight w:val="350"/>
        </w:trPr>
        <w:tc>
          <w:tcPr>
            <w:tcW w:w="1525" w:type="dxa"/>
          </w:tcPr>
          <w:p w14:paraId="165A575D" w14:textId="3801B6B0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2D63AAB" w14:textId="2CCF8074" w:rsidR="00D852CE" w:rsidRPr="002E62ED" w:rsidRDefault="00D852CE" w:rsidP="00D852CE">
            <w:r w:rsidRPr="001671FA">
              <w:t>prom-code</w:t>
            </w:r>
          </w:p>
        </w:tc>
        <w:tc>
          <w:tcPr>
            <w:tcW w:w="3327" w:type="dxa"/>
          </w:tcPr>
          <w:p w14:paraId="0F956839" w14:textId="7608C975" w:rsidR="00D852CE" w:rsidRPr="00451F4E" w:rsidRDefault="00D852CE" w:rsidP="00D852CE">
            <w:r w:rsidRPr="001671FA">
              <w:t>Prom</w:t>
            </w:r>
            <w:r w:rsidR="00B9045A">
              <w:t>ised</w:t>
            </w:r>
            <w:r w:rsidRPr="001671FA">
              <w:t xml:space="preserve"> Date Code</w:t>
            </w:r>
          </w:p>
        </w:tc>
        <w:tc>
          <w:tcPr>
            <w:tcW w:w="2338" w:type="dxa"/>
          </w:tcPr>
          <w:p w14:paraId="71CC0BBA" w14:textId="0C6CFF35" w:rsidR="00D852CE" w:rsidRPr="00451F4E" w:rsidRDefault="00D852CE" w:rsidP="00D852CE">
            <w:r>
              <w:t>XX</w:t>
            </w:r>
          </w:p>
        </w:tc>
      </w:tr>
      <w:tr w:rsidR="00D852CE" w14:paraId="230AB084" w14:textId="77777777" w:rsidTr="00B9045A">
        <w:trPr>
          <w:trHeight w:val="350"/>
        </w:trPr>
        <w:tc>
          <w:tcPr>
            <w:tcW w:w="1525" w:type="dxa"/>
          </w:tcPr>
          <w:p w14:paraId="769D2C91" w14:textId="6C226FD9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6C3BD07" w14:textId="2E939F1B" w:rsidR="00D852CE" w:rsidRPr="002E62ED" w:rsidRDefault="00D852CE" w:rsidP="00D852CE">
            <w:r w:rsidRPr="001671FA">
              <w:t>prom-date</w:t>
            </w:r>
          </w:p>
        </w:tc>
        <w:tc>
          <w:tcPr>
            <w:tcW w:w="3327" w:type="dxa"/>
          </w:tcPr>
          <w:p w14:paraId="1E375CE2" w14:textId="1344C0F6" w:rsidR="00D852CE" w:rsidRPr="00451F4E" w:rsidRDefault="00D852CE" w:rsidP="00D852CE">
            <w:r w:rsidRPr="001671FA">
              <w:t>Prom</w:t>
            </w:r>
            <w:r w:rsidR="00B9045A">
              <w:t>ised</w:t>
            </w:r>
            <w:r w:rsidRPr="001671FA">
              <w:t xml:space="preserve"> Date</w:t>
            </w:r>
          </w:p>
        </w:tc>
        <w:tc>
          <w:tcPr>
            <w:tcW w:w="2338" w:type="dxa"/>
          </w:tcPr>
          <w:p w14:paraId="4CF30B70" w14:textId="4C412404" w:rsidR="00D852CE" w:rsidRPr="00451F4E" w:rsidRDefault="00D852CE" w:rsidP="00D852CE">
            <w:r w:rsidRPr="001671FA">
              <w:t>99/99/9999</w:t>
            </w:r>
          </w:p>
        </w:tc>
      </w:tr>
      <w:tr w:rsidR="00D852CE" w14:paraId="745A1465" w14:textId="77777777" w:rsidTr="00B9045A">
        <w:trPr>
          <w:trHeight w:val="350"/>
        </w:trPr>
        <w:tc>
          <w:tcPr>
            <w:tcW w:w="1525" w:type="dxa"/>
          </w:tcPr>
          <w:p w14:paraId="67E7D4B1" w14:textId="3ECD4BC5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3D7717A" w14:textId="5749602A" w:rsidR="00D852CE" w:rsidRPr="002E62ED" w:rsidRDefault="00D852CE" w:rsidP="00D852CE">
            <w:r w:rsidRPr="001671FA">
              <w:t>qty</w:t>
            </w:r>
          </w:p>
        </w:tc>
        <w:tc>
          <w:tcPr>
            <w:tcW w:w="3327" w:type="dxa"/>
          </w:tcPr>
          <w:p w14:paraId="3B2933BB" w14:textId="1D73ED36" w:rsidR="00D852CE" w:rsidRPr="00451F4E" w:rsidRDefault="00B9045A" w:rsidP="00D852CE">
            <w:r>
              <w:t>Quantity</w:t>
            </w:r>
          </w:p>
        </w:tc>
        <w:tc>
          <w:tcPr>
            <w:tcW w:w="2338" w:type="dxa"/>
          </w:tcPr>
          <w:p w14:paraId="36B261AE" w14:textId="015E89A1" w:rsidR="00D852CE" w:rsidRPr="00451F4E" w:rsidRDefault="00D852CE" w:rsidP="00D852CE">
            <w:r w:rsidRPr="001671FA">
              <w:t>-&gt;&gt;,&gt;&gt;&gt;,&gt;&gt;9</w:t>
            </w:r>
          </w:p>
        </w:tc>
      </w:tr>
      <w:tr w:rsidR="00D852CE" w14:paraId="48F29C65" w14:textId="77777777" w:rsidTr="00B9045A">
        <w:trPr>
          <w:trHeight w:val="350"/>
        </w:trPr>
        <w:tc>
          <w:tcPr>
            <w:tcW w:w="1525" w:type="dxa"/>
          </w:tcPr>
          <w:p w14:paraId="13C09E40" w14:textId="2795FF1D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F83AFAD" w14:textId="0BF8AB30" w:rsidR="00D852CE" w:rsidRPr="002E62ED" w:rsidRDefault="00D852CE" w:rsidP="00D852CE">
            <w:r w:rsidRPr="001671FA">
              <w:t>rec_key</w:t>
            </w:r>
          </w:p>
        </w:tc>
        <w:tc>
          <w:tcPr>
            <w:tcW w:w="3327" w:type="dxa"/>
          </w:tcPr>
          <w:p w14:paraId="59F7630D" w14:textId="7650FED3" w:rsidR="00D852CE" w:rsidRPr="00451F4E" w:rsidRDefault="00D852CE" w:rsidP="00D852CE">
            <w:r w:rsidRPr="001671FA">
              <w:t>Rec Key</w:t>
            </w:r>
          </w:p>
        </w:tc>
        <w:tc>
          <w:tcPr>
            <w:tcW w:w="2338" w:type="dxa"/>
          </w:tcPr>
          <w:p w14:paraId="029FD673" w14:textId="2A8E41D7" w:rsidR="00D852CE" w:rsidRPr="00451F4E" w:rsidRDefault="00D852CE" w:rsidP="00D852CE">
            <w:r w:rsidRPr="001671FA">
              <w:t>X(20)</w:t>
            </w:r>
          </w:p>
        </w:tc>
      </w:tr>
      <w:tr w:rsidR="00D852CE" w14:paraId="3B7F670C" w14:textId="77777777" w:rsidTr="00B9045A">
        <w:trPr>
          <w:trHeight w:val="350"/>
        </w:trPr>
        <w:tc>
          <w:tcPr>
            <w:tcW w:w="1525" w:type="dxa"/>
          </w:tcPr>
          <w:p w14:paraId="0CB52720" w14:textId="0BFA8D29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CAAB352" w14:textId="3760FFE8" w:rsidR="00D852CE" w:rsidRPr="002E62ED" w:rsidRDefault="00D852CE" w:rsidP="00D852CE">
            <w:r w:rsidRPr="001671FA">
              <w:t>req-code</w:t>
            </w:r>
          </w:p>
        </w:tc>
        <w:tc>
          <w:tcPr>
            <w:tcW w:w="3327" w:type="dxa"/>
          </w:tcPr>
          <w:p w14:paraId="5BAE0935" w14:textId="5A33E436" w:rsidR="00D852CE" w:rsidRPr="00451F4E" w:rsidRDefault="00D852CE" w:rsidP="00D852CE">
            <w:r w:rsidRPr="001671FA">
              <w:t>Req</w:t>
            </w:r>
            <w:r w:rsidR="00B9045A">
              <w:t>uested</w:t>
            </w:r>
            <w:r w:rsidRPr="001671FA">
              <w:t xml:space="preserve"> Date Code</w:t>
            </w:r>
          </w:p>
        </w:tc>
        <w:tc>
          <w:tcPr>
            <w:tcW w:w="2338" w:type="dxa"/>
          </w:tcPr>
          <w:p w14:paraId="3EA42DD7" w14:textId="420979DA" w:rsidR="00D852CE" w:rsidRPr="00451F4E" w:rsidRDefault="00D852CE" w:rsidP="00D852CE">
            <w:r>
              <w:t>XX</w:t>
            </w:r>
          </w:p>
        </w:tc>
      </w:tr>
      <w:tr w:rsidR="00D852CE" w14:paraId="42F04E71" w14:textId="77777777" w:rsidTr="00B9045A">
        <w:trPr>
          <w:trHeight w:val="350"/>
        </w:trPr>
        <w:tc>
          <w:tcPr>
            <w:tcW w:w="1525" w:type="dxa"/>
          </w:tcPr>
          <w:p w14:paraId="41731C34" w14:textId="17FE1DB2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80DD958" w14:textId="55F0859D" w:rsidR="00D852CE" w:rsidRPr="002E62ED" w:rsidRDefault="00D852CE" w:rsidP="00D852CE">
            <w:r w:rsidRPr="001671FA">
              <w:t>req-date</w:t>
            </w:r>
          </w:p>
        </w:tc>
        <w:tc>
          <w:tcPr>
            <w:tcW w:w="3327" w:type="dxa"/>
          </w:tcPr>
          <w:p w14:paraId="4657F8BC" w14:textId="1DC34304" w:rsidR="00D852CE" w:rsidRPr="00451F4E" w:rsidRDefault="00D852CE" w:rsidP="00D852CE">
            <w:r w:rsidRPr="001671FA">
              <w:t>Req</w:t>
            </w:r>
            <w:r w:rsidR="00B9045A">
              <w:t>uested</w:t>
            </w:r>
            <w:r w:rsidRPr="001671FA">
              <w:t xml:space="preserve"> Date</w:t>
            </w:r>
          </w:p>
        </w:tc>
        <w:tc>
          <w:tcPr>
            <w:tcW w:w="2338" w:type="dxa"/>
          </w:tcPr>
          <w:p w14:paraId="37EE1033" w14:textId="2B7B3123" w:rsidR="00D852CE" w:rsidRPr="00451F4E" w:rsidRDefault="00D852CE" w:rsidP="00D852CE">
            <w:r w:rsidRPr="001671FA">
              <w:t>99/99/9999</w:t>
            </w:r>
          </w:p>
        </w:tc>
      </w:tr>
      <w:tr w:rsidR="00D852CE" w14:paraId="4C9A0266" w14:textId="77777777" w:rsidTr="00B9045A">
        <w:trPr>
          <w:trHeight w:val="350"/>
        </w:trPr>
        <w:tc>
          <w:tcPr>
            <w:tcW w:w="1525" w:type="dxa"/>
          </w:tcPr>
          <w:p w14:paraId="0EE1CF95" w14:textId="4B5AE942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07E54A0B" w14:textId="1F5FCEBD" w:rsidR="00D852CE" w:rsidRPr="002E62ED" w:rsidRDefault="00D852CE" w:rsidP="00D852CE">
            <w:r w:rsidRPr="001671FA">
              <w:t>s-comm</w:t>
            </w:r>
          </w:p>
        </w:tc>
        <w:tc>
          <w:tcPr>
            <w:tcW w:w="3327" w:type="dxa"/>
          </w:tcPr>
          <w:p w14:paraId="02564358" w14:textId="30369348" w:rsidR="00D852CE" w:rsidRPr="00451F4E" w:rsidRDefault="00D852CE" w:rsidP="00D852CE">
            <w:r w:rsidRPr="001671FA">
              <w:t>Commission</w:t>
            </w:r>
            <w:r w:rsidR="00B9045A">
              <w:t xml:space="preserve"> Percentage</w:t>
            </w:r>
          </w:p>
        </w:tc>
        <w:tc>
          <w:tcPr>
            <w:tcW w:w="2338" w:type="dxa"/>
          </w:tcPr>
          <w:p w14:paraId="4262350D" w14:textId="0BE821C1" w:rsidR="00D852CE" w:rsidRPr="00451F4E" w:rsidRDefault="00D852CE" w:rsidP="00D852CE">
            <w:r w:rsidRPr="001671FA">
              <w:t>&gt;&gt;9.99</w:t>
            </w:r>
          </w:p>
        </w:tc>
      </w:tr>
      <w:tr w:rsidR="00D852CE" w14:paraId="0DACC46F" w14:textId="77777777" w:rsidTr="00B9045A">
        <w:trPr>
          <w:trHeight w:val="350"/>
        </w:trPr>
        <w:tc>
          <w:tcPr>
            <w:tcW w:w="1525" w:type="dxa"/>
          </w:tcPr>
          <w:p w14:paraId="29D1743A" w14:textId="37F89DF5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63648E64" w14:textId="7E843B3E" w:rsidR="00D852CE" w:rsidRPr="002E62ED" w:rsidRDefault="00D852CE" w:rsidP="00D852CE">
            <w:r w:rsidRPr="001671FA">
              <w:t>s-commbasis</w:t>
            </w:r>
          </w:p>
        </w:tc>
        <w:tc>
          <w:tcPr>
            <w:tcW w:w="3327" w:type="dxa"/>
          </w:tcPr>
          <w:p w14:paraId="23B775F3" w14:textId="2AFBB4BF" w:rsidR="00D852CE" w:rsidRPr="00451F4E" w:rsidRDefault="00D852CE" w:rsidP="00D852CE">
            <w:r w:rsidRPr="001671FA">
              <w:t>Basis</w:t>
            </w:r>
          </w:p>
        </w:tc>
        <w:tc>
          <w:tcPr>
            <w:tcW w:w="2338" w:type="dxa"/>
          </w:tcPr>
          <w:p w14:paraId="50349E61" w14:textId="0A6604AB" w:rsidR="00D852CE" w:rsidRPr="00451F4E" w:rsidRDefault="00D852CE" w:rsidP="00D852CE">
            <w:r>
              <w:t>X</w:t>
            </w:r>
          </w:p>
        </w:tc>
      </w:tr>
      <w:tr w:rsidR="00D852CE" w14:paraId="637CDE74" w14:textId="77777777" w:rsidTr="00B9045A">
        <w:trPr>
          <w:trHeight w:val="350"/>
        </w:trPr>
        <w:tc>
          <w:tcPr>
            <w:tcW w:w="1525" w:type="dxa"/>
          </w:tcPr>
          <w:p w14:paraId="7D73417D" w14:textId="486EFDED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49A460B4" w14:textId="0F20743F" w:rsidR="00D852CE" w:rsidRPr="002E62ED" w:rsidRDefault="00D852CE" w:rsidP="00D852CE">
            <w:r w:rsidRPr="001671FA">
              <w:t>s-pct</w:t>
            </w:r>
          </w:p>
        </w:tc>
        <w:tc>
          <w:tcPr>
            <w:tcW w:w="3327" w:type="dxa"/>
          </w:tcPr>
          <w:p w14:paraId="421EC2D1" w14:textId="2BDB46F2" w:rsidR="00D852CE" w:rsidRPr="00451F4E" w:rsidRDefault="00D852CE" w:rsidP="00D852CE">
            <w:r w:rsidRPr="001671FA">
              <w:t>Percentage</w:t>
            </w:r>
          </w:p>
        </w:tc>
        <w:tc>
          <w:tcPr>
            <w:tcW w:w="2338" w:type="dxa"/>
          </w:tcPr>
          <w:p w14:paraId="31249535" w14:textId="6F577D12" w:rsidR="00D852CE" w:rsidRPr="00451F4E" w:rsidRDefault="00D852CE" w:rsidP="00D852CE">
            <w:r w:rsidRPr="001671FA">
              <w:t>&gt;&gt;9.99</w:t>
            </w:r>
          </w:p>
        </w:tc>
      </w:tr>
      <w:tr w:rsidR="00D852CE" w14:paraId="36B9A190" w14:textId="77777777" w:rsidTr="00B9045A">
        <w:trPr>
          <w:trHeight w:val="350"/>
        </w:trPr>
        <w:tc>
          <w:tcPr>
            <w:tcW w:w="1525" w:type="dxa"/>
          </w:tcPr>
          <w:p w14:paraId="2A90FA7B" w14:textId="0A77EB28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16E6035F" w14:textId="6CF2B57A" w:rsidR="00D852CE" w:rsidRPr="002E62ED" w:rsidRDefault="00D852CE" w:rsidP="00D852CE">
            <w:r w:rsidRPr="001671FA">
              <w:t>sf-sht</w:t>
            </w:r>
          </w:p>
        </w:tc>
        <w:tc>
          <w:tcPr>
            <w:tcW w:w="3327" w:type="dxa"/>
          </w:tcPr>
          <w:p w14:paraId="111C2051" w14:textId="6D883FA5" w:rsidR="00D852CE" w:rsidRPr="00451F4E" w:rsidRDefault="00D852CE" w:rsidP="00D852CE">
            <w:r w:rsidRPr="001671FA">
              <w:t>Sq</w:t>
            </w:r>
            <w:r w:rsidR="00B9045A">
              <w:t xml:space="preserve">uare </w:t>
            </w:r>
            <w:r w:rsidRPr="001671FA">
              <w:t>F</w:t>
            </w:r>
            <w:r w:rsidR="00B9045A">
              <w:t>ee</w:t>
            </w:r>
            <w:r w:rsidRPr="001671FA">
              <w:t>t</w:t>
            </w:r>
            <w:r w:rsidR="00B9045A">
              <w:t xml:space="preserve"> per </w:t>
            </w:r>
            <w:r w:rsidRPr="001671FA">
              <w:t>Sheet</w:t>
            </w:r>
          </w:p>
        </w:tc>
        <w:tc>
          <w:tcPr>
            <w:tcW w:w="2338" w:type="dxa"/>
          </w:tcPr>
          <w:p w14:paraId="7F107DDE" w14:textId="1510A7C5" w:rsidR="00D852CE" w:rsidRPr="00451F4E" w:rsidRDefault="00D852CE" w:rsidP="00D852CE">
            <w:r w:rsidRPr="001671FA">
              <w:t>&gt;&gt;9.99&lt;&lt;</w:t>
            </w:r>
          </w:p>
        </w:tc>
      </w:tr>
      <w:tr w:rsidR="00D852CE" w14:paraId="25384EB9" w14:textId="77777777" w:rsidTr="00B9045A">
        <w:trPr>
          <w:trHeight w:val="350"/>
        </w:trPr>
        <w:tc>
          <w:tcPr>
            <w:tcW w:w="1525" w:type="dxa"/>
          </w:tcPr>
          <w:p w14:paraId="5A934C1C" w14:textId="7C30C2D4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5FDBAF0D" w14:textId="104E90C0" w:rsidR="00D852CE" w:rsidRPr="002E62ED" w:rsidRDefault="00D852CE" w:rsidP="00D852CE">
            <w:r w:rsidRPr="001671FA">
              <w:t>ship-qty</w:t>
            </w:r>
          </w:p>
        </w:tc>
        <w:tc>
          <w:tcPr>
            <w:tcW w:w="3327" w:type="dxa"/>
          </w:tcPr>
          <w:p w14:paraId="09D7809C" w14:textId="459332ED" w:rsidR="00D852CE" w:rsidRPr="00451F4E" w:rsidRDefault="00D852CE" w:rsidP="00D852CE">
            <w:r w:rsidRPr="001671FA">
              <w:t>Shipped Quantity</w:t>
            </w:r>
          </w:p>
        </w:tc>
        <w:tc>
          <w:tcPr>
            <w:tcW w:w="2338" w:type="dxa"/>
          </w:tcPr>
          <w:p w14:paraId="2B6D8FF4" w14:textId="5B9F0D9C" w:rsidR="00D852CE" w:rsidRPr="00451F4E" w:rsidRDefault="00D852CE" w:rsidP="00D852CE">
            <w:r w:rsidRPr="001671FA">
              <w:t>-&gt;&gt;,&gt;&gt;&gt;,&gt;&gt;9.99</w:t>
            </w:r>
          </w:p>
        </w:tc>
      </w:tr>
      <w:tr w:rsidR="00D852CE" w14:paraId="60198519" w14:textId="77777777" w:rsidTr="00B9045A">
        <w:trPr>
          <w:trHeight w:val="350"/>
        </w:trPr>
        <w:tc>
          <w:tcPr>
            <w:tcW w:w="1525" w:type="dxa"/>
          </w:tcPr>
          <w:p w14:paraId="667DA4B8" w14:textId="4E140A70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7D250BD8" w14:textId="1044D406" w:rsidR="00D852CE" w:rsidRPr="002E62ED" w:rsidRDefault="00D852CE" w:rsidP="00D852CE">
            <w:r w:rsidRPr="001671FA">
              <w:t>sman</w:t>
            </w:r>
          </w:p>
        </w:tc>
        <w:tc>
          <w:tcPr>
            <w:tcW w:w="3327" w:type="dxa"/>
          </w:tcPr>
          <w:p w14:paraId="114457FB" w14:textId="01D0968A" w:rsidR="00D852CE" w:rsidRPr="00451F4E" w:rsidRDefault="00D852CE" w:rsidP="00D852CE">
            <w:r w:rsidRPr="001671FA">
              <w:t>Salesman Code</w:t>
            </w:r>
          </w:p>
        </w:tc>
        <w:tc>
          <w:tcPr>
            <w:tcW w:w="2338" w:type="dxa"/>
          </w:tcPr>
          <w:p w14:paraId="05EFEB10" w14:textId="27DC7CFD" w:rsidR="00D852CE" w:rsidRPr="00451F4E" w:rsidRDefault="00D852CE" w:rsidP="00D852CE">
            <w:r w:rsidRPr="001671FA">
              <w:t>x(3)</w:t>
            </w:r>
          </w:p>
        </w:tc>
      </w:tr>
      <w:tr w:rsidR="00D852CE" w14:paraId="3F93F6C8" w14:textId="77777777" w:rsidTr="00B9045A">
        <w:trPr>
          <w:trHeight w:val="350"/>
        </w:trPr>
        <w:tc>
          <w:tcPr>
            <w:tcW w:w="1525" w:type="dxa"/>
          </w:tcPr>
          <w:p w14:paraId="5BA38BA5" w14:textId="2A6F20FD" w:rsidR="00D852CE" w:rsidRDefault="00D852CE" w:rsidP="00D852CE">
            <w:r>
              <w:t>ar-invl</w:t>
            </w:r>
          </w:p>
        </w:tc>
        <w:tc>
          <w:tcPr>
            <w:tcW w:w="2160" w:type="dxa"/>
          </w:tcPr>
          <w:p w14:paraId="2C311D92" w14:textId="0C7D39B5" w:rsidR="00D852CE" w:rsidRPr="002E62ED" w:rsidRDefault="00D852CE" w:rsidP="00D852CE">
            <w:r w:rsidRPr="001671FA">
              <w:t>sname</w:t>
            </w:r>
          </w:p>
        </w:tc>
        <w:tc>
          <w:tcPr>
            <w:tcW w:w="3327" w:type="dxa"/>
          </w:tcPr>
          <w:p w14:paraId="734841B4" w14:textId="57941368" w:rsidR="00D852CE" w:rsidRPr="00451F4E" w:rsidRDefault="00D852CE" w:rsidP="00D852CE">
            <w:r w:rsidRPr="001671FA">
              <w:t>Salesman Name</w:t>
            </w:r>
          </w:p>
        </w:tc>
        <w:tc>
          <w:tcPr>
            <w:tcW w:w="2338" w:type="dxa"/>
          </w:tcPr>
          <w:p w14:paraId="360D8429" w14:textId="5AE4F1C5" w:rsidR="00D852CE" w:rsidRPr="00451F4E" w:rsidRDefault="00D852CE" w:rsidP="00D852CE">
            <w:r w:rsidRPr="001671FA">
              <w:t>x(20)</w:t>
            </w:r>
          </w:p>
        </w:tc>
      </w:tr>
      <w:tr w:rsidR="00A314EF" w14:paraId="60A62F27" w14:textId="77777777" w:rsidTr="00B9045A">
        <w:trPr>
          <w:trHeight w:val="350"/>
        </w:trPr>
        <w:tc>
          <w:tcPr>
            <w:tcW w:w="1525" w:type="dxa"/>
          </w:tcPr>
          <w:p w14:paraId="17A84C74" w14:textId="4F8BEB50" w:rsidR="00A314E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160" w:type="dxa"/>
          </w:tcPr>
          <w:p w14:paraId="2E89C1A7" w14:textId="45CF4BC8" w:rsidR="00A314EF" w:rsidRPr="001671FA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27" w:type="dxa"/>
          </w:tcPr>
          <w:p w14:paraId="75D6F064" w14:textId="3C9B0AD4" w:rsidR="00A314E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1D12C88" w14:textId="22FB3252" w:rsidR="00A314EF" w:rsidRPr="001671FA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A314EF" w14:paraId="04BBE810" w14:textId="77777777" w:rsidTr="00B9045A">
        <w:trPr>
          <w:trHeight w:val="350"/>
        </w:trPr>
        <w:tc>
          <w:tcPr>
            <w:tcW w:w="1525" w:type="dxa"/>
          </w:tcPr>
          <w:p w14:paraId="788B04F1" w14:textId="37C26423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084994AE" w14:textId="048A40C3" w:rsidR="00A314EF" w:rsidRPr="002E62ED" w:rsidRDefault="00A314EF" w:rsidP="00A314EF">
            <w:r w:rsidRPr="001671FA">
              <w:t>t-cost</w:t>
            </w:r>
          </w:p>
        </w:tc>
        <w:tc>
          <w:tcPr>
            <w:tcW w:w="3327" w:type="dxa"/>
          </w:tcPr>
          <w:p w14:paraId="09D985E5" w14:textId="3A14798A" w:rsidR="00A314EF" w:rsidRPr="00451F4E" w:rsidRDefault="00B9045A" w:rsidP="00A314EF">
            <w:r>
              <w:t>Total Cost</w:t>
            </w:r>
          </w:p>
        </w:tc>
        <w:tc>
          <w:tcPr>
            <w:tcW w:w="2338" w:type="dxa"/>
          </w:tcPr>
          <w:p w14:paraId="78F25BE2" w14:textId="0F8FCFB9" w:rsidR="00A314EF" w:rsidRPr="00451F4E" w:rsidRDefault="00A314EF" w:rsidP="00A314EF">
            <w:r w:rsidRPr="001671FA">
              <w:t>-&gt;&gt;,&gt;&gt;&gt;,&gt;&gt;9.99</w:t>
            </w:r>
          </w:p>
        </w:tc>
      </w:tr>
      <w:tr w:rsidR="00A314EF" w14:paraId="4ABAF765" w14:textId="77777777" w:rsidTr="00B9045A">
        <w:trPr>
          <w:trHeight w:val="350"/>
        </w:trPr>
        <w:tc>
          <w:tcPr>
            <w:tcW w:w="1525" w:type="dxa"/>
          </w:tcPr>
          <w:p w14:paraId="653C4D08" w14:textId="01B1A926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55640E36" w14:textId="6906B93D" w:rsidR="00A314EF" w:rsidRPr="002E62ED" w:rsidRDefault="00A314EF" w:rsidP="00A314EF">
            <w:r w:rsidRPr="001671FA">
              <w:t>t-freight</w:t>
            </w:r>
          </w:p>
        </w:tc>
        <w:tc>
          <w:tcPr>
            <w:tcW w:w="3327" w:type="dxa"/>
          </w:tcPr>
          <w:p w14:paraId="7A821371" w14:textId="24B91F0C" w:rsidR="00A314EF" w:rsidRPr="00451F4E" w:rsidRDefault="00A314EF" w:rsidP="00A314EF">
            <w:r w:rsidRPr="001671FA">
              <w:t>Total Freight</w:t>
            </w:r>
          </w:p>
        </w:tc>
        <w:tc>
          <w:tcPr>
            <w:tcW w:w="2338" w:type="dxa"/>
          </w:tcPr>
          <w:p w14:paraId="6B30D07B" w14:textId="17012CCA" w:rsidR="00A314EF" w:rsidRPr="00451F4E" w:rsidRDefault="00A314EF" w:rsidP="00A314EF">
            <w:r w:rsidRPr="001671FA">
              <w:t>-&gt;&gt;,&gt;&gt;9.99</w:t>
            </w:r>
          </w:p>
        </w:tc>
      </w:tr>
      <w:tr w:rsidR="00A314EF" w14:paraId="01981349" w14:textId="77777777" w:rsidTr="00B9045A">
        <w:trPr>
          <w:trHeight w:val="350"/>
        </w:trPr>
        <w:tc>
          <w:tcPr>
            <w:tcW w:w="1525" w:type="dxa"/>
          </w:tcPr>
          <w:p w14:paraId="3DF74A82" w14:textId="310E5429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52F24407" w14:textId="3FA6A15A" w:rsidR="00A314EF" w:rsidRPr="001671FA" w:rsidRDefault="00A314EF" w:rsidP="00A314EF">
            <w:r w:rsidRPr="00573396">
              <w:t>t-freight-p</w:t>
            </w:r>
          </w:p>
        </w:tc>
        <w:tc>
          <w:tcPr>
            <w:tcW w:w="3327" w:type="dxa"/>
          </w:tcPr>
          <w:p w14:paraId="3328ADF0" w14:textId="3973B32A" w:rsidR="00A314EF" w:rsidRPr="001671FA" w:rsidRDefault="00B9045A" w:rsidP="00A314EF">
            <w:r>
              <w:t>Total Freight Payed</w:t>
            </w:r>
          </w:p>
        </w:tc>
        <w:tc>
          <w:tcPr>
            <w:tcW w:w="2338" w:type="dxa"/>
          </w:tcPr>
          <w:p w14:paraId="3AA5B185" w14:textId="058B8005" w:rsidR="00A314EF" w:rsidRPr="001671FA" w:rsidRDefault="00A314EF" w:rsidP="00A314EF">
            <w:r w:rsidRPr="00573396">
              <w:t>-&gt;&gt;,&gt;&gt;&gt;,&gt;&gt;9.99</w:t>
            </w:r>
          </w:p>
        </w:tc>
      </w:tr>
      <w:tr w:rsidR="00A314EF" w14:paraId="65F9ABA5" w14:textId="77777777" w:rsidTr="00B9045A">
        <w:trPr>
          <w:trHeight w:val="350"/>
        </w:trPr>
        <w:tc>
          <w:tcPr>
            <w:tcW w:w="1525" w:type="dxa"/>
          </w:tcPr>
          <w:p w14:paraId="42289470" w14:textId="0DBF812A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29D35A04" w14:textId="3ECF4516" w:rsidR="00A314EF" w:rsidRPr="001671FA" w:rsidRDefault="00A314EF" w:rsidP="00A314EF">
            <w:r w:rsidRPr="00573396">
              <w:t>t-fuel</w:t>
            </w:r>
          </w:p>
        </w:tc>
        <w:tc>
          <w:tcPr>
            <w:tcW w:w="3327" w:type="dxa"/>
          </w:tcPr>
          <w:p w14:paraId="2C311BC7" w14:textId="3C722B00" w:rsidR="00A314EF" w:rsidRPr="001671FA" w:rsidRDefault="00A314EF" w:rsidP="00A314EF">
            <w:r w:rsidRPr="00573396">
              <w:t>Total Fuel</w:t>
            </w:r>
          </w:p>
        </w:tc>
        <w:tc>
          <w:tcPr>
            <w:tcW w:w="2338" w:type="dxa"/>
          </w:tcPr>
          <w:p w14:paraId="73037057" w14:textId="703438CC" w:rsidR="00A314EF" w:rsidRPr="001671FA" w:rsidRDefault="00A314EF" w:rsidP="00A314EF">
            <w:r w:rsidRPr="00573396">
              <w:t>-&gt;&gt;,&gt;&gt;9.99</w:t>
            </w:r>
          </w:p>
        </w:tc>
      </w:tr>
      <w:tr w:rsidR="00A314EF" w14:paraId="1D754711" w14:textId="77777777" w:rsidTr="00B9045A">
        <w:trPr>
          <w:trHeight w:val="350"/>
        </w:trPr>
        <w:tc>
          <w:tcPr>
            <w:tcW w:w="1525" w:type="dxa"/>
          </w:tcPr>
          <w:p w14:paraId="363AC477" w14:textId="06CADAB0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078FD5D0" w14:textId="5DFF9EAA" w:rsidR="00A314EF" w:rsidRPr="001671FA" w:rsidRDefault="00A314EF" w:rsidP="00A314EF">
            <w:r w:rsidRPr="00573396">
              <w:t>t-weight</w:t>
            </w:r>
          </w:p>
        </w:tc>
        <w:tc>
          <w:tcPr>
            <w:tcW w:w="3327" w:type="dxa"/>
          </w:tcPr>
          <w:p w14:paraId="340A321A" w14:textId="32A7A533" w:rsidR="00A314EF" w:rsidRPr="001671FA" w:rsidRDefault="00A314EF" w:rsidP="00A314EF">
            <w:r w:rsidRPr="00573396">
              <w:t>Total Weight</w:t>
            </w:r>
          </w:p>
        </w:tc>
        <w:tc>
          <w:tcPr>
            <w:tcW w:w="2338" w:type="dxa"/>
          </w:tcPr>
          <w:p w14:paraId="0630E95D" w14:textId="509D4BBC" w:rsidR="00A314EF" w:rsidRPr="001671FA" w:rsidRDefault="00A314EF" w:rsidP="00A314EF">
            <w:r w:rsidRPr="00573396">
              <w:t>&gt;&gt;&gt;,&gt;&gt;9.99</w:t>
            </w:r>
          </w:p>
        </w:tc>
      </w:tr>
      <w:tr w:rsidR="00A314EF" w14:paraId="5E26E087" w14:textId="77777777" w:rsidTr="00B9045A">
        <w:trPr>
          <w:trHeight w:val="350"/>
        </w:trPr>
        <w:tc>
          <w:tcPr>
            <w:tcW w:w="1525" w:type="dxa"/>
          </w:tcPr>
          <w:p w14:paraId="37340615" w14:textId="2F344EC8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61DA223A" w14:textId="318147C6" w:rsidR="00A314EF" w:rsidRPr="001671FA" w:rsidRDefault="00A314EF" w:rsidP="00A314EF">
            <w:r w:rsidRPr="00573396">
              <w:t>tax</w:t>
            </w:r>
          </w:p>
        </w:tc>
        <w:tc>
          <w:tcPr>
            <w:tcW w:w="3327" w:type="dxa"/>
          </w:tcPr>
          <w:p w14:paraId="085FF9AB" w14:textId="0A44F4F2" w:rsidR="00A314EF" w:rsidRPr="001671FA" w:rsidRDefault="00B9045A" w:rsidP="00A314EF">
            <w:r>
              <w:t>Taxable?</w:t>
            </w:r>
          </w:p>
        </w:tc>
        <w:tc>
          <w:tcPr>
            <w:tcW w:w="2338" w:type="dxa"/>
          </w:tcPr>
          <w:p w14:paraId="64F9CC7E" w14:textId="397F5642" w:rsidR="00A314EF" w:rsidRPr="001671FA" w:rsidRDefault="00A314EF" w:rsidP="00A314EF">
            <w:r w:rsidRPr="00573396">
              <w:t>yes/no</w:t>
            </w:r>
          </w:p>
        </w:tc>
      </w:tr>
      <w:tr w:rsidR="00A314EF" w14:paraId="1EE7F739" w14:textId="77777777" w:rsidTr="00B9045A">
        <w:trPr>
          <w:trHeight w:val="350"/>
        </w:trPr>
        <w:tc>
          <w:tcPr>
            <w:tcW w:w="1525" w:type="dxa"/>
          </w:tcPr>
          <w:p w14:paraId="14808452" w14:textId="04BF1505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2160F922" w14:textId="7CE5C353" w:rsidR="00A314EF" w:rsidRPr="001671FA" w:rsidRDefault="00A314EF" w:rsidP="00A314EF">
            <w:r w:rsidRPr="00573396">
              <w:t>unit-pr</w:t>
            </w:r>
          </w:p>
        </w:tc>
        <w:tc>
          <w:tcPr>
            <w:tcW w:w="3327" w:type="dxa"/>
          </w:tcPr>
          <w:p w14:paraId="204261CC" w14:textId="663AD159" w:rsidR="00A314EF" w:rsidRPr="001671FA" w:rsidRDefault="00B9045A" w:rsidP="00A314EF">
            <w:r>
              <w:t xml:space="preserve">Unit </w:t>
            </w:r>
            <w:r w:rsidR="00A314EF" w:rsidRPr="00573396">
              <w:t>Price</w:t>
            </w:r>
          </w:p>
        </w:tc>
        <w:tc>
          <w:tcPr>
            <w:tcW w:w="2338" w:type="dxa"/>
          </w:tcPr>
          <w:p w14:paraId="2DAE9DC9" w14:textId="7DA2F759" w:rsidR="00A314EF" w:rsidRPr="001671FA" w:rsidRDefault="00A314EF" w:rsidP="00A314EF">
            <w:r w:rsidRPr="00573396">
              <w:t>&gt;&gt;,&gt;&gt;&gt;,&gt;&gt;9.99&lt;&lt;&lt;&lt;</w:t>
            </w:r>
          </w:p>
        </w:tc>
      </w:tr>
      <w:tr w:rsidR="00A314EF" w14:paraId="525220F6" w14:textId="77777777" w:rsidTr="00B9045A">
        <w:trPr>
          <w:trHeight w:val="350"/>
        </w:trPr>
        <w:tc>
          <w:tcPr>
            <w:tcW w:w="1525" w:type="dxa"/>
          </w:tcPr>
          <w:p w14:paraId="4403F8F5" w14:textId="3196036F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6772B222" w14:textId="686DF2EC" w:rsidR="00A314EF" w:rsidRPr="001671FA" w:rsidRDefault="00A314EF" w:rsidP="00A314EF">
            <w:r w:rsidRPr="00573396">
              <w:t>upd-date</w:t>
            </w:r>
          </w:p>
        </w:tc>
        <w:tc>
          <w:tcPr>
            <w:tcW w:w="3327" w:type="dxa"/>
          </w:tcPr>
          <w:p w14:paraId="3628A81B" w14:textId="34010E24" w:rsidR="00A314EF" w:rsidRPr="001671FA" w:rsidRDefault="00A314EF" w:rsidP="00A314EF">
            <w:r w:rsidRPr="00573396">
              <w:t>Updated Date</w:t>
            </w:r>
          </w:p>
        </w:tc>
        <w:tc>
          <w:tcPr>
            <w:tcW w:w="2338" w:type="dxa"/>
          </w:tcPr>
          <w:p w14:paraId="50C5E0E9" w14:textId="5E539155" w:rsidR="00A314EF" w:rsidRPr="001671FA" w:rsidRDefault="00A314EF" w:rsidP="00A314EF">
            <w:r w:rsidRPr="00573396">
              <w:t>99/99/9999</w:t>
            </w:r>
          </w:p>
        </w:tc>
      </w:tr>
      <w:tr w:rsidR="00A314EF" w14:paraId="63B49A33" w14:textId="77777777" w:rsidTr="00B9045A">
        <w:trPr>
          <w:trHeight w:val="350"/>
        </w:trPr>
        <w:tc>
          <w:tcPr>
            <w:tcW w:w="1525" w:type="dxa"/>
          </w:tcPr>
          <w:p w14:paraId="33C760CC" w14:textId="630E9004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02D94D60" w14:textId="232DCF98" w:rsidR="00A314EF" w:rsidRPr="001671FA" w:rsidRDefault="00A314EF" w:rsidP="00A314EF">
            <w:r w:rsidRPr="00573396">
              <w:t>upd-time</w:t>
            </w:r>
          </w:p>
        </w:tc>
        <w:tc>
          <w:tcPr>
            <w:tcW w:w="3327" w:type="dxa"/>
          </w:tcPr>
          <w:p w14:paraId="657A187D" w14:textId="43D8132A" w:rsidR="00A314EF" w:rsidRPr="001671FA" w:rsidRDefault="00A314EF" w:rsidP="00A314EF">
            <w:r w:rsidRPr="00573396">
              <w:t>Updated Time</w:t>
            </w:r>
          </w:p>
        </w:tc>
        <w:tc>
          <w:tcPr>
            <w:tcW w:w="2338" w:type="dxa"/>
          </w:tcPr>
          <w:p w14:paraId="180A7198" w14:textId="37A1C947" w:rsidR="00A314EF" w:rsidRPr="001671FA" w:rsidRDefault="00A314EF" w:rsidP="00A314EF">
            <w:r w:rsidRPr="00573396">
              <w:t>-&gt;,&gt;&gt;&gt;,&gt;&gt;9</w:t>
            </w:r>
          </w:p>
        </w:tc>
      </w:tr>
      <w:tr w:rsidR="00A314EF" w14:paraId="75924828" w14:textId="77777777" w:rsidTr="00B9045A">
        <w:trPr>
          <w:trHeight w:val="350"/>
        </w:trPr>
        <w:tc>
          <w:tcPr>
            <w:tcW w:w="1525" w:type="dxa"/>
          </w:tcPr>
          <w:p w14:paraId="28619E75" w14:textId="2096F37C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4408C964" w14:textId="1C9FF700" w:rsidR="00A314EF" w:rsidRPr="001671FA" w:rsidRDefault="00A314EF" w:rsidP="00A314EF">
            <w:r w:rsidRPr="00573396">
              <w:t>varoh</w:t>
            </w:r>
          </w:p>
        </w:tc>
        <w:tc>
          <w:tcPr>
            <w:tcW w:w="3327" w:type="dxa"/>
          </w:tcPr>
          <w:p w14:paraId="2022E7D5" w14:textId="72776FE0" w:rsidR="00A314EF" w:rsidRPr="001671FA" w:rsidRDefault="00A314EF" w:rsidP="00A314EF">
            <w:r w:rsidRPr="00573396">
              <w:t>Variable O</w:t>
            </w:r>
            <w:r w:rsidR="00B9045A">
              <w:t>n-</w:t>
            </w:r>
            <w:r w:rsidRPr="00573396">
              <w:t>H</w:t>
            </w:r>
            <w:r w:rsidR="00B9045A">
              <w:t>and</w:t>
            </w:r>
          </w:p>
        </w:tc>
        <w:tc>
          <w:tcPr>
            <w:tcW w:w="2338" w:type="dxa"/>
          </w:tcPr>
          <w:p w14:paraId="76249C6F" w14:textId="382F5FA2" w:rsidR="00A314EF" w:rsidRPr="001671FA" w:rsidRDefault="00A314EF" w:rsidP="00A314EF">
            <w:r w:rsidRPr="00573396">
              <w:t>-&gt;&gt;&gt;,&gt;&gt;9.99</w:t>
            </w:r>
          </w:p>
        </w:tc>
      </w:tr>
      <w:tr w:rsidR="00A314EF" w14:paraId="54D593E1" w14:textId="77777777" w:rsidTr="00B9045A">
        <w:trPr>
          <w:trHeight w:val="350"/>
        </w:trPr>
        <w:tc>
          <w:tcPr>
            <w:tcW w:w="1525" w:type="dxa"/>
          </w:tcPr>
          <w:p w14:paraId="07E70DDC" w14:textId="5A07A03B" w:rsidR="00A314EF" w:rsidRDefault="00A314EF" w:rsidP="00A314EF">
            <w:r>
              <w:t>ar-invl</w:t>
            </w:r>
          </w:p>
        </w:tc>
        <w:tc>
          <w:tcPr>
            <w:tcW w:w="2160" w:type="dxa"/>
          </w:tcPr>
          <w:p w14:paraId="460B76FB" w14:textId="5FA4946D" w:rsidR="00A314EF" w:rsidRPr="001671FA" w:rsidRDefault="00A314EF" w:rsidP="00A314EF">
            <w:r w:rsidRPr="00573396">
              <w:t>x-no</w:t>
            </w:r>
          </w:p>
        </w:tc>
        <w:tc>
          <w:tcPr>
            <w:tcW w:w="3327" w:type="dxa"/>
          </w:tcPr>
          <w:p w14:paraId="40E04EA7" w14:textId="730609B2" w:rsidR="00A314EF" w:rsidRPr="001671FA" w:rsidRDefault="00B9045A" w:rsidP="00A314EF">
            <w:r>
              <w:t>Invoice Number</w:t>
            </w:r>
          </w:p>
        </w:tc>
        <w:tc>
          <w:tcPr>
            <w:tcW w:w="2338" w:type="dxa"/>
          </w:tcPr>
          <w:p w14:paraId="783643D7" w14:textId="292FE89C" w:rsidR="00A314EF" w:rsidRPr="001671FA" w:rsidRDefault="00A314EF" w:rsidP="00A314EF">
            <w:r w:rsidRPr="00573396">
              <w:t>&gt;&gt;&gt;&gt;&gt;&gt;9</w:t>
            </w:r>
          </w:p>
        </w:tc>
      </w:tr>
    </w:tbl>
    <w:p w14:paraId="442D19C8" w14:textId="77777777" w:rsidR="00451F4E" w:rsidRPr="00451F4E" w:rsidRDefault="00451F4E" w:rsidP="00451F4E"/>
    <w:p w14:paraId="7516DC73" w14:textId="43AB0270" w:rsidR="00451F4E" w:rsidRDefault="009F4A8B" w:rsidP="00451F4E">
      <w:pPr>
        <w:pStyle w:val="Heading2"/>
      </w:pPr>
      <w:bookmarkStart w:id="5" w:name="_Toc49801888"/>
      <w:r>
        <w:t>Customer File</w:t>
      </w:r>
      <w:r w:rsidR="00451F4E">
        <w:t xml:space="preserve"> Field Definitions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451F4E" w:rsidRPr="00421D19" w14:paraId="7FF232B0" w14:textId="77777777" w:rsidTr="00451F4E">
        <w:tc>
          <w:tcPr>
            <w:tcW w:w="1525" w:type="dxa"/>
          </w:tcPr>
          <w:p w14:paraId="091414A7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6268FB4B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07D6806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60CB115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451F4E" w14:paraId="6F9398B0" w14:textId="77777777" w:rsidTr="00451F4E">
        <w:trPr>
          <w:trHeight w:val="377"/>
        </w:trPr>
        <w:tc>
          <w:tcPr>
            <w:tcW w:w="1525" w:type="dxa"/>
          </w:tcPr>
          <w:p w14:paraId="098F95C2" w14:textId="406F5CB3" w:rsidR="00451F4E" w:rsidRDefault="009F4A8B" w:rsidP="00451F4E">
            <w:r>
              <w:t>cust</w:t>
            </w:r>
          </w:p>
        </w:tc>
        <w:tc>
          <w:tcPr>
            <w:tcW w:w="2340" w:type="dxa"/>
          </w:tcPr>
          <w:p w14:paraId="6470E4DA" w14:textId="71C36917" w:rsidR="00451F4E" w:rsidRDefault="009F4A8B" w:rsidP="00451F4E">
            <w:r w:rsidRPr="009F4A8B">
              <w:t>acc-bal</w:t>
            </w:r>
          </w:p>
        </w:tc>
        <w:tc>
          <w:tcPr>
            <w:tcW w:w="3147" w:type="dxa"/>
          </w:tcPr>
          <w:p w14:paraId="5A0873EF" w14:textId="7FC86689" w:rsidR="00451F4E" w:rsidRDefault="009F4A8B" w:rsidP="00451F4E">
            <w:r w:rsidRPr="009F4A8B">
              <w:t>Account Balance</w:t>
            </w:r>
          </w:p>
        </w:tc>
        <w:tc>
          <w:tcPr>
            <w:tcW w:w="2338" w:type="dxa"/>
          </w:tcPr>
          <w:p w14:paraId="11547184" w14:textId="17378011" w:rsidR="00451F4E" w:rsidRDefault="009F4A8B" w:rsidP="00451F4E">
            <w:r w:rsidRPr="009F4A8B">
              <w:t>-&gt;&gt;&gt;,&gt;&gt;&gt;,&gt;&gt;9.99</w:t>
            </w:r>
          </w:p>
        </w:tc>
      </w:tr>
      <w:tr w:rsidR="009F4A8B" w14:paraId="0BE111BF" w14:textId="77777777" w:rsidTr="00451F4E">
        <w:trPr>
          <w:trHeight w:val="350"/>
        </w:trPr>
        <w:tc>
          <w:tcPr>
            <w:tcW w:w="1525" w:type="dxa"/>
          </w:tcPr>
          <w:p w14:paraId="0C557993" w14:textId="411834F2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4625A397" w14:textId="48BB0B95" w:rsidR="009F4A8B" w:rsidRDefault="009F4A8B" w:rsidP="009F4A8B">
            <w:r w:rsidRPr="009F4A8B">
              <w:t>active</w:t>
            </w:r>
          </w:p>
        </w:tc>
        <w:tc>
          <w:tcPr>
            <w:tcW w:w="3147" w:type="dxa"/>
          </w:tcPr>
          <w:p w14:paraId="2D01B19F" w14:textId="1B972079" w:rsidR="009F4A8B" w:rsidRDefault="009F4A8B" w:rsidP="009F4A8B">
            <w:r w:rsidRPr="009F4A8B">
              <w:t>Customer Status</w:t>
            </w:r>
          </w:p>
        </w:tc>
        <w:tc>
          <w:tcPr>
            <w:tcW w:w="2338" w:type="dxa"/>
          </w:tcPr>
          <w:p w14:paraId="3507EB77" w14:textId="4738C3D9" w:rsidR="009F4A8B" w:rsidRDefault="009F4A8B" w:rsidP="009F4A8B">
            <w:r>
              <w:t>!</w:t>
            </w:r>
          </w:p>
        </w:tc>
      </w:tr>
      <w:tr w:rsidR="009F4A8B" w14:paraId="20DA0216" w14:textId="77777777" w:rsidTr="00451F4E">
        <w:trPr>
          <w:trHeight w:val="350"/>
        </w:trPr>
        <w:tc>
          <w:tcPr>
            <w:tcW w:w="1525" w:type="dxa"/>
          </w:tcPr>
          <w:p w14:paraId="547273DF" w14:textId="0E74869D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45D427A6" w14:textId="436EE92A" w:rsidR="009F4A8B" w:rsidRDefault="009F4A8B" w:rsidP="009F4A8B">
            <w:r w:rsidRPr="009F4A8B">
              <w:t>addr</w:t>
            </w:r>
          </w:p>
        </w:tc>
        <w:tc>
          <w:tcPr>
            <w:tcW w:w="3147" w:type="dxa"/>
          </w:tcPr>
          <w:p w14:paraId="7701EBE2" w14:textId="33E76E1B" w:rsidR="009F4A8B" w:rsidRDefault="009F4A8B" w:rsidP="009F4A8B">
            <w:r w:rsidRPr="009F4A8B">
              <w:t>Customer Address</w:t>
            </w:r>
          </w:p>
        </w:tc>
        <w:tc>
          <w:tcPr>
            <w:tcW w:w="2338" w:type="dxa"/>
          </w:tcPr>
          <w:p w14:paraId="1FC3427A" w14:textId="1359FD38" w:rsidR="009F4A8B" w:rsidRDefault="009F4A8B" w:rsidP="009F4A8B">
            <w:r w:rsidRPr="009F4A8B">
              <w:t>x(30)</w:t>
            </w:r>
          </w:p>
        </w:tc>
      </w:tr>
      <w:tr w:rsidR="009F4A8B" w14:paraId="15D12F86" w14:textId="77777777" w:rsidTr="00451F4E">
        <w:trPr>
          <w:trHeight w:val="350"/>
        </w:trPr>
        <w:tc>
          <w:tcPr>
            <w:tcW w:w="1525" w:type="dxa"/>
          </w:tcPr>
          <w:p w14:paraId="668ECF92" w14:textId="33A3EC01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0FBDFC1E" w14:textId="33F2EE59" w:rsidR="009F4A8B" w:rsidRDefault="009F4A8B" w:rsidP="009F4A8B">
            <w:r w:rsidRPr="009F4A8B">
              <w:t>an-edi-cust</w:t>
            </w:r>
          </w:p>
        </w:tc>
        <w:tc>
          <w:tcPr>
            <w:tcW w:w="3147" w:type="dxa"/>
          </w:tcPr>
          <w:p w14:paraId="067DC9D8" w14:textId="7BA348D6" w:rsidR="009F4A8B" w:rsidRDefault="009F4A8B" w:rsidP="009F4A8B">
            <w:r w:rsidRPr="009F4A8B">
              <w:t>EDI Cust</w:t>
            </w:r>
            <w:r w:rsidR="00B9045A">
              <w:t>omer?</w:t>
            </w:r>
          </w:p>
        </w:tc>
        <w:tc>
          <w:tcPr>
            <w:tcW w:w="2338" w:type="dxa"/>
          </w:tcPr>
          <w:p w14:paraId="22B506C3" w14:textId="40C6E29E" w:rsidR="009F4A8B" w:rsidRDefault="006132AF" w:rsidP="009F4A8B">
            <w:r w:rsidRPr="006132AF">
              <w:t>yes/no</w:t>
            </w:r>
          </w:p>
        </w:tc>
      </w:tr>
      <w:tr w:rsidR="009F4A8B" w14:paraId="1C61A464" w14:textId="77777777" w:rsidTr="00451F4E">
        <w:trPr>
          <w:trHeight w:val="350"/>
        </w:trPr>
        <w:tc>
          <w:tcPr>
            <w:tcW w:w="1525" w:type="dxa"/>
          </w:tcPr>
          <w:p w14:paraId="1518E280" w14:textId="7DCA1615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76B61287" w14:textId="615A0878" w:rsidR="009F4A8B" w:rsidRDefault="009F4A8B" w:rsidP="009F4A8B">
            <w:r w:rsidRPr="009F4A8B">
              <w:t>area-code</w:t>
            </w:r>
          </w:p>
        </w:tc>
        <w:tc>
          <w:tcPr>
            <w:tcW w:w="3147" w:type="dxa"/>
          </w:tcPr>
          <w:p w14:paraId="41F1B091" w14:textId="314F4A52" w:rsidR="009F4A8B" w:rsidRDefault="009F4A8B" w:rsidP="009F4A8B">
            <w:r w:rsidRPr="009F4A8B">
              <w:t>Area Code</w:t>
            </w:r>
          </w:p>
        </w:tc>
        <w:tc>
          <w:tcPr>
            <w:tcW w:w="2338" w:type="dxa"/>
          </w:tcPr>
          <w:p w14:paraId="700F7753" w14:textId="156434FC" w:rsidR="009F4A8B" w:rsidRDefault="006132AF" w:rsidP="009F4A8B">
            <w:r w:rsidRPr="006132AF">
              <w:t>(999)</w:t>
            </w:r>
          </w:p>
        </w:tc>
      </w:tr>
      <w:tr w:rsidR="009F4A8B" w14:paraId="3093CCB1" w14:textId="77777777" w:rsidTr="00451F4E">
        <w:trPr>
          <w:trHeight w:val="350"/>
        </w:trPr>
        <w:tc>
          <w:tcPr>
            <w:tcW w:w="1525" w:type="dxa"/>
          </w:tcPr>
          <w:p w14:paraId="68EC3FE8" w14:textId="344C4151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4A5C8E3B" w14:textId="6289E24F" w:rsidR="009F4A8B" w:rsidRDefault="009F4A8B" w:rsidP="009F4A8B">
            <w:r w:rsidRPr="009F4A8B">
              <w:t>auto-reprice</w:t>
            </w:r>
          </w:p>
        </w:tc>
        <w:tc>
          <w:tcPr>
            <w:tcW w:w="3147" w:type="dxa"/>
          </w:tcPr>
          <w:p w14:paraId="5BC95D4D" w14:textId="422E2E2E" w:rsidR="009F4A8B" w:rsidRDefault="009F4A8B" w:rsidP="009F4A8B">
            <w:r w:rsidRPr="009F4A8B">
              <w:t>Auto Reprice</w:t>
            </w:r>
            <w:r w:rsidR="00B9045A">
              <w:t>?</w:t>
            </w:r>
          </w:p>
        </w:tc>
        <w:tc>
          <w:tcPr>
            <w:tcW w:w="2338" w:type="dxa"/>
          </w:tcPr>
          <w:p w14:paraId="570D3414" w14:textId="03B6CD06" w:rsidR="009F4A8B" w:rsidRDefault="006132AF" w:rsidP="009F4A8B">
            <w:r w:rsidRPr="006132AF">
              <w:t>yes/no</w:t>
            </w:r>
          </w:p>
        </w:tc>
      </w:tr>
      <w:tr w:rsidR="009F4A8B" w14:paraId="0B72378B" w14:textId="77777777" w:rsidTr="00451F4E">
        <w:trPr>
          <w:trHeight w:val="350"/>
        </w:trPr>
        <w:tc>
          <w:tcPr>
            <w:tcW w:w="1525" w:type="dxa"/>
          </w:tcPr>
          <w:p w14:paraId="31206B95" w14:textId="044FCBF9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43CBFF55" w14:textId="4FE04B4B" w:rsidR="009F4A8B" w:rsidRDefault="009F4A8B" w:rsidP="009F4A8B">
            <w:r w:rsidRPr="009F4A8B">
              <w:t>avg-pay</w:t>
            </w:r>
          </w:p>
        </w:tc>
        <w:tc>
          <w:tcPr>
            <w:tcW w:w="3147" w:type="dxa"/>
          </w:tcPr>
          <w:p w14:paraId="040F2F4F" w14:textId="1C6A88AA" w:rsidR="009F4A8B" w:rsidRDefault="009F4A8B" w:rsidP="009F4A8B">
            <w:r w:rsidRPr="009F4A8B">
              <w:t>A</w:t>
            </w:r>
            <w:r w:rsidR="00B9045A">
              <w:t>verage</w:t>
            </w:r>
            <w:r w:rsidRPr="009F4A8B">
              <w:t xml:space="preserve"> to Pay</w:t>
            </w:r>
          </w:p>
        </w:tc>
        <w:tc>
          <w:tcPr>
            <w:tcW w:w="2338" w:type="dxa"/>
          </w:tcPr>
          <w:p w14:paraId="55968B7E" w14:textId="2C6F008E" w:rsidR="009F4A8B" w:rsidRDefault="006132AF" w:rsidP="009F4A8B">
            <w:r w:rsidRPr="006132AF">
              <w:t>&gt;&gt;9</w:t>
            </w:r>
          </w:p>
        </w:tc>
      </w:tr>
      <w:tr w:rsidR="009F4A8B" w14:paraId="747CCD56" w14:textId="77777777" w:rsidTr="00451F4E">
        <w:trPr>
          <w:trHeight w:val="350"/>
        </w:trPr>
        <w:tc>
          <w:tcPr>
            <w:tcW w:w="1525" w:type="dxa"/>
          </w:tcPr>
          <w:p w14:paraId="37C99003" w14:textId="295E9BFB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4AA685A0" w14:textId="0F42AB6C" w:rsidR="009F4A8B" w:rsidRDefault="009F4A8B" w:rsidP="009F4A8B">
            <w:r w:rsidRPr="009F4A8B">
              <w:t>carrier</w:t>
            </w:r>
          </w:p>
        </w:tc>
        <w:tc>
          <w:tcPr>
            <w:tcW w:w="3147" w:type="dxa"/>
          </w:tcPr>
          <w:p w14:paraId="7161305A" w14:textId="597B7A99" w:rsidR="009F4A8B" w:rsidRDefault="009F4A8B" w:rsidP="009F4A8B">
            <w:r w:rsidRPr="009F4A8B">
              <w:t>Carrier</w:t>
            </w:r>
          </w:p>
        </w:tc>
        <w:tc>
          <w:tcPr>
            <w:tcW w:w="2338" w:type="dxa"/>
          </w:tcPr>
          <w:p w14:paraId="3888D5BF" w14:textId="7468ED3E" w:rsidR="009F4A8B" w:rsidRDefault="006132AF" w:rsidP="009F4A8B">
            <w:r w:rsidRPr="006132AF">
              <w:t>x(5)</w:t>
            </w:r>
          </w:p>
        </w:tc>
      </w:tr>
      <w:tr w:rsidR="009F4A8B" w14:paraId="42CAAB17" w14:textId="77777777" w:rsidTr="00451F4E">
        <w:trPr>
          <w:trHeight w:val="350"/>
        </w:trPr>
        <w:tc>
          <w:tcPr>
            <w:tcW w:w="1525" w:type="dxa"/>
          </w:tcPr>
          <w:p w14:paraId="72DE4AFC" w14:textId="703A0314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54EF915E" w14:textId="3086CC0F" w:rsidR="009F4A8B" w:rsidRDefault="009F4A8B" w:rsidP="009F4A8B">
            <w:r w:rsidRPr="009F4A8B">
              <w:t>case-bundle</w:t>
            </w:r>
          </w:p>
        </w:tc>
        <w:tc>
          <w:tcPr>
            <w:tcW w:w="3147" w:type="dxa"/>
          </w:tcPr>
          <w:p w14:paraId="05A8ABAD" w14:textId="5713A1AA" w:rsidR="009F4A8B" w:rsidRDefault="009F4A8B" w:rsidP="009F4A8B">
            <w:r w:rsidRPr="009F4A8B">
              <w:t>Case/Bundle</w:t>
            </w:r>
          </w:p>
        </w:tc>
        <w:tc>
          <w:tcPr>
            <w:tcW w:w="2338" w:type="dxa"/>
          </w:tcPr>
          <w:p w14:paraId="32CECE3C" w14:textId="5E1966F8" w:rsidR="009F4A8B" w:rsidRDefault="006132AF" w:rsidP="009F4A8B">
            <w:r w:rsidRPr="006132AF">
              <w:t>x(</w:t>
            </w:r>
            <w:r>
              <w:t>10</w:t>
            </w:r>
            <w:r w:rsidRPr="006132AF">
              <w:t>)</w:t>
            </w:r>
          </w:p>
        </w:tc>
      </w:tr>
      <w:tr w:rsidR="009F4A8B" w14:paraId="4300CFD9" w14:textId="77777777" w:rsidTr="00451F4E">
        <w:trPr>
          <w:trHeight w:val="350"/>
        </w:trPr>
        <w:tc>
          <w:tcPr>
            <w:tcW w:w="1525" w:type="dxa"/>
          </w:tcPr>
          <w:p w14:paraId="74125C48" w14:textId="7A52FBF7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7F6B2891" w14:textId="31E3CF54" w:rsidR="009F4A8B" w:rsidRDefault="009F4A8B" w:rsidP="009F4A8B">
            <w:r w:rsidRPr="009F4A8B">
              <w:t>cc-addr</w:t>
            </w:r>
          </w:p>
        </w:tc>
        <w:tc>
          <w:tcPr>
            <w:tcW w:w="3147" w:type="dxa"/>
          </w:tcPr>
          <w:p w14:paraId="4D0050F7" w14:textId="760434DD" w:rsidR="009F4A8B" w:rsidRDefault="009F4A8B" w:rsidP="009F4A8B">
            <w:r w:rsidRPr="009F4A8B">
              <w:t>C</w:t>
            </w:r>
            <w:r w:rsidR="00B9045A">
              <w:t>redit Card</w:t>
            </w:r>
            <w:r w:rsidRPr="009F4A8B">
              <w:t xml:space="preserve"> Address</w:t>
            </w:r>
          </w:p>
        </w:tc>
        <w:tc>
          <w:tcPr>
            <w:tcW w:w="2338" w:type="dxa"/>
          </w:tcPr>
          <w:p w14:paraId="202EEB2D" w14:textId="07EC6438" w:rsidR="009F4A8B" w:rsidRDefault="006132AF" w:rsidP="009F4A8B">
            <w:r w:rsidRPr="006132AF">
              <w:t>x(</w:t>
            </w:r>
            <w:r>
              <w:t>30</w:t>
            </w:r>
            <w:r w:rsidRPr="006132AF">
              <w:t>)</w:t>
            </w:r>
          </w:p>
        </w:tc>
      </w:tr>
      <w:tr w:rsidR="009F4A8B" w14:paraId="53B0D68F" w14:textId="77777777" w:rsidTr="00451F4E">
        <w:trPr>
          <w:trHeight w:val="350"/>
        </w:trPr>
        <w:tc>
          <w:tcPr>
            <w:tcW w:w="1525" w:type="dxa"/>
          </w:tcPr>
          <w:p w14:paraId="1132A202" w14:textId="79BFE989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5E7DE8F6" w14:textId="2B6A6013" w:rsidR="009F4A8B" w:rsidRDefault="009F4A8B" w:rsidP="009F4A8B">
            <w:r w:rsidRPr="009F4A8B">
              <w:t>cc-bank</w:t>
            </w:r>
          </w:p>
        </w:tc>
        <w:tc>
          <w:tcPr>
            <w:tcW w:w="3147" w:type="dxa"/>
          </w:tcPr>
          <w:p w14:paraId="1F5F1516" w14:textId="08CD5554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Bank Name</w:t>
            </w:r>
          </w:p>
        </w:tc>
        <w:tc>
          <w:tcPr>
            <w:tcW w:w="2338" w:type="dxa"/>
          </w:tcPr>
          <w:p w14:paraId="1DB8C02A" w14:textId="3F753766" w:rsidR="009F4A8B" w:rsidRDefault="006132AF" w:rsidP="009F4A8B">
            <w:r w:rsidRPr="006132AF">
              <w:t>x(</w:t>
            </w:r>
            <w:r>
              <w:t>30</w:t>
            </w:r>
            <w:r w:rsidRPr="006132AF">
              <w:t>)</w:t>
            </w:r>
          </w:p>
        </w:tc>
      </w:tr>
      <w:tr w:rsidR="009F4A8B" w14:paraId="72E3750A" w14:textId="77777777" w:rsidTr="00451F4E">
        <w:trPr>
          <w:trHeight w:val="350"/>
        </w:trPr>
        <w:tc>
          <w:tcPr>
            <w:tcW w:w="1525" w:type="dxa"/>
          </w:tcPr>
          <w:p w14:paraId="42241AD8" w14:textId="0F732EE4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7E26A3B6" w14:textId="1750D5C0" w:rsidR="009F4A8B" w:rsidRDefault="009F4A8B" w:rsidP="009F4A8B">
            <w:r w:rsidRPr="009F4A8B">
              <w:t>cc-city</w:t>
            </w:r>
          </w:p>
        </w:tc>
        <w:tc>
          <w:tcPr>
            <w:tcW w:w="3147" w:type="dxa"/>
          </w:tcPr>
          <w:p w14:paraId="2B6375C1" w14:textId="471958E8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City</w:t>
            </w:r>
          </w:p>
        </w:tc>
        <w:tc>
          <w:tcPr>
            <w:tcW w:w="2338" w:type="dxa"/>
          </w:tcPr>
          <w:p w14:paraId="21A931AD" w14:textId="38080134" w:rsidR="009F4A8B" w:rsidRDefault="006132AF" w:rsidP="009F4A8B">
            <w:r w:rsidRPr="006132AF">
              <w:t>x(</w:t>
            </w:r>
            <w:r>
              <w:t>1</w:t>
            </w:r>
            <w:r w:rsidRPr="006132AF">
              <w:t>5)</w:t>
            </w:r>
          </w:p>
        </w:tc>
      </w:tr>
      <w:tr w:rsidR="009F4A8B" w14:paraId="440C68C7" w14:textId="77777777" w:rsidTr="00451F4E">
        <w:trPr>
          <w:trHeight w:val="350"/>
        </w:trPr>
        <w:tc>
          <w:tcPr>
            <w:tcW w:w="1525" w:type="dxa"/>
          </w:tcPr>
          <w:p w14:paraId="1B0DED82" w14:textId="6FBCC05F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005D44DC" w14:textId="4489280A" w:rsidR="009F4A8B" w:rsidRDefault="009F4A8B" w:rsidP="009F4A8B">
            <w:r w:rsidRPr="009F4A8B">
              <w:t>cc-company</w:t>
            </w:r>
          </w:p>
        </w:tc>
        <w:tc>
          <w:tcPr>
            <w:tcW w:w="3147" w:type="dxa"/>
          </w:tcPr>
          <w:p w14:paraId="15275AFB" w14:textId="2E593822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Company Name</w:t>
            </w:r>
          </w:p>
        </w:tc>
        <w:tc>
          <w:tcPr>
            <w:tcW w:w="2338" w:type="dxa"/>
          </w:tcPr>
          <w:p w14:paraId="21DA055C" w14:textId="659EF210" w:rsidR="009F4A8B" w:rsidRDefault="006132AF" w:rsidP="009F4A8B">
            <w:r w:rsidRPr="006132AF">
              <w:t>x(</w:t>
            </w:r>
            <w:r>
              <w:t>30</w:t>
            </w:r>
            <w:r w:rsidRPr="006132AF">
              <w:t>)</w:t>
            </w:r>
          </w:p>
        </w:tc>
      </w:tr>
      <w:tr w:rsidR="009F4A8B" w14:paraId="353F7377" w14:textId="77777777" w:rsidTr="00451F4E">
        <w:trPr>
          <w:trHeight w:val="350"/>
        </w:trPr>
        <w:tc>
          <w:tcPr>
            <w:tcW w:w="1525" w:type="dxa"/>
          </w:tcPr>
          <w:p w14:paraId="2B1C7BDA" w14:textId="52583C21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7EC820B3" w14:textId="6FE21EA1" w:rsidR="009F4A8B" w:rsidRDefault="009F4A8B" w:rsidP="009F4A8B">
            <w:r w:rsidRPr="009F4A8B">
              <w:t>cc-country</w:t>
            </w:r>
          </w:p>
        </w:tc>
        <w:tc>
          <w:tcPr>
            <w:tcW w:w="3147" w:type="dxa"/>
          </w:tcPr>
          <w:p w14:paraId="5E9B704E" w14:textId="461136E7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Country</w:t>
            </w:r>
          </w:p>
        </w:tc>
        <w:tc>
          <w:tcPr>
            <w:tcW w:w="2338" w:type="dxa"/>
          </w:tcPr>
          <w:p w14:paraId="0C305527" w14:textId="149FB01C" w:rsidR="009F4A8B" w:rsidRDefault="006132AF" w:rsidP="009F4A8B">
            <w:r w:rsidRPr="006132AF">
              <w:t>x(</w:t>
            </w:r>
            <w:r>
              <w:t>10</w:t>
            </w:r>
            <w:r w:rsidRPr="006132AF">
              <w:t>)</w:t>
            </w:r>
          </w:p>
        </w:tc>
      </w:tr>
      <w:tr w:rsidR="009F4A8B" w14:paraId="365F5E1E" w14:textId="77777777" w:rsidTr="00451F4E">
        <w:trPr>
          <w:trHeight w:val="350"/>
        </w:trPr>
        <w:tc>
          <w:tcPr>
            <w:tcW w:w="1525" w:type="dxa"/>
          </w:tcPr>
          <w:p w14:paraId="5E3D5BD8" w14:textId="23E296FE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72F94F79" w14:textId="3C22EB07" w:rsidR="009F4A8B" w:rsidRDefault="009F4A8B" w:rsidP="009F4A8B">
            <w:r w:rsidRPr="009F4A8B">
              <w:t>cc-cvv-code</w:t>
            </w:r>
          </w:p>
        </w:tc>
        <w:tc>
          <w:tcPr>
            <w:tcW w:w="3147" w:type="dxa"/>
          </w:tcPr>
          <w:p w14:paraId="616AC546" w14:textId="1A407DF6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CVV Code</w:t>
            </w:r>
          </w:p>
        </w:tc>
        <w:tc>
          <w:tcPr>
            <w:tcW w:w="2338" w:type="dxa"/>
          </w:tcPr>
          <w:p w14:paraId="581EF30F" w14:textId="208B9131" w:rsidR="009F4A8B" w:rsidRDefault="006132AF" w:rsidP="009F4A8B">
            <w:r w:rsidRPr="006132AF">
              <w:t>x(</w:t>
            </w:r>
            <w:r>
              <w:t>3</w:t>
            </w:r>
            <w:r w:rsidRPr="006132AF">
              <w:t>)</w:t>
            </w:r>
          </w:p>
        </w:tc>
      </w:tr>
      <w:tr w:rsidR="009F4A8B" w14:paraId="4714DD3A" w14:textId="77777777" w:rsidTr="00451F4E">
        <w:trPr>
          <w:trHeight w:val="350"/>
        </w:trPr>
        <w:tc>
          <w:tcPr>
            <w:tcW w:w="1525" w:type="dxa"/>
          </w:tcPr>
          <w:p w14:paraId="03AA6C4F" w14:textId="6773FA6D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3C09CA26" w14:textId="2FC51D59" w:rsidR="009F4A8B" w:rsidRDefault="009F4A8B" w:rsidP="009F4A8B">
            <w:r w:rsidRPr="009F4A8B">
              <w:t>cc-expiration</w:t>
            </w:r>
          </w:p>
        </w:tc>
        <w:tc>
          <w:tcPr>
            <w:tcW w:w="3147" w:type="dxa"/>
          </w:tcPr>
          <w:p w14:paraId="5E9CD72A" w14:textId="594E033F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Expiration</w:t>
            </w:r>
          </w:p>
        </w:tc>
        <w:tc>
          <w:tcPr>
            <w:tcW w:w="2338" w:type="dxa"/>
          </w:tcPr>
          <w:p w14:paraId="41F74B69" w14:textId="3D2E4130" w:rsidR="009F4A8B" w:rsidRDefault="006132AF" w:rsidP="009F4A8B">
            <w:r w:rsidRPr="006132AF">
              <w:t>99/99/9999</w:t>
            </w:r>
          </w:p>
        </w:tc>
      </w:tr>
      <w:tr w:rsidR="009F4A8B" w14:paraId="5346F202" w14:textId="77777777" w:rsidTr="00451F4E">
        <w:trPr>
          <w:trHeight w:val="350"/>
        </w:trPr>
        <w:tc>
          <w:tcPr>
            <w:tcW w:w="1525" w:type="dxa"/>
          </w:tcPr>
          <w:p w14:paraId="0677CAFF" w14:textId="2B9A7D1C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3CB352B5" w14:textId="5D36C607" w:rsidR="009F4A8B" w:rsidRDefault="009F4A8B" w:rsidP="009F4A8B">
            <w:r w:rsidRPr="009F4A8B">
              <w:t>cc-name</w:t>
            </w:r>
          </w:p>
        </w:tc>
        <w:tc>
          <w:tcPr>
            <w:tcW w:w="3147" w:type="dxa"/>
          </w:tcPr>
          <w:p w14:paraId="4678BAD4" w14:textId="331667CA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Name</w:t>
            </w:r>
          </w:p>
        </w:tc>
        <w:tc>
          <w:tcPr>
            <w:tcW w:w="2338" w:type="dxa"/>
          </w:tcPr>
          <w:p w14:paraId="20A41F06" w14:textId="15A03263" w:rsidR="009F4A8B" w:rsidRDefault="006132AF" w:rsidP="009F4A8B">
            <w:r w:rsidRPr="006132AF">
              <w:t>x(30)</w:t>
            </w:r>
          </w:p>
        </w:tc>
      </w:tr>
      <w:tr w:rsidR="009F4A8B" w14:paraId="3C0A18DF" w14:textId="77777777" w:rsidTr="00451F4E">
        <w:trPr>
          <w:trHeight w:val="350"/>
        </w:trPr>
        <w:tc>
          <w:tcPr>
            <w:tcW w:w="1525" w:type="dxa"/>
          </w:tcPr>
          <w:p w14:paraId="63BF25D8" w14:textId="00E75BF4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371BB79F" w14:textId="293BDF0B" w:rsidR="009F4A8B" w:rsidRDefault="009F4A8B" w:rsidP="009F4A8B">
            <w:r w:rsidRPr="009F4A8B">
              <w:t>cc-num</w:t>
            </w:r>
          </w:p>
        </w:tc>
        <w:tc>
          <w:tcPr>
            <w:tcW w:w="3147" w:type="dxa"/>
          </w:tcPr>
          <w:p w14:paraId="3D6014AC" w14:textId="48F3F103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Number</w:t>
            </w:r>
          </w:p>
        </w:tc>
        <w:tc>
          <w:tcPr>
            <w:tcW w:w="2338" w:type="dxa"/>
          </w:tcPr>
          <w:p w14:paraId="2A05D005" w14:textId="511129C5" w:rsidR="009F4A8B" w:rsidRDefault="006132AF" w:rsidP="009F4A8B">
            <w:r w:rsidRPr="006132AF">
              <w:t>x(</w:t>
            </w:r>
            <w:r>
              <w:t>2</w:t>
            </w:r>
            <w:r w:rsidRPr="006132AF">
              <w:t>0)</w:t>
            </w:r>
          </w:p>
        </w:tc>
      </w:tr>
      <w:tr w:rsidR="009F4A8B" w14:paraId="08115A7F" w14:textId="77777777" w:rsidTr="00451F4E">
        <w:trPr>
          <w:trHeight w:val="350"/>
        </w:trPr>
        <w:tc>
          <w:tcPr>
            <w:tcW w:w="1525" w:type="dxa"/>
          </w:tcPr>
          <w:p w14:paraId="6A6900AB" w14:textId="34E197B4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594BA245" w14:textId="53127139" w:rsidR="009F4A8B" w:rsidRDefault="009F4A8B" w:rsidP="009F4A8B">
            <w:r w:rsidRPr="009F4A8B">
              <w:t>cc-phone</w:t>
            </w:r>
          </w:p>
        </w:tc>
        <w:tc>
          <w:tcPr>
            <w:tcW w:w="3147" w:type="dxa"/>
          </w:tcPr>
          <w:p w14:paraId="459D1E76" w14:textId="7672AFEB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Phone</w:t>
            </w:r>
            <w:r>
              <w:t xml:space="preserve"> Number</w:t>
            </w:r>
          </w:p>
        </w:tc>
        <w:tc>
          <w:tcPr>
            <w:tcW w:w="2338" w:type="dxa"/>
          </w:tcPr>
          <w:p w14:paraId="37A67633" w14:textId="6D1A22C6" w:rsidR="009F4A8B" w:rsidRDefault="006132AF" w:rsidP="009F4A8B">
            <w:r w:rsidRPr="006132AF">
              <w:t>(999) 999-9999</w:t>
            </w:r>
          </w:p>
        </w:tc>
      </w:tr>
      <w:tr w:rsidR="009F4A8B" w14:paraId="292DD73D" w14:textId="77777777" w:rsidTr="00451F4E">
        <w:trPr>
          <w:trHeight w:val="350"/>
        </w:trPr>
        <w:tc>
          <w:tcPr>
            <w:tcW w:w="1525" w:type="dxa"/>
          </w:tcPr>
          <w:p w14:paraId="1CC9770E" w14:textId="18FEC733" w:rsidR="009F4A8B" w:rsidRDefault="009F4A8B" w:rsidP="009F4A8B">
            <w:r>
              <w:t>cust</w:t>
            </w:r>
          </w:p>
        </w:tc>
        <w:tc>
          <w:tcPr>
            <w:tcW w:w="2340" w:type="dxa"/>
          </w:tcPr>
          <w:p w14:paraId="77E92169" w14:textId="4F96B879" w:rsidR="009F4A8B" w:rsidRDefault="009F4A8B" w:rsidP="009F4A8B">
            <w:r w:rsidRPr="009F4A8B">
              <w:t>cc-state</w:t>
            </w:r>
          </w:p>
        </w:tc>
        <w:tc>
          <w:tcPr>
            <w:tcW w:w="3147" w:type="dxa"/>
          </w:tcPr>
          <w:p w14:paraId="45B3A45E" w14:textId="085C758A" w:rsidR="009F4A8B" w:rsidRDefault="00B9045A" w:rsidP="009F4A8B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9F4A8B" w:rsidRPr="009F4A8B">
              <w:t>State</w:t>
            </w:r>
          </w:p>
        </w:tc>
        <w:tc>
          <w:tcPr>
            <w:tcW w:w="2338" w:type="dxa"/>
          </w:tcPr>
          <w:p w14:paraId="17B5814B" w14:textId="5C365E11" w:rsidR="009F4A8B" w:rsidRDefault="006132AF" w:rsidP="009F4A8B">
            <w:r w:rsidRPr="006132AF">
              <w:t>x(</w:t>
            </w:r>
            <w:r>
              <w:t>2</w:t>
            </w:r>
            <w:r w:rsidRPr="006132AF">
              <w:t>)</w:t>
            </w:r>
          </w:p>
        </w:tc>
      </w:tr>
      <w:tr w:rsidR="00A314EF" w14:paraId="75671360" w14:textId="77777777" w:rsidTr="00451F4E">
        <w:trPr>
          <w:trHeight w:val="350"/>
        </w:trPr>
        <w:tc>
          <w:tcPr>
            <w:tcW w:w="1525" w:type="dxa"/>
          </w:tcPr>
          <w:p w14:paraId="15F31FE7" w14:textId="57B9D175" w:rsidR="00A314E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2B1BAFAB" w14:textId="0EA54AC7" w:rsidR="00A314EF" w:rsidRPr="009F4A8B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602F0949" w14:textId="76325C87" w:rsidR="00A314EF" w:rsidRPr="009F4A8B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7843161" w14:textId="051495A4" w:rsidR="00A314EF" w:rsidRPr="006132A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A314EF" w14:paraId="57507664" w14:textId="77777777" w:rsidTr="00451F4E">
        <w:trPr>
          <w:trHeight w:val="350"/>
        </w:trPr>
        <w:tc>
          <w:tcPr>
            <w:tcW w:w="1525" w:type="dxa"/>
          </w:tcPr>
          <w:p w14:paraId="5EA71374" w14:textId="2A1F9BE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AA2303E" w14:textId="7CAADA5E" w:rsidR="00A314EF" w:rsidRDefault="00A314EF" w:rsidP="00A314EF">
            <w:r w:rsidRPr="009F4A8B">
              <w:t>cc-type</w:t>
            </w:r>
          </w:p>
        </w:tc>
        <w:tc>
          <w:tcPr>
            <w:tcW w:w="3147" w:type="dxa"/>
          </w:tcPr>
          <w:p w14:paraId="4B2191F7" w14:textId="6BC2D634" w:rsidR="00A314EF" w:rsidRDefault="00B9045A" w:rsidP="00A314EF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A314EF" w:rsidRPr="009F4A8B">
              <w:t>Type</w:t>
            </w:r>
          </w:p>
        </w:tc>
        <w:tc>
          <w:tcPr>
            <w:tcW w:w="2338" w:type="dxa"/>
          </w:tcPr>
          <w:p w14:paraId="61E98998" w14:textId="77CE3E40" w:rsidR="00A314EF" w:rsidRDefault="00A314EF" w:rsidP="00A314EF">
            <w:r w:rsidRPr="006132AF">
              <w:t>x(</w:t>
            </w:r>
            <w:r>
              <w:t>8</w:t>
            </w:r>
            <w:r w:rsidRPr="006132AF">
              <w:t>)</w:t>
            </w:r>
          </w:p>
        </w:tc>
      </w:tr>
      <w:tr w:rsidR="00A314EF" w14:paraId="12046E93" w14:textId="77777777" w:rsidTr="00451F4E">
        <w:trPr>
          <w:trHeight w:val="350"/>
        </w:trPr>
        <w:tc>
          <w:tcPr>
            <w:tcW w:w="1525" w:type="dxa"/>
          </w:tcPr>
          <w:p w14:paraId="44DAC2EE" w14:textId="09569C22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774EDD2" w14:textId="18DD580D" w:rsidR="00A314EF" w:rsidRDefault="00A314EF" w:rsidP="00A314EF">
            <w:r w:rsidRPr="009F4A8B">
              <w:t>cc-zip</w:t>
            </w:r>
          </w:p>
        </w:tc>
        <w:tc>
          <w:tcPr>
            <w:tcW w:w="3147" w:type="dxa"/>
          </w:tcPr>
          <w:p w14:paraId="7BD43E18" w14:textId="04D5B7A1" w:rsidR="00A314EF" w:rsidRDefault="00B9045A" w:rsidP="00A314EF">
            <w:r w:rsidRPr="009F4A8B">
              <w:t>C</w:t>
            </w:r>
            <w:r>
              <w:t>redit Card</w:t>
            </w:r>
            <w:r w:rsidRPr="009F4A8B">
              <w:t xml:space="preserve"> </w:t>
            </w:r>
            <w:r w:rsidR="00A314EF" w:rsidRPr="009F4A8B">
              <w:t>Zip Code</w:t>
            </w:r>
          </w:p>
        </w:tc>
        <w:tc>
          <w:tcPr>
            <w:tcW w:w="2338" w:type="dxa"/>
          </w:tcPr>
          <w:p w14:paraId="185F1063" w14:textId="25D0F4F8" w:rsidR="00A314EF" w:rsidRDefault="00A314EF" w:rsidP="00A314EF">
            <w:r w:rsidRPr="006132AF">
              <w:t>x(</w:t>
            </w:r>
            <w:r>
              <w:t>1</w:t>
            </w:r>
            <w:r w:rsidRPr="006132AF">
              <w:t>0)</w:t>
            </w:r>
          </w:p>
        </w:tc>
      </w:tr>
      <w:tr w:rsidR="00A314EF" w14:paraId="7985723B" w14:textId="77777777" w:rsidTr="00451F4E">
        <w:trPr>
          <w:trHeight w:val="350"/>
        </w:trPr>
        <w:tc>
          <w:tcPr>
            <w:tcW w:w="1525" w:type="dxa"/>
          </w:tcPr>
          <w:p w14:paraId="4F12B141" w14:textId="4168C54D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B26D8C4" w14:textId="70839173" w:rsidR="00A314EF" w:rsidRDefault="00A314EF" w:rsidP="00A314EF">
            <w:r w:rsidRPr="009F4A8B">
              <w:t>ch-type</w:t>
            </w:r>
          </w:p>
        </w:tc>
        <w:tc>
          <w:tcPr>
            <w:tcW w:w="3147" w:type="dxa"/>
          </w:tcPr>
          <w:p w14:paraId="3C569BFD" w14:textId="0EB30CB2" w:rsidR="00A314EF" w:rsidRDefault="00A314EF" w:rsidP="00A314EF">
            <w:r w:rsidRPr="009F4A8B">
              <w:t>Credit Hold Type</w:t>
            </w:r>
          </w:p>
        </w:tc>
        <w:tc>
          <w:tcPr>
            <w:tcW w:w="2338" w:type="dxa"/>
          </w:tcPr>
          <w:p w14:paraId="61AB0902" w14:textId="606357C0" w:rsidR="00A314EF" w:rsidRDefault="00A314EF" w:rsidP="00A314EF">
            <w:r w:rsidRPr="006132AF">
              <w:t>x(</w:t>
            </w:r>
            <w:r>
              <w:t>5</w:t>
            </w:r>
            <w:r w:rsidRPr="006132AF">
              <w:t>)</w:t>
            </w:r>
          </w:p>
        </w:tc>
      </w:tr>
      <w:tr w:rsidR="00A314EF" w14:paraId="7546991E" w14:textId="77777777" w:rsidTr="00451F4E">
        <w:trPr>
          <w:trHeight w:val="350"/>
        </w:trPr>
        <w:tc>
          <w:tcPr>
            <w:tcW w:w="1525" w:type="dxa"/>
          </w:tcPr>
          <w:p w14:paraId="0F7C3FD7" w14:textId="40E6875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CA9DF11" w14:textId="5050694C" w:rsidR="00A314EF" w:rsidRDefault="00A314EF" w:rsidP="00A314EF">
            <w:r w:rsidRPr="009F4A8B">
              <w:t>char-field</w:t>
            </w:r>
          </w:p>
        </w:tc>
        <w:tc>
          <w:tcPr>
            <w:tcW w:w="3147" w:type="dxa"/>
          </w:tcPr>
          <w:p w14:paraId="0BDF5F5A" w14:textId="04E3E243" w:rsidR="00A314EF" w:rsidRDefault="00B9045A" w:rsidP="00A314EF">
            <w:r>
              <w:t>?</w:t>
            </w:r>
          </w:p>
        </w:tc>
        <w:tc>
          <w:tcPr>
            <w:tcW w:w="2338" w:type="dxa"/>
          </w:tcPr>
          <w:p w14:paraId="1359C0D0" w14:textId="40556B42" w:rsidR="00A314EF" w:rsidRDefault="00A314EF" w:rsidP="00A314EF">
            <w:r w:rsidRPr="006132AF">
              <w:t>x(</w:t>
            </w:r>
            <w:r>
              <w:t>8</w:t>
            </w:r>
            <w:r w:rsidRPr="006132AF">
              <w:t>)</w:t>
            </w:r>
          </w:p>
        </w:tc>
      </w:tr>
      <w:tr w:rsidR="00A314EF" w14:paraId="1B1233DC" w14:textId="77777777" w:rsidTr="00451F4E">
        <w:trPr>
          <w:trHeight w:val="350"/>
        </w:trPr>
        <w:tc>
          <w:tcPr>
            <w:tcW w:w="1525" w:type="dxa"/>
          </w:tcPr>
          <w:p w14:paraId="306CFE86" w14:textId="02DDAA02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06D2070" w14:textId="409C4A9F" w:rsidR="00A314EF" w:rsidRDefault="00A314EF" w:rsidP="00A314EF">
            <w:r w:rsidRPr="009F4A8B">
              <w:t>char-label</w:t>
            </w:r>
          </w:p>
        </w:tc>
        <w:tc>
          <w:tcPr>
            <w:tcW w:w="3147" w:type="dxa"/>
          </w:tcPr>
          <w:p w14:paraId="558246A6" w14:textId="7D9DB36E" w:rsidR="00A314EF" w:rsidRDefault="00A314EF" w:rsidP="00A314EF">
            <w:r>
              <w:t>?</w:t>
            </w:r>
          </w:p>
        </w:tc>
        <w:tc>
          <w:tcPr>
            <w:tcW w:w="2338" w:type="dxa"/>
          </w:tcPr>
          <w:p w14:paraId="01DD1F9B" w14:textId="153D0F70" w:rsidR="00A314EF" w:rsidRDefault="00A314EF" w:rsidP="00A314EF">
            <w:r w:rsidRPr="006132AF">
              <w:t>x(</w:t>
            </w:r>
            <w:r>
              <w:t>8</w:t>
            </w:r>
            <w:r w:rsidRPr="006132AF">
              <w:t>)</w:t>
            </w:r>
          </w:p>
        </w:tc>
      </w:tr>
      <w:tr w:rsidR="00A314EF" w14:paraId="0789ABF8" w14:textId="77777777" w:rsidTr="00451F4E">
        <w:trPr>
          <w:trHeight w:val="350"/>
        </w:trPr>
        <w:tc>
          <w:tcPr>
            <w:tcW w:w="1525" w:type="dxa"/>
          </w:tcPr>
          <w:p w14:paraId="245C3B65" w14:textId="186E612C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15F4C37" w14:textId="74D19603" w:rsidR="00A314EF" w:rsidRDefault="00A314EF" w:rsidP="00A314EF">
            <w:r w:rsidRPr="009F4A8B">
              <w:t>city</w:t>
            </w:r>
          </w:p>
        </w:tc>
        <w:tc>
          <w:tcPr>
            <w:tcW w:w="3147" w:type="dxa"/>
          </w:tcPr>
          <w:p w14:paraId="3FFB8823" w14:textId="032DDD7E" w:rsidR="00A314EF" w:rsidRDefault="00A314EF" w:rsidP="00A314EF">
            <w:r w:rsidRPr="009F4A8B">
              <w:t>City</w:t>
            </w:r>
          </w:p>
        </w:tc>
        <w:tc>
          <w:tcPr>
            <w:tcW w:w="2338" w:type="dxa"/>
          </w:tcPr>
          <w:p w14:paraId="2FA27C5C" w14:textId="5C46B320" w:rsidR="00A314EF" w:rsidRDefault="00A314EF" w:rsidP="00A314EF">
            <w:r w:rsidRPr="006132AF">
              <w:t>x(</w:t>
            </w:r>
            <w:r>
              <w:t>15</w:t>
            </w:r>
            <w:r w:rsidRPr="006132AF">
              <w:t>)</w:t>
            </w:r>
          </w:p>
        </w:tc>
      </w:tr>
      <w:tr w:rsidR="00A314EF" w14:paraId="257EEA27" w14:textId="77777777" w:rsidTr="00451F4E">
        <w:trPr>
          <w:trHeight w:val="350"/>
        </w:trPr>
        <w:tc>
          <w:tcPr>
            <w:tcW w:w="1525" w:type="dxa"/>
          </w:tcPr>
          <w:p w14:paraId="4796F4B4" w14:textId="5BD1124F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5366C4B" w14:textId="2758DBED" w:rsidR="00A314EF" w:rsidRDefault="00A314EF" w:rsidP="00A314EF">
            <w:r>
              <w:t>comm</w:t>
            </w:r>
          </w:p>
        </w:tc>
        <w:tc>
          <w:tcPr>
            <w:tcW w:w="3147" w:type="dxa"/>
          </w:tcPr>
          <w:p w14:paraId="13E536FD" w14:textId="2BEB2559" w:rsidR="00A314EF" w:rsidRDefault="00A314EF" w:rsidP="00A314EF">
            <w:r>
              <w:t>Commission</w:t>
            </w:r>
            <w:r w:rsidR="00B9045A">
              <w:t xml:space="preserve"> Percentage</w:t>
            </w:r>
          </w:p>
        </w:tc>
        <w:tc>
          <w:tcPr>
            <w:tcW w:w="2338" w:type="dxa"/>
          </w:tcPr>
          <w:p w14:paraId="5B7B5529" w14:textId="3A0D920A" w:rsidR="00A314EF" w:rsidRDefault="00A314EF" w:rsidP="00A314EF">
            <w:r w:rsidRPr="006132AF">
              <w:t>-&gt;&gt;,&gt;&gt;&gt;,&gt;&gt;9.99</w:t>
            </w:r>
          </w:p>
        </w:tc>
      </w:tr>
      <w:tr w:rsidR="00A314EF" w14:paraId="5D7059EA" w14:textId="77777777" w:rsidTr="00451F4E">
        <w:trPr>
          <w:trHeight w:val="350"/>
        </w:trPr>
        <w:tc>
          <w:tcPr>
            <w:tcW w:w="1525" w:type="dxa"/>
          </w:tcPr>
          <w:p w14:paraId="10E98EFF" w14:textId="00C98259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B1F8248" w14:textId="7F60DE3E" w:rsidR="00A314EF" w:rsidRDefault="00A314EF" w:rsidP="00A314EF">
            <w:r>
              <w:t>company</w:t>
            </w:r>
          </w:p>
        </w:tc>
        <w:tc>
          <w:tcPr>
            <w:tcW w:w="3147" w:type="dxa"/>
          </w:tcPr>
          <w:p w14:paraId="32D60675" w14:textId="3CCCCC76" w:rsidR="00A314EF" w:rsidRDefault="00A314EF" w:rsidP="00A314EF">
            <w:r>
              <w:t>Company</w:t>
            </w:r>
          </w:p>
        </w:tc>
        <w:tc>
          <w:tcPr>
            <w:tcW w:w="2338" w:type="dxa"/>
          </w:tcPr>
          <w:p w14:paraId="57C28B8C" w14:textId="1BAF6CBE" w:rsidR="00A314EF" w:rsidRDefault="00A314EF" w:rsidP="00A314EF">
            <w:r w:rsidRPr="006132AF">
              <w:t>x(3)</w:t>
            </w:r>
          </w:p>
        </w:tc>
      </w:tr>
      <w:tr w:rsidR="00A314EF" w14:paraId="2BA296F5" w14:textId="77777777" w:rsidTr="00451F4E">
        <w:trPr>
          <w:trHeight w:val="350"/>
        </w:trPr>
        <w:tc>
          <w:tcPr>
            <w:tcW w:w="1525" w:type="dxa"/>
          </w:tcPr>
          <w:p w14:paraId="3A3660F7" w14:textId="2FAA0A95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332C057" w14:textId="0FE2C6D6" w:rsidR="00A314EF" w:rsidRDefault="00A314EF" w:rsidP="00A314EF">
            <w:r>
              <w:t>contacy</w:t>
            </w:r>
          </w:p>
        </w:tc>
        <w:tc>
          <w:tcPr>
            <w:tcW w:w="3147" w:type="dxa"/>
          </w:tcPr>
          <w:p w14:paraId="5D09B6ED" w14:textId="4EC1639F" w:rsidR="00A314EF" w:rsidRDefault="00A314EF" w:rsidP="00A314EF">
            <w:r>
              <w:t>Contact Name</w:t>
            </w:r>
          </w:p>
        </w:tc>
        <w:tc>
          <w:tcPr>
            <w:tcW w:w="2338" w:type="dxa"/>
          </w:tcPr>
          <w:p w14:paraId="58BB7C76" w14:textId="75FE9C18" w:rsidR="00A314EF" w:rsidRDefault="00A314EF" w:rsidP="00A314EF">
            <w:r w:rsidRPr="006132AF">
              <w:t>x(</w:t>
            </w:r>
            <w:r>
              <w:t>25</w:t>
            </w:r>
            <w:r w:rsidRPr="006132AF">
              <w:t>)</w:t>
            </w:r>
          </w:p>
        </w:tc>
      </w:tr>
      <w:tr w:rsidR="00A314EF" w14:paraId="2C1663C4" w14:textId="77777777" w:rsidTr="00451F4E">
        <w:trPr>
          <w:trHeight w:val="350"/>
        </w:trPr>
        <w:tc>
          <w:tcPr>
            <w:tcW w:w="1525" w:type="dxa"/>
          </w:tcPr>
          <w:p w14:paraId="1785F18C" w14:textId="1C5185D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89058B6" w14:textId="71E42CBF" w:rsidR="00A314EF" w:rsidRDefault="00A314EF" w:rsidP="00A314EF">
            <w:r>
              <w:t>convert-currenc</w:t>
            </w:r>
          </w:p>
        </w:tc>
        <w:tc>
          <w:tcPr>
            <w:tcW w:w="3147" w:type="dxa"/>
          </w:tcPr>
          <w:p w14:paraId="24A7F138" w14:textId="7AD22FC6" w:rsidR="00A314EF" w:rsidRDefault="00A314EF" w:rsidP="00A314EF">
            <w:r>
              <w:t>Convert Currency?</w:t>
            </w:r>
          </w:p>
        </w:tc>
        <w:tc>
          <w:tcPr>
            <w:tcW w:w="2338" w:type="dxa"/>
          </w:tcPr>
          <w:p w14:paraId="59DDC689" w14:textId="474A83D8" w:rsidR="00A314EF" w:rsidRDefault="00A314EF" w:rsidP="00A314EF">
            <w:r w:rsidRPr="006132AF">
              <w:t>yes/no</w:t>
            </w:r>
          </w:p>
        </w:tc>
      </w:tr>
      <w:tr w:rsidR="00A314EF" w14:paraId="38835A0B" w14:textId="77777777" w:rsidTr="00451F4E">
        <w:trPr>
          <w:trHeight w:val="350"/>
        </w:trPr>
        <w:tc>
          <w:tcPr>
            <w:tcW w:w="1525" w:type="dxa"/>
          </w:tcPr>
          <w:p w14:paraId="71FE228D" w14:textId="5498A96F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D807EF2" w14:textId="54B8DFBB" w:rsidR="00A314EF" w:rsidRDefault="00A314EF" w:rsidP="00A314EF">
            <w:r>
              <w:t>cost</w:t>
            </w:r>
          </w:p>
        </w:tc>
        <w:tc>
          <w:tcPr>
            <w:tcW w:w="3147" w:type="dxa"/>
          </w:tcPr>
          <w:p w14:paraId="0592F058" w14:textId="2F1880D2" w:rsidR="00A314EF" w:rsidRDefault="00A314EF" w:rsidP="00A314EF">
            <w:r>
              <w:t>Costs</w:t>
            </w:r>
          </w:p>
        </w:tc>
        <w:tc>
          <w:tcPr>
            <w:tcW w:w="2338" w:type="dxa"/>
          </w:tcPr>
          <w:p w14:paraId="711B1F0E" w14:textId="6FB232DE" w:rsidR="00A314EF" w:rsidRDefault="00A314EF" w:rsidP="00A314EF">
            <w:r w:rsidRPr="006132AF">
              <w:t>-&gt;&gt;&gt;,&gt;&gt;&gt;,&gt;&gt;9.99</w:t>
            </w:r>
          </w:p>
        </w:tc>
      </w:tr>
      <w:tr w:rsidR="00A314EF" w14:paraId="35AFBDB0" w14:textId="77777777" w:rsidTr="00451F4E">
        <w:trPr>
          <w:trHeight w:val="350"/>
        </w:trPr>
        <w:tc>
          <w:tcPr>
            <w:tcW w:w="1525" w:type="dxa"/>
          </w:tcPr>
          <w:p w14:paraId="22221883" w14:textId="0E8D8604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1131C21" w14:textId="0D430182" w:rsidR="00A314EF" w:rsidRDefault="00A314EF" w:rsidP="00A314EF">
            <w:r>
              <w:t>country</w:t>
            </w:r>
          </w:p>
        </w:tc>
        <w:tc>
          <w:tcPr>
            <w:tcW w:w="3147" w:type="dxa"/>
          </w:tcPr>
          <w:p w14:paraId="252ADCDB" w14:textId="3908A232" w:rsidR="00A314EF" w:rsidRDefault="00A314EF" w:rsidP="00A314EF">
            <w:r>
              <w:t>Country</w:t>
            </w:r>
          </w:p>
        </w:tc>
        <w:tc>
          <w:tcPr>
            <w:tcW w:w="2338" w:type="dxa"/>
          </w:tcPr>
          <w:p w14:paraId="7867803E" w14:textId="794E461F" w:rsidR="00A314EF" w:rsidRDefault="00A314EF" w:rsidP="00A314EF">
            <w:r w:rsidRPr="006132AF">
              <w:t>x(</w:t>
            </w:r>
            <w:r>
              <w:t>10</w:t>
            </w:r>
            <w:r w:rsidRPr="006132AF">
              <w:t>)</w:t>
            </w:r>
          </w:p>
        </w:tc>
      </w:tr>
      <w:tr w:rsidR="00A314EF" w14:paraId="7F8698D8" w14:textId="77777777" w:rsidTr="00451F4E">
        <w:trPr>
          <w:trHeight w:val="350"/>
        </w:trPr>
        <w:tc>
          <w:tcPr>
            <w:tcW w:w="1525" w:type="dxa"/>
          </w:tcPr>
          <w:p w14:paraId="320CE9D2" w14:textId="4DE8B0A5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472F1CF" w14:textId="3E60DA49" w:rsidR="00A314EF" w:rsidRDefault="00A314EF" w:rsidP="00A314EF">
            <w:r>
              <w:t>cr-hold</w:t>
            </w:r>
          </w:p>
        </w:tc>
        <w:tc>
          <w:tcPr>
            <w:tcW w:w="3147" w:type="dxa"/>
          </w:tcPr>
          <w:p w14:paraId="38B367D8" w14:textId="028641C3" w:rsidR="00A314EF" w:rsidRDefault="00A314EF" w:rsidP="00A314EF">
            <w:r>
              <w:t>Customer On</w:t>
            </w:r>
            <w:r w:rsidR="00B9045A">
              <w:t>-</w:t>
            </w:r>
            <w:r>
              <w:t>Hold</w:t>
            </w:r>
          </w:p>
        </w:tc>
        <w:tc>
          <w:tcPr>
            <w:tcW w:w="2338" w:type="dxa"/>
          </w:tcPr>
          <w:p w14:paraId="55A3948C" w14:textId="08D0F092" w:rsidR="00A314EF" w:rsidRDefault="00A314EF" w:rsidP="00A314EF">
            <w:r w:rsidRPr="006132AF">
              <w:t>Yes/No</w:t>
            </w:r>
          </w:p>
        </w:tc>
      </w:tr>
      <w:tr w:rsidR="00A314EF" w14:paraId="12914C89" w14:textId="77777777" w:rsidTr="00451F4E">
        <w:trPr>
          <w:trHeight w:val="350"/>
        </w:trPr>
        <w:tc>
          <w:tcPr>
            <w:tcW w:w="1525" w:type="dxa"/>
          </w:tcPr>
          <w:p w14:paraId="69A29C70" w14:textId="541F807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E586C33" w14:textId="1AA4A5FB" w:rsidR="00A314EF" w:rsidRDefault="00A314EF" w:rsidP="00A314EF">
            <w:r>
              <w:t>cr-hold-invdays</w:t>
            </w:r>
          </w:p>
        </w:tc>
        <w:tc>
          <w:tcPr>
            <w:tcW w:w="3147" w:type="dxa"/>
          </w:tcPr>
          <w:p w14:paraId="413BAF81" w14:textId="3FC134F8" w:rsidR="00A314EF" w:rsidRDefault="00B9045A" w:rsidP="00A314EF">
            <w:r>
              <w:t>Number of Credit</w:t>
            </w:r>
            <w:r w:rsidR="00A314EF">
              <w:t xml:space="preserve"> H</w:t>
            </w:r>
            <w:r>
              <w:t>o</w:t>
            </w:r>
            <w:r w:rsidR="00A314EF">
              <w:t>ld Days</w:t>
            </w:r>
          </w:p>
        </w:tc>
        <w:tc>
          <w:tcPr>
            <w:tcW w:w="2338" w:type="dxa"/>
          </w:tcPr>
          <w:p w14:paraId="29C8AC93" w14:textId="1658537D" w:rsidR="00A314EF" w:rsidRDefault="00A314EF" w:rsidP="00A314EF">
            <w:r w:rsidRPr="006132AF">
              <w:t>&gt;&gt;9</w:t>
            </w:r>
          </w:p>
        </w:tc>
      </w:tr>
      <w:tr w:rsidR="00A314EF" w14:paraId="38083AEB" w14:textId="77777777" w:rsidTr="00451F4E">
        <w:trPr>
          <w:trHeight w:val="350"/>
        </w:trPr>
        <w:tc>
          <w:tcPr>
            <w:tcW w:w="1525" w:type="dxa"/>
          </w:tcPr>
          <w:p w14:paraId="6B31E208" w14:textId="66B4A202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3B94AEF" w14:textId="26FB6557" w:rsidR="00A314EF" w:rsidRDefault="00A314EF" w:rsidP="00A314EF">
            <w:r>
              <w:t>cr-lim</w:t>
            </w:r>
          </w:p>
        </w:tc>
        <w:tc>
          <w:tcPr>
            <w:tcW w:w="3147" w:type="dxa"/>
          </w:tcPr>
          <w:p w14:paraId="267CA0BF" w14:textId="5F578ECA" w:rsidR="00A314EF" w:rsidRDefault="00A314EF" w:rsidP="00A314EF">
            <w:r>
              <w:t>Credit Limit</w:t>
            </w:r>
          </w:p>
        </w:tc>
        <w:tc>
          <w:tcPr>
            <w:tcW w:w="2338" w:type="dxa"/>
          </w:tcPr>
          <w:p w14:paraId="162F84D9" w14:textId="28EFD8E8" w:rsidR="00A314EF" w:rsidRDefault="00A314EF" w:rsidP="00A314EF">
            <w:r w:rsidRPr="006132AF">
              <w:t>&gt;&gt;&gt;,&gt;&gt;&gt;,&gt;&gt;9.99</w:t>
            </w:r>
          </w:p>
        </w:tc>
      </w:tr>
      <w:tr w:rsidR="00A314EF" w14:paraId="1010D4C5" w14:textId="77777777" w:rsidTr="00451F4E">
        <w:trPr>
          <w:trHeight w:val="350"/>
        </w:trPr>
        <w:tc>
          <w:tcPr>
            <w:tcW w:w="1525" w:type="dxa"/>
          </w:tcPr>
          <w:p w14:paraId="2EC92B27" w14:textId="41CC376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6895294" w14:textId="5004F64A" w:rsidR="00A314EF" w:rsidRDefault="00A314EF" w:rsidP="00A314EF">
            <w:r>
              <w:t>cr-rating</w:t>
            </w:r>
          </w:p>
        </w:tc>
        <w:tc>
          <w:tcPr>
            <w:tcW w:w="3147" w:type="dxa"/>
          </w:tcPr>
          <w:p w14:paraId="0D31E8B0" w14:textId="14AD283F" w:rsidR="00A314EF" w:rsidRDefault="00A314EF" w:rsidP="00A314EF">
            <w:r>
              <w:t>Credit Rating</w:t>
            </w:r>
          </w:p>
        </w:tc>
        <w:tc>
          <w:tcPr>
            <w:tcW w:w="2338" w:type="dxa"/>
          </w:tcPr>
          <w:p w14:paraId="4EB85139" w14:textId="57340624" w:rsidR="00A314EF" w:rsidRDefault="00A314EF" w:rsidP="00A314EF">
            <w:r w:rsidRPr="006132AF">
              <w:t>x(3)</w:t>
            </w:r>
          </w:p>
        </w:tc>
      </w:tr>
      <w:tr w:rsidR="00A314EF" w14:paraId="3928E076" w14:textId="77777777" w:rsidTr="00451F4E">
        <w:trPr>
          <w:trHeight w:val="350"/>
        </w:trPr>
        <w:tc>
          <w:tcPr>
            <w:tcW w:w="1525" w:type="dxa"/>
          </w:tcPr>
          <w:p w14:paraId="70BF53F8" w14:textId="16044749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7053917" w14:textId="0069140A" w:rsidR="00A314EF" w:rsidRDefault="00A314EF" w:rsidP="00A314EF">
            <w:r>
              <w:t>cr-use</w:t>
            </w:r>
          </w:p>
        </w:tc>
        <w:tc>
          <w:tcPr>
            <w:tcW w:w="3147" w:type="dxa"/>
          </w:tcPr>
          <w:p w14:paraId="1E6C2C0E" w14:textId="0ED8FFC9" w:rsidR="00A314EF" w:rsidRDefault="00A314EF" w:rsidP="00A314EF">
            <w:r>
              <w:t>Use for Credit</w:t>
            </w:r>
          </w:p>
        </w:tc>
        <w:tc>
          <w:tcPr>
            <w:tcW w:w="2338" w:type="dxa"/>
          </w:tcPr>
          <w:p w14:paraId="36E2E2F0" w14:textId="7E4C1F46" w:rsidR="00A314EF" w:rsidRDefault="00A314EF" w:rsidP="00A314EF">
            <w:r w:rsidRPr="006132AF">
              <w:t>x(</w:t>
            </w:r>
            <w:r>
              <w:t>10</w:t>
            </w:r>
            <w:r w:rsidRPr="006132AF">
              <w:t>)</w:t>
            </w:r>
          </w:p>
        </w:tc>
      </w:tr>
      <w:tr w:rsidR="00A314EF" w14:paraId="7A45D4AC" w14:textId="77777777" w:rsidTr="00451F4E">
        <w:trPr>
          <w:trHeight w:val="350"/>
        </w:trPr>
        <w:tc>
          <w:tcPr>
            <w:tcW w:w="1525" w:type="dxa"/>
          </w:tcPr>
          <w:p w14:paraId="7037EF72" w14:textId="5E634E1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CE9EDCA" w14:textId="5A7929EB" w:rsidR="00A314EF" w:rsidRDefault="00A314EF" w:rsidP="00A314EF">
            <w:r>
              <w:t>curr-code</w:t>
            </w:r>
          </w:p>
        </w:tc>
        <w:tc>
          <w:tcPr>
            <w:tcW w:w="3147" w:type="dxa"/>
          </w:tcPr>
          <w:p w14:paraId="25541E26" w14:textId="0725C340" w:rsidR="00A314EF" w:rsidRDefault="00A314EF" w:rsidP="00A314EF">
            <w:r>
              <w:t>Currency Code</w:t>
            </w:r>
          </w:p>
        </w:tc>
        <w:tc>
          <w:tcPr>
            <w:tcW w:w="2338" w:type="dxa"/>
          </w:tcPr>
          <w:p w14:paraId="27156163" w14:textId="28CBF85C" w:rsidR="00A314EF" w:rsidRDefault="00A314EF" w:rsidP="00A314EF">
            <w:r w:rsidRPr="006132AF">
              <w:t>x(3)</w:t>
            </w:r>
          </w:p>
        </w:tc>
      </w:tr>
      <w:tr w:rsidR="00A314EF" w14:paraId="1B690F96" w14:textId="77777777" w:rsidTr="00451F4E">
        <w:trPr>
          <w:trHeight w:val="350"/>
        </w:trPr>
        <w:tc>
          <w:tcPr>
            <w:tcW w:w="1525" w:type="dxa"/>
          </w:tcPr>
          <w:p w14:paraId="63FCD626" w14:textId="74A065D7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5B05FD2" w14:textId="29A2C9D5" w:rsidR="00A314EF" w:rsidRDefault="00A314EF" w:rsidP="00A314EF">
            <w:r>
              <w:t>cust-level</w:t>
            </w:r>
          </w:p>
        </w:tc>
        <w:tc>
          <w:tcPr>
            <w:tcW w:w="3147" w:type="dxa"/>
          </w:tcPr>
          <w:p w14:paraId="0A58EA56" w14:textId="7DBACAC5" w:rsidR="00A314EF" w:rsidRDefault="00A314EF" w:rsidP="00A314EF">
            <w:r>
              <w:t>Cust</w:t>
            </w:r>
            <w:r w:rsidR="00B9045A">
              <w:t>omer</w:t>
            </w:r>
            <w:r>
              <w:t xml:space="preserve"> Level</w:t>
            </w:r>
          </w:p>
        </w:tc>
        <w:tc>
          <w:tcPr>
            <w:tcW w:w="2338" w:type="dxa"/>
          </w:tcPr>
          <w:p w14:paraId="1022A037" w14:textId="01A0A410" w:rsidR="00A314EF" w:rsidRDefault="00A314EF" w:rsidP="00A314EF">
            <w:r w:rsidRPr="006132AF">
              <w:t>&gt;9</w:t>
            </w:r>
          </w:p>
        </w:tc>
      </w:tr>
      <w:tr w:rsidR="00A314EF" w14:paraId="66FF6188" w14:textId="77777777" w:rsidTr="00451F4E">
        <w:trPr>
          <w:trHeight w:val="350"/>
        </w:trPr>
        <w:tc>
          <w:tcPr>
            <w:tcW w:w="1525" w:type="dxa"/>
          </w:tcPr>
          <w:p w14:paraId="2887AA69" w14:textId="075F1892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7A14B78" w14:textId="1C2E8654" w:rsidR="00A314EF" w:rsidRDefault="00A314EF" w:rsidP="00A314EF">
            <w:r>
              <w:t>cust-no</w:t>
            </w:r>
          </w:p>
        </w:tc>
        <w:tc>
          <w:tcPr>
            <w:tcW w:w="3147" w:type="dxa"/>
          </w:tcPr>
          <w:p w14:paraId="01D925D2" w14:textId="589F9F49" w:rsidR="00A314EF" w:rsidRDefault="00A314EF" w:rsidP="00A314EF">
            <w:r>
              <w:t>Cust</w:t>
            </w:r>
            <w:r w:rsidR="00B9045A">
              <w:t>omer Number</w:t>
            </w:r>
          </w:p>
        </w:tc>
        <w:tc>
          <w:tcPr>
            <w:tcW w:w="2338" w:type="dxa"/>
          </w:tcPr>
          <w:p w14:paraId="028C9A12" w14:textId="0AC2AEA4" w:rsidR="00A314EF" w:rsidRDefault="00A314EF" w:rsidP="00A314EF">
            <w:r w:rsidRPr="006132AF">
              <w:t>x(</w:t>
            </w:r>
            <w:r>
              <w:t>8</w:t>
            </w:r>
            <w:r w:rsidRPr="006132AF">
              <w:t>)</w:t>
            </w:r>
          </w:p>
        </w:tc>
      </w:tr>
      <w:tr w:rsidR="00A314EF" w14:paraId="75F6E57F" w14:textId="77777777" w:rsidTr="00451F4E">
        <w:trPr>
          <w:trHeight w:val="350"/>
        </w:trPr>
        <w:tc>
          <w:tcPr>
            <w:tcW w:w="1525" w:type="dxa"/>
          </w:tcPr>
          <w:p w14:paraId="6E4D89B2" w14:textId="0162FA9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FA86E6C" w14:textId="753A7F4D" w:rsidR="00A314EF" w:rsidRDefault="00A314EF" w:rsidP="00A314EF">
            <w:r>
              <w:t>cyr-bud</w:t>
            </w:r>
          </w:p>
        </w:tc>
        <w:tc>
          <w:tcPr>
            <w:tcW w:w="3147" w:type="dxa"/>
          </w:tcPr>
          <w:p w14:paraId="6BA0E958" w14:textId="11EC27E5" w:rsidR="00A314EF" w:rsidRDefault="00A314EF" w:rsidP="00A314EF">
            <w:r>
              <w:t>Current Year Budget</w:t>
            </w:r>
          </w:p>
        </w:tc>
        <w:tc>
          <w:tcPr>
            <w:tcW w:w="2338" w:type="dxa"/>
          </w:tcPr>
          <w:p w14:paraId="1724B315" w14:textId="69B27F3A" w:rsidR="00A314EF" w:rsidRDefault="00A314EF" w:rsidP="00A314EF">
            <w:r w:rsidRPr="006132AF">
              <w:t>-&gt;&gt;&gt;,&gt;&gt;&gt;,&gt;&gt;&gt;,&gt;&gt;9.99</w:t>
            </w:r>
          </w:p>
        </w:tc>
      </w:tr>
      <w:tr w:rsidR="00A314EF" w14:paraId="7038737C" w14:textId="77777777" w:rsidTr="00451F4E">
        <w:trPr>
          <w:trHeight w:val="350"/>
        </w:trPr>
        <w:tc>
          <w:tcPr>
            <w:tcW w:w="1525" w:type="dxa"/>
          </w:tcPr>
          <w:p w14:paraId="1BCF342C" w14:textId="7345548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7113959" w14:textId="436DC59C" w:rsidR="00A314EF" w:rsidRDefault="00A314EF" w:rsidP="00A314EF">
            <w:r>
              <w:t>date-field</w:t>
            </w:r>
          </w:p>
        </w:tc>
        <w:tc>
          <w:tcPr>
            <w:tcW w:w="3147" w:type="dxa"/>
          </w:tcPr>
          <w:p w14:paraId="6AD20277" w14:textId="7B2F2A6E" w:rsidR="00A314EF" w:rsidRDefault="00B9045A" w:rsidP="00A314EF">
            <w:r>
              <w:t>Date Field</w:t>
            </w:r>
          </w:p>
        </w:tc>
        <w:tc>
          <w:tcPr>
            <w:tcW w:w="2338" w:type="dxa"/>
          </w:tcPr>
          <w:p w14:paraId="15B5883E" w14:textId="7FC7BB81" w:rsidR="00A314EF" w:rsidRDefault="00A314EF" w:rsidP="00A314EF">
            <w:r w:rsidRPr="006132AF">
              <w:t>99/99/9999</w:t>
            </w:r>
          </w:p>
        </w:tc>
      </w:tr>
      <w:tr w:rsidR="00A314EF" w14:paraId="6EFA0EA4" w14:textId="77777777" w:rsidTr="00451F4E">
        <w:trPr>
          <w:trHeight w:val="350"/>
        </w:trPr>
        <w:tc>
          <w:tcPr>
            <w:tcW w:w="1525" w:type="dxa"/>
          </w:tcPr>
          <w:p w14:paraId="40B34865" w14:textId="682626F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8ED1758" w14:textId="5B4BC3DA" w:rsidR="00A314EF" w:rsidRDefault="00A314EF" w:rsidP="00A314EF">
            <w:r>
              <w:t>date-label</w:t>
            </w:r>
          </w:p>
        </w:tc>
        <w:tc>
          <w:tcPr>
            <w:tcW w:w="3147" w:type="dxa"/>
          </w:tcPr>
          <w:p w14:paraId="7AA55DD6" w14:textId="5ADAFA57" w:rsidR="00A314EF" w:rsidRDefault="00B9045A" w:rsidP="00A314EF">
            <w:r>
              <w:t>Date Label</w:t>
            </w:r>
          </w:p>
        </w:tc>
        <w:tc>
          <w:tcPr>
            <w:tcW w:w="2338" w:type="dxa"/>
          </w:tcPr>
          <w:p w14:paraId="350DD6E6" w14:textId="2C714DE2" w:rsidR="00A314EF" w:rsidRDefault="00A314EF" w:rsidP="00A314EF">
            <w:r w:rsidRPr="006132AF">
              <w:t>x(8)</w:t>
            </w:r>
          </w:p>
        </w:tc>
      </w:tr>
      <w:tr w:rsidR="00A314EF" w14:paraId="05D1C473" w14:textId="77777777" w:rsidTr="00451F4E">
        <w:trPr>
          <w:trHeight w:val="350"/>
        </w:trPr>
        <w:tc>
          <w:tcPr>
            <w:tcW w:w="1525" w:type="dxa"/>
          </w:tcPr>
          <w:p w14:paraId="0A10A8A9" w14:textId="0B57B614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C231145" w14:textId="2FCB452A" w:rsidR="00A314EF" w:rsidRDefault="00A314EF" w:rsidP="00A314EF">
            <w:r>
              <w:t>dec-field</w:t>
            </w:r>
          </w:p>
        </w:tc>
        <w:tc>
          <w:tcPr>
            <w:tcW w:w="3147" w:type="dxa"/>
          </w:tcPr>
          <w:p w14:paraId="285A4E8C" w14:textId="3AA6EFD7" w:rsidR="00A314EF" w:rsidRDefault="00B9045A" w:rsidP="00A314EF">
            <w:r>
              <w:t>Description Field</w:t>
            </w:r>
          </w:p>
        </w:tc>
        <w:tc>
          <w:tcPr>
            <w:tcW w:w="2338" w:type="dxa"/>
          </w:tcPr>
          <w:p w14:paraId="2B841977" w14:textId="11C5A10F" w:rsidR="00A314EF" w:rsidRDefault="00A314EF" w:rsidP="00A314EF">
            <w:r w:rsidRPr="006132AF">
              <w:t>&gt;&gt;,&gt;&gt;9.99&lt;&lt;&lt;</w:t>
            </w:r>
          </w:p>
        </w:tc>
      </w:tr>
      <w:tr w:rsidR="00A314EF" w14:paraId="0CC70034" w14:textId="77777777" w:rsidTr="00451F4E">
        <w:trPr>
          <w:trHeight w:val="350"/>
        </w:trPr>
        <w:tc>
          <w:tcPr>
            <w:tcW w:w="1525" w:type="dxa"/>
          </w:tcPr>
          <w:p w14:paraId="5B6A1790" w14:textId="3AD4D48B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016DA77" w14:textId="1BC30BA8" w:rsidR="00A314EF" w:rsidRDefault="00A314EF" w:rsidP="00A314EF">
            <w:r>
              <w:t>dec-label</w:t>
            </w:r>
          </w:p>
        </w:tc>
        <w:tc>
          <w:tcPr>
            <w:tcW w:w="3147" w:type="dxa"/>
          </w:tcPr>
          <w:p w14:paraId="57C7B0F7" w14:textId="7BC6F307" w:rsidR="00A314EF" w:rsidRDefault="00B9045A" w:rsidP="00A314EF">
            <w:r>
              <w:t>Description Label</w:t>
            </w:r>
          </w:p>
        </w:tc>
        <w:tc>
          <w:tcPr>
            <w:tcW w:w="2338" w:type="dxa"/>
          </w:tcPr>
          <w:p w14:paraId="22DCD43D" w14:textId="65C07AA3" w:rsidR="00A314EF" w:rsidRDefault="00A314EF" w:rsidP="00A314EF">
            <w:r w:rsidRPr="006132AF">
              <w:t>x(8)</w:t>
            </w:r>
          </w:p>
        </w:tc>
      </w:tr>
      <w:tr w:rsidR="00A314EF" w14:paraId="697A893F" w14:textId="77777777" w:rsidTr="00451F4E">
        <w:trPr>
          <w:trHeight w:val="350"/>
        </w:trPr>
        <w:tc>
          <w:tcPr>
            <w:tcW w:w="1525" w:type="dxa"/>
          </w:tcPr>
          <w:p w14:paraId="495F8EC7" w14:textId="75802B2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1F5317F" w14:textId="1624048D" w:rsidR="00A314EF" w:rsidRDefault="00A314EF" w:rsidP="00A314EF">
            <w:r>
              <w:t>def-loc</w:t>
            </w:r>
          </w:p>
        </w:tc>
        <w:tc>
          <w:tcPr>
            <w:tcW w:w="3147" w:type="dxa"/>
          </w:tcPr>
          <w:p w14:paraId="6678C0BB" w14:textId="74542817" w:rsidR="00A314EF" w:rsidRDefault="00A314EF" w:rsidP="00A314EF">
            <w:r>
              <w:t>Warehouse</w:t>
            </w:r>
          </w:p>
        </w:tc>
        <w:tc>
          <w:tcPr>
            <w:tcW w:w="2338" w:type="dxa"/>
          </w:tcPr>
          <w:p w14:paraId="4186BFD8" w14:textId="242DB647" w:rsidR="00A314EF" w:rsidRDefault="00A314EF" w:rsidP="00A314EF">
            <w:r w:rsidRPr="006132AF">
              <w:t>x(8)</w:t>
            </w:r>
          </w:p>
        </w:tc>
      </w:tr>
      <w:tr w:rsidR="00A314EF" w14:paraId="0458C4B1" w14:textId="77777777" w:rsidTr="00451F4E">
        <w:trPr>
          <w:trHeight w:val="350"/>
        </w:trPr>
        <w:tc>
          <w:tcPr>
            <w:tcW w:w="1525" w:type="dxa"/>
          </w:tcPr>
          <w:p w14:paraId="1CF0368B" w14:textId="0893D675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6692140" w14:textId="70DC861F" w:rsidR="00A314EF" w:rsidRDefault="00A314EF" w:rsidP="00A314EF">
            <w:r>
              <w:t>def-loc-bin</w:t>
            </w:r>
          </w:p>
        </w:tc>
        <w:tc>
          <w:tcPr>
            <w:tcW w:w="3147" w:type="dxa"/>
          </w:tcPr>
          <w:p w14:paraId="4A2D7B47" w14:textId="42D3FC0B" w:rsidR="00A314EF" w:rsidRDefault="00A314EF" w:rsidP="00A314EF">
            <w:r>
              <w:t>Bin</w:t>
            </w:r>
            <w:r w:rsidR="00F823B3">
              <w:t xml:space="preserve"> Location</w:t>
            </w:r>
          </w:p>
        </w:tc>
        <w:tc>
          <w:tcPr>
            <w:tcW w:w="2338" w:type="dxa"/>
          </w:tcPr>
          <w:p w14:paraId="4DDF2344" w14:textId="08B68D53" w:rsidR="00A314EF" w:rsidRDefault="00A314EF" w:rsidP="00A314EF">
            <w:r w:rsidRPr="006132AF">
              <w:t>x(8)</w:t>
            </w:r>
          </w:p>
        </w:tc>
      </w:tr>
      <w:tr w:rsidR="00A314EF" w14:paraId="49EFF080" w14:textId="77777777" w:rsidTr="00451F4E">
        <w:trPr>
          <w:trHeight w:val="350"/>
        </w:trPr>
        <w:tc>
          <w:tcPr>
            <w:tcW w:w="1525" w:type="dxa"/>
          </w:tcPr>
          <w:p w14:paraId="5C7E7DBC" w14:textId="7CB9071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BAA816A" w14:textId="74FBF74F" w:rsidR="00A314EF" w:rsidRDefault="00A314EF" w:rsidP="00A314EF">
            <w:r>
              <w:t>del-zone</w:t>
            </w:r>
          </w:p>
        </w:tc>
        <w:tc>
          <w:tcPr>
            <w:tcW w:w="3147" w:type="dxa"/>
          </w:tcPr>
          <w:p w14:paraId="5733C3D5" w14:textId="246C4DD7" w:rsidR="00A314EF" w:rsidRDefault="00A314EF" w:rsidP="00A314EF">
            <w:r>
              <w:t>Delivery Zone</w:t>
            </w:r>
          </w:p>
        </w:tc>
        <w:tc>
          <w:tcPr>
            <w:tcW w:w="2338" w:type="dxa"/>
          </w:tcPr>
          <w:p w14:paraId="77EC93D3" w14:textId="5E586039" w:rsidR="00A314EF" w:rsidRDefault="00A314EF" w:rsidP="00A314EF">
            <w:r w:rsidRPr="006132AF">
              <w:t>x(</w:t>
            </w:r>
            <w:r>
              <w:t>5</w:t>
            </w:r>
            <w:r w:rsidRPr="006132AF">
              <w:t>)</w:t>
            </w:r>
          </w:p>
        </w:tc>
      </w:tr>
      <w:tr w:rsidR="00A314EF" w14:paraId="1E244707" w14:textId="77777777" w:rsidTr="00451F4E">
        <w:trPr>
          <w:trHeight w:val="350"/>
        </w:trPr>
        <w:tc>
          <w:tcPr>
            <w:tcW w:w="1525" w:type="dxa"/>
          </w:tcPr>
          <w:p w14:paraId="14EA393E" w14:textId="19D9607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8A2B1B9" w14:textId="3589FF39" w:rsidR="00A314EF" w:rsidRDefault="00A314EF" w:rsidP="00A314EF">
            <w:r>
              <w:t>disc</w:t>
            </w:r>
          </w:p>
        </w:tc>
        <w:tc>
          <w:tcPr>
            <w:tcW w:w="3147" w:type="dxa"/>
          </w:tcPr>
          <w:p w14:paraId="1488FAE0" w14:textId="406D4037" w:rsidR="00A314EF" w:rsidRDefault="00A314EF" w:rsidP="00A314EF">
            <w:r>
              <w:t>Customer Discount</w:t>
            </w:r>
          </w:p>
        </w:tc>
        <w:tc>
          <w:tcPr>
            <w:tcW w:w="2338" w:type="dxa"/>
          </w:tcPr>
          <w:p w14:paraId="660D0FCE" w14:textId="7F7057F3" w:rsidR="00A314EF" w:rsidRDefault="00A314EF" w:rsidP="00A314EF">
            <w:r w:rsidRPr="006132AF">
              <w:t>&gt;&gt;9.99</w:t>
            </w:r>
          </w:p>
        </w:tc>
      </w:tr>
      <w:tr w:rsidR="00A314EF" w14:paraId="07DBA8F3" w14:textId="77777777" w:rsidTr="00451F4E">
        <w:trPr>
          <w:trHeight w:val="350"/>
        </w:trPr>
        <w:tc>
          <w:tcPr>
            <w:tcW w:w="1525" w:type="dxa"/>
          </w:tcPr>
          <w:p w14:paraId="70C58E50" w14:textId="3C532DB7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5F18ACC" w14:textId="3E5ABB8C" w:rsidR="00A314EF" w:rsidRDefault="00A314EF" w:rsidP="00A314EF">
            <w:r>
              <w:t>email</w:t>
            </w:r>
          </w:p>
        </w:tc>
        <w:tc>
          <w:tcPr>
            <w:tcW w:w="3147" w:type="dxa"/>
          </w:tcPr>
          <w:p w14:paraId="7E669823" w14:textId="133014C6" w:rsidR="00A314EF" w:rsidRDefault="00A314EF" w:rsidP="00A314EF">
            <w:r>
              <w:t>Email Address</w:t>
            </w:r>
          </w:p>
        </w:tc>
        <w:tc>
          <w:tcPr>
            <w:tcW w:w="2338" w:type="dxa"/>
          </w:tcPr>
          <w:p w14:paraId="40E7635C" w14:textId="13EAFF0A" w:rsidR="00A314EF" w:rsidRDefault="00A314EF" w:rsidP="00A314EF">
            <w:r w:rsidRPr="006132AF">
              <w:t>x(40)</w:t>
            </w:r>
          </w:p>
        </w:tc>
      </w:tr>
      <w:tr w:rsidR="00A314EF" w14:paraId="33C832B2" w14:textId="77777777" w:rsidTr="00451F4E">
        <w:trPr>
          <w:trHeight w:val="350"/>
        </w:trPr>
        <w:tc>
          <w:tcPr>
            <w:tcW w:w="1525" w:type="dxa"/>
          </w:tcPr>
          <w:p w14:paraId="10ED34AB" w14:textId="4B6F40EB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70A350C" w14:textId="0E12DD15" w:rsidR="00A314EF" w:rsidRDefault="00A314EF" w:rsidP="00A314EF">
            <w:r>
              <w:t>factored</w:t>
            </w:r>
          </w:p>
        </w:tc>
        <w:tc>
          <w:tcPr>
            <w:tcW w:w="3147" w:type="dxa"/>
          </w:tcPr>
          <w:p w14:paraId="5DA1FEA6" w14:textId="18C16E43" w:rsidR="00A314EF" w:rsidRDefault="00A314EF" w:rsidP="00A314EF">
            <w:r>
              <w:t>Factored?</w:t>
            </w:r>
          </w:p>
        </w:tc>
        <w:tc>
          <w:tcPr>
            <w:tcW w:w="2338" w:type="dxa"/>
          </w:tcPr>
          <w:p w14:paraId="2AB318B9" w14:textId="3946DC8E" w:rsidR="00A314EF" w:rsidRDefault="00A314EF" w:rsidP="00A314EF">
            <w:r w:rsidRPr="006132AF">
              <w:t>yes/no</w:t>
            </w:r>
          </w:p>
        </w:tc>
      </w:tr>
      <w:tr w:rsidR="00A314EF" w14:paraId="093B4E86" w14:textId="77777777" w:rsidTr="00451F4E">
        <w:trPr>
          <w:trHeight w:val="350"/>
        </w:trPr>
        <w:tc>
          <w:tcPr>
            <w:tcW w:w="1525" w:type="dxa"/>
          </w:tcPr>
          <w:p w14:paraId="224DA710" w14:textId="3AD5745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80EE6D5" w14:textId="4D1BF768" w:rsidR="00A314EF" w:rsidRDefault="00A314EF" w:rsidP="00A314EF">
            <w:r>
              <w:t>fax</w:t>
            </w:r>
          </w:p>
        </w:tc>
        <w:tc>
          <w:tcPr>
            <w:tcW w:w="3147" w:type="dxa"/>
          </w:tcPr>
          <w:p w14:paraId="0EBA40F0" w14:textId="60FE2B46" w:rsidR="00A314EF" w:rsidRDefault="00A314EF" w:rsidP="00A314EF">
            <w:r>
              <w:t xml:space="preserve">Fax </w:t>
            </w:r>
            <w:r w:rsidR="00B9045A">
              <w:t>Number</w:t>
            </w:r>
          </w:p>
        </w:tc>
        <w:tc>
          <w:tcPr>
            <w:tcW w:w="2338" w:type="dxa"/>
          </w:tcPr>
          <w:p w14:paraId="1A59FC93" w14:textId="6E87F6B8" w:rsidR="00A314EF" w:rsidRDefault="00A314EF" w:rsidP="00A314EF">
            <w:r w:rsidRPr="006132AF">
              <w:t>(999) 999-9999</w:t>
            </w:r>
          </w:p>
        </w:tc>
      </w:tr>
      <w:tr w:rsidR="00A314EF" w14:paraId="17F677C4" w14:textId="77777777" w:rsidTr="00451F4E">
        <w:trPr>
          <w:trHeight w:val="350"/>
        </w:trPr>
        <w:tc>
          <w:tcPr>
            <w:tcW w:w="1525" w:type="dxa"/>
          </w:tcPr>
          <w:p w14:paraId="43402A38" w14:textId="2D1DB4B3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FA08163" w14:textId="312C18CB" w:rsidR="00A314EF" w:rsidRDefault="00A314EF" w:rsidP="00A314EF">
            <w:r>
              <w:t>fax-country</w:t>
            </w:r>
          </w:p>
        </w:tc>
        <w:tc>
          <w:tcPr>
            <w:tcW w:w="3147" w:type="dxa"/>
          </w:tcPr>
          <w:p w14:paraId="1B905AAE" w14:textId="5956B223" w:rsidR="00A314EF" w:rsidRDefault="00A314EF" w:rsidP="00A314EF">
            <w:r>
              <w:t>Fax Country Prefix</w:t>
            </w:r>
          </w:p>
        </w:tc>
        <w:tc>
          <w:tcPr>
            <w:tcW w:w="2338" w:type="dxa"/>
          </w:tcPr>
          <w:p w14:paraId="0BF38308" w14:textId="7110E774" w:rsidR="00A314EF" w:rsidRDefault="00A314EF" w:rsidP="00A314EF">
            <w:r w:rsidRPr="006132AF">
              <w:t>X(8)</w:t>
            </w:r>
          </w:p>
        </w:tc>
      </w:tr>
      <w:tr w:rsidR="00A314EF" w14:paraId="754866BF" w14:textId="77777777" w:rsidTr="00451F4E">
        <w:trPr>
          <w:trHeight w:val="350"/>
        </w:trPr>
        <w:tc>
          <w:tcPr>
            <w:tcW w:w="1525" w:type="dxa"/>
          </w:tcPr>
          <w:p w14:paraId="655D53F9" w14:textId="7E0EB797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86B5305" w14:textId="410856F8" w:rsidR="00A314EF" w:rsidRDefault="00A314EF" w:rsidP="00A314EF">
            <w:r>
              <w:t>fax-prefix</w:t>
            </w:r>
          </w:p>
        </w:tc>
        <w:tc>
          <w:tcPr>
            <w:tcW w:w="3147" w:type="dxa"/>
          </w:tcPr>
          <w:p w14:paraId="585CBF4E" w14:textId="5D3E5F7C" w:rsidR="00A314EF" w:rsidRDefault="00A314EF" w:rsidP="00A314EF">
            <w:r>
              <w:t>Fax Prefix</w:t>
            </w:r>
          </w:p>
        </w:tc>
        <w:tc>
          <w:tcPr>
            <w:tcW w:w="2338" w:type="dxa"/>
          </w:tcPr>
          <w:p w14:paraId="79240107" w14:textId="308C3BA9" w:rsidR="00A314EF" w:rsidRDefault="00A314EF" w:rsidP="00A314EF">
            <w:r w:rsidRPr="006132AF">
              <w:t>X(</w:t>
            </w:r>
            <w:r>
              <w:t>3</w:t>
            </w:r>
            <w:r w:rsidRPr="006132AF">
              <w:t>)</w:t>
            </w:r>
          </w:p>
        </w:tc>
      </w:tr>
      <w:tr w:rsidR="00A314EF" w14:paraId="6F32F949" w14:textId="77777777" w:rsidTr="00451F4E">
        <w:trPr>
          <w:trHeight w:val="350"/>
        </w:trPr>
        <w:tc>
          <w:tcPr>
            <w:tcW w:w="1525" w:type="dxa"/>
          </w:tcPr>
          <w:p w14:paraId="75B21B9C" w14:textId="4F6F995D" w:rsidR="00A314E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4CDA25AF" w14:textId="075B733C" w:rsidR="00A314E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67E487B5" w14:textId="5A606E3B" w:rsidR="00A314E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537227D" w14:textId="4071B86E" w:rsidR="00A314EF" w:rsidRPr="006132A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A314EF" w14:paraId="26193C09" w14:textId="77777777" w:rsidTr="00451F4E">
        <w:trPr>
          <w:trHeight w:val="350"/>
        </w:trPr>
        <w:tc>
          <w:tcPr>
            <w:tcW w:w="1525" w:type="dxa"/>
          </w:tcPr>
          <w:p w14:paraId="759A9B4E" w14:textId="2013A2AF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744EB28" w14:textId="393647A2" w:rsidR="00A314EF" w:rsidRDefault="00A314EF" w:rsidP="00A314EF">
            <w:r>
              <w:t>fin-chg</w:t>
            </w:r>
          </w:p>
        </w:tc>
        <w:tc>
          <w:tcPr>
            <w:tcW w:w="3147" w:type="dxa"/>
          </w:tcPr>
          <w:p w14:paraId="39FE460F" w14:textId="08DB2785" w:rsidR="00A314EF" w:rsidRDefault="00A314EF" w:rsidP="00A314EF">
            <w:r>
              <w:t>Finance Charges</w:t>
            </w:r>
          </w:p>
        </w:tc>
        <w:tc>
          <w:tcPr>
            <w:tcW w:w="2338" w:type="dxa"/>
          </w:tcPr>
          <w:p w14:paraId="6AD26FD5" w14:textId="0ED9993D" w:rsidR="00A314EF" w:rsidRDefault="00A314EF" w:rsidP="00A314EF">
            <w:r w:rsidRPr="006132AF">
              <w:t>Yes/No</w:t>
            </w:r>
          </w:p>
        </w:tc>
      </w:tr>
      <w:tr w:rsidR="00A314EF" w14:paraId="7402457E" w14:textId="77777777" w:rsidTr="00451F4E">
        <w:trPr>
          <w:trHeight w:val="350"/>
        </w:trPr>
        <w:tc>
          <w:tcPr>
            <w:tcW w:w="1525" w:type="dxa"/>
          </w:tcPr>
          <w:p w14:paraId="3120F046" w14:textId="4EE3072C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7AE8073" w14:textId="085B344C" w:rsidR="00A314EF" w:rsidRDefault="00A314EF" w:rsidP="00A314EF">
            <w:r w:rsidRPr="00462939">
              <w:t>fob-code</w:t>
            </w:r>
          </w:p>
        </w:tc>
        <w:tc>
          <w:tcPr>
            <w:tcW w:w="3147" w:type="dxa"/>
          </w:tcPr>
          <w:p w14:paraId="5C829F81" w14:textId="108F677F" w:rsidR="00A314EF" w:rsidRDefault="00A314EF" w:rsidP="00A314EF">
            <w:r w:rsidRPr="00462939">
              <w:t>FOB Code</w:t>
            </w:r>
          </w:p>
        </w:tc>
        <w:tc>
          <w:tcPr>
            <w:tcW w:w="2338" w:type="dxa"/>
          </w:tcPr>
          <w:p w14:paraId="1A2E0F00" w14:textId="179C961D" w:rsidR="00A314EF" w:rsidRDefault="00A314EF" w:rsidP="00A314EF">
            <w:r w:rsidRPr="007F12FD">
              <w:t>x(5)</w:t>
            </w:r>
          </w:p>
        </w:tc>
      </w:tr>
      <w:tr w:rsidR="00A314EF" w14:paraId="0DED1EF6" w14:textId="77777777" w:rsidTr="00451F4E">
        <w:trPr>
          <w:trHeight w:val="350"/>
        </w:trPr>
        <w:tc>
          <w:tcPr>
            <w:tcW w:w="1525" w:type="dxa"/>
          </w:tcPr>
          <w:p w14:paraId="1630F274" w14:textId="1CC3B5EB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ED21365" w14:textId="2710BE3F" w:rsidR="00A314EF" w:rsidRDefault="00A314EF" w:rsidP="00A314EF">
            <w:r w:rsidRPr="00462939">
              <w:t>frt-pay</w:t>
            </w:r>
          </w:p>
        </w:tc>
        <w:tc>
          <w:tcPr>
            <w:tcW w:w="3147" w:type="dxa"/>
          </w:tcPr>
          <w:p w14:paraId="0C3EFFEF" w14:textId="4C60A1D7" w:rsidR="00A314EF" w:rsidRDefault="00A314EF" w:rsidP="00A314EF">
            <w:r w:rsidRPr="00462939">
              <w:t>FR PAY CD</w:t>
            </w:r>
          </w:p>
        </w:tc>
        <w:tc>
          <w:tcPr>
            <w:tcW w:w="2338" w:type="dxa"/>
          </w:tcPr>
          <w:p w14:paraId="67ED1936" w14:textId="47D36EA7" w:rsidR="00A314EF" w:rsidRDefault="00A314EF" w:rsidP="00A314EF">
            <w:r w:rsidRPr="007F12FD">
              <w:t>x(</w:t>
            </w:r>
            <w:r>
              <w:t>1</w:t>
            </w:r>
            <w:r w:rsidRPr="007F12FD">
              <w:t>)</w:t>
            </w:r>
          </w:p>
        </w:tc>
      </w:tr>
      <w:tr w:rsidR="00A314EF" w14:paraId="65AE51BA" w14:textId="77777777" w:rsidTr="00451F4E">
        <w:trPr>
          <w:trHeight w:val="350"/>
        </w:trPr>
        <w:tc>
          <w:tcPr>
            <w:tcW w:w="1525" w:type="dxa"/>
          </w:tcPr>
          <w:p w14:paraId="5CC97DE2" w14:textId="3619EFD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8EF41FC" w14:textId="38DC6755" w:rsidR="00A314EF" w:rsidRDefault="00A314EF" w:rsidP="00A314EF">
            <w:r w:rsidRPr="00462939">
              <w:t>group-bol</w:t>
            </w:r>
          </w:p>
        </w:tc>
        <w:tc>
          <w:tcPr>
            <w:tcW w:w="3147" w:type="dxa"/>
          </w:tcPr>
          <w:p w14:paraId="4DC33630" w14:textId="6B2C6E13" w:rsidR="00A314EF" w:rsidRDefault="00A314EF" w:rsidP="00A314EF">
            <w:r w:rsidRPr="00462939">
              <w:t>Group B</w:t>
            </w:r>
            <w:r w:rsidR="00B9045A">
              <w:t xml:space="preserve">ill of </w:t>
            </w:r>
            <w:r w:rsidRPr="00462939">
              <w:t>L</w:t>
            </w:r>
            <w:r w:rsidR="00B9045A">
              <w:t>ading</w:t>
            </w:r>
            <w:r w:rsidR="00F823B3">
              <w:t>?</w:t>
            </w:r>
          </w:p>
        </w:tc>
        <w:tc>
          <w:tcPr>
            <w:tcW w:w="2338" w:type="dxa"/>
          </w:tcPr>
          <w:p w14:paraId="5502C0E1" w14:textId="717EF8CC" w:rsidR="00A314EF" w:rsidRDefault="00A314EF" w:rsidP="00A314EF">
            <w:r w:rsidRPr="007F12FD">
              <w:t>yes/no</w:t>
            </w:r>
          </w:p>
        </w:tc>
      </w:tr>
      <w:tr w:rsidR="00A314EF" w14:paraId="0953FA99" w14:textId="77777777" w:rsidTr="00451F4E">
        <w:trPr>
          <w:trHeight w:val="350"/>
        </w:trPr>
        <w:tc>
          <w:tcPr>
            <w:tcW w:w="1525" w:type="dxa"/>
          </w:tcPr>
          <w:p w14:paraId="6B822C2D" w14:textId="7528E7C2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BE5B1DB" w14:textId="2E8C298E" w:rsidR="00A314EF" w:rsidRDefault="00A314EF" w:rsidP="00A314EF">
            <w:r w:rsidRPr="00462939">
              <w:t>hibal</w:t>
            </w:r>
          </w:p>
        </w:tc>
        <w:tc>
          <w:tcPr>
            <w:tcW w:w="3147" w:type="dxa"/>
          </w:tcPr>
          <w:p w14:paraId="35E513F9" w14:textId="36AD3C18" w:rsidR="00A314EF" w:rsidRDefault="00A314EF" w:rsidP="00A314EF">
            <w:r w:rsidRPr="00462939">
              <w:t>Hi</w:t>
            </w:r>
            <w:r w:rsidR="00A03F18">
              <w:t>-</w:t>
            </w:r>
            <w:r w:rsidRPr="00462939">
              <w:t>Balance</w:t>
            </w:r>
          </w:p>
        </w:tc>
        <w:tc>
          <w:tcPr>
            <w:tcW w:w="2338" w:type="dxa"/>
          </w:tcPr>
          <w:p w14:paraId="303C0336" w14:textId="5BC4FDCB" w:rsidR="00A314EF" w:rsidRDefault="00A314EF" w:rsidP="00A314EF">
            <w:r w:rsidRPr="007F12FD">
              <w:t>-&gt;&gt;,&gt;&gt;&gt;,&gt;&gt;9.99</w:t>
            </w:r>
          </w:p>
        </w:tc>
      </w:tr>
      <w:tr w:rsidR="00A314EF" w14:paraId="58FD5BA1" w14:textId="77777777" w:rsidTr="00451F4E">
        <w:trPr>
          <w:trHeight w:val="350"/>
        </w:trPr>
        <w:tc>
          <w:tcPr>
            <w:tcW w:w="1525" w:type="dxa"/>
          </w:tcPr>
          <w:p w14:paraId="75C17A19" w14:textId="3E6DE8DC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A760BF8" w14:textId="66AE63A6" w:rsidR="00A314EF" w:rsidRDefault="00A314EF" w:rsidP="00A314EF">
            <w:r w:rsidRPr="00462939">
              <w:t>hibal</w:t>
            </w:r>
            <w:r>
              <w:t>-date</w:t>
            </w:r>
          </w:p>
        </w:tc>
        <w:tc>
          <w:tcPr>
            <w:tcW w:w="3147" w:type="dxa"/>
          </w:tcPr>
          <w:p w14:paraId="3DB5D860" w14:textId="7544290E" w:rsidR="00A314EF" w:rsidRDefault="00A314EF" w:rsidP="00A314EF">
            <w:r w:rsidRPr="00462939">
              <w:t>Hi</w:t>
            </w:r>
            <w:r w:rsidR="00A03F18">
              <w:t>-</w:t>
            </w:r>
            <w:r w:rsidRPr="00462939">
              <w:t>Balance Date</w:t>
            </w:r>
          </w:p>
        </w:tc>
        <w:tc>
          <w:tcPr>
            <w:tcW w:w="2338" w:type="dxa"/>
          </w:tcPr>
          <w:p w14:paraId="043AA5F5" w14:textId="510C0ADD" w:rsidR="00A314EF" w:rsidRDefault="00A314EF" w:rsidP="00A314EF">
            <w:r w:rsidRPr="007F12FD">
              <w:t>99/99/9999</w:t>
            </w:r>
          </w:p>
        </w:tc>
      </w:tr>
      <w:tr w:rsidR="00A314EF" w14:paraId="487E7FB0" w14:textId="77777777" w:rsidTr="00451F4E">
        <w:trPr>
          <w:trHeight w:val="350"/>
        </w:trPr>
        <w:tc>
          <w:tcPr>
            <w:tcW w:w="1525" w:type="dxa"/>
          </w:tcPr>
          <w:p w14:paraId="0AB10F1A" w14:textId="059C5FB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59D033B" w14:textId="7E28D7E0" w:rsidR="00A314EF" w:rsidRDefault="00A314EF" w:rsidP="00A314EF">
            <w:r w:rsidRPr="00462939">
              <w:t>imported</w:t>
            </w:r>
          </w:p>
        </w:tc>
        <w:tc>
          <w:tcPr>
            <w:tcW w:w="3147" w:type="dxa"/>
          </w:tcPr>
          <w:p w14:paraId="3391BD69" w14:textId="0059B669" w:rsidR="00A314EF" w:rsidRDefault="00A314EF" w:rsidP="00A314EF">
            <w:r w:rsidRPr="00462939">
              <w:t>Created Externally?</w:t>
            </w:r>
          </w:p>
        </w:tc>
        <w:tc>
          <w:tcPr>
            <w:tcW w:w="2338" w:type="dxa"/>
          </w:tcPr>
          <w:p w14:paraId="791C29DA" w14:textId="1179B810" w:rsidR="00A314EF" w:rsidRDefault="00A314EF" w:rsidP="00A314EF">
            <w:r w:rsidRPr="007F12FD">
              <w:t>yes/no</w:t>
            </w:r>
          </w:p>
        </w:tc>
      </w:tr>
      <w:tr w:rsidR="00A314EF" w14:paraId="66D2434C" w14:textId="77777777" w:rsidTr="00451F4E">
        <w:trPr>
          <w:trHeight w:val="350"/>
        </w:trPr>
        <w:tc>
          <w:tcPr>
            <w:tcW w:w="1525" w:type="dxa"/>
          </w:tcPr>
          <w:p w14:paraId="37F56791" w14:textId="2C8411EC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C92FD57" w14:textId="62BE87CC" w:rsidR="00A314EF" w:rsidRDefault="00A314EF" w:rsidP="00A314EF">
            <w:r w:rsidRPr="00462939">
              <w:t>int-field</w:t>
            </w:r>
          </w:p>
        </w:tc>
        <w:tc>
          <w:tcPr>
            <w:tcW w:w="3147" w:type="dxa"/>
          </w:tcPr>
          <w:p w14:paraId="0E0DE061" w14:textId="0CB79963" w:rsidR="00A314EF" w:rsidRDefault="00A314EF" w:rsidP="00A314EF">
            <w:r>
              <w:t>?</w:t>
            </w:r>
          </w:p>
        </w:tc>
        <w:tc>
          <w:tcPr>
            <w:tcW w:w="2338" w:type="dxa"/>
          </w:tcPr>
          <w:p w14:paraId="4565A0AF" w14:textId="15CBD52B" w:rsidR="00A314EF" w:rsidRDefault="00A314EF" w:rsidP="00A314EF">
            <w:r w:rsidRPr="007F12FD">
              <w:t>-&gt;,&gt;&gt;&gt;,&gt;&gt;9</w:t>
            </w:r>
          </w:p>
        </w:tc>
      </w:tr>
      <w:tr w:rsidR="00A314EF" w14:paraId="3C72D9CE" w14:textId="77777777" w:rsidTr="00451F4E">
        <w:trPr>
          <w:trHeight w:val="350"/>
        </w:trPr>
        <w:tc>
          <w:tcPr>
            <w:tcW w:w="1525" w:type="dxa"/>
          </w:tcPr>
          <w:p w14:paraId="2B6C9FC4" w14:textId="4420EED4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139DDED" w14:textId="06A6FCAB" w:rsidR="00A314EF" w:rsidRDefault="00A314EF" w:rsidP="00A314EF">
            <w:r w:rsidRPr="00462939">
              <w:t>int-label</w:t>
            </w:r>
          </w:p>
        </w:tc>
        <w:tc>
          <w:tcPr>
            <w:tcW w:w="3147" w:type="dxa"/>
          </w:tcPr>
          <w:p w14:paraId="240377A9" w14:textId="7A842A21" w:rsidR="00A314EF" w:rsidRDefault="00A314EF" w:rsidP="00A314EF">
            <w:r>
              <w:t>?</w:t>
            </w:r>
          </w:p>
        </w:tc>
        <w:tc>
          <w:tcPr>
            <w:tcW w:w="2338" w:type="dxa"/>
          </w:tcPr>
          <w:p w14:paraId="34124877" w14:textId="1F2B2E66" w:rsidR="00A314EF" w:rsidRDefault="00A314EF" w:rsidP="00A314EF">
            <w:r w:rsidRPr="007F12FD">
              <w:t>x(8)</w:t>
            </w:r>
          </w:p>
        </w:tc>
      </w:tr>
      <w:tr w:rsidR="00A314EF" w14:paraId="7E14FADA" w14:textId="77777777" w:rsidTr="00451F4E">
        <w:trPr>
          <w:trHeight w:val="350"/>
        </w:trPr>
        <w:tc>
          <w:tcPr>
            <w:tcW w:w="1525" w:type="dxa"/>
          </w:tcPr>
          <w:p w14:paraId="1D1A8A7E" w14:textId="798D458C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E3FCD0E" w14:textId="0385CFE0" w:rsidR="00A314EF" w:rsidRDefault="00A314EF" w:rsidP="00A314EF">
            <w:r w:rsidRPr="00462939">
              <w:t>inv-meth</w:t>
            </w:r>
          </w:p>
        </w:tc>
        <w:tc>
          <w:tcPr>
            <w:tcW w:w="3147" w:type="dxa"/>
          </w:tcPr>
          <w:p w14:paraId="10AA5E4B" w14:textId="602E4C27" w:rsidR="00A314EF" w:rsidRDefault="00A314EF" w:rsidP="00A314EF">
            <w:r w:rsidRPr="00462939">
              <w:t>Invoice Method</w:t>
            </w:r>
            <w:r w:rsidR="00F823B3">
              <w:t>?</w:t>
            </w:r>
          </w:p>
        </w:tc>
        <w:tc>
          <w:tcPr>
            <w:tcW w:w="2338" w:type="dxa"/>
          </w:tcPr>
          <w:p w14:paraId="72F00C4E" w14:textId="12E686D7" w:rsidR="00A314EF" w:rsidRDefault="00A314EF" w:rsidP="00A314EF">
            <w:r w:rsidRPr="007F12FD">
              <w:t>yes/no</w:t>
            </w:r>
          </w:p>
        </w:tc>
      </w:tr>
      <w:tr w:rsidR="00A314EF" w14:paraId="6781627D" w14:textId="77777777" w:rsidTr="00451F4E">
        <w:trPr>
          <w:trHeight w:val="350"/>
        </w:trPr>
        <w:tc>
          <w:tcPr>
            <w:tcW w:w="1525" w:type="dxa"/>
          </w:tcPr>
          <w:p w14:paraId="05E87A68" w14:textId="362CCEA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2AC88FA" w14:textId="016B192F" w:rsidR="00A314EF" w:rsidRDefault="00A314EF" w:rsidP="00A314EF">
            <w:r w:rsidRPr="00462939">
              <w:t>inv-meth</w:t>
            </w:r>
            <w:r>
              <w:t>2</w:t>
            </w:r>
          </w:p>
        </w:tc>
        <w:tc>
          <w:tcPr>
            <w:tcW w:w="3147" w:type="dxa"/>
          </w:tcPr>
          <w:p w14:paraId="700FA434" w14:textId="673D8CE4" w:rsidR="00A314EF" w:rsidRDefault="00A314EF" w:rsidP="00A314EF">
            <w:r w:rsidRPr="00462939">
              <w:t>Invoice Method</w:t>
            </w:r>
          </w:p>
        </w:tc>
        <w:tc>
          <w:tcPr>
            <w:tcW w:w="2338" w:type="dxa"/>
          </w:tcPr>
          <w:p w14:paraId="231B4060" w14:textId="56407311" w:rsidR="00A314EF" w:rsidRDefault="00A314EF" w:rsidP="00A314EF">
            <w:r w:rsidRPr="007F12FD">
              <w:t>x(8)</w:t>
            </w:r>
          </w:p>
        </w:tc>
      </w:tr>
      <w:tr w:rsidR="00A314EF" w14:paraId="0765552C" w14:textId="77777777" w:rsidTr="00451F4E">
        <w:trPr>
          <w:trHeight w:val="350"/>
        </w:trPr>
        <w:tc>
          <w:tcPr>
            <w:tcW w:w="1525" w:type="dxa"/>
          </w:tcPr>
          <w:p w14:paraId="69AC376A" w14:textId="7683515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ED6CDD4" w14:textId="5BB7C539" w:rsidR="00A314EF" w:rsidRDefault="00A314EF" w:rsidP="00A314EF">
            <w:r w:rsidRPr="00462939">
              <w:t>loc</w:t>
            </w:r>
          </w:p>
        </w:tc>
        <w:tc>
          <w:tcPr>
            <w:tcW w:w="3147" w:type="dxa"/>
          </w:tcPr>
          <w:p w14:paraId="61A2FC34" w14:textId="6C7AF0D7" w:rsidR="00A314EF" w:rsidRDefault="00A314EF" w:rsidP="00A314EF">
            <w:r w:rsidRPr="00462939">
              <w:t>Warehouse</w:t>
            </w:r>
          </w:p>
        </w:tc>
        <w:tc>
          <w:tcPr>
            <w:tcW w:w="2338" w:type="dxa"/>
          </w:tcPr>
          <w:p w14:paraId="44B24DF4" w14:textId="23426BB4" w:rsidR="00A314EF" w:rsidRDefault="00A314EF" w:rsidP="00A314EF">
            <w:r w:rsidRPr="007F12FD">
              <w:t>x(</w:t>
            </w:r>
            <w:r>
              <w:t>5</w:t>
            </w:r>
            <w:r w:rsidRPr="007F12FD">
              <w:t>)</w:t>
            </w:r>
          </w:p>
        </w:tc>
      </w:tr>
      <w:tr w:rsidR="00A314EF" w14:paraId="7F9576BE" w14:textId="77777777" w:rsidTr="00451F4E">
        <w:trPr>
          <w:trHeight w:val="350"/>
        </w:trPr>
        <w:tc>
          <w:tcPr>
            <w:tcW w:w="1525" w:type="dxa"/>
          </w:tcPr>
          <w:p w14:paraId="5581300E" w14:textId="16B4CF0F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81D7655" w14:textId="5A9D932D" w:rsidR="00A314EF" w:rsidRDefault="00A314EF" w:rsidP="00A314EF">
            <w:r w:rsidRPr="00462939">
              <w:t>log-field</w:t>
            </w:r>
          </w:p>
        </w:tc>
        <w:tc>
          <w:tcPr>
            <w:tcW w:w="3147" w:type="dxa"/>
          </w:tcPr>
          <w:p w14:paraId="7D516E45" w14:textId="43766144" w:rsidR="00A314EF" w:rsidRDefault="00A314EF" w:rsidP="00A314EF">
            <w:r>
              <w:t>?</w:t>
            </w:r>
          </w:p>
        </w:tc>
        <w:tc>
          <w:tcPr>
            <w:tcW w:w="2338" w:type="dxa"/>
          </w:tcPr>
          <w:p w14:paraId="380053A3" w14:textId="68753EA0" w:rsidR="00A314EF" w:rsidRDefault="00A314EF" w:rsidP="00A314EF">
            <w:r w:rsidRPr="007F12FD">
              <w:t>yes/no</w:t>
            </w:r>
          </w:p>
        </w:tc>
      </w:tr>
      <w:tr w:rsidR="00A314EF" w14:paraId="67F81197" w14:textId="77777777" w:rsidTr="00451F4E">
        <w:trPr>
          <w:trHeight w:val="350"/>
        </w:trPr>
        <w:tc>
          <w:tcPr>
            <w:tcW w:w="1525" w:type="dxa"/>
          </w:tcPr>
          <w:p w14:paraId="23F951C2" w14:textId="6934283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EC24756" w14:textId="23E2D165" w:rsidR="00A314EF" w:rsidRDefault="00A314EF" w:rsidP="00A314EF">
            <w:r w:rsidRPr="00462939">
              <w:t>log-label</w:t>
            </w:r>
          </w:p>
        </w:tc>
        <w:tc>
          <w:tcPr>
            <w:tcW w:w="3147" w:type="dxa"/>
          </w:tcPr>
          <w:p w14:paraId="6E376922" w14:textId="2F7E3C9B" w:rsidR="00A314EF" w:rsidRDefault="00A314EF" w:rsidP="00A314EF">
            <w:r>
              <w:t>?</w:t>
            </w:r>
          </w:p>
        </w:tc>
        <w:tc>
          <w:tcPr>
            <w:tcW w:w="2338" w:type="dxa"/>
          </w:tcPr>
          <w:p w14:paraId="5EC934B6" w14:textId="31946F1F" w:rsidR="00A314EF" w:rsidRDefault="00A314EF" w:rsidP="00A314EF">
            <w:r w:rsidRPr="007F12FD">
              <w:t>x(8)</w:t>
            </w:r>
          </w:p>
        </w:tc>
      </w:tr>
      <w:tr w:rsidR="00A314EF" w14:paraId="1F191BCC" w14:textId="77777777" w:rsidTr="00451F4E">
        <w:trPr>
          <w:trHeight w:val="350"/>
        </w:trPr>
        <w:tc>
          <w:tcPr>
            <w:tcW w:w="1525" w:type="dxa"/>
          </w:tcPr>
          <w:p w14:paraId="32C7C824" w14:textId="6536AEFF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555D157" w14:textId="5BF69A75" w:rsidR="00A314EF" w:rsidRDefault="00A314EF" w:rsidP="00A314EF">
            <w:r>
              <w:t>lpay</w:t>
            </w:r>
          </w:p>
        </w:tc>
        <w:tc>
          <w:tcPr>
            <w:tcW w:w="3147" w:type="dxa"/>
          </w:tcPr>
          <w:p w14:paraId="384CBC4A" w14:textId="05947BB7" w:rsidR="00A314EF" w:rsidRDefault="00A314EF" w:rsidP="00A314EF">
            <w:r w:rsidRPr="00462939">
              <w:t>Last Payment</w:t>
            </w:r>
          </w:p>
        </w:tc>
        <w:tc>
          <w:tcPr>
            <w:tcW w:w="2338" w:type="dxa"/>
          </w:tcPr>
          <w:p w14:paraId="72E039DF" w14:textId="3FD0BB9A" w:rsidR="00A314EF" w:rsidRDefault="00A314EF" w:rsidP="00A314EF">
            <w:r w:rsidRPr="007F12FD">
              <w:t>-&gt;&gt;,&gt;&gt;&gt;,&gt;&gt;9.99</w:t>
            </w:r>
          </w:p>
        </w:tc>
      </w:tr>
      <w:tr w:rsidR="00A314EF" w14:paraId="481AA063" w14:textId="77777777" w:rsidTr="00451F4E">
        <w:trPr>
          <w:trHeight w:val="350"/>
        </w:trPr>
        <w:tc>
          <w:tcPr>
            <w:tcW w:w="1525" w:type="dxa"/>
          </w:tcPr>
          <w:p w14:paraId="214C1749" w14:textId="3D223D72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F260B81" w14:textId="4A6AA64D" w:rsidR="00A314EF" w:rsidRDefault="00A314EF" w:rsidP="00A314EF">
            <w:r w:rsidRPr="00462939">
              <w:t>lpay</w:t>
            </w:r>
            <w:r>
              <w:t>-date</w:t>
            </w:r>
          </w:p>
        </w:tc>
        <w:tc>
          <w:tcPr>
            <w:tcW w:w="3147" w:type="dxa"/>
          </w:tcPr>
          <w:p w14:paraId="719458B5" w14:textId="26AA5E45" w:rsidR="00A314EF" w:rsidRDefault="00A314EF" w:rsidP="00A314EF">
            <w:r w:rsidRPr="00462939">
              <w:t>Last Pay Date</w:t>
            </w:r>
          </w:p>
        </w:tc>
        <w:tc>
          <w:tcPr>
            <w:tcW w:w="2338" w:type="dxa"/>
          </w:tcPr>
          <w:p w14:paraId="631C19E7" w14:textId="0F72CA8D" w:rsidR="00A314EF" w:rsidRDefault="00A314EF" w:rsidP="00A314EF">
            <w:r w:rsidRPr="007F12FD">
              <w:t>99/99/9999</w:t>
            </w:r>
          </w:p>
        </w:tc>
      </w:tr>
      <w:tr w:rsidR="00A314EF" w14:paraId="23D3362C" w14:textId="77777777" w:rsidTr="00451F4E">
        <w:trPr>
          <w:trHeight w:val="350"/>
        </w:trPr>
        <w:tc>
          <w:tcPr>
            <w:tcW w:w="1525" w:type="dxa"/>
          </w:tcPr>
          <w:p w14:paraId="4087DE44" w14:textId="2E55DE9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766AA8C" w14:textId="787AAE70" w:rsidR="00A314EF" w:rsidRDefault="00A314EF" w:rsidP="00A314EF">
            <w:r w:rsidRPr="00462939">
              <w:t>lyptd-msf</w:t>
            </w:r>
          </w:p>
        </w:tc>
        <w:tc>
          <w:tcPr>
            <w:tcW w:w="3147" w:type="dxa"/>
          </w:tcPr>
          <w:p w14:paraId="78A9A083" w14:textId="06944FF1" w:rsidR="00A314EF" w:rsidRDefault="00A314EF" w:rsidP="00A314EF">
            <w:r w:rsidRPr="00462939">
              <w:t>L</w:t>
            </w:r>
            <w:r w:rsidR="00B9045A">
              <w:t xml:space="preserve">ast </w:t>
            </w:r>
            <w:r w:rsidRPr="00462939">
              <w:t>Y</w:t>
            </w:r>
            <w:r w:rsidR="00B9045A">
              <w:t>ear</w:t>
            </w:r>
            <w:r w:rsidRPr="00462939">
              <w:t xml:space="preserve"> P</w:t>
            </w:r>
            <w:r w:rsidR="00B9045A">
              <w:t>eriod-</w:t>
            </w:r>
            <w:r w:rsidRPr="00462939">
              <w:t>T</w:t>
            </w:r>
            <w:r w:rsidR="00B9045A">
              <w:t>o-</w:t>
            </w:r>
            <w:r w:rsidRPr="00462939">
              <w:t>D</w:t>
            </w:r>
            <w:r w:rsidR="00B9045A">
              <w:t>ate</w:t>
            </w:r>
            <w:r w:rsidRPr="00462939">
              <w:t xml:space="preserve"> MSF</w:t>
            </w:r>
          </w:p>
        </w:tc>
        <w:tc>
          <w:tcPr>
            <w:tcW w:w="2338" w:type="dxa"/>
          </w:tcPr>
          <w:p w14:paraId="1E7FB1C3" w14:textId="19D3CBAB" w:rsidR="00A314EF" w:rsidRDefault="00A314EF" w:rsidP="00A314EF">
            <w:r w:rsidRPr="007F12FD">
              <w:t>-&gt;&gt;&gt;,&gt;&gt;&gt;,&gt;&gt;9.99</w:t>
            </w:r>
          </w:p>
        </w:tc>
      </w:tr>
      <w:tr w:rsidR="00A314EF" w14:paraId="398CF0D0" w14:textId="77777777" w:rsidTr="00451F4E">
        <w:trPr>
          <w:trHeight w:val="350"/>
        </w:trPr>
        <w:tc>
          <w:tcPr>
            <w:tcW w:w="1525" w:type="dxa"/>
          </w:tcPr>
          <w:p w14:paraId="78D1EF87" w14:textId="7D17185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8DEFB11" w14:textId="1582F00F" w:rsidR="00A314EF" w:rsidRDefault="00A314EF" w:rsidP="00A314EF">
            <w:r w:rsidRPr="00462939">
              <w:t>lyr-bud</w:t>
            </w:r>
          </w:p>
        </w:tc>
        <w:tc>
          <w:tcPr>
            <w:tcW w:w="3147" w:type="dxa"/>
          </w:tcPr>
          <w:p w14:paraId="0D5279BF" w14:textId="1A8F1E38" w:rsidR="00A314EF" w:rsidRDefault="00A314EF" w:rsidP="00A314EF">
            <w:r w:rsidRPr="007F12FD">
              <w:t>Last Year Budget</w:t>
            </w:r>
          </w:p>
        </w:tc>
        <w:tc>
          <w:tcPr>
            <w:tcW w:w="2338" w:type="dxa"/>
          </w:tcPr>
          <w:p w14:paraId="30153B33" w14:textId="7DB48148" w:rsidR="00A314EF" w:rsidRDefault="00A314EF" w:rsidP="00A314EF">
            <w:r w:rsidRPr="007F12FD">
              <w:t>-&gt;&gt;&gt;,&gt;&gt;&gt;,&gt;&gt;&gt;,&gt;&gt;9.99</w:t>
            </w:r>
          </w:p>
        </w:tc>
      </w:tr>
      <w:tr w:rsidR="00A314EF" w14:paraId="47AF2C9D" w14:textId="77777777" w:rsidTr="00451F4E">
        <w:trPr>
          <w:trHeight w:val="350"/>
        </w:trPr>
        <w:tc>
          <w:tcPr>
            <w:tcW w:w="1525" w:type="dxa"/>
          </w:tcPr>
          <w:p w14:paraId="6EFF3ADE" w14:textId="25F51A19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08258A6" w14:textId="5B401C2E" w:rsidR="00A314EF" w:rsidRDefault="00A314EF" w:rsidP="00A314EF">
            <w:r w:rsidRPr="00462939">
              <w:t>lyr-sales</w:t>
            </w:r>
          </w:p>
        </w:tc>
        <w:tc>
          <w:tcPr>
            <w:tcW w:w="3147" w:type="dxa"/>
          </w:tcPr>
          <w:p w14:paraId="338FB7D7" w14:textId="3A856BAF" w:rsidR="00A314EF" w:rsidRDefault="00A314EF" w:rsidP="00A314EF">
            <w:r w:rsidRPr="007F12FD">
              <w:t>L</w:t>
            </w:r>
            <w:r w:rsidR="00F823B3">
              <w:t xml:space="preserve">ast </w:t>
            </w:r>
            <w:r w:rsidRPr="007F12FD">
              <w:t>Y</w:t>
            </w:r>
            <w:r w:rsidR="00F823B3">
              <w:t>ear</w:t>
            </w:r>
            <w:r w:rsidRPr="007F12FD">
              <w:t xml:space="preserve"> Sales</w:t>
            </w:r>
          </w:p>
        </w:tc>
        <w:tc>
          <w:tcPr>
            <w:tcW w:w="2338" w:type="dxa"/>
          </w:tcPr>
          <w:p w14:paraId="2B8C7D49" w14:textId="7BE72CA5" w:rsidR="00A314EF" w:rsidRDefault="00A314EF" w:rsidP="00A314EF">
            <w:r w:rsidRPr="007F12FD">
              <w:t>-&gt;&gt;&gt;,&gt;&gt;&gt;,&gt;&gt;9.99</w:t>
            </w:r>
          </w:p>
        </w:tc>
      </w:tr>
      <w:tr w:rsidR="00A314EF" w14:paraId="34DA8B99" w14:textId="77777777" w:rsidTr="00451F4E">
        <w:trPr>
          <w:trHeight w:val="350"/>
        </w:trPr>
        <w:tc>
          <w:tcPr>
            <w:tcW w:w="1525" w:type="dxa"/>
          </w:tcPr>
          <w:p w14:paraId="264F6DBC" w14:textId="0BFDED5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03191F3" w14:textId="4585FB69" w:rsidR="00A314EF" w:rsidRDefault="00A314EF" w:rsidP="00A314EF">
            <w:r w:rsidRPr="00462939">
              <w:t>lyytd-msf</w:t>
            </w:r>
          </w:p>
        </w:tc>
        <w:tc>
          <w:tcPr>
            <w:tcW w:w="3147" w:type="dxa"/>
          </w:tcPr>
          <w:p w14:paraId="18B8EA27" w14:textId="1C6F70F6" w:rsidR="00A314EF" w:rsidRDefault="00A314EF" w:rsidP="00A314EF">
            <w:r w:rsidRPr="007F12FD">
              <w:t>L</w:t>
            </w:r>
            <w:r w:rsidR="00F823B3">
              <w:t xml:space="preserve">ast </w:t>
            </w:r>
            <w:r w:rsidRPr="007F12FD">
              <w:t>Y</w:t>
            </w:r>
            <w:r w:rsidR="00F823B3">
              <w:t>ear</w:t>
            </w:r>
            <w:r w:rsidRPr="007F12FD">
              <w:t xml:space="preserve"> Y</w:t>
            </w:r>
            <w:r w:rsidR="00F823B3">
              <w:t>ear-</w:t>
            </w:r>
            <w:r w:rsidRPr="007F12FD">
              <w:t>T</w:t>
            </w:r>
            <w:r w:rsidR="00F823B3">
              <w:t>o-</w:t>
            </w:r>
            <w:r w:rsidRPr="007F12FD">
              <w:t>D</w:t>
            </w:r>
            <w:r w:rsidR="00F823B3">
              <w:t>ate</w:t>
            </w:r>
            <w:r w:rsidRPr="007F12FD">
              <w:t xml:space="preserve"> MSF</w:t>
            </w:r>
          </w:p>
        </w:tc>
        <w:tc>
          <w:tcPr>
            <w:tcW w:w="2338" w:type="dxa"/>
          </w:tcPr>
          <w:p w14:paraId="08FB899A" w14:textId="6F9FE3D4" w:rsidR="00A314EF" w:rsidRDefault="00A314EF" w:rsidP="00A314EF">
            <w:r w:rsidRPr="007F12FD">
              <w:t>-&gt;&gt;&gt;,&gt;&gt;&gt;,&gt;&gt;9.99</w:t>
            </w:r>
          </w:p>
        </w:tc>
      </w:tr>
      <w:tr w:rsidR="00A314EF" w14:paraId="0BD26506" w14:textId="77777777" w:rsidTr="00451F4E">
        <w:trPr>
          <w:trHeight w:val="350"/>
        </w:trPr>
        <w:tc>
          <w:tcPr>
            <w:tcW w:w="1525" w:type="dxa"/>
          </w:tcPr>
          <w:p w14:paraId="3F2A3E54" w14:textId="01A9266B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2A5FCDF" w14:textId="400AB7CC" w:rsidR="00A314EF" w:rsidRDefault="00A314EF" w:rsidP="00A314EF">
            <w:r w:rsidRPr="00462939">
              <w:t>manf-day</w:t>
            </w:r>
          </w:p>
        </w:tc>
        <w:tc>
          <w:tcPr>
            <w:tcW w:w="3147" w:type="dxa"/>
          </w:tcPr>
          <w:p w14:paraId="44E2E77B" w14:textId="4F535DB2" w:rsidR="00A314EF" w:rsidRDefault="00A314EF" w:rsidP="00A314EF">
            <w:r w:rsidRPr="007F12FD">
              <w:t>Ma</w:t>
            </w:r>
            <w:r w:rsidR="00F823B3">
              <w:t>nufactured</w:t>
            </w:r>
            <w:r w:rsidRPr="007F12FD">
              <w:t xml:space="preserve"> Days</w:t>
            </w:r>
          </w:p>
        </w:tc>
        <w:tc>
          <w:tcPr>
            <w:tcW w:w="2338" w:type="dxa"/>
          </w:tcPr>
          <w:p w14:paraId="4FD725CF" w14:textId="0D80067B" w:rsidR="00A314EF" w:rsidRDefault="00A314EF" w:rsidP="00A314EF">
            <w:r w:rsidRPr="007F12FD">
              <w:t>&gt;&gt;9</w:t>
            </w:r>
          </w:p>
        </w:tc>
      </w:tr>
      <w:tr w:rsidR="00A314EF" w14:paraId="627C9424" w14:textId="77777777" w:rsidTr="00451F4E">
        <w:trPr>
          <w:trHeight w:val="350"/>
        </w:trPr>
        <w:tc>
          <w:tcPr>
            <w:tcW w:w="1525" w:type="dxa"/>
          </w:tcPr>
          <w:p w14:paraId="217A3D18" w14:textId="3E35EDB3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986981C" w14:textId="7639DFFA" w:rsidR="00A314EF" w:rsidRDefault="00A314EF" w:rsidP="00A314EF">
            <w:r w:rsidRPr="00462939">
              <w:t>markup</w:t>
            </w:r>
          </w:p>
        </w:tc>
        <w:tc>
          <w:tcPr>
            <w:tcW w:w="3147" w:type="dxa"/>
          </w:tcPr>
          <w:p w14:paraId="6B865491" w14:textId="2CF59B4E" w:rsidR="00A314EF" w:rsidRDefault="00A314EF" w:rsidP="00A314EF">
            <w:r w:rsidRPr="007F12FD">
              <w:t>Mark-Up</w:t>
            </w:r>
          </w:p>
        </w:tc>
        <w:tc>
          <w:tcPr>
            <w:tcW w:w="2338" w:type="dxa"/>
          </w:tcPr>
          <w:p w14:paraId="1B673C2F" w14:textId="77A17539" w:rsidR="00A314EF" w:rsidRDefault="00A314EF" w:rsidP="00A314EF">
            <w:r w:rsidRPr="007F12FD">
              <w:t>&gt;&gt;9.99</w:t>
            </w:r>
          </w:p>
        </w:tc>
      </w:tr>
      <w:tr w:rsidR="00A314EF" w14:paraId="2C5F3991" w14:textId="77777777" w:rsidTr="00451F4E">
        <w:trPr>
          <w:trHeight w:val="350"/>
        </w:trPr>
        <w:tc>
          <w:tcPr>
            <w:tcW w:w="1525" w:type="dxa"/>
          </w:tcPr>
          <w:p w14:paraId="604C0457" w14:textId="5710CB9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F4F6096" w14:textId="255275FA" w:rsidR="00A314EF" w:rsidRDefault="00A314EF" w:rsidP="00A314EF">
            <w:r w:rsidRPr="00462939">
              <w:t>markup</w:t>
            </w:r>
            <w:r>
              <w:t>s</w:t>
            </w:r>
          </w:p>
        </w:tc>
        <w:tc>
          <w:tcPr>
            <w:tcW w:w="3147" w:type="dxa"/>
          </w:tcPr>
          <w:p w14:paraId="03393250" w14:textId="228E6192" w:rsidR="00A314EF" w:rsidRDefault="00A314EF" w:rsidP="00A314EF">
            <w:r w:rsidRPr="007F12FD">
              <w:t>Mark-Up</w:t>
            </w:r>
          </w:p>
        </w:tc>
        <w:tc>
          <w:tcPr>
            <w:tcW w:w="2338" w:type="dxa"/>
          </w:tcPr>
          <w:p w14:paraId="444BD60B" w14:textId="790D464B" w:rsidR="00A314EF" w:rsidRDefault="00A314EF" w:rsidP="00A314EF">
            <w:r w:rsidRPr="007F12FD">
              <w:t>-&gt;&gt;9.99</w:t>
            </w:r>
          </w:p>
        </w:tc>
      </w:tr>
      <w:tr w:rsidR="00A314EF" w14:paraId="1482BCBD" w14:textId="77777777" w:rsidTr="00451F4E">
        <w:trPr>
          <w:trHeight w:val="350"/>
        </w:trPr>
        <w:tc>
          <w:tcPr>
            <w:tcW w:w="1525" w:type="dxa"/>
          </w:tcPr>
          <w:p w14:paraId="5C304ACA" w14:textId="6F86323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3B1FC6D" w14:textId="6784D0E8" w:rsidR="00A314EF" w:rsidRDefault="00A314EF" w:rsidP="00A314EF">
            <w:r w:rsidRPr="00462939">
              <w:t>markups-desc</w:t>
            </w:r>
          </w:p>
        </w:tc>
        <w:tc>
          <w:tcPr>
            <w:tcW w:w="3147" w:type="dxa"/>
          </w:tcPr>
          <w:p w14:paraId="1E2DC1A8" w14:textId="7940F958" w:rsidR="00A314EF" w:rsidRDefault="00A314EF" w:rsidP="00A314EF">
            <w:r w:rsidRPr="007F12FD">
              <w:t>Mark-Up Description</w:t>
            </w:r>
          </w:p>
        </w:tc>
        <w:tc>
          <w:tcPr>
            <w:tcW w:w="2338" w:type="dxa"/>
          </w:tcPr>
          <w:p w14:paraId="5C6B1EA0" w14:textId="2AEC91AF" w:rsidR="00A314EF" w:rsidRDefault="00A314EF" w:rsidP="00A314EF">
            <w:r w:rsidRPr="007F12FD">
              <w:t>X(20)</w:t>
            </w:r>
          </w:p>
        </w:tc>
      </w:tr>
      <w:tr w:rsidR="00A314EF" w14:paraId="4B2CE1DD" w14:textId="77777777" w:rsidTr="00451F4E">
        <w:trPr>
          <w:trHeight w:val="350"/>
        </w:trPr>
        <w:tc>
          <w:tcPr>
            <w:tcW w:w="1525" w:type="dxa"/>
          </w:tcPr>
          <w:p w14:paraId="768F659D" w14:textId="30938BC4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63A38C2" w14:textId="6D4F535B" w:rsidR="00A314EF" w:rsidRDefault="00A314EF" w:rsidP="00A314EF">
            <w:r w:rsidRPr="00462939">
              <w:t>memo</w:t>
            </w:r>
          </w:p>
        </w:tc>
        <w:tc>
          <w:tcPr>
            <w:tcW w:w="3147" w:type="dxa"/>
          </w:tcPr>
          <w:p w14:paraId="32A06D14" w14:textId="0E826DC5" w:rsidR="00A314EF" w:rsidRDefault="00A314EF" w:rsidP="00A314EF">
            <w:r w:rsidRPr="007F12FD">
              <w:t xml:space="preserve">Memo </w:t>
            </w:r>
            <w:r w:rsidR="00F823B3">
              <w:t>o</w:t>
            </w:r>
            <w:r w:rsidRPr="007F12FD">
              <w:t>n Customer</w:t>
            </w:r>
          </w:p>
        </w:tc>
        <w:tc>
          <w:tcPr>
            <w:tcW w:w="2338" w:type="dxa"/>
          </w:tcPr>
          <w:p w14:paraId="4F8562D2" w14:textId="05D68125" w:rsidR="00A314EF" w:rsidRDefault="00A314EF" w:rsidP="00A314EF">
            <w:r w:rsidRPr="007F12FD">
              <w:t>X(</w:t>
            </w:r>
            <w:r>
              <w:t>3</w:t>
            </w:r>
            <w:r w:rsidRPr="007F12FD">
              <w:t>0)</w:t>
            </w:r>
          </w:p>
        </w:tc>
      </w:tr>
      <w:tr w:rsidR="00A314EF" w14:paraId="140EFD60" w14:textId="77777777" w:rsidTr="00451F4E">
        <w:trPr>
          <w:trHeight w:val="350"/>
        </w:trPr>
        <w:tc>
          <w:tcPr>
            <w:tcW w:w="1525" w:type="dxa"/>
          </w:tcPr>
          <w:p w14:paraId="13E1B161" w14:textId="03F373F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45EA4C3" w14:textId="173DCCA9" w:rsidR="00A314EF" w:rsidRDefault="00A314EF" w:rsidP="00A314EF">
            <w:r w:rsidRPr="00462939">
              <w:t>n-sales</w:t>
            </w:r>
          </w:p>
        </w:tc>
        <w:tc>
          <w:tcPr>
            <w:tcW w:w="3147" w:type="dxa"/>
          </w:tcPr>
          <w:p w14:paraId="4DE3B477" w14:textId="6DA7F9FD" w:rsidR="00A314EF" w:rsidRDefault="00F823B3" w:rsidP="00A314EF">
            <w:r>
              <w:t>Number</w:t>
            </w:r>
            <w:r w:rsidRPr="007F12FD">
              <w:t xml:space="preserve"> </w:t>
            </w:r>
            <w:r>
              <w:t xml:space="preserve">of </w:t>
            </w:r>
            <w:r w:rsidR="00A314EF" w:rsidRPr="007F12FD">
              <w:t>Sales by Period</w:t>
            </w:r>
          </w:p>
        </w:tc>
        <w:tc>
          <w:tcPr>
            <w:tcW w:w="2338" w:type="dxa"/>
          </w:tcPr>
          <w:p w14:paraId="338F1B17" w14:textId="63235415" w:rsidR="00A314EF" w:rsidRDefault="00A314EF" w:rsidP="00A314EF">
            <w:r w:rsidRPr="007F12FD">
              <w:t>-&gt;&gt;&gt;,&gt;&gt;&gt;,&gt;&gt;9.99</w:t>
            </w:r>
          </w:p>
        </w:tc>
      </w:tr>
      <w:tr w:rsidR="00A314EF" w14:paraId="2650D588" w14:textId="77777777" w:rsidTr="00451F4E">
        <w:trPr>
          <w:trHeight w:val="350"/>
        </w:trPr>
        <w:tc>
          <w:tcPr>
            <w:tcW w:w="1525" w:type="dxa"/>
          </w:tcPr>
          <w:p w14:paraId="1E1B124F" w14:textId="5B2D151F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F9A30A7" w14:textId="38E139F3" w:rsidR="00A314EF" w:rsidRDefault="00A314EF" w:rsidP="00A314EF">
            <w:r w:rsidRPr="00462939">
              <w:t>name</w:t>
            </w:r>
          </w:p>
        </w:tc>
        <w:tc>
          <w:tcPr>
            <w:tcW w:w="3147" w:type="dxa"/>
          </w:tcPr>
          <w:p w14:paraId="294922E1" w14:textId="72C81EDB" w:rsidR="00A314EF" w:rsidRDefault="00A314EF" w:rsidP="00A314EF">
            <w:r w:rsidRPr="007F12FD">
              <w:t>Customer Name</w:t>
            </w:r>
          </w:p>
        </w:tc>
        <w:tc>
          <w:tcPr>
            <w:tcW w:w="2338" w:type="dxa"/>
          </w:tcPr>
          <w:p w14:paraId="75CBCBA8" w14:textId="27CFD769" w:rsidR="00A314EF" w:rsidRDefault="00A314EF" w:rsidP="00A314EF">
            <w:r w:rsidRPr="007F12FD">
              <w:t>X(</w:t>
            </w:r>
            <w:r>
              <w:t>3</w:t>
            </w:r>
            <w:r w:rsidRPr="007F12FD">
              <w:t>0)</w:t>
            </w:r>
          </w:p>
        </w:tc>
      </w:tr>
      <w:tr w:rsidR="00A314EF" w14:paraId="5F8187E6" w14:textId="77777777" w:rsidTr="00451F4E">
        <w:trPr>
          <w:trHeight w:val="350"/>
        </w:trPr>
        <w:tc>
          <w:tcPr>
            <w:tcW w:w="1525" w:type="dxa"/>
          </w:tcPr>
          <w:p w14:paraId="061C92A9" w14:textId="16FACB47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132FF1E" w14:textId="3378EEDA" w:rsidR="00A314EF" w:rsidRDefault="00A314EF" w:rsidP="00A314EF">
            <w:r w:rsidRPr="00462939">
              <w:t>notes</w:t>
            </w:r>
          </w:p>
        </w:tc>
        <w:tc>
          <w:tcPr>
            <w:tcW w:w="3147" w:type="dxa"/>
          </w:tcPr>
          <w:p w14:paraId="6C71CB55" w14:textId="550DC580" w:rsidR="00A314EF" w:rsidRDefault="00A314EF" w:rsidP="00A314EF">
            <w:r w:rsidRPr="007F12FD">
              <w:t>Notes</w:t>
            </w:r>
          </w:p>
        </w:tc>
        <w:tc>
          <w:tcPr>
            <w:tcW w:w="2338" w:type="dxa"/>
          </w:tcPr>
          <w:p w14:paraId="649266E0" w14:textId="31B08BB2" w:rsidR="00A314EF" w:rsidRDefault="00A314EF" w:rsidP="00A314EF">
            <w:r w:rsidRPr="007F12FD">
              <w:t>X(</w:t>
            </w:r>
            <w:r>
              <w:t>6</w:t>
            </w:r>
            <w:r w:rsidRPr="007F12FD">
              <w:t>0)</w:t>
            </w:r>
          </w:p>
        </w:tc>
      </w:tr>
      <w:tr w:rsidR="00A314EF" w14:paraId="25EACA96" w14:textId="77777777" w:rsidTr="00451F4E">
        <w:trPr>
          <w:trHeight w:val="350"/>
        </w:trPr>
        <w:tc>
          <w:tcPr>
            <w:tcW w:w="1525" w:type="dxa"/>
          </w:tcPr>
          <w:p w14:paraId="07476B4F" w14:textId="149140B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9EC66A0" w14:textId="416FF74A" w:rsidR="00A314EF" w:rsidRDefault="00A314EF" w:rsidP="00A314EF">
            <w:r w:rsidRPr="00462939">
              <w:t>num-inv</w:t>
            </w:r>
          </w:p>
        </w:tc>
        <w:tc>
          <w:tcPr>
            <w:tcW w:w="3147" w:type="dxa"/>
          </w:tcPr>
          <w:p w14:paraId="5D29F96A" w14:textId="5E777BAC" w:rsidR="00A314EF" w:rsidRDefault="00A314EF" w:rsidP="00A314EF">
            <w:r w:rsidRPr="007F12FD">
              <w:t>Number of Invoices</w:t>
            </w:r>
          </w:p>
        </w:tc>
        <w:tc>
          <w:tcPr>
            <w:tcW w:w="2338" w:type="dxa"/>
          </w:tcPr>
          <w:p w14:paraId="2E5249ED" w14:textId="21F178C0" w:rsidR="00A314EF" w:rsidRDefault="00A314EF" w:rsidP="00A314EF">
            <w:r w:rsidRPr="007F12FD">
              <w:t>&gt;&gt;&gt;&gt;9</w:t>
            </w:r>
          </w:p>
        </w:tc>
      </w:tr>
      <w:tr w:rsidR="00A314EF" w14:paraId="3BC55C99" w14:textId="77777777" w:rsidTr="00451F4E">
        <w:trPr>
          <w:trHeight w:val="350"/>
        </w:trPr>
        <w:tc>
          <w:tcPr>
            <w:tcW w:w="1525" w:type="dxa"/>
          </w:tcPr>
          <w:p w14:paraId="3B6AACE4" w14:textId="17BFAE9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6777CDA" w14:textId="7F6EA067" w:rsidR="00A314EF" w:rsidRDefault="00A314EF" w:rsidP="00A314EF">
            <w:r w:rsidRPr="00462939">
              <w:t>nyr-bud</w:t>
            </w:r>
          </w:p>
        </w:tc>
        <w:tc>
          <w:tcPr>
            <w:tcW w:w="3147" w:type="dxa"/>
          </w:tcPr>
          <w:p w14:paraId="30FD5864" w14:textId="2B0059CC" w:rsidR="00A314EF" w:rsidRDefault="00A314EF" w:rsidP="00A314EF">
            <w:r>
              <w:t>N</w:t>
            </w:r>
            <w:r w:rsidRPr="007F12FD">
              <w:t>ext Year Budget</w:t>
            </w:r>
          </w:p>
        </w:tc>
        <w:tc>
          <w:tcPr>
            <w:tcW w:w="2338" w:type="dxa"/>
          </w:tcPr>
          <w:p w14:paraId="0234B9B7" w14:textId="1E8EC95F" w:rsidR="00A314EF" w:rsidRDefault="00A314EF" w:rsidP="00A314EF">
            <w:r w:rsidRPr="007F12FD">
              <w:t>-&gt;&gt;&gt;,&gt;&gt;&gt;,&gt;&gt;&gt;,&gt;&gt;9.99</w:t>
            </w:r>
          </w:p>
        </w:tc>
      </w:tr>
      <w:tr w:rsidR="00A314EF" w14:paraId="5E385E87" w14:textId="77777777" w:rsidTr="00451F4E">
        <w:trPr>
          <w:trHeight w:val="350"/>
        </w:trPr>
        <w:tc>
          <w:tcPr>
            <w:tcW w:w="1525" w:type="dxa"/>
          </w:tcPr>
          <w:p w14:paraId="1D7E3F7D" w14:textId="0BD3156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F566A17" w14:textId="520C9D68" w:rsidR="00A314EF" w:rsidRDefault="00A314EF" w:rsidP="00A314EF">
            <w:r w:rsidRPr="00462939">
              <w:t>on-account</w:t>
            </w:r>
          </w:p>
        </w:tc>
        <w:tc>
          <w:tcPr>
            <w:tcW w:w="3147" w:type="dxa"/>
          </w:tcPr>
          <w:p w14:paraId="0130B95E" w14:textId="72D9E269" w:rsidR="00A314EF" w:rsidRDefault="00A314EF" w:rsidP="00A314EF">
            <w:r w:rsidRPr="007F12FD">
              <w:t>On Account</w:t>
            </w:r>
          </w:p>
        </w:tc>
        <w:tc>
          <w:tcPr>
            <w:tcW w:w="2338" w:type="dxa"/>
          </w:tcPr>
          <w:p w14:paraId="454409CA" w14:textId="0F6CE72B" w:rsidR="00A314EF" w:rsidRDefault="00A314EF" w:rsidP="00A314EF">
            <w:r w:rsidRPr="007F12FD">
              <w:t>-&gt;&gt;,&gt;&gt;&gt;,&gt;&gt;9.99</w:t>
            </w:r>
          </w:p>
        </w:tc>
      </w:tr>
      <w:tr w:rsidR="00A314EF" w14:paraId="10AD7458" w14:textId="77777777" w:rsidTr="00451F4E">
        <w:trPr>
          <w:trHeight w:val="350"/>
        </w:trPr>
        <w:tc>
          <w:tcPr>
            <w:tcW w:w="1525" w:type="dxa"/>
          </w:tcPr>
          <w:p w14:paraId="338F45AC" w14:textId="4C4AE375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A70AF27" w14:textId="48FF80B6" w:rsidR="00A314EF" w:rsidRDefault="00A314EF" w:rsidP="00A314EF">
            <w:r w:rsidRPr="00462939">
              <w:t>ord-bal</w:t>
            </w:r>
          </w:p>
        </w:tc>
        <w:tc>
          <w:tcPr>
            <w:tcW w:w="3147" w:type="dxa"/>
          </w:tcPr>
          <w:p w14:paraId="6FFC3292" w14:textId="78D26770" w:rsidR="00A314EF" w:rsidRDefault="00A314EF" w:rsidP="00A314EF">
            <w:r w:rsidRPr="007F12FD">
              <w:t>Open Orders Balance</w:t>
            </w:r>
          </w:p>
        </w:tc>
        <w:tc>
          <w:tcPr>
            <w:tcW w:w="2338" w:type="dxa"/>
          </w:tcPr>
          <w:p w14:paraId="392D0F37" w14:textId="1375D1AC" w:rsidR="00A314EF" w:rsidRDefault="00A314EF" w:rsidP="00A314EF">
            <w:r w:rsidRPr="007F12FD">
              <w:t>-&gt;&gt;,&gt;&gt;&gt;,&gt;&gt;9.99</w:t>
            </w:r>
          </w:p>
        </w:tc>
      </w:tr>
      <w:tr w:rsidR="00A314EF" w14:paraId="14DD497D" w14:textId="77777777" w:rsidTr="00451F4E">
        <w:trPr>
          <w:trHeight w:val="350"/>
        </w:trPr>
        <w:tc>
          <w:tcPr>
            <w:tcW w:w="1525" w:type="dxa"/>
          </w:tcPr>
          <w:p w14:paraId="695512C2" w14:textId="07070024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FBD7E8E" w14:textId="0CF9AF78" w:rsidR="00A314EF" w:rsidRDefault="00A314EF" w:rsidP="00A314EF">
            <w:r w:rsidRPr="00462939">
              <w:t>ord-lim</w:t>
            </w:r>
          </w:p>
        </w:tc>
        <w:tc>
          <w:tcPr>
            <w:tcW w:w="3147" w:type="dxa"/>
          </w:tcPr>
          <w:p w14:paraId="23AD04E0" w14:textId="2EAEC23C" w:rsidR="00A314EF" w:rsidRDefault="00A314EF" w:rsidP="00A314EF">
            <w:r w:rsidRPr="007F12FD">
              <w:t>Order Limit</w:t>
            </w:r>
          </w:p>
        </w:tc>
        <w:tc>
          <w:tcPr>
            <w:tcW w:w="2338" w:type="dxa"/>
          </w:tcPr>
          <w:p w14:paraId="3FA0BF72" w14:textId="34B931C1" w:rsidR="00A314EF" w:rsidRDefault="00A314EF" w:rsidP="00A314EF">
            <w:r w:rsidRPr="007F12FD">
              <w:t>&gt;&gt;,&gt;&gt;&gt;,&gt;&gt;9.99</w:t>
            </w:r>
          </w:p>
        </w:tc>
      </w:tr>
      <w:tr w:rsidR="00A314EF" w14:paraId="091A4348" w14:textId="77777777" w:rsidTr="00451F4E">
        <w:trPr>
          <w:trHeight w:val="350"/>
        </w:trPr>
        <w:tc>
          <w:tcPr>
            <w:tcW w:w="1525" w:type="dxa"/>
          </w:tcPr>
          <w:p w14:paraId="0859086C" w14:textId="5178BD99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AA4B9B3" w14:textId="61CD50E7" w:rsidR="00A314EF" w:rsidRDefault="00A314EF" w:rsidP="00A314EF">
            <w:r w:rsidRPr="00462939">
              <w:t>ord-meth</w:t>
            </w:r>
          </w:p>
        </w:tc>
        <w:tc>
          <w:tcPr>
            <w:tcW w:w="3147" w:type="dxa"/>
          </w:tcPr>
          <w:p w14:paraId="7C74F725" w14:textId="1F73A928" w:rsidR="00A314EF" w:rsidRDefault="00A314EF" w:rsidP="00A314EF">
            <w:r w:rsidRPr="007F12FD">
              <w:t>Order Entry Method</w:t>
            </w:r>
          </w:p>
        </w:tc>
        <w:tc>
          <w:tcPr>
            <w:tcW w:w="2338" w:type="dxa"/>
          </w:tcPr>
          <w:p w14:paraId="2E3A2E98" w14:textId="2683AC13" w:rsidR="00A314EF" w:rsidRDefault="00A314EF" w:rsidP="00A314EF">
            <w:r w:rsidRPr="007F12FD">
              <w:t>x(8)</w:t>
            </w:r>
          </w:p>
        </w:tc>
      </w:tr>
      <w:tr w:rsidR="00A314EF" w14:paraId="5723C3FF" w14:textId="77777777" w:rsidTr="00451F4E">
        <w:trPr>
          <w:trHeight w:val="350"/>
        </w:trPr>
        <w:tc>
          <w:tcPr>
            <w:tcW w:w="1525" w:type="dxa"/>
          </w:tcPr>
          <w:p w14:paraId="38791263" w14:textId="3A8B3CAC" w:rsidR="00A314EF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17C32175" w14:textId="0AA364FC" w:rsidR="00A314EF" w:rsidRPr="00462939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33E73B01" w14:textId="3965CA80" w:rsidR="00A314EF" w:rsidRPr="007F12FD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8CF635D" w14:textId="111657C3" w:rsidR="00A314EF" w:rsidRPr="007F12FD" w:rsidRDefault="00A314EF" w:rsidP="00A314EF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A314EF" w14:paraId="746A9297" w14:textId="77777777" w:rsidTr="00451F4E">
        <w:trPr>
          <w:trHeight w:val="350"/>
        </w:trPr>
        <w:tc>
          <w:tcPr>
            <w:tcW w:w="1525" w:type="dxa"/>
          </w:tcPr>
          <w:p w14:paraId="4F93CE43" w14:textId="68C7453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45CC783" w14:textId="1CA5A49B" w:rsidR="00A314EF" w:rsidRDefault="00A314EF" w:rsidP="00A314EF">
            <w:r w:rsidRPr="00462939">
              <w:t>over-pct</w:t>
            </w:r>
          </w:p>
        </w:tc>
        <w:tc>
          <w:tcPr>
            <w:tcW w:w="3147" w:type="dxa"/>
          </w:tcPr>
          <w:p w14:paraId="265EF15D" w14:textId="106B6C8A" w:rsidR="00A314EF" w:rsidRDefault="00A314EF" w:rsidP="00A314EF">
            <w:r w:rsidRPr="007F12FD">
              <w:t xml:space="preserve">Overrun </w:t>
            </w:r>
            <w:r w:rsidR="00F823B3">
              <w:t>Percentage</w:t>
            </w:r>
          </w:p>
        </w:tc>
        <w:tc>
          <w:tcPr>
            <w:tcW w:w="2338" w:type="dxa"/>
          </w:tcPr>
          <w:p w14:paraId="235E5188" w14:textId="5FFE3120" w:rsidR="00A314EF" w:rsidRDefault="00A314EF" w:rsidP="00A314EF">
            <w:r w:rsidRPr="007F12FD">
              <w:t>&gt;&gt;9.99%</w:t>
            </w:r>
          </w:p>
        </w:tc>
      </w:tr>
      <w:tr w:rsidR="00A314EF" w14:paraId="1954C393" w14:textId="77777777" w:rsidTr="00451F4E">
        <w:trPr>
          <w:trHeight w:val="350"/>
        </w:trPr>
        <w:tc>
          <w:tcPr>
            <w:tcW w:w="1525" w:type="dxa"/>
          </w:tcPr>
          <w:p w14:paraId="37868FEF" w14:textId="520FB23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04C9F03" w14:textId="19A89D5C" w:rsidR="00A314EF" w:rsidRDefault="00A314EF" w:rsidP="00A314EF">
            <w:r w:rsidRPr="00462939">
              <w:t>p-sep</w:t>
            </w:r>
          </w:p>
        </w:tc>
        <w:tc>
          <w:tcPr>
            <w:tcW w:w="3147" w:type="dxa"/>
          </w:tcPr>
          <w:p w14:paraId="567D121A" w14:textId="5618C3F8" w:rsidR="00A314EF" w:rsidRDefault="00F823B3" w:rsidP="00A314EF">
            <w:r w:rsidRPr="007F12FD">
              <w:t>Separate</w:t>
            </w:r>
            <w:r w:rsidR="00A314EF" w:rsidRPr="007F12FD">
              <w:t xml:space="preserve"> Invoices</w:t>
            </w:r>
            <w:r>
              <w:t>?</w:t>
            </w:r>
          </w:p>
        </w:tc>
        <w:tc>
          <w:tcPr>
            <w:tcW w:w="2338" w:type="dxa"/>
          </w:tcPr>
          <w:p w14:paraId="172C4B63" w14:textId="74E2BAEC" w:rsidR="00A314EF" w:rsidRDefault="00A314EF" w:rsidP="00A314EF">
            <w:r w:rsidRPr="007F12FD">
              <w:t>yes/no</w:t>
            </w:r>
          </w:p>
        </w:tc>
      </w:tr>
      <w:tr w:rsidR="00A314EF" w14:paraId="1FE384B4" w14:textId="77777777" w:rsidTr="00451F4E">
        <w:trPr>
          <w:trHeight w:val="350"/>
        </w:trPr>
        <w:tc>
          <w:tcPr>
            <w:tcW w:w="1525" w:type="dxa"/>
          </w:tcPr>
          <w:p w14:paraId="63DF9120" w14:textId="11B5AF5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2CF77B5" w14:textId="6CA952D7" w:rsidR="00A314EF" w:rsidRDefault="00A314EF" w:rsidP="00A314EF">
            <w:r w:rsidRPr="007F12FD">
              <w:t>pallet</w:t>
            </w:r>
          </w:p>
        </w:tc>
        <w:tc>
          <w:tcPr>
            <w:tcW w:w="3147" w:type="dxa"/>
          </w:tcPr>
          <w:p w14:paraId="3C3010A1" w14:textId="593E274C" w:rsidR="00A314EF" w:rsidRDefault="00A314EF" w:rsidP="00A314EF">
            <w:r w:rsidRPr="007F218C">
              <w:t>Pallet</w:t>
            </w:r>
          </w:p>
        </w:tc>
        <w:tc>
          <w:tcPr>
            <w:tcW w:w="2338" w:type="dxa"/>
          </w:tcPr>
          <w:p w14:paraId="1AFABAF8" w14:textId="1BCEF80F" w:rsidR="00A314EF" w:rsidRDefault="00A314EF" w:rsidP="00A314EF">
            <w:r w:rsidRPr="007F218C">
              <w:t>x(10)</w:t>
            </w:r>
          </w:p>
        </w:tc>
      </w:tr>
      <w:tr w:rsidR="00A314EF" w14:paraId="7F0194AC" w14:textId="77777777" w:rsidTr="00451F4E">
        <w:trPr>
          <w:trHeight w:val="350"/>
        </w:trPr>
        <w:tc>
          <w:tcPr>
            <w:tcW w:w="1525" w:type="dxa"/>
          </w:tcPr>
          <w:p w14:paraId="7666A13D" w14:textId="1182621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A4495AC" w14:textId="2EB4D5B2" w:rsidR="00A314EF" w:rsidRDefault="00A314EF" w:rsidP="00A314EF">
            <w:r w:rsidRPr="007F12FD">
              <w:t>phone</w:t>
            </w:r>
          </w:p>
        </w:tc>
        <w:tc>
          <w:tcPr>
            <w:tcW w:w="3147" w:type="dxa"/>
          </w:tcPr>
          <w:p w14:paraId="142ED2B6" w14:textId="64A1B73E" w:rsidR="00A314EF" w:rsidRDefault="00A314EF" w:rsidP="00A314EF">
            <w:r w:rsidRPr="007F218C">
              <w:t>Phone Number</w:t>
            </w:r>
          </w:p>
        </w:tc>
        <w:tc>
          <w:tcPr>
            <w:tcW w:w="2338" w:type="dxa"/>
          </w:tcPr>
          <w:p w14:paraId="635640D2" w14:textId="34881781" w:rsidR="00A314EF" w:rsidRDefault="00A314EF" w:rsidP="00A314EF">
            <w:r w:rsidRPr="007F218C">
              <w:t>999-9999</w:t>
            </w:r>
          </w:p>
        </w:tc>
      </w:tr>
      <w:tr w:rsidR="00A314EF" w14:paraId="6D8E18F0" w14:textId="77777777" w:rsidTr="00451F4E">
        <w:trPr>
          <w:trHeight w:val="350"/>
        </w:trPr>
        <w:tc>
          <w:tcPr>
            <w:tcW w:w="1525" w:type="dxa"/>
          </w:tcPr>
          <w:p w14:paraId="220F1BC4" w14:textId="7F5F9935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8A8FB28" w14:textId="18492ECF" w:rsidR="00A314EF" w:rsidRDefault="00A314EF" w:rsidP="00A314EF">
            <w:r w:rsidRPr="007F12FD">
              <w:t>phone-country</w:t>
            </w:r>
          </w:p>
        </w:tc>
        <w:tc>
          <w:tcPr>
            <w:tcW w:w="3147" w:type="dxa"/>
          </w:tcPr>
          <w:p w14:paraId="45B7F5E9" w14:textId="5F0E2629" w:rsidR="00A314EF" w:rsidRDefault="00A314EF" w:rsidP="00A314EF">
            <w:r w:rsidRPr="007F218C">
              <w:t>Phone Country Prefix</w:t>
            </w:r>
          </w:p>
        </w:tc>
        <w:tc>
          <w:tcPr>
            <w:tcW w:w="2338" w:type="dxa"/>
          </w:tcPr>
          <w:p w14:paraId="3D61D751" w14:textId="1A167C29" w:rsidR="00A314EF" w:rsidRDefault="00A314EF" w:rsidP="00A314EF">
            <w:r w:rsidRPr="007F218C">
              <w:t>x(</w:t>
            </w:r>
            <w:r>
              <w:t>8</w:t>
            </w:r>
            <w:r w:rsidRPr="007F218C">
              <w:t>)</w:t>
            </w:r>
          </w:p>
        </w:tc>
      </w:tr>
      <w:tr w:rsidR="00A314EF" w14:paraId="7C2F5605" w14:textId="77777777" w:rsidTr="00451F4E">
        <w:trPr>
          <w:trHeight w:val="350"/>
        </w:trPr>
        <w:tc>
          <w:tcPr>
            <w:tcW w:w="1525" w:type="dxa"/>
          </w:tcPr>
          <w:p w14:paraId="7B668FEB" w14:textId="3F03F20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8AC3571" w14:textId="2FBEF3D6" w:rsidR="00A314EF" w:rsidRDefault="00A314EF" w:rsidP="00A314EF">
            <w:r w:rsidRPr="007F12FD">
              <w:t>phone-prefix</w:t>
            </w:r>
          </w:p>
        </w:tc>
        <w:tc>
          <w:tcPr>
            <w:tcW w:w="3147" w:type="dxa"/>
          </w:tcPr>
          <w:p w14:paraId="718AE852" w14:textId="7ECE0CC6" w:rsidR="00A314EF" w:rsidRDefault="00A314EF" w:rsidP="00A314EF">
            <w:r w:rsidRPr="007F218C">
              <w:t>Phone Prefix</w:t>
            </w:r>
          </w:p>
        </w:tc>
        <w:tc>
          <w:tcPr>
            <w:tcW w:w="2338" w:type="dxa"/>
          </w:tcPr>
          <w:p w14:paraId="78FF7B6F" w14:textId="3B741E53" w:rsidR="00A314EF" w:rsidRDefault="00A314EF" w:rsidP="00A314EF">
            <w:r w:rsidRPr="007F218C">
              <w:t>x(</w:t>
            </w:r>
            <w:r>
              <w:t>3</w:t>
            </w:r>
            <w:r w:rsidRPr="007F218C">
              <w:t>)</w:t>
            </w:r>
          </w:p>
        </w:tc>
      </w:tr>
      <w:tr w:rsidR="00A314EF" w14:paraId="543EB1C1" w14:textId="77777777" w:rsidTr="00451F4E">
        <w:trPr>
          <w:trHeight w:val="350"/>
        </w:trPr>
        <w:tc>
          <w:tcPr>
            <w:tcW w:w="1525" w:type="dxa"/>
          </w:tcPr>
          <w:p w14:paraId="55B9B1D7" w14:textId="0436258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FE87AD1" w14:textId="2A53486E" w:rsidR="00A314EF" w:rsidRDefault="00A314EF" w:rsidP="00A314EF">
            <w:r w:rsidRPr="007F12FD">
              <w:t>postal</w:t>
            </w:r>
          </w:p>
        </w:tc>
        <w:tc>
          <w:tcPr>
            <w:tcW w:w="3147" w:type="dxa"/>
          </w:tcPr>
          <w:p w14:paraId="24BC8B7B" w14:textId="49EB19A9" w:rsidR="00A314EF" w:rsidRDefault="00A314EF" w:rsidP="00A314EF">
            <w:r w:rsidRPr="007F218C">
              <w:t>Postal Code</w:t>
            </w:r>
          </w:p>
        </w:tc>
        <w:tc>
          <w:tcPr>
            <w:tcW w:w="2338" w:type="dxa"/>
          </w:tcPr>
          <w:p w14:paraId="703FA235" w14:textId="34CC3A55" w:rsidR="00A314EF" w:rsidRDefault="00A314EF" w:rsidP="00A314EF">
            <w:r w:rsidRPr="007F218C">
              <w:t>x(1</w:t>
            </w:r>
            <w:r>
              <w:t>1</w:t>
            </w:r>
            <w:r w:rsidRPr="007F218C">
              <w:t>)</w:t>
            </w:r>
          </w:p>
        </w:tc>
      </w:tr>
      <w:tr w:rsidR="00A314EF" w14:paraId="68641D2E" w14:textId="77777777" w:rsidTr="00451F4E">
        <w:trPr>
          <w:trHeight w:val="350"/>
        </w:trPr>
        <w:tc>
          <w:tcPr>
            <w:tcW w:w="1525" w:type="dxa"/>
          </w:tcPr>
          <w:p w14:paraId="723F81C4" w14:textId="63C050E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9622854" w14:textId="32ACF8AB" w:rsidR="00A314EF" w:rsidRDefault="00A314EF" w:rsidP="00A314EF">
            <w:r w:rsidRPr="007F12FD">
              <w:t>prof-mrkup</w:t>
            </w:r>
          </w:p>
        </w:tc>
        <w:tc>
          <w:tcPr>
            <w:tcW w:w="3147" w:type="dxa"/>
          </w:tcPr>
          <w:p w14:paraId="15B1D631" w14:textId="02238609" w:rsidR="00A314EF" w:rsidRDefault="00A314EF" w:rsidP="00A314EF">
            <w:r w:rsidRPr="007F218C">
              <w:t xml:space="preserve">Profit </w:t>
            </w:r>
            <w:r w:rsidR="00F823B3">
              <w:t>Percentage</w:t>
            </w:r>
            <w:r w:rsidRPr="007F218C">
              <w:t xml:space="preserve"> Mark Up</w:t>
            </w:r>
          </w:p>
        </w:tc>
        <w:tc>
          <w:tcPr>
            <w:tcW w:w="2338" w:type="dxa"/>
          </w:tcPr>
          <w:p w14:paraId="6272C7B4" w14:textId="14D0CCEE" w:rsidR="00A314EF" w:rsidRDefault="00A314EF" w:rsidP="00A314EF">
            <w:r w:rsidRPr="007F218C">
              <w:t>&gt;&gt;9.99</w:t>
            </w:r>
          </w:p>
        </w:tc>
      </w:tr>
      <w:tr w:rsidR="00A314EF" w14:paraId="319ED3F3" w14:textId="77777777" w:rsidTr="00451F4E">
        <w:trPr>
          <w:trHeight w:val="350"/>
        </w:trPr>
        <w:tc>
          <w:tcPr>
            <w:tcW w:w="1525" w:type="dxa"/>
          </w:tcPr>
          <w:p w14:paraId="33AE69D9" w14:textId="3535F07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51F6852" w14:textId="07FAB834" w:rsidR="00A314EF" w:rsidRDefault="00A314EF" w:rsidP="00A314EF">
            <w:r w:rsidRPr="007F12FD">
              <w:t>ptd-msf</w:t>
            </w:r>
          </w:p>
        </w:tc>
        <w:tc>
          <w:tcPr>
            <w:tcW w:w="3147" w:type="dxa"/>
          </w:tcPr>
          <w:p w14:paraId="60F1FE5C" w14:textId="7AF9A4BE" w:rsidR="00A314EF" w:rsidRDefault="00A314EF" w:rsidP="00A314EF">
            <w:r w:rsidRPr="007F218C">
              <w:t>P</w:t>
            </w:r>
            <w:r w:rsidR="00F823B3">
              <w:t>eriod-</w:t>
            </w:r>
            <w:r w:rsidRPr="007F218C">
              <w:t>T</w:t>
            </w:r>
            <w:r w:rsidR="00F823B3">
              <w:t>o-</w:t>
            </w:r>
            <w:r w:rsidRPr="007F218C">
              <w:t>D</w:t>
            </w:r>
            <w:r w:rsidR="00F823B3">
              <w:t>ate</w:t>
            </w:r>
            <w:r w:rsidRPr="007F218C">
              <w:t xml:space="preserve"> MSF</w:t>
            </w:r>
          </w:p>
        </w:tc>
        <w:tc>
          <w:tcPr>
            <w:tcW w:w="2338" w:type="dxa"/>
          </w:tcPr>
          <w:p w14:paraId="3EB7F0D4" w14:textId="5716E9F2" w:rsidR="00A314EF" w:rsidRDefault="00A314EF" w:rsidP="00A314EF">
            <w:r w:rsidRPr="007F218C">
              <w:t>-&gt;&gt;&gt;,&gt;&gt;&gt;,&gt;&gt;9.99</w:t>
            </w:r>
          </w:p>
        </w:tc>
      </w:tr>
      <w:tr w:rsidR="00A314EF" w14:paraId="30ADEE5C" w14:textId="77777777" w:rsidTr="00451F4E">
        <w:trPr>
          <w:trHeight w:val="350"/>
        </w:trPr>
        <w:tc>
          <w:tcPr>
            <w:tcW w:w="1525" w:type="dxa"/>
          </w:tcPr>
          <w:p w14:paraId="39B14D24" w14:textId="1B9E1FDB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1E92170" w14:textId="70AF9D7B" w:rsidR="00A314EF" w:rsidRDefault="00A314EF" w:rsidP="00A314EF">
            <w:r w:rsidRPr="007F12FD">
              <w:t>rec_key</w:t>
            </w:r>
          </w:p>
        </w:tc>
        <w:tc>
          <w:tcPr>
            <w:tcW w:w="3147" w:type="dxa"/>
          </w:tcPr>
          <w:p w14:paraId="47B4AAD7" w14:textId="2F66F65C" w:rsidR="00A314EF" w:rsidRDefault="00A314EF" w:rsidP="00A314EF">
            <w:r w:rsidRPr="007F218C">
              <w:t>Rec Key</w:t>
            </w:r>
          </w:p>
        </w:tc>
        <w:tc>
          <w:tcPr>
            <w:tcW w:w="2338" w:type="dxa"/>
          </w:tcPr>
          <w:p w14:paraId="790ADC2F" w14:textId="37A07480" w:rsidR="00A314EF" w:rsidRDefault="00A314EF" w:rsidP="00A314EF">
            <w:r w:rsidRPr="007F218C">
              <w:t>X(20)</w:t>
            </w:r>
          </w:p>
        </w:tc>
      </w:tr>
      <w:tr w:rsidR="00A314EF" w14:paraId="56A09398" w14:textId="77777777" w:rsidTr="00451F4E">
        <w:trPr>
          <w:trHeight w:val="350"/>
        </w:trPr>
        <w:tc>
          <w:tcPr>
            <w:tcW w:w="1525" w:type="dxa"/>
          </w:tcPr>
          <w:p w14:paraId="1AF78BE0" w14:textId="694B1BD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5BDDD41" w14:textId="2E4CFE1F" w:rsidR="00A314EF" w:rsidRDefault="00A314EF" w:rsidP="00A314EF">
            <w:r w:rsidRPr="007F12FD">
              <w:t>sales</w:t>
            </w:r>
          </w:p>
        </w:tc>
        <w:tc>
          <w:tcPr>
            <w:tcW w:w="3147" w:type="dxa"/>
          </w:tcPr>
          <w:p w14:paraId="7FDDC806" w14:textId="5999B729" w:rsidR="00A314EF" w:rsidRDefault="00A314EF" w:rsidP="00A314EF">
            <w:r w:rsidRPr="007F218C">
              <w:t xml:space="preserve">Sales by </w:t>
            </w:r>
            <w:r w:rsidR="00F823B3">
              <w:t>P</w:t>
            </w:r>
            <w:r w:rsidRPr="007F218C">
              <w:t>eriod</w:t>
            </w:r>
          </w:p>
        </w:tc>
        <w:tc>
          <w:tcPr>
            <w:tcW w:w="2338" w:type="dxa"/>
          </w:tcPr>
          <w:p w14:paraId="7A4F7DF8" w14:textId="71D76BFD" w:rsidR="00A314EF" w:rsidRDefault="00A314EF" w:rsidP="00A314EF">
            <w:r w:rsidRPr="007F218C">
              <w:t>-&gt;&gt;&gt;,&gt;&gt;&gt;,&gt;&gt;9.99</w:t>
            </w:r>
          </w:p>
        </w:tc>
      </w:tr>
      <w:tr w:rsidR="00A314EF" w14:paraId="679E492C" w14:textId="77777777" w:rsidTr="00451F4E">
        <w:trPr>
          <w:trHeight w:val="350"/>
        </w:trPr>
        <w:tc>
          <w:tcPr>
            <w:tcW w:w="1525" w:type="dxa"/>
          </w:tcPr>
          <w:p w14:paraId="661F1A46" w14:textId="3E6A1745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23FDDA6" w14:textId="5D7D0050" w:rsidR="00A314EF" w:rsidRDefault="00A314EF" w:rsidP="00A314EF">
            <w:r w:rsidRPr="007F12FD">
              <w:t>sell-by</w:t>
            </w:r>
          </w:p>
        </w:tc>
        <w:tc>
          <w:tcPr>
            <w:tcW w:w="3147" w:type="dxa"/>
          </w:tcPr>
          <w:p w14:paraId="77270A8F" w14:textId="75AA76B1" w:rsidR="00A314EF" w:rsidRDefault="00A314EF" w:rsidP="00A314EF">
            <w:r w:rsidRPr="007F218C">
              <w:t xml:space="preserve">Sell by Net or Gross </w:t>
            </w:r>
            <w:r w:rsidR="00F823B3">
              <w:t>Percentage</w:t>
            </w:r>
          </w:p>
        </w:tc>
        <w:tc>
          <w:tcPr>
            <w:tcW w:w="2338" w:type="dxa"/>
          </w:tcPr>
          <w:p w14:paraId="2FCD0750" w14:textId="21A21E8E" w:rsidR="00A314EF" w:rsidRDefault="00A314EF" w:rsidP="00A314EF">
            <w:r>
              <w:t>!</w:t>
            </w:r>
          </w:p>
        </w:tc>
      </w:tr>
      <w:tr w:rsidR="00A314EF" w14:paraId="70CB4BC2" w14:textId="77777777" w:rsidTr="00451F4E">
        <w:trPr>
          <w:trHeight w:val="350"/>
        </w:trPr>
        <w:tc>
          <w:tcPr>
            <w:tcW w:w="1525" w:type="dxa"/>
          </w:tcPr>
          <w:p w14:paraId="421994D5" w14:textId="4226336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A6F95CE" w14:textId="3185C65E" w:rsidR="00A314EF" w:rsidRDefault="00A314EF" w:rsidP="00A314EF">
            <w:r w:rsidRPr="007F12FD">
              <w:t>ship-days</w:t>
            </w:r>
          </w:p>
        </w:tc>
        <w:tc>
          <w:tcPr>
            <w:tcW w:w="3147" w:type="dxa"/>
          </w:tcPr>
          <w:p w14:paraId="55D2E54A" w14:textId="2078FEB1" w:rsidR="00A314EF" w:rsidRDefault="00A314EF" w:rsidP="00A314EF">
            <w:r w:rsidRPr="007F218C">
              <w:t>Must Ship Days</w:t>
            </w:r>
          </w:p>
        </w:tc>
        <w:tc>
          <w:tcPr>
            <w:tcW w:w="2338" w:type="dxa"/>
          </w:tcPr>
          <w:p w14:paraId="16B31F7A" w14:textId="1EFBD045" w:rsidR="00A314EF" w:rsidRDefault="00A314EF" w:rsidP="00A314EF">
            <w:r w:rsidRPr="007F218C">
              <w:t>&gt;&gt;9</w:t>
            </w:r>
          </w:p>
        </w:tc>
      </w:tr>
      <w:tr w:rsidR="00A314EF" w14:paraId="43180C92" w14:textId="77777777" w:rsidTr="00451F4E">
        <w:trPr>
          <w:trHeight w:val="350"/>
        </w:trPr>
        <w:tc>
          <w:tcPr>
            <w:tcW w:w="1525" w:type="dxa"/>
          </w:tcPr>
          <w:p w14:paraId="36549C42" w14:textId="0CA72292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6FB66D1" w14:textId="51D0EC2A" w:rsidR="00A314EF" w:rsidRDefault="00A314EF" w:rsidP="00A314EF">
            <w:r w:rsidRPr="007F12FD">
              <w:t>ship-meth</w:t>
            </w:r>
          </w:p>
        </w:tc>
        <w:tc>
          <w:tcPr>
            <w:tcW w:w="3147" w:type="dxa"/>
          </w:tcPr>
          <w:p w14:paraId="55A44DC5" w14:textId="6C943F62" w:rsidR="00A314EF" w:rsidRDefault="00A314EF" w:rsidP="00A314EF">
            <w:r w:rsidRPr="007F218C">
              <w:t>Shipping Method</w:t>
            </w:r>
          </w:p>
        </w:tc>
        <w:tc>
          <w:tcPr>
            <w:tcW w:w="2338" w:type="dxa"/>
          </w:tcPr>
          <w:p w14:paraId="1B486359" w14:textId="3090D341" w:rsidR="00A314EF" w:rsidRDefault="00A314EF" w:rsidP="00A314EF">
            <w:r w:rsidRPr="007F218C">
              <w:t>Case/Pallet</w:t>
            </w:r>
          </w:p>
        </w:tc>
      </w:tr>
      <w:tr w:rsidR="00A314EF" w14:paraId="7B47EEFA" w14:textId="77777777" w:rsidTr="00451F4E">
        <w:trPr>
          <w:trHeight w:val="350"/>
        </w:trPr>
        <w:tc>
          <w:tcPr>
            <w:tcW w:w="1525" w:type="dxa"/>
          </w:tcPr>
          <w:p w14:paraId="188A9D03" w14:textId="11A7EC8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8B628C0" w14:textId="5DAFCD9D" w:rsidR="00A314EF" w:rsidRDefault="00A314EF" w:rsidP="00A314EF">
            <w:r w:rsidRPr="007F12FD">
              <w:t>ship-part</w:t>
            </w:r>
          </w:p>
        </w:tc>
        <w:tc>
          <w:tcPr>
            <w:tcW w:w="3147" w:type="dxa"/>
          </w:tcPr>
          <w:p w14:paraId="1F460B1E" w14:textId="67F73417" w:rsidR="00A314EF" w:rsidRDefault="00A314EF" w:rsidP="00A314EF">
            <w:r w:rsidRPr="007F218C">
              <w:t>Part</w:t>
            </w:r>
            <w:r w:rsidR="00F823B3">
              <w:t>ial</w:t>
            </w:r>
            <w:r w:rsidRPr="007F218C">
              <w:t xml:space="preserve"> Ship</w:t>
            </w:r>
            <w:r w:rsidR="00F823B3">
              <w:t>ment?</w:t>
            </w:r>
          </w:p>
        </w:tc>
        <w:tc>
          <w:tcPr>
            <w:tcW w:w="2338" w:type="dxa"/>
          </w:tcPr>
          <w:p w14:paraId="5D254EAB" w14:textId="49FE1E12" w:rsidR="00A314EF" w:rsidRDefault="00A314EF" w:rsidP="00A314EF">
            <w:r w:rsidRPr="007F218C">
              <w:t>yes/no</w:t>
            </w:r>
          </w:p>
        </w:tc>
      </w:tr>
      <w:tr w:rsidR="00A314EF" w14:paraId="54061845" w14:textId="77777777" w:rsidTr="00451F4E">
        <w:trPr>
          <w:trHeight w:val="350"/>
        </w:trPr>
        <w:tc>
          <w:tcPr>
            <w:tcW w:w="1525" w:type="dxa"/>
          </w:tcPr>
          <w:p w14:paraId="09B7CB26" w14:textId="08DDEEA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AF92CE5" w14:textId="37A32C41" w:rsidR="00A314EF" w:rsidRDefault="00A314EF" w:rsidP="00A314EF">
            <w:r w:rsidRPr="007F12FD">
              <w:t>sman</w:t>
            </w:r>
          </w:p>
        </w:tc>
        <w:tc>
          <w:tcPr>
            <w:tcW w:w="3147" w:type="dxa"/>
          </w:tcPr>
          <w:p w14:paraId="743C40F4" w14:textId="76B017B5" w:rsidR="00A314EF" w:rsidRDefault="00A314EF" w:rsidP="00A314EF">
            <w:r w:rsidRPr="007F218C">
              <w:t>Salesman</w:t>
            </w:r>
          </w:p>
        </w:tc>
        <w:tc>
          <w:tcPr>
            <w:tcW w:w="2338" w:type="dxa"/>
          </w:tcPr>
          <w:p w14:paraId="4694C2E8" w14:textId="6C6BDF9C" w:rsidR="00A314EF" w:rsidRDefault="00A314EF" w:rsidP="00A314EF">
            <w:r w:rsidRPr="007F218C">
              <w:t>x(3)</w:t>
            </w:r>
          </w:p>
        </w:tc>
      </w:tr>
      <w:tr w:rsidR="00A314EF" w14:paraId="69239EC4" w14:textId="77777777" w:rsidTr="00451F4E">
        <w:trPr>
          <w:trHeight w:val="350"/>
        </w:trPr>
        <w:tc>
          <w:tcPr>
            <w:tcW w:w="1525" w:type="dxa"/>
          </w:tcPr>
          <w:p w14:paraId="06491396" w14:textId="168EA6D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C8112DF" w14:textId="2B12FA69" w:rsidR="00A314EF" w:rsidRDefault="00A314EF" w:rsidP="00A314EF">
            <w:r w:rsidRPr="007F12FD">
              <w:t>sort</w:t>
            </w:r>
          </w:p>
        </w:tc>
        <w:tc>
          <w:tcPr>
            <w:tcW w:w="3147" w:type="dxa"/>
          </w:tcPr>
          <w:p w14:paraId="3EBDC363" w14:textId="148E6EC4" w:rsidR="00A314EF" w:rsidRDefault="00A314EF" w:rsidP="00A314EF">
            <w:r w:rsidRPr="007F218C">
              <w:t>Taxable?</w:t>
            </w:r>
          </w:p>
        </w:tc>
        <w:tc>
          <w:tcPr>
            <w:tcW w:w="2338" w:type="dxa"/>
          </w:tcPr>
          <w:p w14:paraId="10FD86A8" w14:textId="016E4528" w:rsidR="00A314EF" w:rsidRDefault="00A314EF" w:rsidP="00A314EF">
            <w:r>
              <w:t>X</w:t>
            </w:r>
          </w:p>
        </w:tc>
      </w:tr>
      <w:tr w:rsidR="00A314EF" w14:paraId="7D4956A4" w14:textId="77777777" w:rsidTr="00451F4E">
        <w:trPr>
          <w:trHeight w:val="350"/>
        </w:trPr>
        <w:tc>
          <w:tcPr>
            <w:tcW w:w="1525" w:type="dxa"/>
          </w:tcPr>
          <w:p w14:paraId="387CDE59" w14:textId="018DCCE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296AE096" w14:textId="692769F3" w:rsidR="00A314EF" w:rsidRDefault="00A314EF" w:rsidP="00A314EF">
            <w:r w:rsidRPr="007F12FD">
              <w:t>stat-grp</w:t>
            </w:r>
          </w:p>
        </w:tc>
        <w:tc>
          <w:tcPr>
            <w:tcW w:w="3147" w:type="dxa"/>
          </w:tcPr>
          <w:p w14:paraId="0436B5AF" w14:textId="13A3E876" w:rsidR="00A314EF" w:rsidRDefault="00A314EF" w:rsidP="00A314EF">
            <w:r w:rsidRPr="007F218C">
              <w:t>Statement Group</w:t>
            </w:r>
          </w:p>
        </w:tc>
        <w:tc>
          <w:tcPr>
            <w:tcW w:w="2338" w:type="dxa"/>
          </w:tcPr>
          <w:p w14:paraId="41E4B039" w14:textId="7E5FCF24" w:rsidR="00A314EF" w:rsidRDefault="00A314EF" w:rsidP="00A314EF">
            <w:r>
              <w:t>X</w:t>
            </w:r>
          </w:p>
        </w:tc>
      </w:tr>
      <w:tr w:rsidR="00A314EF" w14:paraId="3277132E" w14:textId="77777777" w:rsidTr="00451F4E">
        <w:trPr>
          <w:trHeight w:val="350"/>
        </w:trPr>
        <w:tc>
          <w:tcPr>
            <w:tcW w:w="1525" w:type="dxa"/>
          </w:tcPr>
          <w:p w14:paraId="65060653" w14:textId="1D27894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332D8F72" w14:textId="536DC37D" w:rsidR="00A314EF" w:rsidRDefault="00A314EF" w:rsidP="00A314EF">
            <w:r w:rsidRPr="007F12FD">
              <w:t>stat-type</w:t>
            </w:r>
          </w:p>
        </w:tc>
        <w:tc>
          <w:tcPr>
            <w:tcW w:w="3147" w:type="dxa"/>
          </w:tcPr>
          <w:p w14:paraId="75E4D477" w14:textId="79D257C2" w:rsidR="00A314EF" w:rsidRDefault="00A314EF" w:rsidP="00A314EF">
            <w:r w:rsidRPr="007F218C">
              <w:t>Statement Type</w:t>
            </w:r>
          </w:p>
        </w:tc>
        <w:tc>
          <w:tcPr>
            <w:tcW w:w="2338" w:type="dxa"/>
          </w:tcPr>
          <w:p w14:paraId="66B7C114" w14:textId="2D3A8511" w:rsidR="00A314EF" w:rsidRDefault="00A314EF" w:rsidP="00A314EF">
            <w:r w:rsidRPr="007F218C">
              <w:t>O/F</w:t>
            </w:r>
          </w:p>
        </w:tc>
      </w:tr>
      <w:tr w:rsidR="00A314EF" w14:paraId="51E4C34B" w14:textId="77777777" w:rsidTr="00451F4E">
        <w:trPr>
          <w:trHeight w:val="350"/>
        </w:trPr>
        <w:tc>
          <w:tcPr>
            <w:tcW w:w="1525" w:type="dxa"/>
          </w:tcPr>
          <w:p w14:paraId="2CE13CD0" w14:textId="5024F56D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7E6C8C9" w14:textId="1C27FE51" w:rsidR="00A314EF" w:rsidRDefault="00A314EF" w:rsidP="00A314EF">
            <w:r w:rsidRPr="007F12FD">
              <w:t>state</w:t>
            </w:r>
          </w:p>
        </w:tc>
        <w:tc>
          <w:tcPr>
            <w:tcW w:w="3147" w:type="dxa"/>
          </w:tcPr>
          <w:p w14:paraId="4BB19CF6" w14:textId="1ADE4E4E" w:rsidR="00A314EF" w:rsidRDefault="00A314EF" w:rsidP="00A314EF">
            <w:r w:rsidRPr="007F218C">
              <w:t>State</w:t>
            </w:r>
          </w:p>
        </w:tc>
        <w:tc>
          <w:tcPr>
            <w:tcW w:w="2338" w:type="dxa"/>
          </w:tcPr>
          <w:p w14:paraId="77DF7051" w14:textId="09338BEE" w:rsidR="00A314EF" w:rsidRDefault="00A314EF" w:rsidP="00A314EF">
            <w:r w:rsidRPr="007F218C">
              <w:t>x(</w:t>
            </w:r>
            <w:r>
              <w:t>2</w:t>
            </w:r>
            <w:r w:rsidRPr="007F218C">
              <w:t>)</w:t>
            </w:r>
          </w:p>
        </w:tc>
      </w:tr>
      <w:tr w:rsidR="00A314EF" w14:paraId="2919EC03" w14:textId="77777777" w:rsidTr="00451F4E">
        <w:trPr>
          <w:trHeight w:val="350"/>
        </w:trPr>
        <w:tc>
          <w:tcPr>
            <w:tcW w:w="1525" w:type="dxa"/>
          </w:tcPr>
          <w:p w14:paraId="4E7E2434" w14:textId="627FE67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83FB788" w14:textId="716FAC23" w:rsidR="00A314EF" w:rsidRDefault="00A314EF" w:rsidP="00A314EF">
            <w:r w:rsidRPr="007F12FD">
              <w:t>tax-gr</w:t>
            </w:r>
          </w:p>
        </w:tc>
        <w:tc>
          <w:tcPr>
            <w:tcW w:w="3147" w:type="dxa"/>
          </w:tcPr>
          <w:p w14:paraId="1F70B1AD" w14:textId="53E669DA" w:rsidR="00A314EF" w:rsidRDefault="00A314EF" w:rsidP="00A314EF">
            <w:r w:rsidRPr="007F218C">
              <w:t>Sales Tax Group</w:t>
            </w:r>
          </w:p>
        </w:tc>
        <w:tc>
          <w:tcPr>
            <w:tcW w:w="2338" w:type="dxa"/>
          </w:tcPr>
          <w:p w14:paraId="415D0873" w14:textId="1051EF80" w:rsidR="00A314EF" w:rsidRDefault="00A314EF" w:rsidP="00A314EF">
            <w:r w:rsidRPr="007F218C">
              <w:t>x(3)</w:t>
            </w:r>
          </w:p>
        </w:tc>
      </w:tr>
      <w:tr w:rsidR="00A314EF" w14:paraId="5DFFDFF5" w14:textId="77777777" w:rsidTr="00451F4E">
        <w:trPr>
          <w:trHeight w:val="350"/>
        </w:trPr>
        <w:tc>
          <w:tcPr>
            <w:tcW w:w="1525" w:type="dxa"/>
          </w:tcPr>
          <w:p w14:paraId="7C76C860" w14:textId="3C3FA9B9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73F2006F" w14:textId="7F7037A5" w:rsidR="00A314EF" w:rsidRDefault="00A314EF" w:rsidP="00A314EF">
            <w:r w:rsidRPr="007F12FD">
              <w:t>tax-id</w:t>
            </w:r>
          </w:p>
        </w:tc>
        <w:tc>
          <w:tcPr>
            <w:tcW w:w="3147" w:type="dxa"/>
          </w:tcPr>
          <w:p w14:paraId="2607A261" w14:textId="5EC890DA" w:rsidR="00A314EF" w:rsidRDefault="00A314EF" w:rsidP="00A314EF">
            <w:r w:rsidRPr="007F218C">
              <w:t xml:space="preserve">Tax Exempt </w:t>
            </w:r>
            <w:r w:rsidR="00F823B3">
              <w:t>Number</w:t>
            </w:r>
          </w:p>
        </w:tc>
        <w:tc>
          <w:tcPr>
            <w:tcW w:w="2338" w:type="dxa"/>
          </w:tcPr>
          <w:p w14:paraId="0DED270D" w14:textId="51DEF76F" w:rsidR="00A314EF" w:rsidRDefault="00A314EF" w:rsidP="00A314EF">
            <w:r w:rsidRPr="007F218C">
              <w:t>x(</w:t>
            </w:r>
            <w:r>
              <w:t>15</w:t>
            </w:r>
            <w:r w:rsidRPr="007F218C">
              <w:t>)</w:t>
            </w:r>
          </w:p>
        </w:tc>
      </w:tr>
      <w:tr w:rsidR="00A314EF" w14:paraId="0F03C01F" w14:textId="77777777" w:rsidTr="00451F4E">
        <w:trPr>
          <w:trHeight w:val="350"/>
        </w:trPr>
        <w:tc>
          <w:tcPr>
            <w:tcW w:w="1525" w:type="dxa"/>
          </w:tcPr>
          <w:p w14:paraId="2C852E8C" w14:textId="1DEE292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C5775A6" w14:textId="29B26406" w:rsidR="00A314EF" w:rsidRDefault="00A314EF" w:rsidP="00A314EF">
            <w:r w:rsidRPr="007F218C">
              <w:t>terms</w:t>
            </w:r>
          </w:p>
        </w:tc>
        <w:tc>
          <w:tcPr>
            <w:tcW w:w="3147" w:type="dxa"/>
          </w:tcPr>
          <w:p w14:paraId="12490B0B" w14:textId="79E3CC99" w:rsidR="00A314EF" w:rsidRDefault="00A314EF" w:rsidP="00A314EF">
            <w:r w:rsidRPr="007F218C">
              <w:t>Terms Code</w:t>
            </w:r>
          </w:p>
        </w:tc>
        <w:tc>
          <w:tcPr>
            <w:tcW w:w="2338" w:type="dxa"/>
          </w:tcPr>
          <w:p w14:paraId="17395F25" w14:textId="19A97AC3" w:rsidR="00A314EF" w:rsidRDefault="00A314EF" w:rsidP="00A314EF">
            <w:r w:rsidRPr="007F218C">
              <w:t>x(</w:t>
            </w:r>
            <w:r>
              <w:t>5</w:t>
            </w:r>
            <w:r w:rsidRPr="007F218C">
              <w:t>)</w:t>
            </w:r>
          </w:p>
        </w:tc>
      </w:tr>
      <w:tr w:rsidR="00A314EF" w14:paraId="02937C1A" w14:textId="77777777" w:rsidTr="00451F4E">
        <w:trPr>
          <w:trHeight w:val="350"/>
        </w:trPr>
        <w:tc>
          <w:tcPr>
            <w:tcW w:w="1525" w:type="dxa"/>
          </w:tcPr>
          <w:p w14:paraId="29E4E47E" w14:textId="6F0CB32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D1E6FFE" w14:textId="26AEF4BD" w:rsidR="00A314EF" w:rsidRDefault="00A314EF" w:rsidP="00A314EF">
            <w:r w:rsidRPr="007F218C">
              <w:t>terr</w:t>
            </w:r>
          </w:p>
        </w:tc>
        <w:tc>
          <w:tcPr>
            <w:tcW w:w="3147" w:type="dxa"/>
          </w:tcPr>
          <w:p w14:paraId="23BB4249" w14:textId="2808CD67" w:rsidR="00A314EF" w:rsidRDefault="00A314EF" w:rsidP="00A314EF">
            <w:r w:rsidRPr="007F218C">
              <w:t>Sales Territory</w:t>
            </w:r>
          </w:p>
        </w:tc>
        <w:tc>
          <w:tcPr>
            <w:tcW w:w="2338" w:type="dxa"/>
          </w:tcPr>
          <w:p w14:paraId="61EAAA48" w14:textId="156835F8" w:rsidR="00A314EF" w:rsidRDefault="00A314EF" w:rsidP="00A314EF">
            <w:r w:rsidRPr="007F218C">
              <w:t>x(</w:t>
            </w:r>
            <w:r>
              <w:t>3</w:t>
            </w:r>
            <w:r w:rsidRPr="007F218C">
              <w:t>)</w:t>
            </w:r>
          </w:p>
        </w:tc>
      </w:tr>
      <w:tr w:rsidR="00A314EF" w14:paraId="2858CAA1" w14:textId="77777777" w:rsidTr="00451F4E">
        <w:trPr>
          <w:trHeight w:val="350"/>
        </w:trPr>
        <w:tc>
          <w:tcPr>
            <w:tcW w:w="1525" w:type="dxa"/>
          </w:tcPr>
          <w:p w14:paraId="2D4C1A2B" w14:textId="71625C66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B949E4A" w14:textId="09713763" w:rsidR="00A314EF" w:rsidRDefault="00A314EF" w:rsidP="00A314EF">
            <w:r w:rsidRPr="007F218C">
              <w:t>type</w:t>
            </w:r>
          </w:p>
        </w:tc>
        <w:tc>
          <w:tcPr>
            <w:tcW w:w="3147" w:type="dxa"/>
          </w:tcPr>
          <w:p w14:paraId="6F895F56" w14:textId="79F83803" w:rsidR="00A314EF" w:rsidRDefault="00A314EF" w:rsidP="00A314EF">
            <w:r w:rsidRPr="007F218C">
              <w:t>Customer Type</w:t>
            </w:r>
          </w:p>
        </w:tc>
        <w:tc>
          <w:tcPr>
            <w:tcW w:w="2338" w:type="dxa"/>
          </w:tcPr>
          <w:p w14:paraId="041B5A03" w14:textId="615452E0" w:rsidR="00A314EF" w:rsidRDefault="00A314EF" w:rsidP="00A314EF">
            <w:r w:rsidRPr="007F218C">
              <w:t>x(</w:t>
            </w:r>
            <w:r>
              <w:t>8</w:t>
            </w:r>
            <w:r w:rsidRPr="007F218C">
              <w:t>)</w:t>
            </w:r>
          </w:p>
        </w:tc>
      </w:tr>
      <w:tr w:rsidR="00A314EF" w14:paraId="3F7BD3ED" w14:textId="77777777" w:rsidTr="00451F4E">
        <w:trPr>
          <w:trHeight w:val="350"/>
        </w:trPr>
        <w:tc>
          <w:tcPr>
            <w:tcW w:w="1525" w:type="dxa"/>
          </w:tcPr>
          <w:p w14:paraId="720971B1" w14:textId="0C7DF19C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6F5B979F" w14:textId="51A9EAF1" w:rsidR="00A314EF" w:rsidRDefault="00A314EF" w:rsidP="00A314EF">
            <w:r w:rsidRPr="007F218C">
              <w:t>under-pct</w:t>
            </w:r>
          </w:p>
        </w:tc>
        <w:tc>
          <w:tcPr>
            <w:tcW w:w="3147" w:type="dxa"/>
          </w:tcPr>
          <w:p w14:paraId="27D4A693" w14:textId="5723F6F4" w:rsidR="00A314EF" w:rsidRDefault="00A314EF" w:rsidP="00A314EF">
            <w:r w:rsidRPr="007F218C">
              <w:t xml:space="preserve">Underrun </w:t>
            </w:r>
            <w:r w:rsidR="00F823B3">
              <w:t>Percentage</w:t>
            </w:r>
          </w:p>
        </w:tc>
        <w:tc>
          <w:tcPr>
            <w:tcW w:w="2338" w:type="dxa"/>
          </w:tcPr>
          <w:p w14:paraId="240719F7" w14:textId="362B4BFA" w:rsidR="00A314EF" w:rsidRDefault="00A314EF" w:rsidP="00A314EF">
            <w:r w:rsidRPr="007F218C">
              <w:t>&gt;&gt;9.99%</w:t>
            </w:r>
          </w:p>
        </w:tc>
      </w:tr>
      <w:tr w:rsidR="00A314EF" w14:paraId="51612B35" w14:textId="77777777" w:rsidTr="00451F4E">
        <w:trPr>
          <w:trHeight w:val="350"/>
        </w:trPr>
        <w:tc>
          <w:tcPr>
            <w:tcW w:w="1525" w:type="dxa"/>
          </w:tcPr>
          <w:p w14:paraId="4DB75954" w14:textId="317608BE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DEADBD6" w14:textId="124BD926" w:rsidR="00A314EF" w:rsidRDefault="00A314EF" w:rsidP="00A314EF">
            <w:r w:rsidRPr="007F218C">
              <w:t>upch-amt</w:t>
            </w:r>
          </w:p>
        </w:tc>
        <w:tc>
          <w:tcPr>
            <w:tcW w:w="3147" w:type="dxa"/>
          </w:tcPr>
          <w:p w14:paraId="06005EF0" w14:textId="1D68326E" w:rsidR="00A314EF" w:rsidRDefault="00A314EF" w:rsidP="00A314EF">
            <w:r w:rsidRPr="007F218C">
              <w:t>Upcharge</w:t>
            </w:r>
            <w:r w:rsidR="00F823B3">
              <w:t xml:space="preserve"> (Dollar)</w:t>
            </w:r>
          </w:p>
        </w:tc>
        <w:tc>
          <w:tcPr>
            <w:tcW w:w="2338" w:type="dxa"/>
          </w:tcPr>
          <w:p w14:paraId="5746C785" w14:textId="49052379" w:rsidR="00A314EF" w:rsidRDefault="00A314EF" w:rsidP="00A314EF">
            <w:r w:rsidRPr="007F218C">
              <w:t>-&gt;&gt;,&gt;&gt;9.99</w:t>
            </w:r>
          </w:p>
        </w:tc>
      </w:tr>
      <w:tr w:rsidR="00A314EF" w14:paraId="206BE671" w14:textId="77777777" w:rsidTr="00451F4E">
        <w:trPr>
          <w:trHeight w:val="350"/>
        </w:trPr>
        <w:tc>
          <w:tcPr>
            <w:tcW w:w="1525" w:type="dxa"/>
          </w:tcPr>
          <w:p w14:paraId="2655C9C0" w14:textId="66743924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44299155" w14:textId="4C3F8D8B" w:rsidR="00A314EF" w:rsidRDefault="00A314EF" w:rsidP="00A314EF">
            <w:r w:rsidRPr="007F218C">
              <w:t>upch-code</w:t>
            </w:r>
          </w:p>
        </w:tc>
        <w:tc>
          <w:tcPr>
            <w:tcW w:w="3147" w:type="dxa"/>
          </w:tcPr>
          <w:p w14:paraId="09B947C5" w14:textId="4473A9AD" w:rsidR="00A314EF" w:rsidRDefault="00A314EF" w:rsidP="00A314EF">
            <w:r w:rsidRPr="007F218C">
              <w:t>Upcharge</w:t>
            </w:r>
          </w:p>
        </w:tc>
        <w:tc>
          <w:tcPr>
            <w:tcW w:w="2338" w:type="dxa"/>
          </w:tcPr>
          <w:p w14:paraId="2402F489" w14:textId="6E67AB9C" w:rsidR="00A314EF" w:rsidRDefault="00A314EF" w:rsidP="00A314EF">
            <w:r w:rsidRPr="007F218C">
              <w:t>X(8)</w:t>
            </w:r>
          </w:p>
        </w:tc>
      </w:tr>
      <w:tr w:rsidR="00A314EF" w14:paraId="29C773BF" w14:textId="77777777" w:rsidTr="00451F4E">
        <w:trPr>
          <w:trHeight w:val="350"/>
        </w:trPr>
        <w:tc>
          <w:tcPr>
            <w:tcW w:w="1525" w:type="dxa"/>
          </w:tcPr>
          <w:p w14:paraId="5344F42C" w14:textId="63B02D58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7581108" w14:textId="7DCD2D5E" w:rsidR="00A314EF" w:rsidRDefault="00A314EF" w:rsidP="00A314EF">
            <w:r w:rsidRPr="007F218C">
              <w:t>upch-dscr</w:t>
            </w:r>
          </w:p>
        </w:tc>
        <w:tc>
          <w:tcPr>
            <w:tcW w:w="3147" w:type="dxa"/>
          </w:tcPr>
          <w:p w14:paraId="2892199A" w14:textId="72CF0446" w:rsidR="00A314EF" w:rsidRDefault="00A314EF" w:rsidP="00A314EF">
            <w:r w:rsidRPr="007F218C">
              <w:t>Upcharge Description</w:t>
            </w:r>
          </w:p>
        </w:tc>
        <w:tc>
          <w:tcPr>
            <w:tcW w:w="2338" w:type="dxa"/>
          </w:tcPr>
          <w:p w14:paraId="07ECFD8B" w14:textId="62B71180" w:rsidR="00A314EF" w:rsidRDefault="00A314EF" w:rsidP="00A314EF">
            <w:r w:rsidRPr="007F218C">
              <w:t>X(30)</w:t>
            </w:r>
          </w:p>
        </w:tc>
      </w:tr>
      <w:tr w:rsidR="00A314EF" w14:paraId="0B51E9A1" w14:textId="77777777" w:rsidTr="00451F4E">
        <w:trPr>
          <w:trHeight w:val="350"/>
        </w:trPr>
        <w:tc>
          <w:tcPr>
            <w:tcW w:w="1525" w:type="dxa"/>
          </w:tcPr>
          <w:p w14:paraId="21BA902B" w14:textId="607C7750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0D399744" w14:textId="6C045117" w:rsidR="00A314EF" w:rsidRDefault="00A314EF" w:rsidP="00A314EF">
            <w:r w:rsidRPr="007F218C">
              <w:t>upch-pct</w:t>
            </w:r>
          </w:p>
        </w:tc>
        <w:tc>
          <w:tcPr>
            <w:tcW w:w="3147" w:type="dxa"/>
          </w:tcPr>
          <w:p w14:paraId="756CD6C7" w14:textId="00C555BA" w:rsidR="00A314EF" w:rsidRDefault="00A314EF" w:rsidP="00A314EF">
            <w:r w:rsidRPr="007F218C">
              <w:t>Upcharge</w:t>
            </w:r>
            <w:r w:rsidR="00F823B3">
              <w:t xml:space="preserve"> Percentage</w:t>
            </w:r>
          </w:p>
        </w:tc>
        <w:tc>
          <w:tcPr>
            <w:tcW w:w="2338" w:type="dxa"/>
          </w:tcPr>
          <w:p w14:paraId="6B7890A5" w14:textId="4CDE60F9" w:rsidR="00A314EF" w:rsidRDefault="00A314EF" w:rsidP="00A314EF">
            <w:r w:rsidRPr="007F218C">
              <w:t>-&gt;&gt;,&gt;&gt;9.99</w:t>
            </w:r>
          </w:p>
        </w:tc>
      </w:tr>
      <w:tr w:rsidR="00A314EF" w14:paraId="0F525232" w14:textId="77777777" w:rsidTr="00451F4E">
        <w:trPr>
          <w:trHeight w:val="350"/>
        </w:trPr>
        <w:tc>
          <w:tcPr>
            <w:tcW w:w="1525" w:type="dxa"/>
          </w:tcPr>
          <w:p w14:paraId="4F8595CE" w14:textId="6427F9EA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2D0E4D7" w14:textId="7BEC897D" w:rsidR="00A314EF" w:rsidRDefault="00A314EF" w:rsidP="00A314EF">
            <w:r w:rsidRPr="007F218C">
              <w:t>ytd-msf</w:t>
            </w:r>
          </w:p>
        </w:tc>
        <w:tc>
          <w:tcPr>
            <w:tcW w:w="3147" w:type="dxa"/>
          </w:tcPr>
          <w:p w14:paraId="32E7E040" w14:textId="273818B5" w:rsidR="00A314EF" w:rsidRDefault="00A314EF" w:rsidP="00A314EF">
            <w:r w:rsidRPr="007F218C">
              <w:t>Y</w:t>
            </w:r>
            <w:r w:rsidR="00F823B3">
              <w:t>ear-</w:t>
            </w:r>
            <w:r w:rsidRPr="007F218C">
              <w:t>T</w:t>
            </w:r>
            <w:r w:rsidR="00F823B3">
              <w:t>o-</w:t>
            </w:r>
            <w:r w:rsidRPr="007F218C">
              <w:t>D</w:t>
            </w:r>
            <w:r w:rsidR="00F823B3">
              <w:t>ate</w:t>
            </w:r>
            <w:r w:rsidRPr="007F218C">
              <w:t xml:space="preserve"> MSF</w:t>
            </w:r>
          </w:p>
        </w:tc>
        <w:tc>
          <w:tcPr>
            <w:tcW w:w="2338" w:type="dxa"/>
          </w:tcPr>
          <w:p w14:paraId="0492D06B" w14:textId="7005A868" w:rsidR="00A314EF" w:rsidRDefault="00A314EF" w:rsidP="00A314EF">
            <w:r w:rsidRPr="007F218C">
              <w:t>-&gt;&gt;&gt;,&gt;&gt;&gt;,&gt;&gt;9.99</w:t>
            </w:r>
          </w:p>
        </w:tc>
      </w:tr>
      <w:tr w:rsidR="00A314EF" w14:paraId="1F83B521" w14:textId="77777777" w:rsidTr="00451F4E">
        <w:trPr>
          <w:trHeight w:val="350"/>
        </w:trPr>
        <w:tc>
          <w:tcPr>
            <w:tcW w:w="1525" w:type="dxa"/>
          </w:tcPr>
          <w:p w14:paraId="7C012CC3" w14:textId="1AC887CF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541F381D" w14:textId="3A056FF9" w:rsidR="00A314EF" w:rsidRDefault="00A314EF" w:rsidP="00A314EF">
            <w:r w:rsidRPr="007F218C">
              <w:t>ytd-sales</w:t>
            </w:r>
          </w:p>
        </w:tc>
        <w:tc>
          <w:tcPr>
            <w:tcW w:w="3147" w:type="dxa"/>
          </w:tcPr>
          <w:p w14:paraId="4CB8935D" w14:textId="4B3946D5" w:rsidR="00A314EF" w:rsidRDefault="00A314EF" w:rsidP="00A314EF">
            <w:r w:rsidRPr="007F218C">
              <w:t>Y</w:t>
            </w:r>
            <w:r w:rsidR="00F823B3">
              <w:t>ear-</w:t>
            </w:r>
            <w:r w:rsidRPr="007F218C">
              <w:t>T</w:t>
            </w:r>
            <w:r w:rsidR="00F823B3">
              <w:t>o-</w:t>
            </w:r>
            <w:r w:rsidRPr="007F218C">
              <w:t>D</w:t>
            </w:r>
            <w:r w:rsidR="00F823B3">
              <w:t>ate</w:t>
            </w:r>
            <w:r w:rsidRPr="007F218C">
              <w:t xml:space="preserve"> Sales</w:t>
            </w:r>
          </w:p>
        </w:tc>
        <w:tc>
          <w:tcPr>
            <w:tcW w:w="2338" w:type="dxa"/>
          </w:tcPr>
          <w:p w14:paraId="5FFA4707" w14:textId="61962FD9" w:rsidR="00A314EF" w:rsidRDefault="00A314EF" w:rsidP="00A314EF">
            <w:r w:rsidRPr="007F218C">
              <w:t>-&gt;&gt;,&gt;&gt;&gt;,&gt;&gt;9.99</w:t>
            </w:r>
          </w:p>
        </w:tc>
      </w:tr>
      <w:tr w:rsidR="00A314EF" w14:paraId="533E7457" w14:textId="77777777" w:rsidTr="00451F4E">
        <w:trPr>
          <w:trHeight w:val="350"/>
        </w:trPr>
        <w:tc>
          <w:tcPr>
            <w:tcW w:w="1525" w:type="dxa"/>
          </w:tcPr>
          <w:p w14:paraId="09C6828B" w14:textId="1E01FE61" w:rsidR="00A314EF" w:rsidRDefault="00A314EF" w:rsidP="00A314EF">
            <w:r>
              <w:t>cust</w:t>
            </w:r>
          </w:p>
        </w:tc>
        <w:tc>
          <w:tcPr>
            <w:tcW w:w="2340" w:type="dxa"/>
          </w:tcPr>
          <w:p w14:paraId="1F8ABE9A" w14:textId="5338E6A3" w:rsidR="00A314EF" w:rsidRDefault="00A314EF" w:rsidP="00A314EF">
            <w:r w:rsidRPr="007F218C">
              <w:t>zip</w:t>
            </w:r>
          </w:p>
        </w:tc>
        <w:tc>
          <w:tcPr>
            <w:tcW w:w="3147" w:type="dxa"/>
          </w:tcPr>
          <w:p w14:paraId="28BEE4F3" w14:textId="0AAB8E56" w:rsidR="00A314EF" w:rsidRDefault="00A314EF" w:rsidP="00A314EF">
            <w:r w:rsidRPr="007F218C">
              <w:t>Zip Code</w:t>
            </w:r>
          </w:p>
        </w:tc>
        <w:tc>
          <w:tcPr>
            <w:tcW w:w="2338" w:type="dxa"/>
          </w:tcPr>
          <w:p w14:paraId="3E62114C" w14:textId="0D30D927" w:rsidR="00A314EF" w:rsidRDefault="00A314EF" w:rsidP="00A314EF">
            <w:r w:rsidRPr="007F218C">
              <w:t>x(10)</w:t>
            </w:r>
          </w:p>
        </w:tc>
      </w:tr>
    </w:tbl>
    <w:p w14:paraId="7AB18943" w14:textId="26076777" w:rsidR="00451F4E" w:rsidRDefault="00451F4E" w:rsidP="00451F4E"/>
    <w:p w14:paraId="07EBB612" w14:textId="6ADEDF5A" w:rsidR="00451F4E" w:rsidRDefault="007F218C" w:rsidP="00451F4E">
      <w:pPr>
        <w:pStyle w:val="Heading2"/>
      </w:pPr>
      <w:bookmarkStart w:id="6" w:name="_Toc49801889"/>
      <w:r>
        <w:lastRenderedPageBreak/>
        <w:t>Ship-To File</w:t>
      </w:r>
      <w:r w:rsidR="00451F4E">
        <w:t xml:space="preserve"> Field Definitions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451F4E" w:rsidRPr="00421D19" w14:paraId="75EBFBA5" w14:textId="77777777" w:rsidTr="00451F4E">
        <w:tc>
          <w:tcPr>
            <w:tcW w:w="1525" w:type="dxa"/>
          </w:tcPr>
          <w:p w14:paraId="78B48536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40675D0E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869C66A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CEDB2A9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852CE" w14:paraId="296D60F2" w14:textId="77777777" w:rsidTr="00451F4E">
        <w:trPr>
          <w:trHeight w:val="350"/>
        </w:trPr>
        <w:tc>
          <w:tcPr>
            <w:tcW w:w="1525" w:type="dxa"/>
          </w:tcPr>
          <w:p w14:paraId="6BD98356" w14:textId="48B5A0D1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12906578" w14:textId="02A2B14D" w:rsidR="00D852CE" w:rsidRDefault="00A314EF" w:rsidP="00D852CE">
            <w:r w:rsidRPr="00A314EF">
              <w:t>area-code</w:t>
            </w:r>
          </w:p>
        </w:tc>
        <w:tc>
          <w:tcPr>
            <w:tcW w:w="3147" w:type="dxa"/>
          </w:tcPr>
          <w:p w14:paraId="48915D5F" w14:textId="7101A82B" w:rsidR="00D852CE" w:rsidRDefault="00A314EF" w:rsidP="00D852CE">
            <w:r w:rsidRPr="00A314EF">
              <w:t>Area Code</w:t>
            </w:r>
          </w:p>
        </w:tc>
        <w:tc>
          <w:tcPr>
            <w:tcW w:w="2338" w:type="dxa"/>
          </w:tcPr>
          <w:p w14:paraId="0BB7E8DF" w14:textId="216E1D0C" w:rsidR="00D852CE" w:rsidRDefault="00381F79" w:rsidP="00D852CE">
            <w:r w:rsidRPr="00381F79">
              <w:t>(999)</w:t>
            </w:r>
          </w:p>
        </w:tc>
      </w:tr>
      <w:tr w:rsidR="00D852CE" w14:paraId="074E4BBB" w14:textId="77777777" w:rsidTr="00451F4E">
        <w:trPr>
          <w:trHeight w:val="350"/>
        </w:trPr>
        <w:tc>
          <w:tcPr>
            <w:tcW w:w="1525" w:type="dxa"/>
          </w:tcPr>
          <w:p w14:paraId="642CE4A6" w14:textId="17C81F11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294CB21C" w14:textId="604591C0" w:rsidR="00D852CE" w:rsidRDefault="00A314EF" w:rsidP="00D852CE">
            <w:r w:rsidRPr="00A314EF">
              <w:t>bill</w:t>
            </w:r>
          </w:p>
        </w:tc>
        <w:tc>
          <w:tcPr>
            <w:tcW w:w="3147" w:type="dxa"/>
          </w:tcPr>
          <w:p w14:paraId="7E59B509" w14:textId="6F5F2AE6" w:rsidR="00D852CE" w:rsidRDefault="00A314EF" w:rsidP="00D852CE">
            <w:r w:rsidRPr="00A314EF">
              <w:t>Billable</w:t>
            </w:r>
            <w:r w:rsidR="00F823B3">
              <w:t>?</w:t>
            </w:r>
          </w:p>
        </w:tc>
        <w:tc>
          <w:tcPr>
            <w:tcW w:w="2338" w:type="dxa"/>
          </w:tcPr>
          <w:p w14:paraId="52830471" w14:textId="538A32A2" w:rsidR="00D852CE" w:rsidRDefault="00381F79" w:rsidP="00D852CE">
            <w:r w:rsidRPr="00381F79">
              <w:t>yes/no</w:t>
            </w:r>
          </w:p>
        </w:tc>
      </w:tr>
      <w:tr w:rsidR="00D852CE" w14:paraId="5B919A8D" w14:textId="77777777" w:rsidTr="00451F4E">
        <w:trPr>
          <w:trHeight w:val="350"/>
        </w:trPr>
        <w:tc>
          <w:tcPr>
            <w:tcW w:w="1525" w:type="dxa"/>
          </w:tcPr>
          <w:p w14:paraId="61BBEEE4" w14:textId="3F2F90CA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01C8963F" w14:textId="72A19D86" w:rsidR="00D852CE" w:rsidRDefault="00A314EF" w:rsidP="00D852CE">
            <w:r w:rsidRPr="00A314EF">
              <w:t>broker</w:t>
            </w:r>
          </w:p>
        </w:tc>
        <w:tc>
          <w:tcPr>
            <w:tcW w:w="3147" w:type="dxa"/>
          </w:tcPr>
          <w:p w14:paraId="07389434" w14:textId="30FDAB5F" w:rsidR="00D852CE" w:rsidRDefault="00A314EF" w:rsidP="00D852CE">
            <w:r w:rsidRPr="00A314EF">
              <w:t>Broker</w:t>
            </w:r>
            <w:r w:rsidR="00F823B3">
              <w:t>?</w:t>
            </w:r>
          </w:p>
        </w:tc>
        <w:tc>
          <w:tcPr>
            <w:tcW w:w="2338" w:type="dxa"/>
          </w:tcPr>
          <w:p w14:paraId="209A53E7" w14:textId="445F387A" w:rsidR="00D852CE" w:rsidRDefault="00381F79" w:rsidP="00D852CE">
            <w:r w:rsidRPr="00381F79">
              <w:t>yes/no</w:t>
            </w:r>
          </w:p>
        </w:tc>
      </w:tr>
      <w:tr w:rsidR="00D852CE" w14:paraId="60AD3E81" w14:textId="77777777" w:rsidTr="00451F4E">
        <w:trPr>
          <w:trHeight w:val="350"/>
        </w:trPr>
        <w:tc>
          <w:tcPr>
            <w:tcW w:w="1525" w:type="dxa"/>
          </w:tcPr>
          <w:p w14:paraId="7BE2F56A" w14:textId="084CC30A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4CEDD21A" w14:textId="78B5BF87" w:rsidR="00D852CE" w:rsidRDefault="00A314EF" w:rsidP="00D852CE">
            <w:r w:rsidRPr="00A314EF">
              <w:t>carrier</w:t>
            </w:r>
          </w:p>
        </w:tc>
        <w:tc>
          <w:tcPr>
            <w:tcW w:w="3147" w:type="dxa"/>
          </w:tcPr>
          <w:p w14:paraId="5AA20D2E" w14:textId="71FEA244" w:rsidR="00D852CE" w:rsidRDefault="00A314EF" w:rsidP="00D852CE">
            <w:r w:rsidRPr="00A314EF">
              <w:t>Carrier</w:t>
            </w:r>
          </w:p>
        </w:tc>
        <w:tc>
          <w:tcPr>
            <w:tcW w:w="2338" w:type="dxa"/>
          </w:tcPr>
          <w:p w14:paraId="15E08078" w14:textId="3D294693" w:rsidR="00D852CE" w:rsidRDefault="00381F79" w:rsidP="00D852CE">
            <w:r w:rsidRPr="00381F79">
              <w:t>x(5)</w:t>
            </w:r>
          </w:p>
        </w:tc>
      </w:tr>
      <w:tr w:rsidR="00D852CE" w14:paraId="4D0E0149" w14:textId="77777777" w:rsidTr="00451F4E">
        <w:trPr>
          <w:trHeight w:val="350"/>
        </w:trPr>
        <w:tc>
          <w:tcPr>
            <w:tcW w:w="1525" w:type="dxa"/>
          </w:tcPr>
          <w:p w14:paraId="7143BC91" w14:textId="39D950E5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4EA6017C" w14:textId="0BBF25FA" w:rsidR="00D852CE" w:rsidRDefault="00A314EF" w:rsidP="00D852CE">
            <w:r w:rsidRPr="00A314EF">
              <w:t>cas-no</w:t>
            </w:r>
          </w:p>
        </w:tc>
        <w:tc>
          <w:tcPr>
            <w:tcW w:w="3147" w:type="dxa"/>
          </w:tcPr>
          <w:p w14:paraId="5193C0CC" w14:textId="77A630AB" w:rsidR="00D852CE" w:rsidRDefault="00A314EF" w:rsidP="00D852CE">
            <w:r w:rsidRPr="00A314EF">
              <w:t>Case</w:t>
            </w:r>
          </w:p>
        </w:tc>
        <w:tc>
          <w:tcPr>
            <w:tcW w:w="2338" w:type="dxa"/>
          </w:tcPr>
          <w:p w14:paraId="2C582847" w14:textId="0DA5A4D1" w:rsidR="00D852CE" w:rsidRDefault="00381F79" w:rsidP="00D852CE">
            <w:r w:rsidRPr="00381F79">
              <w:t>x(</w:t>
            </w:r>
            <w:r>
              <w:t>10</w:t>
            </w:r>
            <w:r w:rsidRPr="00381F79">
              <w:t>)</w:t>
            </w:r>
          </w:p>
        </w:tc>
      </w:tr>
      <w:tr w:rsidR="00D852CE" w14:paraId="0E6AFB69" w14:textId="77777777" w:rsidTr="00451F4E">
        <w:trPr>
          <w:trHeight w:val="350"/>
        </w:trPr>
        <w:tc>
          <w:tcPr>
            <w:tcW w:w="1525" w:type="dxa"/>
          </w:tcPr>
          <w:p w14:paraId="2D543107" w14:textId="04E10F00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11E9956A" w14:textId="451C03C7" w:rsidR="00D852CE" w:rsidRDefault="00A314EF" w:rsidP="00D852CE">
            <w:r w:rsidRPr="00A314EF">
              <w:t>company</w:t>
            </w:r>
          </w:p>
        </w:tc>
        <w:tc>
          <w:tcPr>
            <w:tcW w:w="3147" w:type="dxa"/>
          </w:tcPr>
          <w:p w14:paraId="4915BC01" w14:textId="10F16210" w:rsidR="00D852CE" w:rsidRDefault="00A314EF" w:rsidP="00D852CE">
            <w:r w:rsidRPr="00A314EF">
              <w:t>Company</w:t>
            </w:r>
          </w:p>
        </w:tc>
        <w:tc>
          <w:tcPr>
            <w:tcW w:w="2338" w:type="dxa"/>
          </w:tcPr>
          <w:p w14:paraId="61DA4A8D" w14:textId="649C8AF2" w:rsidR="00D852CE" w:rsidRDefault="00381F79" w:rsidP="00D852CE">
            <w:r w:rsidRPr="00381F79">
              <w:t>x(</w:t>
            </w:r>
            <w:r>
              <w:t>3</w:t>
            </w:r>
            <w:r w:rsidRPr="00381F79">
              <w:t>)</w:t>
            </w:r>
          </w:p>
        </w:tc>
      </w:tr>
      <w:tr w:rsidR="00D852CE" w14:paraId="0B4A35EE" w14:textId="77777777" w:rsidTr="00451F4E">
        <w:trPr>
          <w:trHeight w:val="350"/>
        </w:trPr>
        <w:tc>
          <w:tcPr>
            <w:tcW w:w="1525" w:type="dxa"/>
          </w:tcPr>
          <w:p w14:paraId="393BAC1C" w14:textId="7DB737C4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41467428" w14:textId="7B7AA4B2" w:rsidR="00D852CE" w:rsidRDefault="00A314EF" w:rsidP="00D852CE">
            <w:r w:rsidRPr="00A314EF">
              <w:t>contact</w:t>
            </w:r>
          </w:p>
        </w:tc>
        <w:tc>
          <w:tcPr>
            <w:tcW w:w="3147" w:type="dxa"/>
          </w:tcPr>
          <w:p w14:paraId="46E2EF08" w14:textId="0A40C0BC" w:rsidR="00D852CE" w:rsidRDefault="00A314EF" w:rsidP="00D852CE">
            <w:r w:rsidRPr="00A314EF">
              <w:t>Contact Name</w:t>
            </w:r>
          </w:p>
        </w:tc>
        <w:tc>
          <w:tcPr>
            <w:tcW w:w="2338" w:type="dxa"/>
          </w:tcPr>
          <w:p w14:paraId="0AF8F135" w14:textId="444692A6" w:rsidR="00D852CE" w:rsidRDefault="00381F79" w:rsidP="00D852CE">
            <w:r w:rsidRPr="00381F79">
              <w:t>x(</w:t>
            </w:r>
            <w:r>
              <w:t>2</w:t>
            </w:r>
            <w:r w:rsidRPr="00381F79">
              <w:t>5)</w:t>
            </w:r>
          </w:p>
        </w:tc>
      </w:tr>
      <w:tr w:rsidR="00D852CE" w14:paraId="6C09F5F5" w14:textId="77777777" w:rsidTr="00451F4E">
        <w:trPr>
          <w:trHeight w:val="350"/>
        </w:trPr>
        <w:tc>
          <w:tcPr>
            <w:tcW w:w="1525" w:type="dxa"/>
          </w:tcPr>
          <w:p w14:paraId="39039D5D" w14:textId="459A1352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AB8D193" w14:textId="579AAE81" w:rsidR="00D852CE" w:rsidRDefault="00A314EF" w:rsidP="00D852CE">
            <w:r w:rsidRPr="00A314EF">
              <w:t>country</w:t>
            </w:r>
          </w:p>
        </w:tc>
        <w:tc>
          <w:tcPr>
            <w:tcW w:w="3147" w:type="dxa"/>
          </w:tcPr>
          <w:p w14:paraId="7F4CD79B" w14:textId="72B5481E" w:rsidR="00D852CE" w:rsidRDefault="00A314EF" w:rsidP="00D852CE">
            <w:r w:rsidRPr="00A314EF">
              <w:t>Country</w:t>
            </w:r>
          </w:p>
        </w:tc>
        <w:tc>
          <w:tcPr>
            <w:tcW w:w="2338" w:type="dxa"/>
          </w:tcPr>
          <w:p w14:paraId="41F84208" w14:textId="2A948387" w:rsidR="00D852CE" w:rsidRDefault="00381F79" w:rsidP="00D852CE">
            <w:r w:rsidRPr="00381F79">
              <w:t>x(</w:t>
            </w:r>
            <w:r>
              <w:t>10</w:t>
            </w:r>
            <w:r w:rsidRPr="00381F79">
              <w:t>)</w:t>
            </w:r>
          </w:p>
        </w:tc>
      </w:tr>
      <w:tr w:rsidR="00D852CE" w14:paraId="01888D32" w14:textId="77777777" w:rsidTr="00451F4E">
        <w:trPr>
          <w:trHeight w:val="350"/>
        </w:trPr>
        <w:tc>
          <w:tcPr>
            <w:tcW w:w="1525" w:type="dxa"/>
          </w:tcPr>
          <w:p w14:paraId="552DBC07" w14:textId="418F9320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693347B" w14:textId="658CE886" w:rsidR="00D852CE" w:rsidRDefault="00A314EF" w:rsidP="00D852CE">
            <w:r w:rsidRPr="00A314EF">
              <w:t>cust-no</w:t>
            </w:r>
          </w:p>
        </w:tc>
        <w:tc>
          <w:tcPr>
            <w:tcW w:w="3147" w:type="dxa"/>
          </w:tcPr>
          <w:p w14:paraId="685127A6" w14:textId="01D70254" w:rsidR="00D852CE" w:rsidRDefault="00A314EF" w:rsidP="00D852CE">
            <w:r w:rsidRPr="00A314EF">
              <w:t>Customer</w:t>
            </w:r>
          </w:p>
        </w:tc>
        <w:tc>
          <w:tcPr>
            <w:tcW w:w="2338" w:type="dxa"/>
          </w:tcPr>
          <w:p w14:paraId="0C6B0AC3" w14:textId="0BF21D8E" w:rsidR="00D852CE" w:rsidRDefault="00381F79" w:rsidP="00D852CE">
            <w:r w:rsidRPr="00381F79">
              <w:t>x(</w:t>
            </w:r>
            <w:r>
              <w:t>8</w:t>
            </w:r>
            <w:r w:rsidRPr="00381F79">
              <w:t>)</w:t>
            </w:r>
          </w:p>
        </w:tc>
      </w:tr>
      <w:tr w:rsidR="00D852CE" w14:paraId="75B6F9B5" w14:textId="77777777" w:rsidTr="00451F4E">
        <w:trPr>
          <w:trHeight w:val="350"/>
        </w:trPr>
        <w:tc>
          <w:tcPr>
            <w:tcW w:w="1525" w:type="dxa"/>
          </w:tcPr>
          <w:p w14:paraId="6E9D6D09" w14:textId="3604BA5E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286CE31D" w14:textId="4B4EDED4" w:rsidR="00D852CE" w:rsidRDefault="00A314EF" w:rsidP="00D852CE">
            <w:r w:rsidRPr="00A314EF">
              <w:t>del-chg</w:t>
            </w:r>
          </w:p>
        </w:tc>
        <w:tc>
          <w:tcPr>
            <w:tcW w:w="3147" w:type="dxa"/>
          </w:tcPr>
          <w:p w14:paraId="7451A3AD" w14:textId="46A408C8" w:rsidR="00D852CE" w:rsidRDefault="00A314EF" w:rsidP="00D852CE">
            <w:r w:rsidRPr="00A314EF">
              <w:t>Delivery Charge</w:t>
            </w:r>
          </w:p>
        </w:tc>
        <w:tc>
          <w:tcPr>
            <w:tcW w:w="2338" w:type="dxa"/>
          </w:tcPr>
          <w:p w14:paraId="7B01235F" w14:textId="5F4FB62B" w:rsidR="00D852CE" w:rsidRDefault="00381F79" w:rsidP="00D852CE">
            <w:r w:rsidRPr="00381F79">
              <w:t>&gt;&gt;9.99</w:t>
            </w:r>
          </w:p>
        </w:tc>
      </w:tr>
      <w:tr w:rsidR="00D852CE" w14:paraId="79FA0995" w14:textId="77777777" w:rsidTr="00451F4E">
        <w:trPr>
          <w:trHeight w:val="350"/>
        </w:trPr>
        <w:tc>
          <w:tcPr>
            <w:tcW w:w="1525" w:type="dxa"/>
          </w:tcPr>
          <w:p w14:paraId="07967AE3" w14:textId="1FE81F4F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32F4F9C2" w14:textId="14DF735D" w:rsidR="00D852CE" w:rsidRDefault="00A314EF" w:rsidP="00D852CE">
            <w:r w:rsidRPr="00A314EF">
              <w:t>del-time</w:t>
            </w:r>
          </w:p>
        </w:tc>
        <w:tc>
          <w:tcPr>
            <w:tcW w:w="3147" w:type="dxa"/>
          </w:tcPr>
          <w:p w14:paraId="7B1E5027" w14:textId="559C7A1E" w:rsidR="00D852CE" w:rsidRDefault="00A314EF" w:rsidP="00D852CE">
            <w:r w:rsidRPr="00A314EF">
              <w:t>Delivery Hours</w:t>
            </w:r>
          </w:p>
        </w:tc>
        <w:tc>
          <w:tcPr>
            <w:tcW w:w="2338" w:type="dxa"/>
          </w:tcPr>
          <w:p w14:paraId="54F5EFB6" w14:textId="06496F29" w:rsidR="00D852CE" w:rsidRDefault="00381F79" w:rsidP="00D852CE">
            <w:r w:rsidRPr="00381F79">
              <w:t>&gt;9.9</w:t>
            </w:r>
          </w:p>
        </w:tc>
      </w:tr>
      <w:tr w:rsidR="00D852CE" w14:paraId="1856BB92" w14:textId="77777777" w:rsidTr="00451F4E">
        <w:trPr>
          <w:trHeight w:val="350"/>
        </w:trPr>
        <w:tc>
          <w:tcPr>
            <w:tcW w:w="1525" w:type="dxa"/>
          </w:tcPr>
          <w:p w14:paraId="084E8BA0" w14:textId="27EFE2BE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484F1B38" w14:textId="60CB5315" w:rsidR="00D852CE" w:rsidRDefault="00A314EF" w:rsidP="00D852CE">
            <w:r w:rsidRPr="00A314EF">
              <w:t>dest-code</w:t>
            </w:r>
          </w:p>
        </w:tc>
        <w:tc>
          <w:tcPr>
            <w:tcW w:w="3147" w:type="dxa"/>
          </w:tcPr>
          <w:p w14:paraId="1DD3FFA0" w14:textId="6A2D9B2B" w:rsidR="00D852CE" w:rsidRDefault="00A314EF" w:rsidP="00D852CE">
            <w:r w:rsidRPr="00A314EF">
              <w:t>Dest</w:t>
            </w:r>
            <w:r w:rsidR="00F823B3">
              <w:t>ination</w:t>
            </w:r>
            <w:r w:rsidRPr="00A314EF">
              <w:t xml:space="preserve"> Code</w:t>
            </w:r>
          </w:p>
        </w:tc>
        <w:tc>
          <w:tcPr>
            <w:tcW w:w="2338" w:type="dxa"/>
          </w:tcPr>
          <w:p w14:paraId="69024D27" w14:textId="172CE18B" w:rsidR="00D852CE" w:rsidRDefault="00381F79" w:rsidP="00D852CE">
            <w:r w:rsidRPr="00381F79">
              <w:t>x(5)</w:t>
            </w:r>
          </w:p>
        </w:tc>
      </w:tr>
      <w:tr w:rsidR="00D852CE" w14:paraId="48D1802E" w14:textId="77777777" w:rsidTr="00451F4E">
        <w:trPr>
          <w:trHeight w:val="350"/>
        </w:trPr>
        <w:tc>
          <w:tcPr>
            <w:tcW w:w="1525" w:type="dxa"/>
          </w:tcPr>
          <w:p w14:paraId="526680D1" w14:textId="29E92180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4168B548" w14:textId="66F72F41" w:rsidR="00D852CE" w:rsidRDefault="00A314EF" w:rsidP="00D852CE">
            <w:r w:rsidRPr="00A314EF">
              <w:t>dest-dscr</w:t>
            </w:r>
          </w:p>
        </w:tc>
        <w:tc>
          <w:tcPr>
            <w:tcW w:w="3147" w:type="dxa"/>
          </w:tcPr>
          <w:p w14:paraId="68FF5F73" w14:textId="618DE8E0" w:rsidR="00D852CE" w:rsidRDefault="00F823B3" w:rsidP="00D852CE">
            <w:r>
              <w:t>Destination Description</w:t>
            </w:r>
          </w:p>
        </w:tc>
        <w:tc>
          <w:tcPr>
            <w:tcW w:w="2338" w:type="dxa"/>
          </w:tcPr>
          <w:p w14:paraId="27FDA5E1" w14:textId="775A2502" w:rsidR="00D852CE" w:rsidRDefault="00381F79" w:rsidP="00D852CE">
            <w:r w:rsidRPr="00381F79">
              <w:t>x(</w:t>
            </w:r>
            <w:r>
              <w:t>20</w:t>
            </w:r>
            <w:r w:rsidRPr="00381F79">
              <w:t>)</w:t>
            </w:r>
          </w:p>
        </w:tc>
      </w:tr>
      <w:tr w:rsidR="00D852CE" w14:paraId="6B062B03" w14:textId="77777777" w:rsidTr="00451F4E">
        <w:trPr>
          <w:trHeight w:val="350"/>
        </w:trPr>
        <w:tc>
          <w:tcPr>
            <w:tcW w:w="1525" w:type="dxa"/>
          </w:tcPr>
          <w:p w14:paraId="282F3D94" w14:textId="583B4FF8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375A1A94" w14:textId="2C9FAE94" w:rsidR="00D852CE" w:rsidRDefault="00A314EF" w:rsidP="00D852CE">
            <w:r w:rsidRPr="00A314EF">
              <w:t>dock-hour</w:t>
            </w:r>
          </w:p>
        </w:tc>
        <w:tc>
          <w:tcPr>
            <w:tcW w:w="3147" w:type="dxa"/>
          </w:tcPr>
          <w:p w14:paraId="16BA6201" w14:textId="0225A006" w:rsidR="00D852CE" w:rsidRDefault="00A314EF" w:rsidP="00D852CE">
            <w:r w:rsidRPr="00A314EF">
              <w:t>Do</w:t>
            </w:r>
            <w:r>
              <w:t>ck</w:t>
            </w:r>
            <w:r w:rsidRPr="00A314EF">
              <w:t xml:space="preserve"> Hours</w:t>
            </w:r>
          </w:p>
        </w:tc>
        <w:tc>
          <w:tcPr>
            <w:tcW w:w="2338" w:type="dxa"/>
          </w:tcPr>
          <w:p w14:paraId="074E89B9" w14:textId="25A246D6" w:rsidR="00D852CE" w:rsidRDefault="00381F79" w:rsidP="00D852CE">
            <w:r w:rsidRPr="00381F79">
              <w:t>x(</w:t>
            </w:r>
            <w:r>
              <w:t>10</w:t>
            </w:r>
            <w:r w:rsidRPr="00381F79">
              <w:t>)</w:t>
            </w:r>
          </w:p>
        </w:tc>
      </w:tr>
      <w:tr w:rsidR="00D852CE" w14:paraId="0A45858D" w14:textId="77777777" w:rsidTr="00451F4E">
        <w:trPr>
          <w:trHeight w:val="350"/>
        </w:trPr>
        <w:tc>
          <w:tcPr>
            <w:tcW w:w="1525" w:type="dxa"/>
          </w:tcPr>
          <w:p w14:paraId="66AD03C1" w14:textId="6D609613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1675F216" w14:textId="1A716892" w:rsidR="00D852CE" w:rsidRDefault="00A314EF" w:rsidP="00D852CE">
            <w:r w:rsidRPr="00A314EF">
              <w:t>dock-loc</w:t>
            </w:r>
          </w:p>
        </w:tc>
        <w:tc>
          <w:tcPr>
            <w:tcW w:w="3147" w:type="dxa"/>
          </w:tcPr>
          <w:p w14:paraId="45D4E9D8" w14:textId="5639A8BB" w:rsidR="00D852CE" w:rsidRDefault="00A314EF" w:rsidP="00D852CE">
            <w:r w:rsidRPr="00A314EF">
              <w:t>Dock Location</w:t>
            </w:r>
          </w:p>
        </w:tc>
        <w:tc>
          <w:tcPr>
            <w:tcW w:w="2338" w:type="dxa"/>
          </w:tcPr>
          <w:p w14:paraId="141BD19F" w14:textId="4B7020CB" w:rsidR="00D852CE" w:rsidRDefault="00381F79" w:rsidP="00D852CE">
            <w:r w:rsidRPr="00381F79">
              <w:t>x(</w:t>
            </w:r>
            <w:r>
              <w:t>10</w:t>
            </w:r>
            <w:r w:rsidRPr="00381F79">
              <w:t>)</w:t>
            </w:r>
          </w:p>
        </w:tc>
      </w:tr>
      <w:tr w:rsidR="00D852CE" w14:paraId="33C1BD04" w14:textId="77777777" w:rsidTr="00451F4E">
        <w:trPr>
          <w:trHeight w:val="350"/>
        </w:trPr>
        <w:tc>
          <w:tcPr>
            <w:tcW w:w="1525" w:type="dxa"/>
          </w:tcPr>
          <w:p w14:paraId="28211BF6" w14:textId="62380897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193A6684" w14:textId="08905D7B" w:rsidR="00D852CE" w:rsidRDefault="00A314EF" w:rsidP="00D852CE">
            <w:r w:rsidRPr="00A314EF">
              <w:t>due-time</w:t>
            </w:r>
          </w:p>
        </w:tc>
        <w:tc>
          <w:tcPr>
            <w:tcW w:w="3147" w:type="dxa"/>
          </w:tcPr>
          <w:p w14:paraId="707B87A1" w14:textId="00B4E2CE" w:rsidR="00D852CE" w:rsidRDefault="00A314EF" w:rsidP="00D852CE">
            <w:r w:rsidRPr="00A314EF">
              <w:t>Due Time</w:t>
            </w:r>
          </w:p>
        </w:tc>
        <w:tc>
          <w:tcPr>
            <w:tcW w:w="2338" w:type="dxa"/>
          </w:tcPr>
          <w:p w14:paraId="4E0F15BC" w14:textId="1EDFBF9D" w:rsidR="00D852CE" w:rsidRDefault="00381F79" w:rsidP="00D852CE">
            <w:r w:rsidRPr="00381F79">
              <w:t>&gt;&gt;&gt;&gt;9</w:t>
            </w:r>
          </w:p>
        </w:tc>
      </w:tr>
      <w:tr w:rsidR="00D852CE" w14:paraId="0FCFB517" w14:textId="77777777" w:rsidTr="00451F4E">
        <w:trPr>
          <w:trHeight w:val="350"/>
        </w:trPr>
        <w:tc>
          <w:tcPr>
            <w:tcW w:w="1525" w:type="dxa"/>
          </w:tcPr>
          <w:p w14:paraId="2A7D15A0" w14:textId="31DE97E0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1BB3666E" w14:textId="5C3564C8" w:rsidR="00D852CE" w:rsidRDefault="00A314EF" w:rsidP="00D852CE">
            <w:r w:rsidRPr="00A314EF">
              <w:t>fax</w:t>
            </w:r>
          </w:p>
        </w:tc>
        <w:tc>
          <w:tcPr>
            <w:tcW w:w="3147" w:type="dxa"/>
          </w:tcPr>
          <w:p w14:paraId="4C6D527E" w14:textId="567B14A3" w:rsidR="00D852CE" w:rsidRDefault="00381F79" w:rsidP="00D852CE">
            <w:r w:rsidRPr="00381F79">
              <w:t xml:space="preserve">Fax </w:t>
            </w:r>
            <w:r w:rsidR="00F823B3">
              <w:t>Number</w:t>
            </w:r>
          </w:p>
        </w:tc>
        <w:tc>
          <w:tcPr>
            <w:tcW w:w="2338" w:type="dxa"/>
          </w:tcPr>
          <w:p w14:paraId="19027F05" w14:textId="22773C76" w:rsidR="00D852CE" w:rsidRDefault="00381F79" w:rsidP="00D852CE">
            <w:r w:rsidRPr="00381F79">
              <w:t>(999) 999-9999</w:t>
            </w:r>
          </w:p>
        </w:tc>
      </w:tr>
      <w:tr w:rsidR="00D852CE" w14:paraId="611096FC" w14:textId="77777777" w:rsidTr="00451F4E">
        <w:trPr>
          <w:trHeight w:val="350"/>
        </w:trPr>
        <w:tc>
          <w:tcPr>
            <w:tcW w:w="1525" w:type="dxa"/>
          </w:tcPr>
          <w:p w14:paraId="2E62F7C4" w14:textId="0538DBFA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25C7EDD3" w14:textId="4C36E324" w:rsidR="00D852CE" w:rsidRDefault="00A314EF" w:rsidP="00D852CE">
            <w:r w:rsidRPr="00A314EF">
              <w:t>fax-country</w:t>
            </w:r>
          </w:p>
        </w:tc>
        <w:tc>
          <w:tcPr>
            <w:tcW w:w="3147" w:type="dxa"/>
          </w:tcPr>
          <w:p w14:paraId="01FB8668" w14:textId="1517C733" w:rsidR="00D852CE" w:rsidRDefault="00381F79" w:rsidP="00D852CE">
            <w:r w:rsidRPr="00381F79">
              <w:t>Fax Country Prefix</w:t>
            </w:r>
          </w:p>
        </w:tc>
        <w:tc>
          <w:tcPr>
            <w:tcW w:w="2338" w:type="dxa"/>
          </w:tcPr>
          <w:p w14:paraId="295FF396" w14:textId="0D30BA87" w:rsidR="00D852CE" w:rsidRDefault="00381F79" w:rsidP="00D852CE">
            <w:r w:rsidRPr="00381F79">
              <w:t>X(8)</w:t>
            </w:r>
          </w:p>
        </w:tc>
      </w:tr>
      <w:tr w:rsidR="00D852CE" w14:paraId="204B4C68" w14:textId="77777777" w:rsidTr="00451F4E">
        <w:trPr>
          <w:trHeight w:val="350"/>
        </w:trPr>
        <w:tc>
          <w:tcPr>
            <w:tcW w:w="1525" w:type="dxa"/>
          </w:tcPr>
          <w:p w14:paraId="547D3C0E" w14:textId="6487A54F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6375BE40" w14:textId="0111BC3D" w:rsidR="00D852CE" w:rsidRDefault="00A314EF" w:rsidP="00D852CE">
            <w:r w:rsidRPr="00A314EF">
              <w:t>fax-prefix</w:t>
            </w:r>
          </w:p>
        </w:tc>
        <w:tc>
          <w:tcPr>
            <w:tcW w:w="3147" w:type="dxa"/>
          </w:tcPr>
          <w:p w14:paraId="37107CEF" w14:textId="7251E183" w:rsidR="00D852CE" w:rsidRDefault="00381F79" w:rsidP="00D852CE">
            <w:r w:rsidRPr="00381F79">
              <w:t>Fax Prefix</w:t>
            </w:r>
          </w:p>
        </w:tc>
        <w:tc>
          <w:tcPr>
            <w:tcW w:w="2338" w:type="dxa"/>
          </w:tcPr>
          <w:p w14:paraId="0E95B4F1" w14:textId="73C58E31" w:rsidR="00D852CE" w:rsidRDefault="00381F79" w:rsidP="00D852CE">
            <w:r w:rsidRPr="00381F79">
              <w:t>X(</w:t>
            </w:r>
            <w:r>
              <w:t>3</w:t>
            </w:r>
            <w:r w:rsidRPr="00381F79">
              <w:t>)</w:t>
            </w:r>
          </w:p>
        </w:tc>
      </w:tr>
      <w:tr w:rsidR="00D852CE" w14:paraId="0C50BB4C" w14:textId="77777777" w:rsidTr="00451F4E">
        <w:trPr>
          <w:trHeight w:val="350"/>
        </w:trPr>
        <w:tc>
          <w:tcPr>
            <w:tcW w:w="1525" w:type="dxa"/>
          </w:tcPr>
          <w:p w14:paraId="03BEF6DF" w14:textId="4E149F94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0116842" w14:textId="0CA1AA66" w:rsidR="00D852CE" w:rsidRDefault="00A314EF" w:rsidP="00D852CE">
            <w:r w:rsidRPr="00A314EF">
              <w:t>fuel-chg</w:t>
            </w:r>
          </w:p>
        </w:tc>
        <w:tc>
          <w:tcPr>
            <w:tcW w:w="3147" w:type="dxa"/>
          </w:tcPr>
          <w:p w14:paraId="46D97C00" w14:textId="5AF92F2A" w:rsidR="00D852CE" w:rsidRDefault="00381F79" w:rsidP="00D852CE">
            <w:r w:rsidRPr="00381F79">
              <w:t>Fuel Surcharge</w:t>
            </w:r>
          </w:p>
        </w:tc>
        <w:tc>
          <w:tcPr>
            <w:tcW w:w="2338" w:type="dxa"/>
          </w:tcPr>
          <w:p w14:paraId="2076E58B" w14:textId="2E9ED0CA" w:rsidR="00D852CE" w:rsidRDefault="00381F79" w:rsidP="00D852CE">
            <w:r w:rsidRPr="00381F79">
              <w:t>yes/no</w:t>
            </w:r>
          </w:p>
        </w:tc>
      </w:tr>
      <w:tr w:rsidR="00D852CE" w14:paraId="428E29A0" w14:textId="77777777" w:rsidTr="00451F4E">
        <w:trPr>
          <w:trHeight w:val="350"/>
        </w:trPr>
        <w:tc>
          <w:tcPr>
            <w:tcW w:w="1525" w:type="dxa"/>
          </w:tcPr>
          <w:p w14:paraId="102E161F" w14:textId="50D2011F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3136FFD" w14:textId="776B6985" w:rsidR="00D852CE" w:rsidRDefault="00A314EF" w:rsidP="00D852CE">
            <w:r w:rsidRPr="00A314EF">
              <w:t>loc</w:t>
            </w:r>
          </w:p>
        </w:tc>
        <w:tc>
          <w:tcPr>
            <w:tcW w:w="3147" w:type="dxa"/>
          </w:tcPr>
          <w:p w14:paraId="2BBC16C0" w14:textId="1725B75B" w:rsidR="00D852CE" w:rsidRDefault="00381F79" w:rsidP="00D852CE">
            <w:r w:rsidRPr="00381F79">
              <w:t>Warehouse</w:t>
            </w:r>
          </w:p>
        </w:tc>
        <w:tc>
          <w:tcPr>
            <w:tcW w:w="2338" w:type="dxa"/>
          </w:tcPr>
          <w:p w14:paraId="69C1956B" w14:textId="37F9815A" w:rsidR="00D852CE" w:rsidRDefault="00381F79" w:rsidP="00D852CE">
            <w:r w:rsidRPr="00381F79">
              <w:t>x(5)</w:t>
            </w:r>
          </w:p>
        </w:tc>
      </w:tr>
      <w:tr w:rsidR="00D852CE" w14:paraId="1B634B29" w14:textId="77777777" w:rsidTr="00451F4E">
        <w:trPr>
          <w:trHeight w:val="350"/>
        </w:trPr>
        <w:tc>
          <w:tcPr>
            <w:tcW w:w="1525" w:type="dxa"/>
          </w:tcPr>
          <w:p w14:paraId="62DFAD59" w14:textId="473EEA9E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3A0A2173" w14:textId="2F8D8F7F" w:rsidR="00D852CE" w:rsidRDefault="00A314EF" w:rsidP="00D852CE">
            <w:r w:rsidRPr="00A314EF">
              <w:t>loc-bin</w:t>
            </w:r>
          </w:p>
        </w:tc>
        <w:tc>
          <w:tcPr>
            <w:tcW w:w="3147" w:type="dxa"/>
          </w:tcPr>
          <w:p w14:paraId="31B204C1" w14:textId="4326A29E" w:rsidR="00D852CE" w:rsidRDefault="00381F79" w:rsidP="00D852CE">
            <w:r w:rsidRPr="00381F79">
              <w:t>Bin Location</w:t>
            </w:r>
          </w:p>
        </w:tc>
        <w:tc>
          <w:tcPr>
            <w:tcW w:w="2338" w:type="dxa"/>
          </w:tcPr>
          <w:p w14:paraId="156D4100" w14:textId="7669ED8A" w:rsidR="00D852CE" w:rsidRDefault="00381F79" w:rsidP="00D852CE">
            <w:r w:rsidRPr="00381F79">
              <w:t>x(</w:t>
            </w:r>
            <w:r>
              <w:t>8</w:t>
            </w:r>
            <w:r w:rsidRPr="00381F79">
              <w:t>)</w:t>
            </w:r>
          </w:p>
        </w:tc>
      </w:tr>
      <w:tr w:rsidR="00D852CE" w14:paraId="3FF68B18" w14:textId="77777777" w:rsidTr="00451F4E">
        <w:trPr>
          <w:trHeight w:val="350"/>
        </w:trPr>
        <w:tc>
          <w:tcPr>
            <w:tcW w:w="1525" w:type="dxa"/>
          </w:tcPr>
          <w:p w14:paraId="4B47132D" w14:textId="5DCEAC59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00B7706E" w14:textId="19870936" w:rsidR="00D852CE" w:rsidRDefault="00A314EF" w:rsidP="00D852CE">
            <w:r w:rsidRPr="00A314EF">
              <w:t>notes</w:t>
            </w:r>
          </w:p>
        </w:tc>
        <w:tc>
          <w:tcPr>
            <w:tcW w:w="3147" w:type="dxa"/>
          </w:tcPr>
          <w:p w14:paraId="1860DF97" w14:textId="79E42695" w:rsidR="00D852CE" w:rsidRDefault="00381F79" w:rsidP="00D852CE">
            <w:r w:rsidRPr="00381F79">
              <w:t>Notes</w:t>
            </w:r>
          </w:p>
        </w:tc>
        <w:tc>
          <w:tcPr>
            <w:tcW w:w="2338" w:type="dxa"/>
          </w:tcPr>
          <w:p w14:paraId="576E5D1A" w14:textId="25F718E1" w:rsidR="00D852CE" w:rsidRDefault="00381F79" w:rsidP="00D852CE">
            <w:r w:rsidRPr="00381F79">
              <w:t>x(</w:t>
            </w:r>
            <w:r>
              <w:t>60</w:t>
            </w:r>
            <w:r w:rsidRPr="00381F79">
              <w:t>)</w:t>
            </w:r>
          </w:p>
        </w:tc>
      </w:tr>
      <w:tr w:rsidR="00D852CE" w14:paraId="57DD5F27" w14:textId="77777777" w:rsidTr="00451F4E">
        <w:trPr>
          <w:trHeight w:val="350"/>
        </w:trPr>
        <w:tc>
          <w:tcPr>
            <w:tcW w:w="1525" w:type="dxa"/>
          </w:tcPr>
          <w:p w14:paraId="7042F560" w14:textId="66B8A880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3CC6606" w14:textId="72FB0D0F" w:rsidR="00D852CE" w:rsidRDefault="00A314EF" w:rsidP="00D852CE">
            <w:r w:rsidRPr="00A314EF">
              <w:t>pallet</w:t>
            </w:r>
          </w:p>
        </w:tc>
        <w:tc>
          <w:tcPr>
            <w:tcW w:w="3147" w:type="dxa"/>
          </w:tcPr>
          <w:p w14:paraId="6372E1A6" w14:textId="34EDCCCD" w:rsidR="00D852CE" w:rsidRDefault="00381F79" w:rsidP="00D852CE">
            <w:r w:rsidRPr="00381F79">
              <w:t>Pallet</w:t>
            </w:r>
          </w:p>
        </w:tc>
        <w:tc>
          <w:tcPr>
            <w:tcW w:w="2338" w:type="dxa"/>
          </w:tcPr>
          <w:p w14:paraId="4947859B" w14:textId="3D5F7B1E" w:rsidR="00D852CE" w:rsidRDefault="00381F79" w:rsidP="00D852CE">
            <w:r w:rsidRPr="00381F79">
              <w:t>x(</w:t>
            </w:r>
            <w:r>
              <w:t>10</w:t>
            </w:r>
            <w:r w:rsidRPr="00381F79">
              <w:t>)</w:t>
            </w:r>
          </w:p>
        </w:tc>
      </w:tr>
      <w:tr w:rsidR="00D852CE" w14:paraId="117998AC" w14:textId="77777777" w:rsidTr="00451F4E">
        <w:trPr>
          <w:trHeight w:val="350"/>
        </w:trPr>
        <w:tc>
          <w:tcPr>
            <w:tcW w:w="1525" w:type="dxa"/>
          </w:tcPr>
          <w:p w14:paraId="62983ED2" w14:textId="0BF61401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05AEEE76" w14:textId="5328594C" w:rsidR="00D852CE" w:rsidRDefault="00A314EF" w:rsidP="00D852CE">
            <w:r w:rsidRPr="00A314EF">
              <w:t>phone</w:t>
            </w:r>
          </w:p>
        </w:tc>
        <w:tc>
          <w:tcPr>
            <w:tcW w:w="3147" w:type="dxa"/>
          </w:tcPr>
          <w:p w14:paraId="22FED520" w14:textId="78995B84" w:rsidR="00D852CE" w:rsidRDefault="00381F79" w:rsidP="00D852CE">
            <w:r w:rsidRPr="00381F79">
              <w:t>Phone Number</w:t>
            </w:r>
          </w:p>
        </w:tc>
        <w:tc>
          <w:tcPr>
            <w:tcW w:w="2338" w:type="dxa"/>
          </w:tcPr>
          <w:p w14:paraId="2542DF34" w14:textId="08A8BF62" w:rsidR="00D852CE" w:rsidRDefault="00381F79" w:rsidP="00D852CE">
            <w:r w:rsidRPr="00381F79">
              <w:t>999-9999</w:t>
            </w:r>
          </w:p>
        </w:tc>
      </w:tr>
      <w:tr w:rsidR="00D852CE" w14:paraId="07B24515" w14:textId="77777777" w:rsidTr="00451F4E">
        <w:trPr>
          <w:trHeight w:val="350"/>
        </w:trPr>
        <w:tc>
          <w:tcPr>
            <w:tcW w:w="1525" w:type="dxa"/>
          </w:tcPr>
          <w:p w14:paraId="00E2BC9B" w14:textId="5207E9CC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156A29AD" w14:textId="6FB52354" w:rsidR="00D852CE" w:rsidRDefault="00A314EF" w:rsidP="00D852CE">
            <w:r w:rsidRPr="00A314EF">
              <w:t>phone-country</w:t>
            </w:r>
          </w:p>
        </w:tc>
        <w:tc>
          <w:tcPr>
            <w:tcW w:w="3147" w:type="dxa"/>
          </w:tcPr>
          <w:p w14:paraId="24CDA180" w14:textId="494D672E" w:rsidR="00D852CE" w:rsidRDefault="00381F79" w:rsidP="00D852CE">
            <w:r w:rsidRPr="00381F79">
              <w:t>Phone Country Prefix</w:t>
            </w:r>
          </w:p>
        </w:tc>
        <w:tc>
          <w:tcPr>
            <w:tcW w:w="2338" w:type="dxa"/>
          </w:tcPr>
          <w:p w14:paraId="7FB96DB2" w14:textId="27E8A813" w:rsidR="00D852CE" w:rsidRDefault="00381F79" w:rsidP="00D852CE">
            <w:r w:rsidRPr="00381F79">
              <w:t>X(8)</w:t>
            </w:r>
          </w:p>
        </w:tc>
      </w:tr>
      <w:tr w:rsidR="00D852CE" w14:paraId="555C0FEF" w14:textId="77777777" w:rsidTr="00451F4E">
        <w:trPr>
          <w:trHeight w:val="350"/>
        </w:trPr>
        <w:tc>
          <w:tcPr>
            <w:tcW w:w="1525" w:type="dxa"/>
          </w:tcPr>
          <w:p w14:paraId="5D10F8CA" w14:textId="02B504B6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6F254621" w14:textId="68E1FCCD" w:rsidR="00D852CE" w:rsidRDefault="00A314EF" w:rsidP="00D852CE">
            <w:r w:rsidRPr="00A314EF">
              <w:t>phone-prefix</w:t>
            </w:r>
          </w:p>
        </w:tc>
        <w:tc>
          <w:tcPr>
            <w:tcW w:w="3147" w:type="dxa"/>
          </w:tcPr>
          <w:p w14:paraId="04005DA6" w14:textId="42A4FD6D" w:rsidR="00D852CE" w:rsidRDefault="00381F79" w:rsidP="00D852CE">
            <w:r w:rsidRPr="00381F79">
              <w:t>Phone Prefix</w:t>
            </w:r>
          </w:p>
        </w:tc>
        <w:tc>
          <w:tcPr>
            <w:tcW w:w="2338" w:type="dxa"/>
          </w:tcPr>
          <w:p w14:paraId="1D154DF2" w14:textId="153E856E" w:rsidR="00D852CE" w:rsidRDefault="00381F79" w:rsidP="00D852CE">
            <w:r w:rsidRPr="00381F79">
              <w:t>X(</w:t>
            </w:r>
            <w:r>
              <w:t>3</w:t>
            </w:r>
            <w:r w:rsidRPr="00381F79">
              <w:t>)</w:t>
            </w:r>
          </w:p>
        </w:tc>
      </w:tr>
      <w:tr w:rsidR="00D852CE" w14:paraId="4026F932" w14:textId="77777777" w:rsidTr="00451F4E">
        <w:trPr>
          <w:trHeight w:val="350"/>
        </w:trPr>
        <w:tc>
          <w:tcPr>
            <w:tcW w:w="1525" w:type="dxa"/>
          </w:tcPr>
          <w:p w14:paraId="47DC278E" w14:textId="278AF3B5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63E6435B" w14:textId="0DCCD25B" w:rsidR="00D852CE" w:rsidRDefault="00A314EF" w:rsidP="00D852CE">
            <w:r w:rsidRPr="00A314EF">
              <w:t>Postal</w:t>
            </w:r>
          </w:p>
        </w:tc>
        <w:tc>
          <w:tcPr>
            <w:tcW w:w="3147" w:type="dxa"/>
          </w:tcPr>
          <w:p w14:paraId="13B2F2EC" w14:textId="7C1C50DF" w:rsidR="00D852CE" w:rsidRDefault="00381F79" w:rsidP="00D852CE">
            <w:r w:rsidRPr="00381F79">
              <w:t>Postal Code</w:t>
            </w:r>
          </w:p>
        </w:tc>
        <w:tc>
          <w:tcPr>
            <w:tcW w:w="2338" w:type="dxa"/>
          </w:tcPr>
          <w:p w14:paraId="531DFAAF" w14:textId="435FF733" w:rsidR="00D852CE" w:rsidRDefault="00381F79" w:rsidP="00D852CE">
            <w:r w:rsidRPr="00381F79">
              <w:t>X(</w:t>
            </w:r>
            <w:r>
              <w:t>11</w:t>
            </w:r>
            <w:r w:rsidRPr="00381F79">
              <w:t>)</w:t>
            </w:r>
          </w:p>
        </w:tc>
      </w:tr>
      <w:tr w:rsidR="00D852CE" w14:paraId="53592F83" w14:textId="77777777" w:rsidTr="00451F4E">
        <w:trPr>
          <w:trHeight w:val="350"/>
        </w:trPr>
        <w:tc>
          <w:tcPr>
            <w:tcW w:w="1525" w:type="dxa"/>
          </w:tcPr>
          <w:p w14:paraId="3232C30A" w14:textId="50E914E6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6071223C" w14:textId="41341BAD" w:rsidR="00D852CE" w:rsidRDefault="00A314EF" w:rsidP="00D852CE">
            <w:r w:rsidRPr="00A314EF">
              <w:t>rec_key</w:t>
            </w:r>
          </w:p>
        </w:tc>
        <w:tc>
          <w:tcPr>
            <w:tcW w:w="3147" w:type="dxa"/>
          </w:tcPr>
          <w:p w14:paraId="6F3B3C33" w14:textId="43653D53" w:rsidR="00D852CE" w:rsidRDefault="00381F79" w:rsidP="00D852CE">
            <w:r w:rsidRPr="00381F79">
              <w:t>Rec Key</w:t>
            </w:r>
          </w:p>
        </w:tc>
        <w:tc>
          <w:tcPr>
            <w:tcW w:w="2338" w:type="dxa"/>
          </w:tcPr>
          <w:p w14:paraId="4E8159A7" w14:textId="22D5246C" w:rsidR="00D852CE" w:rsidRDefault="00381F79" w:rsidP="00D852CE">
            <w:r w:rsidRPr="00381F79">
              <w:t>X(</w:t>
            </w:r>
            <w:r>
              <w:t>20</w:t>
            </w:r>
            <w:r w:rsidRPr="00381F79">
              <w:t>)</w:t>
            </w:r>
          </w:p>
        </w:tc>
      </w:tr>
      <w:tr w:rsidR="00D852CE" w14:paraId="4AA50DD7" w14:textId="77777777" w:rsidTr="00451F4E">
        <w:trPr>
          <w:trHeight w:val="350"/>
        </w:trPr>
        <w:tc>
          <w:tcPr>
            <w:tcW w:w="1525" w:type="dxa"/>
          </w:tcPr>
          <w:p w14:paraId="1F80983F" w14:textId="071FE07D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235D72B1" w14:textId="5865BE31" w:rsidR="00D852CE" w:rsidRDefault="00A314EF" w:rsidP="00D852CE">
            <w:r w:rsidRPr="00A314EF">
              <w:t>route-code</w:t>
            </w:r>
          </w:p>
        </w:tc>
        <w:tc>
          <w:tcPr>
            <w:tcW w:w="3147" w:type="dxa"/>
          </w:tcPr>
          <w:p w14:paraId="5305C6EB" w14:textId="30F2611D" w:rsidR="00D852CE" w:rsidRDefault="00F823B3" w:rsidP="00D852CE">
            <w:r>
              <w:t>Routing Code</w:t>
            </w:r>
          </w:p>
        </w:tc>
        <w:tc>
          <w:tcPr>
            <w:tcW w:w="2338" w:type="dxa"/>
          </w:tcPr>
          <w:p w14:paraId="1FACFE50" w14:textId="1D927134" w:rsidR="00D852CE" w:rsidRDefault="00381F79" w:rsidP="00D852CE">
            <w:r w:rsidRPr="00381F79">
              <w:t>X(</w:t>
            </w:r>
            <w:r>
              <w:t>20</w:t>
            </w:r>
            <w:r w:rsidRPr="00381F79">
              <w:t>)</w:t>
            </w:r>
          </w:p>
        </w:tc>
      </w:tr>
      <w:tr w:rsidR="00D852CE" w14:paraId="2D28D2AB" w14:textId="77777777" w:rsidTr="00451F4E">
        <w:trPr>
          <w:trHeight w:val="350"/>
        </w:trPr>
        <w:tc>
          <w:tcPr>
            <w:tcW w:w="1525" w:type="dxa"/>
          </w:tcPr>
          <w:p w14:paraId="3910D596" w14:textId="61A21D22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5DEA538" w14:textId="00B60E3C" w:rsidR="00D852CE" w:rsidRDefault="00A314EF" w:rsidP="00D852CE">
            <w:r w:rsidRPr="00A314EF">
              <w:t>scac</w:t>
            </w:r>
          </w:p>
        </w:tc>
        <w:tc>
          <w:tcPr>
            <w:tcW w:w="3147" w:type="dxa"/>
          </w:tcPr>
          <w:p w14:paraId="59754B5B" w14:textId="0214847B" w:rsidR="00D852CE" w:rsidRDefault="00381F79" w:rsidP="00D852CE">
            <w:r w:rsidRPr="00381F79">
              <w:t>SCAC</w:t>
            </w:r>
          </w:p>
        </w:tc>
        <w:tc>
          <w:tcPr>
            <w:tcW w:w="2338" w:type="dxa"/>
          </w:tcPr>
          <w:p w14:paraId="03D8BF20" w14:textId="42126323" w:rsidR="00D852CE" w:rsidRDefault="00381F79" w:rsidP="00D852CE">
            <w:r w:rsidRPr="00381F79">
              <w:t>X(8)</w:t>
            </w:r>
          </w:p>
        </w:tc>
      </w:tr>
      <w:tr w:rsidR="00D852CE" w14:paraId="37A84817" w14:textId="77777777" w:rsidTr="00451F4E">
        <w:trPr>
          <w:trHeight w:val="350"/>
        </w:trPr>
        <w:tc>
          <w:tcPr>
            <w:tcW w:w="1525" w:type="dxa"/>
          </w:tcPr>
          <w:p w14:paraId="1226ABC3" w14:textId="1844B54C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70980FCF" w14:textId="544EFB24" w:rsidR="00D852CE" w:rsidRDefault="00A314EF" w:rsidP="00D852CE">
            <w:r w:rsidRPr="00A314EF">
              <w:t>ship-addr</w:t>
            </w:r>
          </w:p>
        </w:tc>
        <w:tc>
          <w:tcPr>
            <w:tcW w:w="3147" w:type="dxa"/>
          </w:tcPr>
          <w:p w14:paraId="14A36C57" w14:textId="68A67D65" w:rsidR="00D852CE" w:rsidRDefault="00F823B3" w:rsidP="00D852CE">
            <w:r>
              <w:t xml:space="preserve">Ship-To </w:t>
            </w:r>
            <w:r w:rsidR="00381F79" w:rsidRPr="00381F79">
              <w:t>Address</w:t>
            </w:r>
          </w:p>
        </w:tc>
        <w:tc>
          <w:tcPr>
            <w:tcW w:w="2338" w:type="dxa"/>
          </w:tcPr>
          <w:p w14:paraId="5C800E0F" w14:textId="2661676A" w:rsidR="00D852CE" w:rsidRDefault="00381F79" w:rsidP="00D852CE">
            <w:r w:rsidRPr="00381F79">
              <w:t>X(</w:t>
            </w:r>
            <w:r>
              <w:t>30</w:t>
            </w:r>
            <w:r w:rsidRPr="00381F79">
              <w:t>)</w:t>
            </w:r>
          </w:p>
        </w:tc>
      </w:tr>
      <w:tr w:rsidR="00D852CE" w14:paraId="714EAD89" w14:textId="77777777" w:rsidTr="00451F4E">
        <w:trPr>
          <w:trHeight w:val="350"/>
        </w:trPr>
        <w:tc>
          <w:tcPr>
            <w:tcW w:w="1525" w:type="dxa"/>
          </w:tcPr>
          <w:p w14:paraId="4DE270BF" w14:textId="5D3A22B5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030C39CA" w14:textId="0394FC6B" w:rsidR="00D852CE" w:rsidRDefault="00A314EF" w:rsidP="00D852CE">
            <w:r w:rsidRPr="00A314EF">
              <w:t>ship-city</w:t>
            </w:r>
          </w:p>
        </w:tc>
        <w:tc>
          <w:tcPr>
            <w:tcW w:w="3147" w:type="dxa"/>
          </w:tcPr>
          <w:p w14:paraId="0711AB2A" w14:textId="66154C3C" w:rsidR="00D852CE" w:rsidRDefault="00F823B3" w:rsidP="00D852CE">
            <w:r>
              <w:t xml:space="preserve">Ship-To </w:t>
            </w:r>
            <w:r w:rsidR="00381F79" w:rsidRPr="00381F79">
              <w:t>City</w:t>
            </w:r>
          </w:p>
        </w:tc>
        <w:tc>
          <w:tcPr>
            <w:tcW w:w="2338" w:type="dxa"/>
          </w:tcPr>
          <w:p w14:paraId="4BE02740" w14:textId="21042965" w:rsidR="00D852CE" w:rsidRDefault="00381F79" w:rsidP="00D852CE">
            <w:r w:rsidRPr="00381F79">
              <w:t>X(</w:t>
            </w:r>
            <w:r>
              <w:t>15</w:t>
            </w:r>
            <w:r w:rsidRPr="00381F79">
              <w:t>)</w:t>
            </w:r>
          </w:p>
        </w:tc>
      </w:tr>
      <w:tr w:rsidR="00D852CE" w14:paraId="7781E076" w14:textId="77777777" w:rsidTr="00451F4E">
        <w:trPr>
          <w:trHeight w:val="350"/>
        </w:trPr>
        <w:tc>
          <w:tcPr>
            <w:tcW w:w="1525" w:type="dxa"/>
          </w:tcPr>
          <w:p w14:paraId="726455E1" w14:textId="672F13EB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0E3F9559" w14:textId="75A3B2A1" w:rsidR="00D852CE" w:rsidRDefault="00A314EF" w:rsidP="00D852CE">
            <w:r w:rsidRPr="00A314EF">
              <w:t>ship-id</w:t>
            </w:r>
          </w:p>
        </w:tc>
        <w:tc>
          <w:tcPr>
            <w:tcW w:w="3147" w:type="dxa"/>
          </w:tcPr>
          <w:p w14:paraId="38512D82" w14:textId="47315F17" w:rsidR="00D852CE" w:rsidRDefault="00381F79" w:rsidP="00D852CE">
            <w:r w:rsidRPr="00381F79">
              <w:t>Ship</w:t>
            </w:r>
            <w:r w:rsidR="00F823B3">
              <w:t>-</w:t>
            </w:r>
            <w:r w:rsidRPr="00381F79">
              <w:t>To ID</w:t>
            </w:r>
          </w:p>
        </w:tc>
        <w:tc>
          <w:tcPr>
            <w:tcW w:w="2338" w:type="dxa"/>
          </w:tcPr>
          <w:p w14:paraId="1D4B9438" w14:textId="7C2574E2" w:rsidR="00D852CE" w:rsidRDefault="00381F79" w:rsidP="00D852CE">
            <w:r w:rsidRPr="00381F79">
              <w:t>X(8)</w:t>
            </w:r>
          </w:p>
        </w:tc>
      </w:tr>
      <w:tr w:rsidR="00D852CE" w14:paraId="2182E2B2" w14:textId="77777777" w:rsidTr="00451F4E">
        <w:trPr>
          <w:trHeight w:val="350"/>
        </w:trPr>
        <w:tc>
          <w:tcPr>
            <w:tcW w:w="1525" w:type="dxa"/>
          </w:tcPr>
          <w:p w14:paraId="4C8D10F1" w14:textId="065270C8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5ACFD3FA" w14:textId="23BD656D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2040345" w14:textId="33E8C5FD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EFE6C06" w14:textId="04004804" w:rsidR="00D852CE" w:rsidRDefault="00D852CE" w:rsidP="00D852CE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852CE" w14:paraId="0E149B56" w14:textId="77777777" w:rsidTr="00451F4E">
        <w:trPr>
          <w:trHeight w:val="350"/>
        </w:trPr>
        <w:tc>
          <w:tcPr>
            <w:tcW w:w="1525" w:type="dxa"/>
          </w:tcPr>
          <w:p w14:paraId="353F8934" w14:textId="4217D4EA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617F4EC1" w14:textId="791E9A1C" w:rsidR="00D852CE" w:rsidRDefault="00381F79" w:rsidP="00D852CE">
            <w:r w:rsidRPr="00381F79">
              <w:t>ship-meth</w:t>
            </w:r>
          </w:p>
        </w:tc>
        <w:tc>
          <w:tcPr>
            <w:tcW w:w="3147" w:type="dxa"/>
          </w:tcPr>
          <w:p w14:paraId="6BFD2B29" w14:textId="1A9D174D" w:rsidR="00D852CE" w:rsidRDefault="00381F79" w:rsidP="00D852CE">
            <w:r w:rsidRPr="00381F79">
              <w:t>Shipping Method</w:t>
            </w:r>
          </w:p>
        </w:tc>
        <w:tc>
          <w:tcPr>
            <w:tcW w:w="2338" w:type="dxa"/>
          </w:tcPr>
          <w:p w14:paraId="6A6DB70F" w14:textId="5296BB58" w:rsidR="00D852CE" w:rsidRDefault="00381F79" w:rsidP="00D852CE">
            <w:r w:rsidRPr="00381F79">
              <w:t>Case/Pallet</w:t>
            </w:r>
          </w:p>
        </w:tc>
      </w:tr>
      <w:tr w:rsidR="00D852CE" w14:paraId="2D2826B8" w14:textId="77777777" w:rsidTr="00451F4E">
        <w:trPr>
          <w:trHeight w:val="350"/>
        </w:trPr>
        <w:tc>
          <w:tcPr>
            <w:tcW w:w="1525" w:type="dxa"/>
          </w:tcPr>
          <w:p w14:paraId="4797E066" w14:textId="3F4E9ABB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28887EB3" w14:textId="0F53E7B9" w:rsidR="00D852CE" w:rsidRDefault="00381F79" w:rsidP="00D852CE">
            <w:r w:rsidRPr="00381F79">
              <w:t>ship-name</w:t>
            </w:r>
          </w:p>
        </w:tc>
        <w:tc>
          <w:tcPr>
            <w:tcW w:w="3147" w:type="dxa"/>
          </w:tcPr>
          <w:p w14:paraId="1771641C" w14:textId="648631E3" w:rsidR="00D852CE" w:rsidRDefault="00F823B3" w:rsidP="00D852CE">
            <w:r>
              <w:t xml:space="preserve">Ship-To </w:t>
            </w:r>
            <w:r w:rsidR="00381F79" w:rsidRPr="00381F79">
              <w:t>Name</w:t>
            </w:r>
          </w:p>
        </w:tc>
        <w:tc>
          <w:tcPr>
            <w:tcW w:w="2338" w:type="dxa"/>
          </w:tcPr>
          <w:p w14:paraId="741A39CB" w14:textId="7B4F829F" w:rsidR="00D852CE" w:rsidRDefault="00381F79" w:rsidP="00D852CE">
            <w:r w:rsidRPr="00381F79">
              <w:t>x(30)</w:t>
            </w:r>
          </w:p>
        </w:tc>
      </w:tr>
      <w:tr w:rsidR="00D852CE" w14:paraId="5F2DDD8C" w14:textId="77777777" w:rsidTr="00451F4E">
        <w:trPr>
          <w:trHeight w:val="350"/>
        </w:trPr>
        <w:tc>
          <w:tcPr>
            <w:tcW w:w="1525" w:type="dxa"/>
          </w:tcPr>
          <w:p w14:paraId="786231FD" w14:textId="2B66F789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6A24AC3F" w14:textId="502F2D37" w:rsidR="00D852CE" w:rsidRDefault="00381F79" w:rsidP="00D852CE">
            <w:r w:rsidRPr="00381F79">
              <w:t>ship-no</w:t>
            </w:r>
          </w:p>
        </w:tc>
        <w:tc>
          <w:tcPr>
            <w:tcW w:w="3147" w:type="dxa"/>
          </w:tcPr>
          <w:p w14:paraId="1BF0D81D" w14:textId="07D01AE0" w:rsidR="00D852CE" w:rsidRDefault="00381F79" w:rsidP="00D852CE">
            <w:r w:rsidRPr="00381F79">
              <w:t>Ship</w:t>
            </w:r>
            <w:r w:rsidR="00F823B3">
              <w:t>-</w:t>
            </w:r>
            <w:r w:rsidRPr="00381F79">
              <w:t xml:space="preserve">To </w:t>
            </w:r>
            <w:r w:rsidR="00F823B3">
              <w:t>Number</w:t>
            </w:r>
          </w:p>
        </w:tc>
        <w:tc>
          <w:tcPr>
            <w:tcW w:w="2338" w:type="dxa"/>
          </w:tcPr>
          <w:p w14:paraId="019F813E" w14:textId="068B8B7E" w:rsidR="00D852CE" w:rsidRDefault="00381F79" w:rsidP="00D852CE">
            <w:r w:rsidRPr="00381F79">
              <w:t>&gt;&gt;9</w:t>
            </w:r>
          </w:p>
        </w:tc>
      </w:tr>
      <w:tr w:rsidR="00D852CE" w14:paraId="17D765CC" w14:textId="77777777" w:rsidTr="00451F4E">
        <w:trPr>
          <w:trHeight w:val="350"/>
        </w:trPr>
        <w:tc>
          <w:tcPr>
            <w:tcW w:w="1525" w:type="dxa"/>
          </w:tcPr>
          <w:p w14:paraId="7D991C46" w14:textId="4A50B031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75DE9B9E" w14:textId="189BF766" w:rsidR="00D852CE" w:rsidRDefault="00381F79" w:rsidP="00D852CE">
            <w:r w:rsidRPr="00381F79">
              <w:t>ship-state</w:t>
            </w:r>
          </w:p>
        </w:tc>
        <w:tc>
          <w:tcPr>
            <w:tcW w:w="3147" w:type="dxa"/>
          </w:tcPr>
          <w:p w14:paraId="7804F5B4" w14:textId="7BB7D187" w:rsidR="00D852CE" w:rsidRDefault="00F823B3" w:rsidP="00D852CE">
            <w:r>
              <w:t xml:space="preserve">Ship-To </w:t>
            </w:r>
            <w:r w:rsidR="00381F79" w:rsidRPr="00381F79">
              <w:t>State</w:t>
            </w:r>
          </w:p>
        </w:tc>
        <w:tc>
          <w:tcPr>
            <w:tcW w:w="2338" w:type="dxa"/>
          </w:tcPr>
          <w:p w14:paraId="7152FD96" w14:textId="72FD71F0" w:rsidR="00D852CE" w:rsidRDefault="00381F79" w:rsidP="00D852CE">
            <w:r w:rsidRPr="00381F79">
              <w:t>x(2)</w:t>
            </w:r>
          </w:p>
        </w:tc>
      </w:tr>
      <w:tr w:rsidR="00D852CE" w14:paraId="03C9016B" w14:textId="77777777" w:rsidTr="00451F4E">
        <w:trPr>
          <w:trHeight w:val="350"/>
        </w:trPr>
        <w:tc>
          <w:tcPr>
            <w:tcW w:w="1525" w:type="dxa"/>
          </w:tcPr>
          <w:p w14:paraId="3D68F1CA" w14:textId="2AF76EAB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7E10B270" w14:textId="18D7879B" w:rsidR="00D852CE" w:rsidRDefault="00381F79" w:rsidP="00D852CE">
            <w:r w:rsidRPr="00381F79">
              <w:t>ship-zip</w:t>
            </w:r>
          </w:p>
        </w:tc>
        <w:tc>
          <w:tcPr>
            <w:tcW w:w="3147" w:type="dxa"/>
          </w:tcPr>
          <w:p w14:paraId="619A6DA5" w14:textId="2F5F2E03" w:rsidR="00D852CE" w:rsidRDefault="00F823B3" w:rsidP="00D852CE">
            <w:r>
              <w:t xml:space="preserve">Ship-To </w:t>
            </w:r>
            <w:r w:rsidR="00381F79" w:rsidRPr="00381F79">
              <w:t>Zip</w:t>
            </w:r>
            <w:r>
              <w:t xml:space="preserve"> Code</w:t>
            </w:r>
          </w:p>
        </w:tc>
        <w:tc>
          <w:tcPr>
            <w:tcW w:w="2338" w:type="dxa"/>
          </w:tcPr>
          <w:p w14:paraId="7C6D2FA0" w14:textId="4CD80393" w:rsidR="00D852CE" w:rsidRDefault="00381F79" w:rsidP="00D852CE">
            <w:r w:rsidRPr="00381F79">
              <w:t>x(</w:t>
            </w:r>
            <w:r>
              <w:t>10</w:t>
            </w:r>
            <w:r w:rsidRPr="00381F79">
              <w:t>)</w:t>
            </w:r>
          </w:p>
        </w:tc>
      </w:tr>
      <w:tr w:rsidR="00D852CE" w14:paraId="6FDB6DA5" w14:textId="77777777" w:rsidTr="00451F4E">
        <w:trPr>
          <w:trHeight w:val="350"/>
        </w:trPr>
        <w:tc>
          <w:tcPr>
            <w:tcW w:w="1525" w:type="dxa"/>
          </w:tcPr>
          <w:p w14:paraId="514815C0" w14:textId="2497F057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5774336" w14:textId="7485F756" w:rsidR="00D852CE" w:rsidRDefault="00381F79" w:rsidP="00D852CE">
            <w:r w:rsidRPr="00381F79">
              <w:t>tax-code</w:t>
            </w:r>
          </w:p>
        </w:tc>
        <w:tc>
          <w:tcPr>
            <w:tcW w:w="3147" w:type="dxa"/>
          </w:tcPr>
          <w:p w14:paraId="5B5A4E00" w14:textId="29A5725C" w:rsidR="00D852CE" w:rsidRDefault="00381F79" w:rsidP="00D852CE">
            <w:r w:rsidRPr="00381F79">
              <w:t>Tax Group</w:t>
            </w:r>
          </w:p>
        </w:tc>
        <w:tc>
          <w:tcPr>
            <w:tcW w:w="2338" w:type="dxa"/>
          </w:tcPr>
          <w:p w14:paraId="326F389B" w14:textId="79A95BED" w:rsidR="00D852CE" w:rsidRDefault="00381F79" w:rsidP="00D852CE">
            <w:r w:rsidRPr="00381F79">
              <w:t>x(</w:t>
            </w:r>
            <w:r>
              <w:t>3</w:t>
            </w:r>
            <w:r w:rsidRPr="00381F79">
              <w:t>)</w:t>
            </w:r>
          </w:p>
        </w:tc>
      </w:tr>
      <w:tr w:rsidR="00D852CE" w14:paraId="6554D6B7" w14:textId="77777777" w:rsidTr="00451F4E">
        <w:trPr>
          <w:trHeight w:val="350"/>
        </w:trPr>
        <w:tc>
          <w:tcPr>
            <w:tcW w:w="1525" w:type="dxa"/>
          </w:tcPr>
          <w:p w14:paraId="500A3CE4" w14:textId="3F8272D1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33CECAAD" w14:textId="5DE0BF68" w:rsidR="00D852CE" w:rsidRDefault="00381F79" w:rsidP="00D852CE">
            <w:r w:rsidRPr="00381F79">
              <w:t>tax-dscr</w:t>
            </w:r>
          </w:p>
        </w:tc>
        <w:tc>
          <w:tcPr>
            <w:tcW w:w="3147" w:type="dxa"/>
          </w:tcPr>
          <w:p w14:paraId="1F420C24" w14:textId="678C0FA4" w:rsidR="00D852CE" w:rsidRDefault="00F823B3" w:rsidP="00D852CE">
            <w:r>
              <w:t>Tax Group Description</w:t>
            </w:r>
          </w:p>
        </w:tc>
        <w:tc>
          <w:tcPr>
            <w:tcW w:w="2338" w:type="dxa"/>
          </w:tcPr>
          <w:p w14:paraId="43D88AE2" w14:textId="66E1911C" w:rsidR="00D852CE" w:rsidRDefault="00381F79" w:rsidP="00D852CE">
            <w:r w:rsidRPr="00381F79">
              <w:t>x(2</w:t>
            </w:r>
            <w:r>
              <w:t>5</w:t>
            </w:r>
            <w:r w:rsidRPr="00381F79">
              <w:t>)</w:t>
            </w:r>
          </w:p>
        </w:tc>
      </w:tr>
      <w:tr w:rsidR="00D852CE" w14:paraId="2A09F084" w14:textId="77777777" w:rsidTr="00451F4E">
        <w:trPr>
          <w:trHeight w:val="350"/>
        </w:trPr>
        <w:tc>
          <w:tcPr>
            <w:tcW w:w="1525" w:type="dxa"/>
          </w:tcPr>
          <w:p w14:paraId="02BE29CA" w14:textId="3F4D72FC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5455CECC" w14:textId="6E9FFF7A" w:rsidR="00D852CE" w:rsidRDefault="00381F79" w:rsidP="00D852CE">
            <w:r w:rsidRPr="00381F79">
              <w:t>trailer</w:t>
            </w:r>
          </w:p>
        </w:tc>
        <w:tc>
          <w:tcPr>
            <w:tcW w:w="3147" w:type="dxa"/>
          </w:tcPr>
          <w:p w14:paraId="7AEB4C96" w14:textId="1F33A694" w:rsidR="00D852CE" w:rsidRDefault="00F823B3" w:rsidP="00D852CE">
            <w:r>
              <w:t>Trailer Number</w:t>
            </w:r>
          </w:p>
        </w:tc>
        <w:tc>
          <w:tcPr>
            <w:tcW w:w="2338" w:type="dxa"/>
          </w:tcPr>
          <w:p w14:paraId="2FE61D97" w14:textId="08FED7A2" w:rsidR="00D852CE" w:rsidRDefault="00381F79" w:rsidP="00D852CE">
            <w:r w:rsidRPr="00381F79">
              <w:t>x(2</w:t>
            </w:r>
            <w:r>
              <w:t>0</w:t>
            </w:r>
            <w:r w:rsidRPr="00381F79">
              <w:t>)</w:t>
            </w:r>
          </w:p>
        </w:tc>
      </w:tr>
      <w:tr w:rsidR="00D852CE" w14:paraId="721130BE" w14:textId="77777777" w:rsidTr="00451F4E">
        <w:trPr>
          <w:trHeight w:val="350"/>
        </w:trPr>
        <w:tc>
          <w:tcPr>
            <w:tcW w:w="1525" w:type="dxa"/>
          </w:tcPr>
          <w:p w14:paraId="5A5CB671" w14:textId="6BD41485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31CFF9A0" w14:textId="436D9DC9" w:rsidR="00D852CE" w:rsidRDefault="00381F79" w:rsidP="00D852CE">
            <w:r w:rsidRPr="00381F79">
              <w:t>upch-amt</w:t>
            </w:r>
          </w:p>
        </w:tc>
        <w:tc>
          <w:tcPr>
            <w:tcW w:w="3147" w:type="dxa"/>
          </w:tcPr>
          <w:p w14:paraId="12A82A2C" w14:textId="0647FE5D" w:rsidR="00D852CE" w:rsidRDefault="00381F79" w:rsidP="00D852CE">
            <w:r w:rsidRPr="00381F79">
              <w:t>Upcharge</w:t>
            </w:r>
            <w:r w:rsidR="00F823B3">
              <w:t xml:space="preserve"> (Dollar)</w:t>
            </w:r>
          </w:p>
        </w:tc>
        <w:tc>
          <w:tcPr>
            <w:tcW w:w="2338" w:type="dxa"/>
          </w:tcPr>
          <w:p w14:paraId="5866928E" w14:textId="384567FD" w:rsidR="00D852CE" w:rsidRDefault="00381F79" w:rsidP="00D852CE">
            <w:r w:rsidRPr="00381F79">
              <w:t>-&gt;&gt;,&gt;&gt;9.99</w:t>
            </w:r>
          </w:p>
        </w:tc>
      </w:tr>
      <w:tr w:rsidR="00D852CE" w14:paraId="5BE41379" w14:textId="77777777" w:rsidTr="00451F4E">
        <w:trPr>
          <w:trHeight w:val="350"/>
        </w:trPr>
        <w:tc>
          <w:tcPr>
            <w:tcW w:w="1525" w:type="dxa"/>
          </w:tcPr>
          <w:p w14:paraId="1887DD17" w14:textId="7CB6A37B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2F397CC5" w14:textId="624B2B15" w:rsidR="00D852CE" w:rsidRDefault="00381F79" w:rsidP="00D852CE">
            <w:r w:rsidRPr="00381F79">
              <w:t>upch-code</w:t>
            </w:r>
          </w:p>
        </w:tc>
        <w:tc>
          <w:tcPr>
            <w:tcW w:w="3147" w:type="dxa"/>
          </w:tcPr>
          <w:p w14:paraId="4B745AFF" w14:textId="717BC181" w:rsidR="00D852CE" w:rsidRDefault="00381F79" w:rsidP="00D852CE">
            <w:r w:rsidRPr="00381F79">
              <w:t>Upcharge</w:t>
            </w:r>
          </w:p>
        </w:tc>
        <w:tc>
          <w:tcPr>
            <w:tcW w:w="2338" w:type="dxa"/>
          </w:tcPr>
          <w:p w14:paraId="49D3C2C6" w14:textId="09E96F59" w:rsidR="00D852CE" w:rsidRDefault="00381F79" w:rsidP="00D852CE">
            <w:r w:rsidRPr="00381F79">
              <w:t>x(</w:t>
            </w:r>
            <w:r>
              <w:t>8</w:t>
            </w:r>
            <w:r w:rsidRPr="00381F79">
              <w:t>)</w:t>
            </w:r>
          </w:p>
        </w:tc>
      </w:tr>
      <w:tr w:rsidR="00D852CE" w14:paraId="1D3926C8" w14:textId="77777777" w:rsidTr="00451F4E">
        <w:trPr>
          <w:trHeight w:val="350"/>
        </w:trPr>
        <w:tc>
          <w:tcPr>
            <w:tcW w:w="1525" w:type="dxa"/>
          </w:tcPr>
          <w:p w14:paraId="57CBF839" w14:textId="7DE47035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46FE98CB" w14:textId="736B5A77" w:rsidR="00D852CE" w:rsidRDefault="00381F79" w:rsidP="00D852CE">
            <w:r w:rsidRPr="00381F79">
              <w:t>upch-dscr</w:t>
            </w:r>
          </w:p>
        </w:tc>
        <w:tc>
          <w:tcPr>
            <w:tcW w:w="3147" w:type="dxa"/>
          </w:tcPr>
          <w:p w14:paraId="303887C7" w14:textId="66EF245F" w:rsidR="00D852CE" w:rsidRDefault="00381F79" w:rsidP="00D852CE">
            <w:r w:rsidRPr="00381F79">
              <w:t>Upcharge Description</w:t>
            </w:r>
          </w:p>
        </w:tc>
        <w:tc>
          <w:tcPr>
            <w:tcW w:w="2338" w:type="dxa"/>
          </w:tcPr>
          <w:p w14:paraId="03BDA394" w14:textId="032DF012" w:rsidR="00D852CE" w:rsidRDefault="00381F79" w:rsidP="00D852CE">
            <w:r w:rsidRPr="00381F79">
              <w:t>x(</w:t>
            </w:r>
            <w:r>
              <w:t>30</w:t>
            </w:r>
            <w:r w:rsidRPr="00381F79">
              <w:t>)</w:t>
            </w:r>
          </w:p>
        </w:tc>
      </w:tr>
      <w:tr w:rsidR="00D852CE" w14:paraId="6EA7A240" w14:textId="77777777" w:rsidTr="00451F4E">
        <w:trPr>
          <w:trHeight w:val="350"/>
        </w:trPr>
        <w:tc>
          <w:tcPr>
            <w:tcW w:w="1525" w:type="dxa"/>
          </w:tcPr>
          <w:p w14:paraId="34917B1B" w14:textId="1B3006FA" w:rsidR="00D852CE" w:rsidRDefault="00D852CE" w:rsidP="00D852CE">
            <w:r>
              <w:t>shipto</w:t>
            </w:r>
          </w:p>
        </w:tc>
        <w:tc>
          <w:tcPr>
            <w:tcW w:w="2340" w:type="dxa"/>
          </w:tcPr>
          <w:p w14:paraId="4C2C9A57" w14:textId="7618575A" w:rsidR="00D852CE" w:rsidRDefault="00381F79" w:rsidP="00D852CE">
            <w:r w:rsidRPr="00381F79">
              <w:t>upch-pct</w:t>
            </w:r>
          </w:p>
        </w:tc>
        <w:tc>
          <w:tcPr>
            <w:tcW w:w="3147" w:type="dxa"/>
          </w:tcPr>
          <w:p w14:paraId="6629EC25" w14:textId="4A16F1E9" w:rsidR="00D852CE" w:rsidRDefault="00381F79" w:rsidP="00D852CE">
            <w:r w:rsidRPr="00381F79">
              <w:t>Upcharge</w:t>
            </w:r>
            <w:r w:rsidR="00F823B3">
              <w:t xml:space="preserve"> Percentage</w:t>
            </w:r>
          </w:p>
        </w:tc>
        <w:tc>
          <w:tcPr>
            <w:tcW w:w="2338" w:type="dxa"/>
          </w:tcPr>
          <w:p w14:paraId="715540E6" w14:textId="5DA0FAA7" w:rsidR="00D852CE" w:rsidRDefault="00381F79" w:rsidP="00D852CE">
            <w:r w:rsidRPr="00381F79">
              <w:t>-&gt;&gt;,&gt;&gt;9.99</w:t>
            </w:r>
          </w:p>
        </w:tc>
      </w:tr>
    </w:tbl>
    <w:p w14:paraId="796AA1F5" w14:textId="77777777" w:rsidR="00451F4E" w:rsidRPr="00451F4E" w:rsidRDefault="00451F4E" w:rsidP="00451F4E"/>
    <w:p w14:paraId="0AD41CC2" w14:textId="1E972412" w:rsidR="00451F4E" w:rsidRDefault="00D20D2A" w:rsidP="00451F4E">
      <w:pPr>
        <w:pStyle w:val="Heading2"/>
      </w:pPr>
      <w:bookmarkStart w:id="7" w:name="_Toc49801890"/>
      <w:r>
        <w:t>Sold-To File</w:t>
      </w:r>
      <w:r w:rsidR="00451F4E">
        <w:t xml:space="preserve"> Field Definitions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451F4E" w:rsidRPr="00421D19" w14:paraId="33671718" w14:textId="77777777" w:rsidTr="00451F4E">
        <w:tc>
          <w:tcPr>
            <w:tcW w:w="1525" w:type="dxa"/>
          </w:tcPr>
          <w:p w14:paraId="065FEF8F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2975F374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D096CF4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DA58EE0" w14:textId="77777777" w:rsidR="00451F4E" w:rsidRPr="00421D19" w:rsidRDefault="00451F4E" w:rsidP="00451F4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381F79" w14:paraId="77A2D51A" w14:textId="77777777" w:rsidTr="00451F4E">
        <w:trPr>
          <w:trHeight w:val="377"/>
        </w:trPr>
        <w:tc>
          <w:tcPr>
            <w:tcW w:w="1525" w:type="dxa"/>
          </w:tcPr>
          <w:p w14:paraId="14EDC6E4" w14:textId="27A1A07D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00F3E423" w14:textId="4ADC5110" w:rsidR="00381F79" w:rsidRDefault="00381F79" w:rsidP="00381F79">
            <w:r w:rsidRPr="00381F79">
              <w:t>company</w:t>
            </w:r>
          </w:p>
        </w:tc>
        <w:tc>
          <w:tcPr>
            <w:tcW w:w="3147" w:type="dxa"/>
          </w:tcPr>
          <w:p w14:paraId="2783B4E2" w14:textId="7A3CB1DA" w:rsidR="00381F79" w:rsidRDefault="000731BC" w:rsidP="00381F79">
            <w:r w:rsidRPr="000731BC">
              <w:t>Company</w:t>
            </w:r>
          </w:p>
        </w:tc>
        <w:tc>
          <w:tcPr>
            <w:tcW w:w="2338" w:type="dxa"/>
          </w:tcPr>
          <w:p w14:paraId="02BF155A" w14:textId="30468D67" w:rsidR="00381F79" w:rsidRDefault="000731BC" w:rsidP="00381F79">
            <w:r w:rsidRPr="000731BC">
              <w:t>x(3)</w:t>
            </w:r>
          </w:p>
        </w:tc>
      </w:tr>
      <w:tr w:rsidR="00381F79" w14:paraId="17BF10AF" w14:textId="77777777" w:rsidTr="00451F4E">
        <w:trPr>
          <w:trHeight w:val="350"/>
        </w:trPr>
        <w:tc>
          <w:tcPr>
            <w:tcW w:w="1525" w:type="dxa"/>
          </w:tcPr>
          <w:p w14:paraId="3CD63FDF" w14:textId="75021D72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025D12BA" w14:textId="5A15B170" w:rsidR="00381F79" w:rsidRDefault="00381F79" w:rsidP="00381F79">
            <w:r w:rsidRPr="00381F79">
              <w:t>country</w:t>
            </w:r>
          </w:p>
        </w:tc>
        <w:tc>
          <w:tcPr>
            <w:tcW w:w="3147" w:type="dxa"/>
          </w:tcPr>
          <w:p w14:paraId="47A40C56" w14:textId="155B0AFD" w:rsidR="00381F79" w:rsidRDefault="000731BC" w:rsidP="00381F79">
            <w:r w:rsidRPr="000731BC">
              <w:t>Country</w:t>
            </w:r>
          </w:p>
        </w:tc>
        <w:tc>
          <w:tcPr>
            <w:tcW w:w="2338" w:type="dxa"/>
          </w:tcPr>
          <w:p w14:paraId="7B7A23DF" w14:textId="3EED8475" w:rsidR="00381F79" w:rsidRDefault="000731BC" w:rsidP="00381F79">
            <w:r w:rsidRPr="000731BC">
              <w:t>x(</w:t>
            </w:r>
            <w:r>
              <w:t>10</w:t>
            </w:r>
            <w:r w:rsidRPr="000731BC">
              <w:t>)</w:t>
            </w:r>
          </w:p>
        </w:tc>
      </w:tr>
      <w:tr w:rsidR="00381F79" w14:paraId="47F8B52F" w14:textId="77777777" w:rsidTr="00451F4E">
        <w:trPr>
          <w:trHeight w:val="350"/>
        </w:trPr>
        <w:tc>
          <w:tcPr>
            <w:tcW w:w="1525" w:type="dxa"/>
          </w:tcPr>
          <w:p w14:paraId="17EFC7FE" w14:textId="7E78572D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64D81A83" w14:textId="5ECDE64A" w:rsidR="00381F79" w:rsidRDefault="00381F79" w:rsidP="00381F79">
            <w:r w:rsidRPr="00381F79">
              <w:t>cust-no</w:t>
            </w:r>
          </w:p>
        </w:tc>
        <w:tc>
          <w:tcPr>
            <w:tcW w:w="3147" w:type="dxa"/>
          </w:tcPr>
          <w:p w14:paraId="517DF91E" w14:textId="7206BC5B" w:rsidR="00381F79" w:rsidRDefault="000731BC" w:rsidP="00381F79">
            <w:r w:rsidRPr="000731BC">
              <w:t>Customer Number</w:t>
            </w:r>
          </w:p>
        </w:tc>
        <w:tc>
          <w:tcPr>
            <w:tcW w:w="2338" w:type="dxa"/>
          </w:tcPr>
          <w:p w14:paraId="68CAD275" w14:textId="23567919" w:rsidR="00381F79" w:rsidRDefault="000731BC" w:rsidP="00381F79">
            <w:r w:rsidRPr="000731BC">
              <w:t>x(</w:t>
            </w:r>
            <w:r>
              <w:t>8</w:t>
            </w:r>
            <w:r w:rsidRPr="000731BC">
              <w:t>)</w:t>
            </w:r>
          </w:p>
        </w:tc>
      </w:tr>
      <w:tr w:rsidR="00381F79" w14:paraId="7816F96E" w14:textId="77777777" w:rsidTr="00451F4E">
        <w:trPr>
          <w:trHeight w:val="350"/>
        </w:trPr>
        <w:tc>
          <w:tcPr>
            <w:tcW w:w="1525" w:type="dxa"/>
          </w:tcPr>
          <w:p w14:paraId="2B4BAE62" w14:textId="6AC0E46B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116DA512" w14:textId="761142D5" w:rsidR="00381F79" w:rsidRDefault="00381F79" w:rsidP="00381F79">
            <w:r w:rsidRPr="00381F79">
              <w:t>Postal</w:t>
            </w:r>
          </w:p>
        </w:tc>
        <w:tc>
          <w:tcPr>
            <w:tcW w:w="3147" w:type="dxa"/>
          </w:tcPr>
          <w:p w14:paraId="3662513F" w14:textId="2E20E6F1" w:rsidR="00381F79" w:rsidRDefault="000731BC" w:rsidP="00381F79">
            <w:r w:rsidRPr="000731BC">
              <w:t>Postal Code</w:t>
            </w:r>
          </w:p>
        </w:tc>
        <w:tc>
          <w:tcPr>
            <w:tcW w:w="2338" w:type="dxa"/>
          </w:tcPr>
          <w:p w14:paraId="74D3B015" w14:textId="0C18E904" w:rsidR="00381F79" w:rsidRDefault="000731BC" w:rsidP="00381F79">
            <w:r w:rsidRPr="000731BC">
              <w:t>x(</w:t>
            </w:r>
            <w:r>
              <w:t>11</w:t>
            </w:r>
            <w:r w:rsidRPr="000731BC">
              <w:t>)</w:t>
            </w:r>
          </w:p>
        </w:tc>
      </w:tr>
      <w:tr w:rsidR="00381F79" w14:paraId="3E70D9DC" w14:textId="77777777" w:rsidTr="00451F4E">
        <w:trPr>
          <w:trHeight w:val="350"/>
        </w:trPr>
        <w:tc>
          <w:tcPr>
            <w:tcW w:w="1525" w:type="dxa"/>
          </w:tcPr>
          <w:p w14:paraId="246BEF11" w14:textId="1896A0A4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5BBF2DA0" w14:textId="4C8EF334" w:rsidR="00381F79" w:rsidRDefault="00381F79" w:rsidP="00381F79">
            <w:r w:rsidRPr="00381F79">
              <w:t>rec_key</w:t>
            </w:r>
          </w:p>
        </w:tc>
        <w:tc>
          <w:tcPr>
            <w:tcW w:w="3147" w:type="dxa"/>
          </w:tcPr>
          <w:p w14:paraId="504633C8" w14:textId="5325CD51" w:rsidR="00381F79" w:rsidRDefault="000731BC" w:rsidP="00381F79">
            <w:r w:rsidRPr="000731BC">
              <w:t>Rec Key</w:t>
            </w:r>
          </w:p>
        </w:tc>
        <w:tc>
          <w:tcPr>
            <w:tcW w:w="2338" w:type="dxa"/>
          </w:tcPr>
          <w:p w14:paraId="303D65A3" w14:textId="0722B5A5" w:rsidR="00381F79" w:rsidRDefault="000731BC" w:rsidP="00381F79">
            <w:r w:rsidRPr="000731BC">
              <w:t>x(</w:t>
            </w:r>
            <w:r>
              <w:t>20</w:t>
            </w:r>
            <w:r w:rsidRPr="000731BC">
              <w:t>)</w:t>
            </w:r>
          </w:p>
        </w:tc>
      </w:tr>
      <w:tr w:rsidR="00381F79" w14:paraId="50A4A5AC" w14:textId="77777777" w:rsidTr="00451F4E">
        <w:trPr>
          <w:trHeight w:val="350"/>
        </w:trPr>
        <w:tc>
          <w:tcPr>
            <w:tcW w:w="1525" w:type="dxa"/>
          </w:tcPr>
          <w:p w14:paraId="0A6296E1" w14:textId="6198C07D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0342F3EF" w14:textId="64522604" w:rsidR="00381F79" w:rsidRDefault="00381F79" w:rsidP="00381F79">
            <w:r w:rsidRPr="00381F79">
              <w:t>sold-addr</w:t>
            </w:r>
          </w:p>
        </w:tc>
        <w:tc>
          <w:tcPr>
            <w:tcW w:w="3147" w:type="dxa"/>
          </w:tcPr>
          <w:p w14:paraId="3A94C229" w14:textId="2DC01174" w:rsidR="00381F79" w:rsidRDefault="00F823B3" w:rsidP="00381F79">
            <w:r>
              <w:t xml:space="preserve">Sold-To </w:t>
            </w:r>
            <w:r w:rsidR="000731BC" w:rsidRPr="000731BC">
              <w:t>Address</w:t>
            </w:r>
          </w:p>
        </w:tc>
        <w:tc>
          <w:tcPr>
            <w:tcW w:w="2338" w:type="dxa"/>
          </w:tcPr>
          <w:p w14:paraId="77E96A6C" w14:textId="3611A365" w:rsidR="00381F79" w:rsidRDefault="000731BC" w:rsidP="00381F79">
            <w:r w:rsidRPr="000731BC">
              <w:t>x(3</w:t>
            </w:r>
            <w:r>
              <w:t>0</w:t>
            </w:r>
            <w:r w:rsidRPr="000731BC">
              <w:t>)</w:t>
            </w:r>
          </w:p>
        </w:tc>
      </w:tr>
      <w:tr w:rsidR="00381F79" w14:paraId="28CD201F" w14:textId="77777777" w:rsidTr="00451F4E">
        <w:trPr>
          <w:trHeight w:val="350"/>
        </w:trPr>
        <w:tc>
          <w:tcPr>
            <w:tcW w:w="1525" w:type="dxa"/>
          </w:tcPr>
          <w:p w14:paraId="57749BD0" w14:textId="518F2E0B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2F8A5CB8" w14:textId="3F1EFA2D" w:rsidR="00381F79" w:rsidRDefault="00381F79" w:rsidP="00381F79">
            <w:r w:rsidRPr="00381F79">
              <w:t>sold-city</w:t>
            </w:r>
          </w:p>
        </w:tc>
        <w:tc>
          <w:tcPr>
            <w:tcW w:w="3147" w:type="dxa"/>
          </w:tcPr>
          <w:p w14:paraId="6A13D6BB" w14:textId="5E6B034B" w:rsidR="00381F79" w:rsidRDefault="00F823B3" w:rsidP="00381F79">
            <w:r>
              <w:t xml:space="preserve">Sold-To </w:t>
            </w:r>
            <w:r w:rsidR="000731BC" w:rsidRPr="000731BC">
              <w:t>City</w:t>
            </w:r>
          </w:p>
        </w:tc>
        <w:tc>
          <w:tcPr>
            <w:tcW w:w="2338" w:type="dxa"/>
          </w:tcPr>
          <w:p w14:paraId="1621C69D" w14:textId="68E0E0FC" w:rsidR="00381F79" w:rsidRDefault="000731BC" w:rsidP="00381F79">
            <w:r w:rsidRPr="000731BC">
              <w:t>x(</w:t>
            </w:r>
            <w:r>
              <w:t>15</w:t>
            </w:r>
            <w:r w:rsidRPr="000731BC">
              <w:t>)</w:t>
            </w:r>
          </w:p>
        </w:tc>
      </w:tr>
      <w:tr w:rsidR="00381F79" w14:paraId="6C5764C2" w14:textId="77777777" w:rsidTr="00451F4E">
        <w:trPr>
          <w:trHeight w:val="350"/>
        </w:trPr>
        <w:tc>
          <w:tcPr>
            <w:tcW w:w="1525" w:type="dxa"/>
          </w:tcPr>
          <w:p w14:paraId="605609BF" w14:textId="281EF3BC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5FC0BEF9" w14:textId="27D3A38C" w:rsidR="00381F79" w:rsidRDefault="00381F79" w:rsidP="00381F79">
            <w:r w:rsidRPr="00381F79">
              <w:t>sold-id</w:t>
            </w:r>
          </w:p>
        </w:tc>
        <w:tc>
          <w:tcPr>
            <w:tcW w:w="3147" w:type="dxa"/>
          </w:tcPr>
          <w:p w14:paraId="006B4774" w14:textId="68F7D6D2" w:rsidR="00381F79" w:rsidRDefault="000731BC" w:rsidP="00381F79">
            <w:r w:rsidRPr="000731BC">
              <w:t>Sold</w:t>
            </w:r>
            <w:r w:rsidR="00F823B3">
              <w:t>-</w:t>
            </w:r>
            <w:r w:rsidRPr="000731BC">
              <w:t>To ID</w:t>
            </w:r>
          </w:p>
        </w:tc>
        <w:tc>
          <w:tcPr>
            <w:tcW w:w="2338" w:type="dxa"/>
          </w:tcPr>
          <w:p w14:paraId="2EA0DD52" w14:textId="64E05710" w:rsidR="00381F79" w:rsidRDefault="000731BC" w:rsidP="00381F79">
            <w:r w:rsidRPr="000731BC">
              <w:t>x(</w:t>
            </w:r>
            <w:r>
              <w:t>8</w:t>
            </w:r>
            <w:r w:rsidRPr="000731BC">
              <w:t>)</w:t>
            </w:r>
          </w:p>
        </w:tc>
      </w:tr>
      <w:tr w:rsidR="00381F79" w14:paraId="0F385638" w14:textId="77777777" w:rsidTr="00451F4E">
        <w:trPr>
          <w:trHeight w:val="350"/>
        </w:trPr>
        <w:tc>
          <w:tcPr>
            <w:tcW w:w="1525" w:type="dxa"/>
          </w:tcPr>
          <w:p w14:paraId="6FC1673D" w14:textId="3194C2CF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69A28206" w14:textId="1E712970" w:rsidR="00381F79" w:rsidRDefault="00381F79" w:rsidP="00381F79">
            <w:r w:rsidRPr="00381F79">
              <w:t>sold-name</w:t>
            </w:r>
          </w:p>
        </w:tc>
        <w:tc>
          <w:tcPr>
            <w:tcW w:w="3147" w:type="dxa"/>
          </w:tcPr>
          <w:p w14:paraId="1A630B8E" w14:textId="3D3D036F" w:rsidR="00381F79" w:rsidRDefault="00F823B3" w:rsidP="00381F79">
            <w:r>
              <w:t xml:space="preserve">Sold-To </w:t>
            </w:r>
            <w:r w:rsidR="000731BC" w:rsidRPr="000731BC">
              <w:t>Name</w:t>
            </w:r>
          </w:p>
        </w:tc>
        <w:tc>
          <w:tcPr>
            <w:tcW w:w="2338" w:type="dxa"/>
          </w:tcPr>
          <w:p w14:paraId="64BF0539" w14:textId="4C4665B7" w:rsidR="00381F79" w:rsidRDefault="000731BC" w:rsidP="00381F79">
            <w:r w:rsidRPr="000731BC">
              <w:t>x(3</w:t>
            </w:r>
            <w:r>
              <w:t>0</w:t>
            </w:r>
            <w:r w:rsidRPr="000731BC">
              <w:t>)</w:t>
            </w:r>
          </w:p>
        </w:tc>
      </w:tr>
      <w:tr w:rsidR="00381F79" w14:paraId="6950B4B6" w14:textId="77777777" w:rsidTr="00451F4E">
        <w:trPr>
          <w:trHeight w:val="350"/>
        </w:trPr>
        <w:tc>
          <w:tcPr>
            <w:tcW w:w="1525" w:type="dxa"/>
          </w:tcPr>
          <w:p w14:paraId="7F505524" w14:textId="7A4CFB41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47DF4C20" w14:textId="565A98E9" w:rsidR="00381F79" w:rsidRDefault="00381F79" w:rsidP="00381F79">
            <w:r w:rsidRPr="00381F79">
              <w:t>sold-no</w:t>
            </w:r>
          </w:p>
        </w:tc>
        <w:tc>
          <w:tcPr>
            <w:tcW w:w="3147" w:type="dxa"/>
          </w:tcPr>
          <w:p w14:paraId="5C783FD0" w14:textId="2F75D3F5" w:rsidR="00381F79" w:rsidRDefault="000731BC" w:rsidP="00381F79">
            <w:r w:rsidRPr="000731BC">
              <w:t>Sold</w:t>
            </w:r>
            <w:r w:rsidR="00F823B3">
              <w:t>-</w:t>
            </w:r>
            <w:r w:rsidRPr="000731BC">
              <w:t xml:space="preserve">To </w:t>
            </w:r>
            <w:r w:rsidR="00F823B3">
              <w:t>Number</w:t>
            </w:r>
          </w:p>
        </w:tc>
        <w:tc>
          <w:tcPr>
            <w:tcW w:w="2338" w:type="dxa"/>
          </w:tcPr>
          <w:p w14:paraId="0C3506C0" w14:textId="01F4B87C" w:rsidR="00381F79" w:rsidRDefault="000731BC" w:rsidP="00381F79">
            <w:r w:rsidRPr="000731BC">
              <w:t>&gt;&gt;9</w:t>
            </w:r>
          </w:p>
        </w:tc>
      </w:tr>
      <w:tr w:rsidR="00381F79" w14:paraId="63287452" w14:textId="77777777" w:rsidTr="00451F4E">
        <w:trPr>
          <w:trHeight w:val="350"/>
        </w:trPr>
        <w:tc>
          <w:tcPr>
            <w:tcW w:w="1525" w:type="dxa"/>
          </w:tcPr>
          <w:p w14:paraId="58319676" w14:textId="6FBC0805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01661FBD" w14:textId="76047104" w:rsidR="00381F79" w:rsidRDefault="00381F79" w:rsidP="00381F79">
            <w:r w:rsidRPr="00381F79">
              <w:t>sold-state</w:t>
            </w:r>
          </w:p>
        </w:tc>
        <w:tc>
          <w:tcPr>
            <w:tcW w:w="3147" w:type="dxa"/>
          </w:tcPr>
          <w:p w14:paraId="45DC343B" w14:textId="25BEDDF4" w:rsidR="00381F79" w:rsidRDefault="00F823B3" w:rsidP="00381F79">
            <w:r>
              <w:t xml:space="preserve">Sold-To </w:t>
            </w:r>
            <w:r w:rsidR="000731BC" w:rsidRPr="000731BC">
              <w:t>State</w:t>
            </w:r>
          </w:p>
        </w:tc>
        <w:tc>
          <w:tcPr>
            <w:tcW w:w="2338" w:type="dxa"/>
          </w:tcPr>
          <w:p w14:paraId="2BCC9979" w14:textId="1C09D183" w:rsidR="00381F79" w:rsidRDefault="000731BC" w:rsidP="00381F79">
            <w:r w:rsidRPr="000731BC">
              <w:t>x(</w:t>
            </w:r>
            <w:r>
              <w:t>2</w:t>
            </w:r>
            <w:r w:rsidRPr="000731BC">
              <w:t>)</w:t>
            </w:r>
          </w:p>
        </w:tc>
      </w:tr>
      <w:tr w:rsidR="00381F79" w14:paraId="331C817E" w14:textId="77777777" w:rsidTr="00451F4E">
        <w:trPr>
          <w:trHeight w:val="350"/>
        </w:trPr>
        <w:tc>
          <w:tcPr>
            <w:tcW w:w="1525" w:type="dxa"/>
          </w:tcPr>
          <w:p w14:paraId="220364ED" w14:textId="7C4AAE41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7743AA97" w14:textId="67E87ED1" w:rsidR="00381F79" w:rsidRDefault="00381F79" w:rsidP="00381F79">
            <w:r w:rsidRPr="00381F79">
              <w:t>sold-zip</w:t>
            </w:r>
          </w:p>
        </w:tc>
        <w:tc>
          <w:tcPr>
            <w:tcW w:w="3147" w:type="dxa"/>
          </w:tcPr>
          <w:p w14:paraId="79F46288" w14:textId="61576893" w:rsidR="00381F79" w:rsidRDefault="00F823B3" w:rsidP="00381F79">
            <w:r>
              <w:t xml:space="preserve">Sold-To </w:t>
            </w:r>
            <w:r w:rsidR="000731BC" w:rsidRPr="000731BC">
              <w:t>Zip</w:t>
            </w:r>
            <w:r>
              <w:t xml:space="preserve"> Code</w:t>
            </w:r>
          </w:p>
        </w:tc>
        <w:tc>
          <w:tcPr>
            <w:tcW w:w="2338" w:type="dxa"/>
          </w:tcPr>
          <w:p w14:paraId="2F74E907" w14:textId="5F09DF00" w:rsidR="00381F79" w:rsidRDefault="000731BC" w:rsidP="00381F79">
            <w:r w:rsidRPr="000731BC">
              <w:t>x(</w:t>
            </w:r>
            <w:r>
              <w:t>10</w:t>
            </w:r>
            <w:r w:rsidRPr="000731BC">
              <w:t>)</w:t>
            </w:r>
          </w:p>
        </w:tc>
      </w:tr>
      <w:tr w:rsidR="00381F79" w14:paraId="6F067714" w14:textId="77777777" w:rsidTr="00451F4E">
        <w:trPr>
          <w:trHeight w:val="350"/>
        </w:trPr>
        <w:tc>
          <w:tcPr>
            <w:tcW w:w="1525" w:type="dxa"/>
          </w:tcPr>
          <w:p w14:paraId="67A09158" w14:textId="59E3B54B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15F4BD41" w14:textId="3328CD36" w:rsidR="00381F79" w:rsidRDefault="000731BC" w:rsidP="00381F79">
            <w:r w:rsidRPr="000731BC">
              <w:t>upch-amt</w:t>
            </w:r>
          </w:p>
        </w:tc>
        <w:tc>
          <w:tcPr>
            <w:tcW w:w="3147" w:type="dxa"/>
          </w:tcPr>
          <w:p w14:paraId="690D29BF" w14:textId="7C120B54" w:rsidR="00381F79" w:rsidRDefault="000731BC" w:rsidP="00381F79">
            <w:r w:rsidRPr="000731BC">
              <w:t>Upcharge</w:t>
            </w:r>
            <w:r w:rsidR="00F823B3">
              <w:t xml:space="preserve"> (Dollar)</w:t>
            </w:r>
          </w:p>
        </w:tc>
        <w:tc>
          <w:tcPr>
            <w:tcW w:w="2338" w:type="dxa"/>
          </w:tcPr>
          <w:p w14:paraId="39077B00" w14:textId="4414DC4D" w:rsidR="00381F79" w:rsidRDefault="000731BC" w:rsidP="00381F79">
            <w:r w:rsidRPr="000731BC">
              <w:t>-&gt;&gt;,&gt;&gt;9.99</w:t>
            </w:r>
          </w:p>
        </w:tc>
      </w:tr>
      <w:tr w:rsidR="00381F79" w14:paraId="08A8E781" w14:textId="77777777" w:rsidTr="00451F4E">
        <w:trPr>
          <w:trHeight w:val="350"/>
        </w:trPr>
        <w:tc>
          <w:tcPr>
            <w:tcW w:w="1525" w:type="dxa"/>
          </w:tcPr>
          <w:p w14:paraId="6613306D" w14:textId="45A107C1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0935B0AD" w14:textId="266F8AB6" w:rsidR="00381F79" w:rsidRDefault="000731BC" w:rsidP="00381F79">
            <w:r w:rsidRPr="000731BC">
              <w:t>upch-code</w:t>
            </w:r>
          </w:p>
        </w:tc>
        <w:tc>
          <w:tcPr>
            <w:tcW w:w="3147" w:type="dxa"/>
          </w:tcPr>
          <w:p w14:paraId="6BC77F9D" w14:textId="3D966A2A" w:rsidR="00381F79" w:rsidRDefault="000731BC" w:rsidP="00381F79">
            <w:r w:rsidRPr="000731BC">
              <w:t>Upcharge</w:t>
            </w:r>
          </w:p>
        </w:tc>
        <w:tc>
          <w:tcPr>
            <w:tcW w:w="2338" w:type="dxa"/>
          </w:tcPr>
          <w:p w14:paraId="5F778EAA" w14:textId="6ABE2BEB" w:rsidR="00381F79" w:rsidRDefault="000731BC" w:rsidP="00381F79">
            <w:r w:rsidRPr="000731BC">
              <w:t>x(</w:t>
            </w:r>
            <w:r>
              <w:t>8</w:t>
            </w:r>
            <w:r w:rsidRPr="000731BC">
              <w:t>)</w:t>
            </w:r>
          </w:p>
        </w:tc>
      </w:tr>
      <w:tr w:rsidR="00381F79" w14:paraId="21174245" w14:textId="77777777" w:rsidTr="00451F4E">
        <w:trPr>
          <w:trHeight w:val="350"/>
        </w:trPr>
        <w:tc>
          <w:tcPr>
            <w:tcW w:w="1525" w:type="dxa"/>
          </w:tcPr>
          <w:p w14:paraId="52C5E7E0" w14:textId="725DDC02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0D5D5611" w14:textId="4C837504" w:rsidR="00381F79" w:rsidRDefault="000731BC" w:rsidP="00381F79">
            <w:r w:rsidRPr="000731BC">
              <w:t>upch-dscr</w:t>
            </w:r>
          </w:p>
        </w:tc>
        <w:tc>
          <w:tcPr>
            <w:tcW w:w="3147" w:type="dxa"/>
          </w:tcPr>
          <w:p w14:paraId="50BB8DE9" w14:textId="60712B3E" w:rsidR="00381F79" w:rsidRDefault="000731BC" w:rsidP="00381F79">
            <w:r w:rsidRPr="000731BC">
              <w:t>Upcharge Description</w:t>
            </w:r>
          </w:p>
        </w:tc>
        <w:tc>
          <w:tcPr>
            <w:tcW w:w="2338" w:type="dxa"/>
          </w:tcPr>
          <w:p w14:paraId="46400547" w14:textId="67E77EDE" w:rsidR="00381F79" w:rsidRDefault="000731BC" w:rsidP="00381F79">
            <w:r w:rsidRPr="000731BC">
              <w:t>x(3</w:t>
            </w:r>
            <w:r>
              <w:t>0</w:t>
            </w:r>
            <w:r w:rsidRPr="000731BC">
              <w:t>)</w:t>
            </w:r>
          </w:p>
        </w:tc>
      </w:tr>
      <w:tr w:rsidR="00381F79" w14:paraId="07E19992" w14:textId="77777777" w:rsidTr="00451F4E">
        <w:trPr>
          <w:trHeight w:val="350"/>
        </w:trPr>
        <w:tc>
          <w:tcPr>
            <w:tcW w:w="1525" w:type="dxa"/>
          </w:tcPr>
          <w:p w14:paraId="145623DD" w14:textId="23ACF14F" w:rsidR="00381F79" w:rsidRDefault="00381F79" w:rsidP="00381F79">
            <w:r w:rsidRPr="003E273B">
              <w:t>soldto</w:t>
            </w:r>
          </w:p>
        </w:tc>
        <w:tc>
          <w:tcPr>
            <w:tcW w:w="2340" w:type="dxa"/>
          </w:tcPr>
          <w:p w14:paraId="47AAA41C" w14:textId="62F3BAB4" w:rsidR="00381F79" w:rsidRDefault="000731BC" w:rsidP="00381F79">
            <w:r w:rsidRPr="000731BC">
              <w:t>upch-pct</w:t>
            </w:r>
          </w:p>
        </w:tc>
        <w:tc>
          <w:tcPr>
            <w:tcW w:w="3147" w:type="dxa"/>
          </w:tcPr>
          <w:p w14:paraId="7866A34E" w14:textId="3FE98844" w:rsidR="00381F79" w:rsidRDefault="000731BC" w:rsidP="00381F79">
            <w:r w:rsidRPr="000731BC">
              <w:t>Upcharge</w:t>
            </w:r>
            <w:r w:rsidR="00F823B3">
              <w:t xml:space="preserve"> Percentage</w:t>
            </w:r>
          </w:p>
        </w:tc>
        <w:tc>
          <w:tcPr>
            <w:tcW w:w="2338" w:type="dxa"/>
          </w:tcPr>
          <w:p w14:paraId="1493DF13" w14:textId="7913F375" w:rsidR="00381F79" w:rsidRDefault="000731BC" w:rsidP="00381F79">
            <w:r w:rsidRPr="000731BC">
              <w:t>-&gt;&gt;,&gt;&gt;9.99</w:t>
            </w:r>
          </w:p>
        </w:tc>
      </w:tr>
    </w:tbl>
    <w:p w14:paraId="42255BB5" w14:textId="77777777" w:rsidR="00451F4E" w:rsidRPr="00451F4E" w:rsidRDefault="00451F4E" w:rsidP="00451F4E"/>
    <w:p w14:paraId="62C65766" w14:textId="77777777" w:rsidR="00421D19" w:rsidRDefault="00421D19" w:rsidP="00421D19"/>
    <w:p w14:paraId="6E13CFB9" w14:textId="26A7751D" w:rsidR="00421D19" w:rsidRDefault="00D20D2A" w:rsidP="00421D19">
      <w:pPr>
        <w:pStyle w:val="Heading1"/>
        <w:rPr>
          <w:b/>
          <w:bCs/>
        </w:rPr>
      </w:pPr>
      <w:bookmarkStart w:id="8" w:name="_Toc49801891"/>
      <w:r>
        <w:rPr>
          <w:b/>
          <w:bCs/>
        </w:rPr>
        <w:lastRenderedPageBreak/>
        <w:t>Estimating</w:t>
      </w:r>
      <w:bookmarkEnd w:id="8"/>
    </w:p>
    <w:p w14:paraId="01449D80" w14:textId="1035D164" w:rsidR="00D20D2A" w:rsidRDefault="00E44D74" w:rsidP="00D20D2A">
      <w:pPr>
        <w:pStyle w:val="Heading2"/>
      </w:pPr>
      <w:bookmarkStart w:id="9" w:name="_Toc49801892"/>
      <w:r>
        <w:t>Header</w:t>
      </w:r>
      <w:r w:rsidR="00D20D2A">
        <w:t xml:space="preserve"> File Field Definitions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1C645D58" w14:textId="77777777" w:rsidTr="00D852CE">
        <w:tc>
          <w:tcPr>
            <w:tcW w:w="1525" w:type="dxa"/>
          </w:tcPr>
          <w:p w14:paraId="405AE14F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79827B2C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1DBC4CBC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BD8849D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20D2A" w14:paraId="59F690CE" w14:textId="77777777" w:rsidTr="00D852CE">
        <w:trPr>
          <w:trHeight w:val="377"/>
        </w:trPr>
        <w:tc>
          <w:tcPr>
            <w:tcW w:w="1525" w:type="dxa"/>
          </w:tcPr>
          <w:p w14:paraId="515DB86F" w14:textId="06210B01" w:rsidR="00D20D2A" w:rsidRDefault="00E97FD7" w:rsidP="00D852CE">
            <w:r>
              <w:t>est</w:t>
            </w:r>
          </w:p>
        </w:tc>
        <w:tc>
          <w:tcPr>
            <w:tcW w:w="2340" w:type="dxa"/>
          </w:tcPr>
          <w:p w14:paraId="13794E66" w14:textId="775F854A" w:rsidR="00D20D2A" w:rsidRDefault="00E97FD7" w:rsidP="00D852CE">
            <w:r w:rsidRPr="00E97FD7">
              <w:t>approved-date</w:t>
            </w:r>
          </w:p>
        </w:tc>
        <w:tc>
          <w:tcPr>
            <w:tcW w:w="3147" w:type="dxa"/>
          </w:tcPr>
          <w:p w14:paraId="2FC14AE4" w14:textId="7877BF1D" w:rsidR="00D20D2A" w:rsidRDefault="00E97FD7" w:rsidP="00D852CE">
            <w:r w:rsidRPr="00E97FD7">
              <w:t>Approved Date</w:t>
            </w:r>
          </w:p>
        </w:tc>
        <w:tc>
          <w:tcPr>
            <w:tcW w:w="2338" w:type="dxa"/>
          </w:tcPr>
          <w:p w14:paraId="2562CA45" w14:textId="76E7950F" w:rsidR="00D20D2A" w:rsidRDefault="00A37AD4" w:rsidP="00D852CE">
            <w:r w:rsidRPr="00A37AD4">
              <w:t>99/99/99</w:t>
            </w:r>
          </w:p>
        </w:tc>
      </w:tr>
      <w:tr w:rsidR="00E97FD7" w14:paraId="11050469" w14:textId="77777777" w:rsidTr="00D852CE">
        <w:trPr>
          <w:trHeight w:val="350"/>
        </w:trPr>
        <w:tc>
          <w:tcPr>
            <w:tcW w:w="1525" w:type="dxa"/>
          </w:tcPr>
          <w:p w14:paraId="631E2393" w14:textId="5C2ACF92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16479818" w14:textId="260B87A9" w:rsidR="00E97FD7" w:rsidRDefault="00E97FD7" w:rsidP="00E97FD7">
            <w:r w:rsidRPr="00E97FD7">
              <w:t>approved-id</w:t>
            </w:r>
          </w:p>
        </w:tc>
        <w:tc>
          <w:tcPr>
            <w:tcW w:w="3147" w:type="dxa"/>
          </w:tcPr>
          <w:p w14:paraId="53A29474" w14:textId="6C2EF308" w:rsidR="00E97FD7" w:rsidRDefault="00E97FD7" w:rsidP="00E97FD7">
            <w:r w:rsidRPr="00E97FD7">
              <w:t xml:space="preserve">Approved </w:t>
            </w:r>
            <w:r w:rsidR="00F823B3">
              <w:t>By (User)</w:t>
            </w:r>
          </w:p>
        </w:tc>
        <w:tc>
          <w:tcPr>
            <w:tcW w:w="2338" w:type="dxa"/>
          </w:tcPr>
          <w:p w14:paraId="1F2607C6" w14:textId="39153225" w:rsidR="00E97FD7" w:rsidRDefault="00A37AD4" w:rsidP="00E97FD7">
            <w:r w:rsidRPr="00A37AD4">
              <w:t>X(8)</w:t>
            </w:r>
          </w:p>
        </w:tc>
      </w:tr>
      <w:tr w:rsidR="00E97FD7" w14:paraId="185A07D3" w14:textId="77777777" w:rsidTr="00D852CE">
        <w:trPr>
          <w:trHeight w:val="350"/>
        </w:trPr>
        <w:tc>
          <w:tcPr>
            <w:tcW w:w="1525" w:type="dxa"/>
          </w:tcPr>
          <w:p w14:paraId="0886DC95" w14:textId="09F40A1A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38C8E897" w14:textId="63D0B5D7" w:rsidR="00E97FD7" w:rsidRPr="00E97FD7" w:rsidRDefault="00E97FD7" w:rsidP="00E97FD7">
            <w:r w:rsidRPr="00E97FD7">
              <w:t>company</w:t>
            </w:r>
          </w:p>
        </w:tc>
        <w:tc>
          <w:tcPr>
            <w:tcW w:w="3147" w:type="dxa"/>
          </w:tcPr>
          <w:p w14:paraId="0E8FC5FF" w14:textId="01557FE4" w:rsidR="00E97FD7" w:rsidRDefault="00E97FD7" w:rsidP="00E97FD7">
            <w:r w:rsidRPr="00E97FD7">
              <w:t>Company</w:t>
            </w:r>
          </w:p>
        </w:tc>
        <w:tc>
          <w:tcPr>
            <w:tcW w:w="2338" w:type="dxa"/>
          </w:tcPr>
          <w:p w14:paraId="3CAB72A5" w14:textId="5F7FD438" w:rsidR="00E97FD7" w:rsidRDefault="00A37AD4" w:rsidP="00E97FD7">
            <w:r w:rsidRPr="00A37AD4">
              <w:t>X(</w:t>
            </w:r>
            <w:r>
              <w:t>3</w:t>
            </w:r>
            <w:r w:rsidRPr="00A37AD4">
              <w:t>)</w:t>
            </w:r>
          </w:p>
        </w:tc>
      </w:tr>
      <w:tr w:rsidR="00E97FD7" w14:paraId="2A81CCA0" w14:textId="77777777" w:rsidTr="00D852CE">
        <w:trPr>
          <w:trHeight w:val="350"/>
        </w:trPr>
        <w:tc>
          <w:tcPr>
            <w:tcW w:w="1525" w:type="dxa"/>
          </w:tcPr>
          <w:p w14:paraId="50EAE1FF" w14:textId="579A4EDB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5DECE441" w14:textId="4AEA2F44" w:rsidR="00E97FD7" w:rsidRDefault="00E97FD7" w:rsidP="00E97FD7">
            <w:r w:rsidRPr="00E97FD7">
              <w:t>e-num</w:t>
            </w:r>
          </w:p>
        </w:tc>
        <w:tc>
          <w:tcPr>
            <w:tcW w:w="3147" w:type="dxa"/>
          </w:tcPr>
          <w:p w14:paraId="63FD6BAD" w14:textId="6D6CBFC6" w:rsidR="00E97FD7" w:rsidRDefault="00E97FD7" w:rsidP="00E97FD7">
            <w:r w:rsidRPr="00E97FD7">
              <w:t>Est</w:t>
            </w:r>
            <w:r w:rsidR="00F823B3">
              <w:t>imate Number</w:t>
            </w:r>
          </w:p>
        </w:tc>
        <w:tc>
          <w:tcPr>
            <w:tcW w:w="2338" w:type="dxa"/>
          </w:tcPr>
          <w:p w14:paraId="0C18B26E" w14:textId="1CB0FE27" w:rsidR="00E97FD7" w:rsidRDefault="00A37AD4" w:rsidP="00E97FD7">
            <w:r w:rsidRPr="00A37AD4">
              <w:t>&gt;&gt;&gt;&gt;&gt;9</w:t>
            </w:r>
          </w:p>
        </w:tc>
      </w:tr>
      <w:tr w:rsidR="00E97FD7" w14:paraId="7111D0B0" w14:textId="77777777" w:rsidTr="00D852CE">
        <w:trPr>
          <w:trHeight w:val="350"/>
        </w:trPr>
        <w:tc>
          <w:tcPr>
            <w:tcW w:w="1525" w:type="dxa"/>
          </w:tcPr>
          <w:p w14:paraId="5093E579" w14:textId="28C3ECDD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54D73A82" w14:textId="35796AD6" w:rsidR="00E97FD7" w:rsidRDefault="00E97FD7" w:rsidP="00E97FD7">
            <w:r w:rsidRPr="00E97FD7">
              <w:t>entered-date</w:t>
            </w:r>
          </w:p>
        </w:tc>
        <w:tc>
          <w:tcPr>
            <w:tcW w:w="3147" w:type="dxa"/>
          </w:tcPr>
          <w:p w14:paraId="5FEC681D" w14:textId="48DD40BE" w:rsidR="00E97FD7" w:rsidRDefault="00E97FD7" w:rsidP="00E97FD7">
            <w:r w:rsidRPr="00E97FD7">
              <w:t>Entered Date</w:t>
            </w:r>
          </w:p>
        </w:tc>
        <w:tc>
          <w:tcPr>
            <w:tcW w:w="2338" w:type="dxa"/>
          </w:tcPr>
          <w:p w14:paraId="0B63070A" w14:textId="01033F6A" w:rsidR="00E97FD7" w:rsidRDefault="00A37AD4" w:rsidP="00E97FD7">
            <w:r w:rsidRPr="00A37AD4">
              <w:t>99/99/99</w:t>
            </w:r>
          </w:p>
        </w:tc>
      </w:tr>
      <w:tr w:rsidR="00E97FD7" w14:paraId="0F1CB5E0" w14:textId="77777777" w:rsidTr="00D852CE">
        <w:trPr>
          <w:trHeight w:val="350"/>
        </w:trPr>
        <w:tc>
          <w:tcPr>
            <w:tcW w:w="1525" w:type="dxa"/>
          </w:tcPr>
          <w:p w14:paraId="537FE9C5" w14:textId="087143A1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6D3811E4" w14:textId="556B82F3" w:rsidR="00E97FD7" w:rsidRDefault="00E97FD7" w:rsidP="00E97FD7">
            <w:r w:rsidRPr="00E97FD7">
              <w:t>entered-id</w:t>
            </w:r>
          </w:p>
        </w:tc>
        <w:tc>
          <w:tcPr>
            <w:tcW w:w="3147" w:type="dxa"/>
          </w:tcPr>
          <w:p w14:paraId="1B13442D" w14:textId="0557CC02" w:rsidR="00E97FD7" w:rsidRDefault="00E97FD7" w:rsidP="00E97FD7">
            <w:r w:rsidRPr="00E97FD7">
              <w:t>Entered</w:t>
            </w:r>
            <w:r w:rsidR="00F823B3">
              <w:t xml:space="preserve"> By (User)</w:t>
            </w:r>
          </w:p>
        </w:tc>
        <w:tc>
          <w:tcPr>
            <w:tcW w:w="2338" w:type="dxa"/>
          </w:tcPr>
          <w:p w14:paraId="4D2B3F00" w14:textId="6D7BE9CB" w:rsidR="00E97FD7" w:rsidRDefault="00A37AD4" w:rsidP="00E97FD7">
            <w:r w:rsidRPr="00A37AD4">
              <w:t>X(</w:t>
            </w:r>
            <w:r>
              <w:t>8</w:t>
            </w:r>
            <w:r w:rsidRPr="00A37AD4">
              <w:t>)</w:t>
            </w:r>
          </w:p>
        </w:tc>
      </w:tr>
      <w:tr w:rsidR="00E97FD7" w14:paraId="19A33D9F" w14:textId="77777777" w:rsidTr="00D852CE">
        <w:trPr>
          <w:trHeight w:val="350"/>
        </w:trPr>
        <w:tc>
          <w:tcPr>
            <w:tcW w:w="1525" w:type="dxa"/>
          </w:tcPr>
          <w:p w14:paraId="5B7A01CE" w14:textId="2AD61C94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72A414D9" w14:textId="6114C2DB" w:rsidR="00E97FD7" w:rsidRDefault="00E97FD7" w:rsidP="00E97FD7">
            <w:r w:rsidRPr="00E97FD7">
              <w:t>est-date</w:t>
            </w:r>
          </w:p>
        </w:tc>
        <w:tc>
          <w:tcPr>
            <w:tcW w:w="3147" w:type="dxa"/>
          </w:tcPr>
          <w:p w14:paraId="1BC0C0F2" w14:textId="7B4E2D34" w:rsidR="00E97FD7" w:rsidRDefault="00E97FD7" w:rsidP="00E97FD7">
            <w:r w:rsidRPr="00E97FD7">
              <w:t>Est</w:t>
            </w:r>
            <w:r w:rsidR="00F823B3">
              <w:t>imate</w:t>
            </w:r>
            <w:r w:rsidRPr="00E97FD7">
              <w:t xml:space="preserve"> Date</w:t>
            </w:r>
          </w:p>
        </w:tc>
        <w:tc>
          <w:tcPr>
            <w:tcW w:w="2338" w:type="dxa"/>
          </w:tcPr>
          <w:p w14:paraId="4CB6BDFC" w14:textId="614AE823" w:rsidR="00E97FD7" w:rsidRDefault="00A37AD4" w:rsidP="00E97FD7">
            <w:r w:rsidRPr="00A37AD4">
              <w:t>99/99/99</w:t>
            </w:r>
          </w:p>
        </w:tc>
      </w:tr>
      <w:tr w:rsidR="00E97FD7" w14:paraId="64C23E9A" w14:textId="77777777" w:rsidTr="00D852CE">
        <w:trPr>
          <w:trHeight w:val="350"/>
        </w:trPr>
        <w:tc>
          <w:tcPr>
            <w:tcW w:w="1525" w:type="dxa"/>
          </w:tcPr>
          <w:p w14:paraId="267FC4C5" w14:textId="3E99420E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0EAC8266" w14:textId="7D02872D" w:rsidR="00E97FD7" w:rsidRDefault="00E97FD7" w:rsidP="00E97FD7">
            <w:r w:rsidRPr="00E97FD7">
              <w:t>est-no</w:t>
            </w:r>
          </w:p>
        </w:tc>
        <w:tc>
          <w:tcPr>
            <w:tcW w:w="3147" w:type="dxa"/>
          </w:tcPr>
          <w:p w14:paraId="0B134BD0" w14:textId="20215813" w:rsidR="00E97FD7" w:rsidRDefault="00E97FD7" w:rsidP="00E97FD7">
            <w:r w:rsidRPr="00E97FD7">
              <w:t xml:space="preserve">Estimate </w:t>
            </w:r>
            <w:r w:rsidR="00F823B3">
              <w:t>Number</w:t>
            </w:r>
          </w:p>
        </w:tc>
        <w:tc>
          <w:tcPr>
            <w:tcW w:w="2338" w:type="dxa"/>
          </w:tcPr>
          <w:p w14:paraId="7E502C59" w14:textId="25138B22" w:rsidR="00E97FD7" w:rsidRDefault="00A37AD4" w:rsidP="00E97FD7">
            <w:r w:rsidRPr="00A37AD4">
              <w:t>x(5)</w:t>
            </w:r>
          </w:p>
        </w:tc>
      </w:tr>
      <w:tr w:rsidR="00E97FD7" w14:paraId="085C4C19" w14:textId="77777777" w:rsidTr="00D852CE">
        <w:trPr>
          <w:trHeight w:val="350"/>
        </w:trPr>
        <w:tc>
          <w:tcPr>
            <w:tcW w:w="1525" w:type="dxa"/>
          </w:tcPr>
          <w:p w14:paraId="0AE885EC" w14:textId="32230B90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15665866" w14:textId="1A2F7341" w:rsidR="00E97FD7" w:rsidRDefault="00E97FD7" w:rsidP="00E97FD7">
            <w:r w:rsidRPr="00E97FD7">
              <w:t>est-qty</w:t>
            </w:r>
          </w:p>
        </w:tc>
        <w:tc>
          <w:tcPr>
            <w:tcW w:w="3147" w:type="dxa"/>
          </w:tcPr>
          <w:p w14:paraId="1259F43C" w14:textId="6996DC6A" w:rsidR="00E97FD7" w:rsidRDefault="00E97FD7" w:rsidP="00E97FD7">
            <w:r w:rsidRPr="00E97FD7">
              <w:t>Est</w:t>
            </w:r>
            <w:r w:rsidR="00F823B3">
              <w:t>imate</w:t>
            </w:r>
            <w:r w:rsidRPr="00E97FD7">
              <w:t xml:space="preserve"> Q</w:t>
            </w:r>
            <w:r w:rsidR="00F823B3">
              <w:t>uantity</w:t>
            </w:r>
          </w:p>
        </w:tc>
        <w:tc>
          <w:tcPr>
            <w:tcW w:w="2338" w:type="dxa"/>
          </w:tcPr>
          <w:p w14:paraId="1FFB5799" w14:textId="4349276C" w:rsidR="00E97FD7" w:rsidRDefault="00A37AD4" w:rsidP="00E97FD7">
            <w:r w:rsidRPr="00A37AD4">
              <w:t>&gt;&gt;&gt;&gt;&gt;&gt;&gt;9</w:t>
            </w:r>
          </w:p>
        </w:tc>
      </w:tr>
      <w:tr w:rsidR="00E97FD7" w14:paraId="7D8880DE" w14:textId="77777777" w:rsidTr="00D852CE">
        <w:trPr>
          <w:trHeight w:val="350"/>
        </w:trPr>
        <w:tc>
          <w:tcPr>
            <w:tcW w:w="1525" w:type="dxa"/>
          </w:tcPr>
          <w:p w14:paraId="57E00172" w14:textId="03940DF7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47A44C41" w14:textId="45523286" w:rsidR="00E97FD7" w:rsidRDefault="00E97FD7" w:rsidP="00E97FD7">
            <w:r w:rsidRPr="00E97FD7">
              <w:t>est-type</w:t>
            </w:r>
          </w:p>
        </w:tc>
        <w:tc>
          <w:tcPr>
            <w:tcW w:w="3147" w:type="dxa"/>
          </w:tcPr>
          <w:p w14:paraId="050E2B4A" w14:textId="412C619B" w:rsidR="00E97FD7" w:rsidRDefault="00F823B3" w:rsidP="00E97FD7">
            <w:r>
              <w:t xml:space="preserve">Estimate </w:t>
            </w:r>
            <w:r w:rsidR="00E97FD7" w:rsidRPr="00E97FD7">
              <w:t>Type</w:t>
            </w:r>
          </w:p>
        </w:tc>
        <w:tc>
          <w:tcPr>
            <w:tcW w:w="2338" w:type="dxa"/>
          </w:tcPr>
          <w:p w14:paraId="0B9F68EA" w14:textId="687A3CB0" w:rsidR="00E97FD7" w:rsidRDefault="00A37AD4" w:rsidP="00E97FD7">
            <w:r>
              <w:t>9</w:t>
            </w:r>
          </w:p>
        </w:tc>
      </w:tr>
      <w:tr w:rsidR="00E97FD7" w14:paraId="6FE14B65" w14:textId="77777777" w:rsidTr="00D852CE">
        <w:trPr>
          <w:trHeight w:val="350"/>
        </w:trPr>
        <w:tc>
          <w:tcPr>
            <w:tcW w:w="1525" w:type="dxa"/>
          </w:tcPr>
          <w:p w14:paraId="78C4B6C3" w14:textId="2E72E3ED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2DA44942" w14:textId="1B1CCC4E" w:rsidR="00E97FD7" w:rsidRDefault="00E97FD7" w:rsidP="00E97FD7">
            <w:r w:rsidRPr="00E97FD7">
              <w:t>form-qty</w:t>
            </w:r>
          </w:p>
        </w:tc>
        <w:tc>
          <w:tcPr>
            <w:tcW w:w="3147" w:type="dxa"/>
          </w:tcPr>
          <w:p w14:paraId="129B2A8B" w14:textId="1E54BF36" w:rsidR="00E97FD7" w:rsidRDefault="00E97FD7" w:rsidP="00E97FD7">
            <w:r w:rsidRPr="00E97FD7">
              <w:t>FORM</w:t>
            </w:r>
            <w:r w:rsidR="00F823B3">
              <w:t xml:space="preserve"> Quantity</w:t>
            </w:r>
          </w:p>
        </w:tc>
        <w:tc>
          <w:tcPr>
            <w:tcW w:w="2338" w:type="dxa"/>
          </w:tcPr>
          <w:p w14:paraId="65BBC77F" w14:textId="59080838" w:rsidR="00E97FD7" w:rsidRDefault="00A37AD4" w:rsidP="00E97FD7">
            <w:r>
              <w:t>&gt;9</w:t>
            </w:r>
          </w:p>
        </w:tc>
      </w:tr>
      <w:tr w:rsidR="00E97FD7" w14:paraId="2BF44C8B" w14:textId="77777777" w:rsidTr="00D852CE">
        <w:trPr>
          <w:trHeight w:val="350"/>
        </w:trPr>
        <w:tc>
          <w:tcPr>
            <w:tcW w:w="1525" w:type="dxa"/>
          </w:tcPr>
          <w:p w14:paraId="31164FFD" w14:textId="4DA42C28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40075EC6" w14:textId="2B140F96" w:rsidR="00E97FD7" w:rsidRDefault="00E97FD7" w:rsidP="00E97FD7">
            <w:r w:rsidRPr="00E97FD7">
              <w:t>group-cost-seq</w:t>
            </w:r>
          </w:p>
        </w:tc>
        <w:tc>
          <w:tcPr>
            <w:tcW w:w="3147" w:type="dxa"/>
          </w:tcPr>
          <w:p w14:paraId="75CB9ECE" w14:textId="2DD8527C" w:rsidR="00E97FD7" w:rsidRDefault="00F823B3" w:rsidP="00E97FD7">
            <w:r>
              <w:t>Group Cost Sequence</w:t>
            </w:r>
          </w:p>
        </w:tc>
        <w:tc>
          <w:tcPr>
            <w:tcW w:w="2338" w:type="dxa"/>
          </w:tcPr>
          <w:p w14:paraId="1F982C9D" w14:textId="12962CD7" w:rsidR="00E97FD7" w:rsidRDefault="00A37AD4" w:rsidP="00E97FD7">
            <w:r w:rsidRPr="00A37AD4">
              <w:t>-&gt;,&gt;&gt;&gt;,&gt;&gt;9</w:t>
            </w:r>
          </w:p>
        </w:tc>
      </w:tr>
      <w:tr w:rsidR="00E97FD7" w14:paraId="5BF576C6" w14:textId="77777777" w:rsidTr="00D852CE">
        <w:trPr>
          <w:trHeight w:val="350"/>
        </w:trPr>
        <w:tc>
          <w:tcPr>
            <w:tcW w:w="1525" w:type="dxa"/>
          </w:tcPr>
          <w:p w14:paraId="56292B3D" w14:textId="3B4F1338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046CAC97" w14:textId="137D1C82" w:rsidR="00E97FD7" w:rsidRDefault="00E97FD7" w:rsidP="00E97FD7">
            <w:r w:rsidRPr="00E97FD7">
              <w:t>gsa-lab</w:t>
            </w:r>
          </w:p>
        </w:tc>
        <w:tc>
          <w:tcPr>
            <w:tcW w:w="3147" w:type="dxa"/>
          </w:tcPr>
          <w:p w14:paraId="5825BFC5" w14:textId="79442114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3B3ADB22" w14:textId="182BC720" w:rsidR="00E97FD7" w:rsidRDefault="00A37AD4" w:rsidP="00E97FD7">
            <w:r w:rsidRPr="00A37AD4">
              <w:t>-&gt;,&gt;&gt;&gt;,&gt;&gt;9.99&lt;&lt;&lt;&lt;</w:t>
            </w:r>
          </w:p>
        </w:tc>
      </w:tr>
      <w:tr w:rsidR="00E97FD7" w14:paraId="17D90B4E" w14:textId="77777777" w:rsidTr="00D852CE">
        <w:trPr>
          <w:trHeight w:val="350"/>
        </w:trPr>
        <w:tc>
          <w:tcPr>
            <w:tcW w:w="1525" w:type="dxa"/>
          </w:tcPr>
          <w:p w14:paraId="72DA7872" w14:textId="373C17D6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424BAA8B" w14:textId="5C852BB0" w:rsidR="00E97FD7" w:rsidRDefault="00E97FD7" w:rsidP="00E97FD7">
            <w:r w:rsidRPr="00E97FD7">
              <w:t>gsa-mat</w:t>
            </w:r>
          </w:p>
        </w:tc>
        <w:tc>
          <w:tcPr>
            <w:tcW w:w="3147" w:type="dxa"/>
          </w:tcPr>
          <w:p w14:paraId="6BDA7D85" w14:textId="45B5FE7E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380E4E27" w14:textId="630BAE5D" w:rsidR="00E97FD7" w:rsidRDefault="00A37AD4" w:rsidP="00E97FD7">
            <w:r w:rsidRPr="00A37AD4">
              <w:t>-&gt;&gt;,&gt;&gt;9.99</w:t>
            </w:r>
          </w:p>
        </w:tc>
      </w:tr>
      <w:tr w:rsidR="00E97FD7" w14:paraId="265FC0A2" w14:textId="77777777" w:rsidTr="00D852CE">
        <w:trPr>
          <w:trHeight w:val="350"/>
        </w:trPr>
        <w:tc>
          <w:tcPr>
            <w:tcW w:w="1525" w:type="dxa"/>
          </w:tcPr>
          <w:p w14:paraId="7C9380B4" w14:textId="05DC3DB5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41BD83A2" w14:textId="29F320A5" w:rsidR="00E97FD7" w:rsidRDefault="00E97FD7" w:rsidP="00E97FD7">
            <w:r w:rsidRPr="00E97FD7">
              <w:t>gsa-war</w:t>
            </w:r>
          </w:p>
        </w:tc>
        <w:tc>
          <w:tcPr>
            <w:tcW w:w="3147" w:type="dxa"/>
          </w:tcPr>
          <w:p w14:paraId="1E6FBCA3" w14:textId="71F0F5EC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3FA48A70" w14:textId="1FD45789" w:rsidR="00E97FD7" w:rsidRDefault="00A37AD4" w:rsidP="00E97FD7">
            <w:r w:rsidRPr="00A37AD4">
              <w:t>-&gt;,&gt;&gt;&gt;,&gt;&gt;9.99&lt;&lt;&lt;&lt;</w:t>
            </w:r>
          </w:p>
        </w:tc>
      </w:tr>
      <w:tr w:rsidR="00E97FD7" w14:paraId="5E5472D9" w14:textId="77777777" w:rsidTr="00D852CE">
        <w:trPr>
          <w:trHeight w:val="350"/>
        </w:trPr>
        <w:tc>
          <w:tcPr>
            <w:tcW w:w="1525" w:type="dxa"/>
          </w:tcPr>
          <w:p w14:paraId="426DC771" w14:textId="16A382D1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0889038F" w14:textId="64EBF575" w:rsidR="00E97FD7" w:rsidRDefault="00E97FD7" w:rsidP="00E97FD7">
            <w:r w:rsidRPr="00E97FD7">
              <w:t>gsa-war-amt</w:t>
            </w:r>
          </w:p>
        </w:tc>
        <w:tc>
          <w:tcPr>
            <w:tcW w:w="3147" w:type="dxa"/>
          </w:tcPr>
          <w:p w14:paraId="0B5A3FB2" w14:textId="441749E2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204A52BA" w14:textId="587CF387" w:rsidR="00E97FD7" w:rsidRDefault="00A37AD4" w:rsidP="00E97FD7">
            <w:r w:rsidRPr="00A37AD4">
              <w:t>-&gt;,&gt;&gt;&gt;,&gt;&gt;9.99&lt;&lt;&lt;&lt;</w:t>
            </w:r>
          </w:p>
        </w:tc>
      </w:tr>
      <w:tr w:rsidR="00E97FD7" w14:paraId="3C30F6E4" w14:textId="77777777" w:rsidTr="00D852CE">
        <w:trPr>
          <w:trHeight w:val="350"/>
        </w:trPr>
        <w:tc>
          <w:tcPr>
            <w:tcW w:w="1525" w:type="dxa"/>
          </w:tcPr>
          <w:p w14:paraId="68C6E165" w14:textId="005B0B43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30C1D57B" w14:textId="4C24EA2D" w:rsidR="00E97FD7" w:rsidRDefault="00E97FD7" w:rsidP="00E97FD7">
            <w:r w:rsidRPr="00E97FD7">
              <w:t>gsa-war-cnt</w:t>
            </w:r>
          </w:p>
        </w:tc>
        <w:tc>
          <w:tcPr>
            <w:tcW w:w="3147" w:type="dxa"/>
          </w:tcPr>
          <w:p w14:paraId="172797D8" w14:textId="4C7A3359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64F8E9DF" w14:textId="42BD31C5" w:rsidR="00E97FD7" w:rsidRDefault="00A37AD4" w:rsidP="00E97FD7">
            <w:r w:rsidRPr="00A37AD4">
              <w:t>-&gt;&gt;,&gt;&gt;9.99</w:t>
            </w:r>
          </w:p>
        </w:tc>
      </w:tr>
      <w:tr w:rsidR="00E97FD7" w14:paraId="040E05A0" w14:textId="77777777" w:rsidTr="00D852CE">
        <w:trPr>
          <w:trHeight w:val="350"/>
        </w:trPr>
        <w:tc>
          <w:tcPr>
            <w:tcW w:w="1525" w:type="dxa"/>
          </w:tcPr>
          <w:p w14:paraId="3D7C4B5D" w14:textId="082E178C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64641403" w14:textId="6A5D2186" w:rsidR="00E97FD7" w:rsidRDefault="00E97FD7" w:rsidP="00E97FD7">
            <w:r w:rsidRPr="00E97FD7">
              <w:t>gsa-war-hdl</w:t>
            </w:r>
          </w:p>
        </w:tc>
        <w:tc>
          <w:tcPr>
            <w:tcW w:w="3147" w:type="dxa"/>
          </w:tcPr>
          <w:p w14:paraId="6E60A023" w14:textId="0710CBC8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0BEC51E2" w14:textId="0704CB3A" w:rsidR="00E97FD7" w:rsidRDefault="00A37AD4" w:rsidP="00E97FD7">
            <w:r w:rsidRPr="00A37AD4">
              <w:t>-&gt;,&gt;&gt;&gt;,&gt;&gt;9.99&lt;&lt;&lt;&lt;</w:t>
            </w:r>
          </w:p>
        </w:tc>
      </w:tr>
      <w:tr w:rsidR="00E97FD7" w14:paraId="1769E53A" w14:textId="77777777" w:rsidTr="00D852CE">
        <w:trPr>
          <w:trHeight w:val="350"/>
        </w:trPr>
        <w:tc>
          <w:tcPr>
            <w:tcW w:w="1525" w:type="dxa"/>
          </w:tcPr>
          <w:p w14:paraId="28FA7948" w14:textId="14886092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2C0B94CD" w14:textId="3022EF02" w:rsidR="00E97FD7" w:rsidRDefault="00E97FD7" w:rsidP="00E97FD7">
            <w:r w:rsidRPr="00E97FD7">
              <w:t>gsa-war-pal</w:t>
            </w:r>
          </w:p>
        </w:tc>
        <w:tc>
          <w:tcPr>
            <w:tcW w:w="3147" w:type="dxa"/>
          </w:tcPr>
          <w:p w14:paraId="5358478D" w14:textId="2A666118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7CBDC635" w14:textId="070B5ECF" w:rsidR="00E97FD7" w:rsidRDefault="00A37AD4" w:rsidP="00E97FD7">
            <w:r w:rsidRPr="00A37AD4">
              <w:t>-&gt;&gt;,&gt;&gt;9.99</w:t>
            </w:r>
          </w:p>
        </w:tc>
      </w:tr>
      <w:tr w:rsidR="00E97FD7" w14:paraId="27C1E01E" w14:textId="77777777" w:rsidTr="00D852CE">
        <w:trPr>
          <w:trHeight w:val="350"/>
        </w:trPr>
        <w:tc>
          <w:tcPr>
            <w:tcW w:w="1525" w:type="dxa"/>
          </w:tcPr>
          <w:p w14:paraId="548BB337" w14:textId="063FC1C4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0E673A52" w14:textId="5810E418" w:rsidR="00E97FD7" w:rsidRDefault="00E97FD7" w:rsidP="00E97FD7">
            <w:r w:rsidRPr="00E97FD7">
              <w:t>gsa-war-per</w:t>
            </w:r>
          </w:p>
        </w:tc>
        <w:tc>
          <w:tcPr>
            <w:tcW w:w="3147" w:type="dxa"/>
          </w:tcPr>
          <w:p w14:paraId="29352080" w14:textId="34A79A5B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762C97A1" w14:textId="4AF26C0E" w:rsidR="00E97FD7" w:rsidRDefault="00A37AD4" w:rsidP="00E97FD7">
            <w:r w:rsidRPr="00A37AD4">
              <w:t>-&gt;&gt;,&gt;&gt;9.99</w:t>
            </w:r>
          </w:p>
        </w:tc>
      </w:tr>
      <w:tr w:rsidR="00E97FD7" w14:paraId="17B97D8A" w14:textId="77777777" w:rsidTr="00D852CE">
        <w:trPr>
          <w:trHeight w:val="350"/>
        </w:trPr>
        <w:tc>
          <w:tcPr>
            <w:tcW w:w="1525" w:type="dxa"/>
          </w:tcPr>
          <w:p w14:paraId="53BFB6A3" w14:textId="33199BB1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7CCE7FF3" w14:textId="7B3C0611" w:rsidR="00E97FD7" w:rsidRDefault="00E97FD7" w:rsidP="00E97FD7">
            <w:r w:rsidRPr="00E97FD7">
              <w:t>gsa-war-tot</w:t>
            </w:r>
          </w:p>
        </w:tc>
        <w:tc>
          <w:tcPr>
            <w:tcW w:w="3147" w:type="dxa"/>
          </w:tcPr>
          <w:p w14:paraId="190F8D55" w14:textId="1CD95739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04ADB9B1" w14:textId="245C9C37" w:rsidR="00E97FD7" w:rsidRDefault="00A37AD4" w:rsidP="00E97FD7">
            <w:r w:rsidRPr="00A37AD4">
              <w:t>-&gt;,&gt;&gt;&gt;,&gt;&gt;9.99&lt;&lt;&lt;&lt;</w:t>
            </w:r>
          </w:p>
        </w:tc>
      </w:tr>
      <w:tr w:rsidR="00E97FD7" w14:paraId="0A5523CF" w14:textId="77777777" w:rsidTr="00D852CE">
        <w:trPr>
          <w:trHeight w:val="350"/>
        </w:trPr>
        <w:tc>
          <w:tcPr>
            <w:tcW w:w="1525" w:type="dxa"/>
          </w:tcPr>
          <w:p w14:paraId="4211E07D" w14:textId="79B16633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42DDEE95" w14:textId="46A74A42" w:rsidR="00E97FD7" w:rsidRDefault="00E97FD7" w:rsidP="00E97FD7">
            <w:r w:rsidRPr="00E97FD7">
              <w:t>gsa-war-u-c</w:t>
            </w:r>
          </w:p>
        </w:tc>
        <w:tc>
          <w:tcPr>
            <w:tcW w:w="3147" w:type="dxa"/>
          </w:tcPr>
          <w:p w14:paraId="5716956E" w14:textId="58F3E818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186F8BDC" w14:textId="30B4A303" w:rsidR="00E97FD7" w:rsidRDefault="00A37AD4" w:rsidP="00E97FD7">
            <w:r w:rsidRPr="00A37AD4">
              <w:t>-&gt;&gt;,&gt;&gt;9.99</w:t>
            </w:r>
          </w:p>
        </w:tc>
      </w:tr>
      <w:tr w:rsidR="00E97FD7" w14:paraId="3BCA878F" w14:textId="77777777" w:rsidTr="00D852CE">
        <w:trPr>
          <w:trHeight w:val="350"/>
        </w:trPr>
        <w:tc>
          <w:tcPr>
            <w:tcW w:w="1525" w:type="dxa"/>
          </w:tcPr>
          <w:p w14:paraId="7F4B681B" w14:textId="1E6F9A83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0AE5BE96" w14:textId="4163B461" w:rsidR="00E97FD7" w:rsidRDefault="00E97FD7" w:rsidP="00E97FD7">
            <w:r w:rsidRPr="00E97FD7">
              <w:t>gsa-war-u-p</w:t>
            </w:r>
          </w:p>
        </w:tc>
        <w:tc>
          <w:tcPr>
            <w:tcW w:w="3147" w:type="dxa"/>
          </w:tcPr>
          <w:p w14:paraId="2ACD2DD3" w14:textId="201BB803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1C63CD5F" w14:textId="4D4BB83B" w:rsidR="00E97FD7" w:rsidRDefault="00A37AD4" w:rsidP="00E97FD7">
            <w:r w:rsidRPr="00A37AD4">
              <w:t>-&gt;&gt;,&gt;&gt;9.99</w:t>
            </w:r>
          </w:p>
        </w:tc>
      </w:tr>
      <w:tr w:rsidR="00E97FD7" w14:paraId="58C9950E" w14:textId="77777777" w:rsidTr="00D852CE">
        <w:trPr>
          <w:trHeight w:val="350"/>
        </w:trPr>
        <w:tc>
          <w:tcPr>
            <w:tcW w:w="1525" w:type="dxa"/>
          </w:tcPr>
          <w:p w14:paraId="63BF4ED1" w14:textId="77501435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3D3F87E9" w14:textId="5F1A5F90" w:rsidR="00E97FD7" w:rsidRDefault="00E97FD7" w:rsidP="00E97FD7">
            <w:r w:rsidRPr="00E97FD7">
              <w:t>gsa-war-uni</w:t>
            </w:r>
          </w:p>
        </w:tc>
        <w:tc>
          <w:tcPr>
            <w:tcW w:w="3147" w:type="dxa"/>
          </w:tcPr>
          <w:p w14:paraId="494DC345" w14:textId="626F1604" w:rsidR="00E97FD7" w:rsidRDefault="00E97FD7" w:rsidP="00E97FD7">
            <w:r>
              <w:t>?</w:t>
            </w:r>
          </w:p>
        </w:tc>
        <w:tc>
          <w:tcPr>
            <w:tcW w:w="2338" w:type="dxa"/>
          </w:tcPr>
          <w:p w14:paraId="47490ECC" w14:textId="26F79B5D" w:rsidR="00E97FD7" w:rsidRDefault="00A37AD4" w:rsidP="00E97FD7">
            <w:r w:rsidRPr="00A37AD4">
              <w:t>-&gt;&gt;,&gt;&gt;9.99</w:t>
            </w:r>
          </w:p>
        </w:tc>
      </w:tr>
      <w:tr w:rsidR="00E97FD7" w14:paraId="2F5E5C1D" w14:textId="77777777" w:rsidTr="00D852CE">
        <w:trPr>
          <w:trHeight w:val="350"/>
        </w:trPr>
        <w:tc>
          <w:tcPr>
            <w:tcW w:w="1525" w:type="dxa"/>
          </w:tcPr>
          <w:p w14:paraId="486817F9" w14:textId="47AD6975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5C6C75C9" w14:textId="7506525F" w:rsidR="00E97FD7" w:rsidRDefault="00E97FD7" w:rsidP="00E97FD7">
            <w:r w:rsidRPr="00E97FD7">
              <w:t>loc</w:t>
            </w:r>
          </w:p>
        </w:tc>
        <w:tc>
          <w:tcPr>
            <w:tcW w:w="3147" w:type="dxa"/>
          </w:tcPr>
          <w:p w14:paraId="47EF810D" w14:textId="1F0A8BE7" w:rsidR="00E97FD7" w:rsidRDefault="00E97FD7" w:rsidP="00E97FD7">
            <w:r w:rsidRPr="00E97FD7">
              <w:t>Warehouse</w:t>
            </w:r>
          </w:p>
        </w:tc>
        <w:tc>
          <w:tcPr>
            <w:tcW w:w="2338" w:type="dxa"/>
          </w:tcPr>
          <w:p w14:paraId="4A36B22E" w14:textId="4209D5B9" w:rsidR="00E97FD7" w:rsidRDefault="00A37AD4" w:rsidP="00E97FD7">
            <w:r w:rsidRPr="00A37AD4">
              <w:t>x(5)</w:t>
            </w:r>
          </w:p>
        </w:tc>
      </w:tr>
      <w:tr w:rsidR="00E97FD7" w14:paraId="7716A8CF" w14:textId="77777777" w:rsidTr="00D852CE">
        <w:trPr>
          <w:trHeight w:val="350"/>
        </w:trPr>
        <w:tc>
          <w:tcPr>
            <w:tcW w:w="1525" w:type="dxa"/>
          </w:tcPr>
          <w:p w14:paraId="5200905D" w14:textId="1DEB9AAB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7AAF12BA" w14:textId="0C5536E3" w:rsidR="00E97FD7" w:rsidRDefault="00E97FD7" w:rsidP="00E97FD7">
            <w:r w:rsidRPr="00E97FD7">
              <w:t>metric</w:t>
            </w:r>
          </w:p>
        </w:tc>
        <w:tc>
          <w:tcPr>
            <w:tcW w:w="3147" w:type="dxa"/>
          </w:tcPr>
          <w:p w14:paraId="296E6CB2" w14:textId="77FACBC2" w:rsidR="00E97FD7" w:rsidRDefault="00E97FD7" w:rsidP="00E97FD7">
            <w:r w:rsidRPr="00E97FD7">
              <w:t>Metric</w:t>
            </w:r>
            <w:r w:rsidR="00F823B3">
              <w:t>?</w:t>
            </w:r>
          </w:p>
        </w:tc>
        <w:tc>
          <w:tcPr>
            <w:tcW w:w="2338" w:type="dxa"/>
          </w:tcPr>
          <w:p w14:paraId="0C4CBDB6" w14:textId="6FCA4C29" w:rsidR="00E97FD7" w:rsidRDefault="00A37AD4" w:rsidP="00E97FD7">
            <w:r w:rsidRPr="00A37AD4">
              <w:t>Yes/No</w:t>
            </w:r>
          </w:p>
        </w:tc>
      </w:tr>
      <w:tr w:rsidR="00E97FD7" w14:paraId="547C1D29" w14:textId="77777777" w:rsidTr="00D852CE">
        <w:trPr>
          <w:trHeight w:val="350"/>
        </w:trPr>
        <w:tc>
          <w:tcPr>
            <w:tcW w:w="1525" w:type="dxa"/>
          </w:tcPr>
          <w:p w14:paraId="3B570828" w14:textId="7D632C80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14E0C338" w14:textId="69060DB0" w:rsidR="00E97FD7" w:rsidRDefault="00E97FD7" w:rsidP="00E97FD7">
            <w:r w:rsidRPr="00E97FD7">
              <w:t>mod-date</w:t>
            </w:r>
          </w:p>
        </w:tc>
        <w:tc>
          <w:tcPr>
            <w:tcW w:w="3147" w:type="dxa"/>
          </w:tcPr>
          <w:p w14:paraId="0DAE0946" w14:textId="571BFAE9" w:rsidR="00E97FD7" w:rsidRDefault="00E97FD7" w:rsidP="00E97FD7">
            <w:r w:rsidRPr="00E97FD7">
              <w:t>Modified</w:t>
            </w:r>
            <w:r w:rsidR="00F823B3">
              <w:t xml:space="preserve"> Date</w:t>
            </w:r>
          </w:p>
        </w:tc>
        <w:tc>
          <w:tcPr>
            <w:tcW w:w="2338" w:type="dxa"/>
          </w:tcPr>
          <w:p w14:paraId="68A6724F" w14:textId="55326ED3" w:rsidR="00E97FD7" w:rsidRDefault="00A37AD4" w:rsidP="00E97FD7">
            <w:r w:rsidRPr="00A37AD4">
              <w:t>99/99/9999</w:t>
            </w:r>
          </w:p>
        </w:tc>
      </w:tr>
      <w:tr w:rsidR="00E97FD7" w14:paraId="3185047D" w14:textId="77777777" w:rsidTr="00D852CE">
        <w:trPr>
          <w:trHeight w:val="350"/>
        </w:trPr>
        <w:tc>
          <w:tcPr>
            <w:tcW w:w="1525" w:type="dxa"/>
          </w:tcPr>
          <w:p w14:paraId="38778D47" w14:textId="3A4E156A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5D73BF66" w14:textId="447B410F" w:rsidR="00E97FD7" w:rsidRDefault="00E97FD7" w:rsidP="00E97FD7">
            <w:r w:rsidRPr="00E97FD7">
              <w:t>month-usage</w:t>
            </w:r>
          </w:p>
        </w:tc>
        <w:tc>
          <w:tcPr>
            <w:tcW w:w="3147" w:type="dxa"/>
          </w:tcPr>
          <w:p w14:paraId="3C828765" w14:textId="4224549D" w:rsidR="00E97FD7" w:rsidRDefault="00E97FD7" w:rsidP="00E97FD7">
            <w:r w:rsidRPr="00E97FD7">
              <w:t>Monthly Usage</w:t>
            </w:r>
          </w:p>
        </w:tc>
        <w:tc>
          <w:tcPr>
            <w:tcW w:w="2338" w:type="dxa"/>
          </w:tcPr>
          <w:p w14:paraId="7690F146" w14:textId="0870B5A3" w:rsidR="00E97FD7" w:rsidRDefault="00A37AD4" w:rsidP="00E97FD7">
            <w:r w:rsidRPr="00A37AD4">
              <w:t>&gt;,&gt;&gt;&gt;,&gt;&gt;&gt;,&gt;&gt;9</w:t>
            </w:r>
          </w:p>
        </w:tc>
      </w:tr>
      <w:tr w:rsidR="00E97FD7" w14:paraId="1B512E2D" w14:textId="77777777" w:rsidTr="00D852CE">
        <w:trPr>
          <w:trHeight w:val="350"/>
        </w:trPr>
        <w:tc>
          <w:tcPr>
            <w:tcW w:w="1525" w:type="dxa"/>
          </w:tcPr>
          <w:p w14:paraId="570A0534" w14:textId="50840E07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367674E8" w14:textId="1B0FE88C" w:rsidR="00E97FD7" w:rsidRDefault="00E97FD7" w:rsidP="00E97FD7">
            <w:r w:rsidRPr="00E97FD7">
              <w:t>ord-date</w:t>
            </w:r>
          </w:p>
        </w:tc>
        <w:tc>
          <w:tcPr>
            <w:tcW w:w="3147" w:type="dxa"/>
          </w:tcPr>
          <w:p w14:paraId="796FBA06" w14:textId="00FA6566" w:rsidR="00E97FD7" w:rsidRDefault="00F823B3" w:rsidP="00E97FD7">
            <w:r>
              <w:t xml:space="preserve">Date </w:t>
            </w:r>
            <w:r w:rsidR="00E97FD7" w:rsidRPr="00E97FD7">
              <w:t>Ordered</w:t>
            </w:r>
          </w:p>
        </w:tc>
        <w:tc>
          <w:tcPr>
            <w:tcW w:w="2338" w:type="dxa"/>
          </w:tcPr>
          <w:p w14:paraId="4E407EE6" w14:textId="457ED868" w:rsidR="00E97FD7" w:rsidRDefault="00A37AD4" w:rsidP="00E97FD7">
            <w:r w:rsidRPr="00A37AD4">
              <w:t>99/99/9999</w:t>
            </w:r>
          </w:p>
        </w:tc>
      </w:tr>
      <w:tr w:rsidR="00E97FD7" w14:paraId="39B23D11" w14:textId="77777777" w:rsidTr="00D852CE">
        <w:trPr>
          <w:trHeight w:val="350"/>
        </w:trPr>
        <w:tc>
          <w:tcPr>
            <w:tcW w:w="1525" w:type="dxa"/>
          </w:tcPr>
          <w:p w14:paraId="1465280D" w14:textId="2A4ACB01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07BE3AF1" w14:textId="580EF90D" w:rsidR="00E97FD7" w:rsidRDefault="00E97FD7" w:rsidP="00E97FD7">
            <w:r w:rsidRPr="00E97FD7">
              <w:t>ord-no</w:t>
            </w:r>
          </w:p>
        </w:tc>
        <w:tc>
          <w:tcPr>
            <w:tcW w:w="3147" w:type="dxa"/>
          </w:tcPr>
          <w:p w14:paraId="27E7D637" w14:textId="781E5D51" w:rsidR="00E97FD7" w:rsidRDefault="00E97FD7" w:rsidP="00E97FD7">
            <w:r w:rsidRPr="00E97FD7">
              <w:t>Order</w:t>
            </w:r>
            <w:r w:rsidR="00F823B3">
              <w:t xml:space="preserve"> Number</w:t>
            </w:r>
          </w:p>
        </w:tc>
        <w:tc>
          <w:tcPr>
            <w:tcW w:w="2338" w:type="dxa"/>
          </w:tcPr>
          <w:p w14:paraId="0411CB55" w14:textId="5312AA67" w:rsidR="00E97FD7" w:rsidRDefault="00A37AD4" w:rsidP="00E97FD7">
            <w:r w:rsidRPr="00A37AD4">
              <w:t>&gt;&gt;&gt;&gt;&gt;9</w:t>
            </w:r>
          </w:p>
        </w:tc>
      </w:tr>
      <w:tr w:rsidR="00E97FD7" w14:paraId="2E0C7421" w14:textId="77777777" w:rsidTr="00D852CE">
        <w:trPr>
          <w:trHeight w:val="350"/>
        </w:trPr>
        <w:tc>
          <w:tcPr>
            <w:tcW w:w="1525" w:type="dxa"/>
          </w:tcPr>
          <w:p w14:paraId="05DD9011" w14:textId="3BA89F1E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1FEC9C51" w14:textId="72AD992E" w:rsidR="00E97FD7" w:rsidRDefault="00E97FD7" w:rsidP="00E97FD7">
            <w:r w:rsidRPr="00E97FD7">
              <w:t>override</w:t>
            </w:r>
          </w:p>
        </w:tc>
        <w:tc>
          <w:tcPr>
            <w:tcW w:w="3147" w:type="dxa"/>
          </w:tcPr>
          <w:p w14:paraId="5335957C" w14:textId="1F0727BF" w:rsidR="00E97FD7" w:rsidRDefault="00F823B3" w:rsidP="00E97FD7">
            <w:r>
              <w:t>Override?</w:t>
            </w:r>
          </w:p>
        </w:tc>
        <w:tc>
          <w:tcPr>
            <w:tcW w:w="2338" w:type="dxa"/>
          </w:tcPr>
          <w:p w14:paraId="49B48984" w14:textId="3003BF75" w:rsidR="00E97FD7" w:rsidRDefault="00A37AD4" w:rsidP="00E97FD7">
            <w:r w:rsidRPr="00A37AD4">
              <w:t>yes/no</w:t>
            </w:r>
          </w:p>
        </w:tc>
      </w:tr>
      <w:tr w:rsidR="00E97FD7" w14:paraId="5A6E781A" w14:textId="77777777" w:rsidTr="00D852CE">
        <w:trPr>
          <w:trHeight w:val="350"/>
        </w:trPr>
        <w:tc>
          <w:tcPr>
            <w:tcW w:w="1525" w:type="dxa"/>
          </w:tcPr>
          <w:p w14:paraId="2ECFF466" w14:textId="7A732623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7ADFC1CC" w14:textId="7D91BD97" w:rsidR="00E97FD7" w:rsidRDefault="00E97FD7" w:rsidP="00E97FD7">
            <w:r w:rsidRPr="00E97FD7">
              <w:t>prod-runs</w:t>
            </w:r>
          </w:p>
        </w:tc>
        <w:tc>
          <w:tcPr>
            <w:tcW w:w="3147" w:type="dxa"/>
          </w:tcPr>
          <w:p w14:paraId="751A99A8" w14:textId="7AA8EFEB" w:rsidR="00E97FD7" w:rsidRDefault="00E97FD7" w:rsidP="00E97FD7">
            <w:r w:rsidRPr="00E97FD7">
              <w:t>Production Runs</w:t>
            </w:r>
          </w:p>
        </w:tc>
        <w:tc>
          <w:tcPr>
            <w:tcW w:w="2338" w:type="dxa"/>
          </w:tcPr>
          <w:p w14:paraId="1885A743" w14:textId="2A571E88" w:rsidR="00E97FD7" w:rsidRDefault="00A37AD4" w:rsidP="00E97FD7">
            <w:r w:rsidRPr="00A37AD4">
              <w:t>&gt;9</w:t>
            </w:r>
          </w:p>
        </w:tc>
      </w:tr>
      <w:tr w:rsidR="000731BC" w14:paraId="2B17E269" w14:textId="77777777" w:rsidTr="00D852CE">
        <w:trPr>
          <w:trHeight w:val="350"/>
        </w:trPr>
        <w:tc>
          <w:tcPr>
            <w:tcW w:w="1525" w:type="dxa"/>
          </w:tcPr>
          <w:p w14:paraId="5B025137" w14:textId="40A48E38" w:rsidR="000731BC" w:rsidRDefault="000731BC" w:rsidP="000731BC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02F287AC" w14:textId="03F0D4A3" w:rsidR="000731BC" w:rsidRDefault="000731BC" w:rsidP="000731BC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D4B790C" w14:textId="491A1FF8" w:rsidR="000731BC" w:rsidRDefault="000731BC" w:rsidP="000731BC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36F979B" w14:textId="0A495420" w:rsidR="000731BC" w:rsidRDefault="000731BC" w:rsidP="000731BC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E97FD7" w14:paraId="740FD516" w14:textId="77777777" w:rsidTr="00D852CE">
        <w:trPr>
          <w:trHeight w:val="350"/>
        </w:trPr>
        <w:tc>
          <w:tcPr>
            <w:tcW w:w="1525" w:type="dxa"/>
          </w:tcPr>
          <w:p w14:paraId="4E55AC76" w14:textId="11528470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47C60E4C" w14:textId="3D9D0BE0" w:rsidR="00E97FD7" w:rsidRDefault="00A37AD4" w:rsidP="00E97FD7">
            <w:r w:rsidRPr="00A37AD4">
              <w:t>qty-range</w:t>
            </w:r>
          </w:p>
        </w:tc>
        <w:tc>
          <w:tcPr>
            <w:tcW w:w="3147" w:type="dxa"/>
          </w:tcPr>
          <w:p w14:paraId="141F54E0" w14:textId="2471D1AA" w:rsidR="00E97FD7" w:rsidRDefault="00A37AD4" w:rsidP="00E97FD7">
            <w:r w:rsidRPr="00A37AD4">
              <w:t xml:space="preserve">Valid Range </w:t>
            </w:r>
            <w:r w:rsidR="00F823B3">
              <w:t>Percentage</w:t>
            </w:r>
          </w:p>
        </w:tc>
        <w:tc>
          <w:tcPr>
            <w:tcW w:w="2338" w:type="dxa"/>
          </w:tcPr>
          <w:p w14:paraId="1107D1FF" w14:textId="7465FC29" w:rsidR="00E97FD7" w:rsidRDefault="00A37AD4" w:rsidP="00E97FD7">
            <w:r w:rsidRPr="00A37AD4">
              <w:t>&gt;&gt;9.99</w:t>
            </w:r>
          </w:p>
        </w:tc>
      </w:tr>
      <w:tr w:rsidR="00E97FD7" w14:paraId="6538A894" w14:textId="77777777" w:rsidTr="00D852CE">
        <w:trPr>
          <w:trHeight w:val="350"/>
        </w:trPr>
        <w:tc>
          <w:tcPr>
            <w:tcW w:w="1525" w:type="dxa"/>
          </w:tcPr>
          <w:p w14:paraId="1E6EA8B4" w14:textId="58E4509B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164AB0AC" w14:textId="3C391D5E" w:rsidR="00E97FD7" w:rsidRDefault="00A37AD4" w:rsidP="00E97FD7">
            <w:r w:rsidRPr="00A37AD4">
              <w:t>recalc</w:t>
            </w:r>
          </w:p>
        </w:tc>
        <w:tc>
          <w:tcPr>
            <w:tcW w:w="3147" w:type="dxa"/>
          </w:tcPr>
          <w:p w14:paraId="4A688190" w14:textId="1AA51332" w:rsidR="00E97FD7" w:rsidRDefault="00F823B3" w:rsidP="00E97FD7">
            <w:r>
              <w:t>Recalculate?</w:t>
            </w:r>
          </w:p>
        </w:tc>
        <w:tc>
          <w:tcPr>
            <w:tcW w:w="2338" w:type="dxa"/>
          </w:tcPr>
          <w:p w14:paraId="263F4B4E" w14:textId="02677709" w:rsidR="00E97FD7" w:rsidRDefault="00A37AD4" w:rsidP="00E97FD7">
            <w:r w:rsidRPr="00A37AD4">
              <w:t>yes/no</w:t>
            </w:r>
          </w:p>
        </w:tc>
      </w:tr>
      <w:tr w:rsidR="00E97FD7" w14:paraId="6A7D8F5C" w14:textId="77777777" w:rsidTr="00D852CE">
        <w:trPr>
          <w:trHeight w:val="350"/>
        </w:trPr>
        <w:tc>
          <w:tcPr>
            <w:tcW w:w="1525" w:type="dxa"/>
          </w:tcPr>
          <w:p w14:paraId="49A82D47" w14:textId="5F21D8D3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53DDCBC4" w14:textId="4A5DD11C" w:rsidR="00E97FD7" w:rsidRDefault="00A37AD4" w:rsidP="00E97FD7">
            <w:r w:rsidRPr="00A37AD4">
              <w:t>rec_key</w:t>
            </w:r>
          </w:p>
        </w:tc>
        <w:tc>
          <w:tcPr>
            <w:tcW w:w="3147" w:type="dxa"/>
          </w:tcPr>
          <w:p w14:paraId="7EDF0946" w14:textId="46CC6038" w:rsidR="00E97FD7" w:rsidRDefault="00A37AD4" w:rsidP="00E97FD7">
            <w:r w:rsidRPr="00A37AD4">
              <w:t>Rec Key</w:t>
            </w:r>
          </w:p>
        </w:tc>
        <w:tc>
          <w:tcPr>
            <w:tcW w:w="2338" w:type="dxa"/>
          </w:tcPr>
          <w:p w14:paraId="4D73B1EC" w14:textId="53F7D698" w:rsidR="00E97FD7" w:rsidRDefault="00A37AD4" w:rsidP="00E97FD7">
            <w:r w:rsidRPr="00A37AD4">
              <w:t>X(20)</w:t>
            </w:r>
          </w:p>
        </w:tc>
      </w:tr>
      <w:tr w:rsidR="00E97FD7" w14:paraId="37A49176" w14:textId="77777777" w:rsidTr="00D852CE">
        <w:trPr>
          <w:trHeight w:val="350"/>
        </w:trPr>
        <w:tc>
          <w:tcPr>
            <w:tcW w:w="1525" w:type="dxa"/>
          </w:tcPr>
          <w:p w14:paraId="6DF1BA73" w14:textId="6D2CE065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6D8ABB8B" w14:textId="74C01094" w:rsidR="00E97FD7" w:rsidRDefault="00A37AD4" w:rsidP="00E97FD7">
            <w:r w:rsidRPr="00A37AD4">
              <w:t>set-match-chg</w:t>
            </w:r>
          </w:p>
        </w:tc>
        <w:tc>
          <w:tcPr>
            <w:tcW w:w="3147" w:type="dxa"/>
          </w:tcPr>
          <w:p w14:paraId="7E49C7BE" w14:textId="3D4C030F" w:rsidR="00E97FD7" w:rsidRDefault="00A37AD4" w:rsidP="00E97FD7">
            <w:r w:rsidRPr="00A37AD4">
              <w:t>Match Charge</w:t>
            </w:r>
            <w:r w:rsidR="00F823B3">
              <w:t xml:space="preserve"> Percentage</w:t>
            </w:r>
          </w:p>
        </w:tc>
        <w:tc>
          <w:tcPr>
            <w:tcW w:w="2338" w:type="dxa"/>
          </w:tcPr>
          <w:p w14:paraId="6F80B4CA" w14:textId="0B075E97" w:rsidR="00E97FD7" w:rsidRDefault="00A37AD4" w:rsidP="00E97FD7">
            <w:r w:rsidRPr="00A37AD4">
              <w:t>-&gt;&gt;,&gt;&gt;9.99</w:t>
            </w:r>
          </w:p>
        </w:tc>
      </w:tr>
      <w:tr w:rsidR="00E97FD7" w14:paraId="1D4BCC5F" w14:textId="77777777" w:rsidTr="00D852CE">
        <w:trPr>
          <w:trHeight w:val="350"/>
        </w:trPr>
        <w:tc>
          <w:tcPr>
            <w:tcW w:w="1525" w:type="dxa"/>
          </w:tcPr>
          <w:p w14:paraId="3F6D1AE2" w14:textId="1A5A4503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57AD20B9" w14:textId="61484E36" w:rsidR="00E97FD7" w:rsidRDefault="00A37AD4" w:rsidP="00E97FD7">
            <w:r w:rsidRPr="00A37AD4">
              <w:t>stat</w:t>
            </w:r>
          </w:p>
        </w:tc>
        <w:tc>
          <w:tcPr>
            <w:tcW w:w="3147" w:type="dxa"/>
          </w:tcPr>
          <w:p w14:paraId="27CD4422" w14:textId="33158DDC" w:rsidR="00E97FD7" w:rsidRDefault="00A37AD4" w:rsidP="00E97FD7">
            <w:r w:rsidRPr="00A37AD4">
              <w:t>Status</w:t>
            </w:r>
          </w:p>
        </w:tc>
        <w:tc>
          <w:tcPr>
            <w:tcW w:w="2338" w:type="dxa"/>
          </w:tcPr>
          <w:p w14:paraId="08BB878C" w14:textId="34C48798" w:rsidR="00E97FD7" w:rsidRDefault="00A37AD4" w:rsidP="00E97FD7">
            <w:r>
              <w:t>X</w:t>
            </w:r>
          </w:p>
        </w:tc>
      </w:tr>
      <w:tr w:rsidR="00E97FD7" w14:paraId="2AC27DC0" w14:textId="77777777" w:rsidTr="00D852CE">
        <w:trPr>
          <w:trHeight w:val="350"/>
        </w:trPr>
        <w:tc>
          <w:tcPr>
            <w:tcW w:w="1525" w:type="dxa"/>
          </w:tcPr>
          <w:p w14:paraId="7FEC0910" w14:textId="37B9D52C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1D249FA1" w14:textId="4D3DDC77" w:rsidR="00E97FD7" w:rsidRDefault="00A37AD4" w:rsidP="00E97FD7">
            <w:r w:rsidRPr="00A37AD4">
              <w:t>tan-mr</w:t>
            </w:r>
          </w:p>
        </w:tc>
        <w:tc>
          <w:tcPr>
            <w:tcW w:w="3147" w:type="dxa"/>
          </w:tcPr>
          <w:p w14:paraId="210C9DDC" w14:textId="217D3124" w:rsidR="00E97FD7" w:rsidRDefault="00A37AD4" w:rsidP="00E97FD7">
            <w:r w:rsidRPr="00A37AD4">
              <w:t>Plate/Fountain</w:t>
            </w:r>
          </w:p>
        </w:tc>
        <w:tc>
          <w:tcPr>
            <w:tcW w:w="2338" w:type="dxa"/>
          </w:tcPr>
          <w:p w14:paraId="7C10C780" w14:textId="75687B4C" w:rsidR="00E97FD7" w:rsidRDefault="00A37AD4" w:rsidP="00E97FD7">
            <w:r w:rsidRPr="00A37AD4">
              <w:t>P/F</w:t>
            </w:r>
          </w:p>
        </w:tc>
      </w:tr>
      <w:tr w:rsidR="00E97FD7" w14:paraId="00C43D57" w14:textId="77777777" w:rsidTr="00D852CE">
        <w:trPr>
          <w:trHeight w:val="350"/>
        </w:trPr>
        <w:tc>
          <w:tcPr>
            <w:tcW w:w="1525" w:type="dxa"/>
          </w:tcPr>
          <w:p w14:paraId="025EF928" w14:textId="2E32281B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1089352C" w14:textId="31B50D8D" w:rsidR="00E97FD7" w:rsidRDefault="00A37AD4" w:rsidP="00E97FD7">
            <w:r w:rsidRPr="00A37AD4">
              <w:t>updated-date</w:t>
            </w:r>
          </w:p>
        </w:tc>
        <w:tc>
          <w:tcPr>
            <w:tcW w:w="3147" w:type="dxa"/>
          </w:tcPr>
          <w:p w14:paraId="7AC990F4" w14:textId="78B3E14B" w:rsidR="00E97FD7" w:rsidRDefault="00A37AD4" w:rsidP="00E97FD7">
            <w:r w:rsidRPr="00A37AD4">
              <w:t>Updated Date</w:t>
            </w:r>
          </w:p>
        </w:tc>
        <w:tc>
          <w:tcPr>
            <w:tcW w:w="2338" w:type="dxa"/>
          </w:tcPr>
          <w:p w14:paraId="21CAEBC9" w14:textId="4ECBD00D" w:rsidR="00E97FD7" w:rsidRDefault="00A37AD4" w:rsidP="00E97FD7">
            <w:r w:rsidRPr="00A37AD4">
              <w:t>99/99/99</w:t>
            </w:r>
          </w:p>
        </w:tc>
      </w:tr>
      <w:tr w:rsidR="00E97FD7" w14:paraId="521B545B" w14:textId="77777777" w:rsidTr="00D852CE">
        <w:trPr>
          <w:trHeight w:val="350"/>
        </w:trPr>
        <w:tc>
          <w:tcPr>
            <w:tcW w:w="1525" w:type="dxa"/>
          </w:tcPr>
          <w:p w14:paraId="0371D261" w14:textId="174749F2" w:rsidR="00E97FD7" w:rsidRDefault="00E97FD7" w:rsidP="00E97FD7">
            <w:r>
              <w:t>est</w:t>
            </w:r>
          </w:p>
        </w:tc>
        <w:tc>
          <w:tcPr>
            <w:tcW w:w="2340" w:type="dxa"/>
          </w:tcPr>
          <w:p w14:paraId="40A08751" w14:textId="27CBB420" w:rsidR="00E97FD7" w:rsidRDefault="00A37AD4" w:rsidP="00E97FD7">
            <w:r w:rsidRPr="00A37AD4">
              <w:t>updated-id</w:t>
            </w:r>
          </w:p>
        </w:tc>
        <w:tc>
          <w:tcPr>
            <w:tcW w:w="3147" w:type="dxa"/>
          </w:tcPr>
          <w:p w14:paraId="6973F69D" w14:textId="67119919" w:rsidR="00E97FD7" w:rsidRDefault="00A37AD4" w:rsidP="00E97FD7">
            <w:r w:rsidRPr="00A37AD4">
              <w:t xml:space="preserve">Updated </w:t>
            </w:r>
            <w:r w:rsidR="00F823B3">
              <w:t>By (User)</w:t>
            </w:r>
          </w:p>
        </w:tc>
        <w:tc>
          <w:tcPr>
            <w:tcW w:w="2338" w:type="dxa"/>
          </w:tcPr>
          <w:p w14:paraId="20C8CADD" w14:textId="194082EA" w:rsidR="00E97FD7" w:rsidRDefault="00A37AD4" w:rsidP="00E97FD7">
            <w:r w:rsidRPr="00A37AD4">
              <w:t>X(8)</w:t>
            </w:r>
          </w:p>
        </w:tc>
      </w:tr>
    </w:tbl>
    <w:p w14:paraId="6D4801A4" w14:textId="77777777" w:rsidR="00A37AD4" w:rsidRPr="00451F4E" w:rsidRDefault="00A37AD4" w:rsidP="00D20D2A"/>
    <w:p w14:paraId="7E73EE14" w14:textId="6AC95F5B" w:rsidR="00A37AD4" w:rsidRDefault="00A37AD4" w:rsidP="00A37AD4">
      <w:pPr>
        <w:pStyle w:val="Heading2"/>
      </w:pPr>
      <w:bookmarkStart w:id="10" w:name="_Toc49801893"/>
      <w:r>
        <w:t>Quantity File Field Definitions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A37AD4" w:rsidRPr="00421D19" w14:paraId="5F007D19" w14:textId="77777777" w:rsidTr="008F5B36">
        <w:tc>
          <w:tcPr>
            <w:tcW w:w="1525" w:type="dxa"/>
          </w:tcPr>
          <w:p w14:paraId="40817F0F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42F43DC9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EF331F8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2D0CACA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A37AD4" w14:paraId="6F7F12EB" w14:textId="77777777" w:rsidTr="008F5B36">
        <w:trPr>
          <w:trHeight w:val="377"/>
        </w:trPr>
        <w:tc>
          <w:tcPr>
            <w:tcW w:w="1525" w:type="dxa"/>
          </w:tcPr>
          <w:p w14:paraId="30CC207E" w14:textId="2BBACA98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220757A5" w14:textId="75FFBEF5" w:rsidR="00A37AD4" w:rsidRDefault="00A37AD4" w:rsidP="00A37AD4">
            <w:r w:rsidRPr="00A37AD4">
              <w:t>company</w:t>
            </w:r>
          </w:p>
        </w:tc>
        <w:tc>
          <w:tcPr>
            <w:tcW w:w="3147" w:type="dxa"/>
          </w:tcPr>
          <w:p w14:paraId="0EBA0E91" w14:textId="0BBED83F" w:rsidR="00A37AD4" w:rsidRDefault="00A37AD4" w:rsidP="00A37AD4">
            <w:r w:rsidRPr="00A37AD4">
              <w:t>Company</w:t>
            </w:r>
          </w:p>
        </w:tc>
        <w:tc>
          <w:tcPr>
            <w:tcW w:w="2338" w:type="dxa"/>
          </w:tcPr>
          <w:p w14:paraId="12CD77F1" w14:textId="5F278BED" w:rsidR="00A37AD4" w:rsidRDefault="00A37AD4" w:rsidP="00A37AD4">
            <w:r w:rsidRPr="00A37AD4">
              <w:t>x(3)</w:t>
            </w:r>
          </w:p>
        </w:tc>
      </w:tr>
      <w:tr w:rsidR="00A37AD4" w14:paraId="5030512C" w14:textId="77777777" w:rsidTr="008F5B36">
        <w:trPr>
          <w:trHeight w:val="350"/>
        </w:trPr>
        <w:tc>
          <w:tcPr>
            <w:tcW w:w="1525" w:type="dxa"/>
          </w:tcPr>
          <w:p w14:paraId="7905AE50" w14:textId="3346CCE8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69FD3775" w14:textId="2F146627" w:rsidR="00A37AD4" w:rsidRDefault="00A37AD4" w:rsidP="00A37AD4">
            <w:r w:rsidRPr="00A37AD4">
              <w:t>e-num</w:t>
            </w:r>
          </w:p>
        </w:tc>
        <w:tc>
          <w:tcPr>
            <w:tcW w:w="3147" w:type="dxa"/>
          </w:tcPr>
          <w:p w14:paraId="32458235" w14:textId="147C0821" w:rsidR="00A37AD4" w:rsidRDefault="00A37AD4" w:rsidP="00A37AD4">
            <w:r w:rsidRPr="00A37AD4">
              <w:t>Est</w:t>
            </w:r>
            <w:r w:rsidR="00F823B3">
              <w:t>imate Number</w:t>
            </w:r>
          </w:p>
        </w:tc>
        <w:tc>
          <w:tcPr>
            <w:tcW w:w="2338" w:type="dxa"/>
          </w:tcPr>
          <w:p w14:paraId="2FA10B03" w14:textId="5E6BEF2C" w:rsidR="00A37AD4" w:rsidRDefault="00A37AD4" w:rsidP="00A37AD4">
            <w:r w:rsidRPr="00A37AD4">
              <w:t>&gt;&gt;&gt;&gt;&gt;9</w:t>
            </w:r>
          </w:p>
        </w:tc>
      </w:tr>
      <w:tr w:rsidR="00A37AD4" w14:paraId="678F53CA" w14:textId="77777777" w:rsidTr="008F5B36">
        <w:trPr>
          <w:trHeight w:val="350"/>
        </w:trPr>
        <w:tc>
          <w:tcPr>
            <w:tcW w:w="1525" w:type="dxa"/>
          </w:tcPr>
          <w:p w14:paraId="68A6F214" w14:textId="47CD6B64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67A1D516" w14:textId="4ED5D78E" w:rsidR="00A37AD4" w:rsidRDefault="00A37AD4" w:rsidP="00A37AD4">
            <w:r w:rsidRPr="00A37AD4">
              <w:t>eqty</w:t>
            </w:r>
          </w:p>
        </w:tc>
        <w:tc>
          <w:tcPr>
            <w:tcW w:w="3147" w:type="dxa"/>
          </w:tcPr>
          <w:p w14:paraId="46789571" w14:textId="22E28E1D" w:rsidR="00A37AD4" w:rsidRDefault="00A37AD4" w:rsidP="00A37AD4">
            <w:r w:rsidRPr="00A37AD4">
              <w:t>Q</w:t>
            </w:r>
            <w:r w:rsidR="00F823B3">
              <w:t>uantity</w:t>
            </w:r>
          </w:p>
        </w:tc>
        <w:tc>
          <w:tcPr>
            <w:tcW w:w="2338" w:type="dxa"/>
          </w:tcPr>
          <w:p w14:paraId="1B09F1D6" w14:textId="144B7044" w:rsidR="00A37AD4" w:rsidRDefault="00A37AD4" w:rsidP="00A37AD4">
            <w:r w:rsidRPr="00A37AD4">
              <w:t>-&gt;&gt;,&gt;&gt;9.99</w:t>
            </w:r>
          </w:p>
        </w:tc>
      </w:tr>
      <w:tr w:rsidR="00A37AD4" w14:paraId="099D3BEB" w14:textId="77777777" w:rsidTr="008F5B36">
        <w:trPr>
          <w:trHeight w:val="350"/>
        </w:trPr>
        <w:tc>
          <w:tcPr>
            <w:tcW w:w="1525" w:type="dxa"/>
          </w:tcPr>
          <w:p w14:paraId="008E5D4E" w14:textId="7367225A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709E228B" w14:textId="22C8A61D" w:rsidR="00A37AD4" w:rsidRDefault="00A37AD4" w:rsidP="00A37AD4">
            <w:r w:rsidRPr="00A37AD4">
              <w:t>est-no</w:t>
            </w:r>
          </w:p>
        </w:tc>
        <w:tc>
          <w:tcPr>
            <w:tcW w:w="3147" w:type="dxa"/>
          </w:tcPr>
          <w:p w14:paraId="7DA02AF3" w14:textId="119B74CF" w:rsidR="00A37AD4" w:rsidRDefault="00A37AD4" w:rsidP="00A37AD4">
            <w:r w:rsidRPr="00A37AD4">
              <w:t xml:space="preserve">Estimate </w:t>
            </w:r>
            <w:r w:rsidR="00F823B3">
              <w:t>Number</w:t>
            </w:r>
          </w:p>
        </w:tc>
        <w:tc>
          <w:tcPr>
            <w:tcW w:w="2338" w:type="dxa"/>
          </w:tcPr>
          <w:p w14:paraId="049CACC9" w14:textId="119B6348" w:rsidR="00A37AD4" w:rsidRDefault="00A37AD4" w:rsidP="00A37AD4">
            <w:r w:rsidRPr="00A37AD4">
              <w:t>x(</w:t>
            </w:r>
            <w:r>
              <w:t>5</w:t>
            </w:r>
            <w:r w:rsidRPr="00A37AD4">
              <w:t>)</w:t>
            </w:r>
          </w:p>
        </w:tc>
      </w:tr>
      <w:tr w:rsidR="00A37AD4" w14:paraId="2E2A7DAC" w14:textId="77777777" w:rsidTr="008F5B36">
        <w:trPr>
          <w:trHeight w:val="350"/>
        </w:trPr>
        <w:tc>
          <w:tcPr>
            <w:tcW w:w="1525" w:type="dxa"/>
          </w:tcPr>
          <w:p w14:paraId="70104FE1" w14:textId="7CB5107A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3CD55CB4" w14:textId="5CAB6359" w:rsidR="00A37AD4" w:rsidRDefault="00A37AD4" w:rsidP="00A37AD4">
            <w:r w:rsidRPr="00A37AD4">
              <w:t>qty</w:t>
            </w:r>
          </w:p>
        </w:tc>
        <w:tc>
          <w:tcPr>
            <w:tcW w:w="3147" w:type="dxa"/>
          </w:tcPr>
          <w:p w14:paraId="605249DE" w14:textId="24AA5C8B" w:rsidR="00A37AD4" w:rsidRDefault="00A37AD4" w:rsidP="00A37AD4">
            <w:r>
              <w:t>Q</w:t>
            </w:r>
            <w:r w:rsidR="00F823B3">
              <w:t>uantity</w:t>
            </w:r>
          </w:p>
        </w:tc>
        <w:tc>
          <w:tcPr>
            <w:tcW w:w="2338" w:type="dxa"/>
          </w:tcPr>
          <w:p w14:paraId="4FE8B9BE" w14:textId="1F41E44E" w:rsidR="00A37AD4" w:rsidRDefault="00A37AD4" w:rsidP="00A37AD4">
            <w:r w:rsidRPr="00A37AD4">
              <w:t>-&gt;&gt;,&gt;&gt;9.99</w:t>
            </w:r>
          </w:p>
        </w:tc>
      </w:tr>
      <w:tr w:rsidR="00A37AD4" w14:paraId="55647D53" w14:textId="77777777" w:rsidTr="008F5B36">
        <w:trPr>
          <w:trHeight w:val="350"/>
        </w:trPr>
        <w:tc>
          <w:tcPr>
            <w:tcW w:w="1525" w:type="dxa"/>
          </w:tcPr>
          <w:p w14:paraId="2F240C8C" w14:textId="22A02D90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15022144" w14:textId="62CEFA34" w:rsidR="00A37AD4" w:rsidRDefault="00A37AD4" w:rsidP="00A37AD4">
            <w:r w:rsidRPr="00A37AD4">
              <w:t>qty</w:t>
            </w:r>
            <w:r>
              <w:t>-date</w:t>
            </w:r>
          </w:p>
        </w:tc>
        <w:tc>
          <w:tcPr>
            <w:tcW w:w="3147" w:type="dxa"/>
          </w:tcPr>
          <w:p w14:paraId="0DC2EF58" w14:textId="0EE90F59" w:rsidR="00A37AD4" w:rsidRDefault="00A37AD4" w:rsidP="00A37AD4">
            <w:r w:rsidRPr="00A37AD4">
              <w:t>Quote Date</w:t>
            </w:r>
          </w:p>
        </w:tc>
        <w:tc>
          <w:tcPr>
            <w:tcW w:w="2338" w:type="dxa"/>
          </w:tcPr>
          <w:p w14:paraId="0A64BAF2" w14:textId="17F5C8B7" w:rsidR="00A37AD4" w:rsidRDefault="00A37AD4" w:rsidP="00A37AD4">
            <w:r w:rsidRPr="00A37AD4">
              <w:t>99/99/9999</w:t>
            </w:r>
          </w:p>
        </w:tc>
      </w:tr>
      <w:tr w:rsidR="00A37AD4" w14:paraId="7DFC82A4" w14:textId="77777777" w:rsidTr="008F5B36">
        <w:trPr>
          <w:trHeight w:val="350"/>
        </w:trPr>
        <w:tc>
          <w:tcPr>
            <w:tcW w:w="1525" w:type="dxa"/>
          </w:tcPr>
          <w:p w14:paraId="0B28C7D3" w14:textId="12C04490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3686A7FE" w14:textId="31259245" w:rsidR="00A37AD4" w:rsidRDefault="00A37AD4" w:rsidP="00A37AD4">
            <w:r w:rsidRPr="00A37AD4">
              <w:t>qty</w:t>
            </w:r>
            <w:r>
              <w:t>-del</w:t>
            </w:r>
          </w:p>
        </w:tc>
        <w:tc>
          <w:tcPr>
            <w:tcW w:w="3147" w:type="dxa"/>
          </w:tcPr>
          <w:p w14:paraId="66E799E8" w14:textId="25549AE8" w:rsidR="00A37AD4" w:rsidRDefault="00F823B3" w:rsidP="00A37AD4">
            <w:r>
              <w:t>Number</w:t>
            </w:r>
            <w:r w:rsidR="00A37AD4" w:rsidRPr="00A37AD4">
              <w:t xml:space="preserve"> of Deliveries</w:t>
            </w:r>
          </w:p>
        </w:tc>
        <w:tc>
          <w:tcPr>
            <w:tcW w:w="2338" w:type="dxa"/>
          </w:tcPr>
          <w:p w14:paraId="5E0842EE" w14:textId="0CEFFFC9" w:rsidR="00A37AD4" w:rsidRDefault="00A37AD4" w:rsidP="00A37AD4">
            <w:r w:rsidRPr="00A37AD4">
              <w:t>&gt;&gt;9</w:t>
            </w:r>
          </w:p>
        </w:tc>
      </w:tr>
      <w:tr w:rsidR="00A37AD4" w14:paraId="395E96DD" w14:textId="77777777" w:rsidTr="008F5B36">
        <w:trPr>
          <w:trHeight w:val="350"/>
        </w:trPr>
        <w:tc>
          <w:tcPr>
            <w:tcW w:w="1525" w:type="dxa"/>
          </w:tcPr>
          <w:p w14:paraId="5B2CDA24" w14:textId="77EFDC69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62B98DFD" w14:textId="7A617E03" w:rsidR="00A37AD4" w:rsidRDefault="00A37AD4" w:rsidP="00A37AD4">
            <w:r w:rsidRPr="00A37AD4">
              <w:t>qty</w:t>
            </w:r>
            <w:r>
              <w:t>-price</w:t>
            </w:r>
          </w:p>
        </w:tc>
        <w:tc>
          <w:tcPr>
            <w:tcW w:w="3147" w:type="dxa"/>
          </w:tcPr>
          <w:p w14:paraId="038906DE" w14:textId="7098564F" w:rsidR="00A37AD4" w:rsidRDefault="00A37AD4" w:rsidP="00A37AD4">
            <w:r w:rsidRPr="00A37AD4">
              <w:t>Price</w:t>
            </w:r>
            <w:r w:rsidR="00F823B3">
              <w:t xml:space="preserve"> by Quantity</w:t>
            </w:r>
          </w:p>
        </w:tc>
        <w:tc>
          <w:tcPr>
            <w:tcW w:w="2338" w:type="dxa"/>
          </w:tcPr>
          <w:p w14:paraId="3AD931F7" w14:textId="5082623B" w:rsidR="00A37AD4" w:rsidRDefault="00A37AD4" w:rsidP="00A37AD4">
            <w:r w:rsidRPr="00A37AD4">
              <w:t>-&gt;&gt;,&gt;&gt;9.99</w:t>
            </w:r>
          </w:p>
        </w:tc>
      </w:tr>
      <w:tr w:rsidR="00A37AD4" w14:paraId="7BFD2DB4" w14:textId="77777777" w:rsidTr="008F5B36">
        <w:trPr>
          <w:trHeight w:val="350"/>
        </w:trPr>
        <w:tc>
          <w:tcPr>
            <w:tcW w:w="1525" w:type="dxa"/>
          </w:tcPr>
          <w:p w14:paraId="7CCE76B8" w14:textId="19BCD7EA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17AD7A44" w14:textId="5E5588A3" w:rsidR="00A37AD4" w:rsidRDefault="00A37AD4" w:rsidP="00A37AD4">
            <w:r w:rsidRPr="00A37AD4">
              <w:t>qty</w:t>
            </w:r>
            <w:r>
              <w:t>-uom</w:t>
            </w:r>
          </w:p>
        </w:tc>
        <w:tc>
          <w:tcPr>
            <w:tcW w:w="3147" w:type="dxa"/>
          </w:tcPr>
          <w:p w14:paraId="75383B45" w14:textId="0FD54BDD" w:rsidR="00A37AD4" w:rsidRDefault="00F823B3" w:rsidP="00A37AD4">
            <w:r>
              <w:t xml:space="preserve">Quantity per </w:t>
            </w:r>
            <w:r w:rsidR="00A37AD4">
              <w:t>U</w:t>
            </w:r>
            <w:r>
              <w:t xml:space="preserve">nit of </w:t>
            </w:r>
            <w:r w:rsidR="00A37AD4">
              <w:t>M</w:t>
            </w:r>
            <w:r>
              <w:t>easure</w:t>
            </w:r>
          </w:p>
        </w:tc>
        <w:tc>
          <w:tcPr>
            <w:tcW w:w="2338" w:type="dxa"/>
          </w:tcPr>
          <w:p w14:paraId="0946CB98" w14:textId="3770166C" w:rsidR="00A37AD4" w:rsidRDefault="00A37AD4" w:rsidP="00A37AD4">
            <w:r w:rsidRPr="00A37AD4">
              <w:t>x(</w:t>
            </w:r>
            <w:r>
              <w:t>8</w:t>
            </w:r>
            <w:r w:rsidRPr="00A37AD4">
              <w:t>)</w:t>
            </w:r>
          </w:p>
        </w:tc>
      </w:tr>
      <w:tr w:rsidR="00A37AD4" w14:paraId="4CD3E63E" w14:textId="77777777" w:rsidTr="008F5B36">
        <w:trPr>
          <w:trHeight w:val="350"/>
        </w:trPr>
        <w:tc>
          <w:tcPr>
            <w:tcW w:w="1525" w:type="dxa"/>
          </w:tcPr>
          <w:p w14:paraId="3ACF4807" w14:textId="1D09F8C8" w:rsidR="00A37AD4" w:rsidRDefault="00A37AD4" w:rsidP="00A37AD4">
            <w:r w:rsidRPr="009C792D">
              <w:t>est-qty</w:t>
            </w:r>
          </w:p>
        </w:tc>
        <w:tc>
          <w:tcPr>
            <w:tcW w:w="2340" w:type="dxa"/>
          </w:tcPr>
          <w:p w14:paraId="3D0B1547" w14:textId="4C5495FF" w:rsidR="00A37AD4" w:rsidRDefault="00A37AD4" w:rsidP="00A37AD4">
            <w:r w:rsidRPr="00A37AD4">
              <w:t>rec_key</w:t>
            </w:r>
          </w:p>
        </w:tc>
        <w:tc>
          <w:tcPr>
            <w:tcW w:w="3147" w:type="dxa"/>
          </w:tcPr>
          <w:p w14:paraId="6D3C0B5F" w14:textId="64A354A5" w:rsidR="00A37AD4" w:rsidRDefault="00A37AD4" w:rsidP="00A37AD4">
            <w:r w:rsidRPr="00A37AD4">
              <w:t>Rec Key</w:t>
            </w:r>
          </w:p>
        </w:tc>
        <w:tc>
          <w:tcPr>
            <w:tcW w:w="2338" w:type="dxa"/>
          </w:tcPr>
          <w:p w14:paraId="338D3FC3" w14:textId="01991A16" w:rsidR="00A37AD4" w:rsidRDefault="00A37AD4" w:rsidP="00A37AD4">
            <w:r w:rsidRPr="00A37AD4">
              <w:t>x(</w:t>
            </w:r>
            <w:r>
              <w:t>20</w:t>
            </w:r>
            <w:r w:rsidRPr="00A37AD4">
              <w:t>)</w:t>
            </w:r>
          </w:p>
        </w:tc>
      </w:tr>
    </w:tbl>
    <w:p w14:paraId="35CA3D32" w14:textId="77777777" w:rsidR="00A37AD4" w:rsidRPr="00451F4E" w:rsidRDefault="00A37AD4" w:rsidP="00A37AD4"/>
    <w:p w14:paraId="2A9A65F5" w14:textId="58A14B4F" w:rsidR="00A37AD4" w:rsidRDefault="00A37AD4" w:rsidP="00A37AD4">
      <w:pPr>
        <w:pStyle w:val="Heading2"/>
      </w:pPr>
      <w:bookmarkStart w:id="11" w:name="_Toc49801894"/>
      <w:r>
        <w:t>Form File Field Definitions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A37AD4" w:rsidRPr="00421D19" w14:paraId="1EC3ACE1" w14:textId="77777777" w:rsidTr="008F5B36">
        <w:tc>
          <w:tcPr>
            <w:tcW w:w="1525" w:type="dxa"/>
          </w:tcPr>
          <w:p w14:paraId="004623BA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1DD54122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19306F6D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722F61B1" w14:textId="77777777" w:rsidR="00A37AD4" w:rsidRPr="00421D19" w:rsidRDefault="00A37AD4" w:rsidP="008F5B36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8F5B36" w14:paraId="5CD6990E" w14:textId="77777777" w:rsidTr="008F5B36">
        <w:trPr>
          <w:trHeight w:val="377"/>
        </w:trPr>
        <w:tc>
          <w:tcPr>
            <w:tcW w:w="1525" w:type="dxa"/>
          </w:tcPr>
          <w:p w14:paraId="53CBE4AA" w14:textId="2EFFC4F8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50103F0C" w14:textId="5B5D37C4" w:rsidR="008F5B36" w:rsidRDefault="008F5B36" w:rsidP="008F5B36">
            <w:r w:rsidRPr="008F5B36">
              <w:t>adder</w:t>
            </w:r>
          </w:p>
        </w:tc>
        <w:tc>
          <w:tcPr>
            <w:tcW w:w="3147" w:type="dxa"/>
          </w:tcPr>
          <w:p w14:paraId="1A4FA1C7" w14:textId="69A163BF" w:rsidR="008F5B36" w:rsidRDefault="008F5B36" w:rsidP="008F5B36">
            <w:r>
              <w:t>Adder</w:t>
            </w:r>
          </w:p>
        </w:tc>
        <w:tc>
          <w:tcPr>
            <w:tcW w:w="2338" w:type="dxa"/>
          </w:tcPr>
          <w:p w14:paraId="7BFE10C7" w14:textId="2D632FA8" w:rsidR="008F5B36" w:rsidRDefault="000D62A8" w:rsidP="008F5B36">
            <w:r w:rsidRPr="000D62A8">
              <w:t>x(10)</w:t>
            </w:r>
          </w:p>
        </w:tc>
      </w:tr>
      <w:tr w:rsidR="008F5B36" w14:paraId="050391BE" w14:textId="77777777" w:rsidTr="008F5B36">
        <w:trPr>
          <w:trHeight w:val="350"/>
        </w:trPr>
        <w:tc>
          <w:tcPr>
            <w:tcW w:w="1525" w:type="dxa"/>
          </w:tcPr>
          <w:p w14:paraId="2FBA842E" w14:textId="5AE62774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216DA73D" w14:textId="053DBE0C" w:rsidR="008F5B36" w:rsidRDefault="008F5B36" w:rsidP="008F5B36">
            <w:r w:rsidRPr="008F5B36">
              <w:t>adh-code</w:t>
            </w:r>
          </w:p>
        </w:tc>
        <w:tc>
          <w:tcPr>
            <w:tcW w:w="3147" w:type="dxa"/>
          </w:tcPr>
          <w:p w14:paraId="06B5906D" w14:textId="1C5D417B" w:rsidR="008F5B36" w:rsidRDefault="008F5B36" w:rsidP="008F5B36">
            <w:r>
              <w:t>Adhesive Code</w:t>
            </w:r>
          </w:p>
        </w:tc>
        <w:tc>
          <w:tcPr>
            <w:tcW w:w="2338" w:type="dxa"/>
          </w:tcPr>
          <w:p w14:paraId="7E726116" w14:textId="7725903E" w:rsidR="008F5B36" w:rsidRDefault="000D62A8" w:rsidP="008F5B36">
            <w:r w:rsidRPr="000D62A8">
              <w:t>x(10)</w:t>
            </w:r>
          </w:p>
        </w:tc>
      </w:tr>
      <w:tr w:rsidR="008F5B36" w14:paraId="508952FF" w14:textId="77777777" w:rsidTr="008F5B36">
        <w:trPr>
          <w:trHeight w:val="350"/>
        </w:trPr>
        <w:tc>
          <w:tcPr>
            <w:tcW w:w="1525" w:type="dxa"/>
          </w:tcPr>
          <w:p w14:paraId="74FAC62A" w14:textId="54DF97D0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53913689" w14:textId="5C038E7F" w:rsidR="008F5B36" w:rsidRDefault="008F5B36" w:rsidP="008F5B36">
            <w:r w:rsidRPr="008F5B36">
              <w:t>adh-sqin</w:t>
            </w:r>
          </w:p>
        </w:tc>
        <w:tc>
          <w:tcPr>
            <w:tcW w:w="3147" w:type="dxa"/>
          </w:tcPr>
          <w:p w14:paraId="04E61A96" w14:textId="25440936" w:rsidR="008F5B36" w:rsidRDefault="008F5B36" w:rsidP="008F5B36">
            <w:r>
              <w:t>Sq</w:t>
            </w:r>
            <w:r w:rsidR="00F823B3">
              <w:t>uare</w:t>
            </w:r>
            <w:r>
              <w:t xml:space="preserve"> Inches</w:t>
            </w:r>
          </w:p>
        </w:tc>
        <w:tc>
          <w:tcPr>
            <w:tcW w:w="2338" w:type="dxa"/>
          </w:tcPr>
          <w:p w14:paraId="0A96A6CA" w14:textId="44A84F17" w:rsidR="008F5B36" w:rsidRDefault="000D62A8" w:rsidP="008F5B36">
            <w:r w:rsidRPr="000D62A8">
              <w:t>&gt;&gt;&gt;9.9999</w:t>
            </w:r>
          </w:p>
        </w:tc>
      </w:tr>
      <w:tr w:rsidR="008F5B36" w14:paraId="12BA7599" w14:textId="77777777" w:rsidTr="008F5B36">
        <w:trPr>
          <w:trHeight w:val="350"/>
        </w:trPr>
        <w:tc>
          <w:tcPr>
            <w:tcW w:w="1525" w:type="dxa"/>
          </w:tcPr>
          <w:p w14:paraId="3F41E2A5" w14:textId="60B88E69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5DA09DE5" w14:textId="0AA4362D" w:rsidR="008F5B36" w:rsidRDefault="008F5B36" w:rsidP="008F5B36">
            <w:r w:rsidRPr="008F5B36">
              <w:t>blank-qty</w:t>
            </w:r>
          </w:p>
        </w:tc>
        <w:tc>
          <w:tcPr>
            <w:tcW w:w="3147" w:type="dxa"/>
          </w:tcPr>
          <w:p w14:paraId="75D63EBE" w14:textId="738B4036" w:rsidR="008F5B36" w:rsidRDefault="008F5B36" w:rsidP="008F5B36">
            <w:r>
              <w:t>BLANK</w:t>
            </w:r>
            <w:r w:rsidR="00F823B3">
              <w:t xml:space="preserve"> Quantity</w:t>
            </w:r>
          </w:p>
        </w:tc>
        <w:tc>
          <w:tcPr>
            <w:tcW w:w="2338" w:type="dxa"/>
          </w:tcPr>
          <w:p w14:paraId="3731F616" w14:textId="26CF3430" w:rsidR="008F5B36" w:rsidRDefault="000D62A8" w:rsidP="008F5B36">
            <w:r>
              <w:t>&gt;9</w:t>
            </w:r>
          </w:p>
        </w:tc>
      </w:tr>
      <w:tr w:rsidR="008F5B36" w14:paraId="20B8C4F9" w14:textId="77777777" w:rsidTr="008F5B36">
        <w:trPr>
          <w:trHeight w:val="350"/>
        </w:trPr>
        <w:tc>
          <w:tcPr>
            <w:tcW w:w="1525" w:type="dxa"/>
          </w:tcPr>
          <w:p w14:paraId="163E2CA0" w14:textId="56BDD0BA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6A42B8E2" w14:textId="01BB8781" w:rsidR="008F5B36" w:rsidRDefault="008F5B36" w:rsidP="008F5B36">
            <w:r w:rsidRPr="008F5B36">
              <w:t>board</w:t>
            </w:r>
          </w:p>
        </w:tc>
        <w:tc>
          <w:tcPr>
            <w:tcW w:w="3147" w:type="dxa"/>
          </w:tcPr>
          <w:p w14:paraId="1CBBB03D" w14:textId="5CD7AACD" w:rsidR="008F5B36" w:rsidRDefault="008F5B36" w:rsidP="008F5B36">
            <w:r>
              <w:t>Board</w:t>
            </w:r>
          </w:p>
        </w:tc>
        <w:tc>
          <w:tcPr>
            <w:tcW w:w="2338" w:type="dxa"/>
          </w:tcPr>
          <w:p w14:paraId="6764CA7B" w14:textId="6A00D593" w:rsidR="008F5B36" w:rsidRDefault="000D62A8" w:rsidP="008F5B36">
            <w:r w:rsidRPr="000D62A8">
              <w:t>x(10)</w:t>
            </w:r>
          </w:p>
        </w:tc>
      </w:tr>
      <w:tr w:rsidR="008F5B36" w14:paraId="642F50D0" w14:textId="77777777" w:rsidTr="008F5B36">
        <w:trPr>
          <w:trHeight w:val="350"/>
        </w:trPr>
        <w:tc>
          <w:tcPr>
            <w:tcW w:w="1525" w:type="dxa"/>
          </w:tcPr>
          <w:p w14:paraId="6B695AB2" w14:textId="72776CFE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43C9617D" w14:textId="3A9F0BE6" w:rsidR="008F5B36" w:rsidRDefault="008F5B36" w:rsidP="008F5B36">
            <w:r w:rsidRPr="008F5B36">
              <w:t>brd-dscr</w:t>
            </w:r>
          </w:p>
        </w:tc>
        <w:tc>
          <w:tcPr>
            <w:tcW w:w="3147" w:type="dxa"/>
          </w:tcPr>
          <w:p w14:paraId="1FADD7F2" w14:textId="7D35B22A" w:rsidR="008F5B36" w:rsidRDefault="00F823B3" w:rsidP="008F5B36">
            <w:r>
              <w:t xml:space="preserve">Board </w:t>
            </w:r>
            <w:r w:rsidR="008F5B36">
              <w:t>Description</w:t>
            </w:r>
          </w:p>
        </w:tc>
        <w:tc>
          <w:tcPr>
            <w:tcW w:w="2338" w:type="dxa"/>
          </w:tcPr>
          <w:p w14:paraId="6B422917" w14:textId="5C73F5E6" w:rsidR="008F5B36" w:rsidRDefault="000D62A8" w:rsidP="008F5B36">
            <w:r w:rsidRPr="000D62A8">
              <w:t>x(</w:t>
            </w:r>
            <w:r>
              <w:t>2</w:t>
            </w:r>
            <w:r w:rsidRPr="000D62A8">
              <w:t>0)</w:t>
            </w:r>
          </w:p>
        </w:tc>
      </w:tr>
      <w:tr w:rsidR="008F5B36" w14:paraId="465C5A55" w14:textId="77777777" w:rsidTr="008F5B36">
        <w:trPr>
          <w:trHeight w:val="350"/>
        </w:trPr>
        <w:tc>
          <w:tcPr>
            <w:tcW w:w="1525" w:type="dxa"/>
          </w:tcPr>
          <w:p w14:paraId="063C2657" w14:textId="306ECBED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4C9784DD" w14:textId="121397F5" w:rsidR="008F5B36" w:rsidRDefault="008F5B36" w:rsidP="008F5B36">
            <w:r w:rsidRPr="008F5B36">
              <w:t>cad-image</w:t>
            </w:r>
          </w:p>
        </w:tc>
        <w:tc>
          <w:tcPr>
            <w:tcW w:w="3147" w:type="dxa"/>
          </w:tcPr>
          <w:p w14:paraId="6BD0E108" w14:textId="3B13CCA2" w:rsidR="008F5B36" w:rsidRDefault="008F5B36" w:rsidP="008F5B36">
            <w:r>
              <w:t>CAD Image File</w:t>
            </w:r>
          </w:p>
        </w:tc>
        <w:tc>
          <w:tcPr>
            <w:tcW w:w="2338" w:type="dxa"/>
          </w:tcPr>
          <w:p w14:paraId="4755EC70" w14:textId="45954AAB" w:rsidR="008F5B36" w:rsidRDefault="000D62A8" w:rsidP="008F5B36">
            <w:r w:rsidRPr="000D62A8">
              <w:t>x(</w:t>
            </w:r>
            <w:r>
              <w:t>8</w:t>
            </w:r>
            <w:r w:rsidRPr="000D62A8">
              <w:t>0)</w:t>
            </w:r>
          </w:p>
        </w:tc>
      </w:tr>
      <w:tr w:rsidR="008F5B36" w14:paraId="06ADF93A" w14:textId="77777777" w:rsidTr="008F5B36">
        <w:trPr>
          <w:trHeight w:val="350"/>
        </w:trPr>
        <w:tc>
          <w:tcPr>
            <w:tcW w:w="1525" w:type="dxa"/>
          </w:tcPr>
          <w:p w14:paraId="600239F5" w14:textId="70A69DC8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507645FE" w14:textId="1EBB56BF" w:rsidR="008F5B36" w:rsidRDefault="008F5B36" w:rsidP="008F5B36">
            <w:r w:rsidRPr="008F5B36">
              <w:t>cal</w:t>
            </w:r>
          </w:p>
        </w:tc>
        <w:tc>
          <w:tcPr>
            <w:tcW w:w="3147" w:type="dxa"/>
          </w:tcPr>
          <w:p w14:paraId="646800E1" w14:textId="52064653" w:rsidR="008F5B36" w:rsidRDefault="008F5B36" w:rsidP="008F5B36">
            <w:r>
              <w:t>Caliper</w:t>
            </w:r>
          </w:p>
        </w:tc>
        <w:tc>
          <w:tcPr>
            <w:tcW w:w="2338" w:type="dxa"/>
          </w:tcPr>
          <w:p w14:paraId="04F6AF41" w14:textId="68646DA4" w:rsidR="008F5B36" w:rsidRDefault="000D62A8" w:rsidP="008F5B36">
            <w:r w:rsidRPr="000D62A8">
              <w:t>9.99999</w:t>
            </w:r>
          </w:p>
        </w:tc>
      </w:tr>
      <w:tr w:rsidR="008F5B36" w14:paraId="742CBD03" w14:textId="77777777" w:rsidTr="008F5B36">
        <w:trPr>
          <w:trHeight w:val="350"/>
        </w:trPr>
        <w:tc>
          <w:tcPr>
            <w:tcW w:w="1525" w:type="dxa"/>
          </w:tcPr>
          <w:p w14:paraId="5B3EEAC7" w14:textId="6EE1AE4B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17C1C3CA" w14:textId="5F500A1A" w:rsidR="008F5B36" w:rsidRDefault="008F5B36" w:rsidP="008F5B36">
            <w:r>
              <w:t>company</w:t>
            </w:r>
          </w:p>
        </w:tc>
        <w:tc>
          <w:tcPr>
            <w:tcW w:w="3147" w:type="dxa"/>
          </w:tcPr>
          <w:p w14:paraId="7F80DAA5" w14:textId="74533A3A" w:rsidR="008F5B36" w:rsidRDefault="008F5B36" w:rsidP="008F5B36">
            <w:r>
              <w:t>Company</w:t>
            </w:r>
          </w:p>
        </w:tc>
        <w:tc>
          <w:tcPr>
            <w:tcW w:w="2338" w:type="dxa"/>
          </w:tcPr>
          <w:p w14:paraId="0D50E9F9" w14:textId="41347C9B" w:rsidR="008F5B36" w:rsidRDefault="000D62A8" w:rsidP="008F5B36">
            <w:r w:rsidRPr="000D62A8">
              <w:t>x(</w:t>
            </w:r>
            <w:r>
              <w:t>3</w:t>
            </w:r>
            <w:r w:rsidRPr="000D62A8">
              <w:t>)</w:t>
            </w:r>
          </w:p>
        </w:tc>
      </w:tr>
      <w:tr w:rsidR="008F5B36" w14:paraId="7822F37C" w14:textId="77777777" w:rsidTr="008F5B36">
        <w:trPr>
          <w:trHeight w:val="350"/>
        </w:trPr>
        <w:tc>
          <w:tcPr>
            <w:tcW w:w="1525" w:type="dxa"/>
          </w:tcPr>
          <w:p w14:paraId="735C07D5" w14:textId="0A70F6CD" w:rsidR="008F5B36" w:rsidRDefault="008F5B36" w:rsidP="008F5B36">
            <w:r w:rsidRPr="004B7B85">
              <w:t>ef</w:t>
            </w:r>
          </w:p>
        </w:tc>
        <w:tc>
          <w:tcPr>
            <w:tcW w:w="2340" w:type="dxa"/>
          </w:tcPr>
          <w:p w14:paraId="2CA57E60" w14:textId="624EEA22" w:rsidR="008F5B36" w:rsidRDefault="008F5B36" w:rsidP="008F5B36">
            <w:r>
              <w:t>cost-method</w:t>
            </w:r>
          </w:p>
        </w:tc>
        <w:tc>
          <w:tcPr>
            <w:tcW w:w="3147" w:type="dxa"/>
          </w:tcPr>
          <w:p w14:paraId="63EDF66D" w14:textId="085BBA42" w:rsidR="008F5B36" w:rsidRDefault="008F5B36" w:rsidP="008F5B36">
            <w:r>
              <w:t>Cost Method</w:t>
            </w:r>
          </w:p>
        </w:tc>
        <w:tc>
          <w:tcPr>
            <w:tcW w:w="2338" w:type="dxa"/>
          </w:tcPr>
          <w:p w14:paraId="3B138D5D" w14:textId="438A6282" w:rsidR="008F5B36" w:rsidRDefault="000D62A8" w:rsidP="008F5B36">
            <w:r w:rsidRPr="000D62A8">
              <w:t>x(</w:t>
            </w:r>
            <w:r>
              <w:t>8</w:t>
            </w:r>
            <w:r w:rsidRPr="000D62A8">
              <w:t>)</w:t>
            </w:r>
          </w:p>
        </w:tc>
      </w:tr>
      <w:tr w:rsidR="000F103B" w14:paraId="1817B555" w14:textId="77777777" w:rsidTr="008F5B36">
        <w:trPr>
          <w:trHeight w:val="350"/>
        </w:trPr>
        <w:tc>
          <w:tcPr>
            <w:tcW w:w="1525" w:type="dxa"/>
          </w:tcPr>
          <w:p w14:paraId="664A75EF" w14:textId="2D26E2FA" w:rsidR="000F103B" w:rsidRPr="007E5143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519B315B" w14:textId="47DE4AD1" w:rsidR="000F103B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49C1609A" w14:textId="35E8FE08" w:rsidR="000F103B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AA3C70B" w14:textId="46664509" w:rsidR="000F103B" w:rsidRPr="000D62A8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8F5B36" w14:paraId="020881EC" w14:textId="77777777" w:rsidTr="008F5B36">
        <w:trPr>
          <w:trHeight w:val="350"/>
        </w:trPr>
        <w:tc>
          <w:tcPr>
            <w:tcW w:w="1525" w:type="dxa"/>
          </w:tcPr>
          <w:p w14:paraId="6FE3DFEB" w14:textId="262175A7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14122E96" w14:textId="7545C4D5" w:rsidR="008F5B36" w:rsidRDefault="008F5B36" w:rsidP="008F5B36">
            <w:r>
              <w:t>cost-msh</w:t>
            </w:r>
          </w:p>
        </w:tc>
        <w:tc>
          <w:tcPr>
            <w:tcW w:w="3147" w:type="dxa"/>
          </w:tcPr>
          <w:p w14:paraId="1891FFD8" w14:textId="216BABF1" w:rsidR="008F5B36" w:rsidRDefault="008F5B36" w:rsidP="008F5B36">
            <w:r>
              <w:t>Cost M/Sheets</w:t>
            </w:r>
          </w:p>
        </w:tc>
        <w:tc>
          <w:tcPr>
            <w:tcW w:w="2338" w:type="dxa"/>
          </w:tcPr>
          <w:p w14:paraId="3410C2A8" w14:textId="20435E1C" w:rsidR="008F5B36" w:rsidRDefault="000D62A8" w:rsidP="008F5B36">
            <w:r w:rsidRPr="000D62A8">
              <w:t>&gt;&gt;&gt;&gt;9.999</w:t>
            </w:r>
          </w:p>
        </w:tc>
      </w:tr>
      <w:tr w:rsidR="008F5B36" w14:paraId="6879AC93" w14:textId="77777777" w:rsidTr="008F5B36">
        <w:trPr>
          <w:trHeight w:val="350"/>
        </w:trPr>
        <w:tc>
          <w:tcPr>
            <w:tcW w:w="1525" w:type="dxa"/>
          </w:tcPr>
          <w:p w14:paraId="1B6CFAE0" w14:textId="033367A6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EE12970" w14:textId="3A6DFAD3" w:rsidR="008F5B36" w:rsidRDefault="008F5B36" w:rsidP="008F5B36">
            <w:r>
              <w:t>cost-uom</w:t>
            </w:r>
          </w:p>
        </w:tc>
        <w:tc>
          <w:tcPr>
            <w:tcW w:w="3147" w:type="dxa"/>
          </w:tcPr>
          <w:p w14:paraId="5EFF71CC" w14:textId="05CC0D17" w:rsidR="008F5B36" w:rsidRDefault="00F823B3" w:rsidP="008F5B36">
            <w:r>
              <w:t>Cost Unit of Measure</w:t>
            </w:r>
          </w:p>
        </w:tc>
        <w:tc>
          <w:tcPr>
            <w:tcW w:w="2338" w:type="dxa"/>
          </w:tcPr>
          <w:p w14:paraId="08BD7D39" w14:textId="79F8D509" w:rsidR="008F5B36" w:rsidRDefault="000D62A8" w:rsidP="008F5B36">
            <w:r w:rsidRPr="000D62A8">
              <w:t>x(4)</w:t>
            </w:r>
          </w:p>
        </w:tc>
      </w:tr>
      <w:tr w:rsidR="008F5B36" w14:paraId="5A7710C7" w14:textId="77777777" w:rsidTr="008F5B36">
        <w:trPr>
          <w:trHeight w:val="350"/>
        </w:trPr>
        <w:tc>
          <w:tcPr>
            <w:tcW w:w="1525" w:type="dxa"/>
          </w:tcPr>
          <w:p w14:paraId="1EDE7E70" w14:textId="5949A481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58A54BE7" w14:textId="7151CBBC" w:rsidR="008F5B36" w:rsidRDefault="008F5B36" w:rsidP="008F5B36">
            <w:r>
              <w:t>cust-seq</w:t>
            </w:r>
          </w:p>
        </w:tc>
        <w:tc>
          <w:tcPr>
            <w:tcW w:w="3147" w:type="dxa"/>
          </w:tcPr>
          <w:p w14:paraId="585DC61E" w14:textId="5C49607C" w:rsidR="008F5B36" w:rsidRDefault="00F823B3" w:rsidP="008F5B36">
            <w:r>
              <w:t>Customer Sequence</w:t>
            </w:r>
          </w:p>
        </w:tc>
        <w:tc>
          <w:tcPr>
            <w:tcW w:w="2338" w:type="dxa"/>
          </w:tcPr>
          <w:p w14:paraId="208647A4" w14:textId="76B553E9" w:rsidR="008F5B36" w:rsidRDefault="000D62A8" w:rsidP="008F5B36">
            <w:r>
              <w:t>&gt;9</w:t>
            </w:r>
          </w:p>
        </w:tc>
      </w:tr>
      <w:tr w:rsidR="008F5B36" w14:paraId="139382B5" w14:textId="77777777" w:rsidTr="008F5B36">
        <w:trPr>
          <w:trHeight w:val="350"/>
        </w:trPr>
        <w:tc>
          <w:tcPr>
            <w:tcW w:w="1525" w:type="dxa"/>
          </w:tcPr>
          <w:p w14:paraId="24CB96F5" w14:textId="138F0E2D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16B07BA" w14:textId="5CA414DA" w:rsidR="008F5B36" w:rsidRDefault="008F5B36" w:rsidP="008F5B36">
            <w:r>
              <w:t>die-in</w:t>
            </w:r>
          </w:p>
        </w:tc>
        <w:tc>
          <w:tcPr>
            <w:tcW w:w="3147" w:type="dxa"/>
          </w:tcPr>
          <w:p w14:paraId="7214326C" w14:textId="286FA2D7" w:rsidR="008F5B36" w:rsidRDefault="008F5B36" w:rsidP="008F5B36">
            <w:r>
              <w:t>Die Inches</w:t>
            </w:r>
          </w:p>
        </w:tc>
        <w:tc>
          <w:tcPr>
            <w:tcW w:w="2338" w:type="dxa"/>
          </w:tcPr>
          <w:p w14:paraId="0BDF60DC" w14:textId="3D86EE80" w:rsidR="008F5B36" w:rsidRDefault="000D62A8" w:rsidP="008F5B36">
            <w:r w:rsidRPr="000D62A8">
              <w:t>&gt;&gt;</w:t>
            </w:r>
            <w:r>
              <w:t>&gt;</w:t>
            </w:r>
            <w:r w:rsidRPr="000D62A8">
              <w:t>&gt;&gt;9</w:t>
            </w:r>
          </w:p>
        </w:tc>
      </w:tr>
      <w:tr w:rsidR="008F5B36" w14:paraId="2E50994A" w14:textId="77777777" w:rsidTr="008F5B36">
        <w:trPr>
          <w:trHeight w:val="350"/>
        </w:trPr>
        <w:tc>
          <w:tcPr>
            <w:tcW w:w="1525" w:type="dxa"/>
          </w:tcPr>
          <w:p w14:paraId="1D0A28BB" w14:textId="3E87FCE0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29C952A5" w14:textId="787D6C42" w:rsidR="008F5B36" w:rsidRDefault="008F5B36" w:rsidP="008F5B36">
            <w:r>
              <w:t>e-num</w:t>
            </w:r>
          </w:p>
        </w:tc>
        <w:tc>
          <w:tcPr>
            <w:tcW w:w="3147" w:type="dxa"/>
          </w:tcPr>
          <w:p w14:paraId="2B744D13" w14:textId="37E9DEC7" w:rsidR="008F5B36" w:rsidRDefault="008F5B36" w:rsidP="008F5B36">
            <w:r>
              <w:t>Est</w:t>
            </w:r>
            <w:r w:rsidR="00F823B3">
              <w:t>imate Number</w:t>
            </w:r>
          </w:p>
        </w:tc>
        <w:tc>
          <w:tcPr>
            <w:tcW w:w="2338" w:type="dxa"/>
          </w:tcPr>
          <w:p w14:paraId="27BD902B" w14:textId="0C15098A" w:rsidR="008F5B36" w:rsidRDefault="000D62A8" w:rsidP="008F5B36">
            <w:r w:rsidRPr="000D62A8">
              <w:t>&gt;&gt;&gt;&gt;&gt;9</w:t>
            </w:r>
          </w:p>
        </w:tc>
      </w:tr>
      <w:tr w:rsidR="008F5B36" w14:paraId="5CC50BF5" w14:textId="77777777" w:rsidTr="008F5B36">
        <w:trPr>
          <w:trHeight w:val="350"/>
        </w:trPr>
        <w:tc>
          <w:tcPr>
            <w:tcW w:w="1525" w:type="dxa"/>
          </w:tcPr>
          <w:p w14:paraId="6515734A" w14:textId="6242B807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02F4BBB2" w14:textId="155C53D4" w:rsidR="008F5B36" w:rsidRDefault="008F5B36" w:rsidP="008F5B36">
            <w:r>
              <w:t>eqty</w:t>
            </w:r>
          </w:p>
        </w:tc>
        <w:tc>
          <w:tcPr>
            <w:tcW w:w="3147" w:type="dxa"/>
          </w:tcPr>
          <w:p w14:paraId="01D15F07" w14:textId="1F55BEE9" w:rsidR="008F5B36" w:rsidRDefault="00F823B3" w:rsidP="008F5B36">
            <w:r>
              <w:t xml:space="preserve">Estimate </w:t>
            </w:r>
            <w:r w:rsidR="008F5B36">
              <w:t>Q</w:t>
            </w:r>
            <w:r>
              <w:t>uantity</w:t>
            </w:r>
          </w:p>
        </w:tc>
        <w:tc>
          <w:tcPr>
            <w:tcW w:w="2338" w:type="dxa"/>
          </w:tcPr>
          <w:p w14:paraId="58374E56" w14:textId="695B9D27" w:rsidR="008F5B36" w:rsidRDefault="000D62A8" w:rsidP="008F5B36">
            <w:r w:rsidRPr="000D62A8">
              <w:t>-&gt;&gt;,&gt;&gt;9.99</w:t>
            </w:r>
          </w:p>
        </w:tc>
      </w:tr>
      <w:tr w:rsidR="008F5B36" w14:paraId="0360AAC6" w14:textId="77777777" w:rsidTr="008F5B36">
        <w:trPr>
          <w:trHeight w:val="350"/>
        </w:trPr>
        <w:tc>
          <w:tcPr>
            <w:tcW w:w="1525" w:type="dxa"/>
          </w:tcPr>
          <w:p w14:paraId="0E689C96" w14:textId="32833BE0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5E4BCD27" w14:textId="6A9BC231" w:rsidR="008F5B36" w:rsidRDefault="008F5B36" w:rsidP="008F5B36">
            <w:r>
              <w:t>est-no</w:t>
            </w:r>
          </w:p>
        </w:tc>
        <w:tc>
          <w:tcPr>
            <w:tcW w:w="3147" w:type="dxa"/>
          </w:tcPr>
          <w:p w14:paraId="1D0A46E2" w14:textId="7D02284E" w:rsidR="008F5B36" w:rsidRDefault="008F5B36" w:rsidP="008F5B36">
            <w:r>
              <w:t xml:space="preserve">Estimate </w:t>
            </w:r>
            <w:r w:rsidR="00F823B3">
              <w:t>Number</w:t>
            </w:r>
          </w:p>
        </w:tc>
        <w:tc>
          <w:tcPr>
            <w:tcW w:w="2338" w:type="dxa"/>
          </w:tcPr>
          <w:p w14:paraId="2E4E0D4A" w14:textId="682BE988" w:rsidR="008F5B36" w:rsidRDefault="000D62A8" w:rsidP="008F5B36">
            <w:r w:rsidRPr="000D62A8">
              <w:t>x(5)</w:t>
            </w:r>
          </w:p>
        </w:tc>
      </w:tr>
      <w:tr w:rsidR="008F5B36" w14:paraId="44D299F7" w14:textId="77777777" w:rsidTr="008F5B36">
        <w:trPr>
          <w:trHeight w:val="350"/>
        </w:trPr>
        <w:tc>
          <w:tcPr>
            <w:tcW w:w="1525" w:type="dxa"/>
          </w:tcPr>
          <w:p w14:paraId="2E842E12" w14:textId="7071D5E2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1FE82E99" w14:textId="55DC04D2" w:rsidR="008F5B36" w:rsidRDefault="008F5B36" w:rsidP="008F5B36">
            <w:r>
              <w:t>est-type</w:t>
            </w:r>
          </w:p>
        </w:tc>
        <w:tc>
          <w:tcPr>
            <w:tcW w:w="3147" w:type="dxa"/>
          </w:tcPr>
          <w:p w14:paraId="2950770E" w14:textId="2B82ADAE" w:rsidR="008F5B36" w:rsidRDefault="00F823B3" w:rsidP="008F5B36">
            <w:r>
              <w:t xml:space="preserve">Estimate </w:t>
            </w:r>
            <w:r w:rsidR="008F5B36">
              <w:t>Type</w:t>
            </w:r>
          </w:p>
        </w:tc>
        <w:tc>
          <w:tcPr>
            <w:tcW w:w="2338" w:type="dxa"/>
          </w:tcPr>
          <w:p w14:paraId="0EF414E7" w14:textId="77AB0508" w:rsidR="008F5B36" w:rsidRDefault="000D62A8" w:rsidP="008F5B36">
            <w:r>
              <w:t>9</w:t>
            </w:r>
          </w:p>
        </w:tc>
      </w:tr>
      <w:tr w:rsidR="008F5B36" w14:paraId="2A0A60CE" w14:textId="77777777" w:rsidTr="008F5B36">
        <w:trPr>
          <w:trHeight w:val="350"/>
        </w:trPr>
        <w:tc>
          <w:tcPr>
            <w:tcW w:w="1525" w:type="dxa"/>
          </w:tcPr>
          <w:p w14:paraId="5E696D79" w14:textId="2A30D913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0D99A582" w14:textId="4AD4E902" w:rsidR="008F5B36" w:rsidRDefault="008F5B36" w:rsidP="008F5B36">
            <w:r>
              <w:t>f-coat</w:t>
            </w:r>
          </w:p>
        </w:tc>
        <w:tc>
          <w:tcPr>
            <w:tcW w:w="3147" w:type="dxa"/>
          </w:tcPr>
          <w:p w14:paraId="5A6F2AF1" w14:textId="6CDDA751" w:rsidR="008F5B36" w:rsidRDefault="008F5B36" w:rsidP="008F5B36">
            <w:r>
              <w:t>Form Coatings</w:t>
            </w:r>
          </w:p>
        </w:tc>
        <w:tc>
          <w:tcPr>
            <w:tcW w:w="2338" w:type="dxa"/>
          </w:tcPr>
          <w:p w14:paraId="75CF3AA9" w14:textId="47028856" w:rsidR="008F5B36" w:rsidRDefault="000D62A8" w:rsidP="008F5B36">
            <w:r w:rsidRPr="000D62A8">
              <w:t>&gt;9</w:t>
            </w:r>
          </w:p>
        </w:tc>
      </w:tr>
      <w:tr w:rsidR="008F5B36" w14:paraId="1C3350CA" w14:textId="77777777" w:rsidTr="008F5B36">
        <w:trPr>
          <w:trHeight w:val="350"/>
        </w:trPr>
        <w:tc>
          <w:tcPr>
            <w:tcW w:w="1525" w:type="dxa"/>
          </w:tcPr>
          <w:p w14:paraId="6B30789A" w14:textId="5820E080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D8FADDF" w14:textId="75B51CBF" w:rsidR="008F5B36" w:rsidRDefault="008F5B36" w:rsidP="008F5B36">
            <w:r>
              <w:t>f-coat-p</w:t>
            </w:r>
          </w:p>
        </w:tc>
        <w:tc>
          <w:tcPr>
            <w:tcW w:w="3147" w:type="dxa"/>
          </w:tcPr>
          <w:p w14:paraId="4C0E1CA7" w14:textId="2E2CAFC8" w:rsidR="008F5B36" w:rsidRDefault="008F5B36" w:rsidP="008F5B36">
            <w:r>
              <w:t>Number of Coatings Passes</w:t>
            </w:r>
          </w:p>
        </w:tc>
        <w:tc>
          <w:tcPr>
            <w:tcW w:w="2338" w:type="dxa"/>
          </w:tcPr>
          <w:p w14:paraId="546E07EF" w14:textId="6F713BB2" w:rsidR="008F5B36" w:rsidRDefault="000D62A8" w:rsidP="008F5B36">
            <w:r w:rsidRPr="000D62A8">
              <w:t>&gt;9</w:t>
            </w:r>
          </w:p>
        </w:tc>
      </w:tr>
      <w:tr w:rsidR="008F5B36" w14:paraId="069A816A" w14:textId="77777777" w:rsidTr="008F5B36">
        <w:trPr>
          <w:trHeight w:val="350"/>
        </w:trPr>
        <w:tc>
          <w:tcPr>
            <w:tcW w:w="1525" w:type="dxa"/>
          </w:tcPr>
          <w:p w14:paraId="77AF1D9C" w14:textId="513E9F32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140FEDC6" w14:textId="41137905" w:rsidR="008F5B36" w:rsidRDefault="008F5B36" w:rsidP="008F5B36">
            <w:r>
              <w:t>f-col</w:t>
            </w:r>
          </w:p>
        </w:tc>
        <w:tc>
          <w:tcPr>
            <w:tcW w:w="3147" w:type="dxa"/>
          </w:tcPr>
          <w:p w14:paraId="42218166" w14:textId="67B7669A" w:rsidR="008F5B36" w:rsidRDefault="00A42709" w:rsidP="008F5B36">
            <w:r>
              <w:t>Number</w:t>
            </w:r>
            <w:r w:rsidR="008F5B36" w:rsidRPr="008F5B36">
              <w:t xml:space="preserve"> Colors</w:t>
            </w:r>
            <w:r>
              <w:t xml:space="preserve"> per </w:t>
            </w:r>
            <w:r w:rsidR="008F5B36" w:rsidRPr="008F5B36">
              <w:t>Form</w:t>
            </w:r>
          </w:p>
        </w:tc>
        <w:tc>
          <w:tcPr>
            <w:tcW w:w="2338" w:type="dxa"/>
          </w:tcPr>
          <w:p w14:paraId="1A6DEFF0" w14:textId="3FC9D897" w:rsidR="008F5B36" w:rsidRDefault="000D62A8" w:rsidP="008F5B36">
            <w:r w:rsidRPr="000D62A8">
              <w:t>&gt;9</w:t>
            </w:r>
          </w:p>
        </w:tc>
      </w:tr>
      <w:tr w:rsidR="008F5B36" w14:paraId="14769E9A" w14:textId="77777777" w:rsidTr="008F5B36">
        <w:trPr>
          <w:trHeight w:val="350"/>
        </w:trPr>
        <w:tc>
          <w:tcPr>
            <w:tcW w:w="1525" w:type="dxa"/>
          </w:tcPr>
          <w:p w14:paraId="70636DF6" w14:textId="1D28B443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17E67E3" w14:textId="15B5A621" w:rsidR="008F5B36" w:rsidRDefault="008F5B36" w:rsidP="008F5B36">
            <w:r>
              <w:t>f-pass</w:t>
            </w:r>
          </w:p>
        </w:tc>
        <w:tc>
          <w:tcPr>
            <w:tcW w:w="3147" w:type="dxa"/>
          </w:tcPr>
          <w:p w14:paraId="59642A22" w14:textId="35D92523" w:rsidR="008F5B36" w:rsidRDefault="00A42709" w:rsidP="008F5B36">
            <w:r>
              <w:t xml:space="preserve">Number of </w:t>
            </w:r>
            <w:r w:rsidR="008F5B36">
              <w:t>Form Passes</w:t>
            </w:r>
          </w:p>
        </w:tc>
        <w:tc>
          <w:tcPr>
            <w:tcW w:w="2338" w:type="dxa"/>
          </w:tcPr>
          <w:p w14:paraId="72B13CCE" w14:textId="1F6F7DCD" w:rsidR="008F5B36" w:rsidRDefault="000D62A8" w:rsidP="008F5B36">
            <w:r w:rsidRPr="000D62A8">
              <w:t>&gt;9</w:t>
            </w:r>
          </w:p>
        </w:tc>
      </w:tr>
      <w:tr w:rsidR="008F5B36" w14:paraId="53F11A29" w14:textId="77777777" w:rsidTr="008F5B36">
        <w:trPr>
          <w:trHeight w:val="350"/>
        </w:trPr>
        <w:tc>
          <w:tcPr>
            <w:tcW w:w="1525" w:type="dxa"/>
          </w:tcPr>
          <w:p w14:paraId="25AF45D9" w14:textId="0FBDC775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50176FBF" w14:textId="677DA478" w:rsidR="008F5B36" w:rsidRDefault="008F5B36" w:rsidP="008F5B36">
            <w:r>
              <w:t>flute</w:t>
            </w:r>
          </w:p>
        </w:tc>
        <w:tc>
          <w:tcPr>
            <w:tcW w:w="3147" w:type="dxa"/>
          </w:tcPr>
          <w:p w14:paraId="2E26CB07" w14:textId="10207B1F" w:rsidR="008F5B36" w:rsidRDefault="008F5B36" w:rsidP="008F5B36">
            <w:r>
              <w:t>Flute</w:t>
            </w:r>
          </w:p>
        </w:tc>
        <w:tc>
          <w:tcPr>
            <w:tcW w:w="2338" w:type="dxa"/>
          </w:tcPr>
          <w:p w14:paraId="2147A0D0" w14:textId="11428B20" w:rsidR="008F5B36" w:rsidRDefault="000D62A8" w:rsidP="008F5B36">
            <w:r w:rsidRPr="000D62A8">
              <w:t>x(10)</w:t>
            </w:r>
          </w:p>
        </w:tc>
      </w:tr>
      <w:tr w:rsidR="008F5B36" w14:paraId="522A0565" w14:textId="77777777" w:rsidTr="008F5B36">
        <w:trPr>
          <w:trHeight w:val="350"/>
        </w:trPr>
        <w:tc>
          <w:tcPr>
            <w:tcW w:w="1525" w:type="dxa"/>
          </w:tcPr>
          <w:p w14:paraId="6385857D" w14:textId="610791EF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145EEA26" w14:textId="50A07C31" w:rsidR="008F5B36" w:rsidRDefault="008F5B36" w:rsidP="008F5B36">
            <w:r>
              <w:t>form-no</w:t>
            </w:r>
          </w:p>
        </w:tc>
        <w:tc>
          <w:tcPr>
            <w:tcW w:w="3147" w:type="dxa"/>
          </w:tcPr>
          <w:p w14:paraId="18497033" w14:textId="522828DD" w:rsidR="008F5B36" w:rsidRDefault="008F5B36" w:rsidP="008F5B36">
            <w:r>
              <w:t>FORM</w:t>
            </w:r>
            <w:r w:rsidR="00A42709">
              <w:t xml:space="preserve"> Number</w:t>
            </w:r>
          </w:p>
        </w:tc>
        <w:tc>
          <w:tcPr>
            <w:tcW w:w="2338" w:type="dxa"/>
          </w:tcPr>
          <w:p w14:paraId="54621770" w14:textId="586DA32E" w:rsidR="008F5B36" w:rsidRDefault="000D62A8" w:rsidP="008F5B36">
            <w:r w:rsidRPr="000D62A8">
              <w:t>&gt;9</w:t>
            </w:r>
          </w:p>
        </w:tc>
      </w:tr>
      <w:tr w:rsidR="008F5B36" w14:paraId="0F1E402A" w14:textId="77777777" w:rsidTr="008F5B36">
        <w:trPr>
          <w:trHeight w:val="350"/>
        </w:trPr>
        <w:tc>
          <w:tcPr>
            <w:tcW w:w="1525" w:type="dxa"/>
          </w:tcPr>
          <w:p w14:paraId="311DC823" w14:textId="2BEDC553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5E93B563" w14:textId="390195DD" w:rsidR="008F5B36" w:rsidRDefault="008F5B36" w:rsidP="008F5B36">
            <w:r>
              <w:t>fr-msh</w:t>
            </w:r>
          </w:p>
        </w:tc>
        <w:tc>
          <w:tcPr>
            <w:tcW w:w="3147" w:type="dxa"/>
          </w:tcPr>
          <w:p w14:paraId="63A28C87" w14:textId="0C951966" w:rsidR="008F5B36" w:rsidRDefault="008F5B36" w:rsidP="008F5B36">
            <w:r>
              <w:t>Freigh</w:t>
            </w:r>
            <w:r w:rsidR="000D62A8">
              <w:t>t</w:t>
            </w:r>
            <w:r>
              <w:t xml:space="preserve"> /M Sheets</w:t>
            </w:r>
          </w:p>
        </w:tc>
        <w:tc>
          <w:tcPr>
            <w:tcW w:w="2338" w:type="dxa"/>
          </w:tcPr>
          <w:p w14:paraId="6DF5F0A8" w14:textId="7E4E5D2B" w:rsidR="008F5B36" w:rsidRDefault="000D62A8" w:rsidP="008F5B36">
            <w:r w:rsidRPr="000D62A8">
              <w:t>&gt;&gt;9.999</w:t>
            </w:r>
          </w:p>
        </w:tc>
      </w:tr>
      <w:tr w:rsidR="008F5B36" w14:paraId="0F5BC53A" w14:textId="77777777" w:rsidTr="008F5B36">
        <w:trPr>
          <w:trHeight w:val="350"/>
        </w:trPr>
        <w:tc>
          <w:tcPr>
            <w:tcW w:w="1525" w:type="dxa"/>
          </w:tcPr>
          <w:p w14:paraId="16904ABA" w14:textId="346DB592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88F6F47" w14:textId="21CC6991" w:rsidR="008F5B36" w:rsidRDefault="008F5B36" w:rsidP="008F5B36">
            <w:r>
              <w:t>fr-uom</w:t>
            </w:r>
          </w:p>
        </w:tc>
        <w:tc>
          <w:tcPr>
            <w:tcW w:w="3147" w:type="dxa"/>
          </w:tcPr>
          <w:p w14:paraId="71ACC8FD" w14:textId="355ABA9C" w:rsidR="008F5B36" w:rsidRDefault="00A42709" w:rsidP="008F5B36">
            <w:r>
              <w:t>Freight Unit of Measure</w:t>
            </w:r>
          </w:p>
        </w:tc>
        <w:tc>
          <w:tcPr>
            <w:tcW w:w="2338" w:type="dxa"/>
          </w:tcPr>
          <w:p w14:paraId="0CA775B8" w14:textId="32CAAB9F" w:rsidR="008F5B36" w:rsidRDefault="000D62A8" w:rsidP="008F5B36">
            <w:r w:rsidRPr="000D62A8">
              <w:t>x(4)</w:t>
            </w:r>
          </w:p>
        </w:tc>
      </w:tr>
      <w:tr w:rsidR="008F5B36" w14:paraId="5C406289" w14:textId="77777777" w:rsidTr="008F5B36">
        <w:trPr>
          <w:trHeight w:val="350"/>
        </w:trPr>
        <w:tc>
          <w:tcPr>
            <w:tcW w:w="1525" w:type="dxa"/>
          </w:tcPr>
          <w:p w14:paraId="4EA9EA15" w14:textId="51B37DD7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67860151" w14:textId="25FE1825" w:rsidR="008F5B36" w:rsidRDefault="008F5B36" w:rsidP="008F5B36">
            <w:r w:rsidRPr="008F5B36">
              <w:t>gsh-dep</w:t>
            </w:r>
          </w:p>
        </w:tc>
        <w:tc>
          <w:tcPr>
            <w:tcW w:w="3147" w:type="dxa"/>
          </w:tcPr>
          <w:p w14:paraId="1AED6A87" w14:textId="60939114" w:rsidR="008F5B36" w:rsidRDefault="00A42709" w:rsidP="008F5B36">
            <w:r>
              <w:t xml:space="preserve">Gross Sheet </w:t>
            </w:r>
            <w:r w:rsidR="000D62A8">
              <w:t>Depth</w:t>
            </w:r>
          </w:p>
        </w:tc>
        <w:tc>
          <w:tcPr>
            <w:tcW w:w="2338" w:type="dxa"/>
          </w:tcPr>
          <w:p w14:paraId="211C7850" w14:textId="0825C7DB" w:rsidR="008F5B36" w:rsidRDefault="000D62A8" w:rsidP="008F5B36">
            <w:r w:rsidRPr="000D62A8">
              <w:t>&gt;&gt;9.9999</w:t>
            </w:r>
          </w:p>
        </w:tc>
      </w:tr>
      <w:tr w:rsidR="008F5B36" w14:paraId="748D254B" w14:textId="77777777" w:rsidTr="008F5B36">
        <w:trPr>
          <w:trHeight w:val="350"/>
        </w:trPr>
        <w:tc>
          <w:tcPr>
            <w:tcW w:w="1525" w:type="dxa"/>
          </w:tcPr>
          <w:p w14:paraId="2D111AEE" w14:textId="1A2C467B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0442EB4A" w14:textId="089D168E" w:rsidR="008F5B36" w:rsidRDefault="008F5B36" w:rsidP="008F5B36">
            <w:r w:rsidRPr="008F5B36">
              <w:t>gsh-len</w:t>
            </w:r>
          </w:p>
        </w:tc>
        <w:tc>
          <w:tcPr>
            <w:tcW w:w="3147" w:type="dxa"/>
          </w:tcPr>
          <w:p w14:paraId="16492CA9" w14:textId="14AF4629" w:rsidR="008F5B36" w:rsidRDefault="00A42709" w:rsidP="008F5B36">
            <w:r>
              <w:t xml:space="preserve">Gross Sheet </w:t>
            </w:r>
            <w:r w:rsidR="000D62A8">
              <w:t>Length</w:t>
            </w:r>
          </w:p>
        </w:tc>
        <w:tc>
          <w:tcPr>
            <w:tcW w:w="2338" w:type="dxa"/>
          </w:tcPr>
          <w:p w14:paraId="1042FA68" w14:textId="1ADC4A1A" w:rsidR="008F5B36" w:rsidRDefault="000D62A8" w:rsidP="008F5B36">
            <w:r w:rsidRPr="000D62A8">
              <w:t>&gt;&gt;9.9999</w:t>
            </w:r>
          </w:p>
        </w:tc>
      </w:tr>
      <w:tr w:rsidR="008F5B36" w14:paraId="1265AE93" w14:textId="77777777" w:rsidTr="008F5B36">
        <w:trPr>
          <w:trHeight w:val="350"/>
        </w:trPr>
        <w:tc>
          <w:tcPr>
            <w:tcW w:w="1525" w:type="dxa"/>
          </w:tcPr>
          <w:p w14:paraId="65DCB351" w14:textId="0DB3A5FB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5ED81B0B" w14:textId="78DA840E" w:rsidR="008F5B36" w:rsidRDefault="008F5B36" w:rsidP="008F5B36">
            <w:r w:rsidRPr="008F5B36">
              <w:t>gsh-qty</w:t>
            </w:r>
          </w:p>
        </w:tc>
        <w:tc>
          <w:tcPr>
            <w:tcW w:w="3147" w:type="dxa"/>
          </w:tcPr>
          <w:p w14:paraId="23924F10" w14:textId="04EF785C" w:rsidR="008F5B36" w:rsidRDefault="00A42709" w:rsidP="008F5B36">
            <w:r>
              <w:t>Gross Sheet Quantity</w:t>
            </w:r>
          </w:p>
        </w:tc>
        <w:tc>
          <w:tcPr>
            <w:tcW w:w="2338" w:type="dxa"/>
          </w:tcPr>
          <w:p w14:paraId="3EEFD907" w14:textId="3C7BCBCF" w:rsidR="008F5B36" w:rsidRDefault="000D62A8" w:rsidP="008F5B36">
            <w:r w:rsidRPr="000D62A8">
              <w:t>&gt;&gt;&gt;,&gt;&gt;9</w:t>
            </w:r>
          </w:p>
        </w:tc>
      </w:tr>
      <w:tr w:rsidR="008F5B36" w14:paraId="7D769599" w14:textId="77777777" w:rsidTr="008F5B36">
        <w:trPr>
          <w:trHeight w:val="350"/>
        </w:trPr>
        <w:tc>
          <w:tcPr>
            <w:tcW w:w="1525" w:type="dxa"/>
          </w:tcPr>
          <w:p w14:paraId="61E6E663" w14:textId="71B2077F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72214B83" w14:textId="29214921" w:rsidR="008F5B36" w:rsidRDefault="008F5B36" w:rsidP="008F5B36">
            <w:r w:rsidRPr="008F5B36">
              <w:t>gsh-wid</w:t>
            </w:r>
          </w:p>
        </w:tc>
        <w:tc>
          <w:tcPr>
            <w:tcW w:w="3147" w:type="dxa"/>
          </w:tcPr>
          <w:p w14:paraId="025AE1D8" w14:textId="62BBC023" w:rsidR="008F5B36" w:rsidRDefault="000D62A8" w:rsidP="008F5B36">
            <w:r>
              <w:t>Gross Sheet Width</w:t>
            </w:r>
          </w:p>
        </w:tc>
        <w:tc>
          <w:tcPr>
            <w:tcW w:w="2338" w:type="dxa"/>
          </w:tcPr>
          <w:p w14:paraId="7396DBAE" w14:textId="525A5ECB" w:rsidR="008F5B36" w:rsidRDefault="000D62A8" w:rsidP="008F5B36">
            <w:r w:rsidRPr="000D62A8">
              <w:t>&gt;&gt;9.9999</w:t>
            </w:r>
          </w:p>
        </w:tc>
      </w:tr>
      <w:tr w:rsidR="008F5B36" w14:paraId="1202E5FE" w14:textId="77777777" w:rsidTr="008F5B36">
        <w:trPr>
          <w:trHeight w:val="350"/>
        </w:trPr>
        <w:tc>
          <w:tcPr>
            <w:tcW w:w="1525" w:type="dxa"/>
          </w:tcPr>
          <w:p w14:paraId="49561B5F" w14:textId="20FF6376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0764F10B" w14:textId="71F0398E" w:rsidR="008F5B36" w:rsidRDefault="008F5B36" w:rsidP="008F5B36">
            <w:r w:rsidRPr="008F5B36">
              <w:t>i-code</w:t>
            </w:r>
          </w:p>
        </w:tc>
        <w:tc>
          <w:tcPr>
            <w:tcW w:w="3147" w:type="dxa"/>
          </w:tcPr>
          <w:p w14:paraId="467FEB31" w14:textId="78E175FB" w:rsidR="008F5B36" w:rsidRDefault="00A42709" w:rsidP="008F5B36">
            <w:r>
              <w:t>Item Code</w:t>
            </w:r>
          </w:p>
        </w:tc>
        <w:tc>
          <w:tcPr>
            <w:tcW w:w="2338" w:type="dxa"/>
          </w:tcPr>
          <w:p w14:paraId="346E997B" w14:textId="7446A587" w:rsidR="008F5B36" w:rsidRDefault="000D62A8" w:rsidP="008F5B36">
            <w:r>
              <w:t>x</w:t>
            </w:r>
          </w:p>
        </w:tc>
      </w:tr>
      <w:tr w:rsidR="008F5B36" w14:paraId="30E8FA7D" w14:textId="77777777" w:rsidTr="008F5B36">
        <w:trPr>
          <w:trHeight w:val="350"/>
        </w:trPr>
        <w:tc>
          <w:tcPr>
            <w:tcW w:w="1525" w:type="dxa"/>
          </w:tcPr>
          <w:p w14:paraId="143E00BE" w14:textId="4D254A48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29AF26BB" w14:textId="75EF1F19" w:rsidR="008F5B36" w:rsidRDefault="008F5B36" w:rsidP="008F5B36">
            <w:r w:rsidRPr="008F5B36">
              <w:t>i-no</w:t>
            </w:r>
          </w:p>
        </w:tc>
        <w:tc>
          <w:tcPr>
            <w:tcW w:w="3147" w:type="dxa"/>
          </w:tcPr>
          <w:p w14:paraId="3F6DA621" w14:textId="6EDBA0AD" w:rsidR="008F5B36" w:rsidRDefault="000D62A8" w:rsidP="008F5B36">
            <w:r>
              <w:t xml:space="preserve">Item </w:t>
            </w:r>
            <w:r w:rsidR="00A42709">
              <w:t>Number</w:t>
            </w:r>
          </w:p>
        </w:tc>
        <w:tc>
          <w:tcPr>
            <w:tcW w:w="2338" w:type="dxa"/>
          </w:tcPr>
          <w:p w14:paraId="6C8B23CA" w14:textId="4B1935D0" w:rsidR="008F5B36" w:rsidRDefault="000D62A8" w:rsidP="008F5B36">
            <w:r w:rsidRPr="000D62A8">
              <w:t>x(15)</w:t>
            </w:r>
          </w:p>
        </w:tc>
      </w:tr>
      <w:tr w:rsidR="008F5B36" w14:paraId="7A7E4DA3" w14:textId="77777777" w:rsidTr="008F5B36">
        <w:trPr>
          <w:trHeight w:val="350"/>
        </w:trPr>
        <w:tc>
          <w:tcPr>
            <w:tcW w:w="1525" w:type="dxa"/>
          </w:tcPr>
          <w:p w14:paraId="74DE5BDB" w14:textId="45B63B55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1176E795" w14:textId="5282EC4A" w:rsidR="008F5B36" w:rsidRDefault="008F5B36" w:rsidP="008F5B36">
            <w:r w:rsidRPr="008F5B36">
              <w:t>lam-code</w:t>
            </w:r>
          </w:p>
        </w:tc>
        <w:tc>
          <w:tcPr>
            <w:tcW w:w="3147" w:type="dxa"/>
          </w:tcPr>
          <w:p w14:paraId="199EFEE5" w14:textId="7CC12E53" w:rsidR="008F5B36" w:rsidRDefault="000D62A8" w:rsidP="008F5B36">
            <w:r>
              <w:t>Laminate Code</w:t>
            </w:r>
          </w:p>
        </w:tc>
        <w:tc>
          <w:tcPr>
            <w:tcW w:w="2338" w:type="dxa"/>
          </w:tcPr>
          <w:p w14:paraId="03A560C6" w14:textId="52FB8B8B" w:rsidR="008F5B36" w:rsidRDefault="000D62A8" w:rsidP="008F5B36">
            <w:r w:rsidRPr="000D62A8">
              <w:t>x(1</w:t>
            </w:r>
            <w:r>
              <w:t>0</w:t>
            </w:r>
            <w:r w:rsidRPr="000D62A8">
              <w:t>)</w:t>
            </w:r>
          </w:p>
        </w:tc>
      </w:tr>
      <w:tr w:rsidR="008F5B36" w14:paraId="3762B096" w14:textId="77777777" w:rsidTr="008F5B36">
        <w:trPr>
          <w:trHeight w:val="350"/>
        </w:trPr>
        <w:tc>
          <w:tcPr>
            <w:tcW w:w="1525" w:type="dxa"/>
          </w:tcPr>
          <w:p w14:paraId="5A7571E1" w14:textId="09FF39A8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669EB4C1" w14:textId="5EAD2DB3" w:rsidR="008F5B36" w:rsidRDefault="008F5B36" w:rsidP="008F5B36">
            <w:r w:rsidRPr="008F5B36">
              <w:t>lam-dscr</w:t>
            </w:r>
          </w:p>
        </w:tc>
        <w:tc>
          <w:tcPr>
            <w:tcW w:w="3147" w:type="dxa"/>
          </w:tcPr>
          <w:p w14:paraId="71893F28" w14:textId="26FD19BE" w:rsidR="008F5B36" w:rsidRDefault="00A42709" w:rsidP="008F5B36">
            <w:r>
              <w:t>Laminate Description</w:t>
            </w:r>
          </w:p>
        </w:tc>
        <w:tc>
          <w:tcPr>
            <w:tcW w:w="2338" w:type="dxa"/>
          </w:tcPr>
          <w:p w14:paraId="3948C2B7" w14:textId="5B885852" w:rsidR="008F5B36" w:rsidRDefault="000D62A8" w:rsidP="008F5B36">
            <w:r w:rsidRPr="000D62A8">
              <w:t>x(</w:t>
            </w:r>
            <w:r>
              <w:t>20</w:t>
            </w:r>
            <w:r w:rsidRPr="000D62A8">
              <w:t>)</w:t>
            </w:r>
          </w:p>
        </w:tc>
      </w:tr>
      <w:tr w:rsidR="008F5B36" w14:paraId="4EDD5691" w14:textId="77777777" w:rsidTr="008F5B36">
        <w:trPr>
          <w:trHeight w:val="350"/>
        </w:trPr>
        <w:tc>
          <w:tcPr>
            <w:tcW w:w="1525" w:type="dxa"/>
          </w:tcPr>
          <w:p w14:paraId="601D369E" w14:textId="6713D172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5BC53A37" w14:textId="22A4AA09" w:rsidR="008F5B36" w:rsidRDefault="008F5B36" w:rsidP="008F5B36">
            <w:r w:rsidRPr="008F5B36">
              <w:t>leaf</w:t>
            </w:r>
          </w:p>
        </w:tc>
        <w:tc>
          <w:tcPr>
            <w:tcW w:w="3147" w:type="dxa"/>
          </w:tcPr>
          <w:p w14:paraId="3857429F" w14:textId="402103EE" w:rsidR="008F5B36" w:rsidRDefault="000D62A8" w:rsidP="008F5B36">
            <w:r>
              <w:t>Leaf/Film</w:t>
            </w:r>
          </w:p>
        </w:tc>
        <w:tc>
          <w:tcPr>
            <w:tcW w:w="2338" w:type="dxa"/>
          </w:tcPr>
          <w:p w14:paraId="06A3A428" w14:textId="6BC9AC1D" w:rsidR="008F5B36" w:rsidRDefault="000D62A8" w:rsidP="008F5B36">
            <w:r w:rsidRPr="000D62A8">
              <w:t>x(1</w:t>
            </w:r>
            <w:r>
              <w:t>0</w:t>
            </w:r>
            <w:r w:rsidRPr="000D62A8">
              <w:t>)</w:t>
            </w:r>
          </w:p>
        </w:tc>
      </w:tr>
      <w:tr w:rsidR="008F5B36" w14:paraId="7742FF2D" w14:textId="77777777" w:rsidTr="008F5B36">
        <w:trPr>
          <w:trHeight w:val="350"/>
        </w:trPr>
        <w:tc>
          <w:tcPr>
            <w:tcW w:w="1525" w:type="dxa"/>
          </w:tcPr>
          <w:p w14:paraId="1C4ECFD2" w14:textId="6757A3BF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16876849" w14:textId="07A2F4E7" w:rsidR="008F5B36" w:rsidRDefault="008F5B36" w:rsidP="008F5B36">
            <w:r w:rsidRPr="008F5B36">
              <w:t>leaf</w:t>
            </w:r>
            <w:r>
              <w:t>-bnum</w:t>
            </w:r>
          </w:p>
        </w:tc>
        <w:tc>
          <w:tcPr>
            <w:tcW w:w="3147" w:type="dxa"/>
          </w:tcPr>
          <w:p w14:paraId="63B86673" w14:textId="64B48047" w:rsidR="008F5B36" w:rsidRDefault="00A42709" w:rsidP="008F5B36">
            <w:r>
              <w:t>Leaf Number</w:t>
            </w:r>
          </w:p>
        </w:tc>
        <w:tc>
          <w:tcPr>
            <w:tcW w:w="2338" w:type="dxa"/>
          </w:tcPr>
          <w:p w14:paraId="343F30E1" w14:textId="5D220519" w:rsidR="008F5B36" w:rsidRDefault="000D62A8" w:rsidP="008F5B36">
            <w:r>
              <w:t>99</w:t>
            </w:r>
          </w:p>
        </w:tc>
      </w:tr>
      <w:tr w:rsidR="008F5B36" w14:paraId="1BF55E6C" w14:textId="77777777" w:rsidTr="008F5B36">
        <w:trPr>
          <w:trHeight w:val="350"/>
        </w:trPr>
        <w:tc>
          <w:tcPr>
            <w:tcW w:w="1525" w:type="dxa"/>
          </w:tcPr>
          <w:p w14:paraId="60446093" w14:textId="17C655C7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A39D1BA" w14:textId="599F4396" w:rsidR="008F5B36" w:rsidRDefault="008F5B36" w:rsidP="008F5B36">
            <w:r w:rsidRPr="008F5B36">
              <w:t>leaf</w:t>
            </w:r>
            <w:r>
              <w:t>-cost</w:t>
            </w:r>
          </w:p>
        </w:tc>
        <w:tc>
          <w:tcPr>
            <w:tcW w:w="3147" w:type="dxa"/>
          </w:tcPr>
          <w:p w14:paraId="572F9CBE" w14:textId="00A052D1" w:rsidR="008F5B36" w:rsidRDefault="00A42709" w:rsidP="008F5B36">
            <w:r>
              <w:t xml:space="preserve">Leaf </w:t>
            </w:r>
            <w:r w:rsidR="000D62A8">
              <w:t>Cost MSI</w:t>
            </w:r>
          </w:p>
        </w:tc>
        <w:tc>
          <w:tcPr>
            <w:tcW w:w="2338" w:type="dxa"/>
          </w:tcPr>
          <w:p w14:paraId="589D0C80" w14:textId="540B104C" w:rsidR="008F5B36" w:rsidRDefault="000D62A8" w:rsidP="008F5B36">
            <w:r w:rsidRPr="000D62A8">
              <w:t>&gt;&gt;&gt;&gt;9.9&lt;&lt;&lt;&lt;</w:t>
            </w:r>
          </w:p>
        </w:tc>
      </w:tr>
      <w:tr w:rsidR="008F5B36" w14:paraId="67CFF7CF" w14:textId="77777777" w:rsidTr="008F5B36">
        <w:trPr>
          <w:trHeight w:val="350"/>
        </w:trPr>
        <w:tc>
          <w:tcPr>
            <w:tcW w:w="1525" w:type="dxa"/>
          </w:tcPr>
          <w:p w14:paraId="2F34197F" w14:textId="4B672A27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7CC2E2D1" w14:textId="57B49A12" w:rsidR="008F5B36" w:rsidRDefault="008F5B36" w:rsidP="008F5B36">
            <w:r w:rsidRPr="008F5B36">
              <w:t>leaf</w:t>
            </w:r>
            <w:r>
              <w:t>-dscr</w:t>
            </w:r>
          </w:p>
        </w:tc>
        <w:tc>
          <w:tcPr>
            <w:tcW w:w="3147" w:type="dxa"/>
          </w:tcPr>
          <w:p w14:paraId="5B846948" w14:textId="369AF893" w:rsidR="008F5B36" w:rsidRDefault="00A42709" w:rsidP="008F5B36">
            <w:r>
              <w:t xml:space="preserve">Leaf </w:t>
            </w:r>
            <w:r w:rsidR="000D62A8">
              <w:t>Description</w:t>
            </w:r>
          </w:p>
        </w:tc>
        <w:tc>
          <w:tcPr>
            <w:tcW w:w="2338" w:type="dxa"/>
          </w:tcPr>
          <w:p w14:paraId="01C7C4A7" w14:textId="71338A55" w:rsidR="008F5B36" w:rsidRDefault="000D62A8" w:rsidP="008F5B36">
            <w:r w:rsidRPr="000D62A8">
              <w:t>x(20)</w:t>
            </w:r>
          </w:p>
        </w:tc>
      </w:tr>
      <w:tr w:rsidR="008F5B36" w14:paraId="5DF07E70" w14:textId="77777777" w:rsidTr="008F5B36">
        <w:trPr>
          <w:trHeight w:val="350"/>
        </w:trPr>
        <w:tc>
          <w:tcPr>
            <w:tcW w:w="1525" w:type="dxa"/>
          </w:tcPr>
          <w:p w14:paraId="3062A26F" w14:textId="6BAD3DBE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52FE4BD3" w14:textId="55292E03" w:rsidR="008F5B36" w:rsidRDefault="008F5B36" w:rsidP="008F5B36">
            <w:r w:rsidRPr="008F5B36">
              <w:t>leaf</w:t>
            </w:r>
            <w:r>
              <w:t>-1</w:t>
            </w:r>
          </w:p>
        </w:tc>
        <w:tc>
          <w:tcPr>
            <w:tcW w:w="3147" w:type="dxa"/>
          </w:tcPr>
          <w:p w14:paraId="00AFACC8" w14:textId="6AF2D2A1" w:rsidR="008F5B36" w:rsidRDefault="00A42709" w:rsidP="008F5B36">
            <w:r>
              <w:t xml:space="preserve">Leaf </w:t>
            </w:r>
            <w:r w:rsidR="000D62A8">
              <w:t>Length</w:t>
            </w:r>
          </w:p>
        </w:tc>
        <w:tc>
          <w:tcPr>
            <w:tcW w:w="2338" w:type="dxa"/>
          </w:tcPr>
          <w:p w14:paraId="6E8420F0" w14:textId="27082731" w:rsidR="008F5B36" w:rsidRDefault="000D62A8" w:rsidP="008F5B36">
            <w:r w:rsidRPr="000D62A8">
              <w:t>&gt;9.9999</w:t>
            </w:r>
          </w:p>
        </w:tc>
      </w:tr>
      <w:tr w:rsidR="008F5B36" w14:paraId="7A86E757" w14:textId="77777777" w:rsidTr="008F5B36">
        <w:trPr>
          <w:trHeight w:val="350"/>
        </w:trPr>
        <w:tc>
          <w:tcPr>
            <w:tcW w:w="1525" w:type="dxa"/>
          </w:tcPr>
          <w:p w14:paraId="6E2F7F9A" w14:textId="101CD704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2F3F2CE2" w14:textId="2292EDA1" w:rsidR="008F5B36" w:rsidRDefault="008F5B36" w:rsidP="008F5B36">
            <w:r w:rsidRPr="008F5B36">
              <w:t>leaf</w:t>
            </w:r>
            <w:r>
              <w:t>-o1</w:t>
            </w:r>
          </w:p>
        </w:tc>
        <w:tc>
          <w:tcPr>
            <w:tcW w:w="3147" w:type="dxa"/>
          </w:tcPr>
          <w:p w14:paraId="25A9B059" w14:textId="63B10A23" w:rsidR="008F5B36" w:rsidRDefault="000D62A8" w:rsidP="008F5B36">
            <w:r>
              <w:t>Window Overlap</w:t>
            </w:r>
          </w:p>
        </w:tc>
        <w:tc>
          <w:tcPr>
            <w:tcW w:w="2338" w:type="dxa"/>
          </w:tcPr>
          <w:p w14:paraId="79DEFC6D" w14:textId="117664AB" w:rsidR="008F5B36" w:rsidRDefault="000D62A8" w:rsidP="008F5B36">
            <w:r w:rsidRPr="000D62A8">
              <w:t>&gt;9.9999</w:t>
            </w:r>
          </w:p>
        </w:tc>
      </w:tr>
      <w:tr w:rsidR="008F5B36" w14:paraId="57E00A70" w14:textId="77777777" w:rsidTr="008F5B36">
        <w:trPr>
          <w:trHeight w:val="350"/>
        </w:trPr>
        <w:tc>
          <w:tcPr>
            <w:tcW w:w="1525" w:type="dxa"/>
          </w:tcPr>
          <w:p w14:paraId="2465FDA7" w14:textId="459E0540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77C0ABAF" w14:textId="2ED0578D" w:rsidR="008F5B36" w:rsidRDefault="008F5B36" w:rsidP="008F5B36">
            <w:r w:rsidRPr="008F5B36">
              <w:t>leaf</w:t>
            </w:r>
            <w:r>
              <w:t>-o2</w:t>
            </w:r>
          </w:p>
        </w:tc>
        <w:tc>
          <w:tcPr>
            <w:tcW w:w="3147" w:type="dxa"/>
          </w:tcPr>
          <w:p w14:paraId="3587455F" w14:textId="192E8D3E" w:rsidR="008F5B36" w:rsidRDefault="000D62A8" w:rsidP="008F5B36">
            <w:r>
              <w:t>Window Overlap</w:t>
            </w:r>
          </w:p>
        </w:tc>
        <w:tc>
          <w:tcPr>
            <w:tcW w:w="2338" w:type="dxa"/>
          </w:tcPr>
          <w:p w14:paraId="217D1D76" w14:textId="21F4AF1D" w:rsidR="008F5B36" w:rsidRDefault="000D62A8" w:rsidP="008F5B36">
            <w:r w:rsidRPr="000D62A8">
              <w:t>&gt;9.9999</w:t>
            </w:r>
          </w:p>
        </w:tc>
      </w:tr>
      <w:tr w:rsidR="008F5B36" w14:paraId="5413EBCC" w14:textId="77777777" w:rsidTr="008F5B36">
        <w:trPr>
          <w:trHeight w:val="350"/>
        </w:trPr>
        <w:tc>
          <w:tcPr>
            <w:tcW w:w="1525" w:type="dxa"/>
          </w:tcPr>
          <w:p w14:paraId="48FD4AF8" w14:textId="53DA485F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831F598" w14:textId="5954FEBA" w:rsidR="008F5B36" w:rsidRDefault="008F5B36" w:rsidP="008F5B36">
            <w:r w:rsidRPr="008F5B36">
              <w:t>leaf</w:t>
            </w:r>
            <w:r>
              <w:t>-o3</w:t>
            </w:r>
          </w:p>
        </w:tc>
        <w:tc>
          <w:tcPr>
            <w:tcW w:w="3147" w:type="dxa"/>
          </w:tcPr>
          <w:p w14:paraId="6FA79877" w14:textId="29ED4EC1" w:rsidR="008F5B36" w:rsidRDefault="000D62A8" w:rsidP="008F5B36">
            <w:r>
              <w:t>Window Overlap</w:t>
            </w:r>
          </w:p>
        </w:tc>
        <w:tc>
          <w:tcPr>
            <w:tcW w:w="2338" w:type="dxa"/>
          </w:tcPr>
          <w:p w14:paraId="0B90FBAE" w14:textId="61A336BE" w:rsidR="008F5B36" w:rsidRDefault="000D62A8" w:rsidP="008F5B36">
            <w:r w:rsidRPr="000D62A8">
              <w:t>&gt;9.9999</w:t>
            </w:r>
          </w:p>
        </w:tc>
      </w:tr>
      <w:tr w:rsidR="008F5B36" w14:paraId="3529294B" w14:textId="77777777" w:rsidTr="008F5B36">
        <w:trPr>
          <w:trHeight w:val="350"/>
        </w:trPr>
        <w:tc>
          <w:tcPr>
            <w:tcW w:w="1525" w:type="dxa"/>
          </w:tcPr>
          <w:p w14:paraId="1B49C3AF" w14:textId="32186DD4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77E4CA7E" w14:textId="03E90B43" w:rsidR="008F5B36" w:rsidRDefault="008F5B36" w:rsidP="008F5B36">
            <w:r w:rsidRPr="008F5B36">
              <w:t>leaf</w:t>
            </w:r>
            <w:r>
              <w:t>-o4</w:t>
            </w:r>
          </w:p>
        </w:tc>
        <w:tc>
          <w:tcPr>
            <w:tcW w:w="3147" w:type="dxa"/>
          </w:tcPr>
          <w:p w14:paraId="1F392D46" w14:textId="0FF303AE" w:rsidR="008F5B36" w:rsidRDefault="000D62A8" w:rsidP="008F5B36">
            <w:r>
              <w:t>Window Overlap</w:t>
            </w:r>
          </w:p>
        </w:tc>
        <w:tc>
          <w:tcPr>
            <w:tcW w:w="2338" w:type="dxa"/>
          </w:tcPr>
          <w:p w14:paraId="6F8AA6AD" w14:textId="74B15DD9" w:rsidR="008F5B36" w:rsidRDefault="000D62A8" w:rsidP="008F5B36">
            <w:r w:rsidRPr="000D62A8">
              <w:t>&gt;9.9999</w:t>
            </w:r>
          </w:p>
        </w:tc>
      </w:tr>
      <w:tr w:rsidR="008F5B36" w14:paraId="5250E9F3" w14:textId="77777777" w:rsidTr="008F5B36">
        <w:trPr>
          <w:trHeight w:val="350"/>
        </w:trPr>
        <w:tc>
          <w:tcPr>
            <w:tcW w:w="1525" w:type="dxa"/>
          </w:tcPr>
          <w:p w14:paraId="0721F233" w14:textId="4A5B1FC8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3C553ABC" w14:textId="0A3BC22B" w:rsidR="008F5B36" w:rsidRDefault="008F5B36" w:rsidP="008F5B36">
            <w:r w:rsidRPr="008F5B36">
              <w:t>leaf</w:t>
            </w:r>
            <w:r>
              <w:t>-snum</w:t>
            </w:r>
          </w:p>
        </w:tc>
        <w:tc>
          <w:tcPr>
            <w:tcW w:w="3147" w:type="dxa"/>
          </w:tcPr>
          <w:p w14:paraId="2CBB1E95" w14:textId="07F41C5C" w:rsidR="008F5B36" w:rsidRDefault="00A42709" w:rsidP="008F5B36">
            <w:r>
              <w:t xml:space="preserve">Leaf </w:t>
            </w:r>
            <w:r w:rsidR="000D62A8">
              <w:t>S/B</w:t>
            </w:r>
          </w:p>
        </w:tc>
        <w:tc>
          <w:tcPr>
            <w:tcW w:w="2338" w:type="dxa"/>
          </w:tcPr>
          <w:p w14:paraId="2190FD44" w14:textId="614EC47B" w:rsidR="008F5B36" w:rsidRDefault="000D62A8" w:rsidP="008F5B36">
            <w:r>
              <w:t>9</w:t>
            </w:r>
          </w:p>
        </w:tc>
      </w:tr>
      <w:tr w:rsidR="000F103B" w14:paraId="518BF8F0" w14:textId="77777777" w:rsidTr="008F5B36">
        <w:trPr>
          <w:trHeight w:val="350"/>
        </w:trPr>
        <w:tc>
          <w:tcPr>
            <w:tcW w:w="1525" w:type="dxa"/>
          </w:tcPr>
          <w:p w14:paraId="2A92FFF4" w14:textId="6A767432" w:rsidR="000F103B" w:rsidRPr="007E5143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6471F0A1" w14:textId="5D548E49" w:rsidR="000F103B" w:rsidRPr="008F5B36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2294B26" w14:textId="0FE3647C" w:rsidR="000F103B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534B18C" w14:textId="219293FC" w:rsidR="000F103B" w:rsidRPr="000D62A8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8F5B36" w14:paraId="25800CAA" w14:textId="77777777" w:rsidTr="008F5B36">
        <w:trPr>
          <w:trHeight w:val="350"/>
        </w:trPr>
        <w:tc>
          <w:tcPr>
            <w:tcW w:w="1525" w:type="dxa"/>
          </w:tcPr>
          <w:p w14:paraId="052BFDBA" w14:textId="1EE66830" w:rsidR="008F5B36" w:rsidRDefault="008F5B36" w:rsidP="008F5B36">
            <w:r w:rsidRPr="007E5143">
              <w:t>ef</w:t>
            </w:r>
          </w:p>
        </w:tc>
        <w:tc>
          <w:tcPr>
            <w:tcW w:w="2340" w:type="dxa"/>
          </w:tcPr>
          <w:p w14:paraId="03B17202" w14:textId="26EEC7F5" w:rsidR="008F5B36" w:rsidRDefault="008F5B36" w:rsidP="008F5B36">
            <w:r w:rsidRPr="008F5B36">
              <w:t>leaf</w:t>
            </w:r>
            <w:r>
              <w:t>-w</w:t>
            </w:r>
          </w:p>
        </w:tc>
        <w:tc>
          <w:tcPr>
            <w:tcW w:w="3147" w:type="dxa"/>
          </w:tcPr>
          <w:p w14:paraId="496F7B5C" w14:textId="29D1E11D" w:rsidR="008F5B36" w:rsidRDefault="00A42709" w:rsidP="008F5B36">
            <w:r>
              <w:t xml:space="preserve">Leaf </w:t>
            </w:r>
            <w:r w:rsidR="000D62A8">
              <w:t>Width</w:t>
            </w:r>
          </w:p>
        </w:tc>
        <w:tc>
          <w:tcPr>
            <w:tcW w:w="2338" w:type="dxa"/>
          </w:tcPr>
          <w:p w14:paraId="54DC60F2" w14:textId="01112606" w:rsidR="008F5B36" w:rsidRDefault="000D62A8" w:rsidP="008F5B36">
            <w:r w:rsidRPr="000D62A8">
              <w:t>&gt;9.9999</w:t>
            </w:r>
          </w:p>
        </w:tc>
      </w:tr>
      <w:tr w:rsidR="008F5B36" w14:paraId="54DF9F10" w14:textId="77777777" w:rsidTr="008F5B36">
        <w:trPr>
          <w:trHeight w:val="350"/>
        </w:trPr>
        <w:tc>
          <w:tcPr>
            <w:tcW w:w="1525" w:type="dxa"/>
          </w:tcPr>
          <w:p w14:paraId="3C72AD0D" w14:textId="78F6E379" w:rsidR="008F5B36" w:rsidRDefault="008F5B36" w:rsidP="008F5B36">
            <w:r w:rsidRPr="00BA0730">
              <w:t>ef</w:t>
            </w:r>
          </w:p>
        </w:tc>
        <w:tc>
          <w:tcPr>
            <w:tcW w:w="2340" w:type="dxa"/>
          </w:tcPr>
          <w:p w14:paraId="166596A7" w14:textId="217BA2B2" w:rsidR="008F5B36" w:rsidRDefault="008F5B36" w:rsidP="008F5B36">
            <w:r>
              <w:t>loc</w:t>
            </w:r>
          </w:p>
        </w:tc>
        <w:tc>
          <w:tcPr>
            <w:tcW w:w="3147" w:type="dxa"/>
          </w:tcPr>
          <w:p w14:paraId="525150B8" w14:textId="1CDECAEB" w:rsidR="008F5B36" w:rsidRDefault="000D62A8" w:rsidP="008F5B36">
            <w:r>
              <w:t>Warehouse</w:t>
            </w:r>
          </w:p>
        </w:tc>
        <w:tc>
          <w:tcPr>
            <w:tcW w:w="2338" w:type="dxa"/>
          </w:tcPr>
          <w:p w14:paraId="14928AB3" w14:textId="227BC708" w:rsidR="008F5B36" w:rsidRDefault="000D62A8" w:rsidP="008F5B36">
            <w:r w:rsidRPr="000D62A8">
              <w:t>x(5)</w:t>
            </w:r>
          </w:p>
        </w:tc>
      </w:tr>
      <w:tr w:rsidR="008F5B36" w14:paraId="5682C238" w14:textId="77777777" w:rsidTr="008F5B36">
        <w:trPr>
          <w:trHeight w:val="350"/>
        </w:trPr>
        <w:tc>
          <w:tcPr>
            <w:tcW w:w="1525" w:type="dxa"/>
          </w:tcPr>
          <w:p w14:paraId="21E5FED5" w14:textId="2E0C0C07" w:rsidR="008F5B36" w:rsidRDefault="008F5B36" w:rsidP="008F5B36">
            <w:r w:rsidRPr="00BA0730">
              <w:t>ef</w:t>
            </w:r>
          </w:p>
        </w:tc>
        <w:tc>
          <w:tcPr>
            <w:tcW w:w="2340" w:type="dxa"/>
          </w:tcPr>
          <w:p w14:paraId="0F6DF8F0" w14:textId="01F80846" w:rsidR="008F5B36" w:rsidRDefault="008F5B36" w:rsidP="008F5B36">
            <w:r w:rsidRPr="008F5B36">
              <w:t>lsh-dep</w:t>
            </w:r>
          </w:p>
        </w:tc>
        <w:tc>
          <w:tcPr>
            <w:tcW w:w="3147" w:type="dxa"/>
          </w:tcPr>
          <w:p w14:paraId="08F3D493" w14:textId="10720B9E" w:rsidR="008F5B36" w:rsidRDefault="000D62A8" w:rsidP="008F5B36">
            <w:r>
              <w:t>Layout Sheet Depth</w:t>
            </w:r>
          </w:p>
        </w:tc>
        <w:tc>
          <w:tcPr>
            <w:tcW w:w="2338" w:type="dxa"/>
          </w:tcPr>
          <w:p w14:paraId="0D2EC686" w14:textId="35EA6A77" w:rsidR="008F5B36" w:rsidRDefault="000D62A8" w:rsidP="008F5B36">
            <w:r w:rsidRPr="000D62A8">
              <w:t>&gt;&gt;9.9999</w:t>
            </w:r>
          </w:p>
        </w:tc>
      </w:tr>
      <w:tr w:rsidR="008F5B36" w14:paraId="4E30DFC1" w14:textId="77777777" w:rsidTr="008F5B36">
        <w:trPr>
          <w:trHeight w:val="350"/>
        </w:trPr>
        <w:tc>
          <w:tcPr>
            <w:tcW w:w="1525" w:type="dxa"/>
          </w:tcPr>
          <w:p w14:paraId="7161B961" w14:textId="7F559E81" w:rsidR="008F5B36" w:rsidRDefault="008F5B36" w:rsidP="008F5B36">
            <w:r w:rsidRPr="00BA0730">
              <w:t>ef</w:t>
            </w:r>
          </w:p>
        </w:tc>
        <w:tc>
          <w:tcPr>
            <w:tcW w:w="2340" w:type="dxa"/>
          </w:tcPr>
          <w:p w14:paraId="4D11B2AD" w14:textId="424F639C" w:rsidR="008F5B36" w:rsidRDefault="008F5B36" w:rsidP="008F5B36">
            <w:r w:rsidRPr="008F5B36">
              <w:t>lsh-</w:t>
            </w:r>
            <w:r>
              <w:t>len</w:t>
            </w:r>
          </w:p>
        </w:tc>
        <w:tc>
          <w:tcPr>
            <w:tcW w:w="3147" w:type="dxa"/>
          </w:tcPr>
          <w:p w14:paraId="3B007B2D" w14:textId="602079F9" w:rsidR="008F5B36" w:rsidRDefault="000D62A8" w:rsidP="008F5B36">
            <w:r>
              <w:t>Layout Sheet Size</w:t>
            </w:r>
          </w:p>
        </w:tc>
        <w:tc>
          <w:tcPr>
            <w:tcW w:w="2338" w:type="dxa"/>
          </w:tcPr>
          <w:p w14:paraId="1C824F82" w14:textId="354BE079" w:rsidR="008F5B36" w:rsidRDefault="000D62A8" w:rsidP="008F5B36">
            <w:r w:rsidRPr="000D62A8">
              <w:t>&gt;&gt;9.9999</w:t>
            </w:r>
          </w:p>
        </w:tc>
      </w:tr>
      <w:tr w:rsidR="000D62A8" w14:paraId="68524D13" w14:textId="77777777" w:rsidTr="008F5B36">
        <w:trPr>
          <w:trHeight w:val="350"/>
        </w:trPr>
        <w:tc>
          <w:tcPr>
            <w:tcW w:w="1525" w:type="dxa"/>
          </w:tcPr>
          <w:p w14:paraId="4404CB6D" w14:textId="526B4272" w:rsidR="000D62A8" w:rsidRDefault="000D62A8" w:rsidP="000D62A8">
            <w:r w:rsidRPr="00BA0730">
              <w:t>ef</w:t>
            </w:r>
          </w:p>
        </w:tc>
        <w:tc>
          <w:tcPr>
            <w:tcW w:w="2340" w:type="dxa"/>
          </w:tcPr>
          <w:p w14:paraId="06FCE60C" w14:textId="1B5A9DFB" w:rsidR="000D62A8" w:rsidRDefault="00E44D74" w:rsidP="000D62A8">
            <w:r>
              <w:t>lsh-lock</w:t>
            </w:r>
          </w:p>
        </w:tc>
        <w:tc>
          <w:tcPr>
            <w:tcW w:w="3147" w:type="dxa"/>
          </w:tcPr>
          <w:p w14:paraId="2F121ED8" w14:textId="04AD322F" w:rsidR="000D62A8" w:rsidRDefault="000D62A8" w:rsidP="000D62A8">
            <w:r w:rsidRPr="000D62A8">
              <w:t>Lock Layout Sh</w:t>
            </w:r>
            <w:r w:rsidR="00A42709">
              <w:t>eet</w:t>
            </w:r>
            <w:r w:rsidRPr="000D62A8">
              <w:t xml:space="preserve"> </w:t>
            </w:r>
            <w:r w:rsidR="00A42709">
              <w:t>Numbers</w:t>
            </w:r>
            <w:r w:rsidRPr="000D62A8">
              <w:t>?</w:t>
            </w:r>
          </w:p>
        </w:tc>
        <w:tc>
          <w:tcPr>
            <w:tcW w:w="2338" w:type="dxa"/>
          </w:tcPr>
          <w:p w14:paraId="65361F0E" w14:textId="14C868A3" w:rsidR="000D62A8" w:rsidRDefault="00E44D74" w:rsidP="000D62A8">
            <w:r w:rsidRPr="00E44D74">
              <w:t>Yes/No</w:t>
            </w:r>
          </w:p>
        </w:tc>
      </w:tr>
      <w:tr w:rsidR="00E44D74" w14:paraId="0896AF82" w14:textId="77777777" w:rsidTr="008F5B36">
        <w:trPr>
          <w:trHeight w:val="350"/>
        </w:trPr>
        <w:tc>
          <w:tcPr>
            <w:tcW w:w="1525" w:type="dxa"/>
          </w:tcPr>
          <w:p w14:paraId="3863CECF" w14:textId="09F6D913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6801AD2B" w14:textId="3ACCFEA5" w:rsidR="00E44D74" w:rsidRDefault="00E44D74" w:rsidP="00E44D74">
            <w:r w:rsidRPr="008F5B36">
              <w:t>lsh-</w:t>
            </w:r>
            <w:r>
              <w:t>wid</w:t>
            </w:r>
          </w:p>
        </w:tc>
        <w:tc>
          <w:tcPr>
            <w:tcW w:w="3147" w:type="dxa"/>
          </w:tcPr>
          <w:p w14:paraId="235D3FE3" w14:textId="62EF9D2F" w:rsidR="00E44D74" w:rsidRDefault="00E44D74" w:rsidP="00E44D74">
            <w:r w:rsidRPr="000D62A8">
              <w:t>Layout Sheet Width</w:t>
            </w:r>
          </w:p>
        </w:tc>
        <w:tc>
          <w:tcPr>
            <w:tcW w:w="2338" w:type="dxa"/>
          </w:tcPr>
          <w:p w14:paraId="4B68A535" w14:textId="50D44BC5" w:rsidR="00E44D74" w:rsidRDefault="000F103B" w:rsidP="00E44D74">
            <w:r w:rsidRPr="000F103B">
              <w:t>&gt;&gt;9.9999</w:t>
            </w:r>
          </w:p>
        </w:tc>
      </w:tr>
      <w:tr w:rsidR="00E44D74" w14:paraId="703DCEF0" w14:textId="77777777" w:rsidTr="008F5B36">
        <w:trPr>
          <w:trHeight w:val="350"/>
        </w:trPr>
        <w:tc>
          <w:tcPr>
            <w:tcW w:w="1525" w:type="dxa"/>
          </w:tcPr>
          <w:p w14:paraId="17D7CC1F" w14:textId="365ADA3D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4CBE7616" w14:textId="6551DF9F" w:rsidR="00E44D74" w:rsidRDefault="00E44D74" w:rsidP="00E44D74">
            <w:r>
              <w:t>m-code</w:t>
            </w:r>
          </w:p>
        </w:tc>
        <w:tc>
          <w:tcPr>
            <w:tcW w:w="3147" w:type="dxa"/>
          </w:tcPr>
          <w:p w14:paraId="41C50601" w14:textId="23B9CA42" w:rsidR="00E44D74" w:rsidRDefault="00E44D74" w:rsidP="00E44D74">
            <w:r>
              <w:t>Code</w:t>
            </w:r>
          </w:p>
        </w:tc>
        <w:tc>
          <w:tcPr>
            <w:tcW w:w="2338" w:type="dxa"/>
          </w:tcPr>
          <w:p w14:paraId="3E84304D" w14:textId="142BAB5F" w:rsidR="00E44D74" w:rsidRDefault="000F103B" w:rsidP="00E44D74">
            <w:r w:rsidRPr="000F103B">
              <w:t>x(6)</w:t>
            </w:r>
          </w:p>
        </w:tc>
      </w:tr>
      <w:tr w:rsidR="00E44D74" w14:paraId="16DB1FDB" w14:textId="77777777" w:rsidTr="008F5B36">
        <w:trPr>
          <w:trHeight w:val="350"/>
        </w:trPr>
        <w:tc>
          <w:tcPr>
            <w:tcW w:w="1525" w:type="dxa"/>
          </w:tcPr>
          <w:p w14:paraId="0E38CCA5" w14:textId="1B9246D9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340F885F" w14:textId="10FCD53E" w:rsidR="00E44D74" w:rsidRDefault="00E44D74" w:rsidP="00E44D74">
            <w:r>
              <w:t>m-dscr</w:t>
            </w:r>
          </w:p>
        </w:tc>
        <w:tc>
          <w:tcPr>
            <w:tcW w:w="3147" w:type="dxa"/>
          </w:tcPr>
          <w:p w14:paraId="52EF615A" w14:textId="73CCA7F4" w:rsidR="00E44D74" w:rsidRDefault="00E44D74" w:rsidP="00E44D74">
            <w:r>
              <w:t>Description</w:t>
            </w:r>
          </w:p>
        </w:tc>
        <w:tc>
          <w:tcPr>
            <w:tcW w:w="2338" w:type="dxa"/>
          </w:tcPr>
          <w:p w14:paraId="4476A66B" w14:textId="6773AC9E" w:rsidR="00E44D74" w:rsidRDefault="000F103B" w:rsidP="00E44D74">
            <w:r w:rsidRPr="000F103B">
              <w:t>x(</w:t>
            </w:r>
            <w:r>
              <w:t>20</w:t>
            </w:r>
            <w:r w:rsidRPr="000F103B">
              <w:t>)</w:t>
            </w:r>
          </w:p>
        </w:tc>
      </w:tr>
      <w:tr w:rsidR="00E44D74" w14:paraId="2DE0E78D" w14:textId="77777777" w:rsidTr="008F5B36">
        <w:trPr>
          <w:trHeight w:val="350"/>
        </w:trPr>
        <w:tc>
          <w:tcPr>
            <w:tcW w:w="1525" w:type="dxa"/>
          </w:tcPr>
          <w:p w14:paraId="6F61C4E3" w14:textId="1000A37E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14CB1860" w14:textId="4E8D7660" w:rsidR="00E44D74" w:rsidRDefault="00E44D74" w:rsidP="00E44D74">
            <w:r>
              <w:t>medium</w:t>
            </w:r>
          </w:p>
        </w:tc>
        <w:tc>
          <w:tcPr>
            <w:tcW w:w="3147" w:type="dxa"/>
          </w:tcPr>
          <w:p w14:paraId="4E72E188" w14:textId="7BC8E42D" w:rsidR="00E44D74" w:rsidRDefault="00E44D74" w:rsidP="00E44D74">
            <w:r>
              <w:t>Liner</w:t>
            </w:r>
          </w:p>
        </w:tc>
        <w:tc>
          <w:tcPr>
            <w:tcW w:w="2338" w:type="dxa"/>
          </w:tcPr>
          <w:p w14:paraId="28430343" w14:textId="06362E1C" w:rsidR="00E44D74" w:rsidRDefault="000F103B" w:rsidP="00E44D74">
            <w:r w:rsidRPr="000F103B">
              <w:t>x(</w:t>
            </w:r>
            <w:r>
              <w:t>10</w:t>
            </w:r>
            <w:r w:rsidRPr="000F103B">
              <w:t>)</w:t>
            </w:r>
          </w:p>
        </w:tc>
      </w:tr>
      <w:tr w:rsidR="00E44D74" w14:paraId="5DB5CD1A" w14:textId="77777777" w:rsidTr="008F5B36">
        <w:trPr>
          <w:trHeight w:val="350"/>
        </w:trPr>
        <w:tc>
          <w:tcPr>
            <w:tcW w:w="1525" w:type="dxa"/>
          </w:tcPr>
          <w:p w14:paraId="281FC745" w14:textId="4D44F0BF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662C5AA3" w14:textId="24032C53" w:rsidR="00E44D74" w:rsidRDefault="00E44D74" w:rsidP="00E44D74">
            <w:r w:rsidRPr="008F5B36">
              <w:t>mis-bnum</w:t>
            </w:r>
          </w:p>
        </w:tc>
        <w:tc>
          <w:tcPr>
            <w:tcW w:w="3147" w:type="dxa"/>
          </w:tcPr>
          <w:p w14:paraId="4E9DFE60" w14:textId="37A23C75" w:rsidR="00E44D74" w:rsidRDefault="00A42709" w:rsidP="00E44D74">
            <w:r>
              <w:t>Miscellaneous Number</w:t>
            </w:r>
          </w:p>
        </w:tc>
        <w:tc>
          <w:tcPr>
            <w:tcW w:w="2338" w:type="dxa"/>
          </w:tcPr>
          <w:p w14:paraId="1E347694" w14:textId="43677DF4" w:rsidR="00E44D74" w:rsidRDefault="000F103B" w:rsidP="00E44D74">
            <w:r>
              <w:t>&gt;9</w:t>
            </w:r>
          </w:p>
        </w:tc>
      </w:tr>
      <w:tr w:rsidR="00E44D74" w14:paraId="2319E319" w14:textId="77777777" w:rsidTr="008F5B36">
        <w:trPr>
          <w:trHeight w:val="350"/>
        </w:trPr>
        <w:tc>
          <w:tcPr>
            <w:tcW w:w="1525" w:type="dxa"/>
          </w:tcPr>
          <w:p w14:paraId="228A4746" w14:textId="42C0187B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2DDD0054" w14:textId="7B634A94" w:rsidR="00E44D74" w:rsidRDefault="00E44D74" w:rsidP="00E44D74">
            <w:r>
              <w:t>mis-cost</w:t>
            </w:r>
          </w:p>
        </w:tc>
        <w:tc>
          <w:tcPr>
            <w:tcW w:w="3147" w:type="dxa"/>
          </w:tcPr>
          <w:p w14:paraId="12625D53" w14:textId="4D5ED8AF" w:rsidR="00E44D74" w:rsidRDefault="00E44D74" w:rsidP="00E44D74">
            <w:r>
              <w:t>Misc</w:t>
            </w:r>
            <w:r w:rsidR="00A42709">
              <w:t>ellaneous</w:t>
            </w:r>
            <w:r>
              <w:t xml:space="preserve"> Cost</w:t>
            </w:r>
          </w:p>
        </w:tc>
        <w:tc>
          <w:tcPr>
            <w:tcW w:w="2338" w:type="dxa"/>
          </w:tcPr>
          <w:p w14:paraId="62A30594" w14:textId="692E7826" w:rsidR="00E44D74" w:rsidRDefault="000F103B" w:rsidP="00E44D74">
            <w:r w:rsidRPr="000F103B">
              <w:t>x(</w:t>
            </w:r>
            <w:r>
              <w:t>20</w:t>
            </w:r>
            <w:r w:rsidRPr="000F103B">
              <w:t>)</w:t>
            </w:r>
          </w:p>
        </w:tc>
      </w:tr>
      <w:tr w:rsidR="00E44D74" w14:paraId="03A1E768" w14:textId="77777777" w:rsidTr="008F5B36">
        <w:trPr>
          <w:trHeight w:val="350"/>
        </w:trPr>
        <w:tc>
          <w:tcPr>
            <w:tcW w:w="1525" w:type="dxa"/>
          </w:tcPr>
          <w:p w14:paraId="3329F1E0" w14:textId="3E84D1A9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6B30F643" w14:textId="5030ED8B" w:rsidR="00E44D74" w:rsidRDefault="00E44D74" w:rsidP="00E44D74">
            <w:r>
              <w:t>mis-labf</w:t>
            </w:r>
          </w:p>
        </w:tc>
        <w:tc>
          <w:tcPr>
            <w:tcW w:w="3147" w:type="dxa"/>
          </w:tcPr>
          <w:p w14:paraId="50646B04" w14:textId="05FA9026" w:rsidR="00E44D74" w:rsidRDefault="00A42709" w:rsidP="00E44D74">
            <w:r>
              <w:t xml:space="preserve">Miscellaneous </w:t>
            </w:r>
            <w:r w:rsidR="00E44D74">
              <w:t>Lab/F</w:t>
            </w:r>
          </w:p>
        </w:tc>
        <w:tc>
          <w:tcPr>
            <w:tcW w:w="2338" w:type="dxa"/>
          </w:tcPr>
          <w:p w14:paraId="376A49E7" w14:textId="6B9513BB" w:rsidR="000F103B" w:rsidRDefault="000F103B" w:rsidP="00E44D74">
            <w:r w:rsidRPr="000F103B">
              <w:t>&gt;&gt;&gt;&gt;9.99</w:t>
            </w:r>
          </w:p>
        </w:tc>
      </w:tr>
      <w:tr w:rsidR="00E44D74" w14:paraId="23F4F046" w14:textId="77777777" w:rsidTr="008F5B36">
        <w:trPr>
          <w:trHeight w:val="350"/>
        </w:trPr>
        <w:tc>
          <w:tcPr>
            <w:tcW w:w="1525" w:type="dxa"/>
          </w:tcPr>
          <w:p w14:paraId="75373501" w14:textId="35120EA9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61F9585A" w14:textId="0015DFEA" w:rsidR="00E44D74" w:rsidRDefault="00E44D74" w:rsidP="00E44D74">
            <w:r>
              <w:t>mis-labm</w:t>
            </w:r>
          </w:p>
        </w:tc>
        <w:tc>
          <w:tcPr>
            <w:tcW w:w="3147" w:type="dxa"/>
          </w:tcPr>
          <w:p w14:paraId="35BF719A" w14:textId="0088402A" w:rsidR="00E44D74" w:rsidRDefault="00A42709" w:rsidP="00E44D74">
            <w:r>
              <w:t xml:space="preserve">Miscellaneous </w:t>
            </w:r>
            <w:r w:rsidR="00E44D74">
              <w:t>Lab/M</w:t>
            </w:r>
          </w:p>
        </w:tc>
        <w:tc>
          <w:tcPr>
            <w:tcW w:w="2338" w:type="dxa"/>
          </w:tcPr>
          <w:p w14:paraId="0C75F2EC" w14:textId="3A389348" w:rsidR="00E44D74" w:rsidRDefault="000F103B" w:rsidP="00E44D74">
            <w:r w:rsidRPr="000F103B">
              <w:t>&gt;&gt;&gt;&gt;9.99</w:t>
            </w:r>
          </w:p>
        </w:tc>
      </w:tr>
      <w:tr w:rsidR="00E44D74" w14:paraId="3A0605A8" w14:textId="77777777" w:rsidTr="008F5B36">
        <w:trPr>
          <w:trHeight w:val="350"/>
        </w:trPr>
        <w:tc>
          <w:tcPr>
            <w:tcW w:w="1525" w:type="dxa"/>
          </w:tcPr>
          <w:p w14:paraId="06B26B2D" w14:textId="13D4AA18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05C6443D" w14:textId="623BD57E" w:rsidR="00E44D74" w:rsidRDefault="00E44D74" w:rsidP="00E44D74">
            <w:r>
              <w:t>mis-matf</w:t>
            </w:r>
          </w:p>
        </w:tc>
        <w:tc>
          <w:tcPr>
            <w:tcW w:w="3147" w:type="dxa"/>
          </w:tcPr>
          <w:p w14:paraId="2234960E" w14:textId="63BF4F8E" w:rsidR="00E44D74" w:rsidRDefault="00A42709" w:rsidP="00E44D74">
            <w:r>
              <w:t>Miscellaneous</w:t>
            </w:r>
            <w:r w:rsidRPr="000D62A8">
              <w:t xml:space="preserve"> </w:t>
            </w:r>
            <w:r w:rsidR="00E44D74" w:rsidRPr="000D62A8">
              <w:t>Mat</w:t>
            </w:r>
            <w:r>
              <w:t>erial</w:t>
            </w:r>
            <w:r w:rsidR="00E44D74" w:rsidRPr="000D62A8">
              <w:t>/F</w:t>
            </w:r>
          </w:p>
        </w:tc>
        <w:tc>
          <w:tcPr>
            <w:tcW w:w="2338" w:type="dxa"/>
          </w:tcPr>
          <w:p w14:paraId="566D4BE9" w14:textId="45C0BCA4" w:rsidR="00E44D74" w:rsidRDefault="000F103B" w:rsidP="00E44D74">
            <w:r w:rsidRPr="000F103B">
              <w:t>&gt;&gt;&gt;&gt;9.99</w:t>
            </w:r>
          </w:p>
        </w:tc>
      </w:tr>
      <w:tr w:rsidR="00E44D74" w14:paraId="0D59D317" w14:textId="77777777" w:rsidTr="008F5B36">
        <w:trPr>
          <w:trHeight w:val="350"/>
        </w:trPr>
        <w:tc>
          <w:tcPr>
            <w:tcW w:w="1525" w:type="dxa"/>
          </w:tcPr>
          <w:p w14:paraId="1413D9F9" w14:textId="44BDA618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589DD410" w14:textId="2C7A398A" w:rsidR="00E44D74" w:rsidRDefault="00E44D74" w:rsidP="00E44D74">
            <w:r>
              <w:t>mis-matm</w:t>
            </w:r>
          </w:p>
        </w:tc>
        <w:tc>
          <w:tcPr>
            <w:tcW w:w="3147" w:type="dxa"/>
          </w:tcPr>
          <w:p w14:paraId="39DD42E7" w14:textId="4F7094AD" w:rsidR="00E44D74" w:rsidRDefault="00A42709" w:rsidP="00E44D74">
            <w:r>
              <w:t>Miscellaneous</w:t>
            </w:r>
            <w:r w:rsidRPr="000D62A8">
              <w:t xml:space="preserve"> </w:t>
            </w:r>
            <w:r w:rsidR="00E44D74" w:rsidRPr="000D62A8">
              <w:t>Mat</w:t>
            </w:r>
            <w:r>
              <w:t>erial</w:t>
            </w:r>
            <w:r w:rsidR="00E44D74" w:rsidRPr="000D62A8">
              <w:t>/M</w:t>
            </w:r>
          </w:p>
        </w:tc>
        <w:tc>
          <w:tcPr>
            <w:tcW w:w="2338" w:type="dxa"/>
          </w:tcPr>
          <w:p w14:paraId="785C70A1" w14:textId="2CBBD0A5" w:rsidR="00E44D74" w:rsidRDefault="000F103B" w:rsidP="00E44D74">
            <w:r w:rsidRPr="000F103B">
              <w:t>&gt;&gt;&gt;&gt;9.99</w:t>
            </w:r>
          </w:p>
        </w:tc>
      </w:tr>
      <w:tr w:rsidR="00E44D74" w14:paraId="0B7B593F" w14:textId="77777777" w:rsidTr="008F5B36">
        <w:trPr>
          <w:trHeight w:val="350"/>
        </w:trPr>
        <w:tc>
          <w:tcPr>
            <w:tcW w:w="1525" w:type="dxa"/>
          </w:tcPr>
          <w:p w14:paraId="4A03E3E9" w14:textId="38A7F22C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124B3139" w14:textId="67FE206C" w:rsidR="00E44D74" w:rsidRDefault="00E44D74" w:rsidP="00E44D74">
            <w:r>
              <w:t>mis-mkup</w:t>
            </w:r>
          </w:p>
        </w:tc>
        <w:tc>
          <w:tcPr>
            <w:tcW w:w="3147" w:type="dxa"/>
          </w:tcPr>
          <w:p w14:paraId="69AC076F" w14:textId="4F3F6EF0" w:rsidR="00E44D74" w:rsidRDefault="00A42709" w:rsidP="00E44D74">
            <w:r>
              <w:t xml:space="preserve">Miscellaneous </w:t>
            </w:r>
            <w:r w:rsidR="00E44D74">
              <w:t>M</w:t>
            </w:r>
            <w:r>
              <w:t>arkup Percent</w:t>
            </w:r>
          </w:p>
        </w:tc>
        <w:tc>
          <w:tcPr>
            <w:tcW w:w="2338" w:type="dxa"/>
          </w:tcPr>
          <w:p w14:paraId="07A62237" w14:textId="78ED137C" w:rsidR="00E44D74" w:rsidRDefault="000F103B" w:rsidP="00E44D74">
            <w:r w:rsidRPr="000F103B">
              <w:t>&gt;&gt;9.99</w:t>
            </w:r>
          </w:p>
        </w:tc>
      </w:tr>
      <w:tr w:rsidR="00E44D74" w14:paraId="11F0D32F" w14:textId="77777777" w:rsidTr="008F5B36">
        <w:trPr>
          <w:trHeight w:val="350"/>
        </w:trPr>
        <w:tc>
          <w:tcPr>
            <w:tcW w:w="1525" w:type="dxa"/>
          </w:tcPr>
          <w:p w14:paraId="161B8162" w14:textId="5A7B4B7B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383F489F" w14:textId="1B2EBF68" w:rsidR="00E44D74" w:rsidRDefault="00E44D74" w:rsidP="00E44D74">
            <w:r>
              <w:t>mis-rm-i-no</w:t>
            </w:r>
          </w:p>
        </w:tc>
        <w:tc>
          <w:tcPr>
            <w:tcW w:w="3147" w:type="dxa"/>
          </w:tcPr>
          <w:p w14:paraId="6ED1C231" w14:textId="01709DCC" w:rsidR="00E44D74" w:rsidRDefault="00A42709" w:rsidP="00E44D74">
            <w:r>
              <w:t>Miscellaneous</w:t>
            </w:r>
            <w:r w:rsidR="00E44D74" w:rsidRPr="000D62A8">
              <w:t xml:space="preserve"> RM Item</w:t>
            </w:r>
            <w:r>
              <w:t xml:space="preserve"> Number</w:t>
            </w:r>
          </w:p>
        </w:tc>
        <w:tc>
          <w:tcPr>
            <w:tcW w:w="2338" w:type="dxa"/>
          </w:tcPr>
          <w:p w14:paraId="0013C81E" w14:textId="050DC6A0" w:rsidR="00E44D74" w:rsidRDefault="000F103B" w:rsidP="00E44D74">
            <w:r w:rsidRPr="000F103B">
              <w:t>x(10)</w:t>
            </w:r>
          </w:p>
        </w:tc>
      </w:tr>
      <w:tr w:rsidR="00E44D74" w14:paraId="5E1E0757" w14:textId="77777777" w:rsidTr="008F5B36">
        <w:trPr>
          <w:trHeight w:val="350"/>
        </w:trPr>
        <w:tc>
          <w:tcPr>
            <w:tcW w:w="1525" w:type="dxa"/>
          </w:tcPr>
          <w:p w14:paraId="5EE272F6" w14:textId="20D96BAA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30613A67" w14:textId="6B71A908" w:rsidR="00E44D74" w:rsidRDefault="00E44D74" w:rsidP="00E44D74">
            <w:r>
              <w:t>mis-simon</w:t>
            </w:r>
          </w:p>
        </w:tc>
        <w:tc>
          <w:tcPr>
            <w:tcW w:w="3147" w:type="dxa"/>
          </w:tcPr>
          <w:p w14:paraId="1D0A4C6C" w14:textId="6DA95304" w:rsidR="00E44D74" w:rsidRDefault="00A42709" w:rsidP="00E44D74">
            <w:r>
              <w:t xml:space="preserve">Miscellaneous </w:t>
            </w:r>
            <w:r w:rsidR="00E44D74">
              <w:t>SIMON</w:t>
            </w:r>
            <w:r>
              <w:t xml:space="preserve"> Code</w:t>
            </w:r>
          </w:p>
        </w:tc>
        <w:tc>
          <w:tcPr>
            <w:tcW w:w="2338" w:type="dxa"/>
          </w:tcPr>
          <w:p w14:paraId="2F229E42" w14:textId="7C899AD9" w:rsidR="00E44D74" w:rsidRDefault="000F103B" w:rsidP="00E44D74">
            <w:r>
              <w:t>X</w:t>
            </w:r>
          </w:p>
        </w:tc>
      </w:tr>
      <w:tr w:rsidR="00E44D74" w14:paraId="12D3490C" w14:textId="77777777" w:rsidTr="008F5B36">
        <w:trPr>
          <w:trHeight w:val="350"/>
        </w:trPr>
        <w:tc>
          <w:tcPr>
            <w:tcW w:w="1525" w:type="dxa"/>
          </w:tcPr>
          <w:p w14:paraId="410C8BBE" w14:textId="47D75A24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1959CA86" w14:textId="026E9737" w:rsidR="00E44D74" w:rsidRDefault="00E44D74" w:rsidP="00E44D74">
            <w:r>
              <w:t>mis-snum</w:t>
            </w:r>
          </w:p>
        </w:tc>
        <w:tc>
          <w:tcPr>
            <w:tcW w:w="3147" w:type="dxa"/>
          </w:tcPr>
          <w:p w14:paraId="24BB29A2" w14:textId="7A17809B" w:rsidR="00E44D74" w:rsidRDefault="00A42709" w:rsidP="00E44D74">
            <w:r>
              <w:t>Miscellaneous Number</w:t>
            </w:r>
          </w:p>
        </w:tc>
        <w:tc>
          <w:tcPr>
            <w:tcW w:w="2338" w:type="dxa"/>
          </w:tcPr>
          <w:p w14:paraId="3B38F31C" w14:textId="460675E9" w:rsidR="00E44D74" w:rsidRDefault="000F103B" w:rsidP="00E44D74">
            <w:r>
              <w:t>9</w:t>
            </w:r>
          </w:p>
        </w:tc>
      </w:tr>
      <w:tr w:rsidR="00E44D74" w14:paraId="0DDF403B" w14:textId="77777777" w:rsidTr="008F5B36">
        <w:trPr>
          <w:trHeight w:val="350"/>
        </w:trPr>
        <w:tc>
          <w:tcPr>
            <w:tcW w:w="1525" w:type="dxa"/>
          </w:tcPr>
          <w:p w14:paraId="4EA61CF6" w14:textId="2F3653F2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55B1EDC5" w14:textId="67ABBD78" w:rsidR="00E44D74" w:rsidRDefault="00E44D74" w:rsidP="00E44D74">
            <w:r w:rsidRPr="008F5B36">
              <w:t>n-cuts</w:t>
            </w:r>
          </w:p>
        </w:tc>
        <w:tc>
          <w:tcPr>
            <w:tcW w:w="3147" w:type="dxa"/>
          </w:tcPr>
          <w:p w14:paraId="25FB87B1" w14:textId="0599FCC6" w:rsidR="00E44D74" w:rsidRDefault="00E44D74" w:rsidP="00E44D74">
            <w:r w:rsidRPr="000D62A8">
              <w:t xml:space="preserve">Number </w:t>
            </w:r>
            <w:r w:rsidR="00A42709">
              <w:t xml:space="preserve">of </w:t>
            </w:r>
            <w:r w:rsidRPr="000D62A8">
              <w:t>Cuts</w:t>
            </w:r>
          </w:p>
        </w:tc>
        <w:tc>
          <w:tcPr>
            <w:tcW w:w="2338" w:type="dxa"/>
          </w:tcPr>
          <w:p w14:paraId="3D916512" w14:textId="183EE3BD" w:rsidR="00E44D74" w:rsidRDefault="000F103B" w:rsidP="00E44D74">
            <w:r w:rsidRPr="000F103B">
              <w:t>&gt;9</w:t>
            </w:r>
          </w:p>
        </w:tc>
      </w:tr>
      <w:tr w:rsidR="00E44D74" w14:paraId="3E36F240" w14:textId="77777777" w:rsidTr="008F5B36">
        <w:trPr>
          <w:trHeight w:val="350"/>
        </w:trPr>
        <w:tc>
          <w:tcPr>
            <w:tcW w:w="1525" w:type="dxa"/>
          </w:tcPr>
          <w:p w14:paraId="48AFBEFF" w14:textId="5C665E03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193F12E2" w14:textId="4290900B" w:rsidR="00E44D74" w:rsidRDefault="00E44D74" w:rsidP="00E44D74">
            <w:r w:rsidRPr="008F5B36">
              <w:t>n-</w:t>
            </w:r>
            <w:r>
              <w:t>other-cut</w:t>
            </w:r>
          </w:p>
        </w:tc>
        <w:tc>
          <w:tcPr>
            <w:tcW w:w="3147" w:type="dxa"/>
          </w:tcPr>
          <w:p w14:paraId="23C41E34" w14:textId="29A16555" w:rsidR="00E44D74" w:rsidRDefault="00A42709" w:rsidP="00E44D74">
            <w:r>
              <w:t>Number of Other Cuts</w:t>
            </w:r>
          </w:p>
        </w:tc>
        <w:tc>
          <w:tcPr>
            <w:tcW w:w="2338" w:type="dxa"/>
          </w:tcPr>
          <w:p w14:paraId="35C769E9" w14:textId="2FDA3410" w:rsidR="00E44D74" w:rsidRDefault="000F103B" w:rsidP="00E44D74">
            <w:r w:rsidRPr="000F103B">
              <w:t>&gt;9</w:t>
            </w:r>
          </w:p>
        </w:tc>
      </w:tr>
      <w:tr w:rsidR="00E44D74" w14:paraId="0EADC0DC" w14:textId="77777777" w:rsidTr="008F5B36">
        <w:trPr>
          <w:trHeight w:val="350"/>
        </w:trPr>
        <w:tc>
          <w:tcPr>
            <w:tcW w:w="1525" w:type="dxa"/>
          </w:tcPr>
          <w:p w14:paraId="5CF85C96" w14:textId="2E403606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3F04D071" w14:textId="3EF2D29C" w:rsidR="00E44D74" w:rsidRDefault="00E44D74" w:rsidP="00E44D74">
            <w:r w:rsidRPr="008F5B36">
              <w:t>n-</w:t>
            </w:r>
            <w:r>
              <w:t>out</w:t>
            </w:r>
          </w:p>
        </w:tc>
        <w:tc>
          <w:tcPr>
            <w:tcW w:w="3147" w:type="dxa"/>
          </w:tcPr>
          <w:p w14:paraId="36BD52BF" w14:textId="58F5F6D8" w:rsidR="00E44D74" w:rsidRDefault="00E44D74" w:rsidP="00E44D74">
            <w:r>
              <w:t>Number Out</w:t>
            </w:r>
          </w:p>
        </w:tc>
        <w:tc>
          <w:tcPr>
            <w:tcW w:w="2338" w:type="dxa"/>
          </w:tcPr>
          <w:p w14:paraId="181C3F1C" w14:textId="2C2D172E" w:rsidR="00E44D74" w:rsidRDefault="000F103B" w:rsidP="00E44D74">
            <w:r w:rsidRPr="000F103B">
              <w:t>&gt;9</w:t>
            </w:r>
          </w:p>
        </w:tc>
      </w:tr>
      <w:tr w:rsidR="00E44D74" w14:paraId="30E1706A" w14:textId="77777777" w:rsidTr="008F5B36">
        <w:trPr>
          <w:trHeight w:val="350"/>
        </w:trPr>
        <w:tc>
          <w:tcPr>
            <w:tcW w:w="1525" w:type="dxa"/>
          </w:tcPr>
          <w:p w14:paraId="3ACC676D" w14:textId="7BFCF5AD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4EA8A095" w14:textId="048671A2" w:rsidR="00E44D74" w:rsidRDefault="00E44D74" w:rsidP="00E44D74">
            <w:r w:rsidRPr="008F5B36">
              <w:t>n-</w:t>
            </w:r>
            <w:r>
              <w:t>out-d</w:t>
            </w:r>
          </w:p>
        </w:tc>
        <w:tc>
          <w:tcPr>
            <w:tcW w:w="3147" w:type="dxa"/>
          </w:tcPr>
          <w:p w14:paraId="362541C1" w14:textId="767E934E" w:rsidR="00E44D74" w:rsidRDefault="00E44D74" w:rsidP="00E44D74">
            <w:r>
              <w:t>Number Out</w:t>
            </w:r>
            <w:r w:rsidR="00A42709">
              <w:t xml:space="preserve"> on </w:t>
            </w:r>
            <w:r>
              <w:t>Depth</w:t>
            </w:r>
          </w:p>
        </w:tc>
        <w:tc>
          <w:tcPr>
            <w:tcW w:w="2338" w:type="dxa"/>
          </w:tcPr>
          <w:p w14:paraId="4E5869D8" w14:textId="00BBA679" w:rsidR="00E44D74" w:rsidRDefault="000F103B" w:rsidP="00E44D74">
            <w:r w:rsidRPr="000F103B">
              <w:t>&gt;9</w:t>
            </w:r>
          </w:p>
        </w:tc>
      </w:tr>
      <w:tr w:rsidR="00E44D74" w14:paraId="37140049" w14:textId="77777777" w:rsidTr="008F5B36">
        <w:trPr>
          <w:trHeight w:val="350"/>
        </w:trPr>
        <w:tc>
          <w:tcPr>
            <w:tcW w:w="1525" w:type="dxa"/>
          </w:tcPr>
          <w:p w14:paraId="53A27064" w14:textId="21E75C9D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19BE9D06" w14:textId="34C207DA" w:rsidR="00E44D74" w:rsidRDefault="00E44D74" w:rsidP="00E44D74">
            <w:r w:rsidRPr="008F5B36">
              <w:t>n-</w:t>
            </w:r>
            <w:r>
              <w:t>out-l</w:t>
            </w:r>
          </w:p>
        </w:tc>
        <w:tc>
          <w:tcPr>
            <w:tcW w:w="3147" w:type="dxa"/>
          </w:tcPr>
          <w:p w14:paraId="409AA9D9" w14:textId="6E15FCA6" w:rsidR="00E44D74" w:rsidRDefault="00A42709" w:rsidP="00E44D74">
            <w:r>
              <w:t>Number</w:t>
            </w:r>
            <w:r w:rsidR="00E44D74">
              <w:t xml:space="preserve"> Out on Length</w:t>
            </w:r>
          </w:p>
        </w:tc>
        <w:tc>
          <w:tcPr>
            <w:tcW w:w="2338" w:type="dxa"/>
          </w:tcPr>
          <w:p w14:paraId="0872CC4B" w14:textId="560ED69E" w:rsidR="00E44D74" w:rsidRDefault="000F103B" w:rsidP="00E44D74">
            <w:r w:rsidRPr="000F103B">
              <w:t>&gt;9</w:t>
            </w:r>
          </w:p>
        </w:tc>
      </w:tr>
      <w:tr w:rsidR="00E44D74" w14:paraId="40B7F58C" w14:textId="77777777" w:rsidTr="008F5B36">
        <w:trPr>
          <w:trHeight w:val="350"/>
        </w:trPr>
        <w:tc>
          <w:tcPr>
            <w:tcW w:w="1525" w:type="dxa"/>
          </w:tcPr>
          <w:p w14:paraId="155BBC5A" w14:textId="6C83BE36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7B557546" w14:textId="12B41249" w:rsidR="00E44D74" w:rsidRDefault="00E44D74" w:rsidP="00E44D74">
            <w:r w:rsidRPr="008F5B36">
              <w:t>n-</w:t>
            </w:r>
            <w:r>
              <w:t>revs</w:t>
            </w:r>
          </w:p>
        </w:tc>
        <w:tc>
          <w:tcPr>
            <w:tcW w:w="3147" w:type="dxa"/>
          </w:tcPr>
          <w:p w14:paraId="1881018F" w14:textId="57FCF519" w:rsidR="00E44D74" w:rsidRDefault="00E44D74" w:rsidP="00E44D74">
            <w:r w:rsidRPr="000D62A8">
              <w:t>Reverse Head Cuts</w:t>
            </w:r>
          </w:p>
        </w:tc>
        <w:tc>
          <w:tcPr>
            <w:tcW w:w="2338" w:type="dxa"/>
          </w:tcPr>
          <w:p w14:paraId="282579A2" w14:textId="4ECC4500" w:rsidR="00E44D74" w:rsidRDefault="000F103B" w:rsidP="00E44D74">
            <w:r w:rsidRPr="000F103B">
              <w:t>&gt;9</w:t>
            </w:r>
          </w:p>
        </w:tc>
      </w:tr>
      <w:tr w:rsidR="00E44D74" w14:paraId="53A5E701" w14:textId="77777777" w:rsidTr="008F5B36">
        <w:trPr>
          <w:trHeight w:val="350"/>
        </w:trPr>
        <w:tc>
          <w:tcPr>
            <w:tcW w:w="1525" w:type="dxa"/>
          </w:tcPr>
          <w:p w14:paraId="6C53D073" w14:textId="4B40BB1C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6670CEC0" w14:textId="212E3710" w:rsidR="00E44D74" w:rsidRDefault="00E44D74" w:rsidP="00E44D74">
            <w:r w:rsidRPr="008F5B36">
              <w:t>n-</w:t>
            </w:r>
            <w:r>
              <w:t>sets</w:t>
            </w:r>
          </w:p>
        </w:tc>
        <w:tc>
          <w:tcPr>
            <w:tcW w:w="3147" w:type="dxa"/>
          </w:tcPr>
          <w:p w14:paraId="10B88913" w14:textId="476EF4A3" w:rsidR="00E44D74" w:rsidRDefault="00E44D74" w:rsidP="00E44D74">
            <w:r w:rsidRPr="000D62A8">
              <w:t>Set/Slot/Score Head Cuts</w:t>
            </w:r>
          </w:p>
        </w:tc>
        <w:tc>
          <w:tcPr>
            <w:tcW w:w="2338" w:type="dxa"/>
          </w:tcPr>
          <w:p w14:paraId="126F51E8" w14:textId="6AB90FF1" w:rsidR="00E44D74" w:rsidRDefault="000F103B" w:rsidP="00E44D74">
            <w:r w:rsidRPr="000F103B">
              <w:t>&gt;9</w:t>
            </w:r>
          </w:p>
        </w:tc>
      </w:tr>
      <w:tr w:rsidR="00E44D74" w14:paraId="5BC70BCC" w14:textId="77777777" w:rsidTr="008F5B36">
        <w:trPr>
          <w:trHeight w:val="350"/>
        </w:trPr>
        <w:tc>
          <w:tcPr>
            <w:tcW w:w="1525" w:type="dxa"/>
          </w:tcPr>
          <w:p w14:paraId="1E9BF445" w14:textId="5B8123ED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5FF6CBEA" w14:textId="050331AA" w:rsidR="00E44D74" w:rsidRDefault="00E44D74" w:rsidP="00E44D74">
            <w:r w:rsidRPr="008F5B36">
              <w:t>n-</w:t>
            </w:r>
            <w:r>
              <w:t>slits</w:t>
            </w:r>
          </w:p>
        </w:tc>
        <w:tc>
          <w:tcPr>
            <w:tcW w:w="3147" w:type="dxa"/>
          </w:tcPr>
          <w:p w14:paraId="19F9A97A" w14:textId="3C39B32B" w:rsidR="00E44D74" w:rsidRDefault="00E44D74" w:rsidP="00E44D74">
            <w:r w:rsidRPr="000D62A8">
              <w:t>Slit Head Cuts</w:t>
            </w:r>
          </w:p>
        </w:tc>
        <w:tc>
          <w:tcPr>
            <w:tcW w:w="2338" w:type="dxa"/>
          </w:tcPr>
          <w:p w14:paraId="19E75C27" w14:textId="3DC82A77" w:rsidR="00E44D74" w:rsidRDefault="000F103B" w:rsidP="00E44D74">
            <w:r w:rsidRPr="000F103B">
              <w:t>&gt;9</w:t>
            </w:r>
          </w:p>
        </w:tc>
      </w:tr>
      <w:tr w:rsidR="00E44D74" w14:paraId="19938660" w14:textId="77777777" w:rsidTr="008F5B36">
        <w:trPr>
          <w:trHeight w:val="350"/>
        </w:trPr>
        <w:tc>
          <w:tcPr>
            <w:tcW w:w="1525" w:type="dxa"/>
          </w:tcPr>
          <w:p w14:paraId="7E1C83D2" w14:textId="7830514F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26FA1304" w14:textId="6694F9DB" w:rsidR="00E44D74" w:rsidRDefault="00E44D74" w:rsidP="00E44D74">
            <w:r>
              <w:t>nc</w:t>
            </w:r>
          </w:p>
        </w:tc>
        <w:tc>
          <w:tcPr>
            <w:tcW w:w="3147" w:type="dxa"/>
          </w:tcPr>
          <w:p w14:paraId="62B84084" w14:textId="398AAD24" w:rsidR="00E44D74" w:rsidRDefault="00E44D74" w:rsidP="00E44D74">
            <w:r>
              <w:t>NC</w:t>
            </w:r>
          </w:p>
        </w:tc>
        <w:tc>
          <w:tcPr>
            <w:tcW w:w="2338" w:type="dxa"/>
          </w:tcPr>
          <w:p w14:paraId="518FED68" w14:textId="4ACDEE46" w:rsidR="00E44D74" w:rsidRDefault="000F103B" w:rsidP="00E44D74">
            <w:r>
              <w:t>C/N</w:t>
            </w:r>
          </w:p>
        </w:tc>
      </w:tr>
      <w:tr w:rsidR="00E44D74" w14:paraId="22621CC1" w14:textId="77777777" w:rsidTr="008F5B36">
        <w:trPr>
          <w:trHeight w:val="350"/>
        </w:trPr>
        <w:tc>
          <w:tcPr>
            <w:tcW w:w="1525" w:type="dxa"/>
          </w:tcPr>
          <w:p w14:paraId="4B96D150" w14:textId="1C53DFA1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73E8CBFE" w14:textId="7C42421D" w:rsidR="00E44D74" w:rsidRDefault="00E44D74" w:rsidP="00E44D74">
            <w:r w:rsidRPr="008F5B36">
              <w:t>nsh-dep</w:t>
            </w:r>
          </w:p>
        </w:tc>
        <w:tc>
          <w:tcPr>
            <w:tcW w:w="3147" w:type="dxa"/>
          </w:tcPr>
          <w:p w14:paraId="44E6B89F" w14:textId="21B40701" w:rsidR="00E44D74" w:rsidRDefault="00A42709" w:rsidP="00E44D74">
            <w:r>
              <w:t xml:space="preserve">Net Sheet </w:t>
            </w:r>
            <w:r w:rsidR="00E44D74">
              <w:t>Depth</w:t>
            </w:r>
          </w:p>
        </w:tc>
        <w:tc>
          <w:tcPr>
            <w:tcW w:w="2338" w:type="dxa"/>
          </w:tcPr>
          <w:p w14:paraId="62459496" w14:textId="39CA9D58" w:rsidR="00E44D74" w:rsidRDefault="000F103B" w:rsidP="00E44D74">
            <w:r w:rsidRPr="000F103B">
              <w:t>&gt;&gt;9.9999</w:t>
            </w:r>
          </w:p>
        </w:tc>
      </w:tr>
      <w:tr w:rsidR="00E44D74" w14:paraId="0A653320" w14:textId="77777777" w:rsidTr="008F5B36">
        <w:trPr>
          <w:trHeight w:val="350"/>
        </w:trPr>
        <w:tc>
          <w:tcPr>
            <w:tcW w:w="1525" w:type="dxa"/>
          </w:tcPr>
          <w:p w14:paraId="28F5DEEC" w14:textId="7BF0F5EA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7B75D028" w14:textId="14EF4088" w:rsidR="00E44D74" w:rsidRDefault="00E44D74" w:rsidP="00E44D74">
            <w:r w:rsidRPr="008F5B36">
              <w:t>nsh-</w:t>
            </w:r>
            <w:r>
              <w:t>len</w:t>
            </w:r>
          </w:p>
        </w:tc>
        <w:tc>
          <w:tcPr>
            <w:tcW w:w="3147" w:type="dxa"/>
          </w:tcPr>
          <w:p w14:paraId="71BF9939" w14:textId="37A5FF7C" w:rsidR="00E44D74" w:rsidRDefault="00A42709" w:rsidP="00E44D74">
            <w:r>
              <w:t xml:space="preserve">Net Sheet </w:t>
            </w:r>
            <w:r w:rsidR="00E44D74">
              <w:t>Length</w:t>
            </w:r>
          </w:p>
        </w:tc>
        <w:tc>
          <w:tcPr>
            <w:tcW w:w="2338" w:type="dxa"/>
          </w:tcPr>
          <w:p w14:paraId="5E6601F0" w14:textId="354874C1" w:rsidR="00E44D74" w:rsidRDefault="000F103B" w:rsidP="00E44D74">
            <w:r w:rsidRPr="000F103B">
              <w:t>&gt;&gt;9.9999</w:t>
            </w:r>
          </w:p>
        </w:tc>
      </w:tr>
      <w:tr w:rsidR="00E44D74" w14:paraId="15C07B20" w14:textId="77777777" w:rsidTr="008F5B36">
        <w:trPr>
          <w:trHeight w:val="350"/>
        </w:trPr>
        <w:tc>
          <w:tcPr>
            <w:tcW w:w="1525" w:type="dxa"/>
          </w:tcPr>
          <w:p w14:paraId="67670B6B" w14:textId="1B3CD4BC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772DFBEF" w14:textId="398B6DC2" w:rsidR="00E44D74" w:rsidRDefault="00E44D74" w:rsidP="00E44D74">
            <w:r w:rsidRPr="008F5B36">
              <w:t>nsh-</w:t>
            </w:r>
            <w:r>
              <w:t>wid</w:t>
            </w:r>
          </w:p>
        </w:tc>
        <w:tc>
          <w:tcPr>
            <w:tcW w:w="3147" w:type="dxa"/>
          </w:tcPr>
          <w:p w14:paraId="3A26E787" w14:textId="005AEB69" w:rsidR="00E44D74" w:rsidRDefault="000F103B" w:rsidP="00E44D74">
            <w:r w:rsidRPr="000F103B">
              <w:t>Net Sheet Width</w:t>
            </w:r>
          </w:p>
        </w:tc>
        <w:tc>
          <w:tcPr>
            <w:tcW w:w="2338" w:type="dxa"/>
          </w:tcPr>
          <w:p w14:paraId="018CE882" w14:textId="7A716630" w:rsidR="00E44D74" w:rsidRDefault="000F103B" w:rsidP="00E44D74">
            <w:r w:rsidRPr="000F103B">
              <w:t>&gt;&gt;9.9999</w:t>
            </w:r>
          </w:p>
        </w:tc>
      </w:tr>
      <w:tr w:rsidR="00E44D74" w14:paraId="23E19AA3" w14:textId="77777777" w:rsidTr="008F5B36">
        <w:trPr>
          <w:trHeight w:val="350"/>
        </w:trPr>
        <w:tc>
          <w:tcPr>
            <w:tcW w:w="1525" w:type="dxa"/>
          </w:tcPr>
          <w:p w14:paraId="14404170" w14:textId="00BA5C3C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001B1742" w14:textId="34FE88D7" w:rsidR="00E44D74" w:rsidRDefault="00E44D74" w:rsidP="00E44D74">
            <w:r w:rsidRPr="008F5B36">
              <w:t>op-lock</w:t>
            </w:r>
          </w:p>
        </w:tc>
        <w:tc>
          <w:tcPr>
            <w:tcW w:w="3147" w:type="dxa"/>
          </w:tcPr>
          <w:p w14:paraId="2A57E53B" w14:textId="5EF8CBBB" w:rsidR="00E44D74" w:rsidRDefault="00A42709" w:rsidP="00E44D74">
            <w:r>
              <w:t>Lock?</w:t>
            </w:r>
          </w:p>
        </w:tc>
        <w:tc>
          <w:tcPr>
            <w:tcW w:w="2338" w:type="dxa"/>
          </w:tcPr>
          <w:p w14:paraId="0901C4A5" w14:textId="5DF59248" w:rsidR="00E44D74" w:rsidRDefault="000F103B" w:rsidP="00E44D74">
            <w:r w:rsidRPr="000F103B">
              <w:t>Yes/No</w:t>
            </w:r>
          </w:p>
        </w:tc>
      </w:tr>
      <w:tr w:rsidR="00E44D74" w14:paraId="115C5225" w14:textId="77777777" w:rsidTr="008F5B36">
        <w:trPr>
          <w:trHeight w:val="350"/>
        </w:trPr>
        <w:tc>
          <w:tcPr>
            <w:tcW w:w="1525" w:type="dxa"/>
          </w:tcPr>
          <w:p w14:paraId="20F63340" w14:textId="785CE281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2018D9C8" w14:textId="23D46005" w:rsidR="00E44D74" w:rsidRDefault="00E44D74" w:rsidP="00E44D74">
            <w:r w:rsidRPr="008F5B36">
              <w:t>or-costmsh</w:t>
            </w:r>
          </w:p>
        </w:tc>
        <w:tc>
          <w:tcPr>
            <w:tcW w:w="3147" w:type="dxa"/>
          </w:tcPr>
          <w:p w14:paraId="7467A056" w14:textId="04A8CF9F" w:rsidR="00E44D74" w:rsidRDefault="000F103B" w:rsidP="00E44D74">
            <w:r w:rsidRPr="000F103B">
              <w:t>Override Board Cost?</w:t>
            </w:r>
          </w:p>
        </w:tc>
        <w:tc>
          <w:tcPr>
            <w:tcW w:w="2338" w:type="dxa"/>
          </w:tcPr>
          <w:p w14:paraId="467F0129" w14:textId="224ABC29" w:rsidR="00E44D74" w:rsidRDefault="000F103B" w:rsidP="00E44D74">
            <w:r w:rsidRPr="000F103B">
              <w:t>Yes/No</w:t>
            </w:r>
          </w:p>
        </w:tc>
      </w:tr>
      <w:tr w:rsidR="00E44D74" w14:paraId="25E17E07" w14:textId="77777777" w:rsidTr="008F5B36">
        <w:trPr>
          <w:trHeight w:val="350"/>
        </w:trPr>
        <w:tc>
          <w:tcPr>
            <w:tcW w:w="1525" w:type="dxa"/>
          </w:tcPr>
          <w:p w14:paraId="1DC81D86" w14:textId="70750C03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21216D7B" w14:textId="25747756" w:rsidR="00E44D74" w:rsidRDefault="00E44D74" w:rsidP="00E44D74">
            <w:r w:rsidRPr="008F5B36">
              <w:t>plies</w:t>
            </w:r>
          </w:p>
        </w:tc>
        <w:tc>
          <w:tcPr>
            <w:tcW w:w="3147" w:type="dxa"/>
          </w:tcPr>
          <w:p w14:paraId="1A71CC52" w14:textId="13CE2961" w:rsidR="00E44D74" w:rsidRDefault="000F103B" w:rsidP="00E44D74">
            <w:r w:rsidRPr="000F103B">
              <w:t>Build Up Total Ply</w:t>
            </w:r>
          </w:p>
        </w:tc>
        <w:tc>
          <w:tcPr>
            <w:tcW w:w="2338" w:type="dxa"/>
          </w:tcPr>
          <w:p w14:paraId="1AB827F4" w14:textId="7BF54EA2" w:rsidR="00E44D74" w:rsidRDefault="000F103B" w:rsidP="00E44D74">
            <w:r w:rsidRPr="000F103B">
              <w:t>&gt;&gt;9</w:t>
            </w:r>
          </w:p>
        </w:tc>
      </w:tr>
      <w:tr w:rsidR="000F103B" w14:paraId="1C0543E9" w14:textId="77777777" w:rsidTr="008F5B36">
        <w:trPr>
          <w:trHeight w:val="350"/>
        </w:trPr>
        <w:tc>
          <w:tcPr>
            <w:tcW w:w="1525" w:type="dxa"/>
          </w:tcPr>
          <w:p w14:paraId="489379BA" w14:textId="5755FBF4" w:rsidR="000F103B" w:rsidRPr="00BA0730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5CB19FB9" w14:textId="18AFB2A9" w:rsidR="000F103B" w:rsidRPr="008F5B36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5495D2B" w14:textId="2765A9E7" w:rsidR="000F103B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A87EFC0" w14:textId="0233D8B7" w:rsidR="000F103B" w:rsidRPr="000F103B" w:rsidRDefault="000F103B" w:rsidP="000F103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E44D74" w14:paraId="688BDE28" w14:textId="77777777" w:rsidTr="008F5B36">
        <w:trPr>
          <w:trHeight w:val="350"/>
        </w:trPr>
        <w:tc>
          <w:tcPr>
            <w:tcW w:w="1525" w:type="dxa"/>
          </w:tcPr>
          <w:p w14:paraId="56ACA9D5" w14:textId="17426868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38FC41AC" w14:textId="0012D7B7" w:rsidR="00E44D74" w:rsidRDefault="00E44D74" w:rsidP="00E44D74">
            <w:r w:rsidRPr="008F5B36">
              <w:t>rec_key</w:t>
            </w:r>
          </w:p>
        </w:tc>
        <w:tc>
          <w:tcPr>
            <w:tcW w:w="3147" w:type="dxa"/>
          </w:tcPr>
          <w:p w14:paraId="40702F89" w14:textId="600700A4" w:rsidR="00E44D74" w:rsidRDefault="000F103B" w:rsidP="00E44D74">
            <w:r>
              <w:t>Rec Key</w:t>
            </w:r>
          </w:p>
        </w:tc>
        <w:tc>
          <w:tcPr>
            <w:tcW w:w="2338" w:type="dxa"/>
          </w:tcPr>
          <w:p w14:paraId="2ADC829F" w14:textId="3FB00659" w:rsidR="00E44D74" w:rsidRDefault="000F103B" w:rsidP="00E44D74">
            <w:r w:rsidRPr="000F103B">
              <w:t>X(20)</w:t>
            </w:r>
          </w:p>
        </w:tc>
      </w:tr>
      <w:tr w:rsidR="00E44D74" w14:paraId="474D885D" w14:textId="77777777" w:rsidTr="008F5B36">
        <w:trPr>
          <w:trHeight w:val="350"/>
        </w:trPr>
        <w:tc>
          <w:tcPr>
            <w:tcW w:w="1525" w:type="dxa"/>
          </w:tcPr>
          <w:p w14:paraId="58D6A0E9" w14:textId="0CA859EA" w:rsidR="00E44D74" w:rsidRDefault="00E44D74" w:rsidP="00E44D74">
            <w:r w:rsidRPr="00BA0730">
              <w:t>ef</w:t>
            </w:r>
          </w:p>
        </w:tc>
        <w:tc>
          <w:tcPr>
            <w:tcW w:w="2340" w:type="dxa"/>
          </w:tcPr>
          <w:p w14:paraId="3CE7F891" w14:textId="6DEA472B" w:rsidR="00E44D74" w:rsidRDefault="00E44D74" w:rsidP="00E44D74">
            <w:r w:rsidRPr="008F5B36">
              <w:t>roll</w:t>
            </w:r>
          </w:p>
        </w:tc>
        <w:tc>
          <w:tcPr>
            <w:tcW w:w="3147" w:type="dxa"/>
          </w:tcPr>
          <w:p w14:paraId="2A379810" w14:textId="09ACB3C2" w:rsidR="00E44D74" w:rsidRDefault="000F103B" w:rsidP="00E44D74">
            <w:r>
              <w:t>Roll</w:t>
            </w:r>
            <w:r w:rsidR="00A42709">
              <w:t>?</w:t>
            </w:r>
          </w:p>
        </w:tc>
        <w:tc>
          <w:tcPr>
            <w:tcW w:w="2338" w:type="dxa"/>
          </w:tcPr>
          <w:p w14:paraId="31D158EF" w14:textId="70DCF714" w:rsidR="00E44D74" w:rsidRDefault="000F103B" w:rsidP="00E44D74">
            <w:r>
              <w:t>Y/N</w:t>
            </w:r>
          </w:p>
        </w:tc>
      </w:tr>
      <w:tr w:rsidR="00E44D74" w14:paraId="5906A83A" w14:textId="77777777" w:rsidTr="008F5B36">
        <w:trPr>
          <w:trHeight w:val="350"/>
        </w:trPr>
        <w:tc>
          <w:tcPr>
            <w:tcW w:w="1525" w:type="dxa"/>
          </w:tcPr>
          <w:p w14:paraId="047532D4" w14:textId="6855B281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1F2B96BB" w14:textId="4FB92599" w:rsidR="00E44D74" w:rsidRDefault="00E44D74" w:rsidP="00E44D74">
            <w:r w:rsidRPr="008F5B36">
              <w:t>roll</w:t>
            </w:r>
            <w:r>
              <w:t>-wid</w:t>
            </w:r>
          </w:p>
        </w:tc>
        <w:tc>
          <w:tcPr>
            <w:tcW w:w="3147" w:type="dxa"/>
          </w:tcPr>
          <w:p w14:paraId="664241BF" w14:textId="7731881C" w:rsidR="00E44D74" w:rsidRDefault="00A42709" w:rsidP="00E44D74">
            <w:r>
              <w:t xml:space="preserve">Roll </w:t>
            </w:r>
            <w:r w:rsidR="000F103B">
              <w:t>Width</w:t>
            </w:r>
          </w:p>
        </w:tc>
        <w:tc>
          <w:tcPr>
            <w:tcW w:w="2338" w:type="dxa"/>
          </w:tcPr>
          <w:p w14:paraId="16E136F9" w14:textId="08537551" w:rsidR="00E44D74" w:rsidRDefault="000F103B" w:rsidP="00E44D74">
            <w:r w:rsidRPr="000F103B">
              <w:t>&gt;&gt;9.9999</w:t>
            </w:r>
          </w:p>
        </w:tc>
      </w:tr>
      <w:tr w:rsidR="00E44D74" w14:paraId="16B1C14E" w14:textId="77777777" w:rsidTr="008F5B36">
        <w:trPr>
          <w:trHeight w:val="350"/>
        </w:trPr>
        <w:tc>
          <w:tcPr>
            <w:tcW w:w="1525" w:type="dxa"/>
          </w:tcPr>
          <w:p w14:paraId="6F7094A1" w14:textId="3C8CE9F9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4D02E357" w14:textId="0CE43221" w:rsidR="00E44D74" w:rsidRDefault="00E44D74" w:rsidP="00E44D74">
            <w:r w:rsidRPr="008F5B36">
              <w:t>spec-dscr</w:t>
            </w:r>
          </w:p>
        </w:tc>
        <w:tc>
          <w:tcPr>
            <w:tcW w:w="3147" w:type="dxa"/>
          </w:tcPr>
          <w:p w14:paraId="02D86E61" w14:textId="15F4BA94" w:rsidR="00E44D74" w:rsidRDefault="000F103B" w:rsidP="00E44D74">
            <w:r>
              <w:t>Description</w:t>
            </w:r>
          </w:p>
        </w:tc>
        <w:tc>
          <w:tcPr>
            <w:tcW w:w="2338" w:type="dxa"/>
          </w:tcPr>
          <w:p w14:paraId="440F36AF" w14:textId="5C245C0D" w:rsidR="00E44D74" w:rsidRDefault="000F103B" w:rsidP="00E44D74">
            <w:r w:rsidRPr="000F103B">
              <w:t>X(20)</w:t>
            </w:r>
          </w:p>
        </w:tc>
      </w:tr>
      <w:tr w:rsidR="00E44D74" w14:paraId="45C4BA96" w14:textId="77777777" w:rsidTr="008F5B36">
        <w:trPr>
          <w:trHeight w:val="350"/>
        </w:trPr>
        <w:tc>
          <w:tcPr>
            <w:tcW w:w="1525" w:type="dxa"/>
          </w:tcPr>
          <w:p w14:paraId="3C517CC4" w14:textId="590FDE74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1D2C4438" w14:textId="2963E3C5" w:rsidR="00E44D74" w:rsidRDefault="00E44D74" w:rsidP="00E44D74">
            <w:r w:rsidRPr="008F5B36">
              <w:t>spec-</w:t>
            </w:r>
            <w:r>
              <w:t>no</w:t>
            </w:r>
          </w:p>
        </w:tc>
        <w:tc>
          <w:tcPr>
            <w:tcW w:w="3147" w:type="dxa"/>
          </w:tcPr>
          <w:p w14:paraId="4641EA17" w14:textId="75349E46" w:rsidR="00E44D74" w:rsidRDefault="000F103B" w:rsidP="00E44D74">
            <w:r>
              <w:t>R</w:t>
            </w:r>
            <w:r w:rsidR="00A42709">
              <w:t xml:space="preserve">aw </w:t>
            </w:r>
            <w:r>
              <w:t>M</w:t>
            </w:r>
            <w:r w:rsidR="00A42709">
              <w:t>aterial</w:t>
            </w:r>
            <w:r>
              <w:t xml:space="preserve"> Item</w:t>
            </w:r>
            <w:r w:rsidR="00A42709">
              <w:t xml:space="preserve"> Number</w:t>
            </w:r>
          </w:p>
        </w:tc>
        <w:tc>
          <w:tcPr>
            <w:tcW w:w="2338" w:type="dxa"/>
          </w:tcPr>
          <w:p w14:paraId="69BE54B6" w14:textId="2C8C396C" w:rsidR="00E44D74" w:rsidRDefault="000F103B" w:rsidP="00E44D74">
            <w:r w:rsidRPr="000F103B">
              <w:t>X(</w:t>
            </w:r>
            <w:r>
              <w:t>1</w:t>
            </w:r>
            <w:r w:rsidRPr="000F103B">
              <w:t>0)</w:t>
            </w:r>
          </w:p>
        </w:tc>
      </w:tr>
      <w:tr w:rsidR="00E44D74" w14:paraId="6AFE584E" w14:textId="77777777" w:rsidTr="008F5B36">
        <w:trPr>
          <w:trHeight w:val="350"/>
        </w:trPr>
        <w:tc>
          <w:tcPr>
            <w:tcW w:w="1525" w:type="dxa"/>
          </w:tcPr>
          <w:p w14:paraId="2736D89F" w14:textId="3748777F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7E211437" w14:textId="7825D6DA" w:rsidR="00E44D74" w:rsidRDefault="00E44D74" w:rsidP="00E44D74">
            <w:r w:rsidRPr="008F5B36">
              <w:t>spec-</w:t>
            </w:r>
            <w:r>
              <w:t>qty</w:t>
            </w:r>
          </w:p>
        </w:tc>
        <w:tc>
          <w:tcPr>
            <w:tcW w:w="3147" w:type="dxa"/>
          </w:tcPr>
          <w:p w14:paraId="5611749F" w14:textId="2808F3F4" w:rsidR="00E44D74" w:rsidRDefault="000F103B" w:rsidP="00E44D74">
            <w:r>
              <w:t>Q</w:t>
            </w:r>
            <w:r w:rsidR="00A42709">
              <w:t>uantity</w:t>
            </w:r>
          </w:p>
        </w:tc>
        <w:tc>
          <w:tcPr>
            <w:tcW w:w="2338" w:type="dxa"/>
          </w:tcPr>
          <w:p w14:paraId="76B3CE4D" w14:textId="7CE5D799" w:rsidR="00E44D74" w:rsidRDefault="000F103B" w:rsidP="00E44D74">
            <w:r w:rsidRPr="000F103B">
              <w:t>&gt;&gt;&gt;9.9&lt;&lt;&lt;</w:t>
            </w:r>
          </w:p>
        </w:tc>
      </w:tr>
      <w:tr w:rsidR="00E44D74" w14:paraId="63AE986D" w14:textId="77777777" w:rsidTr="008F5B36">
        <w:trPr>
          <w:trHeight w:val="350"/>
        </w:trPr>
        <w:tc>
          <w:tcPr>
            <w:tcW w:w="1525" w:type="dxa"/>
          </w:tcPr>
          <w:p w14:paraId="3A8E9DC0" w14:textId="5FF38B40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0C469A82" w14:textId="5EB064AD" w:rsidR="00E44D74" w:rsidRDefault="00E44D74" w:rsidP="00E44D74">
            <w:r w:rsidRPr="008F5B36">
              <w:t>spec-</w:t>
            </w:r>
            <w:r>
              <w:t>uom</w:t>
            </w:r>
          </w:p>
        </w:tc>
        <w:tc>
          <w:tcPr>
            <w:tcW w:w="3147" w:type="dxa"/>
          </w:tcPr>
          <w:p w14:paraId="0BA212D8" w14:textId="2803EF41" w:rsidR="00E44D74" w:rsidRDefault="000F103B" w:rsidP="00E44D74">
            <w:r>
              <w:t>U</w:t>
            </w:r>
            <w:r w:rsidR="00A42709">
              <w:t xml:space="preserve">nit of </w:t>
            </w:r>
            <w:r>
              <w:t>M</w:t>
            </w:r>
            <w:r w:rsidR="00A42709">
              <w:t>easure</w:t>
            </w:r>
          </w:p>
        </w:tc>
        <w:tc>
          <w:tcPr>
            <w:tcW w:w="2338" w:type="dxa"/>
          </w:tcPr>
          <w:p w14:paraId="63B9A2FC" w14:textId="41CFED27" w:rsidR="00E44D74" w:rsidRDefault="000F103B" w:rsidP="00E44D74">
            <w:r w:rsidRPr="000F103B">
              <w:t>X(</w:t>
            </w:r>
            <w:r>
              <w:t>3</w:t>
            </w:r>
            <w:r w:rsidRPr="000F103B">
              <w:t>)</w:t>
            </w:r>
          </w:p>
        </w:tc>
      </w:tr>
      <w:tr w:rsidR="00E44D74" w14:paraId="46007166" w14:textId="77777777" w:rsidTr="008F5B36">
        <w:trPr>
          <w:trHeight w:val="350"/>
        </w:trPr>
        <w:tc>
          <w:tcPr>
            <w:tcW w:w="1525" w:type="dxa"/>
          </w:tcPr>
          <w:p w14:paraId="3C1A899B" w14:textId="24FEB88A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611DCA63" w14:textId="301327E0" w:rsidR="00E44D74" w:rsidRDefault="00E44D74" w:rsidP="00E44D74">
            <w:r w:rsidRPr="008F5B36">
              <w:t>test</w:t>
            </w:r>
          </w:p>
        </w:tc>
        <w:tc>
          <w:tcPr>
            <w:tcW w:w="3147" w:type="dxa"/>
          </w:tcPr>
          <w:p w14:paraId="4EEA11F4" w14:textId="02560B95" w:rsidR="00E44D74" w:rsidRDefault="000F103B" w:rsidP="00E44D74">
            <w:r>
              <w:t>Test</w:t>
            </w:r>
          </w:p>
        </w:tc>
        <w:tc>
          <w:tcPr>
            <w:tcW w:w="2338" w:type="dxa"/>
          </w:tcPr>
          <w:p w14:paraId="04BF9D41" w14:textId="5DC3FAB0" w:rsidR="00E44D74" w:rsidRDefault="000F103B" w:rsidP="00E44D74">
            <w:r w:rsidRPr="000F103B">
              <w:t>X(</w:t>
            </w:r>
            <w:r>
              <w:t>6</w:t>
            </w:r>
            <w:r w:rsidRPr="000F103B">
              <w:t>)</w:t>
            </w:r>
          </w:p>
        </w:tc>
      </w:tr>
      <w:tr w:rsidR="00E44D74" w14:paraId="09C18F27" w14:textId="77777777" w:rsidTr="008F5B36">
        <w:trPr>
          <w:trHeight w:val="350"/>
        </w:trPr>
        <w:tc>
          <w:tcPr>
            <w:tcW w:w="1525" w:type="dxa"/>
          </w:tcPr>
          <w:p w14:paraId="1A0B2508" w14:textId="4FCE0152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3898689E" w14:textId="69ED8CD9" w:rsidR="00E44D74" w:rsidRDefault="00E44D74" w:rsidP="00E44D74">
            <w:r w:rsidRPr="008F5B36">
              <w:t>trim-d</w:t>
            </w:r>
          </w:p>
        </w:tc>
        <w:tc>
          <w:tcPr>
            <w:tcW w:w="3147" w:type="dxa"/>
          </w:tcPr>
          <w:p w14:paraId="49F23E87" w14:textId="61171279" w:rsidR="00E44D74" w:rsidRDefault="000F103B" w:rsidP="00E44D74">
            <w:r>
              <w:t>Trim Depth</w:t>
            </w:r>
          </w:p>
        </w:tc>
        <w:tc>
          <w:tcPr>
            <w:tcW w:w="2338" w:type="dxa"/>
          </w:tcPr>
          <w:p w14:paraId="6D55A5AB" w14:textId="75D50B50" w:rsidR="00E44D74" w:rsidRDefault="000F103B" w:rsidP="00E44D74">
            <w:r w:rsidRPr="000F103B">
              <w:t>&gt;&gt;9.9999</w:t>
            </w:r>
          </w:p>
        </w:tc>
      </w:tr>
      <w:tr w:rsidR="00E44D74" w14:paraId="3F616D2B" w14:textId="77777777" w:rsidTr="008F5B36">
        <w:trPr>
          <w:trHeight w:val="350"/>
        </w:trPr>
        <w:tc>
          <w:tcPr>
            <w:tcW w:w="1525" w:type="dxa"/>
          </w:tcPr>
          <w:p w14:paraId="619D92B9" w14:textId="2F4A5743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7512AEF3" w14:textId="59413DD1" w:rsidR="00E44D74" w:rsidRDefault="00E44D74" w:rsidP="00E44D74">
            <w:r w:rsidRPr="008F5B36">
              <w:t>trim-</w:t>
            </w:r>
            <w:r>
              <w:t>l</w:t>
            </w:r>
          </w:p>
        </w:tc>
        <w:tc>
          <w:tcPr>
            <w:tcW w:w="3147" w:type="dxa"/>
          </w:tcPr>
          <w:p w14:paraId="68CEA81F" w14:textId="6CA0C290" w:rsidR="00E44D74" w:rsidRDefault="000F103B" w:rsidP="00E44D74">
            <w:r>
              <w:t>Trim Length</w:t>
            </w:r>
          </w:p>
        </w:tc>
        <w:tc>
          <w:tcPr>
            <w:tcW w:w="2338" w:type="dxa"/>
          </w:tcPr>
          <w:p w14:paraId="5B14933D" w14:textId="3BEC83A1" w:rsidR="00E44D74" w:rsidRDefault="000F103B" w:rsidP="00E44D74">
            <w:r w:rsidRPr="000F103B">
              <w:t>&gt;&gt;9.99&lt;&lt;</w:t>
            </w:r>
          </w:p>
        </w:tc>
      </w:tr>
      <w:tr w:rsidR="00E44D74" w14:paraId="0A3CF2CF" w14:textId="77777777" w:rsidTr="008F5B36">
        <w:trPr>
          <w:trHeight w:val="350"/>
        </w:trPr>
        <w:tc>
          <w:tcPr>
            <w:tcW w:w="1525" w:type="dxa"/>
          </w:tcPr>
          <w:p w14:paraId="17A5D494" w14:textId="42CAB0EC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4FD8EFF5" w14:textId="36ED64BA" w:rsidR="00E44D74" w:rsidRDefault="00E44D74" w:rsidP="00E44D74">
            <w:r w:rsidRPr="008F5B36">
              <w:t>trim-</w:t>
            </w:r>
            <w:r>
              <w:t>pen</w:t>
            </w:r>
          </w:p>
        </w:tc>
        <w:tc>
          <w:tcPr>
            <w:tcW w:w="3147" w:type="dxa"/>
          </w:tcPr>
          <w:p w14:paraId="507A5AB3" w14:textId="422C0295" w:rsidR="00E44D74" w:rsidRDefault="000F103B" w:rsidP="00E44D74">
            <w:r>
              <w:t>Trim Pen</w:t>
            </w:r>
            <w:r w:rsidR="00A42709">
              <w:t xml:space="preserve"> Percentage</w:t>
            </w:r>
          </w:p>
        </w:tc>
        <w:tc>
          <w:tcPr>
            <w:tcW w:w="2338" w:type="dxa"/>
          </w:tcPr>
          <w:p w14:paraId="00F676EC" w14:textId="28A5D876" w:rsidR="00E44D74" w:rsidRDefault="000F103B" w:rsidP="00E44D74">
            <w:r w:rsidRPr="000F103B">
              <w:t>&gt;&gt;9.99</w:t>
            </w:r>
          </w:p>
        </w:tc>
      </w:tr>
      <w:tr w:rsidR="00E44D74" w14:paraId="68B6E9A6" w14:textId="77777777" w:rsidTr="008F5B36">
        <w:trPr>
          <w:trHeight w:val="350"/>
        </w:trPr>
        <w:tc>
          <w:tcPr>
            <w:tcW w:w="1525" w:type="dxa"/>
          </w:tcPr>
          <w:p w14:paraId="5F3BB615" w14:textId="063EA299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10C52287" w14:textId="4C3DF954" w:rsidR="00E44D74" w:rsidRDefault="00E44D74" w:rsidP="00E44D74">
            <w:r w:rsidRPr="008F5B36">
              <w:t>trim-</w:t>
            </w:r>
            <w:r>
              <w:t>w</w:t>
            </w:r>
          </w:p>
        </w:tc>
        <w:tc>
          <w:tcPr>
            <w:tcW w:w="3147" w:type="dxa"/>
          </w:tcPr>
          <w:p w14:paraId="75CA5D92" w14:textId="201B286A" w:rsidR="00E44D74" w:rsidRDefault="000F103B" w:rsidP="00E44D74">
            <w:r>
              <w:t>Trim Width</w:t>
            </w:r>
          </w:p>
        </w:tc>
        <w:tc>
          <w:tcPr>
            <w:tcW w:w="2338" w:type="dxa"/>
          </w:tcPr>
          <w:p w14:paraId="6F74A3A5" w14:textId="4E29764C" w:rsidR="00E44D74" w:rsidRDefault="000F103B" w:rsidP="00E44D74">
            <w:r w:rsidRPr="000F103B">
              <w:t>&gt;&gt;9.99&lt;&lt;</w:t>
            </w:r>
          </w:p>
        </w:tc>
      </w:tr>
      <w:tr w:rsidR="00E44D74" w14:paraId="32A514FC" w14:textId="77777777" w:rsidTr="008F5B36">
        <w:trPr>
          <w:trHeight w:val="350"/>
        </w:trPr>
        <w:tc>
          <w:tcPr>
            <w:tcW w:w="1525" w:type="dxa"/>
          </w:tcPr>
          <w:p w14:paraId="4C2E771F" w14:textId="45A7A95C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2D9CB6BB" w14:textId="0092E97B" w:rsidR="00E44D74" w:rsidRDefault="00E44D74" w:rsidP="00E44D74">
            <w:r>
              <w:t>vend-no</w:t>
            </w:r>
          </w:p>
        </w:tc>
        <w:tc>
          <w:tcPr>
            <w:tcW w:w="3147" w:type="dxa"/>
          </w:tcPr>
          <w:p w14:paraId="701AEEEF" w14:textId="3ED798DB" w:rsidR="00E44D74" w:rsidRDefault="000F103B" w:rsidP="00E44D74">
            <w:r>
              <w:t>Vend</w:t>
            </w:r>
            <w:r w:rsidR="00A42709">
              <w:t>or Number</w:t>
            </w:r>
          </w:p>
        </w:tc>
        <w:tc>
          <w:tcPr>
            <w:tcW w:w="2338" w:type="dxa"/>
          </w:tcPr>
          <w:p w14:paraId="544D4035" w14:textId="43E9DC35" w:rsidR="00E44D74" w:rsidRDefault="000F103B" w:rsidP="00E44D74">
            <w:r w:rsidRPr="000F103B">
              <w:t>X(</w:t>
            </w:r>
            <w:r>
              <w:t>8</w:t>
            </w:r>
            <w:r w:rsidRPr="000F103B">
              <w:t>)</w:t>
            </w:r>
          </w:p>
        </w:tc>
      </w:tr>
      <w:tr w:rsidR="00E44D74" w14:paraId="6EC9D22B" w14:textId="77777777" w:rsidTr="008F5B36">
        <w:trPr>
          <w:trHeight w:val="350"/>
        </w:trPr>
        <w:tc>
          <w:tcPr>
            <w:tcW w:w="1525" w:type="dxa"/>
          </w:tcPr>
          <w:p w14:paraId="0222D853" w14:textId="77D77E94" w:rsidR="00E44D74" w:rsidRDefault="00E44D74" w:rsidP="00E44D74">
            <w:r w:rsidRPr="00782DAA">
              <w:t>ef</w:t>
            </w:r>
          </w:p>
        </w:tc>
        <w:tc>
          <w:tcPr>
            <w:tcW w:w="2340" w:type="dxa"/>
          </w:tcPr>
          <w:p w14:paraId="0DD1944A" w14:textId="1F13BE9F" w:rsidR="00E44D74" w:rsidRDefault="00E44D74" w:rsidP="00E44D74">
            <w:r>
              <w:t>weight</w:t>
            </w:r>
          </w:p>
        </w:tc>
        <w:tc>
          <w:tcPr>
            <w:tcW w:w="3147" w:type="dxa"/>
          </w:tcPr>
          <w:p w14:paraId="3C328DD6" w14:textId="78775166" w:rsidR="00E44D74" w:rsidRDefault="000F103B" w:rsidP="00E44D74">
            <w:r>
              <w:t>Weight</w:t>
            </w:r>
          </w:p>
        </w:tc>
        <w:tc>
          <w:tcPr>
            <w:tcW w:w="2338" w:type="dxa"/>
          </w:tcPr>
          <w:p w14:paraId="7A782900" w14:textId="4D0F9B92" w:rsidR="00E44D74" w:rsidRDefault="000F103B" w:rsidP="00E44D74">
            <w:r w:rsidRPr="000F103B">
              <w:t>&gt;&gt;9.99</w:t>
            </w:r>
          </w:p>
        </w:tc>
      </w:tr>
      <w:tr w:rsidR="00E44D74" w14:paraId="26E9EBBA" w14:textId="77777777" w:rsidTr="008F5B36">
        <w:trPr>
          <w:trHeight w:val="350"/>
        </w:trPr>
        <w:tc>
          <w:tcPr>
            <w:tcW w:w="1525" w:type="dxa"/>
          </w:tcPr>
          <w:p w14:paraId="23A6F2B4" w14:textId="1740075E" w:rsidR="00E44D74" w:rsidRPr="00782DAA" w:rsidRDefault="000F103B" w:rsidP="00E44D74">
            <w:r>
              <w:t>ef</w:t>
            </w:r>
          </w:p>
        </w:tc>
        <w:tc>
          <w:tcPr>
            <w:tcW w:w="2340" w:type="dxa"/>
          </w:tcPr>
          <w:p w14:paraId="56B99BF6" w14:textId="77050107" w:rsidR="00E44D74" w:rsidRDefault="00E44D74" w:rsidP="00E44D74">
            <w:r>
              <w:t>xgrain</w:t>
            </w:r>
          </w:p>
        </w:tc>
        <w:tc>
          <w:tcPr>
            <w:tcW w:w="3147" w:type="dxa"/>
          </w:tcPr>
          <w:p w14:paraId="29A10B87" w14:textId="4AEE113C" w:rsidR="00E44D74" w:rsidRDefault="000F103B" w:rsidP="00E44D74">
            <w:r>
              <w:t>Crossgrain</w:t>
            </w:r>
          </w:p>
        </w:tc>
        <w:tc>
          <w:tcPr>
            <w:tcW w:w="2338" w:type="dxa"/>
          </w:tcPr>
          <w:p w14:paraId="224407BF" w14:textId="42750A94" w:rsidR="00E44D74" w:rsidRDefault="000F103B" w:rsidP="00E44D74">
            <w:r>
              <w:t>X</w:t>
            </w:r>
          </w:p>
        </w:tc>
      </w:tr>
    </w:tbl>
    <w:p w14:paraId="4F90AE7C" w14:textId="77777777" w:rsidR="00A37AD4" w:rsidRPr="00451F4E" w:rsidRDefault="00A37AD4" w:rsidP="00A37AD4"/>
    <w:p w14:paraId="3CAA107F" w14:textId="7C02801C" w:rsidR="00D20D2A" w:rsidRDefault="00D20D2A" w:rsidP="00D20D2A">
      <w:pPr>
        <w:pStyle w:val="Heading2"/>
      </w:pPr>
      <w:bookmarkStart w:id="12" w:name="_Toc49801895"/>
      <w:r>
        <w:t>Blank File Field Definitions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2288"/>
        <w:gridCol w:w="3078"/>
        <w:gridCol w:w="2488"/>
      </w:tblGrid>
      <w:tr w:rsidR="00D20D2A" w:rsidRPr="00421D19" w14:paraId="4F9869A5" w14:textId="77777777" w:rsidTr="003D303A">
        <w:tc>
          <w:tcPr>
            <w:tcW w:w="1496" w:type="dxa"/>
          </w:tcPr>
          <w:p w14:paraId="63479E0B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288" w:type="dxa"/>
          </w:tcPr>
          <w:p w14:paraId="4D86F7E4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078" w:type="dxa"/>
          </w:tcPr>
          <w:p w14:paraId="4DE0D53F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488" w:type="dxa"/>
          </w:tcPr>
          <w:p w14:paraId="4561AF8C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20D2A" w14:paraId="42A83549" w14:textId="77777777" w:rsidTr="003D303A">
        <w:trPr>
          <w:trHeight w:val="377"/>
        </w:trPr>
        <w:tc>
          <w:tcPr>
            <w:tcW w:w="1496" w:type="dxa"/>
          </w:tcPr>
          <w:p w14:paraId="2519CC57" w14:textId="1B6EF484" w:rsidR="00D20D2A" w:rsidRDefault="000F103B" w:rsidP="00D852CE">
            <w:r>
              <w:t>eb</w:t>
            </w:r>
          </w:p>
        </w:tc>
        <w:tc>
          <w:tcPr>
            <w:tcW w:w="2288" w:type="dxa"/>
          </w:tcPr>
          <w:p w14:paraId="69C0E092" w14:textId="7F680DA0" w:rsidR="00D20D2A" w:rsidRDefault="000F103B" w:rsidP="00D852CE">
            <w:r>
              <w:t>adhesive</w:t>
            </w:r>
          </w:p>
        </w:tc>
        <w:tc>
          <w:tcPr>
            <w:tcW w:w="3078" w:type="dxa"/>
          </w:tcPr>
          <w:p w14:paraId="27743F5F" w14:textId="06D745A1" w:rsidR="00D20D2A" w:rsidRDefault="001D5044" w:rsidP="00D852CE">
            <w:r w:rsidRPr="001D5044">
              <w:t>Adhesive Code</w:t>
            </w:r>
          </w:p>
        </w:tc>
        <w:tc>
          <w:tcPr>
            <w:tcW w:w="2488" w:type="dxa"/>
          </w:tcPr>
          <w:p w14:paraId="31AFDC6E" w14:textId="59D9C419" w:rsidR="00D20D2A" w:rsidRDefault="00DB525F" w:rsidP="00D852CE">
            <w:r w:rsidRPr="00DB525F">
              <w:t>x(10)</w:t>
            </w:r>
          </w:p>
        </w:tc>
      </w:tr>
      <w:tr w:rsidR="000F103B" w14:paraId="2F13C66A" w14:textId="77777777" w:rsidTr="003D303A">
        <w:trPr>
          <w:trHeight w:val="350"/>
        </w:trPr>
        <w:tc>
          <w:tcPr>
            <w:tcW w:w="1496" w:type="dxa"/>
          </w:tcPr>
          <w:p w14:paraId="4A111CBE" w14:textId="1D863676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D887C18" w14:textId="092EF89E" w:rsidR="000F103B" w:rsidRDefault="000F103B" w:rsidP="000F103B">
            <w:r>
              <w:t>bl-qty</w:t>
            </w:r>
          </w:p>
        </w:tc>
        <w:tc>
          <w:tcPr>
            <w:tcW w:w="3078" w:type="dxa"/>
          </w:tcPr>
          <w:p w14:paraId="480D5ABE" w14:textId="7DA1A09A" w:rsidR="000F103B" w:rsidRDefault="001D5044" w:rsidP="000F103B">
            <w:r>
              <w:t xml:space="preserve">Blank </w:t>
            </w:r>
            <w:r w:rsidR="00A42709">
              <w:t>Quantity</w:t>
            </w:r>
          </w:p>
        </w:tc>
        <w:tc>
          <w:tcPr>
            <w:tcW w:w="2488" w:type="dxa"/>
          </w:tcPr>
          <w:p w14:paraId="435F0370" w14:textId="3B11C9BD" w:rsidR="000F103B" w:rsidRDefault="00DB525F" w:rsidP="000F103B">
            <w:r w:rsidRPr="00DB525F">
              <w:t>&gt;&gt;&gt;&gt;&gt;&gt;9</w:t>
            </w:r>
          </w:p>
        </w:tc>
      </w:tr>
      <w:tr w:rsidR="000F103B" w14:paraId="7454E5E5" w14:textId="77777777" w:rsidTr="003D303A">
        <w:trPr>
          <w:trHeight w:val="350"/>
        </w:trPr>
        <w:tc>
          <w:tcPr>
            <w:tcW w:w="1496" w:type="dxa"/>
          </w:tcPr>
          <w:p w14:paraId="24AFAB79" w14:textId="0815E8D0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2520811" w14:textId="3347D866" w:rsidR="000F103B" w:rsidRDefault="000F103B" w:rsidP="000F103B">
            <w:r>
              <w:t>blank-no</w:t>
            </w:r>
          </w:p>
        </w:tc>
        <w:tc>
          <w:tcPr>
            <w:tcW w:w="3078" w:type="dxa"/>
          </w:tcPr>
          <w:p w14:paraId="200C361D" w14:textId="2838129F" w:rsidR="000F103B" w:rsidRDefault="001D5044" w:rsidP="000F103B">
            <w:r>
              <w:t>BLANK</w:t>
            </w:r>
            <w:r w:rsidR="00A42709">
              <w:t xml:space="preserve"> Number</w:t>
            </w:r>
          </w:p>
        </w:tc>
        <w:tc>
          <w:tcPr>
            <w:tcW w:w="2488" w:type="dxa"/>
          </w:tcPr>
          <w:p w14:paraId="0F84CA63" w14:textId="5CE14E90" w:rsidR="000F103B" w:rsidRDefault="00DB525F" w:rsidP="000F103B">
            <w:r>
              <w:t>&gt;9</w:t>
            </w:r>
          </w:p>
        </w:tc>
      </w:tr>
      <w:tr w:rsidR="000F103B" w14:paraId="2565FB6F" w14:textId="77777777" w:rsidTr="003D303A">
        <w:trPr>
          <w:trHeight w:val="350"/>
        </w:trPr>
        <w:tc>
          <w:tcPr>
            <w:tcW w:w="1496" w:type="dxa"/>
          </w:tcPr>
          <w:p w14:paraId="7804694A" w14:textId="1CAA2441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C4839B0" w14:textId="25F7B343" w:rsidR="000F103B" w:rsidRDefault="000F103B" w:rsidP="000F103B">
            <w:r>
              <w:t>bom-level</w:t>
            </w:r>
          </w:p>
        </w:tc>
        <w:tc>
          <w:tcPr>
            <w:tcW w:w="3078" w:type="dxa"/>
          </w:tcPr>
          <w:p w14:paraId="59D9EDE0" w14:textId="6ADC90E9" w:rsidR="000F103B" w:rsidRDefault="001D5044" w:rsidP="000F103B">
            <w:r>
              <w:t>B</w:t>
            </w:r>
            <w:r w:rsidR="00A42709">
              <w:t xml:space="preserve">ill of </w:t>
            </w:r>
            <w:r>
              <w:t>M</w:t>
            </w:r>
            <w:r w:rsidR="00A42709">
              <w:t>aterials</w:t>
            </w:r>
            <w:r>
              <w:t xml:space="preserve"> Level</w:t>
            </w:r>
          </w:p>
        </w:tc>
        <w:tc>
          <w:tcPr>
            <w:tcW w:w="2488" w:type="dxa"/>
          </w:tcPr>
          <w:p w14:paraId="18879B85" w14:textId="3997298A" w:rsidR="000F103B" w:rsidRDefault="00DB525F" w:rsidP="000F103B">
            <w:r w:rsidRPr="00DB525F">
              <w:t>&gt;&gt;&gt;9</w:t>
            </w:r>
          </w:p>
        </w:tc>
      </w:tr>
      <w:tr w:rsidR="000F103B" w14:paraId="374411A7" w14:textId="77777777" w:rsidTr="003D303A">
        <w:trPr>
          <w:trHeight w:val="350"/>
        </w:trPr>
        <w:tc>
          <w:tcPr>
            <w:tcW w:w="1496" w:type="dxa"/>
          </w:tcPr>
          <w:p w14:paraId="546B9B0E" w14:textId="41331483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F2837BC" w14:textId="5A96C8E7" w:rsidR="000F103B" w:rsidRDefault="000F103B" w:rsidP="000F103B">
            <w:r>
              <w:t>cad-no</w:t>
            </w:r>
          </w:p>
        </w:tc>
        <w:tc>
          <w:tcPr>
            <w:tcW w:w="3078" w:type="dxa"/>
          </w:tcPr>
          <w:p w14:paraId="04EF045D" w14:textId="46B9E384" w:rsidR="000F103B" w:rsidRDefault="00A42709" w:rsidP="000F103B">
            <w:r>
              <w:t>CAD Number</w:t>
            </w:r>
          </w:p>
        </w:tc>
        <w:tc>
          <w:tcPr>
            <w:tcW w:w="2488" w:type="dxa"/>
          </w:tcPr>
          <w:p w14:paraId="608707D3" w14:textId="49078790" w:rsidR="000F103B" w:rsidRDefault="00DB525F" w:rsidP="000F103B">
            <w:r w:rsidRPr="00DB525F">
              <w:t>x(15)</w:t>
            </w:r>
          </w:p>
        </w:tc>
      </w:tr>
      <w:tr w:rsidR="000F103B" w14:paraId="4B09FDD7" w14:textId="77777777" w:rsidTr="003D303A">
        <w:trPr>
          <w:trHeight w:val="350"/>
        </w:trPr>
        <w:tc>
          <w:tcPr>
            <w:tcW w:w="1496" w:type="dxa"/>
          </w:tcPr>
          <w:p w14:paraId="49661201" w14:textId="18810DDD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BCD7E23" w14:textId="424163D4" w:rsidR="000F103B" w:rsidRDefault="000F103B" w:rsidP="000F103B">
            <w:r>
              <w:t>carr-dscr</w:t>
            </w:r>
          </w:p>
        </w:tc>
        <w:tc>
          <w:tcPr>
            <w:tcW w:w="3078" w:type="dxa"/>
          </w:tcPr>
          <w:p w14:paraId="456CF362" w14:textId="40A3E134" w:rsidR="000F103B" w:rsidRDefault="00A42709" w:rsidP="000F103B">
            <w:r>
              <w:t xml:space="preserve">Carrier </w:t>
            </w:r>
            <w:r w:rsidR="00DB525F">
              <w:t>Description</w:t>
            </w:r>
          </w:p>
        </w:tc>
        <w:tc>
          <w:tcPr>
            <w:tcW w:w="2488" w:type="dxa"/>
          </w:tcPr>
          <w:p w14:paraId="7FC1DB60" w14:textId="3878C0D2" w:rsidR="000F103B" w:rsidRDefault="00DB525F" w:rsidP="000F103B">
            <w:r w:rsidRPr="00DB525F">
              <w:t>x(15)</w:t>
            </w:r>
          </w:p>
        </w:tc>
      </w:tr>
      <w:tr w:rsidR="000F103B" w14:paraId="27A6C9D5" w14:textId="77777777" w:rsidTr="003D303A">
        <w:trPr>
          <w:trHeight w:val="350"/>
        </w:trPr>
        <w:tc>
          <w:tcPr>
            <w:tcW w:w="1496" w:type="dxa"/>
          </w:tcPr>
          <w:p w14:paraId="595C06A2" w14:textId="00481AED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A775369" w14:textId="54A0F093" w:rsidR="000F103B" w:rsidRDefault="000F103B" w:rsidP="000F103B">
            <w:r>
              <w:t>carrier</w:t>
            </w:r>
          </w:p>
        </w:tc>
        <w:tc>
          <w:tcPr>
            <w:tcW w:w="3078" w:type="dxa"/>
          </w:tcPr>
          <w:p w14:paraId="0EC7C5D4" w14:textId="5B75859D" w:rsidR="000F103B" w:rsidRDefault="00DB525F" w:rsidP="000F103B">
            <w:r>
              <w:t>Carrier</w:t>
            </w:r>
          </w:p>
        </w:tc>
        <w:tc>
          <w:tcPr>
            <w:tcW w:w="2488" w:type="dxa"/>
          </w:tcPr>
          <w:p w14:paraId="20FD11F6" w14:textId="33CB42B5" w:rsidR="000F103B" w:rsidRDefault="00DB525F" w:rsidP="000F103B">
            <w:r w:rsidRPr="00DB525F">
              <w:t>x(5)</w:t>
            </w:r>
          </w:p>
        </w:tc>
      </w:tr>
      <w:tr w:rsidR="000F103B" w14:paraId="26DE2701" w14:textId="77777777" w:rsidTr="003D303A">
        <w:trPr>
          <w:trHeight w:val="350"/>
        </w:trPr>
        <w:tc>
          <w:tcPr>
            <w:tcW w:w="1496" w:type="dxa"/>
          </w:tcPr>
          <w:p w14:paraId="4499C473" w14:textId="7FCCE4F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A1241F9" w14:textId="6E9219D4" w:rsidR="000F103B" w:rsidRDefault="000F103B" w:rsidP="000F103B">
            <w:r>
              <w:t>cas-cnt</w:t>
            </w:r>
          </w:p>
        </w:tc>
        <w:tc>
          <w:tcPr>
            <w:tcW w:w="3078" w:type="dxa"/>
          </w:tcPr>
          <w:p w14:paraId="0979D144" w14:textId="5E9DFA17" w:rsidR="000F103B" w:rsidRDefault="00A03F18" w:rsidP="000F103B">
            <w:r>
              <w:t xml:space="preserve">Case </w:t>
            </w:r>
            <w:r w:rsidR="00DB525F">
              <w:t>Count</w:t>
            </w:r>
          </w:p>
        </w:tc>
        <w:tc>
          <w:tcPr>
            <w:tcW w:w="2488" w:type="dxa"/>
          </w:tcPr>
          <w:p w14:paraId="215DCF15" w14:textId="2283F4A6" w:rsidR="000F103B" w:rsidRDefault="00DB525F" w:rsidP="000F103B">
            <w:r w:rsidRPr="00DB525F">
              <w:t>&gt;&gt;&gt;&gt;9</w:t>
            </w:r>
          </w:p>
        </w:tc>
      </w:tr>
      <w:tr w:rsidR="000F103B" w14:paraId="0695B15D" w14:textId="77777777" w:rsidTr="003D303A">
        <w:trPr>
          <w:trHeight w:val="350"/>
        </w:trPr>
        <w:tc>
          <w:tcPr>
            <w:tcW w:w="1496" w:type="dxa"/>
          </w:tcPr>
          <w:p w14:paraId="338B2B0E" w14:textId="3B02120E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CFF7BD1" w14:textId="4592762D" w:rsidR="000F103B" w:rsidRDefault="000F103B" w:rsidP="000F103B">
            <w:r>
              <w:t>cas-cost</w:t>
            </w:r>
          </w:p>
        </w:tc>
        <w:tc>
          <w:tcPr>
            <w:tcW w:w="3078" w:type="dxa"/>
          </w:tcPr>
          <w:p w14:paraId="703E08EB" w14:textId="4DE5D978" w:rsidR="000F103B" w:rsidRDefault="00DB525F" w:rsidP="000F103B">
            <w:r w:rsidRPr="00DB525F">
              <w:t>Cost</w:t>
            </w:r>
            <w:r w:rsidR="00A42709">
              <w:t xml:space="preserve"> of Each</w:t>
            </w:r>
            <w:r w:rsidR="00A03F18">
              <w:t xml:space="preserve"> Case</w:t>
            </w:r>
          </w:p>
        </w:tc>
        <w:tc>
          <w:tcPr>
            <w:tcW w:w="2488" w:type="dxa"/>
          </w:tcPr>
          <w:p w14:paraId="16E9134A" w14:textId="2A27DF10" w:rsidR="000F103B" w:rsidRDefault="00DB525F" w:rsidP="000F103B">
            <w:r w:rsidRPr="00DB525F">
              <w:t>&gt;9.99</w:t>
            </w:r>
          </w:p>
        </w:tc>
      </w:tr>
      <w:tr w:rsidR="000F103B" w14:paraId="4CB8B72D" w14:textId="77777777" w:rsidTr="003D303A">
        <w:trPr>
          <w:trHeight w:val="350"/>
        </w:trPr>
        <w:tc>
          <w:tcPr>
            <w:tcW w:w="1496" w:type="dxa"/>
          </w:tcPr>
          <w:p w14:paraId="37C1E818" w14:textId="6DE80AA2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4F1BA1C" w14:textId="4106B981" w:rsidR="000F103B" w:rsidRDefault="000F103B" w:rsidP="000F103B">
            <w:r>
              <w:t>cas-dep</w:t>
            </w:r>
          </w:p>
        </w:tc>
        <w:tc>
          <w:tcPr>
            <w:tcW w:w="3078" w:type="dxa"/>
          </w:tcPr>
          <w:p w14:paraId="687D9265" w14:textId="05D4BBD2" w:rsidR="000F103B" w:rsidRDefault="00A03F18" w:rsidP="000F103B">
            <w:r>
              <w:t xml:space="preserve">Case </w:t>
            </w:r>
            <w:r w:rsidR="00DB525F">
              <w:t>Depth</w:t>
            </w:r>
          </w:p>
        </w:tc>
        <w:tc>
          <w:tcPr>
            <w:tcW w:w="2488" w:type="dxa"/>
          </w:tcPr>
          <w:p w14:paraId="34661ECF" w14:textId="12EE46A6" w:rsidR="000F103B" w:rsidRDefault="00DB525F" w:rsidP="000F103B">
            <w:r w:rsidRPr="00DB525F">
              <w:t>&gt;9.9999</w:t>
            </w:r>
          </w:p>
        </w:tc>
      </w:tr>
      <w:tr w:rsidR="000F103B" w14:paraId="3A063D71" w14:textId="77777777" w:rsidTr="003D303A">
        <w:trPr>
          <w:trHeight w:val="350"/>
        </w:trPr>
        <w:tc>
          <w:tcPr>
            <w:tcW w:w="1496" w:type="dxa"/>
          </w:tcPr>
          <w:p w14:paraId="65581A3A" w14:textId="1053D43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FF31DF3" w14:textId="2009F1CE" w:rsidR="000F103B" w:rsidRDefault="000F103B" w:rsidP="000F103B">
            <w:r>
              <w:t>cas-len</w:t>
            </w:r>
          </w:p>
        </w:tc>
        <w:tc>
          <w:tcPr>
            <w:tcW w:w="3078" w:type="dxa"/>
          </w:tcPr>
          <w:p w14:paraId="2CD0EF49" w14:textId="4D3617FE" w:rsidR="000F103B" w:rsidRDefault="00A03F18" w:rsidP="000F103B">
            <w:r>
              <w:t xml:space="preserve">Case </w:t>
            </w:r>
            <w:r w:rsidR="00DB525F">
              <w:t>Length</w:t>
            </w:r>
          </w:p>
        </w:tc>
        <w:tc>
          <w:tcPr>
            <w:tcW w:w="2488" w:type="dxa"/>
          </w:tcPr>
          <w:p w14:paraId="66788EAC" w14:textId="26B78E23" w:rsidR="000F103B" w:rsidRDefault="00DB525F" w:rsidP="000F103B">
            <w:r w:rsidRPr="00DB525F">
              <w:t>&gt;9.9999</w:t>
            </w:r>
          </w:p>
        </w:tc>
      </w:tr>
      <w:tr w:rsidR="000F103B" w14:paraId="025E07F6" w14:textId="77777777" w:rsidTr="003D303A">
        <w:trPr>
          <w:trHeight w:val="350"/>
        </w:trPr>
        <w:tc>
          <w:tcPr>
            <w:tcW w:w="1496" w:type="dxa"/>
          </w:tcPr>
          <w:p w14:paraId="1C6FF38A" w14:textId="0A915BB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DDEC6A8" w14:textId="32562002" w:rsidR="000F103B" w:rsidRDefault="000F103B" w:rsidP="000F103B">
            <w:r>
              <w:t>cas-no</w:t>
            </w:r>
          </w:p>
        </w:tc>
        <w:tc>
          <w:tcPr>
            <w:tcW w:w="3078" w:type="dxa"/>
          </w:tcPr>
          <w:p w14:paraId="3677E67C" w14:textId="2F4347A9" w:rsidR="000F103B" w:rsidRDefault="00A03F18" w:rsidP="000F103B">
            <w:r>
              <w:t xml:space="preserve">Case </w:t>
            </w:r>
            <w:r w:rsidR="00A42709">
              <w:t>Number</w:t>
            </w:r>
          </w:p>
        </w:tc>
        <w:tc>
          <w:tcPr>
            <w:tcW w:w="2488" w:type="dxa"/>
          </w:tcPr>
          <w:p w14:paraId="30D1F984" w14:textId="696BDBA1" w:rsidR="000F103B" w:rsidRDefault="00DB525F" w:rsidP="000F103B">
            <w:r w:rsidRPr="00DB525F">
              <w:t>x(10)</w:t>
            </w:r>
          </w:p>
        </w:tc>
      </w:tr>
      <w:tr w:rsidR="000F103B" w14:paraId="6F875FE5" w14:textId="77777777" w:rsidTr="003D303A">
        <w:trPr>
          <w:trHeight w:val="350"/>
        </w:trPr>
        <w:tc>
          <w:tcPr>
            <w:tcW w:w="1496" w:type="dxa"/>
          </w:tcPr>
          <w:p w14:paraId="6C641506" w14:textId="1AB243B9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6876AE9" w14:textId="7F7C3CBE" w:rsidR="000F103B" w:rsidRDefault="000F103B" w:rsidP="000F103B">
            <w:r>
              <w:t>cas-pal</w:t>
            </w:r>
          </w:p>
        </w:tc>
        <w:tc>
          <w:tcPr>
            <w:tcW w:w="3078" w:type="dxa"/>
          </w:tcPr>
          <w:p w14:paraId="241D546C" w14:textId="78451819" w:rsidR="000F103B" w:rsidRDefault="00DB525F" w:rsidP="000F103B">
            <w:r>
              <w:t>Cases/Pall</w:t>
            </w:r>
          </w:p>
        </w:tc>
        <w:tc>
          <w:tcPr>
            <w:tcW w:w="2488" w:type="dxa"/>
          </w:tcPr>
          <w:p w14:paraId="143C7CAB" w14:textId="78C40FF6" w:rsidR="000F103B" w:rsidRDefault="00DB525F" w:rsidP="000F103B">
            <w:r w:rsidRPr="00DB525F">
              <w:t>&gt;&gt;9</w:t>
            </w:r>
          </w:p>
        </w:tc>
      </w:tr>
      <w:tr w:rsidR="000F103B" w14:paraId="03137DAF" w14:textId="77777777" w:rsidTr="003D303A">
        <w:trPr>
          <w:trHeight w:val="350"/>
        </w:trPr>
        <w:tc>
          <w:tcPr>
            <w:tcW w:w="1496" w:type="dxa"/>
          </w:tcPr>
          <w:p w14:paraId="3776C1BD" w14:textId="06B0A93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1F338B7" w14:textId="1B17E826" w:rsidR="000F103B" w:rsidRDefault="000F103B" w:rsidP="000F103B">
            <w:r>
              <w:t>cas-wid</w:t>
            </w:r>
          </w:p>
        </w:tc>
        <w:tc>
          <w:tcPr>
            <w:tcW w:w="3078" w:type="dxa"/>
          </w:tcPr>
          <w:p w14:paraId="4AD3A224" w14:textId="4320F6CF" w:rsidR="000F103B" w:rsidRDefault="00A03F18" w:rsidP="000F103B">
            <w:r>
              <w:t xml:space="preserve">Case </w:t>
            </w:r>
            <w:r w:rsidR="00DB525F">
              <w:t>Width</w:t>
            </w:r>
          </w:p>
        </w:tc>
        <w:tc>
          <w:tcPr>
            <w:tcW w:w="2488" w:type="dxa"/>
          </w:tcPr>
          <w:p w14:paraId="34001ADE" w14:textId="17038116" w:rsidR="000F103B" w:rsidRDefault="00DB525F" w:rsidP="000F103B">
            <w:r w:rsidRPr="00DB525F">
              <w:t>&gt;9.9999</w:t>
            </w:r>
          </w:p>
        </w:tc>
      </w:tr>
      <w:tr w:rsidR="000F103B" w14:paraId="48B7E7A5" w14:textId="77777777" w:rsidTr="003D303A">
        <w:trPr>
          <w:trHeight w:val="350"/>
        </w:trPr>
        <w:tc>
          <w:tcPr>
            <w:tcW w:w="1496" w:type="dxa"/>
          </w:tcPr>
          <w:p w14:paraId="1DC95D8C" w14:textId="6D81DB11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1167577" w14:textId="4FD2C919" w:rsidR="000F103B" w:rsidRDefault="000F103B" w:rsidP="000F103B">
            <w:r>
              <w:t>cas-wt</w:t>
            </w:r>
          </w:p>
        </w:tc>
        <w:tc>
          <w:tcPr>
            <w:tcW w:w="3078" w:type="dxa"/>
          </w:tcPr>
          <w:p w14:paraId="65A52A26" w14:textId="26B0C9B7" w:rsidR="000F103B" w:rsidRDefault="00A42709" w:rsidP="000F103B">
            <w:r>
              <w:t xml:space="preserve">Pounds per </w:t>
            </w:r>
            <w:r w:rsidR="00DB525F">
              <w:t>Case</w:t>
            </w:r>
          </w:p>
        </w:tc>
        <w:tc>
          <w:tcPr>
            <w:tcW w:w="2488" w:type="dxa"/>
          </w:tcPr>
          <w:p w14:paraId="0C4EDE6E" w14:textId="4A6F6FF1" w:rsidR="000F103B" w:rsidRDefault="00DB525F" w:rsidP="000F103B">
            <w:r w:rsidRPr="00DB525F">
              <w:t>&gt;&gt;9.99</w:t>
            </w:r>
          </w:p>
        </w:tc>
      </w:tr>
      <w:tr w:rsidR="000F103B" w14:paraId="6B7C4FF4" w14:textId="77777777" w:rsidTr="003D303A">
        <w:trPr>
          <w:trHeight w:val="350"/>
        </w:trPr>
        <w:tc>
          <w:tcPr>
            <w:tcW w:w="1496" w:type="dxa"/>
          </w:tcPr>
          <w:p w14:paraId="523E7BEF" w14:textId="7AD18524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4225553E" w14:textId="3BBB73D7" w:rsidR="000F103B" w:rsidRDefault="000F103B" w:rsidP="000F103B">
            <w:r>
              <w:t>chg-method</w:t>
            </w:r>
          </w:p>
        </w:tc>
        <w:tc>
          <w:tcPr>
            <w:tcW w:w="3078" w:type="dxa"/>
          </w:tcPr>
          <w:p w14:paraId="2D440810" w14:textId="004FA202" w:rsidR="000F103B" w:rsidRDefault="00A42709" w:rsidP="000F103B">
            <w:r>
              <w:t>Charge Method</w:t>
            </w:r>
          </w:p>
        </w:tc>
        <w:tc>
          <w:tcPr>
            <w:tcW w:w="2488" w:type="dxa"/>
          </w:tcPr>
          <w:p w14:paraId="25F60DCE" w14:textId="30263EA1" w:rsidR="000F103B" w:rsidRDefault="00DB525F" w:rsidP="000F103B">
            <w:r>
              <w:t>X</w:t>
            </w:r>
          </w:p>
        </w:tc>
      </w:tr>
      <w:tr w:rsidR="00830B21" w14:paraId="0B838DEF" w14:textId="77777777" w:rsidTr="003D303A">
        <w:trPr>
          <w:trHeight w:val="350"/>
        </w:trPr>
        <w:tc>
          <w:tcPr>
            <w:tcW w:w="1496" w:type="dxa"/>
          </w:tcPr>
          <w:p w14:paraId="5DDC28CE" w14:textId="1E17AC70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288" w:type="dxa"/>
          </w:tcPr>
          <w:p w14:paraId="621654FB" w14:textId="0D3F15FD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078" w:type="dxa"/>
          </w:tcPr>
          <w:p w14:paraId="0DC6FB7A" w14:textId="483B4175" w:rsidR="00830B21" w:rsidRPr="00DB525F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488" w:type="dxa"/>
          </w:tcPr>
          <w:p w14:paraId="25AA2614" w14:textId="244B0856" w:rsidR="00830B21" w:rsidRPr="00DB525F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F103B" w14:paraId="2FE66202" w14:textId="77777777" w:rsidTr="003D303A">
        <w:trPr>
          <w:trHeight w:val="350"/>
        </w:trPr>
        <w:tc>
          <w:tcPr>
            <w:tcW w:w="1496" w:type="dxa"/>
          </w:tcPr>
          <w:p w14:paraId="1B1445B8" w14:textId="02E72BC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3C363E8" w14:textId="7404F28E" w:rsidR="000F103B" w:rsidRDefault="000F103B" w:rsidP="000F103B">
            <w:r>
              <w:t>comm</w:t>
            </w:r>
          </w:p>
        </w:tc>
        <w:tc>
          <w:tcPr>
            <w:tcW w:w="3078" w:type="dxa"/>
          </w:tcPr>
          <w:p w14:paraId="29DCA0BC" w14:textId="15F40D01" w:rsidR="000F103B" w:rsidRDefault="00DB525F" w:rsidP="000F103B">
            <w:r w:rsidRPr="00DB525F">
              <w:t>Com</w:t>
            </w:r>
            <w:r w:rsidR="00A42709">
              <w:t>mission Percentage</w:t>
            </w:r>
          </w:p>
        </w:tc>
        <w:tc>
          <w:tcPr>
            <w:tcW w:w="2488" w:type="dxa"/>
          </w:tcPr>
          <w:p w14:paraId="100F240B" w14:textId="425540DD" w:rsidR="000F103B" w:rsidRDefault="00DB525F" w:rsidP="000F103B">
            <w:r w:rsidRPr="00DB525F">
              <w:t>&gt;&gt;9.99</w:t>
            </w:r>
          </w:p>
        </w:tc>
      </w:tr>
      <w:tr w:rsidR="000F103B" w14:paraId="4A342D57" w14:textId="77777777" w:rsidTr="003D303A">
        <w:trPr>
          <w:trHeight w:val="350"/>
        </w:trPr>
        <w:tc>
          <w:tcPr>
            <w:tcW w:w="1496" w:type="dxa"/>
          </w:tcPr>
          <w:p w14:paraId="344AC06B" w14:textId="7E227ED2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2C48C9B" w14:textId="0F511913" w:rsidR="000F103B" w:rsidRDefault="000F103B" w:rsidP="000F103B">
            <w:r>
              <w:t>company</w:t>
            </w:r>
          </w:p>
        </w:tc>
        <w:tc>
          <w:tcPr>
            <w:tcW w:w="3078" w:type="dxa"/>
          </w:tcPr>
          <w:p w14:paraId="3952F7F1" w14:textId="56C4DECF" w:rsidR="000F103B" w:rsidRDefault="00DB525F" w:rsidP="000F103B">
            <w:r>
              <w:t>Company</w:t>
            </w:r>
          </w:p>
        </w:tc>
        <w:tc>
          <w:tcPr>
            <w:tcW w:w="2488" w:type="dxa"/>
          </w:tcPr>
          <w:p w14:paraId="3EFEA607" w14:textId="31C0FCD1" w:rsidR="000F103B" w:rsidRDefault="00DB525F" w:rsidP="000F103B">
            <w:r w:rsidRPr="00DB525F">
              <w:t>x(3)</w:t>
            </w:r>
          </w:p>
        </w:tc>
      </w:tr>
      <w:tr w:rsidR="000F103B" w14:paraId="4D37DA86" w14:textId="77777777" w:rsidTr="003D303A">
        <w:trPr>
          <w:trHeight w:val="350"/>
        </w:trPr>
        <w:tc>
          <w:tcPr>
            <w:tcW w:w="1496" w:type="dxa"/>
          </w:tcPr>
          <w:p w14:paraId="4EBC316E" w14:textId="1626BA0A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4C12619" w14:textId="05552F9A" w:rsidR="000F103B" w:rsidRDefault="000F103B" w:rsidP="000F103B">
            <w:r>
              <w:t>contact</w:t>
            </w:r>
          </w:p>
        </w:tc>
        <w:tc>
          <w:tcPr>
            <w:tcW w:w="3078" w:type="dxa"/>
          </w:tcPr>
          <w:p w14:paraId="20DF5E75" w14:textId="25B89DEB" w:rsidR="000F103B" w:rsidRDefault="00DB525F" w:rsidP="000F103B">
            <w:r>
              <w:t>Contact</w:t>
            </w:r>
          </w:p>
        </w:tc>
        <w:tc>
          <w:tcPr>
            <w:tcW w:w="2488" w:type="dxa"/>
          </w:tcPr>
          <w:p w14:paraId="34376C05" w14:textId="38179059" w:rsidR="000F103B" w:rsidRDefault="00DB525F" w:rsidP="000F103B">
            <w:r w:rsidRPr="00DB525F">
              <w:t>x(3</w:t>
            </w:r>
            <w:r>
              <w:t>0</w:t>
            </w:r>
            <w:r w:rsidRPr="00DB525F">
              <w:t>)</w:t>
            </w:r>
          </w:p>
        </w:tc>
      </w:tr>
      <w:tr w:rsidR="000F103B" w14:paraId="79A7F23C" w14:textId="77777777" w:rsidTr="003D303A">
        <w:trPr>
          <w:trHeight w:val="350"/>
        </w:trPr>
        <w:tc>
          <w:tcPr>
            <w:tcW w:w="1496" w:type="dxa"/>
          </w:tcPr>
          <w:p w14:paraId="72C7374B" w14:textId="459F1C13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FA138AC" w14:textId="751E522C" w:rsidR="000F103B" w:rsidRDefault="000F103B" w:rsidP="000F103B">
            <w:r>
              <w:t>cust-%</w:t>
            </w:r>
          </w:p>
        </w:tc>
        <w:tc>
          <w:tcPr>
            <w:tcW w:w="3078" w:type="dxa"/>
          </w:tcPr>
          <w:p w14:paraId="47080536" w14:textId="5C2F9C2E" w:rsidR="000F103B" w:rsidRDefault="00DB525F" w:rsidP="000F103B">
            <w:r w:rsidRPr="00DB525F">
              <w:t xml:space="preserve">Customer </w:t>
            </w:r>
            <w:r w:rsidR="00A42709">
              <w:t>Percentage</w:t>
            </w:r>
          </w:p>
        </w:tc>
        <w:tc>
          <w:tcPr>
            <w:tcW w:w="2488" w:type="dxa"/>
          </w:tcPr>
          <w:p w14:paraId="19BCC395" w14:textId="0519D450" w:rsidR="000F103B" w:rsidRDefault="00DB525F" w:rsidP="000F103B">
            <w:r w:rsidRPr="00DB525F">
              <w:t>&gt;&gt;9.99</w:t>
            </w:r>
          </w:p>
        </w:tc>
      </w:tr>
      <w:tr w:rsidR="000F103B" w14:paraId="06415811" w14:textId="77777777" w:rsidTr="003D303A">
        <w:trPr>
          <w:trHeight w:val="350"/>
        </w:trPr>
        <w:tc>
          <w:tcPr>
            <w:tcW w:w="1496" w:type="dxa"/>
          </w:tcPr>
          <w:p w14:paraId="3B04D019" w14:textId="4A43AC4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42B022ED" w14:textId="738C54A1" w:rsidR="000F103B" w:rsidRDefault="000F103B" w:rsidP="000F103B">
            <w:r>
              <w:t>cust-no</w:t>
            </w:r>
          </w:p>
        </w:tc>
        <w:tc>
          <w:tcPr>
            <w:tcW w:w="3078" w:type="dxa"/>
          </w:tcPr>
          <w:p w14:paraId="7A38C1C0" w14:textId="1F299042" w:rsidR="000F103B" w:rsidRDefault="00DB525F" w:rsidP="000F103B">
            <w:r w:rsidRPr="00DB525F">
              <w:t>Cust</w:t>
            </w:r>
            <w:r w:rsidR="00A42709">
              <w:t>omer Number</w:t>
            </w:r>
          </w:p>
        </w:tc>
        <w:tc>
          <w:tcPr>
            <w:tcW w:w="2488" w:type="dxa"/>
          </w:tcPr>
          <w:p w14:paraId="6E6DD2EA" w14:textId="26AD7628" w:rsidR="000F103B" w:rsidRDefault="00DB525F" w:rsidP="000F103B">
            <w:r w:rsidRPr="00DB525F">
              <w:t>x(8)</w:t>
            </w:r>
          </w:p>
        </w:tc>
      </w:tr>
      <w:tr w:rsidR="000F103B" w14:paraId="0167024D" w14:textId="77777777" w:rsidTr="003D303A">
        <w:trPr>
          <w:trHeight w:val="350"/>
        </w:trPr>
        <w:tc>
          <w:tcPr>
            <w:tcW w:w="1496" w:type="dxa"/>
          </w:tcPr>
          <w:p w14:paraId="13DC3DCC" w14:textId="2706AC35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33B88BD" w14:textId="2E99AC04" w:rsidR="000F103B" w:rsidRDefault="000F103B" w:rsidP="000F103B">
            <w:r>
              <w:t>cust-seq</w:t>
            </w:r>
          </w:p>
        </w:tc>
        <w:tc>
          <w:tcPr>
            <w:tcW w:w="3078" w:type="dxa"/>
          </w:tcPr>
          <w:p w14:paraId="1DF97508" w14:textId="5B91FDC6" w:rsidR="000F103B" w:rsidRDefault="00A42709" w:rsidP="000F103B">
            <w:r>
              <w:t>Customer Sequence</w:t>
            </w:r>
          </w:p>
        </w:tc>
        <w:tc>
          <w:tcPr>
            <w:tcW w:w="2488" w:type="dxa"/>
          </w:tcPr>
          <w:p w14:paraId="060B7A7F" w14:textId="68B79605" w:rsidR="000F103B" w:rsidRDefault="00DB525F" w:rsidP="000F103B">
            <w:r w:rsidRPr="00DB525F">
              <w:t>&gt;9</w:t>
            </w:r>
          </w:p>
        </w:tc>
      </w:tr>
      <w:tr w:rsidR="000F103B" w14:paraId="293CADC1" w14:textId="77777777" w:rsidTr="003D303A">
        <w:trPr>
          <w:trHeight w:val="350"/>
        </w:trPr>
        <w:tc>
          <w:tcPr>
            <w:tcW w:w="1496" w:type="dxa"/>
          </w:tcPr>
          <w:p w14:paraId="67D0053C" w14:textId="6A2A95B8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265B0A8" w14:textId="58BB6C10" w:rsidR="000F103B" w:rsidRDefault="000F103B" w:rsidP="000F103B">
            <w:r>
              <w:t>dep</w:t>
            </w:r>
          </w:p>
        </w:tc>
        <w:tc>
          <w:tcPr>
            <w:tcW w:w="3078" w:type="dxa"/>
          </w:tcPr>
          <w:p w14:paraId="0236E484" w14:textId="22A556E1" w:rsidR="000F103B" w:rsidRDefault="00DB525F" w:rsidP="000F103B">
            <w:r>
              <w:t>Depth</w:t>
            </w:r>
          </w:p>
        </w:tc>
        <w:tc>
          <w:tcPr>
            <w:tcW w:w="2488" w:type="dxa"/>
          </w:tcPr>
          <w:p w14:paraId="0EE95A5F" w14:textId="678E268E" w:rsidR="000F103B" w:rsidRDefault="00DB525F" w:rsidP="000F103B">
            <w:r w:rsidRPr="00DB525F">
              <w:t>&gt;9.99999</w:t>
            </w:r>
          </w:p>
        </w:tc>
      </w:tr>
      <w:tr w:rsidR="000F103B" w14:paraId="420306D2" w14:textId="77777777" w:rsidTr="003D303A">
        <w:trPr>
          <w:trHeight w:val="350"/>
        </w:trPr>
        <w:tc>
          <w:tcPr>
            <w:tcW w:w="1496" w:type="dxa"/>
          </w:tcPr>
          <w:p w14:paraId="17E29B49" w14:textId="74280C60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B6BEEA6" w14:textId="450F3D36" w:rsidR="000F103B" w:rsidRDefault="000F103B" w:rsidP="000F103B">
            <w:r>
              <w:t>dest-code</w:t>
            </w:r>
          </w:p>
        </w:tc>
        <w:tc>
          <w:tcPr>
            <w:tcW w:w="3078" w:type="dxa"/>
          </w:tcPr>
          <w:p w14:paraId="26AF39D0" w14:textId="0F92AD20" w:rsidR="000F103B" w:rsidRDefault="00DB525F" w:rsidP="000F103B">
            <w:r>
              <w:t>Dest</w:t>
            </w:r>
            <w:r w:rsidR="00A42709">
              <w:t>ination</w:t>
            </w:r>
            <w:r>
              <w:t xml:space="preserve"> Code</w:t>
            </w:r>
          </w:p>
        </w:tc>
        <w:tc>
          <w:tcPr>
            <w:tcW w:w="2488" w:type="dxa"/>
          </w:tcPr>
          <w:p w14:paraId="2B499C6F" w14:textId="3B3F4F3E" w:rsidR="000F103B" w:rsidRDefault="00DB525F" w:rsidP="000F103B">
            <w:r w:rsidRPr="00DB525F">
              <w:t>x(5)</w:t>
            </w:r>
          </w:p>
        </w:tc>
      </w:tr>
      <w:tr w:rsidR="000F103B" w14:paraId="6890AEAB" w14:textId="77777777" w:rsidTr="003D303A">
        <w:trPr>
          <w:trHeight w:val="350"/>
        </w:trPr>
        <w:tc>
          <w:tcPr>
            <w:tcW w:w="1496" w:type="dxa"/>
          </w:tcPr>
          <w:p w14:paraId="09297E7C" w14:textId="3AA0CF6E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7E60682" w14:textId="65D4064A" w:rsidR="000F103B" w:rsidRDefault="000F103B" w:rsidP="000F103B">
            <w:r>
              <w:t>die-in</w:t>
            </w:r>
          </w:p>
        </w:tc>
        <w:tc>
          <w:tcPr>
            <w:tcW w:w="3078" w:type="dxa"/>
          </w:tcPr>
          <w:p w14:paraId="6E946A30" w14:textId="47B8134B" w:rsidR="000F103B" w:rsidRDefault="00DB525F" w:rsidP="000F103B">
            <w:r>
              <w:t>Die Inches</w:t>
            </w:r>
          </w:p>
        </w:tc>
        <w:tc>
          <w:tcPr>
            <w:tcW w:w="2488" w:type="dxa"/>
          </w:tcPr>
          <w:p w14:paraId="4EBA9FC9" w14:textId="75B5E8BD" w:rsidR="000F103B" w:rsidRDefault="00DB525F" w:rsidP="000F103B">
            <w:r w:rsidRPr="00DB525F">
              <w:t>&gt;&gt;9.99</w:t>
            </w:r>
          </w:p>
        </w:tc>
      </w:tr>
      <w:tr w:rsidR="000F103B" w14:paraId="3A897025" w14:textId="77777777" w:rsidTr="003D303A">
        <w:trPr>
          <w:trHeight w:val="350"/>
        </w:trPr>
        <w:tc>
          <w:tcPr>
            <w:tcW w:w="1496" w:type="dxa"/>
          </w:tcPr>
          <w:p w14:paraId="1189CF5C" w14:textId="013395E6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EE4ABD9" w14:textId="1ED0934B" w:rsidR="000F103B" w:rsidRDefault="000F103B" w:rsidP="000F103B">
            <w:r>
              <w:t>die-no</w:t>
            </w:r>
          </w:p>
        </w:tc>
        <w:tc>
          <w:tcPr>
            <w:tcW w:w="3078" w:type="dxa"/>
          </w:tcPr>
          <w:p w14:paraId="55A1A336" w14:textId="1F795702" w:rsidR="000F103B" w:rsidRDefault="00DB525F" w:rsidP="000F103B">
            <w:r>
              <w:t xml:space="preserve">Die </w:t>
            </w:r>
            <w:r w:rsidR="00A42709">
              <w:t>Number</w:t>
            </w:r>
          </w:p>
        </w:tc>
        <w:tc>
          <w:tcPr>
            <w:tcW w:w="2488" w:type="dxa"/>
          </w:tcPr>
          <w:p w14:paraId="34FF205D" w14:textId="7D896E80" w:rsidR="000F103B" w:rsidRDefault="00DB525F" w:rsidP="000F103B">
            <w:r w:rsidRPr="00DB525F">
              <w:t>x(15)</w:t>
            </w:r>
          </w:p>
        </w:tc>
      </w:tr>
      <w:tr w:rsidR="000F103B" w14:paraId="7DA4FAFD" w14:textId="77777777" w:rsidTr="003D303A">
        <w:trPr>
          <w:trHeight w:val="350"/>
        </w:trPr>
        <w:tc>
          <w:tcPr>
            <w:tcW w:w="1496" w:type="dxa"/>
          </w:tcPr>
          <w:p w14:paraId="45A0058C" w14:textId="2DABF9BA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70197FD" w14:textId="380CDBDA" w:rsidR="000F103B" w:rsidRDefault="000F103B" w:rsidP="000F103B">
            <w:r>
              <w:t>disc-rate</w:t>
            </w:r>
          </w:p>
        </w:tc>
        <w:tc>
          <w:tcPr>
            <w:tcW w:w="3078" w:type="dxa"/>
          </w:tcPr>
          <w:p w14:paraId="03308D5F" w14:textId="7F13393A" w:rsidR="000F103B" w:rsidRDefault="00DB525F" w:rsidP="000F103B">
            <w:r w:rsidRPr="00DB525F">
              <w:t>Disc</w:t>
            </w:r>
            <w:r w:rsidR="00A42709">
              <w:t xml:space="preserve">ount </w:t>
            </w:r>
            <w:r w:rsidRPr="00DB525F">
              <w:t>Rate/M</w:t>
            </w:r>
          </w:p>
        </w:tc>
        <w:tc>
          <w:tcPr>
            <w:tcW w:w="2488" w:type="dxa"/>
          </w:tcPr>
          <w:p w14:paraId="78AC1B6C" w14:textId="2B25E349" w:rsidR="000F103B" w:rsidRDefault="00DB525F" w:rsidP="000F103B">
            <w:r w:rsidRPr="00DB525F">
              <w:t>&gt;&gt;,&gt;&gt;9.99&lt;&lt;</w:t>
            </w:r>
          </w:p>
        </w:tc>
      </w:tr>
      <w:tr w:rsidR="000F103B" w14:paraId="2DE4537B" w14:textId="77777777" w:rsidTr="003D303A">
        <w:trPr>
          <w:trHeight w:val="350"/>
        </w:trPr>
        <w:tc>
          <w:tcPr>
            <w:tcW w:w="1496" w:type="dxa"/>
          </w:tcPr>
          <w:p w14:paraId="3D3DBD50" w14:textId="1BE4CEA7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4947437" w14:textId="02895665" w:rsidR="000F103B" w:rsidRDefault="000F103B" w:rsidP="000F103B">
            <w:r>
              <w:t>div-len</w:t>
            </w:r>
          </w:p>
        </w:tc>
        <w:tc>
          <w:tcPr>
            <w:tcW w:w="3078" w:type="dxa"/>
          </w:tcPr>
          <w:p w14:paraId="4E3B26C4" w14:textId="24DE6F0D" w:rsidR="000F103B" w:rsidRDefault="00DB525F" w:rsidP="000F103B">
            <w:r>
              <w:t>Length</w:t>
            </w:r>
          </w:p>
        </w:tc>
        <w:tc>
          <w:tcPr>
            <w:tcW w:w="2488" w:type="dxa"/>
          </w:tcPr>
          <w:p w14:paraId="4E4AFD4D" w14:textId="49B9432A" w:rsidR="000F103B" w:rsidRDefault="00DB525F" w:rsidP="000F103B">
            <w:r w:rsidRPr="00DB525F">
              <w:t>&gt;9.9999</w:t>
            </w:r>
          </w:p>
        </w:tc>
      </w:tr>
      <w:tr w:rsidR="000F103B" w14:paraId="330D143E" w14:textId="77777777" w:rsidTr="003D303A">
        <w:trPr>
          <w:trHeight w:val="350"/>
        </w:trPr>
        <w:tc>
          <w:tcPr>
            <w:tcW w:w="1496" w:type="dxa"/>
          </w:tcPr>
          <w:p w14:paraId="2B636DBA" w14:textId="1A999984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0753C75" w14:textId="0481DF20" w:rsidR="000F103B" w:rsidRDefault="000F103B" w:rsidP="000F103B">
            <w:r>
              <w:t>div-up</w:t>
            </w:r>
          </w:p>
        </w:tc>
        <w:tc>
          <w:tcPr>
            <w:tcW w:w="3078" w:type="dxa"/>
          </w:tcPr>
          <w:p w14:paraId="4C9D1DB5" w14:textId="71EA14E5" w:rsidR="000F103B" w:rsidRDefault="00DB525F" w:rsidP="000F103B">
            <w:r w:rsidRPr="00DB525F">
              <w:t xml:space="preserve">Divider </w:t>
            </w:r>
            <w:r w:rsidR="00A42709">
              <w:t>Number</w:t>
            </w:r>
            <w:r w:rsidR="00A42709" w:rsidRPr="00DB525F">
              <w:t xml:space="preserve"> </w:t>
            </w:r>
            <w:r w:rsidRPr="00DB525F">
              <w:t>Up</w:t>
            </w:r>
          </w:p>
        </w:tc>
        <w:tc>
          <w:tcPr>
            <w:tcW w:w="2488" w:type="dxa"/>
          </w:tcPr>
          <w:p w14:paraId="4289945A" w14:textId="215841C6" w:rsidR="000F103B" w:rsidRDefault="00DB525F" w:rsidP="000F103B">
            <w:r w:rsidRPr="00DB525F">
              <w:t>&gt;&gt;9</w:t>
            </w:r>
          </w:p>
        </w:tc>
      </w:tr>
      <w:tr w:rsidR="000F103B" w14:paraId="508A2DB2" w14:textId="77777777" w:rsidTr="003D303A">
        <w:trPr>
          <w:trHeight w:val="350"/>
        </w:trPr>
        <w:tc>
          <w:tcPr>
            <w:tcW w:w="1496" w:type="dxa"/>
          </w:tcPr>
          <w:p w14:paraId="17CE564F" w14:textId="3874F53A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1D1C89F" w14:textId="2DDE79DF" w:rsidR="000F103B" w:rsidRDefault="000F103B" w:rsidP="000F103B">
            <w:r>
              <w:t>div-wid</w:t>
            </w:r>
          </w:p>
        </w:tc>
        <w:tc>
          <w:tcPr>
            <w:tcW w:w="3078" w:type="dxa"/>
          </w:tcPr>
          <w:p w14:paraId="480A773E" w14:textId="757F0AFA" w:rsidR="000F103B" w:rsidRDefault="00DB525F" w:rsidP="000F103B">
            <w:r>
              <w:t>Width</w:t>
            </w:r>
          </w:p>
        </w:tc>
        <w:tc>
          <w:tcPr>
            <w:tcW w:w="2488" w:type="dxa"/>
          </w:tcPr>
          <w:p w14:paraId="548D6C8D" w14:textId="1DF34A9B" w:rsidR="000F103B" w:rsidRDefault="00DB525F" w:rsidP="000F103B">
            <w:r w:rsidRPr="00DB525F">
              <w:t>&gt;9.9999</w:t>
            </w:r>
          </w:p>
        </w:tc>
      </w:tr>
      <w:tr w:rsidR="000F103B" w14:paraId="10B20384" w14:textId="77777777" w:rsidTr="003D303A">
        <w:trPr>
          <w:trHeight w:val="350"/>
        </w:trPr>
        <w:tc>
          <w:tcPr>
            <w:tcW w:w="1496" w:type="dxa"/>
          </w:tcPr>
          <w:p w14:paraId="6007E2A6" w14:textId="1C3CDAEE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98EE41B" w14:textId="7A7EAD2B" w:rsidR="000F103B" w:rsidRDefault="000F103B" w:rsidP="000F103B">
            <w:r>
              <w:t>divider</w:t>
            </w:r>
          </w:p>
        </w:tc>
        <w:tc>
          <w:tcPr>
            <w:tcW w:w="3078" w:type="dxa"/>
          </w:tcPr>
          <w:p w14:paraId="69D1A591" w14:textId="086E1505" w:rsidR="000F103B" w:rsidRDefault="00DB525F" w:rsidP="000F103B">
            <w:r>
              <w:t>Divider</w:t>
            </w:r>
          </w:p>
        </w:tc>
        <w:tc>
          <w:tcPr>
            <w:tcW w:w="2488" w:type="dxa"/>
          </w:tcPr>
          <w:p w14:paraId="2AC989A3" w14:textId="0AFE5ECD" w:rsidR="000F103B" w:rsidRDefault="00DB525F" w:rsidP="000F103B">
            <w:r w:rsidRPr="00DB525F">
              <w:t>X(10)</w:t>
            </w:r>
          </w:p>
        </w:tc>
      </w:tr>
      <w:tr w:rsidR="000F103B" w14:paraId="15059AA2" w14:textId="77777777" w:rsidTr="003D303A">
        <w:trPr>
          <w:trHeight w:val="350"/>
        </w:trPr>
        <w:tc>
          <w:tcPr>
            <w:tcW w:w="1496" w:type="dxa"/>
          </w:tcPr>
          <w:p w14:paraId="183D9581" w14:textId="6C20CFA1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D9D3255" w14:textId="4D794BDE" w:rsidR="000F103B" w:rsidRDefault="000F103B" w:rsidP="000F103B">
            <w:r>
              <w:t>dust</w:t>
            </w:r>
          </w:p>
        </w:tc>
        <w:tc>
          <w:tcPr>
            <w:tcW w:w="3078" w:type="dxa"/>
          </w:tcPr>
          <w:p w14:paraId="62A0B0C2" w14:textId="153541CC" w:rsidR="000F103B" w:rsidRDefault="00DB525F" w:rsidP="000F103B">
            <w:r>
              <w:t>Dust Flap</w:t>
            </w:r>
          </w:p>
        </w:tc>
        <w:tc>
          <w:tcPr>
            <w:tcW w:w="2488" w:type="dxa"/>
          </w:tcPr>
          <w:p w14:paraId="49A9E010" w14:textId="326951F8" w:rsidR="000F103B" w:rsidRDefault="00DB525F" w:rsidP="000F103B">
            <w:r w:rsidRPr="00DB525F">
              <w:t>&gt;9.9999</w:t>
            </w:r>
          </w:p>
        </w:tc>
      </w:tr>
      <w:tr w:rsidR="000F103B" w14:paraId="6C8DFAE1" w14:textId="77777777" w:rsidTr="003D303A">
        <w:trPr>
          <w:trHeight w:val="350"/>
        </w:trPr>
        <w:tc>
          <w:tcPr>
            <w:tcW w:w="1496" w:type="dxa"/>
          </w:tcPr>
          <w:p w14:paraId="130A0402" w14:textId="05A9B0B6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2487B53" w14:textId="42A67E54" w:rsidR="000F103B" w:rsidRDefault="000F103B" w:rsidP="000F103B">
            <w:r>
              <w:t>e-num</w:t>
            </w:r>
          </w:p>
        </w:tc>
        <w:tc>
          <w:tcPr>
            <w:tcW w:w="3078" w:type="dxa"/>
          </w:tcPr>
          <w:p w14:paraId="31AFD447" w14:textId="6419C164" w:rsidR="000F103B" w:rsidRDefault="00DB525F" w:rsidP="000F103B">
            <w:r>
              <w:t>Est</w:t>
            </w:r>
            <w:r w:rsidR="00A42709">
              <w:t>imate Number</w:t>
            </w:r>
          </w:p>
        </w:tc>
        <w:tc>
          <w:tcPr>
            <w:tcW w:w="2488" w:type="dxa"/>
          </w:tcPr>
          <w:p w14:paraId="416F7951" w14:textId="51D94706" w:rsidR="000F103B" w:rsidRDefault="00DB525F" w:rsidP="000F103B">
            <w:r w:rsidRPr="00DB525F">
              <w:t>&gt;&gt;&gt;&gt;&gt;9</w:t>
            </w:r>
          </w:p>
        </w:tc>
      </w:tr>
      <w:tr w:rsidR="000F103B" w14:paraId="12238C68" w14:textId="77777777" w:rsidTr="003D303A">
        <w:trPr>
          <w:trHeight w:val="350"/>
        </w:trPr>
        <w:tc>
          <w:tcPr>
            <w:tcW w:w="1496" w:type="dxa"/>
          </w:tcPr>
          <w:p w14:paraId="1DDE7D81" w14:textId="73344215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B8189C3" w14:textId="5FF6C4B4" w:rsidR="000F103B" w:rsidRDefault="000F103B" w:rsidP="000F103B">
            <w:r>
              <w:t>eqty</w:t>
            </w:r>
          </w:p>
        </w:tc>
        <w:tc>
          <w:tcPr>
            <w:tcW w:w="3078" w:type="dxa"/>
          </w:tcPr>
          <w:p w14:paraId="338EFE1E" w14:textId="6E2371BB" w:rsidR="000F103B" w:rsidRDefault="00A42709" w:rsidP="000F103B">
            <w:r>
              <w:t xml:space="preserve">Estimate </w:t>
            </w:r>
            <w:r w:rsidR="00DB525F">
              <w:t>Q</w:t>
            </w:r>
            <w:r>
              <w:t>uantity</w:t>
            </w:r>
          </w:p>
        </w:tc>
        <w:tc>
          <w:tcPr>
            <w:tcW w:w="2488" w:type="dxa"/>
          </w:tcPr>
          <w:p w14:paraId="0FB79D8B" w14:textId="33A3B88E" w:rsidR="000F103B" w:rsidRDefault="00DB525F" w:rsidP="000F103B">
            <w:r w:rsidRPr="00DB525F">
              <w:t>-&gt;&gt;,&gt;&gt;9.99</w:t>
            </w:r>
          </w:p>
        </w:tc>
      </w:tr>
      <w:tr w:rsidR="000F103B" w14:paraId="48A0163B" w14:textId="77777777" w:rsidTr="003D303A">
        <w:trPr>
          <w:trHeight w:val="350"/>
        </w:trPr>
        <w:tc>
          <w:tcPr>
            <w:tcW w:w="1496" w:type="dxa"/>
          </w:tcPr>
          <w:p w14:paraId="78CE1A04" w14:textId="1BABE72B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5C8FA0D" w14:textId="7C3FA916" w:rsidR="000F103B" w:rsidRDefault="000F103B" w:rsidP="000F103B">
            <w:r>
              <w:t>est-int</w:t>
            </w:r>
          </w:p>
        </w:tc>
        <w:tc>
          <w:tcPr>
            <w:tcW w:w="3078" w:type="dxa"/>
          </w:tcPr>
          <w:p w14:paraId="5A2D7C18" w14:textId="49CC2404" w:rsidR="000F103B" w:rsidRDefault="00DB525F" w:rsidP="000F103B">
            <w:r>
              <w:t>?</w:t>
            </w:r>
          </w:p>
        </w:tc>
        <w:tc>
          <w:tcPr>
            <w:tcW w:w="2488" w:type="dxa"/>
          </w:tcPr>
          <w:p w14:paraId="1DFE877A" w14:textId="62259A27" w:rsidR="000F103B" w:rsidRDefault="00DB525F" w:rsidP="000F103B">
            <w:r w:rsidRPr="00DB525F">
              <w:t>&gt;&gt;&gt;&gt;&gt;&gt;&gt;9</w:t>
            </w:r>
          </w:p>
        </w:tc>
      </w:tr>
      <w:tr w:rsidR="000F103B" w14:paraId="4B71E697" w14:textId="77777777" w:rsidTr="003D303A">
        <w:trPr>
          <w:trHeight w:val="350"/>
        </w:trPr>
        <w:tc>
          <w:tcPr>
            <w:tcW w:w="1496" w:type="dxa"/>
          </w:tcPr>
          <w:p w14:paraId="4081B724" w14:textId="446E079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4B5BB486" w14:textId="4EF5CDB7" w:rsidR="000F103B" w:rsidRDefault="000F103B" w:rsidP="000F103B">
            <w:r>
              <w:t>est-no</w:t>
            </w:r>
          </w:p>
        </w:tc>
        <w:tc>
          <w:tcPr>
            <w:tcW w:w="3078" w:type="dxa"/>
          </w:tcPr>
          <w:p w14:paraId="1829475B" w14:textId="2C58454E" w:rsidR="000F103B" w:rsidRDefault="00DB525F" w:rsidP="000F103B">
            <w:r w:rsidRPr="00DB525F">
              <w:t xml:space="preserve">Estimate </w:t>
            </w:r>
            <w:r w:rsidR="00A42709">
              <w:t>Number</w:t>
            </w:r>
          </w:p>
        </w:tc>
        <w:tc>
          <w:tcPr>
            <w:tcW w:w="2488" w:type="dxa"/>
          </w:tcPr>
          <w:p w14:paraId="02A33D43" w14:textId="5755F3ED" w:rsidR="000F103B" w:rsidRDefault="00DB525F" w:rsidP="000F103B">
            <w:r w:rsidRPr="00DB525F">
              <w:t>x(5)</w:t>
            </w:r>
          </w:p>
        </w:tc>
      </w:tr>
      <w:tr w:rsidR="000F103B" w14:paraId="57F5EFEA" w14:textId="77777777" w:rsidTr="003D303A">
        <w:trPr>
          <w:trHeight w:val="350"/>
        </w:trPr>
        <w:tc>
          <w:tcPr>
            <w:tcW w:w="1496" w:type="dxa"/>
          </w:tcPr>
          <w:p w14:paraId="6BA811FC" w14:textId="049F7959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9C6ED4E" w14:textId="0C7A2E5F" w:rsidR="000F103B" w:rsidRDefault="000F103B" w:rsidP="000F103B">
            <w:r>
              <w:t>est-type</w:t>
            </w:r>
          </w:p>
        </w:tc>
        <w:tc>
          <w:tcPr>
            <w:tcW w:w="3078" w:type="dxa"/>
          </w:tcPr>
          <w:p w14:paraId="4F8A8D72" w14:textId="770604D8" w:rsidR="000F103B" w:rsidRDefault="00A42709" w:rsidP="000F103B">
            <w:r>
              <w:t xml:space="preserve">Estimate </w:t>
            </w:r>
            <w:r w:rsidR="00DB525F">
              <w:t>Type</w:t>
            </w:r>
          </w:p>
        </w:tc>
        <w:tc>
          <w:tcPr>
            <w:tcW w:w="2488" w:type="dxa"/>
          </w:tcPr>
          <w:p w14:paraId="11612C87" w14:textId="177BA371" w:rsidR="000F103B" w:rsidRDefault="00DB525F" w:rsidP="000F103B">
            <w:r>
              <w:t>9</w:t>
            </w:r>
          </w:p>
        </w:tc>
      </w:tr>
      <w:tr w:rsidR="000F103B" w14:paraId="6C688F65" w14:textId="77777777" w:rsidTr="003D303A">
        <w:trPr>
          <w:trHeight w:val="350"/>
        </w:trPr>
        <w:tc>
          <w:tcPr>
            <w:tcW w:w="1496" w:type="dxa"/>
          </w:tcPr>
          <w:p w14:paraId="1101B8AE" w14:textId="729F5E1B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A16A86E" w14:textId="60B4E1CD" w:rsidR="000F103B" w:rsidRDefault="000F103B" w:rsidP="000F103B">
            <w:r>
              <w:t>flute</w:t>
            </w:r>
          </w:p>
        </w:tc>
        <w:tc>
          <w:tcPr>
            <w:tcW w:w="3078" w:type="dxa"/>
          </w:tcPr>
          <w:p w14:paraId="224846CD" w14:textId="1085CA21" w:rsidR="000F103B" w:rsidRDefault="00DB525F" w:rsidP="000F103B">
            <w:r>
              <w:t>Flute</w:t>
            </w:r>
          </w:p>
        </w:tc>
        <w:tc>
          <w:tcPr>
            <w:tcW w:w="2488" w:type="dxa"/>
          </w:tcPr>
          <w:p w14:paraId="49D0DAD9" w14:textId="544CB04E" w:rsidR="000F103B" w:rsidRDefault="00DB525F" w:rsidP="000F103B">
            <w:r w:rsidRPr="00DB525F">
              <w:t>XXX</w:t>
            </w:r>
          </w:p>
        </w:tc>
      </w:tr>
      <w:tr w:rsidR="000F103B" w14:paraId="3D448B54" w14:textId="77777777" w:rsidTr="003D303A">
        <w:trPr>
          <w:trHeight w:val="350"/>
        </w:trPr>
        <w:tc>
          <w:tcPr>
            <w:tcW w:w="1496" w:type="dxa"/>
          </w:tcPr>
          <w:p w14:paraId="02520A5C" w14:textId="3F3D497A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06417DB" w14:textId="11CB4B58" w:rsidR="000F103B" w:rsidRDefault="000F103B" w:rsidP="000F103B">
            <w:r>
              <w:t>form-no</w:t>
            </w:r>
          </w:p>
        </w:tc>
        <w:tc>
          <w:tcPr>
            <w:tcW w:w="3078" w:type="dxa"/>
          </w:tcPr>
          <w:p w14:paraId="3AF3FB63" w14:textId="00DC3189" w:rsidR="000F103B" w:rsidRDefault="00DB525F" w:rsidP="000F103B">
            <w:r>
              <w:t>FORM</w:t>
            </w:r>
            <w:r w:rsidR="00A42709">
              <w:t xml:space="preserve"> Number</w:t>
            </w:r>
          </w:p>
        </w:tc>
        <w:tc>
          <w:tcPr>
            <w:tcW w:w="2488" w:type="dxa"/>
          </w:tcPr>
          <w:p w14:paraId="3CFFD2BE" w14:textId="434670CC" w:rsidR="000F103B" w:rsidRDefault="00DB525F" w:rsidP="000F103B">
            <w:r w:rsidRPr="00DB525F">
              <w:t>&gt;9</w:t>
            </w:r>
          </w:p>
        </w:tc>
      </w:tr>
      <w:tr w:rsidR="000F103B" w14:paraId="06D05180" w14:textId="77777777" w:rsidTr="003D303A">
        <w:trPr>
          <w:trHeight w:val="350"/>
        </w:trPr>
        <w:tc>
          <w:tcPr>
            <w:tcW w:w="1496" w:type="dxa"/>
          </w:tcPr>
          <w:p w14:paraId="09A1FA39" w14:textId="73296DC7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60914FB" w14:textId="187F6B0E" w:rsidR="000F103B" w:rsidRDefault="000F103B" w:rsidP="000F103B">
            <w:r>
              <w:t>fpanel</w:t>
            </w:r>
          </w:p>
        </w:tc>
        <w:tc>
          <w:tcPr>
            <w:tcW w:w="3078" w:type="dxa"/>
          </w:tcPr>
          <w:p w14:paraId="4576A478" w14:textId="6444DA54" w:rsidR="000F103B" w:rsidRDefault="00DB525F" w:rsidP="000F103B">
            <w:r>
              <w:t>Fifth Panel</w:t>
            </w:r>
          </w:p>
        </w:tc>
        <w:tc>
          <w:tcPr>
            <w:tcW w:w="2488" w:type="dxa"/>
          </w:tcPr>
          <w:p w14:paraId="73906DC7" w14:textId="77A52482" w:rsidR="000F103B" w:rsidRDefault="00DB525F" w:rsidP="000F103B">
            <w:r w:rsidRPr="00DB525F">
              <w:t>&gt;9.99999</w:t>
            </w:r>
          </w:p>
        </w:tc>
      </w:tr>
      <w:tr w:rsidR="000F103B" w14:paraId="69ADD941" w14:textId="77777777" w:rsidTr="003D303A">
        <w:trPr>
          <w:trHeight w:val="350"/>
        </w:trPr>
        <w:tc>
          <w:tcPr>
            <w:tcW w:w="1496" w:type="dxa"/>
          </w:tcPr>
          <w:p w14:paraId="00D345B0" w14:textId="26477693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44252E87" w14:textId="4B1087B0" w:rsidR="000F103B" w:rsidRDefault="000F103B" w:rsidP="000F103B">
            <w:r>
              <w:t>fr-out-c</w:t>
            </w:r>
          </w:p>
        </w:tc>
        <w:tc>
          <w:tcPr>
            <w:tcW w:w="3078" w:type="dxa"/>
          </w:tcPr>
          <w:p w14:paraId="6176D6B8" w14:textId="50FA24EE" w:rsidR="000F103B" w:rsidRDefault="00DB525F" w:rsidP="000F103B">
            <w:r w:rsidRPr="00DB525F">
              <w:t>Freight Out/CWT</w:t>
            </w:r>
          </w:p>
        </w:tc>
        <w:tc>
          <w:tcPr>
            <w:tcW w:w="2488" w:type="dxa"/>
          </w:tcPr>
          <w:p w14:paraId="271848CE" w14:textId="5152A826" w:rsidR="000F103B" w:rsidRDefault="00DB525F" w:rsidP="000F103B">
            <w:r w:rsidRPr="00DB525F">
              <w:t>&gt;&gt;9.99</w:t>
            </w:r>
          </w:p>
        </w:tc>
      </w:tr>
      <w:tr w:rsidR="000F103B" w14:paraId="075E216E" w14:textId="77777777" w:rsidTr="003D303A">
        <w:trPr>
          <w:trHeight w:val="350"/>
        </w:trPr>
        <w:tc>
          <w:tcPr>
            <w:tcW w:w="1496" w:type="dxa"/>
          </w:tcPr>
          <w:p w14:paraId="4D748B52" w14:textId="7E19A26D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B11BA89" w14:textId="1809EC85" w:rsidR="000F103B" w:rsidRDefault="000F103B" w:rsidP="000F103B">
            <w:r>
              <w:t>fr-out-m</w:t>
            </w:r>
          </w:p>
        </w:tc>
        <w:tc>
          <w:tcPr>
            <w:tcW w:w="3078" w:type="dxa"/>
          </w:tcPr>
          <w:p w14:paraId="422DC2E8" w14:textId="59939D28" w:rsidR="000F103B" w:rsidRDefault="00DB525F" w:rsidP="000F103B">
            <w:r w:rsidRPr="00DB525F">
              <w:t>Freight Out/M</w:t>
            </w:r>
          </w:p>
        </w:tc>
        <w:tc>
          <w:tcPr>
            <w:tcW w:w="2488" w:type="dxa"/>
          </w:tcPr>
          <w:p w14:paraId="709B0D67" w14:textId="54DFBA36" w:rsidR="000F103B" w:rsidRDefault="00DB525F" w:rsidP="000F103B">
            <w:r w:rsidRPr="00DB525F">
              <w:t>&gt;&gt;9.99</w:t>
            </w:r>
          </w:p>
        </w:tc>
      </w:tr>
      <w:tr w:rsidR="000F103B" w14:paraId="30B6148E" w14:textId="77777777" w:rsidTr="003D303A">
        <w:trPr>
          <w:trHeight w:val="350"/>
        </w:trPr>
        <w:tc>
          <w:tcPr>
            <w:tcW w:w="1496" w:type="dxa"/>
          </w:tcPr>
          <w:p w14:paraId="413539ED" w14:textId="1A4B92B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1FBFF15" w14:textId="5338E805" w:rsidR="000F103B" w:rsidRDefault="000F103B" w:rsidP="000F103B">
            <w:r>
              <w:t>gluelap</w:t>
            </w:r>
          </w:p>
        </w:tc>
        <w:tc>
          <w:tcPr>
            <w:tcW w:w="3078" w:type="dxa"/>
          </w:tcPr>
          <w:p w14:paraId="2B759522" w14:textId="25435C7B" w:rsidR="000F103B" w:rsidRDefault="00DB525F" w:rsidP="000F103B">
            <w:r w:rsidRPr="00DB525F">
              <w:t>Glue Lap</w:t>
            </w:r>
          </w:p>
        </w:tc>
        <w:tc>
          <w:tcPr>
            <w:tcW w:w="2488" w:type="dxa"/>
          </w:tcPr>
          <w:p w14:paraId="58E6FE49" w14:textId="67E9375C" w:rsidR="000F103B" w:rsidRDefault="00DB525F" w:rsidP="000F103B">
            <w:r w:rsidRPr="00DB525F">
              <w:t>&gt;9.99999</w:t>
            </w:r>
          </w:p>
        </w:tc>
      </w:tr>
      <w:tr w:rsidR="000F103B" w14:paraId="7AD34CEF" w14:textId="77777777" w:rsidTr="003D303A">
        <w:trPr>
          <w:trHeight w:val="350"/>
        </w:trPr>
        <w:tc>
          <w:tcPr>
            <w:tcW w:w="1496" w:type="dxa"/>
          </w:tcPr>
          <w:p w14:paraId="543F63DA" w14:textId="791200BD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EE67AFD" w14:textId="67986A0F" w:rsidR="000F103B" w:rsidRDefault="000F103B" w:rsidP="000F103B">
            <w:r>
              <w:t>i-%</w:t>
            </w:r>
          </w:p>
        </w:tc>
        <w:tc>
          <w:tcPr>
            <w:tcW w:w="3078" w:type="dxa"/>
          </w:tcPr>
          <w:p w14:paraId="0B08F8C1" w14:textId="243FAC48" w:rsidR="000F103B" w:rsidRDefault="00DB525F" w:rsidP="000F103B">
            <w:r>
              <w:t>%</w:t>
            </w:r>
          </w:p>
        </w:tc>
        <w:tc>
          <w:tcPr>
            <w:tcW w:w="2488" w:type="dxa"/>
          </w:tcPr>
          <w:p w14:paraId="723BCA78" w14:textId="0CFA4EA5" w:rsidR="000F103B" w:rsidRDefault="00DB525F" w:rsidP="000F103B">
            <w:r w:rsidRPr="00DB525F">
              <w:t>&gt;&gt;9</w:t>
            </w:r>
          </w:p>
        </w:tc>
      </w:tr>
      <w:tr w:rsidR="000F103B" w14:paraId="4740CBDB" w14:textId="77777777" w:rsidTr="003D303A">
        <w:trPr>
          <w:trHeight w:val="350"/>
        </w:trPr>
        <w:tc>
          <w:tcPr>
            <w:tcW w:w="1496" w:type="dxa"/>
          </w:tcPr>
          <w:p w14:paraId="173B6A08" w14:textId="74481C69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D5F7C76" w14:textId="25393DE1" w:rsidR="000F103B" w:rsidRDefault="000F103B" w:rsidP="000F103B">
            <w:r>
              <w:t>i-%2</w:t>
            </w:r>
          </w:p>
        </w:tc>
        <w:tc>
          <w:tcPr>
            <w:tcW w:w="3078" w:type="dxa"/>
          </w:tcPr>
          <w:p w14:paraId="3336A69D" w14:textId="39C11894" w:rsidR="000F103B" w:rsidRDefault="00DB525F" w:rsidP="000F103B">
            <w:r>
              <w:t>%</w:t>
            </w:r>
          </w:p>
        </w:tc>
        <w:tc>
          <w:tcPr>
            <w:tcW w:w="2488" w:type="dxa"/>
          </w:tcPr>
          <w:p w14:paraId="52A2B684" w14:textId="3EE2EE23" w:rsidR="000F103B" w:rsidRDefault="00DB525F" w:rsidP="000F103B">
            <w:r w:rsidRPr="00DB525F">
              <w:t>&gt;&gt;9</w:t>
            </w:r>
          </w:p>
        </w:tc>
      </w:tr>
      <w:tr w:rsidR="000F103B" w14:paraId="50738BD2" w14:textId="77777777" w:rsidTr="003D303A">
        <w:trPr>
          <w:trHeight w:val="350"/>
        </w:trPr>
        <w:tc>
          <w:tcPr>
            <w:tcW w:w="1496" w:type="dxa"/>
          </w:tcPr>
          <w:p w14:paraId="1BD96B99" w14:textId="25E78E37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F019AA7" w14:textId="235FA0C9" w:rsidR="000F103B" w:rsidRDefault="000F103B" w:rsidP="000F103B">
            <w:r>
              <w:t>i-coat</w:t>
            </w:r>
          </w:p>
        </w:tc>
        <w:tc>
          <w:tcPr>
            <w:tcW w:w="3078" w:type="dxa"/>
          </w:tcPr>
          <w:p w14:paraId="7B970335" w14:textId="0263EF25" w:rsidR="000F103B" w:rsidRDefault="00DB525F" w:rsidP="000F103B">
            <w:r>
              <w:t>Coating</w:t>
            </w:r>
          </w:p>
        </w:tc>
        <w:tc>
          <w:tcPr>
            <w:tcW w:w="2488" w:type="dxa"/>
          </w:tcPr>
          <w:p w14:paraId="6B6302E9" w14:textId="31C0A301" w:rsidR="000F103B" w:rsidRDefault="00DB525F" w:rsidP="000F103B">
            <w:r w:rsidRPr="00DB525F">
              <w:t>&gt;9</w:t>
            </w:r>
          </w:p>
        </w:tc>
      </w:tr>
      <w:tr w:rsidR="000F103B" w14:paraId="7B2E7AAA" w14:textId="77777777" w:rsidTr="003D303A">
        <w:trPr>
          <w:trHeight w:val="350"/>
        </w:trPr>
        <w:tc>
          <w:tcPr>
            <w:tcW w:w="1496" w:type="dxa"/>
          </w:tcPr>
          <w:p w14:paraId="7BC7D5C5" w14:textId="3A65D429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C60E8A4" w14:textId="32C74EA0" w:rsidR="000F103B" w:rsidRDefault="000F103B" w:rsidP="000F103B">
            <w:r>
              <w:t>i-coat-p</w:t>
            </w:r>
          </w:p>
        </w:tc>
        <w:tc>
          <w:tcPr>
            <w:tcW w:w="3078" w:type="dxa"/>
          </w:tcPr>
          <w:p w14:paraId="6CC9C201" w14:textId="78D9E2F9" w:rsidR="000F103B" w:rsidRDefault="00DB525F" w:rsidP="000F103B">
            <w:r w:rsidRPr="00DB525F">
              <w:t>Number of Coating Passes</w:t>
            </w:r>
          </w:p>
        </w:tc>
        <w:tc>
          <w:tcPr>
            <w:tcW w:w="2488" w:type="dxa"/>
          </w:tcPr>
          <w:p w14:paraId="132485D2" w14:textId="49A390DB" w:rsidR="000F103B" w:rsidRDefault="00DB525F" w:rsidP="000F103B">
            <w:r w:rsidRPr="00DB525F">
              <w:t>&gt;9</w:t>
            </w:r>
          </w:p>
        </w:tc>
      </w:tr>
      <w:tr w:rsidR="000F103B" w14:paraId="37A6B57C" w14:textId="77777777" w:rsidTr="003D303A">
        <w:trPr>
          <w:trHeight w:val="350"/>
        </w:trPr>
        <w:tc>
          <w:tcPr>
            <w:tcW w:w="1496" w:type="dxa"/>
          </w:tcPr>
          <w:p w14:paraId="4124C07F" w14:textId="77D005BB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9F9A1FA" w14:textId="4C2A4629" w:rsidR="000F103B" w:rsidRDefault="000F103B" w:rsidP="000F103B">
            <w:r>
              <w:t>i-code</w:t>
            </w:r>
          </w:p>
        </w:tc>
        <w:tc>
          <w:tcPr>
            <w:tcW w:w="3078" w:type="dxa"/>
          </w:tcPr>
          <w:p w14:paraId="38C7C57E" w14:textId="7E01EE43" w:rsidR="000F103B" w:rsidRDefault="00DB525F" w:rsidP="000F103B">
            <w:r>
              <w:t>Code</w:t>
            </w:r>
          </w:p>
        </w:tc>
        <w:tc>
          <w:tcPr>
            <w:tcW w:w="2488" w:type="dxa"/>
          </w:tcPr>
          <w:p w14:paraId="62F04C29" w14:textId="1BF551B4" w:rsidR="000F103B" w:rsidRDefault="00DB525F" w:rsidP="000F103B">
            <w:r w:rsidRPr="00DB525F">
              <w:t>x(10)</w:t>
            </w:r>
          </w:p>
        </w:tc>
      </w:tr>
      <w:tr w:rsidR="000F103B" w14:paraId="1AA17286" w14:textId="77777777" w:rsidTr="003D303A">
        <w:trPr>
          <w:trHeight w:val="350"/>
        </w:trPr>
        <w:tc>
          <w:tcPr>
            <w:tcW w:w="1496" w:type="dxa"/>
          </w:tcPr>
          <w:p w14:paraId="118D21CD" w14:textId="6FFC35CE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E568173" w14:textId="77548B4D" w:rsidR="000F103B" w:rsidRDefault="000F103B" w:rsidP="000F103B">
            <w:r>
              <w:t>i-code2</w:t>
            </w:r>
          </w:p>
        </w:tc>
        <w:tc>
          <w:tcPr>
            <w:tcW w:w="3078" w:type="dxa"/>
          </w:tcPr>
          <w:p w14:paraId="07B0F9AA" w14:textId="30DD7F34" w:rsidR="000F103B" w:rsidRDefault="00DB525F" w:rsidP="000F103B">
            <w:r>
              <w:t>Code</w:t>
            </w:r>
          </w:p>
        </w:tc>
        <w:tc>
          <w:tcPr>
            <w:tcW w:w="2488" w:type="dxa"/>
          </w:tcPr>
          <w:p w14:paraId="2B669CFD" w14:textId="16853FD0" w:rsidR="000F103B" w:rsidRDefault="00DB525F" w:rsidP="000F103B">
            <w:r w:rsidRPr="00DB525F">
              <w:t>x(10)</w:t>
            </w:r>
          </w:p>
        </w:tc>
      </w:tr>
      <w:tr w:rsidR="000F103B" w14:paraId="3E2BF52A" w14:textId="77777777" w:rsidTr="003D303A">
        <w:trPr>
          <w:trHeight w:val="350"/>
        </w:trPr>
        <w:tc>
          <w:tcPr>
            <w:tcW w:w="1496" w:type="dxa"/>
          </w:tcPr>
          <w:p w14:paraId="3EB345A3" w14:textId="26E33808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E835893" w14:textId="55F27CF5" w:rsidR="000F103B" w:rsidRDefault="000F103B" w:rsidP="000F103B">
            <w:r>
              <w:t>i-col</w:t>
            </w:r>
          </w:p>
        </w:tc>
        <w:tc>
          <w:tcPr>
            <w:tcW w:w="3078" w:type="dxa"/>
          </w:tcPr>
          <w:p w14:paraId="0FEA01DB" w14:textId="0C679725" w:rsidR="000F103B" w:rsidRDefault="00DB525F" w:rsidP="000F103B">
            <w:r>
              <w:t>Colors</w:t>
            </w:r>
          </w:p>
        </w:tc>
        <w:tc>
          <w:tcPr>
            <w:tcW w:w="2488" w:type="dxa"/>
          </w:tcPr>
          <w:p w14:paraId="1F55EB2E" w14:textId="25CED7D0" w:rsidR="000F103B" w:rsidRDefault="00DB525F" w:rsidP="000F103B">
            <w:r w:rsidRPr="00DB525F">
              <w:t>&gt;9</w:t>
            </w:r>
          </w:p>
        </w:tc>
      </w:tr>
      <w:tr w:rsidR="00830B21" w14:paraId="4B3DDBD9" w14:textId="77777777" w:rsidTr="003D303A">
        <w:trPr>
          <w:trHeight w:val="350"/>
        </w:trPr>
        <w:tc>
          <w:tcPr>
            <w:tcW w:w="1496" w:type="dxa"/>
          </w:tcPr>
          <w:p w14:paraId="4E54C023" w14:textId="57B00258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288" w:type="dxa"/>
          </w:tcPr>
          <w:p w14:paraId="245BDA94" w14:textId="1656D2B9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078" w:type="dxa"/>
          </w:tcPr>
          <w:p w14:paraId="72DD2DC3" w14:textId="1BDEB423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488" w:type="dxa"/>
          </w:tcPr>
          <w:p w14:paraId="2A31956A" w14:textId="49B16DA5" w:rsidR="00830B21" w:rsidRPr="00DB525F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F103B" w14:paraId="456DFDF8" w14:textId="77777777" w:rsidTr="003D303A">
        <w:trPr>
          <w:trHeight w:val="350"/>
        </w:trPr>
        <w:tc>
          <w:tcPr>
            <w:tcW w:w="1496" w:type="dxa"/>
          </w:tcPr>
          <w:p w14:paraId="3769219A" w14:textId="15662997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73AE683" w14:textId="423D1E21" w:rsidR="000F103B" w:rsidRDefault="000F103B" w:rsidP="000F103B">
            <w:r>
              <w:t>i-coldscr</w:t>
            </w:r>
          </w:p>
        </w:tc>
        <w:tc>
          <w:tcPr>
            <w:tcW w:w="3078" w:type="dxa"/>
          </w:tcPr>
          <w:p w14:paraId="09AA1A11" w14:textId="50D142E1" w:rsidR="000F103B" w:rsidRDefault="00DB525F" w:rsidP="000F103B">
            <w:r>
              <w:t>Colors Desc</w:t>
            </w:r>
            <w:r w:rsidR="00A42709">
              <w:t>ription</w:t>
            </w:r>
          </w:p>
        </w:tc>
        <w:tc>
          <w:tcPr>
            <w:tcW w:w="2488" w:type="dxa"/>
          </w:tcPr>
          <w:p w14:paraId="5DB6B5EC" w14:textId="7DDF2713" w:rsidR="000F103B" w:rsidRDefault="00DB525F" w:rsidP="000F103B">
            <w:r w:rsidRPr="00DB525F">
              <w:t>x(20)</w:t>
            </w:r>
          </w:p>
        </w:tc>
      </w:tr>
      <w:tr w:rsidR="000F103B" w14:paraId="0A63DA5D" w14:textId="77777777" w:rsidTr="003D303A">
        <w:trPr>
          <w:trHeight w:val="350"/>
        </w:trPr>
        <w:tc>
          <w:tcPr>
            <w:tcW w:w="1496" w:type="dxa"/>
          </w:tcPr>
          <w:p w14:paraId="27B4E7C4" w14:textId="0472541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22C076B" w14:textId="336C6E9F" w:rsidR="000F103B" w:rsidRDefault="000F103B" w:rsidP="000F103B">
            <w:r>
              <w:t>i-dscr</w:t>
            </w:r>
          </w:p>
        </w:tc>
        <w:tc>
          <w:tcPr>
            <w:tcW w:w="3078" w:type="dxa"/>
          </w:tcPr>
          <w:p w14:paraId="4E257D12" w14:textId="43299312" w:rsidR="000F103B" w:rsidRDefault="00DB525F" w:rsidP="000F103B">
            <w:r>
              <w:t>Desc</w:t>
            </w:r>
            <w:r w:rsidR="00A42709">
              <w:t>ription</w:t>
            </w:r>
          </w:p>
        </w:tc>
        <w:tc>
          <w:tcPr>
            <w:tcW w:w="2488" w:type="dxa"/>
          </w:tcPr>
          <w:p w14:paraId="0F3BF648" w14:textId="6C8B2F12" w:rsidR="000F103B" w:rsidRDefault="00DB525F" w:rsidP="000F103B">
            <w:r w:rsidRPr="00DB525F">
              <w:t>x(</w:t>
            </w:r>
            <w:r>
              <w:t>19</w:t>
            </w:r>
            <w:r w:rsidRPr="00DB525F">
              <w:t>)</w:t>
            </w:r>
          </w:p>
        </w:tc>
      </w:tr>
      <w:tr w:rsidR="000F103B" w14:paraId="6C6DB084" w14:textId="77777777" w:rsidTr="003D303A">
        <w:trPr>
          <w:trHeight w:val="350"/>
        </w:trPr>
        <w:tc>
          <w:tcPr>
            <w:tcW w:w="1496" w:type="dxa"/>
          </w:tcPr>
          <w:p w14:paraId="33BCC9B9" w14:textId="028DA84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C9390ED" w14:textId="0859B8C4" w:rsidR="000F103B" w:rsidRDefault="000F103B" w:rsidP="000F103B">
            <w:r>
              <w:t>i-dscr2</w:t>
            </w:r>
          </w:p>
        </w:tc>
        <w:tc>
          <w:tcPr>
            <w:tcW w:w="3078" w:type="dxa"/>
          </w:tcPr>
          <w:p w14:paraId="742BC250" w14:textId="4C687613" w:rsidR="000F103B" w:rsidRDefault="00DB525F" w:rsidP="000F103B">
            <w:r>
              <w:t>Desc</w:t>
            </w:r>
            <w:r w:rsidR="00A42709">
              <w:t>ription</w:t>
            </w:r>
          </w:p>
        </w:tc>
        <w:tc>
          <w:tcPr>
            <w:tcW w:w="2488" w:type="dxa"/>
          </w:tcPr>
          <w:p w14:paraId="4DCA7EC2" w14:textId="34DC00E3" w:rsidR="000F103B" w:rsidRDefault="00DB525F" w:rsidP="000F103B">
            <w:r w:rsidRPr="00DB525F">
              <w:t>x(</w:t>
            </w:r>
            <w:r>
              <w:t>19</w:t>
            </w:r>
            <w:r w:rsidRPr="00DB525F">
              <w:t>)</w:t>
            </w:r>
          </w:p>
        </w:tc>
      </w:tr>
      <w:tr w:rsidR="000F103B" w14:paraId="4EEDE0A5" w14:textId="77777777" w:rsidTr="003D303A">
        <w:trPr>
          <w:trHeight w:val="350"/>
        </w:trPr>
        <w:tc>
          <w:tcPr>
            <w:tcW w:w="1496" w:type="dxa"/>
          </w:tcPr>
          <w:p w14:paraId="4719A234" w14:textId="07EE00AD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D706E3F" w14:textId="5961638A" w:rsidR="000F103B" w:rsidRDefault="000F103B" w:rsidP="000F103B">
            <w:r>
              <w:t>i-pass</w:t>
            </w:r>
          </w:p>
        </w:tc>
        <w:tc>
          <w:tcPr>
            <w:tcW w:w="3078" w:type="dxa"/>
          </w:tcPr>
          <w:p w14:paraId="1D423A0F" w14:textId="0F26E3C2" w:rsidR="000F103B" w:rsidRDefault="00DB525F" w:rsidP="000F103B">
            <w:r>
              <w:t>Passes</w:t>
            </w:r>
          </w:p>
        </w:tc>
        <w:tc>
          <w:tcPr>
            <w:tcW w:w="2488" w:type="dxa"/>
          </w:tcPr>
          <w:p w14:paraId="10BA1CC1" w14:textId="7EFB8B43" w:rsidR="000F103B" w:rsidRDefault="00DB525F" w:rsidP="000F103B">
            <w:r w:rsidRPr="00DB525F">
              <w:t>&gt;9</w:t>
            </w:r>
          </w:p>
        </w:tc>
      </w:tr>
      <w:tr w:rsidR="000F103B" w14:paraId="40E5C482" w14:textId="77777777" w:rsidTr="003D303A">
        <w:trPr>
          <w:trHeight w:val="350"/>
        </w:trPr>
        <w:tc>
          <w:tcPr>
            <w:tcW w:w="1496" w:type="dxa"/>
          </w:tcPr>
          <w:p w14:paraId="16CFED31" w14:textId="4490AF4E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41CB1CB5" w14:textId="64A6BDB5" w:rsidR="000F103B" w:rsidRDefault="000F103B" w:rsidP="000F103B">
            <w:r>
              <w:t>i-ps</w:t>
            </w:r>
          </w:p>
        </w:tc>
        <w:tc>
          <w:tcPr>
            <w:tcW w:w="3078" w:type="dxa"/>
          </w:tcPr>
          <w:p w14:paraId="28193687" w14:textId="241755B0" w:rsidR="000F103B" w:rsidRDefault="00DB525F" w:rsidP="000F103B">
            <w:r>
              <w:t>PS</w:t>
            </w:r>
          </w:p>
        </w:tc>
        <w:tc>
          <w:tcPr>
            <w:tcW w:w="2488" w:type="dxa"/>
          </w:tcPr>
          <w:p w14:paraId="6A4DACA9" w14:textId="37A6AE7A" w:rsidR="000F103B" w:rsidRDefault="00DB525F" w:rsidP="000F103B">
            <w:r w:rsidRPr="00DB525F">
              <w:t>&gt;9</w:t>
            </w:r>
          </w:p>
        </w:tc>
      </w:tr>
      <w:tr w:rsidR="000F103B" w14:paraId="4E70D37F" w14:textId="77777777" w:rsidTr="003D303A">
        <w:trPr>
          <w:trHeight w:val="350"/>
        </w:trPr>
        <w:tc>
          <w:tcPr>
            <w:tcW w:w="1496" w:type="dxa"/>
          </w:tcPr>
          <w:p w14:paraId="49B08565" w14:textId="4C7A7039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3FA4930" w14:textId="23FA1804" w:rsidR="000F103B" w:rsidRDefault="000F103B" w:rsidP="000F103B">
            <w:r>
              <w:t>i-ps2</w:t>
            </w:r>
          </w:p>
        </w:tc>
        <w:tc>
          <w:tcPr>
            <w:tcW w:w="3078" w:type="dxa"/>
          </w:tcPr>
          <w:p w14:paraId="03D67395" w14:textId="40D730CF" w:rsidR="000F103B" w:rsidRDefault="00DB525F" w:rsidP="000F103B">
            <w:r>
              <w:t>PS</w:t>
            </w:r>
          </w:p>
        </w:tc>
        <w:tc>
          <w:tcPr>
            <w:tcW w:w="2488" w:type="dxa"/>
          </w:tcPr>
          <w:p w14:paraId="551CD6FF" w14:textId="42F8707F" w:rsidR="000F103B" w:rsidRDefault="00DB525F" w:rsidP="000F103B">
            <w:r w:rsidRPr="00DB525F">
              <w:t>&gt;9</w:t>
            </w:r>
          </w:p>
        </w:tc>
      </w:tr>
      <w:tr w:rsidR="000F103B" w14:paraId="171C4512" w14:textId="77777777" w:rsidTr="003D303A">
        <w:trPr>
          <w:trHeight w:val="350"/>
        </w:trPr>
        <w:tc>
          <w:tcPr>
            <w:tcW w:w="1496" w:type="dxa"/>
          </w:tcPr>
          <w:p w14:paraId="596E8753" w14:textId="2270EF6D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04A7357" w14:textId="51F3576C" w:rsidR="000F103B" w:rsidRDefault="000F103B" w:rsidP="000F103B">
            <w:r>
              <w:t>is-a-set</w:t>
            </w:r>
          </w:p>
        </w:tc>
        <w:tc>
          <w:tcPr>
            <w:tcW w:w="3078" w:type="dxa"/>
          </w:tcPr>
          <w:p w14:paraId="43379192" w14:textId="5E869529" w:rsidR="000F103B" w:rsidRDefault="00DB525F" w:rsidP="000F103B">
            <w:r>
              <w:t>Set</w:t>
            </w:r>
            <w:r w:rsidR="00A42709">
              <w:t>?</w:t>
            </w:r>
          </w:p>
        </w:tc>
        <w:tc>
          <w:tcPr>
            <w:tcW w:w="2488" w:type="dxa"/>
          </w:tcPr>
          <w:p w14:paraId="45D85406" w14:textId="650F2F4F" w:rsidR="000F103B" w:rsidRDefault="00DB525F" w:rsidP="000F103B">
            <w:r w:rsidRPr="00DB525F">
              <w:t>Y/N</w:t>
            </w:r>
          </w:p>
        </w:tc>
      </w:tr>
      <w:tr w:rsidR="000F103B" w14:paraId="7A784252" w14:textId="77777777" w:rsidTr="003D303A">
        <w:trPr>
          <w:trHeight w:val="350"/>
        </w:trPr>
        <w:tc>
          <w:tcPr>
            <w:tcW w:w="1496" w:type="dxa"/>
          </w:tcPr>
          <w:p w14:paraId="329283AE" w14:textId="02DF363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9D27045" w14:textId="6101E7E6" w:rsidR="000F103B" w:rsidRDefault="000F103B" w:rsidP="000F103B">
            <w:r>
              <w:t>k-len</w:t>
            </w:r>
          </w:p>
        </w:tc>
        <w:tc>
          <w:tcPr>
            <w:tcW w:w="3078" w:type="dxa"/>
          </w:tcPr>
          <w:p w14:paraId="5929DA89" w14:textId="250732E8" w:rsidR="000F103B" w:rsidRDefault="00DB525F" w:rsidP="000F103B">
            <w:r>
              <w:t>DK Length</w:t>
            </w:r>
          </w:p>
        </w:tc>
        <w:tc>
          <w:tcPr>
            <w:tcW w:w="2488" w:type="dxa"/>
          </w:tcPr>
          <w:p w14:paraId="35B1A0F2" w14:textId="267F50E6" w:rsidR="000F103B" w:rsidRDefault="00DB525F" w:rsidP="000F103B">
            <w:r w:rsidRPr="00DB525F">
              <w:t>&gt;9.99999</w:t>
            </w:r>
          </w:p>
        </w:tc>
      </w:tr>
      <w:tr w:rsidR="000F103B" w14:paraId="38258811" w14:textId="77777777" w:rsidTr="003D303A">
        <w:trPr>
          <w:trHeight w:val="350"/>
        </w:trPr>
        <w:tc>
          <w:tcPr>
            <w:tcW w:w="1496" w:type="dxa"/>
          </w:tcPr>
          <w:p w14:paraId="72953EE5" w14:textId="1260B2AB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29AC1D0" w14:textId="3B739B5D" w:rsidR="000F103B" w:rsidRDefault="000F103B" w:rsidP="000F103B">
            <w:r>
              <w:t>k- len-array</w:t>
            </w:r>
          </w:p>
        </w:tc>
        <w:tc>
          <w:tcPr>
            <w:tcW w:w="3078" w:type="dxa"/>
          </w:tcPr>
          <w:p w14:paraId="660A34AF" w14:textId="4712FB46" w:rsidR="000F103B" w:rsidRDefault="00A42709" w:rsidP="000F103B">
            <w:r w:rsidRPr="00DB525F">
              <w:t>Length Score Type</w:t>
            </w:r>
          </w:p>
        </w:tc>
        <w:tc>
          <w:tcPr>
            <w:tcW w:w="2488" w:type="dxa"/>
          </w:tcPr>
          <w:p w14:paraId="3093FB89" w14:textId="23531E79" w:rsidR="000F103B" w:rsidRDefault="00DB525F" w:rsidP="000F103B">
            <w:r w:rsidRPr="00DB525F">
              <w:t>&gt;&gt;9.999999</w:t>
            </w:r>
          </w:p>
        </w:tc>
      </w:tr>
      <w:tr w:rsidR="000F103B" w14:paraId="16D959D6" w14:textId="77777777" w:rsidTr="003D303A">
        <w:trPr>
          <w:trHeight w:val="350"/>
        </w:trPr>
        <w:tc>
          <w:tcPr>
            <w:tcW w:w="1496" w:type="dxa"/>
          </w:tcPr>
          <w:p w14:paraId="12E1D117" w14:textId="49587580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C1F1BD2" w14:textId="133869F1" w:rsidR="000F103B" w:rsidRDefault="000F103B" w:rsidP="000F103B">
            <w:r>
              <w:t>k- len-array2</w:t>
            </w:r>
          </w:p>
        </w:tc>
        <w:tc>
          <w:tcPr>
            <w:tcW w:w="3078" w:type="dxa"/>
          </w:tcPr>
          <w:p w14:paraId="507B3788" w14:textId="08799995" w:rsidR="000F103B" w:rsidRDefault="00DB525F" w:rsidP="000F103B">
            <w:r w:rsidRPr="00DB525F">
              <w:t>Length Score Type</w:t>
            </w:r>
          </w:p>
        </w:tc>
        <w:tc>
          <w:tcPr>
            <w:tcW w:w="2488" w:type="dxa"/>
          </w:tcPr>
          <w:p w14:paraId="220E3A25" w14:textId="0149CE00" w:rsidR="000F103B" w:rsidRDefault="00DB525F" w:rsidP="000F103B">
            <w:r w:rsidRPr="00DB525F">
              <w:t>&gt;&gt;9.999999</w:t>
            </w:r>
          </w:p>
        </w:tc>
      </w:tr>
      <w:tr w:rsidR="000F103B" w14:paraId="6E3E6C4C" w14:textId="77777777" w:rsidTr="003D303A">
        <w:trPr>
          <w:trHeight w:val="350"/>
        </w:trPr>
        <w:tc>
          <w:tcPr>
            <w:tcW w:w="1496" w:type="dxa"/>
          </w:tcPr>
          <w:p w14:paraId="2B5829A8" w14:textId="692024FD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042CD5F" w14:textId="440A4975" w:rsidR="000F103B" w:rsidRDefault="000F103B" w:rsidP="000F103B">
            <w:r>
              <w:t>k- len-</w:t>
            </w:r>
            <w:r w:rsidR="001D5044">
              <w:t>scr-type</w:t>
            </w:r>
          </w:p>
        </w:tc>
        <w:tc>
          <w:tcPr>
            <w:tcW w:w="3078" w:type="dxa"/>
          </w:tcPr>
          <w:p w14:paraId="4DCDB052" w14:textId="2C495B69" w:rsidR="000F103B" w:rsidRDefault="00DB525F" w:rsidP="000F103B">
            <w:r w:rsidRPr="00DB525F">
              <w:t>Length Score Type</w:t>
            </w:r>
          </w:p>
        </w:tc>
        <w:tc>
          <w:tcPr>
            <w:tcW w:w="2488" w:type="dxa"/>
          </w:tcPr>
          <w:p w14:paraId="66F20889" w14:textId="07708223" w:rsidR="000F103B" w:rsidRDefault="00DB525F" w:rsidP="000F103B">
            <w:r>
              <w:t>X</w:t>
            </w:r>
          </w:p>
        </w:tc>
      </w:tr>
      <w:tr w:rsidR="000F103B" w14:paraId="31A26634" w14:textId="77777777" w:rsidTr="003D303A">
        <w:trPr>
          <w:trHeight w:val="350"/>
        </w:trPr>
        <w:tc>
          <w:tcPr>
            <w:tcW w:w="1496" w:type="dxa"/>
          </w:tcPr>
          <w:p w14:paraId="6BCD9B77" w14:textId="2836FD16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49D207CF" w14:textId="4FB52FDF" w:rsidR="000F103B" w:rsidRDefault="000F103B" w:rsidP="000F103B">
            <w:r>
              <w:t>k- len-</w:t>
            </w:r>
            <w:r w:rsidR="001D5044">
              <w:t>scr-type2</w:t>
            </w:r>
          </w:p>
        </w:tc>
        <w:tc>
          <w:tcPr>
            <w:tcW w:w="3078" w:type="dxa"/>
          </w:tcPr>
          <w:p w14:paraId="1982797A" w14:textId="3E3E8E96" w:rsidR="000F103B" w:rsidRDefault="00A42709" w:rsidP="000F103B">
            <w:r w:rsidRPr="00DB525F">
              <w:t>Length Score Type</w:t>
            </w:r>
          </w:p>
        </w:tc>
        <w:tc>
          <w:tcPr>
            <w:tcW w:w="2488" w:type="dxa"/>
          </w:tcPr>
          <w:p w14:paraId="3D7AF8AA" w14:textId="023D2BAC" w:rsidR="000F103B" w:rsidRDefault="00DB525F" w:rsidP="000F103B">
            <w:r>
              <w:t>X</w:t>
            </w:r>
          </w:p>
        </w:tc>
      </w:tr>
      <w:tr w:rsidR="000F103B" w14:paraId="35F91C63" w14:textId="77777777" w:rsidTr="003D303A">
        <w:trPr>
          <w:trHeight w:val="350"/>
        </w:trPr>
        <w:tc>
          <w:tcPr>
            <w:tcW w:w="1496" w:type="dxa"/>
          </w:tcPr>
          <w:p w14:paraId="3E37A791" w14:textId="404223C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82434DF" w14:textId="7E3E7210" w:rsidR="000F103B" w:rsidRDefault="000F103B" w:rsidP="000F103B">
            <w:r>
              <w:t>k-</w:t>
            </w:r>
            <w:r w:rsidR="001D5044">
              <w:t>wid</w:t>
            </w:r>
          </w:p>
        </w:tc>
        <w:tc>
          <w:tcPr>
            <w:tcW w:w="3078" w:type="dxa"/>
          </w:tcPr>
          <w:p w14:paraId="200D4EFE" w14:textId="64E9285B" w:rsidR="000F103B" w:rsidRDefault="00DB525F" w:rsidP="000F103B">
            <w:r w:rsidRPr="00DB525F">
              <w:t>DK Width</w:t>
            </w:r>
          </w:p>
        </w:tc>
        <w:tc>
          <w:tcPr>
            <w:tcW w:w="2488" w:type="dxa"/>
          </w:tcPr>
          <w:p w14:paraId="399C230A" w14:textId="6C6AC478" w:rsidR="000F103B" w:rsidRDefault="00DB525F" w:rsidP="000F103B">
            <w:r w:rsidRPr="00DB525F">
              <w:t>&gt;9.99999</w:t>
            </w:r>
          </w:p>
        </w:tc>
      </w:tr>
      <w:tr w:rsidR="000F103B" w14:paraId="1FCA9F27" w14:textId="77777777" w:rsidTr="003D303A">
        <w:trPr>
          <w:trHeight w:val="350"/>
        </w:trPr>
        <w:tc>
          <w:tcPr>
            <w:tcW w:w="1496" w:type="dxa"/>
          </w:tcPr>
          <w:p w14:paraId="30C2CF11" w14:textId="5EE8D151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C8E957E" w14:textId="1862B42D" w:rsidR="000F103B" w:rsidRDefault="000F103B" w:rsidP="000F103B">
            <w:r>
              <w:t>k-</w:t>
            </w:r>
            <w:r w:rsidR="001D5044">
              <w:t xml:space="preserve"> wid-array</w:t>
            </w:r>
          </w:p>
        </w:tc>
        <w:tc>
          <w:tcPr>
            <w:tcW w:w="3078" w:type="dxa"/>
          </w:tcPr>
          <w:p w14:paraId="4509E634" w14:textId="5C431D7D" w:rsidR="000F103B" w:rsidRDefault="00A42709" w:rsidP="000F103B">
            <w:r w:rsidRPr="00DB525F">
              <w:t>Width Score Type</w:t>
            </w:r>
          </w:p>
        </w:tc>
        <w:tc>
          <w:tcPr>
            <w:tcW w:w="2488" w:type="dxa"/>
          </w:tcPr>
          <w:p w14:paraId="27D13428" w14:textId="5E656C62" w:rsidR="000F103B" w:rsidRDefault="00DB525F" w:rsidP="000F103B">
            <w:r w:rsidRPr="00DB525F">
              <w:t>&gt;&gt;9.999999</w:t>
            </w:r>
          </w:p>
        </w:tc>
      </w:tr>
      <w:tr w:rsidR="000F103B" w14:paraId="0A2A2F72" w14:textId="77777777" w:rsidTr="003D303A">
        <w:trPr>
          <w:trHeight w:val="350"/>
        </w:trPr>
        <w:tc>
          <w:tcPr>
            <w:tcW w:w="1496" w:type="dxa"/>
          </w:tcPr>
          <w:p w14:paraId="3B484C9F" w14:textId="00339479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FB0451A" w14:textId="3BBA3974" w:rsidR="000F103B" w:rsidRDefault="000F103B" w:rsidP="000F103B">
            <w:r>
              <w:t>k-</w:t>
            </w:r>
            <w:r w:rsidR="001D5044">
              <w:t xml:space="preserve"> wid-array2</w:t>
            </w:r>
          </w:p>
        </w:tc>
        <w:tc>
          <w:tcPr>
            <w:tcW w:w="3078" w:type="dxa"/>
          </w:tcPr>
          <w:p w14:paraId="0857F261" w14:textId="3B418975" w:rsidR="000F103B" w:rsidRDefault="00A42709" w:rsidP="000F103B">
            <w:r w:rsidRPr="00DB525F">
              <w:t>Width Score Type</w:t>
            </w:r>
          </w:p>
        </w:tc>
        <w:tc>
          <w:tcPr>
            <w:tcW w:w="2488" w:type="dxa"/>
          </w:tcPr>
          <w:p w14:paraId="30FA3759" w14:textId="0C8971A2" w:rsidR="000F103B" w:rsidRDefault="00DB525F" w:rsidP="000F103B">
            <w:r w:rsidRPr="00DB525F">
              <w:t>&gt;&gt;9.999999</w:t>
            </w:r>
          </w:p>
        </w:tc>
      </w:tr>
      <w:tr w:rsidR="000F103B" w14:paraId="60C72268" w14:textId="77777777" w:rsidTr="003D303A">
        <w:trPr>
          <w:trHeight w:val="350"/>
        </w:trPr>
        <w:tc>
          <w:tcPr>
            <w:tcW w:w="1496" w:type="dxa"/>
          </w:tcPr>
          <w:p w14:paraId="0F6AE14A" w14:textId="306777D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2518231" w14:textId="455FCFA2" w:rsidR="000F103B" w:rsidRDefault="000F103B" w:rsidP="000F103B">
            <w:r>
              <w:t>k-</w:t>
            </w:r>
            <w:r w:rsidR="001D5044">
              <w:t xml:space="preserve"> wid-scr-tyope</w:t>
            </w:r>
          </w:p>
        </w:tc>
        <w:tc>
          <w:tcPr>
            <w:tcW w:w="3078" w:type="dxa"/>
          </w:tcPr>
          <w:p w14:paraId="5BFC4F04" w14:textId="43308CF6" w:rsidR="000F103B" w:rsidRDefault="00DB525F" w:rsidP="000F103B">
            <w:r w:rsidRPr="00DB525F">
              <w:t>Width Score Type</w:t>
            </w:r>
          </w:p>
        </w:tc>
        <w:tc>
          <w:tcPr>
            <w:tcW w:w="2488" w:type="dxa"/>
          </w:tcPr>
          <w:p w14:paraId="797035A6" w14:textId="0FD90276" w:rsidR="000F103B" w:rsidRDefault="00DB525F" w:rsidP="000F103B">
            <w:r>
              <w:t>X</w:t>
            </w:r>
          </w:p>
        </w:tc>
      </w:tr>
      <w:tr w:rsidR="000F103B" w14:paraId="66196C9A" w14:textId="77777777" w:rsidTr="003D303A">
        <w:trPr>
          <w:trHeight w:val="350"/>
        </w:trPr>
        <w:tc>
          <w:tcPr>
            <w:tcW w:w="1496" w:type="dxa"/>
          </w:tcPr>
          <w:p w14:paraId="527FC86C" w14:textId="048AD2A0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0B38AC82" w14:textId="4697114C" w:rsidR="000F103B" w:rsidRDefault="000F103B" w:rsidP="000F103B">
            <w:r>
              <w:t>k-</w:t>
            </w:r>
            <w:r w:rsidR="001D5044">
              <w:t xml:space="preserve"> wid-scr-type2</w:t>
            </w:r>
          </w:p>
        </w:tc>
        <w:tc>
          <w:tcPr>
            <w:tcW w:w="3078" w:type="dxa"/>
          </w:tcPr>
          <w:p w14:paraId="183E9F77" w14:textId="60C7C4DB" w:rsidR="000F103B" w:rsidRDefault="00DB525F" w:rsidP="000F103B">
            <w:r w:rsidRPr="00DB525F">
              <w:t>Width Score Type</w:t>
            </w:r>
          </w:p>
        </w:tc>
        <w:tc>
          <w:tcPr>
            <w:tcW w:w="2488" w:type="dxa"/>
          </w:tcPr>
          <w:p w14:paraId="35786076" w14:textId="13401B99" w:rsidR="000F103B" w:rsidRDefault="00DB525F" w:rsidP="000F103B">
            <w:r>
              <w:t>X</w:t>
            </w:r>
          </w:p>
        </w:tc>
      </w:tr>
      <w:tr w:rsidR="000F103B" w14:paraId="4ED8D199" w14:textId="77777777" w:rsidTr="003D303A">
        <w:trPr>
          <w:trHeight w:val="350"/>
        </w:trPr>
        <w:tc>
          <w:tcPr>
            <w:tcW w:w="1496" w:type="dxa"/>
          </w:tcPr>
          <w:p w14:paraId="786832B3" w14:textId="22AC9D75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06DE64D" w14:textId="5E01F0B6" w:rsidR="000F103B" w:rsidRDefault="001D5044" w:rsidP="000F103B">
            <w:r>
              <w:t>layer-pad</w:t>
            </w:r>
          </w:p>
        </w:tc>
        <w:tc>
          <w:tcPr>
            <w:tcW w:w="3078" w:type="dxa"/>
          </w:tcPr>
          <w:p w14:paraId="2328F9C2" w14:textId="50726EE4" w:rsidR="000F103B" w:rsidRDefault="00DB525F" w:rsidP="000F103B">
            <w:r>
              <w:t>Layer Pad</w:t>
            </w:r>
          </w:p>
        </w:tc>
        <w:tc>
          <w:tcPr>
            <w:tcW w:w="2488" w:type="dxa"/>
          </w:tcPr>
          <w:p w14:paraId="76023C86" w14:textId="6D1F8597" w:rsidR="000F103B" w:rsidRDefault="003D303A" w:rsidP="000F103B">
            <w:r w:rsidRPr="003D303A">
              <w:t>x(10)</w:t>
            </w:r>
          </w:p>
        </w:tc>
      </w:tr>
      <w:tr w:rsidR="000F103B" w14:paraId="0E967879" w14:textId="77777777" w:rsidTr="003D303A">
        <w:trPr>
          <w:trHeight w:val="350"/>
        </w:trPr>
        <w:tc>
          <w:tcPr>
            <w:tcW w:w="1496" w:type="dxa"/>
          </w:tcPr>
          <w:p w14:paraId="6EEDAA3A" w14:textId="43CC8464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EA8767F" w14:textId="50B331AC" w:rsidR="000F103B" w:rsidRDefault="001D5044" w:rsidP="000F103B">
            <w:r>
              <w:t>len</w:t>
            </w:r>
          </w:p>
        </w:tc>
        <w:tc>
          <w:tcPr>
            <w:tcW w:w="3078" w:type="dxa"/>
          </w:tcPr>
          <w:p w14:paraId="0FD6B0B2" w14:textId="57816A8F" w:rsidR="000F103B" w:rsidRDefault="00DB525F" w:rsidP="000F103B">
            <w:r>
              <w:t>Length</w:t>
            </w:r>
          </w:p>
        </w:tc>
        <w:tc>
          <w:tcPr>
            <w:tcW w:w="2488" w:type="dxa"/>
          </w:tcPr>
          <w:p w14:paraId="3A4545E0" w14:textId="427CA731" w:rsidR="000F103B" w:rsidRDefault="003D303A" w:rsidP="000F103B">
            <w:r w:rsidRPr="003D303A">
              <w:t>&gt;9.99999</w:t>
            </w:r>
          </w:p>
        </w:tc>
      </w:tr>
      <w:tr w:rsidR="000F103B" w14:paraId="224E469B" w14:textId="77777777" w:rsidTr="003D303A">
        <w:trPr>
          <w:trHeight w:val="350"/>
        </w:trPr>
        <w:tc>
          <w:tcPr>
            <w:tcW w:w="1496" w:type="dxa"/>
          </w:tcPr>
          <w:p w14:paraId="3D98621E" w14:textId="4B93FE70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9F90087" w14:textId="39445971" w:rsidR="000F103B" w:rsidRDefault="001D5044" w:rsidP="000F103B">
            <w:r>
              <w:t>lin-in</w:t>
            </w:r>
          </w:p>
        </w:tc>
        <w:tc>
          <w:tcPr>
            <w:tcW w:w="3078" w:type="dxa"/>
          </w:tcPr>
          <w:p w14:paraId="0095F68A" w14:textId="773AC4EA" w:rsidR="000F103B" w:rsidRDefault="00DB525F" w:rsidP="000F103B">
            <w:r>
              <w:t>Lin Inches</w:t>
            </w:r>
          </w:p>
        </w:tc>
        <w:tc>
          <w:tcPr>
            <w:tcW w:w="2488" w:type="dxa"/>
          </w:tcPr>
          <w:p w14:paraId="141FC827" w14:textId="7CF2624B" w:rsidR="000F103B" w:rsidRDefault="003D303A" w:rsidP="000F103B">
            <w:r w:rsidRPr="003D303A">
              <w:t>&gt;9.9999</w:t>
            </w:r>
          </w:p>
        </w:tc>
      </w:tr>
      <w:tr w:rsidR="000F103B" w14:paraId="1357A32B" w14:textId="77777777" w:rsidTr="003D303A">
        <w:trPr>
          <w:trHeight w:val="350"/>
        </w:trPr>
        <w:tc>
          <w:tcPr>
            <w:tcW w:w="1496" w:type="dxa"/>
          </w:tcPr>
          <w:p w14:paraId="2FF75D66" w14:textId="785B612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3FC6CCE9" w14:textId="3171852A" w:rsidR="000F103B" w:rsidRDefault="001D5044" w:rsidP="000F103B">
            <w:r>
              <w:t>loc</w:t>
            </w:r>
          </w:p>
        </w:tc>
        <w:tc>
          <w:tcPr>
            <w:tcW w:w="3078" w:type="dxa"/>
          </w:tcPr>
          <w:p w14:paraId="48AFE757" w14:textId="527D3316" w:rsidR="000F103B" w:rsidRDefault="00DB525F" w:rsidP="000F103B">
            <w:r>
              <w:t>Warehouse</w:t>
            </w:r>
          </w:p>
        </w:tc>
        <w:tc>
          <w:tcPr>
            <w:tcW w:w="2488" w:type="dxa"/>
          </w:tcPr>
          <w:p w14:paraId="1F4ACAED" w14:textId="7B76D735" w:rsidR="000F103B" w:rsidRDefault="003D303A" w:rsidP="000F103B">
            <w:r w:rsidRPr="003D303A">
              <w:t>x(5)</w:t>
            </w:r>
          </w:p>
        </w:tc>
      </w:tr>
      <w:tr w:rsidR="000F103B" w14:paraId="02488A1F" w14:textId="77777777" w:rsidTr="003D303A">
        <w:trPr>
          <w:trHeight w:val="350"/>
        </w:trPr>
        <w:tc>
          <w:tcPr>
            <w:tcW w:w="1496" w:type="dxa"/>
          </w:tcPr>
          <w:p w14:paraId="241B5D86" w14:textId="3F078CDB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48DF9A4C" w14:textId="217F7118" w:rsidR="000F103B" w:rsidRDefault="001D5044" w:rsidP="000F103B">
            <w:r>
              <w:t>lock</w:t>
            </w:r>
          </w:p>
        </w:tc>
        <w:tc>
          <w:tcPr>
            <w:tcW w:w="3078" w:type="dxa"/>
          </w:tcPr>
          <w:p w14:paraId="452F2D6D" w14:textId="075F46BF" w:rsidR="000F103B" w:rsidRDefault="00DB525F" w:rsidP="000F103B">
            <w:r>
              <w:t>Lock Tab</w:t>
            </w:r>
          </w:p>
        </w:tc>
        <w:tc>
          <w:tcPr>
            <w:tcW w:w="2488" w:type="dxa"/>
          </w:tcPr>
          <w:p w14:paraId="3DEE83F1" w14:textId="03104377" w:rsidR="000F103B" w:rsidRDefault="003D303A" w:rsidP="000F103B">
            <w:r w:rsidRPr="003D303A">
              <w:t>&gt;9.99999</w:t>
            </w:r>
          </w:p>
        </w:tc>
      </w:tr>
      <w:tr w:rsidR="000F103B" w14:paraId="0EBD4E5A" w14:textId="77777777" w:rsidTr="003D303A">
        <w:trPr>
          <w:trHeight w:val="350"/>
        </w:trPr>
        <w:tc>
          <w:tcPr>
            <w:tcW w:w="1496" w:type="dxa"/>
          </w:tcPr>
          <w:p w14:paraId="33E78B5F" w14:textId="440DD4D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54DA99A0" w14:textId="6E9C2EFA" w:rsidR="000F103B" w:rsidRDefault="001D5044" w:rsidP="000F103B">
            <w:r>
              <w:t>lp-len</w:t>
            </w:r>
          </w:p>
        </w:tc>
        <w:tc>
          <w:tcPr>
            <w:tcW w:w="3078" w:type="dxa"/>
          </w:tcPr>
          <w:p w14:paraId="61445EFF" w14:textId="36F992C4" w:rsidR="000F103B" w:rsidRDefault="00A42709" w:rsidP="000F103B">
            <w:r>
              <w:t xml:space="preserve">Layer Pad </w:t>
            </w:r>
            <w:r w:rsidR="00DB525F">
              <w:t>Length</w:t>
            </w:r>
          </w:p>
        </w:tc>
        <w:tc>
          <w:tcPr>
            <w:tcW w:w="2488" w:type="dxa"/>
          </w:tcPr>
          <w:p w14:paraId="16FD4E9B" w14:textId="5BFB1AE4" w:rsidR="000F103B" w:rsidRDefault="003D303A" w:rsidP="000F103B">
            <w:r w:rsidRPr="003D303A">
              <w:t>&gt;9.9999</w:t>
            </w:r>
          </w:p>
        </w:tc>
      </w:tr>
      <w:tr w:rsidR="000F103B" w14:paraId="7C4C2BE4" w14:textId="77777777" w:rsidTr="003D303A">
        <w:trPr>
          <w:trHeight w:val="350"/>
        </w:trPr>
        <w:tc>
          <w:tcPr>
            <w:tcW w:w="1496" w:type="dxa"/>
          </w:tcPr>
          <w:p w14:paraId="0F739576" w14:textId="15A7E8D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0397D46" w14:textId="776CDA3E" w:rsidR="000F103B" w:rsidRDefault="001D5044" w:rsidP="000F103B">
            <w:r>
              <w:t>lp-up</w:t>
            </w:r>
          </w:p>
        </w:tc>
        <w:tc>
          <w:tcPr>
            <w:tcW w:w="3078" w:type="dxa"/>
          </w:tcPr>
          <w:p w14:paraId="1887C31E" w14:textId="298FA6CC" w:rsidR="000F103B" w:rsidRDefault="00DB525F" w:rsidP="000F103B">
            <w:r w:rsidRPr="00DB525F">
              <w:t xml:space="preserve">Layer </w:t>
            </w:r>
            <w:r w:rsidR="00A42709">
              <w:t>P</w:t>
            </w:r>
            <w:r w:rsidRPr="00DB525F">
              <w:t xml:space="preserve">ad </w:t>
            </w:r>
            <w:r w:rsidR="00A42709">
              <w:t>Number</w:t>
            </w:r>
            <w:r w:rsidRPr="00DB525F">
              <w:t xml:space="preserve"> U</w:t>
            </w:r>
            <w:r w:rsidR="00A42709">
              <w:t>p</w:t>
            </w:r>
          </w:p>
        </w:tc>
        <w:tc>
          <w:tcPr>
            <w:tcW w:w="2488" w:type="dxa"/>
          </w:tcPr>
          <w:p w14:paraId="2B5523D3" w14:textId="2C7352DD" w:rsidR="000F103B" w:rsidRDefault="003D303A" w:rsidP="000F103B">
            <w:r w:rsidRPr="003D303A">
              <w:t>&gt;&gt;9</w:t>
            </w:r>
          </w:p>
        </w:tc>
      </w:tr>
      <w:tr w:rsidR="000F103B" w14:paraId="1BD4898D" w14:textId="77777777" w:rsidTr="003D303A">
        <w:trPr>
          <w:trHeight w:val="350"/>
        </w:trPr>
        <w:tc>
          <w:tcPr>
            <w:tcW w:w="1496" w:type="dxa"/>
          </w:tcPr>
          <w:p w14:paraId="113CCCA8" w14:textId="6496A261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4840233" w14:textId="7EE41CA0" w:rsidR="000F103B" w:rsidRDefault="001D5044" w:rsidP="000F103B">
            <w:r>
              <w:t>lp-wid</w:t>
            </w:r>
          </w:p>
        </w:tc>
        <w:tc>
          <w:tcPr>
            <w:tcW w:w="3078" w:type="dxa"/>
          </w:tcPr>
          <w:p w14:paraId="37554F12" w14:textId="1287112A" w:rsidR="000F103B" w:rsidRDefault="00A42709" w:rsidP="000F103B">
            <w:r>
              <w:t xml:space="preserve">Layer Pad </w:t>
            </w:r>
            <w:r w:rsidR="00DB525F">
              <w:t>Width</w:t>
            </w:r>
          </w:p>
        </w:tc>
        <w:tc>
          <w:tcPr>
            <w:tcW w:w="2488" w:type="dxa"/>
          </w:tcPr>
          <w:p w14:paraId="5EC738A2" w14:textId="46941A6C" w:rsidR="000F103B" w:rsidRDefault="003D303A" w:rsidP="000F103B">
            <w:r w:rsidRPr="003D303A">
              <w:t>&gt;9.9999</w:t>
            </w:r>
          </w:p>
        </w:tc>
      </w:tr>
      <w:tr w:rsidR="000F103B" w14:paraId="44E35AB0" w14:textId="77777777" w:rsidTr="003D303A">
        <w:trPr>
          <w:trHeight w:val="350"/>
        </w:trPr>
        <w:tc>
          <w:tcPr>
            <w:tcW w:w="1496" w:type="dxa"/>
          </w:tcPr>
          <w:p w14:paraId="43ADB2E0" w14:textId="1548BAC6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9B40E3E" w14:textId="0817F356" w:rsidR="000F103B" w:rsidRDefault="001D5044" w:rsidP="000F103B">
            <w:r>
              <w:t>machine-fill</w:t>
            </w:r>
          </w:p>
        </w:tc>
        <w:tc>
          <w:tcPr>
            <w:tcW w:w="3078" w:type="dxa"/>
          </w:tcPr>
          <w:p w14:paraId="0B935CAF" w14:textId="34AD44DC" w:rsidR="000F103B" w:rsidRDefault="00DB525F" w:rsidP="000F103B">
            <w:r w:rsidRPr="00DB525F">
              <w:t xml:space="preserve">Machine </w:t>
            </w:r>
            <w:r w:rsidR="00A42709">
              <w:t>F</w:t>
            </w:r>
            <w:r w:rsidRPr="00DB525F">
              <w:t>ill?</w:t>
            </w:r>
          </w:p>
        </w:tc>
        <w:tc>
          <w:tcPr>
            <w:tcW w:w="2488" w:type="dxa"/>
          </w:tcPr>
          <w:p w14:paraId="2F57584D" w14:textId="797F9124" w:rsidR="000F103B" w:rsidRDefault="003D303A" w:rsidP="000F103B">
            <w:r w:rsidRPr="003D303A">
              <w:t>yes/no</w:t>
            </w:r>
          </w:p>
        </w:tc>
      </w:tr>
      <w:tr w:rsidR="000F103B" w14:paraId="14A6C8F9" w14:textId="77777777" w:rsidTr="003D303A">
        <w:trPr>
          <w:trHeight w:val="350"/>
        </w:trPr>
        <w:tc>
          <w:tcPr>
            <w:tcW w:w="1496" w:type="dxa"/>
          </w:tcPr>
          <w:p w14:paraId="611AEE2C" w14:textId="7199A4DC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12FFED3" w14:textId="6576B52E" w:rsidR="000F103B" w:rsidRDefault="001D5044" w:rsidP="000F103B">
            <w:r>
              <w:t>master-est-no</w:t>
            </w:r>
          </w:p>
        </w:tc>
        <w:tc>
          <w:tcPr>
            <w:tcW w:w="3078" w:type="dxa"/>
          </w:tcPr>
          <w:p w14:paraId="094FD3A0" w14:textId="486FD9E7" w:rsidR="000F103B" w:rsidRDefault="00DB525F" w:rsidP="000F103B">
            <w:r w:rsidRPr="00DB525F">
              <w:t xml:space="preserve">Master Estimate </w:t>
            </w:r>
            <w:r w:rsidR="00A42709">
              <w:t>Number</w:t>
            </w:r>
          </w:p>
        </w:tc>
        <w:tc>
          <w:tcPr>
            <w:tcW w:w="2488" w:type="dxa"/>
          </w:tcPr>
          <w:p w14:paraId="567654F9" w14:textId="1D0B9236" w:rsidR="000F103B" w:rsidRDefault="003D303A" w:rsidP="000F103B">
            <w:r w:rsidRPr="003D303A">
              <w:t>x(5)</w:t>
            </w:r>
          </w:p>
        </w:tc>
      </w:tr>
      <w:tr w:rsidR="000F103B" w14:paraId="55882C0E" w14:textId="77777777" w:rsidTr="003D303A">
        <w:trPr>
          <w:trHeight w:val="350"/>
        </w:trPr>
        <w:tc>
          <w:tcPr>
            <w:tcW w:w="1496" w:type="dxa"/>
          </w:tcPr>
          <w:p w14:paraId="5D78BD3D" w14:textId="451D297B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C00C39E" w14:textId="6DDBA274" w:rsidR="000F103B" w:rsidRDefault="001D5044" w:rsidP="000F103B">
            <w:r>
              <w:t>n-ply</w:t>
            </w:r>
          </w:p>
        </w:tc>
        <w:tc>
          <w:tcPr>
            <w:tcW w:w="3078" w:type="dxa"/>
          </w:tcPr>
          <w:p w14:paraId="445D8B45" w14:textId="627170A1" w:rsidR="000F103B" w:rsidRDefault="00DB525F" w:rsidP="000F103B">
            <w:r w:rsidRPr="00DB525F">
              <w:t>Build-</w:t>
            </w:r>
            <w:r w:rsidR="00A42709">
              <w:t>U</w:t>
            </w:r>
            <w:r w:rsidRPr="00DB525F">
              <w:t>p Total Ply</w:t>
            </w:r>
          </w:p>
        </w:tc>
        <w:tc>
          <w:tcPr>
            <w:tcW w:w="2488" w:type="dxa"/>
          </w:tcPr>
          <w:p w14:paraId="53B4AE1B" w14:textId="02354A2C" w:rsidR="000F103B" w:rsidRDefault="003D303A" w:rsidP="000F103B">
            <w:r w:rsidRPr="003D303A">
              <w:t>&gt;&gt;9</w:t>
            </w:r>
          </w:p>
        </w:tc>
      </w:tr>
      <w:tr w:rsidR="000F103B" w14:paraId="60FAB231" w14:textId="77777777" w:rsidTr="003D303A">
        <w:trPr>
          <w:trHeight w:val="350"/>
        </w:trPr>
        <w:tc>
          <w:tcPr>
            <w:tcW w:w="1496" w:type="dxa"/>
          </w:tcPr>
          <w:p w14:paraId="640F04A7" w14:textId="7D18D6A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F326644" w14:textId="6E24F4F3" w:rsidR="000F103B" w:rsidRDefault="001D5044" w:rsidP="000F103B">
            <w:r>
              <w:t>num-dep</w:t>
            </w:r>
          </w:p>
        </w:tc>
        <w:tc>
          <w:tcPr>
            <w:tcW w:w="3078" w:type="dxa"/>
          </w:tcPr>
          <w:p w14:paraId="3B8A1240" w14:textId="0FF4E3B9" w:rsidR="000F103B" w:rsidRDefault="00A42709" w:rsidP="000F103B">
            <w:r>
              <w:t>Number</w:t>
            </w:r>
            <w:r w:rsidR="003D303A" w:rsidRPr="003D303A">
              <w:t xml:space="preserve"> on Depth</w:t>
            </w:r>
          </w:p>
        </w:tc>
        <w:tc>
          <w:tcPr>
            <w:tcW w:w="2488" w:type="dxa"/>
          </w:tcPr>
          <w:p w14:paraId="3AEAE908" w14:textId="042E2B2D" w:rsidR="000F103B" w:rsidRDefault="003D303A" w:rsidP="000F103B">
            <w:r>
              <w:t>&gt;9</w:t>
            </w:r>
          </w:p>
        </w:tc>
      </w:tr>
      <w:tr w:rsidR="000F103B" w14:paraId="41381802" w14:textId="77777777" w:rsidTr="003D303A">
        <w:trPr>
          <w:trHeight w:val="350"/>
        </w:trPr>
        <w:tc>
          <w:tcPr>
            <w:tcW w:w="1496" w:type="dxa"/>
          </w:tcPr>
          <w:p w14:paraId="0C92FD49" w14:textId="022ACCC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E0B9A2E" w14:textId="05CE7278" w:rsidR="000F103B" w:rsidRDefault="001D5044" w:rsidP="000F103B">
            <w:r>
              <w:t>num-len</w:t>
            </w:r>
          </w:p>
        </w:tc>
        <w:tc>
          <w:tcPr>
            <w:tcW w:w="3078" w:type="dxa"/>
          </w:tcPr>
          <w:p w14:paraId="1E26CD8D" w14:textId="2C47D961" w:rsidR="000F103B" w:rsidRDefault="00A42709" w:rsidP="000F103B">
            <w:r>
              <w:t>Number</w:t>
            </w:r>
            <w:r w:rsidR="003D303A" w:rsidRPr="003D303A">
              <w:t xml:space="preserve"> on</w:t>
            </w:r>
            <w:r w:rsidR="003D303A">
              <w:t xml:space="preserve"> Length</w:t>
            </w:r>
          </w:p>
        </w:tc>
        <w:tc>
          <w:tcPr>
            <w:tcW w:w="2488" w:type="dxa"/>
          </w:tcPr>
          <w:p w14:paraId="51A850FF" w14:textId="5314166A" w:rsidR="000F103B" w:rsidRDefault="003D303A" w:rsidP="000F103B">
            <w:r>
              <w:t>&gt;9</w:t>
            </w:r>
          </w:p>
        </w:tc>
      </w:tr>
      <w:tr w:rsidR="000F103B" w14:paraId="0DF6F579" w14:textId="77777777" w:rsidTr="003D303A">
        <w:trPr>
          <w:trHeight w:val="350"/>
        </w:trPr>
        <w:tc>
          <w:tcPr>
            <w:tcW w:w="1496" w:type="dxa"/>
          </w:tcPr>
          <w:p w14:paraId="1FFDE89C" w14:textId="749504CA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AD16104" w14:textId="57D22EBD" w:rsidR="000F103B" w:rsidRDefault="001D5044" w:rsidP="000F103B">
            <w:r>
              <w:t>num-up</w:t>
            </w:r>
          </w:p>
        </w:tc>
        <w:tc>
          <w:tcPr>
            <w:tcW w:w="3078" w:type="dxa"/>
          </w:tcPr>
          <w:p w14:paraId="7D83C711" w14:textId="27FB6FC3" w:rsidR="000F103B" w:rsidRDefault="00A42709" w:rsidP="000F103B">
            <w:r>
              <w:t>Number Up</w:t>
            </w:r>
          </w:p>
        </w:tc>
        <w:tc>
          <w:tcPr>
            <w:tcW w:w="2488" w:type="dxa"/>
          </w:tcPr>
          <w:p w14:paraId="4378D7AE" w14:textId="31619AE9" w:rsidR="000F103B" w:rsidRDefault="003D303A" w:rsidP="000F103B">
            <w:r>
              <w:t>&gt;&gt;9</w:t>
            </w:r>
          </w:p>
        </w:tc>
      </w:tr>
      <w:tr w:rsidR="000F103B" w14:paraId="57BD243E" w14:textId="77777777" w:rsidTr="003D303A">
        <w:trPr>
          <w:trHeight w:val="350"/>
        </w:trPr>
        <w:tc>
          <w:tcPr>
            <w:tcW w:w="1496" w:type="dxa"/>
          </w:tcPr>
          <w:p w14:paraId="5633CC77" w14:textId="6F5DFD9E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C37E333" w14:textId="36815725" w:rsidR="000F103B" w:rsidRDefault="001D5044" w:rsidP="000F103B">
            <w:r>
              <w:t>num-wid</w:t>
            </w:r>
          </w:p>
        </w:tc>
        <w:tc>
          <w:tcPr>
            <w:tcW w:w="3078" w:type="dxa"/>
          </w:tcPr>
          <w:p w14:paraId="2713D992" w14:textId="0C50AEB8" w:rsidR="000F103B" w:rsidRDefault="00A42709" w:rsidP="000F103B">
            <w:r>
              <w:t>Number</w:t>
            </w:r>
            <w:r w:rsidR="003D303A" w:rsidRPr="003D303A">
              <w:t xml:space="preserve"> on Width</w:t>
            </w:r>
          </w:p>
        </w:tc>
        <w:tc>
          <w:tcPr>
            <w:tcW w:w="2488" w:type="dxa"/>
          </w:tcPr>
          <w:p w14:paraId="3F8E78CD" w14:textId="0880AC86" w:rsidR="000F103B" w:rsidRDefault="003D303A" w:rsidP="000F103B">
            <w:r>
              <w:t>&gt;9</w:t>
            </w:r>
          </w:p>
        </w:tc>
      </w:tr>
      <w:tr w:rsidR="000F103B" w14:paraId="2C93B5A6" w14:textId="77777777" w:rsidTr="003D303A">
        <w:trPr>
          <w:trHeight w:val="350"/>
        </w:trPr>
        <w:tc>
          <w:tcPr>
            <w:tcW w:w="1496" w:type="dxa"/>
          </w:tcPr>
          <w:p w14:paraId="0E243B37" w14:textId="7BE83B3F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1F00548C" w14:textId="033546FA" w:rsidR="000F103B" w:rsidRDefault="001D5044" w:rsidP="000F103B">
            <w:r>
              <w:t>ord-no</w:t>
            </w:r>
          </w:p>
        </w:tc>
        <w:tc>
          <w:tcPr>
            <w:tcW w:w="3078" w:type="dxa"/>
          </w:tcPr>
          <w:p w14:paraId="6AB82EBC" w14:textId="3726A0B0" w:rsidR="000F103B" w:rsidRDefault="003D303A" w:rsidP="000F103B">
            <w:r w:rsidRPr="003D303A">
              <w:t>Order</w:t>
            </w:r>
            <w:r w:rsidR="00A42709">
              <w:t xml:space="preserve"> Number</w:t>
            </w:r>
          </w:p>
        </w:tc>
        <w:tc>
          <w:tcPr>
            <w:tcW w:w="2488" w:type="dxa"/>
          </w:tcPr>
          <w:p w14:paraId="36E5E51F" w14:textId="10D0010F" w:rsidR="000F103B" w:rsidRDefault="003D303A" w:rsidP="000F103B">
            <w:r w:rsidRPr="003D303A">
              <w:t>&gt;&gt;&gt;&gt;&gt;9</w:t>
            </w:r>
          </w:p>
        </w:tc>
      </w:tr>
      <w:tr w:rsidR="000F103B" w14:paraId="50A46C27" w14:textId="77777777" w:rsidTr="003D303A">
        <w:trPr>
          <w:trHeight w:val="350"/>
        </w:trPr>
        <w:tc>
          <w:tcPr>
            <w:tcW w:w="1496" w:type="dxa"/>
          </w:tcPr>
          <w:p w14:paraId="39AC5D8C" w14:textId="05A3E98E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248D9F33" w14:textId="3BE65DCF" w:rsidR="000F103B" w:rsidRDefault="001D5044" w:rsidP="000F103B">
            <w:r>
              <w:t>part-dscr1</w:t>
            </w:r>
          </w:p>
        </w:tc>
        <w:tc>
          <w:tcPr>
            <w:tcW w:w="3078" w:type="dxa"/>
          </w:tcPr>
          <w:p w14:paraId="68212B1C" w14:textId="7D98338D" w:rsidR="000F103B" w:rsidRDefault="003D303A" w:rsidP="000F103B">
            <w:r w:rsidRPr="003D303A">
              <w:t>Item Description</w:t>
            </w:r>
          </w:p>
        </w:tc>
        <w:tc>
          <w:tcPr>
            <w:tcW w:w="2488" w:type="dxa"/>
          </w:tcPr>
          <w:p w14:paraId="5B7FCB3B" w14:textId="414DC5D0" w:rsidR="000F103B" w:rsidRDefault="003D303A" w:rsidP="000F103B">
            <w:r w:rsidRPr="003D303A">
              <w:t>x(30)</w:t>
            </w:r>
          </w:p>
        </w:tc>
      </w:tr>
      <w:tr w:rsidR="00830B21" w14:paraId="0E7A8369" w14:textId="77777777" w:rsidTr="003D303A">
        <w:trPr>
          <w:trHeight w:val="350"/>
        </w:trPr>
        <w:tc>
          <w:tcPr>
            <w:tcW w:w="1496" w:type="dxa"/>
          </w:tcPr>
          <w:p w14:paraId="5D2A8A15" w14:textId="37CF9A93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288" w:type="dxa"/>
          </w:tcPr>
          <w:p w14:paraId="44003360" w14:textId="3269D20B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078" w:type="dxa"/>
          </w:tcPr>
          <w:p w14:paraId="56BFCB5B" w14:textId="20ABC544" w:rsidR="00830B21" w:rsidRPr="003D303A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488" w:type="dxa"/>
          </w:tcPr>
          <w:p w14:paraId="16E947F7" w14:textId="78BB904D" w:rsidR="00830B21" w:rsidRPr="003D303A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F103B" w14:paraId="4FA9CDE6" w14:textId="77777777" w:rsidTr="003D303A">
        <w:trPr>
          <w:trHeight w:val="350"/>
        </w:trPr>
        <w:tc>
          <w:tcPr>
            <w:tcW w:w="1496" w:type="dxa"/>
          </w:tcPr>
          <w:p w14:paraId="4ED5E637" w14:textId="4BA7DD3B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7EEDA1D8" w14:textId="0E6BD51A" w:rsidR="000F103B" w:rsidRDefault="001D5044" w:rsidP="000F103B">
            <w:r>
              <w:t>part-dscr2</w:t>
            </w:r>
          </w:p>
        </w:tc>
        <w:tc>
          <w:tcPr>
            <w:tcW w:w="3078" w:type="dxa"/>
          </w:tcPr>
          <w:p w14:paraId="7D66E1D0" w14:textId="7D54C93A" w:rsidR="000F103B" w:rsidRDefault="003D303A" w:rsidP="000F103B">
            <w:r w:rsidRPr="003D303A">
              <w:t>Item Description</w:t>
            </w:r>
          </w:p>
        </w:tc>
        <w:tc>
          <w:tcPr>
            <w:tcW w:w="2488" w:type="dxa"/>
          </w:tcPr>
          <w:p w14:paraId="6EF1DCA0" w14:textId="7073D3FE" w:rsidR="000F103B" w:rsidRDefault="003D303A" w:rsidP="000F103B">
            <w:r w:rsidRPr="003D303A">
              <w:t>x(30)</w:t>
            </w:r>
          </w:p>
        </w:tc>
      </w:tr>
      <w:tr w:rsidR="000F103B" w14:paraId="184B84A4" w14:textId="77777777" w:rsidTr="003D303A">
        <w:trPr>
          <w:trHeight w:val="350"/>
        </w:trPr>
        <w:tc>
          <w:tcPr>
            <w:tcW w:w="1496" w:type="dxa"/>
          </w:tcPr>
          <w:p w14:paraId="404CE06C" w14:textId="634254F1" w:rsidR="000F103B" w:rsidRDefault="000F103B" w:rsidP="000F103B">
            <w:r>
              <w:t>eb</w:t>
            </w:r>
          </w:p>
        </w:tc>
        <w:tc>
          <w:tcPr>
            <w:tcW w:w="2288" w:type="dxa"/>
          </w:tcPr>
          <w:p w14:paraId="604A7057" w14:textId="6F20C4AE" w:rsidR="000F103B" w:rsidRDefault="001D5044" w:rsidP="000F103B">
            <w:r>
              <w:t>part-no</w:t>
            </w:r>
          </w:p>
        </w:tc>
        <w:tc>
          <w:tcPr>
            <w:tcW w:w="3078" w:type="dxa"/>
          </w:tcPr>
          <w:p w14:paraId="22C4A308" w14:textId="7B17C730" w:rsidR="000F103B" w:rsidRDefault="003D303A" w:rsidP="000F103B">
            <w:r w:rsidRPr="003D303A">
              <w:t xml:space="preserve">Cust Part </w:t>
            </w:r>
            <w:r w:rsidR="00A42709">
              <w:t>Number</w:t>
            </w:r>
          </w:p>
        </w:tc>
        <w:tc>
          <w:tcPr>
            <w:tcW w:w="2488" w:type="dxa"/>
          </w:tcPr>
          <w:p w14:paraId="6CAF332F" w14:textId="2AA00E99" w:rsidR="000F103B" w:rsidRDefault="003D303A" w:rsidP="000F103B">
            <w:r w:rsidRPr="003D303A">
              <w:t>x(</w:t>
            </w:r>
            <w:r>
              <w:t>15</w:t>
            </w:r>
            <w:r w:rsidRPr="003D303A">
              <w:t>)</w:t>
            </w:r>
          </w:p>
        </w:tc>
      </w:tr>
      <w:tr w:rsidR="001D5044" w14:paraId="5BEDCB21" w14:textId="77777777" w:rsidTr="003D303A">
        <w:trPr>
          <w:trHeight w:val="350"/>
        </w:trPr>
        <w:tc>
          <w:tcPr>
            <w:tcW w:w="1496" w:type="dxa"/>
          </w:tcPr>
          <w:p w14:paraId="242C5714" w14:textId="24169794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54156964" w14:textId="76059B22" w:rsidR="001D5044" w:rsidRDefault="001D5044" w:rsidP="001D5044">
            <w:r>
              <w:t>plate-no</w:t>
            </w:r>
          </w:p>
        </w:tc>
        <w:tc>
          <w:tcPr>
            <w:tcW w:w="3078" w:type="dxa"/>
          </w:tcPr>
          <w:p w14:paraId="5478F3F9" w14:textId="1C37FE43" w:rsidR="001D5044" w:rsidRDefault="003D303A" w:rsidP="001D5044">
            <w:r w:rsidRPr="003D303A">
              <w:t xml:space="preserve">Plate </w:t>
            </w:r>
            <w:r w:rsidR="00A42709">
              <w:t>Number</w:t>
            </w:r>
          </w:p>
        </w:tc>
        <w:tc>
          <w:tcPr>
            <w:tcW w:w="2488" w:type="dxa"/>
          </w:tcPr>
          <w:p w14:paraId="3F347EB5" w14:textId="6EBEC010" w:rsidR="001D5044" w:rsidRDefault="003D303A" w:rsidP="001D5044">
            <w:r w:rsidRPr="003D303A">
              <w:t>x(</w:t>
            </w:r>
            <w:r>
              <w:t>15</w:t>
            </w:r>
            <w:r w:rsidRPr="003D303A">
              <w:t>)</w:t>
            </w:r>
          </w:p>
        </w:tc>
      </w:tr>
      <w:tr w:rsidR="001D5044" w14:paraId="6FFE3450" w14:textId="77777777" w:rsidTr="003D303A">
        <w:trPr>
          <w:trHeight w:val="350"/>
        </w:trPr>
        <w:tc>
          <w:tcPr>
            <w:tcW w:w="1496" w:type="dxa"/>
          </w:tcPr>
          <w:p w14:paraId="4C96A7F9" w14:textId="51483DB8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4AB6E661" w14:textId="3D977882" w:rsidR="001D5044" w:rsidRDefault="001D5044" w:rsidP="001D5044">
            <w:r>
              <w:t>procat</w:t>
            </w:r>
          </w:p>
        </w:tc>
        <w:tc>
          <w:tcPr>
            <w:tcW w:w="3078" w:type="dxa"/>
          </w:tcPr>
          <w:p w14:paraId="65B0F8CB" w14:textId="71D2C333" w:rsidR="001D5044" w:rsidRDefault="003D303A" w:rsidP="001D5044">
            <w:r w:rsidRPr="003D303A">
              <w:t>Category</w:t>
            </w:r>
          </w:p>
        </w:tc>
        <w:tc>
          <w:tcPr>
            <w:tcW w:w="2488" w:type="dxa"/>
          </w:tcPr>
          <w:p w14:paraId="5145709E" w14:textId="7497F172" w:rsidR="001D5044" w:rsidRDefault="003D303A" w:rsidP="001D5044">
            <w:r w:rsidRPr="003D303A">
              <w:t>x(</w:t>
            </w:r>
            <w:r>
              <w:t>5</w:t>
            </w:r>
            <w:r w:rsidRPr="003D303A">
              <w:t>)</w:t>
            </w:r>
          </w:p>
        </w:tc>
      </w:tr>
      <w:tr w:rsidR="001D5044" w14:paraId="40740354" w14:textId="77777777" w:rsidTr="003D303A">
        <w:trPr>
          <w:trHeight w:val="350"/>
        </w:trPr>
        <w:tc>
          <w:tcPr>
            <w:tcW w:w="1496" w:type="dxa"/>
          </w:tcPr>
          <w:p w14:paraId="0629D5E1" w14:textId="2445B93D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DFED31C" w14:textId="0A8B7DED" w:rsidR="001D5044" w:rsidRDefault="001D5044" w:rsidP="001D5044">
            <w:r>
              <w:t>pur-man</w:t>
            </w:r>
          </w:p>
        </w:tc>
        <w:tc>
          <w:tcPr>
            <w:tcW w:w="3078" w:type="dxa"/>
          </w:tcPr>
          <w:p w14:paraId="03F59FC2" w14:textId="32165856" w:rsidR="001D5044" w:rsidRDefault="003D303A" w:rsidP="001D5044">
            <w:r w:rsidRPr="003D303A">
              <w:t>Purchased or Man</w:t>
            </w:r>
            <w:r w:rsidR="00A42709">
              <w:t>ufactured</w:t>
            </w:r>
          </w:p>
        </w:tc>
        <w:tc>
          <w:tcPr>
            <w:tcW w:w="2488" w:type="dxa"/>
          </w:tcPr>
          <w:p w14:paraId="00FE8D01" w14:textId="64C96556" w:rsidR="001D5044" w:rsidRDefault="003D303A" w:rsidP="001D5044">
            <w:r>
              <w:t>P/M</w:t>
            </w:r>
          </w:p>
        </w:tc>
      </w:tr>
      <w:tr w:rsidR="001D5044" w14:paraId="19B51F71" w14:textId="77777777" w:rsidTr="003D303A">
        <w:trPr>
          <w:trHeight w:val="350"/>
        </w:trPr>
        <w:tc>
          <w:tcPr>
            <w:tcW w:w="1496" w:type="dxa"/>
          </w:tcPr>
          <w:p w14:paraId="3DB08E8D" w14:textId="2C73EDD4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39597EC8" w14:textId="6E41D2C6" w:rsidR="001D5044" w:rsidRDefault="001D5044" w:rsidP="001D5044">
            <w:r>
              <w:t>rec_key</w:t>
            </w:r>
          </w:p>
        </w:tc>
        <w:tc>
          <w:tcPr>
            <w:tcW w:w="3078" w:type="dxa"/>
          </w:tcPr>
          <w:p w14:paraId="3961840A" w14:textId="58AFD129" w:rsidR="001D5044" w:rsidRDefault="003D303A" w:rsidP="001D5044">
            <w:r w:rsidRPr="003D303A">
              <w:t>Rec Key</w:t>
            </w:r>
          </w:p>
        </w:tc>
        <w:tc>
          <w:tcPr>
            <w:tcW w:w="2488" w:type="dxa"/>
          </w:tcPr>
          <w:p w14:paraId="6D13551D" w14:textId="69AC20F9" w:rsidR="001D5044" w:rsidRDefault="003D303A" w:rsidP="001D5044">
            <w:r w:rsidRPr="003D303A">
              <w:t>x(</w:t>
            </w:r>
            <w:r>
              <w:t>2</w:t>
            </w:r>
            <w:r w:rsidRPr="003D303A">
              <w:t>0)</w:t>
            </w:r>
          </w:p>
        </w:tc>
      </w:tr>
      <w:tr w:rsidR="001D5044" w14:paraId="37C978D1" w14:textId="77777777" w:rsidTr="003D303A">
        <w:trPr>
          <w:trHeight w:val="350"/>
        </w:trPr>
        <w:tc>
          <w:tcPr>
            <w:tcW w:w="1496" w:type="dxa"/>
          </w:tcPr>
          <w:p w14:paraId="5483E6B9" w14:textId="64E17743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63373BA5" w14:textId="1BE7727C" w:rsidR="001D5044" w:rsidRDefault="001D5044" w:rsidP="001D5044">
            <w:r>
              <w:t>set-i-no</w:t>
            </w:r>
          </w:p>
        </w:tc>
        <w:tc>
          <w:tcPr>
            <w:tcW w:w="3078" w:type="dxa"/>
          </w:tcPr>
          <w:p w14:paraId="58F80D1F" w14:textId="4071C5ED" w:rsidR="001D5044" w:rsidRDefault="003D303A" w:rsidP="001D5044">
            <w:r w:rsidRPr="003D303A">
              <w:t>Parent FG Item</w:t>
            </w:r>
            <w:r w:rsidR="00A42709">
              <w:t xml:space="preserve"> Number</w:t>
            </w:r>
          </w:p>
        </w:tc>
        <w:tc>
          <w:tcPr>
            <w:tcW w:w="2488" w:type="dxa"/>
          </w:tcPr>
          <w:p w14:paraId="3F1C327B" w14:textId="69DBB9DB" w:rsidR="001D5044" w:rsidRDefault="003D303A" w:rsidP="001D5044">
            <w:r w:rsidRPr="003D303A">
              <w:t>x(</w:t>
            </w:r>
            <w:r>
              <w:t>15</w:t>
            </w:r>
            <w:r w:rsidRPr="003D303A">
              <w:t>)</w:t>
            </w:r>
          </w:p>
        </w:tc>
      </w:tr>
      <w:tr w:rsidR="001D5044" w14:paraId="11975734" w14:textId="77777777" w:rsidTr="003D303A">
        <w:trPr>
          <w:trHeight w:val="350"/>
        </w:trPr>
        <w:tc>
          <w:tcPr>
            <w:tcW w:w="1496" w:type="dxa"/>
          </w:tcPr>
          <w:p w14:paraId="472CC57D" w14:textId="4D34A154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1BA124E7" w14:textId="3180FCA7" w:rsidR="001D5044" w:rsidRDefault="001D5044" w:rsidP="001D5044">
            <w:r>
              <w:t>set-is-assemble</w:t>
            </w:r>
          </w:p>
        </w:tc>
        <w:tc>
          <w:tcPr>
            <w:tcW w:w="3078" w:type="dxa"/>
          </w:tcPr>
          <w:p w14:paraId="10117941" w14:textId="1854640E" w:rsidR="001D5044" w:rsidRDefault="00A42709" w:rsidP="001D5044">
            <w:r>
              <w:t>Set is Assembled?</w:t>
            </w:r>
          </w:p>
        </w:tc>
        <w:tc>
          <w:tcPr>
            <w:tcW w:w="2488" w:type="dxa"/>
          </w:tcPr>
          <w:p w14:paraId="09656318" w14:textId="111EDA02" w:rsidR="001D5044" w:rsidRDefault="003D303A" w:rsidP="001D5044">
            <w:r w:rsidRPr="003D303A">
              <w:t>Assembled/Unassembled</w:t>
            </w:r>
          </w:p>
        </w:tc>
      </w:tr>
      <w:tr w:rsidR="001D5044" w14:paraId="6D301BD7" w14:textId="77777777" w:rsidTr="003D303A">
        <w:trPr>
          <w:trHeight w:val="350"/>
        </w:trPr>
        <w:tc>
          <w:tcPr>
            <w:tcW w:w="1496" w:type="dxa"/>
          </w:tcPr>
          <w:p w14:paraId="1F9DC92F" w14:textId="52330D36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33BE0ED" w14:textId="3B03A88A" w:rsidR="001D5044" w:rsidRDefault="001D5044" w:rsidP="001D5044">
            <w:r>
              <w:t>set-part-no</w:t>
            </w:r>
          </w:p>
        </w:tc>
        <w:tc>
          <w:tcPr>
            <w:tcW w:w="3078" w:type="dxa"/>
          </w:tcPr>
          <w:p w14:paraId="2B309733" w14:textId="441ADBC1" w:rsidR="001D5044" w:rsidRDefault="003D303A" w:rsidP="001D5044">
            <w:r w:rsidRPr="003D303A">
              <w:t>Parent Cust</w:t>
            </w:r>
            <w:r w:rsidR="00A42709">
              <w:t>omer</w:t>
            </w:r>
            <w:r w:rsidRPr="003D303A">
              <w:t xml:space="preserve"> Part </w:t>
            </w:r>
            <w:r w:rsidR="00A42709">
              <w:t>Number</w:t>
            </w:r>
          </w:p>
        </w:tc>
        <w:tc>
          <w:tcPr>
            <w:tcW w:w="2488" w:type="dxa"/>
          </w:tcPr>
          <w:p w14:paraId="022554BA" w14:textId="069FF1D1" w:rsidR="001D5044" w:rsidRDefault="003D303A" w:rsidP="001D5044">
            <w:r w:rsidRPr="003D303A">
              <w:t>x(15)</w:t>
            </w:r>
          </w:p>
        </w:tc>
      </w:tr>
      <w:tr w:rsidR="001D5044" w14:paraId="79FEF728" w14:textId="77777777" w:rsidTr="003D303A">
        <w:trPr>
          <w:trHeight w:val="350"/>
        </w:trPr>
        <w:tc>
          <w:tcPr>
            <w:tcW w:w="1496" w:type="dxa"/>
          </w:tcPr>
          <w:p w14:paraId="30310FE6" w14:textId="7E69F6ED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653BC969" w14:textId="3EECDA1C" w:rsidR="001D5044" w:rsidRDefault="001D5044" w:rsidP="001D5044">
            <w:r>
              <w:t>ship-addr</w:t>
            </w:r>
          </w:p>
        </w:tc>
        <w:tc>
          <w:tcPr>
            <w:tcW w:w="3078" w:type="dxa"/>
          </w:tcPr>
          <w:p w14:paraId="41AABFB3" w14:textId="59A76DBB" w:rsidR="001D5044" w:rsidRDefault="00A42709" w:rsidP="001D5044">
            <w:r>
              <w:t xml:space="preserve">Ship-To </w:t>
            </w:r>
            <w:r w:rsidR="003D303A">
              <w:t>Address</w:t>
            </w:r>
          </w:p>
        </w:tc>
        <w:tc>
          <w:tcPr>
            <w:tcW w:w="2488" w:type="dxa"/>
          </w:tcPr>
          <w:p w14:paraId="4E8907D9" w14:textId="76FE63E3" w:rsidR="001D5044" w:rsidRDefault="003D303A" w:rsidP="001D5044">
            <w:r w:rsidRPr="003D303A">
              <w:t>x(</w:t>
            </w:r>
            <w:r>
              <w:t>30</w:t>
            </w:r>
            <w:r w:rsidRPr="003D303A">
              <w:t>)</w:t>
            </w:r>
          </w:p>
        </w:tc>
      </w:tr>
      <w:tr w:rsidR="001D5044" w14:paraId="54401749" w14:textId="77777777" w:rsidTr="003D303A">
        <w:trPr>
          <w:trHeight w:val="350"/>
        </w:trPr>
        <w:tc>
          <w:tcPr>
            <w:tcW w:w="1496" w:type="dxa"/>
          </w:tcPr>
          <w:p w14:paraId="41C86495" w14:textId="356B325C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3FC78890" w14:textId="098A8BBC" w:rsidR="001D5044" w:rsidRDefault="001D5044" w:rsidP="001D5044">
            <w:r>
              <w:t>ship-city</w:t>
            </w:r>
          </w:p>
        </w:tc>
        <w:tc>
          <w:tcPr>
            <w:tcW w:w="3078" w:type="dxa"/>
          </w:tcPr>
          <w:p w14:paraId="64CECD62" w14:textId="4989B2A9" w:rsidR="001D5044" w:rsidRDefault="00A42709" w:rsidP="001D5044">
            <w:r>
              <w:t xml:space="preserve">Ship-To </w:t>
            </w:r>
            <w:r w:rsidR="003D303A">
              <w:t>City</w:t>
            </w:r>
          </w:p>
        </w:tc>
        <w:tc>
          <w:tcPr>
            <w:tcW w:w="2488" w:type="dxa"/>
          </w:tcPr>
          <w:p w14:paraId="6CAA16F8" w14:textId="7861530D" w:rsidR="001D5044" w:rsidRDefault="003D303A" w:rsidP="001D5044">
            <w:r w:rsidRPr="003D303A">
              <w:t>x(15)</w:t>
            </w:r>
          </w:p>
        </w:tc>
      </w:tr>
      <w:tr w:rsidR="001D5044" w14:paraId="5664AA05" w14:textId="77777777" w:rsidTr="003D303A">
        <w:trPr>
          <w:trHeight w:val="350"/>
        </w:trPr>
        <w:tc>
          <w:tcPr>
            <w:tcW w:w="1496" w:type="dxa"/>
          </w:tcPr>
          <w:p w14:paraId="62EA549B" w14:textId="47755E44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52BC9A3F" w14:textId="21DDE7C8" w:rsidR="001D5044" w:rsidRDefault="001D5044" w:rsidP="001D5044">
            <w:r>
              <w:t>ship-id</w:t>
            </w:r>
          </w:p>
        </w:tc>
        <w:tc>
          <w:tcPr>
            <w:tcW w:w="3078" w:type="dxa"/>
          </w:tcPr>
          <w:p w14:paraId="287637DB" w14:textId="0F523EF2" w:rsidR="001D5044" w:rsidRDefault="00A42709" w:rsidP="001D5044">
            <w:r>
              <w:t>Ship-T</w:t>
            </w:r>
            <w:r w:rsidR="003D303A">
              <w:t>o ID</w:t>
            </w:r>
          </w:p>
        </w:tc>
        <w:tc>
          <w:tcPr>
            <w:tcW w:w="2488" w:type="dxa"/>
          </w:tcPr>
          <w:p w14:paraId="5A49A5A6" w14:textId="60668114" w:rsidR="001D5044" w:rsidRDefault="003D303A" w:rsidP="001D5044">
            <w:r w:rsidRPr="003D303A">
              <w:t>x(</w:t>
            </w:r>
            <w:r>
              <w:t>8</w:t>
            </w:r>
            <w:r w:rsidRPr="003D303A">
              <w:t>)</w:t>
            </w:r>
          </w:p>
        </w:tc>
      </w:tr>
      <w:tr w:rsidR="001D5044" w14:paraId="308B7EEC" w14:textId="77777777" w:rsidTr="003D303A">
        <w:trPr>
          <w:trHeight w:val="350"/>
        </w:trPr>
        <w:tc>
          <w:tcPr>
            <w:tcW w:w="1496" w:type="dxa"/>
          </w:tcPr>
          <w:p w14:paraId="0B9696D7" w14:textId="43048519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2B257F89" w14:textId="22450B32" w:rsidR="001D5044" w:rsidRDefault="001D5044" w:rsidP="001D5044">
            <w:r>
              <w:t>ship-name</w:t>
            </w:r>
          </w:p>
        </w:tc>
        <w:tc>
          <w:tcPr>
            <w:tcW w:w="3078" w:type="dxa"/>
          </w:tcPr>
          <w:p w14:paraId="589A84E8" w14:textId="70CC3D2C" w:rsidR="001D5044" w:rsidRDefault="00A42709" w:rsidP="001D5044">
            <w:r>
              <w:t xml:space="preserve">Ship-To </w:t>
            </w:r>
            <w:r w:rsidR="003D303A">
              <w:t>Cust</w:t>
            </w:r>
            <w:r>
              <w:t>omer</w:t>
            </w:r>
            <w:r w:rsidR="003D303A">
              <w:t xml:space="preserve"> Name</w:t>
            </w:r>
          </w:p>
        </w:tc>
        <w:tc>
          <w:tcPr>
            <w:tcW w:w="2488" w:type="dxa"/>
          </w:tcPr>
          <w:p w14:paraId="3AE9A5D4" w14:textId="5944326F" w:rsidR="001D5044" w:rsidRDefault="003D303A" w:rsidP="001D5044">
            <w:r w:rsidRPr="003D303A">
              <w:t>x(</w:t>
            </w:r>
            <w:r>
              <w:t>30</w:t>
            </w:r>
            <w:r w:rsidRPr="003D303A">
              <w:t>)</w:t>
            </w:r>
          </w:p>
        </w:tc>
      </w:tr>
      <w:tr w:rsidR="001D5044" w14:paraId="3ACDD8E7" w14:textId="77777777" w:rsidTr="003D303A">
        <w:trPr>
          <w:trHeight w:val="350"/>
        </w:trPr>
        <w:tc>
          <w:tcPr>
            <w:tcW w:w="1496" w:type="dxa"/>
          </w:tcPr>
          <w:p w14:paraId="641E9A7F" w14:textId="1570E0D3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519F506" w14:textId="24BC7934" w:rsidR="001D5044" w:rsidRDefault="001D5044" w:rsidP="001D5044">
            <w:r>
              <w:t>ship-no</w:t>
            </w:r>
          </w:p>
        </w:tc>
        <w:tc>
          <w:tcPr>
            <w:tcW w:w="3078" w:type="dxa"/>
          </w:tcPr>
          <w:p w14:paraId="4FD99675" w14:textId="5BC8E67C" w:rsidR="001D5044" w:rsidRDefault="003D303A" w:rsidP="001D5044">
            <w:r>
              <w:t>Ship</w:t>
            </w:r>
            <w:r w:rsidR="00A42709">
              <w:t>-To Number</w:t>
            </w:r>
          </w:p>
        </w:tc>
        <w:tc>
          <w:tcPr>
            <w:tcW w:w="2488" w:type="dxa"/>
          </w:tcPr>
          <w:p w14:paraId="696DF7F1" w14:textId="06EAA0D0" w:rsidR="001D5044" w:rsidRDefault="003D303A" w:rsidP="001D5044">
            <w:r w:rsidRPr="003D303A">
              <w:t>&gt;&gt;9</w:t>
            </w:r>
          </w:p>
        </w:tc>
      </w:tr>
      <w:tr w:rsidR="001D5044" w14:paraId="57CF1703" w14:textId="77777777" w:rsidTr="003D303A">
        <w:trPr>
          <w:trHeight w:val="350"/>
        </w:trPr>
        <w:tc>
          <w:tcPr>
            <w:tcW w:w="1496" w:type="dxa"/>
          </w:tcPr>
          <w:p w14:paraId="08788368" w14:textId="5B1219BE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1255DE16" w14:textId="75A862B3" w:rsidR="001D5044" w:rsidRDefault="001D5044" w:rsidP="001D5044">
            <w:r>
              <w:t>ship-state</w:t>
            </w:r>
          </w:p>
        </w:tc>
        <w:tc>
          <w:tcPr>
            <w:tcW w:w="3078" w:type="dxa"/>
          </w:tcPr>
          <w:p w14:paraId="0335B967" w14:textId="31B48CB8" w:rsidR="001D5044" w:rsidRDefault="00A42709" w:rsidP="001D5044">
            <w:r>
              <w:t xml:space="preserve">Ship-To </w:t>
            </w:r>
            <w:r w:rsidR="003D303A">
              <w:t>State</w:t>
            </w:r>
          </w:p>
        </w:tc>
        <w:tc>
          <w:tcPr>
            <w:tcW w:w="2488" w:type="dxa"/>
          </w:tcPr>
          <w:p w14:paraId="3F165BDE" w14:textId="1D8BD2F4" w:rsidR="001D5044" w:rsidRDefault="003D303A" w:rsidP="001D5044">
            <w:r w:rsidRPr="003D303A">
              <w:t>x(</w:t>
            </w:r>
            <w:r>
              <w:t>2</w:t>
            </w:r>
            <w:r w:rsidRPr="003D303A">
              <w:t>)</w:t>
            </w:r>
          </w:p>
        </w:tc>
      </w:tr>
      <w:tr w:rsidR="001D5044" w14:paraId="6AF0B076" w14:textId="77777777" w:rsidTr="003D303A">
        <w:trPr>
          <w:trHeight w:val="350"/>
        </w:trPr>
        <w:tc>
          <w:tcPr>
            <w:tcW w:w="1496" w:type="dxa"/>
          </w:tcPr>
          <w:p w14:paraId="68461765" w14:textId="2296BD79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63FC5D26" w14:textId="1DAD356F" w:rsidR="001D5044" w:rsidRDefault="001D5044" w:rsidP="001D5044">
            <w:r>
              <w:t>ship-zip</w:t>
            </w:r>
          </w:p>
        </w:tc>
        <w:tc>
          <w:tcPr>
            <w:tcW w:w="3078" w:type="dxa"/>
          </w:tcPr>
          <w:p w14:paraId="638E6460" w14:textId="43656A92" w:rsidR="001D5044" w:rsidRDefault="00A42709" w:rsidP="001D5044">
            <w:r>
              <w:t xml:space="preserve">Ship-To </w:t>
            </w:r>
            <w:r w:rsidR="003D303A">
              <w:t>Postal Code</w:t>
            </w:r>
          </w:p>
        </w:tc>
        <w:tc>
          <w:tcPr>
            <w:tcW w:w="2488" w:type="dxa"/>
          </w:tcPr>
          <w:p w14:paraId="68ADB474" w14:textId="179A0A75" w:rsidR="001D5044" w:rsidRDefault="003D303A" w:rsidP="001D5044">
            <w:r w:rsidRPr="003D303A">
              <w:t>x(1</w:t>
            </w:r>
            <w:r>
              <w:t>0</w:t>
            </w:r>
            <w:r w:rsidRPr="003D303A">
              <w:t>)</w:t>
            </w:r>
          </w:p>
        </w:tc>
      </w:tr>
      <w:tr w:rsidR="001D5044" w14:paraId="623BF30A" w14:textId="77777777" w:rsidTr="003D303A">
        <w:trPr>
          <w:trHeight w:val="350"/>
        </w:trPr>
        <w:tc>
          <w:tcPr>
            <w:tcW w:w="1496" w:type="dxa"/>
          </w:tcPr>
          <w:p w14:paraId="70593C41" w14:textId="00AC5927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2A69834C" w14:textId="3D24DE8B" w:rsidR="001D5044" w:rsidRDefault="001D5044" w:rsidP="001D5044">
            <w:r>
              <w:t>sman</w:t>
            </w:r>
          </w:p>
        </w:tc>
        <w:tc>
          <w:tcPr>
            <w:tcW w:w="3078" w:type="dxa"/>
          </w:tcPr>
          <w:p w14:paraId="2CDED3DA" w14:textId="072B9219" w:rsidR="001D5044" w:rsidRDefault="003D303A" w:rsidP="001D5044">
            <w:r>
              <w:t>Salesman</w:t>
            </w:r>
          </w:p>
        </w:tc>
        <w:tc>
          <w:tcPr>
            <w:tcW w:w="2488" w:type="dxa"/>
          </w:tcPr>
          <w:p w14:paraId="7B72127B" w14:textId="6C17615A" w:rsidR="001D5044" w:rsidRDefault="003D303A" w:rsidP="001D5044">
            <w:r w:rsidRPr="003D303A">
              <w:t>x(</w:t>
            </w:r>
            <w:r>
              <w:t>3</w:t>
            </w:r>
            <w:r w:rsidRPr="003D303A">
              <w:t>)</w:t>
            </w:r>
          </w:p>
        </w:tc>
      </w:tr>
      <w:tr w:rsidR="001D5044" w14:paraId="40C0F0D4" w14:textId="77777777" w:rsidTr="003D303A">
        <w:trPr>
          <w:trHeight w:val="350"/>
        </w:trPr>
        <w:tc>
          <w:tcPr>
            <w:tcW w:w="1496" w:type="dxa"/>
          </w:tcPr>
          <w:p w14:paraId="77E97D45" w14:textId="5BD5FF45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5377B52E" w14:textId="4CE6ED40" w:rsidR="001D5044" w:rsidRDefault="001D5044" w:rsidP="001D5044">
            <w:r>
              <w:t>spc-no</w:t>
            </w:r>
          </w:p>
        </w:tc>
        <w:tc>
          <w:tcPr>
            <w:tcW w:w="3078" w:type="dxa"/>
          </w:tcPr>
          <w:p w14:paraId="326E7BF4" w14:textId="6B463147" w:rsidR="001D5044" w:rsidRDefault="00A42709" w:rsidP="001D5044">
            <w:r>
              <w:t>Spec Number</w:t>
            </w:r>
          </w:p>
        </w:tc>
        <w:tc>
          <w:tcPr>
            <w:tcW w:w="2488" w:type="dxa"/>
          </w:tcPr>
          <w:p w14:paraId="53961C1A" w14:textId="7E33E2EB" w:rsidR="001D5044" w:rsidRDefault="003D303A" w:rsidP="001D5044">
            <w:r w:rsidRPr="003D303A">
              <w:t>x(15)</w:t>
            </w:r>
          </w:p>
        </w:tc>
      </w:tr>
      <w:tr w:rsidR="001D5044" w14:paraId="1FFDD845" w14:textId="77777777" w:rsidTr="003D303A">
        <w:trPr>
          <w:trHeight w:val="350"/>
        </w:trPr>
        <w:tc>
          <w:tcPr>
            <w:tcW w:w="1496" w:type="dxa"/>
          </w:tcPr>
          <w:p w14:paraId="2F31089B" w14:textId="685E9B1E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723E479" w14:textId="23BCF075" w:rsidR="001D5044" w:rsidRDefault="001D5044" w:rsidP="001D5044">
            <w:r>
              <w:t>stack-code</w:t>
            </w:r>
          </w:p>
        </w:tc>
        <w:tc>
          <w:tcPr>
            <w:tcW w:w="3078" w:type="dxa"/>
          </w:tcPr>
          <w:p w14:paraId="0700B859" w14:textId="57EF71A5" w:rsidR="001D5044" w:rsidRDefault="003D303A" w:rsidP="001D5044">
            <w:r>
              <w:t>Stack Code</w:t>
            </w:r>
          </w:p>
        </w:tc>
        <w:tc>
          <w:tcPr>
            <w:tcW w:w="2488" w:type="dxa"/>
          </w:tcPr>
          <w:p w14:paraId="41ACDF43" w14:textId="7228003C" w:rsidR="001D5044" w:rsidRDefault="003D303A" w:rsidP="001D5044">
            <w:r>
              <w:t>x</w:t>
            </w:r>
          </w:p>
        </w:tc>
      </w:tr>
      <w:tr w:rsidR="001D5044" w14:paraId="313BF6A1" w14:textId="77777777" w:rsidTr="003D303A">
        <w:trPr>
          <w:trHeight w:val="350"/>
        </w:trPr>
        <w:tc>
          <w:tcPr>
            <w:tcW w:w="1496" w:type="dxa"/>
          </w:tcPr>
          <w:p w14:paraId="2D389D01" w14:textId="64715361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6FEBEAA1" w14:textId="3661EBAF" w:rsidR="001D5044" w:rsidRDefault="001D5044" w:rsidP="001D5044">
            <w:r>
              <w:t>stacks</w:t>
            </w:r>
          </w:p>
        </w:tc>
        <w:tc>
          <w:tcPr>
            <w:tcW w:w="3078" w:type="dxa"/>
          </w:tcPr>
          <w:p w14:paraId="48951654" w14:textId="0F5EC2BC" w:rsidR="001D5044" w:rsidRDefault="00A42709" w:rsidP="001D5044">
            <w:r>
              <w:t>Number</w:t>
            </w:r>
            <w:r w:rsidR="003D303A" w:rsidRPr="003D303A">
              <w:t xml:space="preserve"> of Stacks</w:t>
            </w:r>
          </w:p>
        </w:tc>
        <w:tc>
          <w:tcPr>
            <w:tcW w:w="2488" w:type="dxa"/>
          </w:tcPr>
          <w:p w14:paraId="1A866777" w14:textId="323DC9C8" w:rsidR="001D5044" w:rsidRDefault="003D303A" w:rsidP="001D5044">
            <w:r w:rsidRPr="003D303A">
              <w:t>&gt;9</w:t>
            </w:r>
          </w:p>
        </w:tc>
      </w:tr>
      <w:tr w:rsidR="001D5044" w14:paraId="16A62421" w14:textId="77777777" w:rsidTr="003D303A">
        <w:trPr>
          <w:trHeight w:val="350"/>
        </w:trPr>
        <w:tc>
          <w:tcPr>
            <w:tcW w:w="1496" w:type="dxa"/>
          </w:tcPr>
          <w:p w14:paraId="49E8EAB0" w14:textId="7EC4CF31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780320A" w14:textId="51A5B92B" w:rsidR="001D5044" w:rsidRDefault="001D5044" w:rsidP="001D5044">
            <w:r>
              <w:t>stock-no</w:t>
            </w:r>
          </w:p>
        </w:tc>
        <w:tc>
          <w:tcPr>
            <w:tcW w:w="3078" w:type="dxa"/>
          </w:tcPr>
          <w:p w14:paraId="5C0C63C7" w14:textId="4D64E21F" w:rsidR="001D5044" w:rsidRDefault="003D303A" w:rsidP="001D5044">
            <w:r>
              <w:t xml:space="preserve">Stock Box </w:t>
            </w:r>
            <w:r w:rsidR="00A42709">
              <w:t>Number</w:t>
            </w:r>
          </w:p>
        </w:tc>
        <w:tc>
          <w:tcPr>
            <w:tcW w:w="2488" w:type="dxa"/>
          </w:tcPr>
          <w:p w14:paraId="625CA155" w14:textId="07B2C16F" w:rsidR="001D5044" w:rsidRDefault="003D303A" w:rsidP="001D5044">
            <w:r w:rsidRPr="003D303A">
              <w:t>x(15)</w:t>
            </w:r>
          </w:p>
        </w:tc>
      </w:tr>
      <w:tr w:rsidR="001D5044" w14:paraId="7FECA52D" w14:textId="77777777" w:rsidTr="003D303A">
        <w:trPr>
          <w:trHeight w:val="350"/>
        </w:trPr>
        <w:tc>
          <w:tcPr>
            <w:tcW w:w="1496" w:type="dxa"/>
          </w:tcPr>
          <w:p w14:paraId="7B68D70A" w14:textId="34899E18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00E81AA" w14:textId="72BCFB8C" w:rsidR="001D5044" w:rsidRDefault="001D5044" w:rsidP="001D5044">
            <w:r>
              <w:t>sty-lock</w:t>
            </w:r>
          </w:p>
        </w:tc>
        <w:tc>
          <w:tcPr>
            <w:tcW w:w="3078" w:type="dxa"/>
          </w:tcPr>
          <w:p w14:paraId="479100F1" w14:textId="6728F81F" w:rsidR="001D5044" w:rsidRDefault="00A42709" w:rsidP="001D5044">
            <w:r>
              <w:t>Lock Style?</w:t>
            </w:r>
          </w:p>
        </w:tc>
        <w:tc>
          <w:tcPr>
            <w:tcW w:w="2488" w:type="dxa"/>
          </w:tcPr>
          <w:p w14:paraId="20DE0182" w14:textId="1D890C42" w:rsidR="001D5044" w:rsidRDefault="003D303A" w:rsidP="001D5044">
            <w:r w:rsidRPr="003D303A">
              <w:t>Yes/No</w:t>
            </w:r>
          </w:p>
        </w:tc>
      </w:tr>
      <w:tr w:rsidR="001D5044" w14:paraId="3D107559" w14:textId="77777777" w:rsidTr="003D303A">
        <w:trPr>
          <w:trHeight w:val="350"/>
        </w:trPr>
        <w:tc>
          <w:tcPr>
            <w:tcW w:w="1496" w:type="dxa"/>
          </w:tcPr>
          <w:p w14:paraId="64C3D013" w14:textId="3B72B930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47125ED7" w14:textId="213B792C" w:rsidR="001D5044" w:rsidRDefault="001D5044" w:rsidP="001D5044">
            <w:r>
              <w:t>style</w:t>
            </w:r>
          </w:p>
        </w:tc>
        <w:tc>
          <w:tcPr>
            <w:tcW w:w="3078" w:type="dxa"/>
          </w:tcPr>
          <w:p w14:paraId="26CD3433" w14:textId="5B968F17" w:rsidR="001D5044" w:rsidRDefault="003D303A" w:rsidP="001D5044">
            <w:r>
              <w:t>Style Code</w:t>
            </w:r>
          </w:p>
        </w:tc>
        <w:tc>
          <w:tcPr>
            <w:tcW w:w="2488" w:type="dxa"/>
          </w:tcPr>
          <w:p w14:paraId="2958570E" w14:textId="591B6CC1" w:rsidR="001D5044" w:rsidRDefault="003D303A" w:rsidP="001D5044">
            <w:r w:rsidRPr="003D303A">
              <w:t>x(</w:t>
            </w:r>
            <w:r>
              <w:t>6</w:t>
            </w:r>
            <w:r w:rsidRPr="003D303A">
              <w:t>)</w:t>
            </w:r>
          </w:p>
        </w:tc>
      </w:tr>
      <w:tr w:rsidR="001D5044" w14:paraId="06A62820" w14:textId="77777777" w:rsidTr="003D303A">
        <w:trPr>
          <w:trHeight w:val="350"/>
        </w:trPr>
        <w:tc>
          <w:tcPr>
            <w:tcW w:w="1496" w:type="dxa"/>
          </w:tcPr>
          <w:p w14:paraId="7B4C41BA" w14:textId="38BA6ADE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37826625" w14:textId="3B35B177" w:rsidR="001D5044" w:rsidRDefault="001D5044" w:rsidP="001D5044">
            <w:r>
              <w:t>t-dep</w:t>
            </w:r>
          </w:p>
        </w:tc>
        <w:tc>
          <w:tcPr>
            <w:tcW w:w="3078" w:type="dxa"/>
          </w:tcPr>
          <w:p w14:paraId="209570BC" w14:textId="1EC34836" w:rsidR="001D5044" w:rsidRDefault="003D303A" w:rsidP="001D5044">
            <w:r>
              <w:t>Blank Depth</w:t>
            </w:r>
          </w:p>
        </w:tc>
        <w:tc>
          <w:tcPr>
            <w:tcW w:w="2488" w:type="dxa"/>
          </w:tcPr>
          <w:p w14:paraId="2012A73A" w14:textId="360B2AAE" w:rsidR="001D5044" w:rsidRDefault="003D303A" w:rsidP="001D5044">
            <w:r w:rsidRPr="003D303A">
              <w:t>&gt;&gt;&gt;9.999&lt;&lt;</w:t>
            </w:r>
          </w:p>
        </w:tc>
      </w:tr>
      <w:tr w:rsidR="001D5044" w14:paraId="406BB047" w14:textId="77777777" w:rsidTr="003D303A">
        <w:trPr>
          <w:trHeight w:val="350"/>
        </w:trPr>
        <w:tc>
          <w:tcPr>
            <w:tcW w:w="1496" w:type="dxa"/>
          </w:tcPr>
          <w:p w14:paraId="14FE7F95" w14:textId="1363F38D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27136AC" w14:textId="107CAC0B" w:rsidR="001D5044" w:rsidRDefault="001D5044" w:rsidP="001D5044">
            <w:r>
              <w:t>t-len</w:t>
            </w:r>
          </w:p>
        </w:tc>
        <w:tc>
          <w:tcPr>
            <w:tcW w:w="3078" w:type="dxa"/>
          </w:tcPr>
          <w:p w14:paraId="4C4B1929" w14:textId="07938AB1" w:rsidR="001D5044" w:rsidRDefault="003D303A" w:rsidP="001D5044">
            <w:r>
              <w:t>Blank Length</w:t>
            </w:r>
          </w:p>
        </w:tc>
        <w:tc>
          <w:tcPr>
            <w:tcW w:w="2488" w:type="dxa"/>
          </w:tcPr>
          <w:p w14:paraId="781107F8" w14:textId="2E278CA0" w:rsidR="001D5044" w:rsidRDefault="003D303A" w:rsidP="001D5044">
            <w:r w:rsidRPr="003D303A">
              <w:t>&gt;&gt;&gt;9.999&lt;&lt;</w:t>
            </w:r>
          </w:p>
        </w:tc>
      </w:tr>
      <w:tr w:rsidR="001D5044" w14:paraId="52B6D971" w14:textId="77777777" w:rsidTr="003D303A">
        <w:trPr>
          <w:trHeight w:val="350"/>
        </w:trPr>
        <w:tc>
          <w:tcPr>
            <w:tcW w:w="1496" w:type="dxa"/>
          </w:tcPr>
          <w:p w14:paraId="0A4BD2BA" w14:textId="4EDB5BE7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19DFED88" w14:textId="6616D2AB" w:rsidR="001D5044" w:rsidRDefault="001D5044" w:rsidP="001D5044">
            <w:r>
              <w:t>t-sqin</w:t>
            </w:r>
          </w:p>
        </w:tc>
        <w:tc>
          <w:tcPr>
            <w:tcW w:w="3078" w:type="dxa"/>
          </w:tcPr>
          <w:p w14:paraId="3EA84A94" w14:textId="0F3FB299" w:rsidR="001D5044" w:rsidRDefault="003D303A" w:rsidP="001D5044">
            <w:r>
              <w:t>Blank Sq</w:t>
            </w:r>
            <w:r w:rsidR="00A42709">
              <w:t xml:space="preserve">uare </w:t>
            </w:r>
            <w:r>
              <w:t>In</w:t>
            </w:r>
            <w:r w:rsidR="00A42709">
              <w:t>ches</w:t>
            </w:r>
          </w:p>
        </w:tc>
        <w:tc>
          <w:tcPr>
            <w:tcW w:w="2488" w:type="dxa"/>
          </w:tcPr>
          <w:p w14:paraId="5941F73E" w14:textId="29F8077F" w:rsidR="001D5044" w:rsidRDefault="003D303A" w:rsidP="001D5044">
            <w:r w:rsidRPr="003D303A">
              <w:t>&gt;&gt;&gt;9.999&lt;&lt;</w:t>
            </w:r>
          </w:p>
        </w:tc>
      </w:tr>
      <w:tr w:rsidR="001D5044" w14:paraId="574B71B3" w14:textId="77777777" w:rsidTr="003D303A">
        <w:trPr>
          <w:trHeight w:val="350"/>
        </w:trPr>
        <w:tc>
          <w:tcPr>
            <w:tcW w:w="1496" w:type="dxa"/>
          </w:tcPr>
          <w:p w14:paraId="01141C22" w14:textId="49C90325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7B87ED1C" w14:textId="4DC29873" w:rsidR="001D5044" w:rsidRDefault="001D5044" w:rsidP="001D5044">
            <w:r>
              <w:t>t-wid</w:t>
            </w:r>
          </w:p>
        </w:tc>
        <w:tc>
          <w:tcPr>
            <w:tcW w:w="3078" w:type="dxa"/>
          </w:tcPr>
          <w:p w14:paraId="28A0442F" w14:textId="7064F9FA" w:rsidR="001D5044" w:rsidRDefault="003D303A" w:rsidP="001D5044">
            <w:r>
              <w:t>Blank Width</w:t>
            </w:r>
          </w:p>
        </w:tc>
        <w:tc>
          <w:tcPr>
            <w:tcW w:w="2488" w:type="dxa"/>
          </w:tcPr>
          <w:p w14:paraId="27648B94" w14:textId="1767638D" w:rsidR="001D5044" w:rsidRDefault="003D303A" w:rsidP="001D5044">
            <w:r w:rsidRPr="003D303A">
              <w:t>&gt;&gt;&gt;9.999&lt;&lt;</w:t>
            </w:r>
          </w:p>
        </w:tc>
      </w:tr>
      <w:tr w:rsidR="001D5044" w14:paraId="49FCF793" w14:textId="77777777" w:rsidTr="003D303A">
        <w:trPr>
          <w:trHeight w:val="350"/>
        </w:trPr>
        <w:tc>
          <w:tcPr>
            <w:tcW w:w="1496" w:type="dxa"/>
          </w:tcPr>
          <w:p w14:paraId="4F72B00F" w14:textId="41D6C4E9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7DD8FC8C" w14:textId="3F8A15FD" w:rsidR="001D5044" w:rsidRDefault="001D5044" w:rsidP="001D5044">
            <w:r>
              <w:t>t-win</w:t>
            </w:r>
          </w:p>
        </w:tc>
        <w:tc>
          <w:tcPr>
            <w:tcW w:w="3078" w:type="dxa"/>
          </w:tcPr>
          <w:p w14:paraId="085D838B" w14:textId="252B3245" w:rsidR="001D5044" w:rsidRDefault="003D303A" w:rsidP="001D5044">
            <w:r>
              <w:t>Window Area</w:t>
            </w:r>
          </w:p>
        </w:tc>
        <w:tc>
          <w:tcPr>
            <w:tcW w:w="2488" w:type="dxa"/>
          </w:tcPr>
          <w:p w14:paraId="068C2891" w14:textId="36427045" w:rsidR="001D5044" w:rsidRDefault="003D303A" w:rsidP="001D5044">
            <w:r w:rsidRPr="003D303A">
              <w:t>&gt;&gt;9.99&lt;&lt;</w:t>
            </w:r>
          </w:p>
        </w:tc>
      </w:tr>
      <w:tr w:rsidR="001D5044" w14:paraId="4402E0F3" w14:textId="77777777" w:rsidTr="003D303A">
        <w:trPr>
          <w:trHeight w:val="350"/>
        </w:trPr>
        <w:tc>
          <w:tcPr>
            <w:tcW w:w="1496" w:type="dxa"/>
          </w:tcPr>
          <w:p w14:paraId="065404FE" w14:textId="0ECE7FC2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60503D24" w14:textId="4D034F64" w:rsidR="001D5044" w:rsidRDefault="001D5044" w:rsidP="001D5044">
            <w:r>
              <w:t>tab-in</w:t>
            </w:r>
          </w:p>
        </w:tc>
        <w:tc>
          <w:tcPr>
            <w:tcW w:w="3078" w:type="dxa"/>
          </w:tcPr>
          <w:p w14:paraId="0146891D" w14:textId="163FF521" w:rsidR="001D5044" w:rsidRDefault="003D303A" w:rsidP="001D5044">
            <w:r>
              <w:t>Tab</w:t>
            </w:r>
          </w:p>
        </w:tc>
        <w:tc>
          <w:tcPr>
            <w:tcW w:w="2488" w:type="dxa"/>
          </w:tcPr>
          <w:p w14:paraId="0A06DAC1" w14:textId="15DC1D14" w:rsidR="001D5044" w:rsidRDefault="003D303A" w:rsidP="001D5044">
            <w:r w:rsidRPr="003D303A">
              <w:t>In/Out</w:t>
            </w:r>
          </w:p>
        </w:tc>
      </w:tr>
      <w:tr w:rsidR="001D5044" w14:paraId="45786DF7" w14:textId="77777777" w:rsidTr="003D303A">
        <w:trPr>
          <w:trHeight w:val="350"/>
        </w:trPr>
        <w:tc>
          <w:tcPr>
            <w:tcW w:w="1496" w:type="dxa"/>
          </w:tcPr>
          <w:p w14:paraId="3C5FE33E" w14:textId="00A07467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459D8449" w14:textId="42D091BD" w:rsidR="001D5044" w:rsidRDefault="001D5044" w:rsidP="001D5044">
            <w:r>
              <w:t>test</w:t>
            </w:r>
          </w:p>
        </w:tc>
        <w:tc>
          <w:tcPr>
            <w:tcW w:w="3078" w:type="dxa"/>
          </w:tcPr>
          <w:p w14:paraId="46E8B84A" w14:textId="381F6D70" w:rsidR="001D5044" w:rsidRDefault="003D303A" w:rsidP="001D5044">
            <w:r>
              <w:t>Test</w:t>
            </w:r>
          </w:p>
        </w:tc>
        <w:tc>
          <w:tcPr>
            <w:tcW w:w="2488" w:type="dxa"/>
          </w:tcPr>
          <w:p w14:paraId="68F2CB91" w14:textId="29E6E35E" w:rsidR="001D5044" w:rsidRDefault="003D303A" w:rsidP="001D5044">
            <w:r w:rsidRPr="003D303A">
              <w:t>x(</w:t>
            </w:r>
            <w:r>
              <w:t>6</w:t>
            </w:r>
            <w:r w:rsidRPr="003D303A">
              <w:t>)</w:t>
            </w:r>
          </w:p>
        </w:tc>
      </w:tr>
      <w:tr w:rsidR="001D5044" w14:paraId="5D7D2233" w14:textId="77777777" w:rsidTr="003D303A">
        <w:trPr>
          <w:trHeight w:val="350"/>
        </w:trPr>
        <w:tc>
          <w:tcPr>
            <w:tcW w:w="1496" w:type="dxa"/>
          </w:tcPr>
          <w:p w14:paraId="29782D61" w14:textId="232EF88E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0271B171" w14:textId="629B2694" w:rsidR="001D5044" w:rsidRDefault="001D5044" w:rsidP="001D5044">
            <w:r>
              <w:t>tr-cas</w:t>
            </w:r>
          </w:p>
        </w:tc>
        <w:tc>
          <w:tcPr>
            <w:tcW w:w="3078" w:type="dxa"/>
          </w:tcPr>
          <w:p w14:paraId="5EB0EF4D" w14:textId="378E8EE0" w:rsidR="001D5044" w:rsidRDefault="00A05E97" w:rsidP="001D5044">
            <w:r>
              <w:t>Number</w:t>
            </w:r>
            <w:r w:rsidR="003D303A">
              <w:t xml:space="preserve"> of Layers</w:t>
            </w:r>
          </w:p>
        </w:tc>
        <w:tc>
          <w:tcPr>
            <w:tcW w:w="2488" w:type="dxa"/>
          </w:tcPr>
          <w:p w14:paraId="44D9401B" w14:textId="2023E040" w:rsidR="001D5044" w:rsidRDefault="003D303A" w:rsidP="001D5044">
            <w:r w:rsidRPr="003D303A">
              <w:t>&gt;&gt;9</w:t>
            </w:r>
          </w:p>
        </w:tc>
      </w:tr>
      <w:tr w:rsidR="001D5044" w14:paraId="790A4FA3" w14:textId="77777777" w:rsidTr="003D303A">
        <w:trPr>
          <w:trHeight w:val="350"/>
        </w:trPr>
        <w:tc>
          <w:tcPr>
            <w:tcW w:w="1496" w:type="dxa"/>
          </w:tcPr>
          <w:p w14:paraId="35260E5A" w14:textId="572AA857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10016B90" w14:textId="1ED4558D" w:rsidR="001D5044" w:rsidRDefault="001D5044" w:rsidP="001D5044">
            <w:r>
              <w:t>tr-cnt</w:t>
            </w:r>
          </w:p>
        </w:tc>
        <w:tc>
          <w:tcPr>
            <w:tcW w:w="3078" w:type="dxa"/>
          </w:tcPr>
          <w:p w14:paraId="21883720" w14:textId="1B2D12E7" w:rsidR="001D5044" w:rsidRDefault="003D303A" w:rsidP="001D5044">
            <w:r>
              <w:t>Count</w:t>
            </w:r>
          </w:p>
        </w:tc>
        <w:tc>
          <w:tcPr>
            <w:tcW w:w="2488" w:type="dxa"/>
          </w:tcPr>
          <w:p w14:paraId="01B788DE" w14:textId="5D0FBFCF" w:rsidR="001D5044" w:rsidRDefault="003D303A" w:rsidP="001D5044">
            <w:r w:rsidRPr="003D303A">
              <w:t>&gt;&gt;&gt;&gt;9</w:t>
            </w:r>
          </w:p>
        </w:tc>
      </w:tr>
      <w:tr w:rsidR="001D5044" w14:paraId="6DC71457" w14:textId="77777777" w:rsidTr="003D303A">
        <w:trPr>
          <w:trHeight w:val="350"/>
        </w:trPr>
        <w:tc>
          <w:tcPr>
            <w:tcW w:w="1496" w:type="dxa"/>
          </w:tcPr>
          <w:p w14:paraId="103E670B" w14:textId="13F38C9D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4503D422" w14:textId="3F8507D7" w:rsidR="001D5044" w:rsidRDefault="001D5044" w:rsidP="001D5044">
            <w:r>
              <w:t>tr-cost</w:t>
            </w:r>
          </w:p>
        </w:tc>
        <w:tc>
          <w:tcPr>
            <w:tcW w:w="3078" w:type="dxa"/>
          </w:tcPr>
          <w:p w14:paraId="3EEDEC9A" w14:textId="75DC5669" w:rsidR="001D5044" w:rsidRDefault="003D303A" w:rsidP="001D5044">
            <w:r>
              <w:t>Cost</w:t>
            </w:r>
            <w:r w:rsidR="00A05E97">
              <w:t xml:space="preserve"> of Each</w:t>
            </w:r>
          </w:p>
        </w:tc>
        <w:tc>
          <w:tcPr>
            <w:tcW w:w="2488" w:type="dxa"/>
          </w:tcPr>
          <w:p w14:paraId="489A9807" w14:textId="12E50C25" w:rsidR="001D5044" w:rsidRDefault="003D303A" w:rsidP="001D5044">
            <w:r w:rsidRPr="003D303A">
              <w:t>&gt;9.99</w:t>
            </w:r>
          </w:p>
        </w:tc>
      </w:tr>
      <w:tr w:rsidR="001D5044" w14:paraId="35D9522E" w14:textId="77777777" w:rsidTr="003D303A">
        <w:trPr>
          <w:trHeight w:val="350"/>
        </w:trPr>
        <w:tc>
          <w:tcPr>
            <w:tcW w:w="1496" w:type="dxa"/>
          </w:tcPr>
          <w:p w14:paraId="3DF18768" w14:textId="437A9CC6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75E46C62" w14:textId="3D7A5526" w:rsidR="001D5044" w:rsidRDefault="001D5044" w:rsidP="001D5044">
            <w:r>
              <w:t>tr-dep</w:t>
            </w:r>
          </w:p>
        </w:tc>
        <w:tc>
          <w:tcPr>
            <w:tcW w:w="3078" w:type="dxa"/>
          </w:tcPr>
          <w:p w14:paraId="571ED001" w14:textId="75970C6A" w:rsidR="001D5044" w:rsidRDefault="003D303A" w:rsidP="001D5044">
            <w:r>
              <w:t>Height</w:t>
            </w:r>
          </w:p>
        </w:tc>
        <w:tc>
          <w:tcPr>
            <w:tcW w:w="2488" w:type="dxa"/>
          </w:tcPr>
          <w:p w14:paraId="541E9F7D" w14:textId="42F26334" w:rsidR="001D5044" w:rsidRDefault="003D303A" w:rsidP="001D5044">
            <w:r w:rsidRPr="003D303A">
              <w:t>&gt;9.99</w:t>
            </w:r>
            <w:r>
              <w:t>99</w:t>
            </w:r>
          </w:p>
        </w:tc>
      </w:tr>
      <w:tr w:rsidR="00830B21" w14:paraId="4F3ACC73" w14:textId="77777777" w:rsidTr="003D303A">
        <w:trPr>
          <w:trHeight w:val="350"/>
        </w:trPr>
        <w:tc>
          <w:tcPr>
            <w:tcW w:w="1496" w:type="dxa"/>
          </w:tcPr>
          <w:p w14:paraId="00D3D4BA" w14:textId="50621929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288" w:type="dxa"/>
          </w:tcPr>
          <w:p w14:paraId="599491A6" w14:textId="5E6C0C8A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078" w:type="dxa"/>
          </w:tcPr>
          <w:p w14:paraId="33A48258" w14:textId="7229F162" w:rsidR="00830B21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488" w:type="dxa"/>
          </w:tcPr>
          <w:p w14:paraId="492944A2" w14:textId="4E1E21FB" w:rsidR="00830B21" w:rsidRPr="003D303A" w:rsidRDefault="00830B21" w:rsidP="00830B21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1D5044" w14:paraId="6E975D59" w14:textId="77777777" w:rsidTr="003D303A">
        <w:trPr>
          <w:trHeight w:val="350"/>
        </w:trPr>
        <w:tc>
          <w:tcPr>
            <w:tcW w:w="1496" w:type="dxa"/>
          </w:tcPr>
          <w:p w14:paraId="6D6FD9FB" w14:textId="2B332D94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770A73E2" w14:textId="1BCBEC8F" w:rsidR="001D5044" w:rsidRDefault="001D5044" w:rsidP="001D5044">
            <w:r>
              <w:t>tr-len</w:t>
            </w:r>
          </w:p>
        </w:tc>
        <w:tc>
          <w:tcPr>
            <w:tcW w:w="3078" w:type="dxa"/>
          </w:tcPr>
          <w:p w14:paraId="670C8F1F" w14:textId="606C554B" w:rsidR="001D5044" w:rsidRDefault="003D303A" w:rsidP="001D5044">
            <w:r>
              <w:t>Length</w:t>
            </w:r>
          </w:p>
        </w:tc>
        <w:tc>
          <w:tcPr>
            <w:tcW w:w="2488" w:type="dxa"/>
          </w:tcPr>
          <w:p w14:paraId="67DB995C" w14:textId="18269633" w:rsidR="001D5044" w:rsidRDefault="003D303A" w:rsidP="001D5044">
            <w:r w:rsidRPr="003D303A">
              <w:t>&gt;9.99</w:t>
            </w:r>
            <w:r>
              <w:t>99</w:t>
            </w:r>
          </w:p>
        </w:tc>
      </w:tr>
      <w:tr w:rsidR="001D5044" w14:paraId="5E4D79AC" w14:textId="77777777" w:rsidTr="003D303A">
        <w:trPr>
          <w:trHeight w:val="350"/>
        </w:trPr>
        <w:tc>
          <w:tcPr>
            <w:tcW w:w="1496" w:type="dxa"/>
          </w:tcPr>
          <w:p w14:paraId="78DD5AC3" w14:textId="6DF906E1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5EEFD77C" w14:textId="7BE6CE96" w:rsidR="001D5044" w:rsidRDefault="001D5044" w:rsidP="001D5044">
            <w:r>
              <w:t>tr-no</w:t>
            </w:r>
          </w:p>
        </w:tc>
        <w:tc>
          <w:tcPr>
            <w:tcW w:w="3078" w:type="dxa"/>
          </w:tcPr>
          <w:p w14:paraId="322A9893" w14:textId="142465CB" w:rsidR="001D5044" w:rsidRDefault="003D303A" w:rsidP="001D5044">
            <w:r>
              <w:t xml:space="preserve">Pallet </w:t>
            </w:r>
            <w:r w:rsidR="00A05E97">
              <w:t>Number</w:t>
            </w:r>
          </w:p>
        </w:tc>
        <w:tc>
          <w:tcPr>
            <w:tcW w:w="2488" w:type="dxa"/>
          </w:tcPr>
          <w:p w14:paraId="272C01CA" w14:textId="7AE3AB63" w:rsidR="001D5044" w:rsidRDefault="003D303A" w:rsidP="001D5044">
            <w:r w:rsidRPr="003D303A">
              <w:t>x(1</w:t>
            </w:r>
            <w:r>
              <w:t>0</w:t>
            </w:r>
            <w:r w:rsidRPr="003D303A">
              <w:t>)</w:t>
            </w:r>
          </w:p>
        </w:tc>
      </w:tr>
      <w:tr w:rsidR="001D5044" w14:paraId="0D3597D7" w14:textId="77777777" w:rsidTr="003D303A">
        <w:trPr>
          <w:trHeight w:val="350"/>
        </w:trPr>
        <w:tc>
          <w:tcPr>
            <w:tcW w:w="1496" w:type="dxa"/>
          </w:tcPr>
          <w:p w14:paraId="1920902C" w14:textId="013A33C2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1147BA1C" w14:textId="4852293F" w:rsidR="001D5044" w:rsidRDefault="001D5044" w:rsidP="001D5044">
            <w:r>
              <w:t>tr-wid</w:t>
            </w:r>
          </w:p>
        </w:tc>
        <w:tc>
          <w:tcPr>
            <w:tcW w:w="3078" w:type="dxa"/>
          </w:tcPr>
          <w:p w14:paraId="07BB7AA6" w14:textId="7E8F9C96" w:rsidR="001D5044" w:rsidRDefault="003D303A" w:rsidP="001D5044">
            <w:r>
              <w:t>Width</w:t>
            </w:r>
          </w:p>
        </w:tc>
        <w:tc>
          <w:tcPr>
            <w:tcW w:w="2488" w:type="dxa"/>
          </w:tcPr>
          <w:p w14:paraId="3E5CE7CE" w14:textId="235C8A2B" w:rsidR="001D5044" w:rsidRDefault="003D303A" w:rsidP="001D5044">
            <w:r w:rsidRPr="003D303A">
              <w:t>&gt;9.99</w:t>
            </w:r>
            <w:r>
              <w:t>99</w:t>
            </w:r>
          </w:p>
        </w:tc>
      </w:tr>
      <w:tr w:rsidR="001D5044" w14:paraId="1AA18932" w14:textId="77777777" w:rsidTr="003D303A">
        <w:trPr>
          <w:trHeight w:val="350"/>
        </w:trPr>
        <w:tc>
          <w:tcPr>
            <w:tcW w:w="1496" w:type="dxa"/>
          </w:tcPr>
          <w:p w14:paraId="7921DBAE" w14:textId="24D02287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22F58D96" w14:textId="677FAC68" w:rsidR="001D5044" w:rsidRDefault="001D5044" w:rsidP="001D5044">
            <w:r>
              <w:t>tuck</w:t>
            </w:r>
          </w:p>
        </w:tc>
        <w:tc>
          <w:tcPr>
            <w:tcW w:w="3078" w:type="dxa"/>
          </w:tcPr>
          <w:p w14:paraId="41457235" w14:textId="4D1BACC9" w:rsidR="001D5044" w:rsidRDefault="003D303A" w:rsidP="001D5044">
            <w:r>
              <w:t>Tuck</w:t>
            </w:r>
          </w:p>
        </w:tc>
        <w:tc>
          <w:tcPr>
            <w:tcW w:w="2488" w:type="dxa"/>
          </w:tcPr>
          <w:p w14:paraId="203B365E" w14:textId="75A88255" w:rsidR="001D5044" w:rsidRDefault="003D303A" w:rsidP="001D5044">
            <w:r w:rsidRPr="003D303A">
              <w:t>&gt;9.99999</w:t>
            </w:r>
          </w:p>
        </w:tc>
      </w:tr>
      <w:tr w:rsidR="001D5044" w14:paraId="7F0F6E36" w14:textId="77777777" w:rsidTr="003D303A">
        <w:trPr>
          <w:trHeight w:val="350"/>
        </w:trPr>
        <w:tc>
          <w:tcPr>
            <w:tcW w:w="1496" w:type="dxa"/>
          </w:tcPr>
          <w:p w14:paraId="24386C12" w14:textId="4A0ADFBD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2396AB15" w14:textId="373D14F1" w:rsidR="001D5044" w:rsidRDefault="001D5044" w:rsidP="001D5044">
            <w:r>
              <w:t>upc-no</w:t>
            </w:r>
          </w:p>
        </w:tc>
        <w:tc>
          <w:tcPr>
            <w:tcW w:w="3078" w:type="dxa"/>
          </w:tcPr>
          <w:p w14:paraId="662E1579" w14:textId="63836111" w:rsidR="001D5044" w:rsidRDefault="00A05E97" w:rsidP="001D5044">
            <w:r>
              <w:t>UPC Number</w:t>
            </w:r>
          </w:p>
        </w:tc>
        <w:tc>
          <w:tcPr>
            <w:tcW w:w="2488" w:type="dxa"/>
          </w:tcPr>
          <w:p w14:paraId="10FAC2CA" w14:textId="70377B33" w:rsidR="001D5044" w:rsidRDefault="003D303A" w:rsidP="001D5044">
            <w:r w:rsidRPr="003D303A">
              <w:t>x(15)</w:t>
            </w:r>
          </w:p>
        </w:tc>
      </w:tr>
      <w:tr w:rsidR="001D5044" w14:paraId="01F345F6" w14:textId="77777777" w:rsidTr="003D303A">
        <w:trPr>
          <w:trHeight w:val="350"/>
        </w:trPr>
        <w:tc>
          <w:tcPr>
            <w:tcW w:w="1496" w:type="dxa"/>
          </w:tcPr>
          <w:p w14:paraId="5CE27E82" w14:textId="6CCF99F9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781C30F1" w14:textId="2DE6B4F6" w:rsidR="001D5044" w:rsidRDefault="001D5044" w:rsidP="001D5044">
            <w:r>
              <w:t>weight-m</w:t>
            </w:r>
          </w:p>
        </w:tc>
        <w:tc>
          <w:tcPr>
            <w:tcW w:w="3078" w:type="dxa"/>
          </w:tcPr>
          <w:p w14:paraId="6C8E8715" w14:textId="12C47FF7" w:rsidR="001D5044" w:rsidRDefault="003D303A" w:rsidP="001D5044">
            <w:r>
              <w:t>Weight per M</w:t>
            </w:r>
          </w:p>
        </w:tc>
        <w:tc>
          <w:tcPr>
            <w:tcW w:w="2488" w:type="dxa"/>
          </w:tcPr>
          <w:p w14:paraId="32E12272" w14:textId="14D9225F" w:rsidR="001D5044" w:rsidRDefault="003D303A" w:rsidP="001D5044">
            <w:r w:rsidRPr="003D303A">
              <w:t>&gt;&gt;9.99</w:t>
            </w:r>
          </w:p>
        </w:tc>
      </w:tr>
      <w:tr w:rsidR="001D5044" w14:paraId="52E72D0D" w14:textId="77777777" w:rsidTr="003D303A">
        <w:trPr>
          <w:trHeight w:val="350"/>
        </w:trPr>
        <w:tc>
          <w:tcPr>
            <w:tcW w:w="1496" w:type="dxa"/>
          </w:tcPr>
          <w:p w14:paraId="1E1890F1" w14:textId="09B82AE3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2F7D1CAF" w14:textId="5AF7B590" w:rsidR="001D5044" w:rsidRDefault="001D5044" w:rsidP="001D5044">
            <w:r>
              <w:t>wid</w:t>
            </w:r>
          </w:p>
        </w:tc>
        <w:tc>
          <w:tcPr>
            <w:tcW w:w="3078" w:type="dxa"/>
          </w:tcPr>
          <w:p w14:paraId="6DC222B7" w14:textId="52641105" w:rsidR="001D5044" w:rsidRDefault="003D303A" w:rsidP="001D5044">
            <w:r>
              <w:t>Width</w:t>
            </w:r>
          </w:p>
        </w:tc>
        <w:tc>
          <w:tcPr>
            <w:tcW w:w="2488" w:type="dxa"/>
          </w:tcPr>
          <w:p w14:paraId="4BBAA8B6" w14:textId="29B13C90" w:rsidR="001D5044" w:rsidRDefault="003D303A" w:rsidP="001D5044">
            <w:r w:rsidRPr="003D303A">
              <w:t>&gt;9.99999</w:t>
            </w:r>
          </w:p>
        </w:tc>
      </w:tr>
      <w:tr w:rsidR="001D5044" w14:paraId="11C831F3" w14:textId="77777777" w:rsidTr="003D303A">
        <w:trPr>
          <w:trHeight w:val="350"/>
        </w:trPr>
        <w:tc>
          <w:tcPr>
            <w:tcW w:w="1496" w:type="dxa"/>
          </w:tcPr>
          <w:p w14:paraId="44A909AD" w14:textId="4830E9B4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23E4FE5A" w14:textId="20250635" w:rsidR="001D5044" w:rsidRDefault="001D5044" w:rsidP="001D5044">
            <w:r>
              <w:t>yld-qty</w:t>
            </w:r>
          </w:p>
        </w:tc>
        <w:tc>
          <w:tcPr>
            <w:tcW w:w="3078" w:type="dxa"/>
          </w:tcPr>
          <w:p w14:paraId="22FE87A2" w14:textId="32C65E1B" w:rsidR="001D5044" w:rsidRDefault="003D303A" w:rsidP="001D5044">
            <w:r>
              <w:t>Yield Q</w:t>
            </w:r>
            <w:r w:rsidR="00A05E97">
              <w:t>uantity</w:t>
            </w:r>
          </w:p>
        </w:tc>
        <w:tc>
          <w:tcPr>
            <w:tcW w:w="2488" w:type="dxa"/>
          </w:tcPr>
          <w:p w14:paraId="19A60987" w14:textId="51CB0EE7" w:rsidR="001D5044" w:rsidRDefault="003D303A" w:rsidP="001D5044">
            <w:r w:rsidRPr="003D303A">
              <w:t>&gt;&gt;&gt;&gt;&gt;&gt;9</w:t>
            </w:r>
          </w:p>
        </w:tc>
      </w:tr>
      <w:tr w:rsidR="001D5044" w14:paraId="236F1E00" w14:textId="77777777" w:rsidTr="003D303A">
        <w:trPr>
          <w:trHeight w:val="350"/>
        </w:trPr>
        <w:tc>
          <w:tcPr>
            <w:tcW w:w="1496" w:type="dxa"/>
          </w:tcPr>
          <w:p w14:paraId="39A15CFE" w14:textId="78DEBCB0" w:rsidR="001D5044" w:rsidRDefault="001D5044" w:rsidP="001D5044">
            <w:r>
              <w:t>eb</w:t>
            </w:r>
          </w:p>
        </w:tc>
        <w:tc>
          <w:tcPr>
            <w:tcW w:w="2288" w:type="dxa"/>
          </w:tcPr>
          <w:p w14:paraId="7E7942ED" w14:textId="5F2C53DD" w:rsidR="001D5044" w:rsidRDefault="001D5044" w:rsidP="001D5044">
            <w:r>
              <w:t>yrprice</w:t>
            </w:r>
          </w:p>
        </w:tc>
        <w:tc>
          <w:tcPr>
            <w:tcW w:w="3078" w:type="dxa"/>
          </w:tcPr>
          <w:p w14:paraId="0D098951" w14:textId="77698905" w:rsidR="001D5044" w:rsidRDefault="003D303A" w:rsidP="001D5044">
            <w:r>
              <w:t>Yield/Request</w:t>
            </w:r>
          </w:p>
        </w:tc>
        <w:tc>
          <w:tcPr>
            <w:tcW w:w="2488" w:type="dxa"/>
          </w:tcPr>
          <w:p w14:paraId="41E5AEC9" w14:textId="6273DC86" w:rsidR="001D5044" w:rsidRDefault="003D303A" w:rsidP="001D5044">
            <w:r w:rsidRPr="003D303A">
              <w:t>Y/R</w:t>
            </w:r>
          </w:p>
        </w:tc>
      </w:tr>
    </w:tbl>
    <w:p w14:paraId="75F9244E" w14:textId="750A6AE1" w:rsidR="00D20D2A" w:rsidRDefault="00D20D2A" w:rsidP="00D20D2A"/>
    <w:p w14:paraId="2BB32BA1" w14:textId="77777777" w:rsidR="00830B21" w:rsidRPr="00451F4E" w:rsidRDefault="00830B21" w:rsidP="00D20D2A"/>
    <w:p w14:paraId="06F9BB5F" w14:textId="57996139" w:rsidR="00D20D2A" w:rsidRDefault="00D20D2A" w:rsidP="00D20D2A">
      <w:pPr>
        <w:pStyle w:val="Heading2"/>
      </w:pPr>
      <w:bookmarkStart w:id="13" w:name="_Toc49801896"/>
      <w:r>
        <w:t>Prep File Field Definitions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4554CC06" w14:textId="77777777" w:rsidTr="00D852CE">
        <w:tc>
          <w:tcPr>
            <w:tcW w:w="1525" w:type="dxa"/>
          </w:tcPr>
          <w:p w14:paraId="3595CF1B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4F36FD00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B94B9B4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3A4D38E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3D303A" w14:paraId="4A4C196C" w14:textId="77777777" w:rsidTr="00D852CE">
        <w:trPr>
          <w:trHeight w:val="377"/>
        </w:trPr>
        <w:tc>
          <w:tcPr>
            <w:tcW w:w="1525" w:type="dxa"/>
          </w:tcPr>
          <w:p w14:paraId="6123C90F" w14:textId="4DC2ECF9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34E53E35" w14:textId="289E8767" w:rsidR="003D303A" w:rsidRDefault="00830B21" w:rsidP="003D303A">
            <w:r>
              <w:t>amtz</w:t>
            </w:r>
          </w:p>
        </w:tc>
        <w:tc>
          <w:tcPr>
            <w:tcW w:w="3147" w:type="dxa"/>
          </w:tcPr>
          <w:p w14:paraId="59905776" w14:textId="401D942C" w:rsidR="003D303A" w:rsidRDefault="00830B21" w:rsidP="003D303A">
            <w:r>
              <w:t>Amtz</w:t>
            </w:r>
          </w:p>
        </w:tc>
        <w:tc>
          <w:tcPr>
            <w:tcW w:w="2338" w:type="dxa"/>
          </w:tcPr>
          <w:p w14:paraId="11782C67" w14:textId="389CE4EA" w:rsidR="003D303A" w:rsidRDefault="00830B21" w:rsidP="003D303A">
            <w:r w:rsidRPr="00830B21">
              <w:t>&gt;&gt;9.99</w:t>
            </w:r>
          </w:p>
        </w:tc>
      </w:tr>
      <w:tr w:rsidR="003D303A" w14:paraId="0C0486B6" w14:textId="77777777" w:rsidTr="00D852CE">
        <w:trPr>
          <w:trHeight w:val="350"/>
        </w:trPr>
        <w:tc>
          <w:tcPr>
            <w:tcW w:w="1525" w:type="dxa"/>
          </w:tcPr>
          <w:p w14:paraId="6478324D" w14:textId="7AC04D2A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722EADA7" w14:textId="78CC2AFC" w:rsidR="003D303A" w:rsidRDefault="00830B21" w:rsidP="003D303A">
            <w:r>
              <w:t>b-num</w:t>
            </w:r>
          </w:p>
        </w:tc>
        <w:tc>
          <w:tcPr>
            <w:tcW w:w="3147" w:type="dxa"/>
          </w:tcPr>
          <w:p w14:paraId="03C8DF46" w14:textId="61C95AE0" w:rsidR="003D303A" w:rsidRDefault="00830B21" w:rsidP="003D303A">
            <w:r>
              <w:t xml:space="preserve">Blank </w:t>
            </w:r>
            <w:r w:rsidR="00A05E97">
              <w:t>Number</w:t>
            </w:r>
          </w:p>
        </w:tc>
        <w:tc>
          <w:tcPr>
            <w:tcW w:w="2338" w:type="dxa"/>
          </w:tcPr>
          <w:p w14:paraId="4C2A40CB" w14:textId="38E45366" w:rsidR="003D303A" w:rsidRDefault="00830B21" w:rsidP="003D303A">
            <w:r w:rsidRPr="00830B21">
              <w:t>&gt;9</w:t>
            </w:r>
          </w:p>
        </w:tc>
      </w:tr>
      <w:tr w:rsidR="003D303A" w14:paraId="6F97B49E" w14:textId="77777777" w:rsidTr="00D852CE">
        <w:trPr>
          <w:trHeight w:val="350"/>
        </w:trPr>
        <w:tc>
          <w:tcPr>
            <w:tcW w:w="1525" w:type="dxa"/>
          </w:tcPr>
          <w:p w14:paraId="24B0BB3A" w14:textId="18E7ADC3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2B0B6202" w14:textId="5AE88E4A" w:rsidR="003D303A" w:rsidRDefault="00830B21" w:rsidP="003D303A">
            <w:r>
              <w:t>code</w:t>
            </w:r>
          </w:p>
        </w:tc>
        <w:tc>
          <w:tcPr>
            <w:tcW w:w="3147" w:type="dxa"/>
          </w:tcPr>
          <w:p w14:paraId="6EBBBA92" w14:textId="59737DD1" w:rsidR="003D303A" w:rsidRDefault="00830B21" w:rsidP="003D303A">
            <w:r>
              <w:t>Code</w:t>
            </w:r>
          </w:p>
        </w:tc>
        <w:tc>
          <w:tcPr>
            <w:tcW w:w="2338" w:type="dxa"/>
          </w:tcPr>
          <w:p w14:paraId="32F156B2" w14:textId="7D2CE00A" w:rsidR="003D303A" w:rsidRDefault="00830B21" w:rsidP="003D303A">
            <w:r w:rsidRPr="00830B21">
              <w:t>x(5)</w:t>
            </w:r>
          </w:p>
        </w:tc>
      </w:tr>
      <w:tr w:rsidR="003D303A" w14:paraId="03C2D4AD" w14:textId="77777777" w:rsidTr="00D852CE">
        <w:trPr>
          <w:trHeight w:val="350"/>
        </w:trPr>
        <w:tc>
          <w:tcPr>
            <w:tcW w:w="1525" w:type="dxa"/>
          </w:tcPr>
          <w:p w14:paraId="29F8F5F4" w14:textId="5D9CAA5D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4F00627D" w14:textId="63F0E4FD" w:rsidR="003D303A" w:rsidRDefault="00830B21" w:rsidP="003D303A">
            <w:r>
              <w:t>company</w:t>
            </w:r>
          </w:p>
        </w:tc>
        <w:tc>
          <w:tcPr>
            <w:tcW w:w="3147" w:type="dxa"/>
          </w:tcPr>
          <w:p w14:paraId="5CCF2EE0" w14:textId="362B0E9D" w:rsidR="003D303A" w:rsidRDefault="00830B21" w:rsidP="003D303A">
            <w:r>
              <w:t>Company</w:t>
            </w:r>
          </w:p>
        </w:tc>
        <w:tc>
          <w:tcPr>
            <w:tcW w:w="2338" w:type="dxa"/>
          </w:tcPr>
          <w:p w14:paraId="13461C92" w14:textId="2BA03D0B" w:rsidR="003D303A" w:rsidRDefault="00830B21" w:rsidP="003D303A">
            <w:r w:rsidRPr="00830B21">
              <w:t>x(</w:t>
            </w:r>
            <w:r>
              <w:t>3</w:t>
            </w:r>
            <w:r w:rsidRPr="00830B21">
              <w:t>)</w:t>
            </w:r>
          </w:p>
        </w:tc>
      </w:tr>
      <w:tr w:rsidR="003D303A" w14:paraId="4F356D0A" w14:textId="77777777" w:rsidTr="00D852CE">
        <w:trPr>
          <w:trHeight w:val="350"/>
        </w:trPr>
        <w:tc>
          <w:tcPr>
            <w:tcW w:w="1525" w:type="dxa"/>
          </w:tcPr>
          <w:p w14:paraId="646596D6" w14:textId="704A077D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28586D1B" w14:textId="42048037" w:rsidR="003D303A" w:rsidRDefault="00830B21" w:rsidP="003D303A">
            <w:r>
              <w:t>cost</w:t>
            </w:r>
          </w:p>
        </w:tc>
        <w:tc>
          <w:tcPr>
            <w:tcW w:w="3147" w:type="dxa"/>
          </w:tcPr>
          <w:p w14:paraId="635E64B8" w14:textId="75D39E32" w:rsidR="003D303A" w:rsidRDefault="00830B21" w:rsidP="003D303A">
            <w:r>
              <w:t>Cost</w:t>
            </w:r>
          </w:p>
        </w:tc>
        <w:tc>
          <w:tcPr>
            <w:tcW w:w="2338" w:type="dxa"/>
          </w:tcPr>
          <w:p w14:paraId="374AE4B9" w14:textId="75812B07" w:rsidR="003D303A" w:rsidRDefault="00830B21" w:rsidP="003D303A">
            <w:r w:rsidRPr="00830B21">
              <w:t>-&gt;&gt;,&gt;&gt;9.99</w:t>
            </w:r>
          </w:p>
        </w:tc>
      </w:tr>
      <w:tr w:rsidR="003D303A" w14:paraId="1F9613A2" w14:textId="77777777" w:rsidTr="00D852CE">
        <w:trPr>
          <w:trHeight w:val="350"/>
        </w:trPr>
        <w:tc>
          <w:tcPr>
            <w:tcW w:w="1525" w:type="dxa"/>
          </w:tcPr>
          <w:p w14:paraId="4FA4FEAF" w14:textId="33C67D3B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07CB688D" w14:textId="352CA64C" w:rsidR="003D303A" w:rsidRDefault="00830B21" w:rsidP="003D303A">
            <w:r>
              <w:t>dscr</w:t>
            </w:r>
          </w:p>
        </w:tc>
        <w:tc>
          <w:tcPr>
            <w:tcW w:w="3147" w:type="dxa"/>
          </w:tcPr>
          <w:p w14:paraId="2176AF0F" w14:textId="6B176DA1" w:rsidR="003D303A" w:rsidRDefault="00830B21" w:rsidP="003D303A">
            <w:r>
              <w:t>Description</w:t>
            </w:r>
          </w:p>
        </w:tc>
        <w:tc>
          <w:tcPr>
            <w:tcW w:w="2338" w:type="dxa"/>
          </w:tcPr>
          <w:p w14:paraId="61269103" w14:textId="53BF0C33" w:rsidR="003D303A" w:rsidRDefault="00830B21" w:rsidP="003D303A">
            <w:r w:rsidRPr="00830B21">
              <w:t>x(</w:t>
            </w:r>
            <w:r>
              <w:t>20</w:t>
            </w:r>
            <w:r w:rsidRPr="00830B21">
              <w:t>)</w:t>
            </w:r>
          </w:p>
        </w:tc>
      </w:tr>
      <w:tr w:rsidR="003D303A" w14:paraId="0D86C341" w14:textId="77777777" w:rsidTr="00D852CE">
        <w:trPr>
          <w:trHeight w:val="350"/>
        </w:trPr>
        <w:tc>
          <w:tcPr>
            <w:tcW w:w="1525" w:type="dxa"/>
          </w:tcPr>
          <w:p w14:paraId="5B7BE4C6" w14:textId="1E00E55F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3B045F3D" w14:textId="3A708179" w:rsidR="003D303A" w:rsidRDefault="00830B21" w:rsidP="003D303A">
            <w:r>
              <w:t>e-um</w:t>
            </w:r>
          </w:p>
        </w:tc>
        <w:tc>
          <w:tcPr>
            <w:tcW w:w="3147" w:type="dxa"/>
          </w:tcPr>
          <w:p w14:paraId="31C682CC" w14:textId="67070C6F" w:rsidR="003D303A" w:rsidRDefault="00830B21" w:rsidP="003D303A">
            <w:r>
              <w:t>Est</w:t>
            </w:r>
            <w:r w:rsidR="00A05E97">
              <w:t>imate Number</w:t>
            </w:r>
          </w:p>
        </w:tc>
        <w:tc>
          <w:tcPr>
            <w:tcW w:w="2338" w:type="dxa"/>
          </w:tcPr>
          <w:p w14:paraId="2794AB92" w14:textId="60C4348D" w:rsidR="003D303A" w:rsidRDefault="00830B21" w:rsidP="003D303A">
            <w:r w:rsidRPr="00830B21">
              <w:t>&gt;&gt;&gt;&gt;&gt;9</w:t>
            </w:r>
          </w:p>
        </w:tc>
      </w:tr>
      <w:tr w:rsidR="003D303A" w14:paraId="3A7FF890" w14:textId="77777777" w:rsidTr="00D852CE">
        <w:trPr>
          <w:trHeight w:val="350"/>
        </w:trPr>
        <w:tc>
          <w:tcPr>
            <w:tcW w:w="1525" w:type="dxa"/>
          </w:tcPr>
          <w:p w14:paraId="05FD4578" w14:textId="094B1848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605ED08D" w14:textId="7043EA38" w:rsidR="003D303A" w:rsidRDefault="00830B21" w:rsidP="003D303A">
            <w:r>
              <w:t>eqty</w:t>
            </w:r>
          </w:p>
        </w:tc>
        <w:tc>
          <w:tcPr>
            <w:tcW w:w="3147" w:type="dxa"/>
          </w:tcPr>
          <w:p w14:paraId="3073A7C3" w14:textId="7655EEF3" w:rsidR="003D303A" w:rsidRDefault="00830B21" w:rsidP="003D303A">
            <w:r>
              <w:t>Q</w:t>
            </w:r>
            <w:r w:rsidR="00A05E97">
              <w:t>uantity</w:t>
            </w:r>
          </w:p>
        </w:tc>
        <w:tc>
          <w:tcPr>
            <w:tcW w:w="2338" w:type="dxa"/>
          </w:tcPr>
          <w:p w14:paraId="5FF7A4F3" w14:textId="6C679D6F" w:rsidR="003D303A" w:rsidRDefault="00830B21" w:rsidP="003D303A">
            <w:r w:rsidRPr="00830B21">
              <w:t>-&gt;&gt;,&gt;&gt;9.99</w:t>
            </w:r>
          </w:p>
        </w:tc>
      </w:tr>
      <w:tr w:rsidR="003D303A" w14:paraId="5FC849A7" w14:textId="77777777" w:rsidTr="00D852CE">
        <w:trPr>
          <w:trHeight w:val="350"/>
        </w:trPr>
        <w:tc>
          <w:tcPr>
            <w:tcW w:w="1525" w:type="dxa"/>
          </w:tcPr>
          <w:p w14:paraId="5A6F7092" w14:textId="11F80FE6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003E7D17" w14:textId="06D86C90" w:rsidR="003D303A" w:rsidRDefault="00830B21" w:rsidP="003D303A">
            <w:r>
              <w:t>est-no</w:t>
            </w:r>
          </w:p>
        </w:tc>
        <w:tc>
          <w:tcPr>
            <w:tcW w:w="3147" w:type="dxa"/>
          </w:tcPr>
          <w:p w14:paraId="78518BFB" w14:textId="39C6B0DA" w:rsidR="003D303A" w:rsidRDefault="00830B21" w:rsidP="003D303A">
            <w:r>
              <w:t xml:space="preserve">Estimate </w:t>
            </w:r>
            <w:r w:rsidR="00A05E97">
              <w:t>Number</w:t>
            </w:r>
          </w:p>
        </w:tc>
        <w:tc>
          <w:tcPr>
            <w:tcW w:w="2338" w:type="dxa"/>
          </w:tcPr>
          <w:p w14:paraId="6B7417F7" w14:textId="0C769530" w:rsidR="003D303A" w:rsidRDefault="00830B21" w:rsidP="003D303A">
            <w:r w:rsidRPr="00830B21">
              <w:t>x(5)</w:t>
            </w:r>
          </w:p>
        </w:tc>
      </w:tr>
      <w:tr w:rsidR="003D303A" w14:paraId="1A33FA35" w14:textId="77777777" w:rsidTr="00D852CE">
        <w:trPr>
          <w:trHeight w:val="350"/>
        </w:trPr>
        <w:tc>
          <w:tcPr>
            <w:tcW w:w="1525" w:type="dxa"/>
          </w:tcPr>
          <w:p w14:paraId="21BE6D4D" w14:textId="6EB3A4AF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2173F073" w14:textId="07FAB7AC" w:rsidR="003D303A" w:rsidRDefault="00830B21" w:rsidP="003D303A">
            <w:r>
              <w:t>i-no</w:t>
            </w:r>
          </w:p>
        </w:tc>
        <w:tc>
          <w:tcPr>
            <w:tcW w:w="3147" w:type="dxa"/>
          </w:tcPr>
          <w:p w14:paraId="77DC3E92" w14:textId="011D94BF" w:rsidR="003D303A" w:rsidRDefault="00830B21" w:rsidP="003D303A">
            <w:r>
              <w:t xml:space="preserve">Item </w:t>
            </w:r>
            <w:r w:rsidR="00A05E97">
              <w:t>Number</w:t>
            </w:r>
          </w:p>
        </w:tc>
        <w:tc>
          <w:tcPr>
            <w:tcW w:w="2338" w:type="dxa"/>
          </w:tcPr>
          <w:p w14:paraId="57595C3A" w14:textId="55A6B65F" w:rsidR="003D303A" w:rsidRDefault="00830B21" w:rsidP="003D303A">
            <w:r w:rsidRPr="00830B21">
              <w:t>x(</w:t>
            </w:r>
            <w:r>
              <w:t>10</w:t>
            </w:r>
            <w:r w:rsidRPr="00830B21">
              <w:t>)</w:t>
            </w:r>
          </w:p>
        </w:tc>
      </w:tr>
      <w:tr w:rsidR="003D303A" w14:paraId="35BC26AC" w14:textId="77777777" w:rsidTr="00D852CE">
        <w:trPr>
          <w:trHeight w:val="350"/>
        </w:trPr>
        <w:tc>
          <w:tcPr>
            <w:tcW w:w="1525" w:type="dxa"/>
          </w:tcPr>
          <w:p w14:paraId="571294A0" w14:textId="2F373D1D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7EDCA200" w14:textId="0DE4B885" w:rsidR="003D303A" w:rsidRDefault="00830B21" w:rsidP="003D303A">
            <w:r>
              <w:t>line</w:t>
            </w:r>
          </w:p>
        </w:tc>
        <w:tc>
          <w:tcPr>
            <w:tcW w:w="3147" w:type="dxa"/>
          </w:tcPr>
          <w:p w14:paraId="713FDF12" w14:textId="3E2A6A56" w:rsidR="003D303A" w:rsidRDefault="00830B21" w:rsidP="003D303A">
            <w:r>
              <w:t xml:space="preserve">Line </w:t>
            </w:r>
            <w:r w:rsidR="00A05E97">
              <w:t>Number</w:t>
            </w:r>
          </w:p>
        </w:tc>
        <w:tc>
          <w:tcPr>
            <w:tcW w:w="2338" w:type="dxa"/>
          </w:tcPr>
          <w:p w14:paraId="3A5DA628" w14:textId="2B8994BC" w:rsidR="003D303A" w:rsidRDefault="00830B21" w:rsidP="003D303A">
            <w:r w:rsidRPr="00830B21">
              <w:t>&gt;9</w:t>
            </w:r>
          </w:p>
        </w:tc>
      </w:tr>
      <w:tr w:rsidR="003D303A" w14:paraId="1DE44A96" w14:textId="77777777" w:rsidTr="00D852CE">
        <w:trPr>
          <w:trHeight w:val="350"/>
        </w:trPr>
        <w:tc>
          <w:tcPr>
            <w:tcW w:w="1525" w:type="dxa"/>
          </w:tcPr>
          <w:p w14:paraId="0E245BAB" w14:textId="5A1A4FF6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23DD7807" w14:textId="38144CD9" w:rsidR="003D303A" w:rsidRDefault="00830B21" w:rsidP="003D303A">
            <w:r>
              <w:t>mat-type</w:t>
            </w:r>
          </w:p>
        </w:tc>
        <w:tc>
          <w:tcPr>
            <w:tcW w:w="3147" w:type="dxa"/>
          </w:tcPr>
          <w:p w14:paraId="02527445" w14:textId="2D95BEF5" w:rsidR="003D303A" w:rsidRDefault="00830B21" w:rsidP="003D303A">
            <w:r>
              <w:t>Mat</w:t>
            </w:r>
            <w:r w:rsidR="00A05E97">
              <w:t>erial</w:t>
            </w:r>
            <w:r>
              <w:t xml:space="preserve"> Type</w:t>
            </w:r>
          </w:p>
        </w:tc>
        <w:tc>
          <w:tcPr>
            <w:tcW w:w="2338" w:type="dxa"/>
          </w:tcPr>
          <w:p w14:paraId="304338BC" w14:textId="5E0F92F3" w:rsidR="003D303A" w:rsidRDefault="00830B21" w:rsidP="003D303A">
            <w:r>
              <w:t>X</w:t>
            </w:r>
          </w:p>
        </w:tc>
      </w:tr>
      <w:tr w:rsidR="003D303A" w14:paraId="4052DF2F" w14:textId="77777777" w:rsidTr="00D852CE">
        <w:trPr>
          <w:trHeight w:val="350"/>
        </w:trPr>
        <w:tc>
          <w:tcPr>
            <w:tcW w:w="1525" w:type="dxa"/>
          </w:tcPr>
          <w:p w14:paraId="5A0E0F24" w14:textId="7B09B0BF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6867D030" w14:textId="14705CD6" w:rsidR="003D303A" w:rsidRDefault="00830B21" w:rsidP="003D303A">
            <w:r>
              <w:t>mkup</w:t>
            </w:r>
          </w:p>
        </w:tc>
        <w:tc>
          <w:tcPr>
            <w:tcW w:w="3147" w:type="dxa"/>
          </w:tcPr>
          <w:p w14:paraId="71AAA1CB" w14:textId="2C513F17" w:rsidR="003D303A" w:rsidRDefault="00830B21" w:rsidP="003D303A">
            <w:r>
              <w:t>Markup</w:t>
            </w:r>
            <w:r w:rsidR="00A05E97">
              <w:t xml:space="preserve"> Percentage</w:t>
            </w:r>
          </w:p>
        </w:tc>
        <w:tc>
          <w:tcPr>
            <w:tcW w:w="2338" w:type="dxa"/>
          </w:tcPr>
          <w:p w14:paraId="3A0DD937" w14:textId="5341B49F" w:rsidR="003D303A" w:rsidRDefault="00830B21" w:rsidP="003D303A">
            <w:r w:rsidRPr="00830B21">
              <w:t>&gt;&gt;9.99</w:t>
            </w:r>
          </w:p>
        </w:tc>
      </w:tr>
      <w:tr w:rsidR="003D303A" w14:paraId="20199A31" w14:textId="77777777" w:rsidTr="00D852CE">
        <w:trPr>
          <w:trHeight w:val="350"/>
        </w:trPr>
        <w:tc>
          <w:tcPr>
            <w:tcW w:w="1525" w:type="dxa"/>
          </w:tcPr>
          <w:p w14:paraId="4648DD80" w14:textId="39BA9658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74663FA7" w14:textId="428D3098" w:rsidR="003D303A" w:rsidRDefault="00830B21" w:rsidP="003D303A">
            <w:r>
              <w:t>ml</w:t>
            </w:r>
          </w:p>
        </w:tc>
        <w:tc>
          <w:tcPr>
            <w:tcW w:w="3147" w:type="dxa"/>
          </w:tcPr>
          <w:p w14:paraId="11A4E6CD" w14:textId="313BFA3A" w:rsidR="003D303A" w:rsidRDefault="00830B21" w:rsidP="003D303A">
            <w:r>
              <w:t>M/L</w:t>
            </w:r>
          </w:p>
        </w:tc>
        <w:tc>
          <w:tcPr>
            <w:tcW w:w="2338" w:type="dxa"/>
          </w:tcPr>
          <w:p w14:paraId="7E370722" w14:textId="5DAB88AC" w:rsidR="003D303A" w:rsidRDefault="00830B21" w:rsidP="003D303A">
            <w:r w:rsidRPr="00830B21">
              <w:t>M/L</w:t>
            </w:r>
          </w:p>
        </w:tc>
      </w:tr>
      <w:tr w:rsidR="003D303A" w14:paraId="550E8AC5" w14:textId="77777777" w:rsidTr="00D852CE">
        <w:trPr>
          <w:trHeight w:val="350"/>
        </w:trPr>
        <w:tc>
          <w:tcPr>
            <w:tcW w:w="1525" w:type="dxa"/>
          </w:tcPr>
          <w:p w14:paraId="113D0094" w14:textId="4C4C635E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6C4BD8C6" w14:textId="15D7AFAD" w:rsidR="003D303A" w:rsidRDefault="00830B21" w:rsidP="003D303A">
            <w:r>
              <w:t>qty</w:t>
            </w:r>
          </w:p>
        </w:tc>
        <w:tc>
          <w:tcPr>
            <w:tcW w:w="3147" w:type="dxa"/>
          </w:tcPr>
          <w:p w14:paraId="34C807CF" w14:textId="0A1B36D7" w:rsidR="003D303A" w:rsidRDefault="00830B21" w:rsidP="003D303A">
            <w:r>
              <w:t>Q</w:t>
            </w:r>
            <w:r w:rsidR="00A05E97">
              <w:t>uantity</w:t>
            </w:r>
          </w:p>
        </w:tc>
        <w:tc>
          <w:tcPr>
            <w:tcW w:w="2338" w:type="dxa"/>
          </w:tcPr>
          <w:p w14:paraId="78E06EFB" w14:textId="23692776" w:rsidR="003D303A" w:rsidRDefault="00830B21" w:rsidP="003D303A">
            <w:r w:rsidRPr="00830B21">
              <w:t>-&gt;&gt;&gt;,&gt;&gt;&gt;,&gt;&gt;9.9&lt;&lt;&lt;&lt;&lt;</w:t>
            </w:r>
          </w:p>
        </w:tc>
      </w:tr>
      <w:tr w:rsidR="003D303A" w14:paraId="1A710D6B" w14:textId="77777777" w:rsidTr="00D852CE">
        <w:trPr>
          <w:trHeight w:val="350"/>
        </w:trPr>
        <w:tc>
          <w:tcPr>
            <w:tcW w:w="1525" w:type="dxa"/>
          </w:tcPr>
          <w:p w14:paraId="29EE7D83" w14:textId="1C6F7621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3D51CB2E" w14:textId="18373BFD" w:rsidR="003D303A" w:rsidRDefault="00830B21" w:rsidP="003D303A">
            <w:r>
              <w:t>rec_key</w:t>
            </w:r>
          </w:p>
        </w:tc>
        <w:tc>
          <w:tcPr>
            <w:tcW w:w="3147" w:type="dxa"/>
          </w:tcPr>
          <w:p w14:paraId="05EC6D38" w14:textId="32CB6B94" w:rsidR="003D303A" w:rsidRDefault="00830B21" w:rsidP="003D303A">
            <w:r>
              <w:t>Rec Key</w:t>
            </w:r>
          </w:p>
        </w:tc>
        <w:tc>
          <w:tcPr>
            <w:tcW w:w="2338" w:type="dxa"/>
          </w:tcPr>
          <w:p w14:paraId="5A26B816" w14:textId="46612C15" w:rsidR="003D303A" w:rsidRDefault="00830B21" w:rsidP="003D303A">
            <w:r w:rsidRPr="00830B21">
              <w:t>x(</w:t>
            </w:r>
            <w:r>
              <w:t>20</w:t>
            </w:r>
            <w:r w:rsidRPr="00830B21">
              <w:t>)</w:t>
            </w:r>
          </w:p>
        </w:tc>
      </w:tr>
      <w:tr w:rsidR="003D303A" w14:paraId="2F8225A1" w14:textId="77777777" w:rsidTr="00D852CE">
        <w:trPr>
          <w:trHeight w:val="350"/>
        </w:trPr>
        <w:tc>
          <w:tcPr>
            <w:tcW w:w="1525" w:type="dxa"/>
          </w:tcPr>
          <w:p w14:paraId="7E1C8B26" w14:textId="390002E0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2813235F" w14:textId="0D73755F" w:rsidR="003D303A" w:rsidRDefault="00830B21" w:rsidP="003D303A">
            <w:r>
              <w:t>s-num</w:t>
            </w:r>
          </w:p>
        </w:tc>
        <w:tc>
          <w:tcPr>
            <w:tcW w:w="3147" w:type="dxa"/>
          </w:tcPr>
          <w:p w14:paraId="0140C304" w14:textId="6BF2A972" w:rsidR="003D303A" w:rsidRDefault="00830B21" w:rsidP="003D303A">
            <w:r>
              <w:t xml:space="preserve">Sheet </w:t>
            </w:r>
            <w:r w:rsidR="00A05E97">
              <w:t>Number</w:t>
            </w:r>
          </w:p>
        </w:tc>
        <w:tc>
          <w:tcPr>
            <w:tcW w:w="2338" w:type="dxa"/>
          </w:tcPr>
          <w:p w14:paraId="2C861937" w14:textId="28AA7E9E" w:rsidR="003D303A" w:rsidRDefault="00830B21" w:rsidP="003D303A">
            <w:r w:rsidRPr="00830B21">
              <w:t>&gt;9</w:t>
            </w:r>
          </w:p>
        </w:tc>
      </w:tr>
      <w:tr w:rsidR="003D303A" w14:paraId="0D9F277B" w14:textId="77777777" w:rsidTr="00D852CE">
        <w:trPr>
          <w:trHeight w:val="350"/>
        </w:trPr>
        <w:tc>
          <w:tcPr>
            <w:tcW w:w="1525" w:type="dxa"/>
          </w:tcPr>
          <w:p w14:paraId="2EEA5DE1" w14:textId="1CA91F2D" w:rsidR="003D303A" w:rsidRDefault="003D303A" w:rsidP="003D303A">
            <w:r w:rsidRPr="00092F4F">
              <w:t>est-prep</w:t>
            </w:r>
          </w:p>
        </w:tc>
        <w:tc>
          <w:tcPr>
            <w:tcW w:w="2340" w:type="dxa"/>
          </w:tcPr>
          <w:p w14:paraId="70204E66" w14:textId="72BC2764" w:rsidR="003D303A" w:rsidRDefault="00830B21" w:rsidP="003D303A">
            <w:r>
              <w:t>simon</w:t>
            </w:r>
          </w:p>
        </w:tc>
        <w:tc>
          <w:tcPr>
            <w:tcW w:w="3147" w:type="dxa"/>
          </w:tcPr>
          <w:p w14:paraId="226C9674" w14:textId="57658BB8" w:rsidR="003D303A" w:rsidRDefault="00830B21" w:rsidP="003D303A">
            <w:r>
              <w:t>SIMON</w:t>
            </w:r>
            <w:r w:rsidR="00A05E97">
              <w:t xml:space="preserve"> Code</w:t>
            </w:r>
          </w:p>
        </w:tc>
        <w:tc>
          <w:tcPr>
            <w:tcW w:w="2338" w:type="dxa"/>
          </w:tcPr>
          <w:p w14:paraId="3AD4B7E2" w14:textId="141B8CAC" w:rsidR="003D303A" w:rsidRDefault="00830B21" w:rsidP="003D303A">
            <w:r>
              <w:t>X</w:t>
            </w:r>
          </w:p>
        </w:tc>
      </w:tr>
    </w:tbl>
    <w:p w14:paraId="293F5860" w14:textId="139D9CED" w:rsidR="00D20D2A" w:rsidRDefault="00D20D2A" w:rsidP="00D20D2A"/>
    <w:p w14:paraId="2099F6FB" w14:textId="77777777" w:rsidR="00830B21" w:rsidRPr="00451F4E" w:rsidRDefault="00830B21" w:rsidP="00D20D2A"/>
    <w:p w14:paraId="3233B614" w14:textId="33AB53A4" w:rsidR="00D20D2A" w:rsidRDefault="00D20D2A" w:rsidP="00D20D2A">
      <w:pPr>
        <w:pStyle w:val="Heading2"/>
      </w:pPr>
      <w:bookmarkStart w:id="14" w:name="_Toc49801897"/>
      <w:r>
        <w:lastRenderedPageBreak/>
        <w:t>Routing File Field Definitions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1866EFFB" w14:textId="77777777" w:rsidTr="00D852CE">
        <w:tc>
          <w:tcPr>
            <w:tcW w:w="1525" w:type="dxa"/>
          </w:tcPr>
          <w:p w14:paraId="04DCE61A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297415D7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65769AE4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221091A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830B21" w14:paraId="6A4094CF" w14:textId="77777777" w:rsidTr="00D852CE">
        <w:trPr>
          <w:trHeight w:val="377"/>
        </w:trPr>
        <w:tc>
          <w:tcPr>
            <w:tcW w:w="1525" w:type="dxa"/>
          </w:tcPr>
          <w:p w14:paraId="4011393D" w14:textId="28F62D18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FCDB6D1" w14:textId="0F7634CB" w:rsidR="00830B21" w:rsidRDefault="00830B21" w:rsidP="00830B21">
            <w:r>
              <w:t>auto</w:t>
            </w:r>
          </w:p>
        </w:tc>
        <w:tc>
          <w:tcPr>
            <w:tcW w:w="3147" w:type="dxa"/>
          </w:tcPr>
          <w:p w14:paraId="41EB7214" w14:textId="2FAB45AC" w:rsidR="00830B21" w:rsidRDefault="00A05E97" w:rsidP="00830B21">
            <w:r>
              <w:t>Automatic?</w:t>
            </w:r>
          </w:p>
        </w:tc>
        <w:tc>
          <w:tcPr>
            <w:tcW w:w="2338" w:type="dxa"/>
          </w:tcPr>
          <w:p w14:paraId="00843060" w14:textId="4B5CBE46" w:rsidR="00830B21" w:rsidRDefault="00830B21" w:rsidP="00830B21">
            <w:r w:rsidRPr="00830B21">
              <w:t>Y/N</w:t>
            </w:r>
          </w:p>
        </w:tc>
      </w:tr>
      <w:tr w:rsidR="00830B21" w14:paraId="56A2CE4A" w14:textId="77777777" w:rsidTr="00D852CE">
        <w:trPr>
          <w:trHeight w:val="350"/>
        </w:trPr>
        <w:tc>
          <w:tcPr>
            <w:tcW w:w="1525" w:type="dxa"/>
          </w:tcPr>
          <w:p w14:paraId="4A99C368" w14:textId="583A3048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07EA5BE7" w14:textId="0C9A2CC2" w:rsidR="00830B21" w:rsidRDefault="00830B21" w:rsidP="00830B21">
            <w:r>
              <w:t>b-num</w:t>
            </w:r>
          </w:p>
        </w:tc>
        <w:tc>
          <w:tcPr>
            <w:tcW w:w="3147" w:type="dxa"/>
          </w:tcPr>
          <w:p w14:paraId="44D46EB4" w14:textId="0A26DE8D" w:rsidR="00830B21" w:rsidRDefault="00830B21" w:rsidP="00830B21">
            <w:r>
              <w:t xml:space="preserve">Blank </w:t>
            </w:r>
            <w:r w:rsidR="00A05E97">
              <w:t>Number</w:t>
            </w:r>
          </w:p>
        </w:tc>
        <w:tc>
          <w:tcPr>
            <w:tcW w:w="2338" w:type="dxa"/>
          </w:tcPr>
          <w:p w14:paraId="24A7DBAA" w14:textId="4F81B283" w:rsidR="00830B21" w:rsidRDefault="00830B21" w:rsidP="00830B21">
            <w:r>
              <w:t>&gt;9</w:t>
            </w:r>
          </w:p>
        </w:tc>
      </w:tr>
      <w:tr w:rsidR="00830B21" w14:paraId="695024DF" w14:textId="77777777" w:rsidTr="00D852CE">
        <w:trPr>
          <w:trHeight w:val="350"/>
        </w:trPr>
        <w:tc>
          <w:tcPr>
            <w:tcW w:w="1525" w:type="dxa"/>
          </w:tcPr>
          <w:p w14:paraId="3ED0DC4D" w14:textId="01799F89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DA053A1" w14:textId="0C40D667" w:rsidR="00830B21" w:rsidRDefault="00830B21" w:rsidP="00830B21">
            <w:r>
              <w:t>company</w:t>
            </w:r>
          </w:p>
        </w:tc>
        <w:tc>
          <w:tcPr>
            <w:tcW w:w="3147" w:type="dxa"/>
          </w:tcPr>
          <w:p w14:paraId="3AB549A4" w14:textId="33F3FDC4" w:rsidR="00830B21" w:rsidRDefault="00830B21" w:rsidP="00830B21">
            <w:r>
              <w:t>Company</w:t>
            </w:r>
          </w:p>
        </w:tc>
        <w:tc>
          <w:tcPr>
            <w:tcW w:w="2338" w:type="dxa"/>
          </w:tcPr>
          <w:p w14:paraId="57D6DFAF" w14:textId="059CB310" w:rsidR="00830B21" w:rsidRDefault="00830B21" w:rsidP="00830B21">
            <w:r w:rsidRPr="00830B21">
              <w:t>x(3)</w:t>
            </w:r>
          </w:p>
        </w:tc>
      </w:tr>
      <w:tr w:rsidR="00830B21" w14:paraId="681AFE14" w14:textId="77777777" w:rsidTr="00D852CE">
        <w:trPr>
          <w:trHeight w:val="350"/>
        </w:trPr>
        <w:tc>
          <w:tcPr>
            <w:tcW w:w="1525" w:type="dxa"/>
          </w:tcPr>
          <w:p w14:paraId="42A37938" w14:textId="781F1051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146E3D00" w14:textId="40143946" w:rsidR="00830B21" w:rsidRDefault="00830B21" w:rsidP="00830B21">
            <w:r>
              <w:t>d-seq</w:t>
            </w:r>
          </w:p>
        </w:tc>
        <w:tc>
          <w:tcPr>
            <w:tcW w:w="3147" w:type="dxa"/>
          </w:tcPr>
          <w:p w14:paraId="6426F2CD" w14:textId="7CC4EDA6" w:rsidR="00830B21" w:rsidRDefault="00830B21" w:rsidP="00830B21">
            <w:r>
              <w:t>Dep</w:t>
            </w:r>
            <w:r w:rsidR="00A05E97">
              <w:t>artment</w:t>
            </w:r>
            <w:r>
              <w:t xml:space="preserve"> Sequence</w:t>
            </w:r>
          </w:p>
        </w:tc>
        <w:tc>
          <w:tcPr>
            <w:tcW w:w="2338" w:type="dxa"/>
          </w:tcPr>
          <w:p w14:paraId="453D9F74" w14:textId="470E14BB" w:rsidR="00830B21" w:rsidRDefault="00830B21" w:rsidP="00830B21">
            <w:r>
              <w:t>&gt;9</w:t>
            </w:r>
          </w:p>
        </w:tc>
      </w:tr>
      <w:tr w:rsidR="00830B21" w14:paraId="24B27E43" w14:textId="77777777" w:rsidTr="00D852CE">
        <w:trPr>
          <w:trHeight w:val="350"/>
        </w:trPr>
        <w:tc>
          <w:tcPr>
            <w:tcW w:w="1525" w:type="dxa"/>
          </w:tcPr>
          <w:p w14:paraId="6E923668" w14:textId="5C23DAED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7A3E1842" w14:textId="5D8DC8B0" w:rsidR="00830B21" w:rsidRDefault="00830B21" w:rsidP="00830B21">
            <w:r>
              <w:t>dept</w:t>
            </w:r>
          </w:p>
        </w:tc>
        <w:tc>
          <w:tcPr>
            <w:tcW w:w="3147" w:type="dxa"/>
          </w:tcPr>
          <w:p w14:paraId="3B358C25" w14:textId="746C2701" w:rsidR="00830B21" w:rsidRDefault="00830B21" w:rsidP="00830B21">
            <w:r>
              <w:t>Department</w:t>
            </w:r>
          </w:p>
        </w:tc>
        <w:tc>
          <w:tcPr>
            <w:tcW w:w="2338" w:type="dxa"/>
          </w:tcPr>
          <w:p w14:paraId="104E3E23" w14:textId="7DBA08F2" w:rsidR="00830B21" w:rsidRDefault="00830B21" w:rsidP="00830B21">
            <w:r w:rsidRPr="00830B21">
              <w:t>x(2)</w:t>
            </w:r>
          </w:p>
        </w:tc>
      </w:tr>
      <w:tr w:rsidR="00830B21" w14:paraId="4E121571" w14:textId="77777777" w:rsidTr="00D852CE">
        <w:trPr>
          <w:trHeight w:val="350"/>
        </w:trPr>
        <w:tc>
          <w:tcPr>
            <w:tcW w:w="1525" w:type="dxa"/>
          </w:tcPr>
          <w:p w14:paraId="6EA296FF" w14:textId="1F38A0E8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E87997D" w14:textId="012FA433" w:rsidR="00830B21" w:rsidRDefault="00830B21" w:rsidP="00830B21">
            <w:r>
              <w:t>e-num</w:t>
            </w:r>
          </w:p>
        </w:tc>
        <w:tc>
          <w:tcPr>
            <w:tcW w:w="3147" w:type="dxa"/>
          </w:tcPr>
          <w:p w14:paraId="63183D21" w14:textId="3B3C6B12" w:rsidR="00830B21" w:rsidRDefault="00830B21" w:rsidP="00830B21">
            <w:r>
              <w:t>Est</w:t>
            </w:r>
            <w:r w:rsidR="00A05E97">
              <w:t>imate Number</w:t>
            </w:r>
          </w:p>
        </w:tc>
        <w:tc>
          <w:tcPr>
            <w:tcW w:w="2338" w:type="dxa"/>
          </w:tcPr>
          <w:p w14:paraId="33EE0A68" w14:textId="73E8B0F6" w:rsidR="00830B21" w:rsidRDefault="00830B21" w:rsidP="00830B21">
            <w:r w:rsidRPr="00830B21">
              <w:t>&gt;&gt;&gt;&gt;&gt;&gt;&gt;9</w:t>
            </w:r>
          </w:p>
        </w:tc>
      </w:tr>
      <w:tr w:rsidR="00830B21" w14:paraId="2E785D6F" w14:textId="77777777" w:rsidTr="00D852CE">
        <w:trPr>
          <w:trHeight w:val="350"/>
        </w:trPr>
        <w:tc>
          <w:tcPr>
            <w:tcW w:w="1525" w:type="dxa"/>
          </w:tcPr>
          <w:p w14:paraId="26CD6BD7" w14:textId="39AD5361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31AEDE24" w14:textId="775F545F" w:rsidR="00830B21" w:rsidRDefault="00830B21" w:rsidP="00830B21">
            <w:r>
              <w:t>eqty</w:t>
            </w:r>
          </w:p>
        </w:tc>
        <w:tc>
          <w:tcPr>
            <w:tcW w:w="3147" w:type="dxa"/>
          </w:tcPr>
          <w:p w14:paraId="1C8CC60D" w14:textId="03884E56" w:rsidR="00830B21" w:rsidRDefault="00830B21" w:rsidP="00830B21">
            <w:r>
              <w:t>Q</w:t>
            </w:r>
            <w:r w:rsidR="00A05E97">
              <w:t>uantity</w:t>
            </w:r>
          </w:p>
        </w:tc>
        <w:tc>
          <w:tcPr>
            <w:tcW w:w="2338" w:type="dxa"/>
          </w:tcPr>
          <w:p w14:paraId="5F969253" w14:textId="2E94CF56" w:rsidR="00830B21" w:rsidRDefault="00830B21" w:rsidP="00830B21">
            <w:r w:rsidRPr="00830B21">
              <w:t>-&gt;&gt;,&gt;&gt;9.99</w:t>
            </w:r>
          </w:p>
        </w:tc>
      </w:tr>
      <w:tr w:rsidR="00830B21" w14:paraId="77692D5D" w14:textId="77777777" w:rsidTr="00D852CE">
        <w:trPr>
          <w:trHeight w:val="350"/>
        </w:trPr>
        <w:tc>
          <w:tcPr>
            <w:tcW w:w="1525" w:type="dxa"/>
          </w:tcPr>
          <w:p w14:paraId="5AA538A6" w14:textId="324B44D8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0F7B2388" w14:textId="5FE6C25D" w:rsidR="00830B21" w:rsidRDefault="00830B21" w:rsidP="00830B21">
            <w:r>
              <w:t>est-no</w:t>
            </w:r>
          </w:p>
        </w:tc>
        <w:tc>
          <w:tcPr>
            <w:tcW w:w="3147" w:type="dxa"/>
          </w:tcPr>
          <w:p w14:paraId="020EC91D" w14:textId="579B544D" w:rsidR="00830B21" w:rsidRDefault="00830B21" w:rsidP="00830B21">
            <w:r>
              <w:t xml:space="preserve">Estimate </w:t>
            </w:r>
            <w:r w:rsidR="00A05E97">
              <w:t>Number</w:t>
            </w:r>
          </w:p>
        </w:tc>
        <w:tc>
          <w:tcPr>
            <w:tcW w:w="2338" w:type="dxa"/>
          </w:tcPr>
          <w:p w14:paraId="0C461390" w14:textId="14CEFE2A" w:rsidR="00830B21" w:rsidRDefault="00830B21" w:rsidP="00830B21">
            <w:r w:rsidRPr="00830B21">
              <w:t>x(5)</w:t>
            </w:r>
          </w:p>
        </w:tc>
      </w:tr>
      <w:tr w:rsidR="00830B21" w14:paraId="073D943A" w14:textId="77777777" w:rsidTr="00D852CE">
        <w:trPr>
          <w:trHeight w:val="350"/>
        </w:trPr>
        <w:tc>
          <w:tcPr>
            <w:tcW w:w="1525" w:type="dxa"/>
          </w:tcPr>
          <w:p w14:paraId="18FE4682" w14:textId="76FDB417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DE3ABFC" w14:textId="3005CD0E" w:rsidR="00830B21" w:rsidRDefault="00830B21" w:rsidP="00830B21">
            <w:r>
              <w:t>fountains</w:t>
            </w:r>
          </w:p>
        </w:tc>
        <w:tc>
          <w:tcPr>
            <w:tcW w:w="3147" w:type="dxa"/>
          </w:tcPr>
          <w:p w14:paraId="5249DCAE" w14:textId="71A89783" w:rsidR="00830B21" w:rsidRDefault="00830B21" w:rsidP="00830B21">
            <w:r>
              <w:t>Fountain Changes</w:t>
            </w:r>
          </w:p>
        </w:tc>
        <w:tc>
          <w:tcPr>
            <w:tcW w:w="2338" w:type="dxa"/>
          </w:tcPr>
          <w:p w14:paraId="76A3DC0B" w14:textId="42A28280" w:rsidR="00830B21" w:rsidRDefault="00830B21" w:rsidP="00830B21">
            <w:r w:rsidRPr="00830B21">
              <w:t>-&gt;,&gt;&gt;&gt;,&gt;&gt;9</w:t>
            </w:r>
          </w:p>
        </w:tc>
      </w:tr>
      <w:tr w:rsidR="00830B21" w14:paraId="4A6E7F6E" w14:textId="77777777" w:rsidTr="00D852CE">
        <w:trPr>
          <w:trHeight w:val="350"/>
        </w:trPr>
        <w:tc>
          <w:tcPr>
            <w:tcW w:w="1525" w:type="dxa"/>
          </w:tcPr>
          <w:p w14:paraId="606C1CDB" w14:textId="65F8F652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2E9BE8B5" w14:textId="66B345A9" w:rsidR="00830B21" w:rsidRDefault="00830B21" w:rsidP="00830B21">
            <w:r>
              <w:t>line</w:t>
            </w:r>
          </w:p>
        </w:tc>
        <w:tc>
          <w:tcPr>
            <w:tcW w:w="3147" w:type="dxa"/>
          </w:tcPr>
          <w:p w14:paraId="2E3B37DB" w14:textId="3622AC2C" w:rsidR="00830B21" w:rsidRDefault="00830B21" w:rsidP="00830B21">
            <w:r>
              <w:t xml:space="preserve">Line </w:t>
            </w:r>
            <w:r w:rsidR="00A05E97">
              <w:t>Number</w:t>
            </w:r>
          </w:p>
        </w:tc>
        <w:tc>
          <w:tcPr>
            <w:tcW w:w="2338" w:type="dxa"/>
          </w:tcPr>
          <w:p w14:paraId="30DA86B4" w14:textId="6F188F26" w:rsidR="00830B21" w:rsidRDefault="00830B21" w:rsidP="00830B21">
            <w:r w:rsidRPr="00830B21">
              <w:t>&gt;9</w:t>
            </w:r>
          </w:p>
        </w:tc>
      </w:tr>
      <w:tr w:rsidR="00830B21" w14:paraId="7414A6DE" w14:textId="77777777" w:rsidTr="00D852CE">
        <w:trPr>
          <w:trHeight w:val="350"/>
        </w:trPr>
        <w:tc>
          <w:tcPr>
            <w:tcW w:w="1525" w:type="dxa"/>
          </w:tcPr>
          <w:p w14:paraId="0C1B8936" w14:textId="197B2D8A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176BA5D3" w14:textId="608C01F0" w:rsidR="00830B21" w:rsidRDefault="00830B21" w:rsidP="00830B21">
            <w:r>
              <w:t>m0code</w:t>
            </w:r>
          </w:p>
        </w:tc>
        <w:tc>
          <w:tcPr>
            <w:tcW w:w="3147" w:type="dxa"/>
          </w:tcPr>
          <w:p w14:paraId="17C554E4" w14:textId="155B33EE" w:rsidR="00830B21" w:rsidRDefault="00830B21" w:rsidP="00830B21">
            <w:r>
              <w:t>Code</w:t>
            </w:r>
          </w:p>
        </w:tc>
        <w:tc>
          <w:tcPr>
            <w:tcW w:w="2338" w:type="dxa"/>
          </w:tcPr>
          <w:p w14:paraId="08565C03" w14:textId="5681A449" w:rsidR="00830B21" w:rsidRDefault="00830B21" w:rsidP="00830B21">
            <w:r w:rsidRPr="00830B21">
              <w:t>x(6)</w:t>
            </w:r>
          </w:p>
        </w:tc>
      </w:tr>
      <w:tr w:rsidR="00830B21" w14:paraId="07254518" w14:textId="77777777" w:rsidTr="00D852CE">
        <w:trPr>
          <w:trHeight w:val="350"/>
        </w:trPr>
        <w:tc>
          <w:tcPr>
            <w:tcW w:w="1525" w:type="dxa"/>
          </w:tcPr>
          <w:p w14:paraId="5752934D" w14:textId="6FF00076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15E9C62B" w14:textId="7A4AB654" w:rsidR="00830B21" w:rsidRDefault="00830B21" w:rsidP="00830B21">
            <w:r>
              <w:t>m-dscr</w:t>
            </w:r>
          </w:p>
        </w:tc>
        <w:tc>
          <w:tcPr>
            <w:tcW w:w="3147" w:type="dxa"/>
          </w:tcPr>
          <w:p w14:paraId="44642741" w14:textId="42A8AC7C" w:rsidR="00830B21" w:rsidRDefault="00830B21" w:rsidP="00830B21">
            <w:r>
              <w:t>Description</w:t>
            </w:r>
          </w:p>
        </w:tc>
        <w:tc>
          <w:tcPr>
            <w:tcW w:w="2338" w:type="dxa"/>
          </w:tcPr>
          <w:p w14:paraId="5142B4F7" w14:textId="3208D558" w:rsidR="00830B21" w:rsidRDefault="00830B21" w:rsidP="00830B21">
            <w:r w:rsidRPr="00830B21">
              <w:t>x(</w:t>
            </w:r>
            <w:r>
              <w:t>20</w:t>
            </w:r>
            <w:r w:rsidRPr="00830B21">
              <w:t>)</w:t>
            </w:r>
          </w:p>
        </w:tc>
      </w:tr>
      <w:tr w:rsidR="00830B21" w14:paraId="450609A4" w14:textId="77777777" w:rsidTr="00D852CE">
        <w:trPr>
          <w:trHeight w:val="350"/>
        </w:trPr>
        <w:tc>
          <w:tcPr>
            <w:tcW w:w="1525" w:type="dxa"/>
          </w:tcPr>
          <w:p w14:paraId="3BD869A2" w14:textId="154626CF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7859435D" w14:textId="69888094" w:rsidR="00830B21" w:rsidRDefault="00830B21" w:rsidP="00830B21">
            <w:r>
              <w:t>n-out</w:t>
            </w:r>
          </w:p>
        </w:tc>
        <w:tc>
          <w:tcPr>
            <w:tcW w:w="3147" w:type="dxa"/>
          </w:tcPr>
          <w:p w14:paraId="137A4CFC" w14:textId="1076BC14" w:rsidR="00830B21" w:rsidRDefault="00830B21" w:rsidP="00830B21">
            <w:r>
              <w:t>Number Out</w:t>
            </w:r>
          </w:p>
        </w:tc>
        <w:tc>
          <w:tcPr>
            <w:tcW w:w="2338" w:type="dxa"/>
          </w:tcPr>
          <w:p w14:paraId="55E81F4F" w14:textId="052813B3" w:rsidR="00830B21" w:rsidRDefault="00830B21" w:rsidP="00830B21">
            <w:r w:rsidRPr="00830B21">
              <w:t>&gt;&gt;9</w:t>
            </w:r>
          </w:p>
        </w:tc>
      </w:tr>
      <w:tr w:rsidR="00830B21" w14:paraId="225ADD2A" w14:textId="77777777" w:rsidTr="00D852CE">
        <w:trPr>
          <w:trHeight w:val="350"/>
        </w:trPr>
        <w:tc>
          <w:tcPr>
            <w:tcW w:w="1525" w:type="dxa"/>
          </w:tcPr>
          <w:p w14:paraId="13ACC0A8" w14:textId="4FD38882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567ABF8" w14:textId="1B90E490" w:rsidR="00830B21" w:rsidRDefault="00830B21" w:rsidP="00830B21">
            <w:r>
              <w:t>num-coat</w:t>
            </w:r>
          </w:p>
        </w:tc>
        <w:tc>
          <w:tcPr>
            <w:tcW w:w="3147" w:type="dxa"/>
          </w:tcPr>
          <w:p w14:paraId="553D391C" w14:textId="0B83AB55" w:rsidR="00830B21" w:rsidRDefault="00830B21" w:rsidP="00830B21">
            <w:r>
              <w:t>Number of Coatings</w:t>
            </w:r>
          </w:p>
        </w:tc>
        <w:tc>
          <w:tcPr>
            <w:tcW w:w="2338" w:type="dxa"/>
          </w:tcPr>
          <w:p w14:paraId="28C4D638" w14:textId="7C55A3BE" w:rsidR="00830B21" w:rsidRDefault="00830B21" w:rsidP="00830B21">
            <w:r w:rsidRPr="00830B21">
              <w:t>&gt;9</w:t>
            </w:r>
          </w:p>
        </w:tc>
      </w:tr>
      <w:tr w:rsidR="00830B21" w14:paraId="3E5BBD40" w14:textId="77777777" w:rsidTr="00D852CE">
        <w:trPr>
          <w:trHeight w:val="350"/>
        </w:trPr>
        <w:tc>
          <w:tcPr>
            <w:tcW w:w="1525" w:type="dxa"/>
          </w:tcPr>
          <w:p w14:paraId="12E35E4A" w14:textId="16B2BB45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37A5020B" w14:textId="34C1A047" w:rsidR="00830B21" w:rsidRDefault="00830B21" w:rsidP="00830B21">
            <w:r>
              <w:t>num-col</w:t>
            </w:r>
          </w:p>
        </w:tc>
        <w:tc>
          <w:tcPr>
            <w:tcW w:w="3147" w:type="dxa"/>
          </w:tcPr>
          <w:p w14:paraId="504C2C92" w14:textId="52CB66C4" w:rsidR="00830B21" w:rsidRDefault="00830B21" w:rsidP="00830B21">
            <w:r>
              <w:t>Number of Colors</w:t>
            </w:r>
          </w:p>
        </w:tc>
        <w:tc>
          <w:tcPr>
            <w:tcW w:w="2338" w:type="dxa"/>
          </w:tcPr>
          <w:p w14:paraId="1556CF4F" w14:textId="6F36AC03" w:rsidR="00830B21" w:rsidRDefault="00830B21" w:rsidP="00830B21">
            <w:r w:rsidRPr="00830B21">
              <w:t>&gt;9</w:t>
            </w:r>
          </w:p>
        </w:tc>
      </w:tr>
      <w:tr w:rsidR="00830B21" w14:paraId="41364671" w14:textId="77777777" w:rsidTr="00D852CE">
        <w:trPr>
          <w:trHeight w:val="350"/>
        </w:trPr>
        <w:tc>
          <w:tcPr>
            <w:tcW w:w="1525" w:type="dxa"/>
          </w:tcPr>
          <w:p w14:paraId="607818E3" w14:textId="2826D4C5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7A5FB818" w14:textId="7D94E663" w:rsidR="00830B21" w:rsidRDefault="00830B21" w:rsidP="00830B21">
            <w:r>
              <w:t>num-sh</w:t>
            </w:r>
          </w:p>
        </w:tc>
        <w:tc>
          <w:tcPr>
            <w:tcW w:w="3147" w:type="dxa"/>
          </w:tcPr>
          <w:p w14:paraId="452665AF" w14:textId="40601E89" w:rsidR="00830B21" w:rsidRDefault="00A05E97" w:rsidP="00830B21">
            <w:r>
              <w:t>Number</w:t>
            </w:r>
            <w:r w:rsidR="00830B21">
              <w:t xml:space="preserve"> of Sheets</w:t>
            </w:r>
          </w:p>
        </w:tc>
        <w:tc>
          <w:tcPr>
            <w:tcW w:w="2338" w:type="dxa"/>
          </w:tcPr>
          <w:p w14:paraId="6D17B2E1" w14:textId="2C25AF4B" w:rsidR="00830B21" w:rsidRDefault="00830B21" w:rsidP="00830B21">
            <w:r w:rsidRPr="00830B21">
              <w:t>&gt;,&gt;&gt;&gt;,&gt;&gt;9</w:t>
            </w:r>
          </w:p>
        </w:tc>
      </w:tr>
      <w:tr w:rsidR="00830B21" w14:paraId="24D5B275" w14:textId="77777777" w:rsidTr="00D852CE">
        <w:trPr>
          <w:trHeight w:val="350"/>
        </w:trPr>
        <w:tc>
          <w:tcPr>
            <w:tcW w:w="1525" w:type="dxa"/>
          </w:tcPr>
          <w:p w14:paraId="5A393BAF" w14:textId="1B517B5E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0B39239" w14:textId="26A6E4B3" w:rsidR="00830B21" w:rsidRDefault="00830B21" w:rsidP="00830B21">
            <w:r>
              <w:t>op-crew</w:t>
            </w:r>
          </w:p>
        </w:tc>
        <w:tc>
          <w:tcPr>
            <w:tcW w:w="3147" w:type="dxa"/>
          </w:tcPr>
          <w:p w14:paraId="63FD72E4" w14:textId="70267F06" w:rsidR="00830B21" w:rsidRDefault="00A05E97" w:rsidP="00830B21">
            <w:r>
              <w:t>Operating Machine Crew</w:t>
            </w:r>
          </w:p>
        </w:tc>
        <w:tc>
          <w:tcPr>
            <w:tcW w:w="2338" w:type="dxa"/>
          </w:tcPr>
          <w:p w14:paraId="0D2D7B09" w14:textId="0F0CC5E5" w:rsidR="00830B21" w:rsidRDefault="00830B21" w:rsidP="00830B21">
            <w:r w:rsidRPr="00830B21">
              <w:t>9.99</w:t>
            </w:r>
          </w:p>
        </w:tc>
      </w:tr>
      <w:tr w:rsidR="00830B21" w14:paraId="7664A06D" w14:textId="77777777" w:rsidTr="00D852CE">
        <w:trPr>
          <w:trHeight w:val="350"/>
        </w:trPr>
        <w:tc>
          <w:tcPr>
            <w:tcW w:w="1525" w:type="dxa"/>
          </w:tcPr>
          <w:p w14:paraId="352BF019" w14:textId="50DCBD00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71A6AE65" w14:textId="7DC663B0" w:rsidR="00830B21" w:rsidRDefault="00830B21" w:rsidP="00830B21">
            <w:r>
              <w:t>op-mr</w:t>
            </w:r>
          </w:p>
        </w:tc>
        <w:tc>
          <w:tcPr>
            <w:tcW w:w="3147" w:type="dxa"/>
          </w:tcPr>
          <w:p w14:paraId="227D4531" w14:textId="392068C9" w:rsidR="00830B21" w:rsidRDefault="00A05E97" w:rsidP="00830B21">
            <w:r>
              <w:t xml:space="preserve">Operating </w:t>
            </w:r>
            <w:r w:rsidR="00830B21">
              <w:t>M</w:t>
            </w:r>
            <w:r>
              <w:t xml:space="preserve">achine </w:t>
            </w:r>
            <w:r w:rsidR="00830B21">
              <w:t>R</w:t>
            </w:r>
            <w:r>
              <w:t>ate Hours</w:t>
            </w:r>
          </w:p>
        </w:tc>
        <w:tc>
          <w:tcPr>
            <w:tcW w:w="2338" w:type="dxa"/>
          </w:tcPr>
          <w:p w14:paraId="3AD41CE0" w14:textId="09E9F0EC" w:rsidR="00830B21" w:rsidRDefault="00830B21" w:rsidP="00830B21">
            <w:r w:rsidRPr="00830B21">
              <w:t>&gt;&gt;9.99</w:t>
            </w:r>
          </w:p>
        </w:tc>
      </w:tr>
      <w:tr w:rsidR="00830B21" w14:paraId="6258CC9E" w14:textId="77777777" w:rsidTr="00D852CE">
        <w:trPr>
          <w:trHeight w:val="350"/>
        </w:trPr>
        <w:tc>
          <w:tcPr>
            <w:tcW w:w="1525" w:type="dxa"/>
          </w:tcPr>
          <w:p w14:paraId="0D6B7AC0" w14:textId="4D88938E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F50C2AE" w14:textId="0EF5C60B" w:rsidR="00830B21" w:rsidRDefault="00830B21" w:rsidP="00830B21">
            <w:r>
              <w:t>op-pass</w:t>
            </w:r>
          </w:p>
        </w:tc>
        <w:tc>
          <w:tcPr>
            <w:tcW w:w="3147" w:type="dxa"/>
          </w:tcPr>
          <w:p w14:paraId="0849907D" w14:textId="3A776239" w:rsidR="00830B21" w:rsidRDefault="00830B21" w:rsidP="00830B21">
            <w:r>
              <w:t xml:space="preserve">Pass </w:t>
            </w:r>
            <w:r w:rsidR="00A05E97">
              <w:t>Number</w:t>
            </w:r>
          </w:p>
        </w:tc>
        <w:tc>
          <w:tcPr>
            <w:tcW w:w="2338" w:type="dxa"/>
          </w:tcPr>
          <w:p w14:paraId="0938C7E2" w14:textId="7EAB59A6" w:rsidR="00830B21" w:rsidRDefault="00830B21" w:rsidP="00830B21">
            <w:r w:rsidRPr="00830B21">
              <w:t>&gt;9</w:t>
            </w:r>
          </w:p>
        </w:tc>
      </w:tr>
      <w:tr w:rsidR="00830B21" w14:paraId="6F1F2EF2" w14:textId="77777777" w:rsidTr="00D852CE">
        <w:trPr>
          <w:trHeight w:val="350"/>
        </w:trPr>
        <w:tc>
          <w:tcPr>
            <w:tcW w:w="1525" w:type="dxa"/>
          </w:tcPr>
          <w:p w14:paraId="03AEA6FD" w14:textId="69B5890F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5E48E65D" w14:textId="7C7AB1FC" w:rsidR="00830B21" w:rsidRDefault="00830B21" w:rsidP="00830B21">
            <w:r>
              <w:t>op-rate</w:t>
            </w:r>
          </w:p>
        </w:tc>
        <w:tc>
          <w:tcPr>
            <w:tcW w:w="3147" w:type="dxa"/>
          </w:tcPr>
          <w:p w14:paraId="2DBA6F4E" w14:textId="25B5B556" w:rsidR="00830B21" w:rsidRDefault="00830B21" w:rsidP="00830B21">
            <w:r>
              <w:t>Rate</w:t>
            </w:r>
          </w:p>
        </w:tc>
        <w:tc>
          <w:tcPr>
            <w:tcW w:w="2338" w:type="dxa"/>
          </w:tcPr>
          <w:p w14:paraId="644CBDEE" w14:textId="574B5492" w:rsidR="00830B21" w:rsidRDefault="00830B21" w:rsidP="00830B21">
            <w:r w:rsidRPr="00830B21">
              <w:t>&gt;&gt;9.99</w:t>
            </w:r>
          </w:p>
        </w:tc>
      </w:tr>
      <w:tr w:rsidR="00830B21" w14:paraId="329D313C" w14:textId="77777777" w:rsidTr="00D852CE">
        <w:trPr>
          <w:trHeight w:val="350"/>
        </w:trPr>
        <w:tc>
          <w:tcPr>
            <w:tcW w:w="1525" w:type="dxa"/>
          </w:tcPr>
          <w:p w14:paraId="1A58F1CD" w14:textId="6EC01776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14110EC" w14:textId="4AE2BC45" w:rsidR="00830B21" w:rsidRDefault="00830B21" w:rsidP="00830B21">
            <w:r>
              <w:t>op-sb</w:t>
            </w:r>
          </w:p>
        </w:tc>
        <w:tc>
          <w:tcPr>
            <w:tcW w:w="3147" w:type="dxa"/>
          </w:tcPr>
          <w:p w14:paraId="18332A91" w14:textId="3C0EB4B1" w:rsidR="00830B21" w:rsidRDefault="00830B21" w:rsidP="00830B21"/>
        </w:tc>
        <w:tc>
          <w:tcPr>
            <w:tcW w:w="2338" w:type="dxa"/>
          </w:tcPr>
          <w:p w14:paraId="7DF4C7AD" w14:textId="0485E705" w:rsidR="00830B21" w:rsidRDefault="00CD65F1" w:rsidP="00830B21">
            <w:r w:rsidRPr="00CD65F1">
              <w:t>Y/N</w:t>
            </w:r>
          </w:p>
        </w:tc>
      </w:tr>
      <w:tr w:rsidR="00830B21" w14:paraId="578E9C8D" w14:textId="77777777" w:rsidTr="00D852CE">
        <w:trPr>
          <w:trHeight w:val="350"/>
        </w:trPr>
        <w:tc>
          <w:tcPr>
            <w:tcW w:w="1525" w:type="dxa"/>
          </w:tcPr>
          <w:p w14:paraId="5376882A" w14:textId="6D89D97F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05528409" w14:textId="64980CEA" w:rsidR="00830B21" w:rsidRDefault="00830B21" w:rsidP="00830B21">
            <w:r>
              <w:t>op-speed</w:t>
            </w:r>
          </w:p>
        </w:tc>
        <w:tc>
          <w:tcPr>
            <w:tcW w:w="3147" w:type="dxa"/>
          </w:tcPr>
          <w:p w14:paraId="499FF967" w14:textId="296203BB" w:rsidR="00830B21" w:rsidRDefault="00830B21" w:rsidP="00830B21">
            <w:r>
              <w:t>Speed</w:t>
            </w:r>
          </w:p>
        </w:tc>
        <w:tc>
          <w:tcPr>
            <w:tcW w:w="2338" w:type="dxa"/>
          </w:tcPr>
          <w:p w14:paraId="192FBDBC" w14:textId="04D4618F" w:rsidR="00830B21" w:rsidRDefault="00CD65F1" w:rsidP="00830B21">
            <w:r w:rsidRPr="00CD65F1">
              <w:t>&gt;&gt;&gt;&gt;9</w:t>
            </w:r>
          </w:p>
        </w:tc>
      </w:tr>
      <w:tr w:rsidR="00830B21" w14:paraId="7ECAFB9B" w14:textId="77777777" w:rsidTr="00D852CE">
        <w:trPr>
          <w:trHeight w:val="350"/>
        </w:trPr>
        <w:tc>
          <w:tcPr>
            <w:tcW w:w="1525" w:type="dxa"/>
          </w:tcPr>
          <w:p w14:paraId="1518C376" w14:textId="62B0D7B2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720F5178" w14:textId="13C6FEB0" w:rsidR="00830B21" w:rsidRDefault="00830B21" w:rsidP="00830B21">
            <w:r>
              <w:t>op-spoil</w:t>
            </w:r>
          </w:p>
        </w:tc>
        <w:tc>
          <w:tcPr>
            <w:tcW w:w="3147" w:type="dxa"/>
          </w:tcPr>
          <w:p w14:paraId="50B54CFF" w14:textId="7A821957" w:rsidR="00830B21" w:rsidRDefault="00CD65F1" w:rsidP="00830B21">
            <w:r>
              <w:t>Spoil</w:t>
            </w:r>
            <w:r w:rsidR="00A05E97">
              <w:t xml:space="preserve"> Percentage</w:t>
            </w:r>
          </w:p>
        </w:tc>
        <w:tc>
          <w:tcPr>
            <w:tcW w:w="2338" w:type="dxa"/>
          </w:tcPr>
          <w:p w14:paraId="5657BBC3" w14:textId="7FFC5480" w:rsidR="00830B21" w:rsidRDefault="00CD65F1" w:rsidP="00830B21">
            <w:r w:rsidRPr="00CD65F1">
              <w:t>&gt;&gt;9.99</w:t>
            </w:r>
          </w:p>
        </w:tc>
      </w:tr>
      <w:tr w:rsidR="00830B21" w14:paraId="41BD6FDF" w14:textId="77777777" w:rsidTr="00D852CE">
        <w:trPr>
          <w:trHeight w:val="350"/>
        </w:trPr>
        <w:tc>
          <w:tcPr>
            <w:tcW w:w="1525" w:type="dxa"/>
          </w:tcPr>
          <w:p w14:paraId="4C236C5C" w14:textId="4D01ABDE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0600D36D" w14:textId="44CC93FB" w:rsidR="00830B21" w:rsidRDefault="00830B21" w:rsidP="00830B21">
            <w:r>
              <w:t>op-waste</w:t>
            </w:r>
          </w:p>
        </w:tc>
        <w:tc>
          <w:tcPr>
            <w:tcW w:w="3147" w:type="dxa"/>
          </w:tcPr>
          <w:p w14:paraId="68BBB371" w14:textId="29EA1C7A" w:rsidR="00830B21" w:rsidRDefault="00CD65F1" w:rsidP="00830B21">
            <w:r>
              <w:t>Waste</w:t>
            </w:r>
          </w:p>
        </w:tc>
        <w:tc>
          <w:tcPr>
            <w:tcW w:w="2338" w:type="dxa"/>
          </w:tcPr>
          <w:p w14:paraId="03DFF4C2" w14:textId="684E3071" w:rsidR="00830B21" w:rsidRDefault="00CD65F1" w:rsidP="00830B21">
            <w:r w:rsidRPr="00CD65F1">
              <w:t>&gt;&gt;&gt;&gt;&gt;9</w:t>
            </w:r>
          </w:p>
        </w:tc>
      </w:tr>
      <w:tr w:rsidR="00830B21" w14:paraId="22ECE182" w14:textId="77777777" w:rsidTr="00D852CE">
        <w:trPr>
          <w:trHeight w:val="350"/>
        </w:trPr>
        <w:tc>
          <w:tcPr>
            <w:tcW w:w="1525" w:type="dxa"/>
          </w:tcPr>
          <w:p w14:paraId="1B799D19" w14:textId="1BC8803A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238C8ED1" w14:textId="36DE950F" w:rsidR="00830B21" w:rsidRDefault="00830B21" w:rsidP="00830B21">
            <w:r>
              <w:t>plates</w:t>
            </w:r>
          </w:p>
        </w:tc>
        <w:tc>
          <w:tcPr>
            <w:tcW w:w="3147" w:type="dxa"/>
          </w:tcPr>
          <w:p w14:paraId="624FAD62" w14:textId="06BF2CCE" w:rsidR="00830B21" w:rsidRDefault="00CD65F1" w:rsidP="00830B21">
            <w:r>
              <w:t>Plate Changes</w:t>
            </w:r>
          </w:p>
        </w:tc>
        <w:tc>
          <w:tcPr>
            <w:tcW w:w="2338" w:type="dxa"/>
          </w:tcPr>
          <w:p w14:paraId="25BB710E" w14:textId="29AA8A9D" w:rsidR="00830B21" w:rsidRDefault="00CD65F1" w:rsidP="00830B21">
            <w:r w:rsidRPr="00CD65F1">
              <w:t>-&gt;,&gt;&gt;&gt;,&gt;&gt;9</w:t>
            </w:r>
          </w:p>
        </w:tc>
      </w:tr>
      <w:tr w:rsidR="00830B21" w14:paraId="7AE53D70" w14:textId="77777777" w:rsidTr="00D852CE">
        <w:trPr>
          <w:trHeight w:val="350"/>
        </w:trPr>
        <w:tc>
          <w:tcPr>
            <w:tcW w:w="1525" w:type="dxa"/>
          </w:tcPr>
          <w:p w14:paraId="7493ED46" w14:textId="7A77094E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6A028758" w14:textId="70359147" w:rsidR="00830B21" w:rsidRDefault="00830B21" w:rsidP="00830B21">
            <w:r>
              <w:t>qty</w:t>
            </w:r>
          </w:p>
        </w:tc>
        <w:tc>
          <w:tcPr>
            <w:tcW w:w="3147" w:type="dxa"/>
          </w:tcPr>
          <w:p w14:paraId="7E0F30FA" w14:textId="7933CC21" w:rsidR="00830B21" w:rsidRDefault="00A05E97" w:rsidP="00830B21">
            <w:r>
              <w:t>Quantity</w:t>
            </w:r>
          </w:p>
        </w:tc>
        <w:tc>
          <w:tcPr>
            <w:tcW w:w="2338" w:type="dxa"/>
          </w:tcPr>
          <w:p w14:paraId="27D6EA3F" w14:textId="1069A335" w:rsidR="00830B21" w:rsidRDefault="00CD65F1" w:rsidP="00830B21">
            <w:r w:rsidRPr="00CD65F1">
              <w:t>-&gt;,&gt;&gt;&gt;,&gt;&gt;9</w:t>
            </w:r>
          </w:p>
        </w:tc>
      </w:tr>
      <w:tr w:rsidR="00830B21" w14:paraId="3D83E4B1" w14:textId="77777777" w:rsidTr="00D852CE">
        <w:trPr>
          <w:trHeight w:val="350"/>
        </w:trPr>
        <w:tc>
          <w:tcPr>
            <w:tcW w:w="1525" w:type="dxa"/>
          </w:tcPr>
          <w:p w14:paraId="4772E7A0" w14:textId="5E06B8DC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1E2CBB5F" w14:textId="10C2C9D4" w:rsidR="00830B21" w:rsidRDefault="00830B21" w:rsidP="00830B21">
            <w:r>
              <w:t>rec_key</w:t>
            </w:r>
          </w:p>
        </w:tc>
        <w:tc>
          <w:tcPr>
            <w:tcW w:w="3147" w:type="dxa"/>
          </w:tcPr>
          <w:p w14:paraId="351CE19C" w14:textId="64BE5EB8" w:rsidR="00830B21" w:rsidRDefault="00CD65F1" w:rsidP="00830B21">
            <w:r>
              <w:t>Rec Key</w:t>
            </w:r>
          </w:p>
        </w:tc>
        <w:tc>
          <w:tcPr>
            <w:tcW w:w="2338" w:type="dxa"/>
          </w:tcPr>
          <w:p w14:paraId="3007FD0F" w14:textId="0BAF54E4" w:rsidR="00830B21" w:rsidRDefault="00CD65F1" w:rsidP="00830B21">
            <w:r w:rsidRPr="00CD65F1">
              <w:t>X(20)</w:t>
            </w:r>
          </w:p>
        </w:tc>
      </w:tr>
      <w:tr w:rsidR="00830B21" w14:paraId="64C32F77" w14:textId="77777777" w:rsidTr="00D852CE">
        <w:trPr>
          <w:trHeight w:val="350"/>
        </w:trPr>
        <w:tc>
          <w:tcPr>
            <w:tcW w:w="1525" w:type="dxa"/>
          </w:tcPr>
          <w:p w14:paraId="07E935A4" w14:textId="5BE1ADC2" w:rsidR="00830B21" w:rsidRDefault="00830B21" w:rsidP="00830B21">
            <w:r w:rsidRPr="00306990">
              <w:t>est-op</w:t>
            </w:r>
          </w:p>
        </w:tc>
        <w:tc>
          <w:tcPr>
            <w:tcW w:w="2340" w:type="dxa"/>
          </w:tcPr>
          <w:p w14:paraId="18BB982B" w14:textId="4B8136D5" w:rsidR="00830B21" w:rsidRDefault="00830B21" w:rsidP="00830B21">
            <w:r>
              <w:t>s-num</w:t>
            </w:r>
          </w:p>
        </w:tc>
        <w:tc>
          <w:tcPr>
            <w:tcW w:w="3147" w:type="dxa"/>
          </w:tcPr>
          <w:p w14:paraId="6FC956F3" w14:textId="374A8E46" w:rsidR="00830B21" w:rsidRDefault="00CD65F1" w:rsidP="00830B21">
            <w:r>
              <w:t xml:space="preserve">Sheet </w:t>
            </w:r>
            <w:r w:rsidR="00A05E97">
              <w:t>Number</w:t>
            </w:r>
          </w:p>
        </w:tc>
        <w:tc>
          <w:tcPr>
            <w:tcW w:w="2338" w:type="dxa"/>
          </w:tcPr>
          <w:p w14:paraId="1A19A45C" w14:textId="08269EE7" w:rsidR="00830B21" w:rsidRDefault="00CD65F1" w:rsidP="00830B21">
            <w:r w:rsidRPr="00CD65F1">
              <w:t>&gt;9</w:t>
            </w:r>
          </w:p>
        </w:tc>
      </w:tr>
    </w:tbl>
    <w:p w14:paraId="1E3DC7B2" w14:textId="4894F9D6" w:rsidR="00D20D2A" w:rsidRDefault="00D20D2A" w:rsidP="00D20D2A"/>
    <w:p w14:paraId="63FAF31F" w14:textId="199588ED" w:rsidR="00830B21" w:rsidRDefault="00830B21" w:rsidP="00830B21">
      <w:pPr>
        <w:pStyle w:val="Heading2"/>
      </w:pPr>
      <w:bookmarkStart w:id="15" w:name="_Toc49801898"/>
      <w:r>
        <w:t>Film File Field Definitions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830B21" w:rsidRPr="00421D19" w14:paraId="5ABE36E3" w14:textId="77777777" w:rsidTr="00830B21">
        <w:tc>
          <w:tcPr>
            <w:tcW w:w="1525" w:type="dxa"/>
          </w:tcPr>
          <w:p w14:paraId="2D4DC820" w14:textId="77777777" w:rsidR="00830B21" w:rsidRPr="00421D19" w:rsidRDefault="00830B21" w:rsidP="00830B21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1C0341A1" w14:textId="77777777" w:rsidR="00830B21" w:rsidRPr="00421D19" w:rsidRDefault="00830B21" w:rsidP="00830B21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43F97456" w14:textId="77777777" w:rsidR="00830B21" w:rsidRPr="00421D19" w:rsidRDefault="00830B21" w:rsidP="00830B21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3F0DF95" w14:textId="77777777" w:rsidR="00830B21" w:rsidRPr="00421D19" w:rsidRDefault="00830B21" w:rsidP="00830B21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830B21" w14:paraId="23841036" w14:textId="77777777" w:rsidTr="00830B21">
        <w:trPr>
          <w:trHeight w:val="377"/>
        </w:trPr>
        <w:tc>
          <w:tcPr>
            <w:tcW w:w="1525" w:type="dxa"/>
          </w:tcPr>
          <w:p w14:paraId="4E4C818C" w14:textId="44295C24" w:rsidR="00830B21" w:rsidRDefault="00CD65F1" w:rsidP="00830B21">
            <w:r>
              <w:t>itemfg</w:t>
            </w:r>
          </w:p>
        </w:tc>
        <w:tc>
          <w:tcPr>
            <w:tcW w:w="2340" w:type="dxa"/>
          </w:tcPr>
          <w:p w14:paraId="6812C4F4" w14:textId="554B2083" w:rsidR="00830B21" w:rsidRDefault="00CD65F1" w:rsidP="00830B21">
            <w:r>
              <w:t>prod-notes</w:t>
            </w:r>
          </w:p>
        </w:tc>
        <w:tc>
          <w:tcPr>
            <w:tcW w:w="3147" w:type="dxa"/>
          </w:tcPr>
          <w:p w14:paraId="331AB077" w14:textId="012CCBF7" w:rsidR="00830B21" w:rsidRDefault="00CD65F1" w:rsidP="00830B21">
            <w:r>
              <w:t>Pack Note</w:t>
            </w:r>
          </w:p>
        </w:tc>
        <w:tc>
          <w:tcPr>
            <w:tcW w:w="2338" w:type="dxa"/>
          </w:tcPr>
          <w:p w14:paraId="21F08752" w14:textId="354F9AB9" w:rsidR="00830B21" w:rsidRDefault="00CD65F1" w:rsidP="00830B21">
            <w:r>
              <w:t>x(20)</w:t>
            </w:r>
          </w:p>
        </w:tc>
      </w:tr>
    </w:tbl>
    <w:p w14:paraId="22FC11FD" w14:textId="77777777" w:rsidR="00830B21" w:rsidRPr="00451F4E" w:rsidRDefault="00830B21" w:rsidP="00830B21"/>
    <w:p w14:paraId="4ACF38BE" w14:textId="6391FC99" w:rsidR="00421D19" w:rsidRDefault="00D20D2A" w:rsidP="00421D19">
      <w:pPr>
        <w:pStyle w:val="Heading1"/>
        <w:rPr>
          <w:b/>
          <w:bCs/>
        </w:rPr>
      </w:pPr>
      <w:bookmarkStart w:id="16" w:name="_Toc49801899"/>
      <w:r>
        <w:rPr>
          <w:b/>
          <w:bCs/>
        </w:rPr>
        <w:lastRenderedPageBreak/>
        <w:t>Finished Goods</w:t>
      </w:r>
      <w:bookmarkEnd w:id="16"/>
    </w:p>
    <w:p w14:paraId="729464F4" w14:textId="467D98C4" w:rsidR="00D20D2A" w:rsidRDefault="00CD65F1" w:rsidP="00D20D2A">
      <w:pPr>
        <w:pStyle w:val="Heading2"/>
      </w:pPr>
      <w:bookmarkStart w:id="17" w:name="_Toc49801900"/>
      <w:r>
        <w:t>Finished Good Item</w:t>
      </w:r>
      <w:r w:rsidR="00D20D2A">
        <w:t xml:space="preserve"> </w:t>
      </w:r>
      <w:r>
        <w:t>Table</w:t>
      </w:r>
      <w:r w:rsidR="00D20D2A">
        <w:t xml:space="preserve"> Field Definitions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3597"/>
        <w:gridCol w:w="2338"/>
      </w:tblGrid>
      <w:tr w:rsidR="00D20D2A" w:rsidRPr="00421D19" w14:paraId="2AD767D7" w14:textId="77777777" w:rsidTr="00A05E97">
        <w:tc>
          <w:tcPr>
            <w:tcW w:w="1525" w:type="dxa"/>
          </w:tcPr>
          <w:p w14:paraId="41F1C9A5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1890" w:type="dxa"/>
          </w:tcPr>
          <w:p w14:paraId="73D19315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597" w:type="dxa"/>
          </w:tcPr>
          <w:p w14:paraId="4A048C28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2B81BA5E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CD65F1" w14:paraId="2DE1E1E2" w14:textId="77777777" w:rsidTr="00A05E97">
        <w:trPr>
          <w:trHeight w:val="377"/>
        </w:trPr>
        <w:tc>
          <w:tcPr>
            <w:tcW w:w="1525" w:type="dxa"/>
          </w:tcPr>
          <w:p w14:paraId="24B765B8" w14:textId="0CA222A5" w:rsidR="00CD65F1" w:rsidRDefault="00CD65F1" w:rsidP="00CD65F1">
            <w:r w:rsidRPr="00D40E26">
              <w:t>itemfg</w:t>
            </w:r>
          </w:p>
        </w:tc>
        <w:tc>
          <w:tcPr>
            <w:tcW w:w="1890" w:type="dxa"/>
          </w:tcPr>
          <w:p w14:paraId="2AC609AE" w14:textId="268F77A2" w:rsidR="00CD65F1" w:rsidRDefault="00AF268D" w:rsidP="00CD65F1">
            <w:r>
              <w:t>adder</w:t>
            </w:r>
          </w:p>
        </w:tc>
        <w:tc>
          <w:tcPr>
            <w:tcW w:w="3597" w:type="dxa"/>
          </w:tcPr>
          <w:p w14:paraId="0A6E16C8" w14:textId="15A96860" w:rsidR="00CD65F1" w:rsidRDefault="00B21397" w:rsidP="00CD65F1">
            <w:r>
              <w:t>Adder Code</w:t>
            </w:r>
          </w:p>
        </w:tc>
        <w:tc>
          <w:tcPr>
            <w:tcW w:w="2338" w:type="dxa"/>
          </w:tcPr>
          <w:p w14:paraId="3C6C9D78" w14:textId="0A74A1FC" w:rsidR="00CD65F1" w:rsidRDefault="00B21397" w:rsidP="00CD65F1">
            <w:r w:rsidRPr="00B21397">
              <w:t>x(10)</w:t>
            </w:r>
          </w:p>
        </w:tc>
      </w:tr>
      <w:tr w:rsidR="00CD65F1" w14:paraId="17A26B77" w14:textId="77777777" w:rsidTr="00A05E97">
        <w:trPr>
          <w:trHeight w:val="350"/>
        </w:trPr>
        <w:tc>
          <w:tcPr>
            <w:tcW w:w="1525" w:type="dxa"/>
          </w:tcPr>
          <w:p w14:paraId="4DA3540C" w14:textId="05130579" w:rsidR="00CD65F1" w:rsidRDefault="00CD65F1" w:rsidP="00CD65F1">
            <w:r w:rsidRPr="00D40E26">
              <w:t>itemfg</w:t>
            </w:r>
          </w:p>
        </w:tc>
        <w:tc>
          <w:tcPr>
            <w:tcW w:w="1890" w:type="dxa"/>
          </w:tcPr>
          <w:p w14:paraId="0DDC2C00" w14:textId="60F253C1" w:rsidR="00CD65F1" w:rsidRDefault="00AF268D" w:rsidP="00CD65F1">
            <w:r>
              <w:t>alloc</w:t>
            </w:r>
          </w:p>
        </w:tc>
        <w:tc>
          <w:tcPr>
            <w:tcW w:w="3597" w:type="dxa"/>
          </w:tcPr>
          <w:p w14:paraId="5290B518" w14:textId="16646C5B" w:rsidR="00CD65F1" w:rsidRDefault="00B21397" w:rsidP="00CD65F1">
            <w:r>
              <w:t>Allocate Mat</w:t>
            </w:r>
            <w:r w:rsidR="00A05E97">
              <w:t>erial</w:t>
            </w:r>
            <w:r>
              <w:t>?</w:t>
            </w:r>
          </w:p>
        </w:tc>
        <w:tc>
          <w:tcPr>
            <w:tcW w:w="2338" w:type="dxa"/>
          </w:tcPr>
          <w:p w14:paraId="1480434C" w14:textId="13DE3678" w:rsidR="00CD65F1" w:rsidRDefault="00B21397" w:rsidP="00CD65F1">
            <w:r w:rsidRPr="00B21397">
              <w:t>Yes/No</w:t>
            </w:r>
          </w:p>
        </w:tc>
      </w:tr>
      <w:tr w:rsidR="00CD65F1" w14:paraId="0A8CE1A7" w14:textId="77777777" w:rsidTr="00A05E97">
        <w:trPr>
          <w:trHeight w:val="350"/>
        </w:trPr>
        <w:tc>
          <w:tcPr>
            <w:tcW w:w="1525" w:type="dxa"/>
          </w:tcPr>
          <w:p w14:paraId="4D017831" w14:textId="4C8E6AFA" w:rsidR="00CD65F1" w:rsidRDefault="00CD65F1" w:rsidP="00CD65F1">
            <w:r w:rsidRPr="00D40E26">
              <w:t>itemfg</w:t>
            </w:r>
          </w:p>
        </w:tc>
        <w:tc>
          <w:tcPr>
            <w:tcW w:w="1890" w:type="dxa"/>
          </w:tcPr>
          <w:p w14:paraId="4C6CBFF9" w14:textId="5DBFF1AF" w:rsidR="00CD65F1" w:rsidRDefault="00AF268D" w:rsidP="00CD65F1">
            <w:r>
              <w:t>avg-cost</w:t>
            </w:r>
          </w:p>
        </w:tc>
        <w:tc>
          <w:tcPr>
            <w:tcW w:w="3597" w:type="dxa"/>
          </w:tcPr>
          <w:p w14:paraId="030D9AF0" w14:textId="45AC53E4" w:rsidR="00CD65F1" w:rsidRDefault="00B21397" w:rsidP="00CD65F1">
            <w:r>
              <w:t>Purch</w:t>
            </w:r>
            <w:r w:rsidR="00A05E97">
              <w:t>ase</w:t>
            </w:r>
            <w:r>
              <w:t xml:space="preserve"> Cost Av</w:t>
            </w:r>
            <w:r w:rsidR="00A05E97">
              <w:t>erage</w:t>
            </w:r>
          </w:p>
        </w:tc>
        <w:tc>
          <w:tcPr>
            <w:tcW w:w="2338" w:type="dxa"/>
          </w:tcPr>
          <w:p w14:paraId="3BFD96BF" w14:textId="51FA0D39" w:rsidR="00CD65F1" w:rsidRDefault="00B21397" w:rsidP="00CD65F1">
            <w:r w:rsidRPr="00B21397">
              <w:t>&gt;&gt;&gt;,&gt;&gt;9.9999</w:t>
            </w:r>
          </w:p>
        </w:tc>
      </w:tr>
      <w:tr w:rsidR="00CD65F1" w14:paraId="6AAE6EED" w14:textId="77777777" w:rsidTr="00A05E97">
        <w:trPr>
          <w:trHeight w:val="350"/>
        </w:trPr>
        <w:tc>
          <w:tcPr>
            <w:tcW w:w="1525" w:type="dxa"/>
          </w:tcPr>
          <w:p w14:paraId="59B979FD" w14:textId="499CF7DC" w:rsidR="00CD65F1" w:rsidRDefault="00CD65F1" w:rsidP="00CD65F1">
            <w:r w:rsidRPr="00D40E26">
              <w:t>itemfg</w:t>
            </w:r>
          </w:p>
        </w:tc>
        <w:tc>
          <w:tcPr>
            <w:tcW w:w="1890" w:type="dxa"/>
          </w:tcPr>
          <w:p w14:paraId="3B89D333" w14:textId="5E824518" w:rsidR="00CD65F1" w:rsidRDefault="00AF268D" w:rsidP="00CD65F1">
            <w:r>
              <w:t>beg-bal</w:t>
            </w:r>
          </w:p>
        </w:tc>
        <w:tc>
          <w:tcPr>
            <w:tcW w:w="3597" w:type="dxa"/>
          </w:tcPr>
          <w:p w14:paraId="317821C5" w14:textId="730AC532" w:rsidR="00CD65F1" w:rsidRDefault="00B21397" w:rsidP="00CD65F1">
            <w:r>
              <w:t>Beg</w:t>
            </w:r>
            <w:r w:rsidR="00A05E97">
              <w:t>inning</w:t>
            </w:r>
            <w:r>
              <w:t xml:space="preserve"> Balance</w:t>
            </w:r>
          </w:p>
        </w:tc>
        <w:tc>
          <w:tcPr>
            <w:tcW w:w="2338" w:type="dxa"/>
          </w:tcPr>
          <w:p w14:paraId="68B45F07" w14:textId="600DB0BC" w:rsidR="00CD65F1" w:rsidRDefault="00B21397" w:rsidP="00CD65F1">
            <w:r w:rsidRPr="00B21397">
              <w:t>&gt;&gt;&gt;,&gt;&gt;&gt;,&gt;&gt;9.999</w:t>
            </w:r>
          </w:p>
        </w:tc>
      </w:tr>
      <w:tr w:rsidR="00B21397" w14:paraId="2F80C417" w14:textId="77777777" w:rsidTr="00A05E97">
        <w:trPr>
          <w:trHeight w:val="350"/>
        </w:trPr>
        <w:tc>
          <w:tcPr>
            <w:tcW w:w="1525" w:type="dxa"/>
          </w:tcPr>
          <w:p w14:paraId="639E9344" w14:textId="5D7185EB" w:rsidR="00B21397" w:rsidRPr="00D40E26" w:rsidRDefault="00B21397" w:rsidP="00B21397">
            <w:r>
              <w:t>itemfg</w:t>
            </w:r>
          </w:p>
        </w:tc>
        <w:tc>
          <w:tcPr>
            <w:tcW w:w="1890" w:type="dxa"/>
          </w:tcPr>
          <w:p w14:paraId="55848685" w14:textId="46A17FE3" w:rsidR="00B21397" w:rsidRDefault="00B21397" w:rsidP="00B21397">
            <w:r>
              <w:t>beg-date</w:t>
            </w:r>
          </w:p>
        </w:tc>
        <w:tc>
          <w:tcPr>
            <w:tcW w:w="3597" w:type="dxa"/>
          </w:tcPr>
          <w:p w14:paraId="58298EF5" w14:textId="577D9CFE" w:rsidR="00B21397" w:rsidRDefault="00B21397" w:rsidP="00B21397">
            <w:r>
              <w:t>Beg</w:t>
            </w:r>
            <w:r w:rsidR="00A05E97">
              <w:t xml:space="preserve">inning </w:t>
            </w:r>
            <w:r>
              <w:t>Bal</w:t>
            </w:r>
            <w:r w:rsidR="00A05E97">
              <w:t>ance</w:t>
            </w:r>
            <w:r>
              <w:t xml:space="preserve"> Date</w:t>
            </w:r>
          </w:p>
        </w:tc>
        <w:tc>
          <w:tcPr>
            <w:tcW w:w="2338" w:type="dxa"/>
          </w:tcPr>
          <w:p w14:paraId="4D5E2365" w14:textId="4968BA44" w:rsidR="00B21397" w:rsidRDefault="00B21397" w:rsidP="00B21397">
            <w:r w:rsidRPr="00B21397">
              <w:t>99/99/9999</w:t>
            </w:r>
          </w:p>
        </w:tc>
      </w:tr>
      <w:tr w:rsidR="00B21397" w14:paraId="2662D3CF" w14:textId="77777777" w:rsidTr="00A05E97">
        <w:trPr>
          <w:trHeight w:val="350"/>
        </w:trPr>
        <w:tc>
          <w:tcPr>
            <w:tcW w:w="1525" w:type="dxa"/>
          </w:tcPr>
          <w:p w14:paraId="40E25CB4" w14:textId="411D131D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70B40BA" w14:textId="615102E4" w:rsidR="00B21397" w:rsidRDefault="00B21397" w:rsidP="00B21397">
            <w:r>
              <w:t>box-3d-image</w:t>
            </w:r>
          </w:p>
        </w:tc>
        <w:tc>
          <w:tcPr>
            <w:tcW w:w="3597" w:type="dxa"/>
          </w:tcPr>
          <w:p w14:paraId="15BF0986" w14:textId="159F9E2A" w:rsidR="00B21397" w:rsidRDefault="00B21397" w:rsidP="00B21397">
            <w:r>
              <w:t>3D Image File</w:t>
            </w:r>
          </w:p>
        </w:tc>
        <w:tc>
          <w:tcPr>
            <w:tcW w:w="2338" w:type="dxa"/>
          </w:tcPr>
          <w:p w14:paraId="5CDD0703" w14:textId="2918987F" w:rsidR="00B21397" w:rsidRDefault="00B21397" w:rsidP="00B21397">
            <w:r w:rsidRPr="00B21397">
              <w:t>x(50)</w:t>
            </w:r>
          </w:p>
        </w:tc>
      </w:tr>
      <w:tr w:rsidR="00B21397" w14:paraId="213C5B7E" w14:textId="77777777" w:rsidTr="00A05E97">
        <w:trPr>
          <w:trHeight w:val="350"/>
        </w:trPr>
        <w:tc>
          <w:tcPr>
            <w:tcW w:w="1525" w:type="dxa"/>
          </w:tcPr>
          <w:p w14:paraId="38647E3F" w14:textId="40E951D3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024C0CC2" w14:textId="5A83405D" w:rsidR="00B21397" w:rsidRDefault="00B21397" w:rsidP="00B21397">
            <w:r>
              <w:t>box-image</w:t>
            </w:r>
          </w:p>
        </w:tc>
        <w:tc>
          <w:tcPr>
            <w:tcW w:w="3597" w:type="dxa"/>
          </w:tcPr>
          <w:p w14:paraId="3A922819" w14:textId="27836D6D" w:rsidR="00B21397" w:rsidRDefault="00B21397" w:rsidP="00B21397">
            <w:r>
              <w:t>Image File</w:t>
            </w:r>
          </w:p>
        </w:tc>
        <w:tc>
          <w:tcPr>
            <w:tcW w:w="2338" w:type="dxa"/>
          </w:tcPr>
          <w:p w14:paraId="141914B7" w14:textId="27CA730B" w:rsidR="00B21397" w:rsidRDefault="00B21397" w:rsidP="00B21397">
            <w:r w:rsidRPr="00B21397">
              <w:t>x(</w:t>
            </w:r>
            <w:r>
              <w:t>8</w:t>
            </w:r>
            <w:r w:rsidRPr="00B21397">
              <w:t>0)</w:t>
            </w:r>
          </w:p>
        </w:tc>
      </w:tr>
      <w:tr w:rsidR="00B21397" w14:paraId="2C0EE265" w14:textId="77777777" w:rsidTr="00A05E97">
        <w:trPr>
          <w:trHeight w:val="350"/>
        </w:trPr>
        <w:tc>
          <w:tcPr>
            <w:tcW w:w="1525" w:type="dxa"/>
          </w:tcPr>
          <w:p w14:paraId="238EAE4B" w14:textId="3A4BAD80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33C12B98" w14:textId="43207163" w:rsidR="00B21397" w:rsidRDefault="00B21397" w:rsidP="00B21397">
            <w:r>
              <w:t>box-text</w:t>
            </w:r>
          </w:p>
        </w:tc>
        <w:tc>
          <w:tcPr>
            <w:tcW w:w="3597" w:type="dxa"/>
          </w:tcPr>
          <w:p w14:paraId="14B2307A" w14:textId="5F215546" w:rsidR="00B21397" w:rsidRDefault="00B21397" w:rsidP="00B21397">
            <w:r>
              <w:t>Box Lines</w:t>
            </w:r>
          </w:p>
        </w:tc>
        <w:tc>
          <w:tcPr>
            <w:tcW w:w="2338" w:type="dxa"/>
          </w:tcPr>
          <w:p w14:paraId="12FA6C06" w14:textId="219ED5CA" w:rsidR="00B21397" w:rsidRDefault="00B21397" w:rsidP="00B21397">
            <w:r w:rsidRPr="00B21397">
              <w:t>x(</w:t>
            </w:r>
            <w:r>
              <w:t>1500</w:t>
            </w:r>
            <w:r w:rsidRPr="00B21397">
              <w:t>)</w:t>
            </w:r>
          </w:p>
        </w:tc>
      </w:tr>
      <w:tr w:rsidR="00B21397" w14:paraId="00178FB6" w14:textId="77777777" w:rsidTr="00A05E97">
        <w:trPr>
          <w:trHeight w:val="350"/>
        </w:trPr>
        <w:tc>
          <w:tcPr>
            <w:tcW w:w="1525" w:type="dxa"/>
          </w:tcPr>
          <w:p w14:paraId="521009B8" w14:textId="6B3C38DD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C51A731" w14:textId="7A325F7D" w:rsidR="00B21397" w:rsidRDefault="00B21397" w:rsidP="00B21397">
            <w:r>
              <w:t>cad-no</w:t>
            </w:r>
          </w:p>
        </w:tc>
        <w:tc>
          <w:tcPr>
            <w:tcW w:w="3597" w:type="dxa"/>
          </w:tcPr>
          <w:p w14:paraId="7387EA59" w14:textId="4D4FFF7D" w:rsidR="00B21397" w:rsidRDefault="00A05E97" w:rsidP="00B21397">
            <w:r>
              <w:t>CAD Number</w:t>
            </w:r>
          </w:p>
        </w:tc>
        <w:tc>
          <w:tcPr>
            <w:tcW w:w="2338" w:type="dxa"/>
          </w:tcPr>
          <w:p w14:paraId="40365995" w14:textId="2A695EA0" w:rsidR="00B21397" w:rsidRDefault="00B21397" w:rsidP="00B21397">
            <w:r w:rsidRPr="00B21397">
              <w:t>x(</w:t>
            </w:r>
            <w:r>
              <w:t>1</w:t>
            </w:r>
            <w:r w:rsidRPr="00B21397">
              <w:t>5)</w:t>
            </w:r>
          </w:p>
        </w:tc>
      </w:tr>
      <w:tr w:rsidR="00B21397" w14:paraId="2DD60ADF" w14:textId="77777777" w:rsidTr="00A05E97">
        <w:trPr>
          <w:trHeight w:val="350"/>
        </w:trPr>
        <w:tc>
          <w:tcPr>
            <w:tcW w:w="1525" w:type="dxa"/>
          </w:tcPr>
          <w:p w14:paraId="22F0DFC8" w14:textId="434AA747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0DC5CB03" w14:textId="1059E10E" w:rsidR="00B21397" w:rsidRDefault="00B21397" w:rsidP="00B21397">
            <w:r>
              <w:t>case-count</w:t>
            </w:r>
          </w:p>
        </w:tc>
        <w:tc>
          <w:tcPr>
            <w:tcW w:w="3597" w:type="dxa"/>
          </w:tcPr>
          <w:p w14:paraId="7809DA8C" w14:textId="2CA55F8F" w:rsidR="00B21397" w:rsidRDefault="00B21397" w:rsidP="00B21397">
            <w:r>
              <w:t>Case/</w:t>
            </w:r>
            <w:r w:rsidR="00A05E97">
              <w:t>P</w:t>
            </w:r>
            <w:r>
              <w:t>allet</w:t>
            </w:r>
          </w:p>
        </w:tc>
        <w:tc>
          <w:tcPr>
            <w:tcW w:w="2338" w:type="dxa"/>
          </w:tcPr>
          <w:p w14:paraId="2D12305C" w14:textId="0201FC4E" w:rsidR="00B21397" w:rsidRDefault="00B21397" w:rsidP="00B21397">
            <w:r w:rsidRPr="00B21397">
              <w:t>&gt;&gt;&gt;9</w:t>
            </w:r>
          </w:p>
        </w:tc>
      </w:tr>
      <w:tr w:rsidR="00B21397" w14:paraId="707DB882" w14:textId="77777777" w:rsidTr="00A05E97">
        <w:trPr>
          <w:trHeight w:val="350"/>
        </w:trPr>
        <w:tc>
          <w:tcPr>
            <w:tcW w:w="1525" w:type="dxa"/>
          </w:tcPr>
          <w:p w14:paraId="076BD180" w14:textId="7AD61266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E50CFB9" w14:textId="5CA315BA" w:rsidR="00B21397" w:rsidRDefault="00B21397" w:rsidP="00B21397">
            <w:r>
              <w:t>case-pall</w:t>
            </w:r>
          </w:p>
        </w:tc>
        <w:tc>
          <w:tcPr>
            <w:tcW w:w="3597" w:type="dxa"/>
          </w:tcPr>
          <w:p w14:paraId="0D3DDD34" w14:textId="34842DA5" w:rsidR="00B21397" w:rsidRDefault="00B21397" w:rsidP="00B21397">
            <w:r>
              <w:t>Case/Pallet</w:t>
            </w:r>
          </w:p>
        </w:tc>
        <w:tc>
          <w:tcPr>
            <w:tcW w:w="2338" w:type="dxa"/>
          </w:tcPr>
          <w:p w14:paraId="195BC412" w14:textId="29C008A6" w:rsidR="00B21397" w:rsidRDefault="00B21397" w:rsidP="00B21397">
            <w:r w:rsidRPr="00B21397">
              <w:t>&gt;&gt;&gt;9</w:t>
            </w:r>
          </w:p>
        </w:tc>
      </w:tr>
      <w:tr w:rsidR="00B21397" w14:paraId="0F5729D6" w14:textId="77777777" w:rsidTr="00A05E97">
        <w:trPr>
          <w:trHeight w:val="350"/>
        </w:trPr>
        <w:tc>
          <w:tcPr>
            <w:tcW w:w="1525" w:type="dxa"/>
          </w:tcPr>
          <w:p w14:paraId="221C487E" w14:textId="11358C73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3215C797" w14:textId="7440AD5D" w:rsidR="00B21397" w:rsidRDefault="00B21397" w:rsidP="00B21397">
            <w:r>
              <w:t>case-w</w:t>
            </w:r>
          </w:p>
        </w:tc>
        <w:tc>
          <w:tcPr>
            <w:tcW w:w="3597" w:type="dxa"/>
          </w:tcPr>
          <w:p w14:paraId="0896C014" w14:textId="17972E59" w:rsidR="00B21397" w:rsidRDefault="00A05E97" w:rsidP="00B21397">
            <w:r>
              <w:t xml:space="preserve">Case </w:t>
            </w:r>
            <w:r w:rsidR="00B21397">
              <w:t>Width</w:t>
            </w:r>
          </w:p>
        </w:tc>
        <w:tc>
          <w:tcPr>
            <w:tcW w:w="2338" w:type="dxa"/>
          </w:tcPr>
          <w:p w14:paraId="1A53790A" w14:textId="36A2EF5D" w:rsidR="00B21397" w:rsidRDefault="00B21397" w:rsidP="00B21397">
            <w:r w:rsidRPr="00B21397">
              <w:t>&gt;9.9999</w:t>
            </w:r>
          </w:p>
        </w:tc>
      </w:tr>
      <w:tr w:rsidR="00B21397" w14:paraId="72B8A9C6" w14:textId="77777777" w:rsidTr="00A05E97">
        <w:trPr>
          <w:trHeight w:val="350"/>
        </w:trPr>
        <w:tc>
          <w:tcPr>
            <w:tcW w:w="1525" w:type="dxa"/>
          </w:tcPr>
          <w:p w14:paraId="1DECA8DF" w14:textId="67D9E2A3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1B173A59" w14:textId="42C4D38A" w:rsidR="00B21397" w:rsidRDefault="00B21397" w:rsidP="00B21397">
            <w:r>
              <w:t>cc-code</w:t>
            </w:r>
          </w:p>
        </w:tc>
        <w:tc>
          <w:tcPr>
            <w:tcW w:w="3597" w:type="dxa"/>
          </w:tcPr>
          <w:p w14:paraId="652618CF" w14:textId="17CBF278" w:rsidR="00B21397" w:rsidRDefault="00B21397" w:rsidP="00B21397">
            <w:r>
              <w:t>Cycle Count Code</w:t>
            </w:r>
          </w:p>
        </w:tc>
        <w:tc>
          <w:tcPr>
            <w:tcW w:w="2338" w:type="dxa"/>
          </w:tcPr>
          <w:p w14:paraId="0192AB0C" w14:textId="6B78E170" w:rsidR="00B21397" w:rsidRDefault="00B21397" w:rsidP="00B21397">
            <w:r>
              <w:t>XX</w:t>
            </w:r>
          </w:p>
        </w:tc>
      </w:tr>
      <w:tr w:rsidR="00B21397" w14:paraId="389A90B0" w14:textId="77777777" w:rsidTr="00A05E97">
        <w:trPr>
          <w:trHeight w:val="350"/>
        </w:trPr>
        <w:tc>
          <w:tcPr>
            <w:tcW w:w="1525" w:type="dxa"/>
          </w:tcPr>
          <w:p w14:paraId="3155F689" w14:textId="04E1FE52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9DFB079" w14:textId="16CC6551" w:rsidR="00B21397" w:rsidRDefault="00B21397" w:rsidP="00B21397">
            <w:r>
              <w:t>class</w:t>
            </w:r>
          </w:p>
        </w:tc>
        <w:tc>
          <w:tcPr>
            <w:tcW w:w="3597" w:type="dxa"/>
          </w:tcPr>
          <w:p w14:paraId="2581EF78" w14:textId="6ADA6C62" w:rsidR="00B21397" w:rsidRDefault="00B21397" w:rsidP="00B21397">
            <w:r>
              <w:t>Inventory Class</w:t>
            </w:r>
          </w:p>
        </w:tc>
        <w:tc>
          <w:tcPr>
            <w:tcW w:w="2338" w:type="dxa"/>
          </w:tcPr>
          <w:p w14:paraId="04CC9C73" w14:textId="176D75B5" w:rsidR="00B21397" w:rsidRDefault="00B21397" w:rsidP="00B21397">
            <w:r>
              <w:t>x</w:t>
            </w:r>
          </w:p>
        </w:tc>
      </w:tr>
      <w:tr w:rsidR="00B21397" w14:paraId="755C9285" w14:textId="77777777" w:rsidTr="00A05E97">
        <w:trPr>
          <w:trHeight w:val="350"/>
        </w:trPr>
        <w:tc>
          <w:tcPr>
            <w:tcW w:w="1525" w:type="dxa"/>
          </w:tcPr>
          <w:p w14:paraId="1CAD9086" w14:textId="5986EFAD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98E1D53" w14:textId="6978C419" w:rsidR="00B21397" w:rsidRDefault="00B21397" w:rsidP="00B21397">
            <w:r>
              <w:t>company</w:t>
            </w:r>
          </w:p>
        </w:tc>
        <w:tc>
          <w:tcPr>
            <w:tcW w:w="3597" w:type="dxa"/>
          </w:tcPr>
          <w:p w14:paraId="6C07DF47" w14:textId="563D0C60" w:rsidR="00B21397" w:rsidRDefault="00B21397" w:rsidP="00B21397">
            <w:r>
              <w:t>Company</w:t>
            </w:r>
          </w:p>
        </w:tc>
        <w:tc>
          <w:tcPr>
            <w:tcW w:w="2338" w:type="dxa"/>
          </w:tcPr>
          <w:p w14:paraId="050D96BD" w14:textId="0CB9B726" w:rsidR="00B21397" w:rsidRDefault="00B21397" w:rsidP="00B21397">
            <w:r w:rsidRPr="00B21397">
              <w:t>x(3)</w:t>
            </w:r>
          </w:p>
        </w:tc>
      </w:tr>
      <w:tr w:rsidR="00B21397" w14:paraId="696735E3" w14:textId="77777777" w:rsidTr="00A05E97">
        <w:trPr>
          <w:trHeight w:val="350"/>
        </w:trPr>
        <w:tc>
          <w:tcPr>
            <w:tcW w:w="1525" w:type="dxa"/>
          </w:tcPr>
          <w:p w14:paraId="7B6DEB8E" w14:textId="73A40B01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2F28E83" w14:textId="43EC69FF" w:rsidR="00B21397" w:rsidRDefault="00B21397" w:rsidP="00B21397">
            <w:r>
              <w:t>cons-uom</w:t>
            </w:r>
          </w:p>
        </w:tc>
        <w:tc>
          <w:tcPr>
            <w:tcW w:w="3597" w:type="dxa"/>
          </w:tcPr>
          <w:p w14:paraId="6E520F07" w14:textId="0C4EBD3F" w:rsidR="00B21397" w:rsidRDefault="00B21397" w:rsidP="00B21397">
            <w:r>
              <w:t>Consumption U</w:t>
            </w:r>
            <w:r w:rsidR="00A05E97">
              <w:t xml:space="preserve">nit of </w:t>
            </w:r>
            <w:r>
              <w:t>M</w:t>
            </w:r>
            <w:r w:rsidR="00A05E97">
              <w:t xml:space="preserve">easure </w:t>
            </w:r>
          </w:p>
        </w:tc>
        <w:tc>
          <w:tcPr>
            <w:tcW w:w="2338" w:type="dxa"/>
          </w:tcPr>
          <w:p w14:paraId="5D177EC5" w14:textId="20A67D0F" w:rsidR="00B21397" w:rsidRDefault="00B21397" w:rsidP="00B21397">
            <w:r w:rsidRPr="00B21397">
              <w:t>x(3)</w:t>
            </w:r>
          </w:p>
        </w:tc>
      </w:tr>
      <w:tr w:rsidR="00B21397" w14:paraId="3DE375B4" w14:textId="77777777" w:rsidTr="00A05E97">
        <w:trPr>
          <w:trHeight w:val="350"/>
        </w:trPr>
        <w:tc>
          <w:tcPr>
            <w:tcW w:w="1525" w:type="dxa"/>
          </w:tcPr>
          <w:p w14:paraId="378B3C01" w14:textId="7D681537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7389B379" w14:textId="0FC1AC09" w:rsidR="00B21397" w:rsidRDefault="00B21397" w:rsidP="00B21397">
            <w:r>
              <w:t>cons-ptd</w:t>
            </w:r>
          </w:p>
        </w:tc>
        <w:tc>
          <w:tcPr>
            <w:tcW w:w="3597" w:type="dxa"/>
          </w:tcPr>
          <w:p w14:paraId="04B7233E" w14:textId="4DCAEF41" w:rsidR="00B21397" w:rsidRDefault="00A05E97" w:rsidP="00B21397">
            <w:r>
              <w:t>Consumption Period-To-Date</w:t>
            </w:r>
          </w:p>
        </w:tc>
        <w:tc>
          <w:tcPr>
            <w:tcW w:w="2338" w:type="dxa"/>
          </w:tcPr>
          <w:p w14:paraId="00CFC5CA" w14:textId="6CCC741C" w:rsidR="00B21397" w:rsidRDefault="00B21397" w:rsidP="00B21397">
            <w:r w:rsidRPr="00B21397">
              <w:t>-&gt;&gt;&gt;,&gt;&gt;9.99&lt;&lt;</w:t>
            </w:r>
          </w:p>
        </w:tc>
      </w:tr>
      <w:tr w:rsidR="00B21397" w14:paraId="36EFC6DE" w14:textId="77777777" w:rsidTr="00A05E97">
        <w:trPr>
          <w:trHeight w:val="350"/>
        </w:trPr>
        <w:tc>
          <w:tcPr>
            <w:tcW w:w="1525" w:type="dxa"/>
          </w:tcPr>
          <w:p w14:paraId="5A275162" w14:textId="11DCE3F6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3169FD7C" w14:textId="10E8B0AF" w:rsidR="00B21397" w:rsidRDefault="00B21397" w:rsidP="00B21397">
            <w:r>
              <w:t>cons-type</w:t>
            </w:r>
          </w:p>
        </w:tc>
        <w:tc>
          <w:tcPr>
            <w:tcW w:w="3597" w:type="dxa"/>
          </w:tcPr>
          <w:p w14:paraId="4A2E5291" w14:textId="2E6CE2B7" w:rsidR="00B21397" w:rsidRDefault="00A05E97" w:rsidP="00B21397">
            <w:r>
              <w:t xml:space="preserve">Consumption </w:t>
            </w:r>
            <w:r w:rsidR="00B21397">
              <w:t>Cost Type</w:t>
            </w:r>
          </w:p>
        </w:tc>
        <w:tc>
          <w:tcPr>
            <w:tcW w:w="2338" w:type="dxa"/>
          </w:tcPr>
          <w:p w14:paraId="6E225A51" w14:textId="5E2D30D1" w:rsidR="00B21397" w:rsidRDefault="00B21397" w:rsidP="00B21397">
            <w:r>
              <w:t>XXX</w:t>
            </w:r>
          </w:p>
        </w:tc>
      </w:tr>
      <w:tr w:rsidR="00B21397" w14:paraId="45452939" w14:textId="77777777" w:rsidTr="00A05E97">
        <w:trPr>
          <w:trHeight w:val="350"/>
        </w:trPr>
        <w:tc>
          <w:tcPr>
            <w:tcW w:w="1525" w:type="dxa"/>
          </w:tcPr>
          <w:p w14:paraId="27AD0CCA" w14:textId="5211B2EB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34D06891" w14:textId="6E6A00FB" w:rsidR="00B21397" w:rsidRDefault="00B21397" w:rsidP="00B21397">
            <w:r>
              <w:t>cons-ytd</w:t>
            </w:r>
          </w:p>
        </w:tc>
        <w:tc>
          <w:tcPr>
            <w:tcW w:w="3597" w:type="dxa"/>
          </w:tcPr>
          <w:p w14:paraId="3A484B95" w14:textId="13BBC6BA" w:rsidR="00B21397" w:rsidRDefault="00A05E97" w:rsidP="00B21397">
            <w:r>
              <w:t>Consumption Year-To-Date</w:t>
            </w:r>
          </w:p>
        </w:tc>
        <w:tc>
          <w:tcPr>
            <w:tcW w:w="2338" w:type="dxa"/>
          </w:tcPr>
          <w:p w14:paraId="028862DB" w14:textId="6D144DB2" w:rsidR="00B21397" w:rsidRDefault="00B21397" w:rsidP="00B21397">
            <w:r w:rsidRPr="00B21397">
              <w:t>-&gt;&gt;&gt;,&gt;&gt;9.99&lt;&lt;</w:t>
            </w:r>
          </w:p>
        </w:tc>
      </w:tr>
      <w:tr w:rsidR="00B21397" w14:paraId="0D1A0604" w14:textId="77777777" w:rsidTr="00A05E97">
        <w:trPr>
          <w:trHeight w:val="350"/>
        </w:trPr>
        <w:tc>
          <w:tcPr>
            <w:tcW w:w="1525" w:type="dxa"/>
          </w:tcPr>
          <w:p w14:paraId="094B5C5C" w14:textId="6FB591E0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2B22E813" w14:textId="4FA66FB7" w:rsidR="00B21397" w:rsidRDefault="00B21397" w:rsidP="00B21397">
            <w:r>
              <w:t>count-date</w:t>
            </w:r>
          </w:p>
        </w:tc>
        <w:tc>
          <w:tcPr>
            <w:tcW w:w="3597" w:type="dxa"/>
          </w:tcPr>
          <w:p w14:paraId="752DF2A5" w14:textId="16D2D563" w:rsidR="00B21397" w:rsidRDefault="00B21397" w:rsidP="00B21397">
            <w:r>
              <w:t>Date Last Counted</w:t>
            </w:r>
          </w:p>
        </w:tc>
        <w:tc>
          <w:tcPr>
            <w:tcW w:w="2338" w:type="dxa"/>
          </w:tcPr>
          <w:p w14:paraId="7EC2AAA9" w14:textId="17E2D89A" w:rsidR="00B21397" w:rsidRDefault="00B21397" w:rsidP="00B21397">
            <w:r w:rsidRPr="00B21397">
              <w:t>99/99/9999</w:t>
            </w:r>
          </w:p>
        </w:tc>
      </w:tr>
      <w:tr w:rsidR="00B21397" w14:paraId="60E6CA7A" w14:textId="77777777" w:rsidTr="00A05E97">
        <w:trPr>
          <w:trHeight w:val="350"/>
        </w:trPr>
        <w:tc>
          <w:tcPr>
            <w:tcW w:w="1525" w:type="dxa"/>
          </w:tcPr>
          <w:p w14:paraId="3A657B3B" w14:textId="55AB2006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62354D9D" w14:textId="12E25EE9" w:rsidR="00B21397" w:rsidRDefault="00B21397" w:rsidP="00B21397">
            <w:r>
              <w:t>curr-code</w:t>
            </w:r>
          </w:p>
        </w:tc>
        <w:tc>
          <w:tcPr>
            <w:tcW w:w="3597" w:type="dxa"/>
          </w:tcPr>
          <w:p w14:paraId="31EF6F4E" w14:textId="523733CD" w:rsidR="00B21397" w:rsidRDefault="00B21397" w:rsidP="00B21397">
            <w:r>
              <w:t>Currency Code</w:t>
            </w:r>
          </w:p>
        </w:tc>
        <w:tc>
          <w:tcPr>
            <w:tcW w:w="2338" w:type="dxa"/>
          </w:tcPr>
          <w:p w14:paraId="498DD30F" w14:textId="2C6CA065" w:rsidR="00B21397" w:rsidRDefault="00B21397" w:rsidP="00B21397">
            <w:r w:rsidRPr="00B21397">
              <w:t>X(3)</w:t>
            </w:r>
          </w:p>
        </w:tc>
      </w:tr>
      <w:tr w:rsidR="00B21397" w14:paraId="7AD1DCC9" w14:textId="77777777" w:rsidTr="00A05E97">
        <w:trPr>
          <w:trHeight w:val="350"/>
        </w:trPr>
        <w:tc>
          <w:tcPr>
            <w:tcW w:w="1525" w:type="dxa"/>
          </w:tcPr>
          <w:p w14:paraId="10F296F8" w14:textId="77BE60FD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5966A1B" w14:textId="022EF2CF" w:rsidR="00B21397" w:rsidRDefault="00B21397" w:rsidP="00B21397">
            <w:r>
              <w:t>cust-job-no</w:t>
            </w:r>
          </w:p>
        </w:tc>
        <w:tc>
          <w:tcPr>
            <w:tcW w:w="3597" w:type="dxa"/>
          </w:tcPr>
          <w:p w14:paraId="3671689F" w14:textId="6C5F983B" w:rsidR="00B21397" w:rsidRDefault="00A05E97" w:rsidP="00B21397">
            <w:r>
              <w:t>Customer Job Number</w:t>
            </w:r>
          </w:p>
        </w:tc>
        <w:tc>
          <w:tcPr>
            <w:tcW w:w="2338" w:type="dxa"/>
          </w:tcPr>
          <w:p w14:paraId="37C77B4C" w14:textId="26729012" w:rsidR="00B21397" w:rsidRDefault="00B21397" w:rsidP="00B21397">
            <w:r w:rsidRPr="00B21397">
              <w:t>x(9)</w:t>
            </w:r>
          </w:p>
        </w:tc>
      </w:tr>
      <w:tr w:rsidR="00B21397" w14:paraId="0C52003B" w14:textId="77777777" w:rsidTr="00A05E97">
        <w:trPr>
          <w:trHeight w:val="350"/>
        </w:trPr>
        <w:tc>
          <w:tcPr>
            <w:tcW w:w="1525" w:type="dxa"/>
          </w:tcPr>
          <w:p w14:paraId="6010047A" w14:textId="3AF37FBC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6188A717" w14:textId="2F78B46C" w:rsidR="00B21397" w:rsidRDefault="00B21397" w:rsidP="00B21397">
            <w:r>
              <w:t>cust-name</w:t>
            </w:r>
          </w:p>
        </w:tc>
        <w:tc>
          <w:tcPr>
            <w:tcW w:w="3597" w:type="dxa"/>
          </w:tcPr>
          <w:p w14:paraId="527F1757" w14:textId="3E250588" w:rsidR="00B21397" w:rsidRDefault="00B21397" w:rsidP="00B21397">
            <w:r>
              <w:t>Customer Name</w:t>
            </w:r>
          </w:p>
        </w:tc>
        <w:tc>
          <w:tcPr>
            <w:tcW w:w="2338" w:type="dxa"/>
          </w:tcPr>
          <w:p w14:paraId="70AF335A" w14:textId="56EEBB29" w:rsidR="00B21397" w:rsidRDefault="00B21397" w:rsidP="00B21397">
            <w:r w:rsidRPr="00B21397">
              <w:t>x(</w:t>
            </w:r>
            <w:r>
              <w:t>30</w:t>
            </w:r>
            <w:r w:rsidRPr="00B21397">
              <w:t>)</w:t>
            </w:r>
          </w:p>
        </w:tc>
      </w:tr>
      <w:tr w:rsidR="00B21397" w14:paraId="3E295942" w14:textId="77777777" w:rsidTr="00A05E97">
        <w:trPr>
          <w:trHeight w:val="350"/>
        </w:trPr>
        <w:tc>
          <w:tcPr>
            <w:tcW w:w="1525" w:type="dxa"/>
          </w:tcPr>
          <w:p w14:paraId="40DF86B7" w14:textId="6002878C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5A3FE58F" w14:textId="39EC5CC5" w:rsidR="00B21397" w:rsidRDefault="00B21397" w:rsidP="00B21397">
            <w:r>
              <w:t>cust-no</w:t>
            </w:r>
          </w:p>
        </w:tc>
        <w:tc>
          <w:tcPr>
            <w:tcW w:w="3597" w:type="dxa"/>
          </w:tcPr>
          <w:p w14:paraId="605678F0" w14:textId="34DA22ED" w:rsidR="00B21397" w:rsidRDefault="00B21397" w:rsidP="00B21397">
            <w:r>
              <w:t>Cust</w:t>
            </w:r>
            <w:r w:rsidR="00A05E97">
              <w:t>omer Number</w:t>
            </w:r>
          </w:p>
        </w:tc>
        <w:tc>
          <w:tcPr>
            <w:tcW w:w="2338" w:type="dxa"/>
          </w:tcPr>
          <w:p w14:paraId="706A6ECB" w14:textId="51F4F1BE" w:rsidR="00B21397" w:rsidRDefault="00B21397" w:rsidP="00B21397">
            <w:r w:rsidRPr="00B21397">
              <w:t>x(</w:t>
            </w:r>
            <w:r>
              <w:t>8</w:t>
            </w:r>
            <w:r w:rsidRPr="00B21397">
              <w:t>)</w:t>
            </w:r>
          </w:p>
        </w:tc>
      </w:tr>
      <w:tr w:rsidR="00B21397" w14:paraId="4C0E9D31" w14:textId="77777777" w:rsidTr="00A05E97">
        <w:trPr>
          <w:trHeight w:val="350"/>
        </w:trPr>
        <w:tc>
          <w:tcPr>
            <w:tcW w:w="1525" w:type="dxa"/>
          </w:tcPr>
          <w:p w14:paraId="53520806" w14:textId="7767E6FA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0D0AC039" w14:textId="088A52BC" w:rsidR="00B21397" w:rsidRDefault="00B21397" w:rsidP="00B21397">
            <w:r>
              <w:t>cust-po-no</w:t>
            </w:r>
          </w:p>
        </w:tc>
        <w:tc>
          <w:tcPr>
            <w:tcW w:w="3597" w:type="dxa"/>
          </w:tcPr>
          <w:p w14:paraId="707D0FB7" w14:textId="286A48E7" w:rsidR="00B21397" w:rsidRDefault="00A05E97" w:rsidP="00B21397">
            <w:r>
              <w:t>Customer PO Number</w:t>
            </w:r>
          </w:p>
        </w:tc>
        <w:tc>
          <w:tcPr>
            <w:tcW w:w="2338" w:type="dxa"/>
          </w:tcPr>
          <w:p w14:paraId="08D0C47D" w14:textId="52FF3943" w:rsidR="00B21397" w:rsidRDefault="00B21397" w:rsidP="00B21397">
            <w:r w:rsidRPr="00B21397">
              <w:t>x(9)</w:t>
            </w:r>
          </w:p>
        </w:tc>
      </w:tr>
      <w:tr w:rsidR="00B21397" w14:paraId="61759844" w14:textId="77777777" w:rsidTr="00A05E97">
        <w:trPr>
          <w:trHeight w:val="350"/>
        </w:trPr>
        <w:tc>
          <w:tcPr>
            <w:tcW w:w="1525" w:type="dxa"/>
          </w:tcPr>
          <w:p w14:paraId="67B139F7" w14:textId="0857B58D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1509986B" w14:textId="26E36F10" w:rsidR="00B21397" w:rsidRDefault="00B21397" w:rsidP="00B21397">
            <w:r>
              <w:t>d-score</w:t>
            </w:r>
          </w:p>
        </w:tc>
        <w:tc>
          <w:tcPr>
            <w:tcW w:w="3597" w:type="dxa"/>
          </w:tcPr>
          <w:p w14:paraId="2C28F2A0" w14:textId="43548BA6" w:rsidR="00B21397" w:rsidRDefault="00B21397" w:rsidP="00B21397">
            <w:r>
              <w:t>Depth Score</w:t>
            </w:r>
          </w:p>
        </w:tc>
        <w:tc>
          <w:tcPr>
            <w:tcW w:w="2338" w:type="dxa"/>
          </w:tcPr>
          <w:p w14:paraId="39F0AEFB" w14:textId="2B59ADF4" w:rsidR="00B21397" w:rsidRDefault="00B21397" w:rsidP="00B21397">
            <w:r w:rsidRPr="00B21397">
              <w:t>&gt;&gt;&gt;&gt;&gt;&gt;9.99&lt;&lt;&lt;&lt;</w:t>
            </w:r>
          </w:p>
        </w:tc>
      </w:tr>
      <w:tr w:rsidR="00B21397" w14:paraId="4BCB26A0" w14:textId="77777777" w:rsidTr="00A05E97">
        <w:trPr>
          <w:trHeight w:val="350"/>
        </w:trPr>
        <w:tc>
          <w:tcPr>
            <w:tcW w:w="1525" w:type="dxa"/>
          </w:tcPr>
          <w:p w14:paraId="775F54AC" w14:textId="531774D4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1F4040E0" w14:textId="2AB666DA" w:rsidR="00B21397" w:rsidRDefault="00B21397" w:rsidP="00B21397">
            <w:r>
              <w:t>def-loc</w:t>
            </w:r>
          </w:p>
        </w:tc>
        <w:tc>
          <w:tcPr>
            <w:tcW w:w="3597" w:type="dxa"/>
          </w:tcPr>
          <w:p w14:paraId="7F05848C" w14:textId="0EB3FF16" w:rsidR="00B21397" w:rsidRDefault="00B21397" w:rsidP="00B21397">
            <w:r>
              <w:t>Warehouse</w:t>
            </w:r>
          </w:p>
        </w:tc>
        <w:tc>
          <w:tcPr>
            <w:tcW w:w="2338" w:type="dxa"/>
          </w:tcPr>
          <w:p w14:paraId="11BAF163" w14:textId="477B9FBC" w:rsidR="00B21397" w:rsidRDefault="00B21397" w:rsidP="00B21397">
            <w:r w:rsidRPr="00B21397">
              <w:t>x(</w:t>
            </w:r>
            <w:r>
              <w:t>8</w:t>
            </w:r>
            <w:r w:rsidRPr="00B21397">
              <w:t>)</w:t>
            </w:r>
          </w:p>
        </w:tc>
      </w:tr>
      <w:tr w:rsidR="00B21397" w14:paraId="34F12B69" w14:textId="77777777" w:rsidTr="00A05E97">
        <w:trPr>
          <w:trHeight w:val="350"/>
        </w:trPr>
        <w:tc>
          <w:tcPr>
            <w:tcW w:w="1525" w:type="dxa"/>
          </w:tcPr>
          <w:p w14:paraId="4B95A2CA" w14:textId="37185860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4692F0FB" w14:textId="3729617D" w:rsidR="00B21397" w:rsidRDefault="00B21397" w:rsidP="00B21397">
            <w:r>
              <w:t>def-loc-bin</w:t>
            </w:r>
          </w:p>
        </w:tc>
        <w:tc>
          <w:tcPr>
            <w:tcW w:w="3597" w:type="dxa"/>
          </w:tcPr>
          <w:p w14:paraId="0E339F9C" w14:textId="489803BF" w:rsidR="00B21397" w:rsidRDefault="00B21397" w:rsidP="00B21397">
            <w:r>
              <w:t>Bin</w:t>
            </w:r>
            <w:r w:rsidR="00A05E97">
              <w:t xml:space="preserve"> Location</w:t>
            </w:r>
          </w:p>
        </w:tc>
        <w:tc>
          <w:tcPr>
            <w:tcW w:w="2338" w:type="dxa"/>
          </w:tcPr>
          <w:p w14:paraId="6D7ECFA7" w14:textId="2D4868D2" w:rsidR="00B21397" w:rsidRDefault="00B21397" w:rsidP="00B21397">
            <w:r w:rsidRPr="00B21397">
              <w:t>x(</w:t>
            </w:r>
            <w:r>
              <w:t>8</w:t>
            </w:r>
            <w:r w:rsidRPr="00B21397">
              <w:t>)</w:t>
            </w:r>
          </w:p>
        </w:tc>
      </w:tr>
      <w:tr w:rsidR="00B21397" w14:paraId="73E98A3F" w14:textId="77777777" w:rsidTr="00A05E97">
        <w:trPr>
          <w:trHeight w:val="350"/>
        </w:trPr>
        <w:tc>
          <w:tcPr>
            <w:tcW w:w="1525" w:type="dxa"/>
          </w:tcPr>
          <w:p w14:paraId="231B2ACC" w14:textId="5E6F6BAA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64458ACE" w14:textId="2AE620D8" w:rsidR="00B21397" w:rsidRDefault="00B21397" w:rsidP="00B21397">
            <w:r>
              <w:t>die-no</w:t>
            </w:r>
          </w:p>
        </w:tc>
        <w:tc>
          <w:tcPr>
            <w:tcW w:w="3597" w:type="dxa"/>
          </w:tcPr>
          <w:p w14:paraId="5AEAF19A" w14:textId="18FB43BE" w:rsidR="00B21397" w:rsidRDefault="00B21397" w:rsidP="00B21397">
            <w:r>
              <w:t xml:space="preserve">Die </w:t>
            </w:r>
            <w:r w:rsidR="00A05E97">
              <w:t>Number</w:t>
            </w:r>
          </w:p>
        </w:tc>
        <w:tc>
          <w:tcPr>
            <w:tcW w:w="2338" w:type="dxa"/>
          </w:tcPr>
          <w:p w14:paraId="024388F3" w14:textId="64B38284" w:rsidR="00B21397" w:rsidRDefault="00B21397" w:rsidP="00B21397">
            <w:r w:rsidRPr="00B21397">
              <w:t>x(</w:t>
            </w:r>
            <w:r>
              <w:t>15</w:t>
            </w:r>
            <w:r w:rsidRPr="00B21397">
              <w:t>)</w:t>
            </w:r>
          </w:p>
        </w:tc>
      </w:tr>
      <w:tr w:rsidR="00B21397" w14:paraId="04BCB186" w14:textId="77777777" w:rsidTr="00A05E97">
        <w:trPr>
          <w:trHeight w:val="350"/>
        </w:trPr>
        <w:tc>
          <w:tcPr>
            <w:tcW w:w="1525" w:type="dxa"/>
          </w:tcPr>
          <w:p w14:paraId="61698707" w14:textId="6790AA16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286DF6EE" w14:textId="6B42FDA1" w:rsidR="00B21397" w:rsidRDefault="00B21397" w:rsidP="00B21397">
            <w:r>
              <w:t>est-no</w:t>
            </w:r>
          </w:p>
        </w:tc>
        <w:tc>
          <w:tcPr>
            <w:tcW w:w="3597" w:type="dxa"/>
          </w:tcPr>
          <w:p w14:paraId="1DA6C4B5" w14:textId="3363B441" w:rsidR="00B21397" w:rsidRDefault="00B21397" w:rsidP="00B21397">
            <w:r>
              <w:t xml:space="preserve">Estimate </w:t>
            </w:r>
            <w:r w:rsidR="00A05E97">
              <w:t>Number</w:t>
            </w:r>
          </w:p>
        </w:tc>
        <w:tc>
          <w:tcPr>
            <w:tcW w:w="2338" w:type="dxa"/>
          </w:tcPr>
          <w:p w14:paraId="21D508BB" w14:textId="13DEF784" w:rsidR="00B21397" w:rsidRDefault="00B21397" w:rsidP="00B21397">
            <w:r w:rsidRPr="00B21397">
              <w:t>x(</w:t>
            </w:r>
            <w:r>
              <w:t>5</w:t>
            </w:r>
            <w:r w:rsidRPr="00B21397">
              <w:t>)</w:t>
            </w:r>
          </w:p>
        </w:tc>
      </w:tr>
      <w:tr w:rsidR="00B21397" w14:paraId="72C6B018" w14:textId="77777777" w:rsidTr="00A05E97">
        <w:trPr>
          <w:trHeight w:val="350"/>
        </w:trPr>
        <w:tc>
          <w:tcPr>
            <w:tcW w:w="1525" w:type="dxa"/>
          </w:tcPr>
          <w:p w14:paraId="55F30F03" w14:textId="4A352153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6893BBCE" w14:textId="0074D1ED" w:rsidR="00B21397" w:rsidRDefault="00B21397" w:rsidP="00B21397">
            <w:r>
              <w:t>ex-rate</w:t>
            </w:r>
          </w:p>
        </w:tc>
        <w:tc>
          <w:tcPr>
            <w:tcW w:w="3597" w:type="dxa"/>
          </w:tcPr>
          <w:p w14:paraId="0698C640" w14:textId="6E5792F1" w:rsidR="00B21397" w:rsidRDefault="00A05E97" w:rsidP="00B21397">
            <w:r>
              <w:t>Exchange Rate</w:t>
            </w:r>
          </w:p>
        </w:tc>
        <w:tc>
          <w:tcPr>
            <w:tcW w:w="2338" w:type="dxa"/>
          </w:tcPr>
          <w:p w14:paraId="2DFA34C2" w14:textId="5752D903" w:rsidR="00B21397" w:rsidRDefault="00B21397" w:rsidP="00B21397">
            <w:r w:rsidRPr="00B21397">
              <w:t>-&gt;&gt;,&gt;&gt;9.99&lt;&lt;&lt;&lt;&lt;</w:t>
            </w:r>
          </w:p>
        </w:tc>
      </w:tr>
      <w:tr w:rsidR="00B21397" w14:paraId="2CB0013A" w14:textId="77777777" w:rsidTr="00A05E97">
        <w:trPr>
          <w:trHeight w:val="350"/>
        </w:trPr>
        <w:tc>
          <w:tcPr>
            <w:tcW w:w="1525" w:type="dxa"/>
          </w:tcPr>
          <w:p w14:paraId="4B5E7CB5" w14:textId="529C754E" w:rsidR="00B21397" w:rsidRDefault="00B21397" w:rsidP="00B21397">
            <w:r w:rsidRPr="00D40E26">
              <w:t>itemfg</w:t>
            </w:r>
          </w:p>
        </w:tc>
        <w:tc>
          <w:tcPr>
            <w:tcW w:w="1890" w:type="dxa"/>
          </w:tcPr>
          <w:p w14:paraId="02E30C7E" w14:textId="43996AE2" w:rsidR="00B21397" w:rsidRDefault="00B21397" w:rsidP="00B21397">
            <w:r>
              <w:t>exempt-disc</w:t>
            </w:r>
          </w:p>
        </w:tc>
        <w:tc>
          <w:tcPr>
            <w:tcW w:w="3597" w:type="dxa"/>
          </w:tcPr>
          <w:p w14:paraId="5B62DDFE" w14:textId="0A84E103" w:rsidR="00B21397" w:rsidRDefault="00B21397" w:rsidP="00B21397">
            <w:r>
              <w:t>Exempt from Discount?</w:t>
            </w:r>
          </w:p>
        </w:tc>
        <w:tc>
          <w:tcPr>
            <w:tcW w:w="2338" w:type="dxa"/>
          </w:tcPr>
          <w:p w14:paraId="7AEB3728" w14:textId="7E4CE6AF" w:rsidR="00B21397" w:rsidRDefault="00B21397" w:rsidP="00B21397">
            <w:r w:rsidRPr="00B21397">
              <w:t>yes/no</w:t>
            </w:r>
          </w:p>
        </w:tc>
      </w:tr>
      <w:tr w:rsidR="00B21397" w14:paraId="5ECE81EC" w14:textId="77777777" w:rsidTr="00A05E97">
        <w:trPr>
          <w:trHeight w:val="350"/>
        </w:trPr>
        <w:tc>
          <w:tcPr>
            <w:tcW w:w="1525" w:type="dxa"/>
          </w:tcPr>
          <w:p w14:paraId="75B11E5C" w14:textId="4553F573" w:rsidR="00B21397" w:rsidRDefault="00B21397" w:rsidP="00B21397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1890" w:type="dxa"/>
          </w:tcPr>
          <w:p w14:paraId="26E6A908" w14:textId="40FC0B27" w:rsidR="00B21397" w:rsidRDefault="00B21397" w:rsidP="00B21397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597" w:type="dxa"/>
          </w:tcPr>
          <w:p w14:paraId="79EF6A40" w14:textId="2044B0DC" w:rsidR="00B21397" w:rsidRDefault="00B21397" w:rsidP="00B21397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70CC0AFD" w14:textId="0641ABA9" w:rsidR="00B21397" w:rsidRDefault="00B21397" w:rsidP="00B21397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21397" w14:paraId="18580860" w14:textId="77777777" w:rsidTr="00A05E97">
        <w:trPr>
          <w:trHeight w:val="350"/>
        </w:trPr>
        <w:tc>
          <w:tcPr>
            <w:tcW w:w="1525" w:type="dxa"/>
          </w:tcPr>
          <w:p w14:paraId="45B0A90C" w14:textId="2D5C66AE" w:rsidR="00B21397" w:rsidRPr="00F778CB" w:rsidRDefault="00B21397" w:rsidP="00B21397">
            <w:r>
              <w:t>itemfg</w:t>
            </w:r>
          </w:p>
        </w:tc>
        <w:tc>
          <w:tcPr>
            <w:tcW w:w="1890" w:type="dxa"/>
          </w:tcPr>
          <w:p w14:paraId="25520FEC" w14:textId="304827DB" w:rsidR="00B21397" w:rsidRDefault="00B21397" w:rsidP="00B21397">
            <w:r>
              <w:t>factored</w:t>
            </w:r>
          </w:p>
        </w:tc>
        <w:tc>
          <w:tcPr>
            <w:tcW w:w="3597" w:type="dxa"/>
          </w:tcPr>
          <w:p w14:paraId="58398D0D" w14:textId="42499CD5" w:rsidR="00B21397" w:rsidRDefault="00ED7BD5" w:rsidP="00B21397">
            <w:r>
              <w:t>Factored</w:t>
            </w:r>
            <w:r w:rsidR="00B21397">
              <w:t>?</w:t>
            </w:r>
          </w:p>
        </w:tc>
        <w:tc>
          <w:tcPr>
            <w:tcW w:w="2338" w:type="dxa"/>
          </w:tcPr>
          <w:p w14:paraId="32E50E08" w14:textId="5C05B47F" w:rsidR="00B21397" w:rsidRPr="00B21397" w:rsidRDefault="00B21397" w:rsidP="00B21397">
            <w:r w:rsidRPr="00B21397">
              <w:t>yes/no</w:t>
            </w:r>
          </w:p>
        </w:tc>
      </w:tr>
      <w:tr w:rsidR="00B21397" w14:paraId="7A7C43F1" w14:textId="77777777" w:rsidTr="00A05E97">
        <w:trPr>
          <w:trHeight w:val="350"/>
        </w:trPr>
        <w:tc>
          <w:tcPr>
            <w:tcW w:w="1525" w:type="dxa"/>
          </w:tcPr>
          <w:p w14:paraId="335B17DF" w14:textId="11B1AE94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48AF9762" w14:textId="7B3C333B" w:rsidR="00B21397" w:rsidRDefault="00B21397" w:rsidP="00B21397">
            <w:r>
              <w:t>fg-stat</w:t>
            </w:r>
          </w:p>
        </w:tc>
        <w:tc>
          <w:tcPr>
            <w:tcW w:w="3597" w:type="dxa"/>
          </w:tcPr>
          <w:p w14:paraId="134F6E7C" w14:textId="25989C4A" w:rsidR="00B21397" w:rsidRDefault="00B21397" w:rsidP="00B21397">
            <w:r>
              <w:t>F</w:t>
            </w:r>
            <w:r w:rsidR="00A05E97">
              <w:t xml:space="preserve">inished </w:t>
            </w:r>
            <w:r>
              <w:t>G</w:t>
            </w:r>
            <w:r w:rsidR="00A05E97">
              <w:t>ood</w:t>
            </w:r>
            <w:r>
              <w:t xml:space="preserve"> Status</w:t>
            </w:r>
            <w:r w:rsidR="00A05E97">
              <w:t>?</w:t>
            </w:r>
          </w:p>
        </w:tc>
        <w:tc>
          <w:tcPr>
            <w:tcW w:w="2338" w:type="dxa"/>
          </w:tcPr>
          <w:p w14:paraId="694E4364" w14:textId="3137A5C2" w:rsidR="00B21397" w:rsidRDefault="00B21397" w:rsidP="00B21397">
            <w:r w:rsidRPr="00B21397">
              <w:t>yes/no</w:t>
            </w:r>
          </w:p>
        </w:tc>
      </w:tr>
      <w:tr w:rsidR="00B21397" w14:paraId="11BF6DC8" w14:textId="77777777" w:rsidTr="00A05E97">
        <w:trPr>
          <w:trHeight w:val="350"/>
        </w:trPr>
        <w:tc>
          <w:tcPr>
            <w:tcW w:w="1525" w:type="dxa"/>
          </w:tcPr>
          <w:p w14:paraId="0C4774FB" w14:textId="06EBE509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2C5F818C" w14:textId="49761E9B" w:rsidR="00B21397" w:rsidRDefault="00B21397" w:rsidP="00B21397">
            <w:r>
              <w:t>flute</w:t>
            </w:r>
          </w:p>
        </w:tc>
        <w:tc>
          <w:tcPr>
            <w:tcW w:w="3597" w:type="dxa"/>
          </w:tcPr>
          <w:p w14:paraId="66F9B2D2" w14:textId="6F9826AE" w:rsidR="00B21397" w:rsidRDefault="00B21397" w:rsidP="00B21397">
            <w:r>
              <w:t>Flute</w:t>
            </w:r>
          </w:p>
        </w:tc>
        <w:tc>
          <w:tcPr>
            <w:tcW w:w="2338" w:type="dxa"/>
          </w:tcPr>
          <w:p w14:paraId="144E0FC3" w14:textId="0D05BB51" w:rsidR="00B21397" w:rsidRDefault="00ED7BD5" w:rsidP="00B21397">
            <w:r w:rsidRPr="00ED7BD5">
              <w:t>x(3)</w:t>
            </w:r>
          </w:p>
        </w:tc>
      </w:tr>
      <w:tr w:rsidR="00B21397" w14:paraId="2139F3B8" w14:textId="77777777" w:rsidTr="00A05E97">
        <w:trPr>
          <w:trHeight w:val="350"/>
        </w:trPr>
        <w:tc>
          <w:tcPr>
            <w:tcW w:w="1525" w:type="dxa"/>
          </w:tcPr>
          <w:p w14:paraId="77E33F22" w14:textId="7A199A1D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63FA055E" w14:textId="1B583304" w:rsidR="00B21397" w:rsidRDefault="00B21397" w:rsidP="00B21397">
            <w:r>
              <w:t>frt-class</w:t>
            </w:r>
          </w:p>
        </w:tc>
        <w:tc>
          <w:tcPr>
            <w:tcW w:w="3597" w:type="dxa"/>
          </w:tcPr>
          <w:p w14:paraId="09ACD778" w14:textId="7C32DE66" w:rsidR="00B21397" w:rsidRDefault="00B21397" w:rsidP="00B21397">
            <w:r>
              <w:t>Freight Class</w:t>
            </w:r>
          </w:p>
        </w:tc>
        <w:tc>
          <w:tcPr>
            <w:tcW w:w="2338" w:type="dxa"/>
          </w:tcPr>
          <w:p w14:paraId="46D2D4C9" w14:textId="1567337F" w:rsidR="00B21397" w:rsidRDefault="00ED7BD5" w:rsidP="00B21397">
            <w:r w:rsidRPr="00ED7BD5">
              <w:t>x(</w:t>
            </w:r>
            <w:r>
              <w:t>8</w:t>
            </w:r>
            <w:r w:rsidRPr="00ED7BD5">
              <w:t>)</w:t>
            </w:r>
          </w:p>
        </w:tc>
      </w:tr>
      <w:tr w:rsidR="00B21397" w14:paraId="6E88BA2A" w14:textId="77777777" w:rsidTr="00A05E97">
        <w:trPr>
          <w:trHeight w:val="350"/>
        </w:trPr>
        <w:tc>
          <w:tcPr>
            <w:tcW w:w="1525" w:type="dxa"/>
          </w:tcPr>
          <w:p w14:paraId="4747A55F" w14:textId="2B300A6A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22A00AF3" w14:textId="64BA1070" w:rsidR="00B21397" w:rsidRDefault="00B21397" w:rsidP="00B21397">
            <w:r>
              <w:t>frt-class-dscr</w:t>
            </w:r>
          </w:p>
        </w:tc>
        <w:tc>
          <w:tcPr>
            <w:tcW w:w="3597" w:type="dxa"/>
          </w:tcPr>
          <w:p w14:paraId="70D0D328" w14:textId="6CAC947E" w:rsidR="00B21397" w:rsidRDefault="00ED7BD5" w:rsidP="00B21397">
            <w:r>
              <w:t>Freight Class Description</w:t>
            </w:r>
          </w:p>
        </w:tc>
        <w:tc>
          <w:tcPr>
            <w:tcW w:w="2338" w:type="dxa"/>
          </w:tcPr>
          <w:p w14:paraId="16419F4B" w14:textId="38445386" w:rsidR="00B21397" w:rsidRDefault="00ED7BD5" w:rsidP="00B21397">
            <w:r w:rsidRPr="00ED7BD5">
              <w:t>x(3</w:t>
            </w:r>
            <w:r>
              <w:t>0</w:t>
            </w:r>
            <w:r w:rsidRPr="00ED7BD5">
              <w:t>)</w:t>
            </w:r>
          </w:p>
        </w:tc>
      </w:tr>
      <w:tr w:rsidR="00B21397" w14:paraId="08FEAD3B" w14:textId="77777777" w:rsidTr="00A05E97">
        <w:trPr>
          <w:trHeight w:val="350"/>
        </w:trPr>
        <w:tc>
          <w:tcPr>
            <w:tcW w:w="1525" w:type="dxa"/>
          </w:tcPr>
          <w:p w14:paraId="0E5AC6C3" w14:textId="0E4FF0B9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4B87D0B9" w14:textId="0DE41A38" w:rsidR="00B21397" w:rsidRDefault="00B21397" w:rsidP="00B21397">
            <w:r>
              <w:t>i-code</w:t>
            </w:r>
          </w:p>
        </w:tc>
        <w:tc>
          <w:tcPr>
            <w:tcW w:w="3597" w:type="dxa"/>
          </w:tcPr>
          <w:p w14:paraId="345F37A7" w14:textId="57F60EBB" w:rsidR="00B21397" w:rsidRDefault="00ED7BD5" w:rsidP="00B21397">
            <w:r>
              <w:t>Item Code</w:t>
            </w:r>
          </w:p>
        </w:tc>
        <w:tc>
          <w:tcPr>
            <w:tcW w:w="2338" w:type="dxa"/>
          </w:tcPr>
          <w:p w14:paraId="43E6D177" w14:textId="30451931" w:rsidR="00B21397" w:rsidRDefault="00ED7BD5" w:rsidP="00B21397">
            <w:r>
              <w:t>X</w:t>
            </w:r>
          </w:p>
        </w:tc>
      </w:tr>
      <w:tr w:rsidR="00B21397" w14:paraId="1565833F" w14:textId="77777777" w:rsidTr="00A05E97">
        <w:trPr>
          <w:trHeight w:val="350"/>
        </w:trPr>
        <w:tc>
          <w:tcPr>
            <w:tcW w:w="1525" w:type="dxa"/>
          </w:tcPr>
          <w:p w14:paraId="2D487299" w14:textId="4B3BE6F3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4F6119F8" w14:textId="0AE530E8" w:rsidR="00B21397" w:rsidRDefault="00B21397" w:rsidP="00B21397">
            <w:r>
              <w:t>i-dscr</w:t>
            </w:r>
          </w:p>
        </w:tc>
        <w:tc>
          <w:tcPr>
            <w:tcW w:w="3597" w:type="dxa"/>
          </w:tcPr>
          <w:p w14:paraId="5B2E1662" w14:textId="2F9A85C5" w:rsidR="00B21397" w:rsidRDefault="00A05E97" w:rsidP="00B21397">
            <w:r>
              <w:t xml:space="preserve">Item </w:t>
            </w:r>
            <w:r w:rsidR="00ED7BD5">
              <w:t>Desc</w:t>
            </w:r>
            <w:r>
              <w:t>ription</w:t>
            </w:r>
          </w:p>
        </w:tc>
        <w:tc>
          <w:tcPr>
            <w:tcW w:w="2338" w:type="dxa"/>
          </w:tcPr>
          <w:p w14:paraId="121D9EE5" w14:textId="044C9C71" w:rsidR="00B21397" w:rsidRDefault="00ED7BD5" w:rsidP="00B21397">
            <w:r w:rsidRPr="00ED7BD5">
              <w:t>x(3</w:t>
            </w:r>
            <w:r>
              <w:t>0</w:t>
            </w:r>
            <w:r w:rsidRPr="00ED7BD5">
              <w:t>)</w:t>
            </w:r>
          </w:p>
        </w:tc>
      </w:tr>
      <w:tr w:rsidR="00B21397" w14:paraId="431B6C84" w14:textId="77777777" w:rsidTr="00A05E97">
        <w:trPr>
          <w:trHeight w:val="350"/>
        </w:trPr>
        <w:tc>
          <w:tcPr>
            <w:tcW w:w="1525" w:type="dxa"/>
          </w:tcPr>
          <w:p w14:paraId="7268C95F" w14:textId="337F7C91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39023846" w14:textId="0B69250C" w:rsidR="00B21397" w:rsidRDefault="00B21397" w:rsidP="00B21397">
            <w:r>
              <w:t>i-name</w:t>
            </w:r>
          </w:p>
        </w:tc>
        <w:tc>
          <w:tcPr>
            <w:tcW w:w="3597" w:type="dxa"/>
          </w:tcPr>
          <w:p w14:paraId="2535AB86" w14:textId="5A6B633C" w:rsidR="00B21397" w:rsidRDefault="00A05E97" w:rsidP="00B21397">
            <w:r>
              <w:t xml:space="preserve">Item </w:t>
            </w:r>
            <w:r w:rsidR="00ED7BD5">
              <w:t>Name</w:t>
            </w:r>
          </w:p>
        </w:tc>
        <w:tc>
          <w:tcPr>
            <w:tcW w:w="2338" w:type="dxa"/>
          </w:tcPr>
          <w:p w14:paraId="17020235" w14:textId="5A4B5888" w:rsidR="00B21397" w:rsidRDefault="00ED7BD5" w:rsidP="00B21397">
            <w:r w:rsidRPr="00ED7BD5">
              <w:t>x(3</w:t>
            </w:r>
            <w:r>
              <w:t>0</w:t>
            </w:r>
            <w:r w:rsidRPr="00ED7BD5">
              <w:t>)</w:t>
            </w:r>
          </w:p>
        </w:tc>
      </w:tr>
      <w:tr w:rsidR="00B21397" w14:paraId="7EDE12E8" w14:textId="77777777" w:rsidTr="00A05E97">
        <w:trPr>
          <w:trHeight w:val="350"/>
        </w:trPr>
        <w:tc>
          <w:tcPr>
            <w:tcW w:w="1525" w:type="dxa"/>
          </w:tcPr>
          <w:p w14:paraId="0E1EE5D0" w14:textId="2AAE753B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52631894" w14:textId="483E0700" w:rsidR="00B21397" w:rsidRDefault="00B21397" w:rsidP="00B21397">
            <w:r>
              <w:t>i-no</w:t>
            </w:r>
          </w:p>
        </w:tc>
        <w:tc>
          <w:tcPr>
            <w:tcW w:w="3597" w:type="dxa"/>
          </w:tcPr>
          <w:p w14:paraId="3EB2D290" w14:textId="08493B74" w:rsidR="00B21397" w:rsidRDefault="00ED7BD5" w:rsidP="00B21397">
            <w:r>
              <w:t xml:space="preserve">Item </w:t>
            </w:r>
            <w:r w:rsidR="00A05E97">
              <w:t>Number</w:t>
            </w:r>
          </w:p>
        </w:tc>
        <w:tc>
          <w:tcPr>
            <w:tcW w:w="2338" w:type="dxa"/>
          </w:tcPr>
          <w:p w14:paraId="6D44AE42" w14:textId="57B3275D" w:rsidR="00B21397" w:rsidRDefault="00ED7BD5" w:rsidP="00B21397">
            <w:r w:rsidRPr="00ED7BD5">
              <w:t>x(</w:t>
            </w:r>
            <w:r>
              <w:t>15</w:t>
            </w:r>
            <w:r w:rsidRPr="00ED7BD5">
              <w:t>)</w:t>
            </w:r>
          </w:p>
        </w:tc>
      </w:tr>
      <w:tr w:rsidR="00B21397" w14:paraId="07469E9C" w14:textId="77777777" w:rsidTr="00A05E97">
        <w:trPr>
          <w:trHeight w:val="350"/>
        </w:trPr>
        <w:tc>
          <w:tcPr>
            <w:tcW w:w="1525" w:type="dxa"/>
          </w:tcPr>
          <w:p w14:paraId="28885514" w14:textId="40C82513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1134B16B" w14:textId="44446541" w:rsidR="00B21397" w:rsidRDefault="00B21397" w:rsidP="00B21397">
            <w:r>
              <w:t>inv-by-cust</w:t>
            </w:r>
          </w:p>
        </w:tc>
        <w:tc>
          <w:tcPr>
            <w:tcW w:w="3597" w:type="dxa"/>
          </w:tcPr>
          <w:p w14:paraId="2D86FE7C" w14:textId="0587E2FC" w:rsidR="00B21397" w:rsidRDefault="00ED7BD5" w:rsidP="00B21397">
            <w:r>
              <w:t>Inventory by Customer?</w:t>
            </w:r>
          </w:p>
        </w:tc>
        <w:tc>
          <w:tcPr>
            <w:tcW w:w="2338" w:type="dxa"/>
          </w:tcPr>
          <w:p w14:paraId="2EDD9FC2" w14:textId="5C7E00CC" w:rsidR="00B21397" w:rsidRDefault="00ED7BD5" w:rsidP="00B21397">
            <w:r w:rsidRPr="00ED7BD5">
              <w:t>yes/no</w:t>
            </w:r>
          </w:p>
        </w:tc>
      </w:tr>
      <w:tr w:rsidR="00B21397" w14:paraId="2B8576DC" w14:textId="77777777" w:rsidTr="00A05E97">
        <w:trPr>
          <w:trHeight w:val="350"/>
        </w:trPr>
        <w:tc>
          <w:tcPr>
            <w:tcW w:w="1525" w:type="dxa"/>
          </w:tcPr>
          <w:p w14:paraId="3B3F84F0" w14:textId="7CF07907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0EDBC2DB" w14:textId="1A98C686" w:rsidR="00B21397" w:rsidRDefault="00B21397" w:rsidP="00B21397">
            <w:r>
              <w:t>isaset</w:t>
            </w:r>
          </w:p>
        </w:tc>
        <w:tc>
          <w:tcPr>
            <w:tcW w:w="3597" w:type="dxa"/>
          </w:tcPr>
          <w:p w14:paraId="1FCF12F8" w14:textId="0276CAFC" w:rsidR="00B21397" w:rsidRDefault="00ED7BD5" w:rsidP="00B21397">
            <w:r>
              <w:t>S</w:t>
            </w:r>
            <w:r w:rsidR="00A05E97">
              <w:t>et?</w:t>
            </w:r>
          </w:p>
        </w:tc>
        <w:tc>
          <w:tcPr>
            <w:tcW w:w="2338" w:type="dxa"/>
          </w:tcPr>
          <w:p w14:paraId="66176B8A" w14:textId="71E6E41E" w:rsidR="00B21397" w:rsidRDefault="00ED7BD5" w:rsidP="00B21397">
            <w:r w:rsidRPr="00ED7BD5">
              <w:t>Y/N</w:t>
            </w:r>
          </w:p>
        </w:tc>
      </w:tr>
      <w:tr w:rsidR="00B21397" w14:paraId="4A68A4B1" w14:textId="77777777" w:rsidTr="00A05E97">
        <w:trPr>
          <w:trHeight w:val="350"/>
        </w:trPr>
        <w:tc>
          <w:tcPr>
            <w:tcW w:w="1525" w:type="dxa"/>
          </w:tcPr>
          <w:p w14:paraId="3A2D94B6" w14:textId="6BEE0833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01AEEC34" w14:textId="02487CAC" w:rsidR="00B21397" w:rsidRDefault="00B21397" w:rsidP="00B21397">
            <w:r>
              <w:t>job-date</w:t>
            </w:r>
          </w:p>
        </w:tc>
        <w:tc>
          <w:tcPr>
            <w:tcW w:w="3597" w:type="dxa"/>
          </w:tcPr>
          <w:p w14:paraId="2EA83174" w14:textId="03C36661" w:rsidR="00B21397" w:rsidRDefault="00ED7BD5" w:rsidP="00B21397">
            <w:r>
              <w:t>Date Last Counted</w:t>
            </w:r>
          </w:p>
        </w:tc>
        <w:tc>
          <w:tcPr>
            <w:tcW w:w="2338" w:type="dxa"/>
          </w:tcPr>
          <w:p w14:paraId="057DE937" w14:textId="5A18A96A" w:rsidR="00B21397" w:rsidRDefault="00ED7BD5" w:rsidP="00B21397">
            <w:r w:rsidRPr="00ED7BD5">
              <w:t>99/99/9999</w:t>
            </w:r>
          </w:p>
        </w:tc>
      </w:tr>
      <w:tr w:rsidR="00B21397" w14:paraId="4318D39F" w14:textId="77777777" w:rsidTr="00A05E97">
        <w:trPr>
          <w:trHeight w:val="350"/>
        </w:trPr>
        <w:tc>
          <w:tcPr>
            <w:tcW w:w="1525" w:type="dxa"/>
          </w:tcPr>
          <w:p w14:paraId="2B82FF9B" w14:textId="73795781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5B94A6F6" w14:textId="4EABC361" w:rsidR="00B21397" w:rsidRDefault="00B21397" w:rsidP="00B21397">
            <w:r>
              <w:t>l-score</w:t>
            </w:r>
          </w:p>
        </w:tc>
        <w:tc>
          <w:tcPr>
            <w:tcW w:w="3597" w:type="dxa"/>
          </w:tcPr>
          <w:p w14:paraId="70D61A69" w14:textId="64BED329" w:rsidR="00B21397" w:rsidRDefault="00ED7BD5" w:rsidP="00B21397">
            <w:r>
              <w:t>Length Score</w:t>
            </w:r>
          </w:p>
        </w:tc>
        <w:tc>
          <w:tcPr>
            <w:tcW w:w="2338" w:type="dxa"/>
          </w:tcPr>
          <w:p w14:paraId="60C00F53" w14:textId="3F54CB6C" w:rsidR="00B21397" w:rsidRDefault="00ED7BD5" w:rsidP="00B21397">
            <w:r w:rsidRPr="00ED7BD5">
              <w:t>&gt;&gt;&gt;&gt;&gt;9.99&lt;&lt;&lt;&lt;</w:t>
            </w:r>
          </w:p>
        </w:tc>
      </w:tr>
      <w:tr w:rsidR="00B21397" w14:paraId="015461E7" w14:textId="77777777" w:rsidTr="00A05E97">
        <w:trPr>
          <w:trHeight w:val="350"/>
        </w:trPr>
        <w:tc>
          <w:tcPr>
            <w:tcW w:w="1525" w:type="dxa"/>
          </w:tcPr>
          <w:p w14:paraId="2A7B46E4" w14:textId="67DBD14D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565B6148" w14:textId="007B3045" w:rsidR="00B21397" w:rsidRDefault="00B21397" w:rsidP="00B21397">
            <w:r>
              <w:t>last-cost</w:t>
            </w:r>
          </w:p>
        </w:tc>
        <w:tc>
          <w:tcPr>
            <w:tcW w:w="3597" w:type="dxa"/>
          </w:tcPr>
          <w:p w14:paraId="0AAFF9CD" w14:textId="41154CD8" w:rsidR="00B21397" w:rsidRDefault="00A05E97" w:rsidP="00B21397">
            <w:r>
              <w:t>Last Purchase Cost</w:t>
            </w:r>
          </w:p>
        </w:tc>
        <w:tc>
          <w:tcPr>
            <w:tcW w:w="2338" w:type="dxa"/>
          </w:tcPr>
          <w:p w14:paraId="1C0EDD81" w14:textId="387CFB09" w:rsidR="00B21397" w:rsidRDefault="00ED7BD5" w:rsidP="00B21397">
            <w:r w:rsidRPr="00ED7BD5">
              <w:t>&gt;&gt;&gt;,&gt;&gt;9.9999</w:t>
            </w:r>
          </w:p>
        </w:tc>
      </w:tr>
      <w:tr w:rsidR="00B21397" w14:paraId="03CAD707" w14:textId="77777777" w:rsidTr="00A05E97">
        <w:trPr>
          <w:trHeight w:val="350"/>
        </w:trPr>
        <w:tc>
          <w:tcPr>
            <w:tcW w:w="1525" w:type="dxa"/>
          </w:tcPr>
          <w:p w14:paraId="1D3C8BB3" w14:textId="5983805B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36C80F05" w14:textId="01E58888" w:rsidR="00B21397" w:rsidRDefault="00B21397" w:rsidP="00B21397">
            <w:r>
              <w:t>last-count</w:t>
            </w:r>
          </w:p>
        </w:tc>
        <w:tc>
          <w:tcPr>
            <w:tcW w:w="3597" w:type="dxa"/>
          </w:tcPr>
          <w:p w14:paraId="33F5129D" w14:textId="641D72C5" w:rsidR="00B21397" w:rsidRDefault="00ED7BD5" w:rsidP="00B21397">
            <w:r>
              <w:t>Last Count</w:t>
            </w:r>
          </w:p>
        </w:tc>
        <w:tc>
          <w:tcPr>
            <w:tcW w:w="2338" w:type="dxa"/>
          </w:tcPr>
          <w:p w14:paraId="5BD7E075" w14:textId="1A8724FB" w:rsidR="00B21397" w:rsidRDefault="00ED7BD5" w:rsidP="00B21397">
            <w:r w:rsidRPr="00ED7BD5">
              <w:t>&gt;&gt;&gt;,&gt;&gt;&gt;,&gt;&gt;9.9&lt;&lt;</w:t>
            </w:r>
          </w:p>
        </w:tc>
      </w:tr>
      <w:tr w:rsidR="00B21397" w14:paraId="44DAA2A7" w14:textId="77777777" w:rsidTr="00A05E97">
        <w:trPr>
          <w:trHeight w:val="350"/>
        </w:trPr>
        <w:tc>
          <w:tcPr>
            <w:tcW w:w="1525" w:type="dxa"/>
          </w:tcPr>
          <w:p w14:paraId="17A7D7F3" w14:textId="4411E5E5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1D1445CB" w14:textId="33DA807A" w:rsidR="00B21397" w:rsidRDefault="00B21397" w:rsidP="00B21397">
            <w:r>
              <w:t>last-date</w:t>
            </w:r>
          </w:p>
        </w:tc>
        <w:tc>
          <w:tcPr>
            <w:tcW w:w="3597" w:type="dxa"/>
          </w:tcPr>
          <w:p w14:paraId="2DC63F49" w14:textId="2E6734BF" w:rsidR="00B21397" w:rsidRDefault="00ED7BD5" w:rsidP="00B21397">
            <w:r>
              <w:t>Date Last Counted</w:t>
            </w:r>
          </w:p>
        </w:tc>
        <w:tc>
          <w:tcPr>
            <w:tcW w:w="2338" w:type="dxa"/>
          </w:tcPr>
          <w:p w14:paraId="29769263" w14:textId="0BFCAC09" w:rsidR="00B21397" w:rsidRDefault="00ED7BD5" w:rsidP="00B21397">
            <w:r w:rsidRPr="00ED7BD5">
              <w:t>99/99/9999</w:t>
            </w:r>
          </w:p>
        </w:tc>
      </w:tr>
      <w:tr w:rsidR="00B21397" w14:paraId="70E55E7E" w14:textId="77777777" w:rsidTr="00A05E97">
        <w:trPr>
          <w:trHeight w:val="350"/>
        </w:trPr>
        <w:tc>
          <w:tcPr>
            <w:tcW w:w="1525" w:type="dxa"/>
          </w:tcPr>
          <w:p w14:paraId="129EAD79" w14:textId="7CCD864D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6C71B566" w14:textId="5387D29E" w:rsidR="00B21397" w:rsidRDefault="00B21397" w:rsidP="00B21397">
            <w:r>
              <w:t>lead-days</w:t>
            </w:r>
          </w:p>
        </w:tc>
        <w:tc>
          <w:tcPr>
            <w:tcW w:w="3597" w:type="dxa"/>
          </w:tcPr>
          <w:p w14:paraId="6148FDF8" w14:textId="535EE525" w:rsidR="00B21397" w:rsidRDefault="00ED7BD5" w:rsidP="00B21397">
            <w:r>
              <w:t>Lead Time (Days)</w:t>
            </w:r>
          </w:p>
        </w:tc>
        <w:tc>
          <w:tcPr>
            <w:tcW w:w="2338" w:type="dxa"/>
          </w:tcPr>
          <w:p w14:paraId="4843ECEF" w14:textId="2E843037" w:rsidR="00B21397" w:rsidRDefault="00ED7BD5" w:rsidP="00B21397">
            <w:r w:rsidRPr="00ED7BD5">
              <w:t>&gt;&gt;9</w:t>
            </w:r>
          </w:p>
        </w:tc>
      </w:tr>
      <w:tr w:rsidR="00B21397" w14:paraId="7A6EABDC" w14:textId="77777777" w:rsidTr="00A05E97">
        <w:trPr>
          <w:trHeight w:val="350"/>
        </w:trPr>
        <w:tc>
          <w:tcPr>
            <w:tcW w:w="1525" w:type="dxa"/>
          </w:tcPr>
          <w:p w14:paraId="2A670787" w14:textId="4AFF6582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4D989458" w14:textId="0263BE27" w:rsidR="00B21397" w:rsidRDefault="00B21397" w:rsidP="00B21397">
            <w:r>
              <w:t>loc</w:t>
            </w:r>
          </w:p>
        </w:tc>
        <w:tc>
          <w:tcPr>
            <w:tcW w:w="3597" w:type="dxa"/>
          </w:tcPr>
          <w:p w14:paraId="717FC6B0" w14:textId="2A3754A8" w:rsidR="00B21397" w:rsidRDefault="00ED7BD5" w:rsidP="00B21397">
            <w:r>
              <w:t>Primary Warehouse</w:t>
            </w:r>
          </w:p>
        </w:tc>
        <w:tc>
          <w:tcPr>
            <w:tcW w:w="2338" w:type="dxa"/>
          </w:tcPr>
          <w:p w14:paraId="4DF63C28" w14:textId="7D031904" w:rsidR="00B21397" w:rsidRDefault="00ED7BD5" w:rsidP="00B21397">
            <w:r w:rsidRPr="00ED7BD5">
              <w:t>x(5)</w:t>
            </w:r>
          </w:p>
        </w:tc>
      </w:tr>
      <w:tr w:rsidR="00B21397" w14:paraId="200F204D" w14:textId="77777777" w:rsidTr="00A05E97">
        <w:trPr>
          <w:trHeight w:val="350"/>
        </w:trPr>
        <w:tc>
          <w:tcPr>
            <w:tcW w:w="1525" w:type="dxa"/>
          </w:tcPr>
          <w:p w14:paraId="02C41541" w14:textId="0DA60A4D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37701BAE" w14:textId="4C33EB6C" w:rsidR="00B21397" w:rsidRDefault="00B21397" w:rsidP="00B21397">
            <w:r>
              <w:t>lyptd-msf</w:t>
            </w:r>
          </w:p>
        </w:tc>
        <w:tc>
          <w:tcPr>
            <w:tcW w:w="3597" w:type="dxa"/>
          </w:tcPr>
          <w:p w14:paraId="62E2BD79" w14:textId="4B8F6135" w:rsidR="00B21397" w:rsidRDefault="00ED7BD5" w:rsidP="00B21397">
            <w:r>
              <w:t>L</w:t>
            </w:r>
            <w:r w:rsidR="00A05E97">
              <w:t xml:space="preserve">ast </w:t>
            </w:r>
            <w:r>
              <w:t>Y</w:t>
            </w:r>
            <w:r w:rsidR="00A05E97">
              <w:t>ear</w:t>
            </w:r>
            <w:r>
              <w:t xml:space="preserve"> P</w:t>
            </w:r>
            <w:r w:rsidR="00A05E97">
              <w:t>eriod-</w:t>
            </w:r>
            <w:r>
              <w:t>T</w:t>
            </w:r>
            <w:r w:rsidR="00A05E97">
              <w:t>o-</w:t>
            </w:r>
            <w:r>
              <w:t>D</w:t>
            </w:r>
            <w:r w:rsidR="00A05E97">
              <w:t>ate</w:t>
            </w:r>
            <w:r>
              <w:t xml:space="preserve"> MSF</w:t>
            </w:r>
          </w:p>
        </w:tc>
        <w:tc>
          <w:tcPr>
            <w:tcW w:w="2338" w:type="dxa"/>
          </w:tcPr>
          <w:p w14:paraId="2F8BC4F1" w14:textId="4C7FC17A" w:rsidR="00B21397" w:rsidRDefault="00ED7BD5" w:rsidP="00B21397">
            <w:r w:rsidRPr="00ED7BD5">
              <w:t>-&gt;&gt;&gt;,&gt;&gt;&gt;,&gt;&gt;9.99</w:t>
            </w:r>
          </w:p>
        </w:tc>
      </w:tr>
      <w:tr w:rsidR="00B21397" w14:paraId="24644C52" w14:textId="77777777" w:rsidTr="00A05E97">
        <w:trPr>
          <w:trHeight w:val="350"/>
        </w:trPr>
        <w:tc>
          <w:tcPr>
            <w:tcW w:w="1525" w:type="dxa"/>
          </w:tcPr>
          <w:p w14:paraId="7F570023" w14:textId="4CFF645D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47AD3A92" w14:textId="53B925FF" w:rsidR="00B21397" w:rsidRDefault="00B21397" w:rsidP="00B21397">
            <w:r>
              <w:t>lyytd-msf</w:t>
            </w:r>
          </w:p>
        </w:tc>
        <w:tc>
          <w:tcPr>
            <w:tcW w:w="3597" w:type="dxa"/>
          </w:tcPr>
          <w:p w14:paraId="5BACD69E" w14:textId="395B8337" w:rsidR="00B21397" w:rsidRDefault="00ED7BD5" w:rsidP="00B21397">
            <w:r>
              <w:t>L</w:t>
            </w:r>
            <w:r w:rsidR="00A05E97">
              <w:t xml:space="preserve">ast </w:t>
            </w:r>
            <w:r>
              <w:t>Y</w:t>
            </w:r>
            <w:r w:rsidR="00A05E97">
              <w:t>ear</w:t>
            </w:r>
            <w:r>
              <w:t xml:space="preserve"> Y</w:t>
            </w:r>
            <w:r w:rsidR="00A05E97">
              <w:t>ear-</w:t>
            </w:r>
            <w:r>
              <w:t>T</w:t>
            </w:r>
            <w:r w:rsidR="00A05E97">
              <w:t>o-</w:t>
            </w:r>
            <w:r>
              <w:t>D</w:t>
            </w:r>
            <w:r w:rsidR="00A05E97">
              <w:t>ate</w:t>
            </w:r>
            <w:r>
              <w:t xml:space="preserve"> MSF</w:t>
            </w:r>
          </w:p>
        </w:tc>
        <w:tc>
          <w:tcPr>
            <w:tcW w:w="2338" w:type="dxa"/>
          </w:tcPr>
          <w:p w14:paraId="10B2549A" w14:textId="4594A21C" w:rsidR="00B21397" w:rsidRDefault="00ED7BD5" w:rsidP="00B21397">
            <w:r w:rsidRPr="00ED7BD5">
              <w:t>-&gt;&gt;&gt;,&gt;&gt;&gt;,&gt;&gt;9.99</w:t>
            </w:r>
          </w:p>
        </w:tc>
      </w:tr>
      <w:tr w:rsidR="00B21397" w14:paraId="49CC4654" w14:textId="77777777" w:rsidTr="00A05E97">
        <w:trPr>
          <w:trHeight w:val="350"/>
        </w:trPr>
        <w:tc>
          <w:tcPr>
            <w:tcW w:w="1525" w:type="dxa"/>
          </w:tcPr>
          <w:p w14:paraId="36D0BE5B" w14:textId="0E1D31A0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0123775D" w14:textId="163EC4F8" w:rsidR="00B21397" w:rsidRDefault="00B21397" w:rsidP="00B21397">
            <w:r>
              <w:t>mat-type</w:t>
            </w:r>
          </w:p>
        </w:tc>
        <w:tc>
          <w:tcPr>
            <w:tcW w:w="3597" w:type="dxa"/>
          </w:tcPr>
          <w:p w14:paraId="48A6D724" w14:textId="0A7D375C" w:rsidR="00B21397" w:rsidRDefault="00ED7BD5" w:rsidP="00B21397">
            <w:r>
              <w:t>Mat</w:t>
            </w:r>
            <w:r w:rsidR="00A05E97">
              <w:t>erial</w:t>
            </w:r>
            <w:r>
              <w:t xml:space="preserve"> Type</w:t>
            </w:r>
          </w:p>
        </w:tc>
        <w:tc>
          <w:tcPr>
            <w:tcW w:w="2338" w:type="dxa"/>
          </w:tcPr>
          <w:p w14:paraId="43986E4D" w14:textId="721BDAEB" w:rsidR="00B21397" w:rsidRDefault="00ED7BD5" w:rsidP="00B21397">
            <w:r>
              <w:t>X</w:t>
            </w:r>
          </w:p>
        </w:tc>
      </w:tr>
      <w:tr w:rsidR="00B21397" w14:paraId="1503E6E5" w14:textId="77777777" w:rsidTr="00A05E97">
        <w:trPr>
          <w:trHeight w:val="350"/>
        </w:trPr>
        <w:tc>
          <w:tcPr>
            <w:tcW w:w="1525" w:type="dxa"/>
          </w:tcPr>
          <w:p w14:paraId="3CB2F3DC" w14:textId="18EFC69F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3842159D" w14:textId="486EEE13" w:rsidR="00B21397" w:rsidRDefault="00B21397" w:rsidP="00B21397">
            <w:r>
              <w:t>ord-level</w:t>
            </w:r>
          </w:p>
        </w:tc>
        <w:tc>
          <w:tcPr>
            <w:tcW w:w="3597" w:type="dxa"/>
          </w:tcPr>
          <w:p w14:paraId="5A4407F1" w14:textId="71EC2BF3" w:rsidR="00B21397" w:rsidRDefault="00ED7BD5" w:rsidP="00B21397">
            <w:r>
              <w:t>Reorder Level</w:t>
            </w:r>
          </w:p>
        </w:tc>
        <w:tc>
          <w:tcPr>
            <w:tcW w:w="2338" w:type="dxa"/>
          </w:tcPr>
          <w:p w14:paraId="7EF19591" w14:textId="2CCB7364" w:rsidR="00B21397" w:rsidRDefault="00ED7BD5" w:rsidP="00B21397">
            <w:r w:rsidRPr="00ED7BD5">
              <w:t>&gt;&gt;&gt;,&gt;&gt;&gt;,&gt;&gt;9.999</w:t>
            </w:r>
          </w:p>
        </w:tc>
      </w:tr>
      <w:tr w:rsidR="00B21397" w14:paraId="5B52BA29" w14:textId="77777777" w:rsidTr="00A05E97">
        <w:trPr>
          <w:trHeight w:val="350"/>
        </w:trPr>
        <w:tc>
          <w:tcPr>
            <w:tcW w:w="1525" w:type="dxa"/>
          </w:tcPr>
          <w:p w14:paraId="51BDA58C" w14:textId="396A9916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7384DB33" w14:textId="7415A356" w:rsidR="00B21397" w:rsidRDefault="00B21397" w:rsidP="00B21397">
            <w:r>
              <w:t>ord-max</w:t>
            </w:r>
          </w:p>
        </w:tc>
        <w:tc>
          <w:tcPr>
            <w:tcW w:w="3597" w:type="dxa"/>
          </w:tcPr>
          <w:p w14:paraId="4ADA3095" w14:textId="6F52C916" w:rsidR="00B21397" w:rsidRDefault="00ED7BD5" w:rsidP="00B21397">
            <w:r>
              <w:t>Order Maximum</w:t>
            </w:r>
          </w:p>
        </w:tc>
        <w:tc>
          <w:tcPr>
            <w:tcW w:w="2338" w:type="dxa"/>
          </w:tcPr>
          <w:p w14:paraId="2F86A41D" w14:textId="79FBEAF2" w:rsidR="00B21397" w:rsidRDefault="00ED7BD5" w:rsidP="00B21397">
            <w:r w:rsidRPr="00ED7BD5">
              <w:t>&gt;&gt;&gt;,&gt;&gt;&gt;,&gt;&gt;9.99</w:t>
            </w:r>
          </w:p>
        </w:tc>
      </w:tr>
      <w:tr w:rsidR="00B21397" w14:paraId="4ECF8221" w14:textId="77777777" w:rsidTr="00A05E97">
        <w:trPr>
          <w:trHeight w:val="350"/>
        </w:trPr>
        <w:tc>
          <w:tcPr>
            <w:tcW w:w="1525" w:type="dxa"/>
          </w:tcPr>
          <w:p w14:paraId="0FBC97A1" w14:textId="45CD3C6E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5111C212" w14:textId="62AAD6A8" w:rsidR="00B21397" w:rsidRDefault="00B21397" w:rsidP="00B21397">
            <w:r>
              <w:t>ord-min</w:t>
            </w:r>
          </w:p>
        </w:tc>
        <w:tc>
          <w:tcPr>
            <w:tcW w:w="3597" w:type="dxa"/>
          </w:tcPr>
          <w:p w14:paraId="314F0A6D" w14:textId="36BBB376" w:rsidR="00B21397" w:rsidRDefault="00ED7BD5" w:rsidP="00B21397">
            <w:r>
              <w:t>Order Minimum</w:t>
            </w:r>
          </w:p>
        </w:tc>
        <w:tc>
          <w:tcPr>
            <w:tcW w:w="2338" w:type="dxa"/>
          </w:tcPr>
          <w:p w14:paraId="404FC1ED" w14:textId="273BAE3E" w:rsidR="00B21397" w:rsidRDefault="00ED7BD5" w:rsidP="00B21397">
            <w:r w:rsidRPr="00ED7BD5">
              <w:t>&gt;&gt;&gt;,&gt;&gt;&gt;,&gt;&gt;9.999</w:t>
            </w:r>
          </w:p>
        </w:tc>
      </w:tr>
      <w:tr w:rsidR="00B21397" w14:paraId="57321C36" w14:textId="77777777" w:rsidTr="00A05E97">
        <w:trPr>
          <w:trHeight w:val="350"/>
        </w:trPr>
        <w:tc>
          <w:tcPr>
            <w:tcW w:w="1525" w:type="dxa"/>
          </w:tcPr>
          <w:p w14:paraId="09C00E73" w14:textId="641E66F5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27F6F8D1" w14:textId="4B5F23B1" w:rsidR="00B21397" w:rsidRDefault="00B21397" w:rsidP="00B21397">
            <w:r>
              <w:t>ord-policy</w:t>
            </w:r>
          </w:p>
        </w:tc>
        <w:tc>
          <w:tcPr>
            <w:tcW w:w="3597" w:type="dxa"/>
          </w:tcPr>
          <w:p w14:paraId="48B435C1" w14:textId="6FD2B462" w:rsidR="00B21397" w:rsidRDefault="00ED7BD5" w:rsidP="00B21397">
            <w:r>
              <w:t>Reorder Policy Code</w:t>
            </w:r>
          </w:p>
        </w:tc>
        <w:tc>
          <w:tcPr>
            <w:tcW w:w="2338" w:type="dxa"/>
          </w:tcPr>
          <w:p w14:paraId="447F000F" w14:textId="45E0469F" w:rsidR="00B21397" w:rsidRDefault="00ED7BD5" w:rsidP="00B21397">
            <w:r>
              <w:t>R</w:t>
            </w:r>
            <w:r w:rsidRPr="00ED7BD5">
              <w:t>/L</w:t>
            </w:r>
          </w:p>
        </w:tc>
      </w:tr>
      <w:tr w:rsidR="00B21397" w14:paraId="632FE803" w14:textId="77777777" w:rsidTr="00A05E97">
        <w:trPr>
          <w:trHeight w:val="350"/>
        </w:trPr>
        <w:tc>
          <w:tcPr>
            <w:tcW w:w="1525" w:type="dxa"/>
          </w:tcPr>
          <w:p w14:paraId="38711883" w14:textId="011BFABA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65C62BB6" w14:textId="4D1A0F8B" w:rsidR="00B21397" w:rsidRDefault="00B21397" w:rsidP="00B21397">
            <w:r>
              <w:t>part-dscr1</w:t>
            </w:r>
          </w:p>
        </w:tc>
        <w:tc>
          <w:tcPr>
            <w:tcW w:w="3597" w:type="dxa"/>
          </w:tcPr>
          <w:p w14:paraId="7E87C1F3" w14:textId="0104CEDD" w:rsidR="00B21397" w:rsidRDefault="00ED7BD5" w:rsidP="00B21397">
            <w:r>
              <w:t>Item Description</w:t>
            </w:r>
          </w:p>
        </w:tc>
        <w:tc>
          <w:tcPr>
            <w:tcW w:w="2338" w:type="dxa"/>
          </w:tcPr>
          <w:p w14:paraId="39288981" w14:textId="2F421959" w:rsidR="00B21397" w:rsidRDefault="00ED7BD5" w:rsidP="00B21397">
            <w:r w:rsidRPr="00ED7BD5">
              <w:t>x(30)</w:t>
            </w:r>
          </w:p>
        </w:tc>
      </w:tr>
      <w:tr w:rsidR="00B21397" w14:paraId="21BFFD3E" w14:textId="77777777" w:rsidTr="00A05E97">
        <w:trPr>
          <w:trHeight w:val="350"/>
        </w:trPr>
        <w:tc>
          <w:tcPr>
            <w:tcW w:w="1525" w:type="dxa"/>
          </w:tcPr>
          <w:p w14:paraId="3FE4A63D" w14:textId="0C69408D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41CA4242" w14:textId="7BD3338A" w:rsidR="00B21397" w:rsidRDefault="00B21397" w:rsidP="00B21397">
            <w:r>
              <w:t>part-dscr2</w:t>
            </w:r>
          </w:p>
        </w:tc>
        <w:tc>
          <w:tcPr>
            <w:tcW w:w="3597" w:type="dxa"/>
          </w:tcPr>
          <w:p w14:paraId="075CBE7D" w14:textId="2D28A36F" w:rsidR="00B21397" w:rsidRDefault="00ED7BD5" w:rsidP="00B21397">
            <w:r>
              <w:t>Item Description</w:t>
            </w:r>
          </w:p>
        </w:tc>
        <w:tc>
          <w:tcPr>
            <w:tcW w:w="2338" w:type="dxa"/>
          </w:tcPr>
          <w:p w14:paraId="0C047317" w14:textId="7848EC2F" w:rsidR="00B21397" w:rsidRDefault="00ED7BD5" w:rsidP="00B21397">
            <w:r w:rsidRPr="00ED7BD5">
              <w:t>x(30)</w:t>
            </w:r>
          </w:p>
        </w:tc>
      </w:tr>
      <w:tr w:rsidR="00B21397" w14:paraId="0B37DEDC" w14:textId="77777777" w:rsidTr="00A05E97">
        <w:trPr>
          <w:trHeight w:val="350"/>
        </w:trPr>
        <w:tc>
          <w:tcPr>
            <w:tcW w:w="1525" w:type="dxa"/>
          </w:tcPr>
          <w:p w14:paraId="5D62FCBA" w14:textId="3046E7B2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3986572B" w14:textId="706D327C" w:rsidR="00B21397" w:rsidRDefault="00B21397" w:rsidP="00B21397">
            <w:r>
              <w:t>part-dscr3</w:t>
            </w:r>
          </w:p>
        </w:tc>
        <w:tc>
          <w:tcPr>
            <w:tcW w:w="3597" w:type="dxa"/>
          </w:tcPr>
          <w:p w14:paraId="71CAE02A" w14:textId="0B129412" w:rsidR="00B21397" w:rsidRDefault="00ED7BD5" w:rsidP="00B21397">
            <w:r>
              <w:t>Item Description</w:t>
            </w:r>
          </w:p>
        </w:tc>
        <w:tc>
          <w:tcPr>
            <w:tcW w:w="2338" w:type="dxa"/>
          </w:tcPr>
          <w:p w14:paraId="0F069968" w14:textId="076F1448" w:rsidR="00B21397" w:rsidRDefault="00ED7BD5" w:rsidP="00B21397">
            <w:r w:rsidRPr="00ED7BD5">
              <w:t>x(30)</w:t>
            </w:r>
          </w:p>
        </w:tc>
      </w:tr>
      <w:tr w:rsidR="00B21397" w14:paraId="4BA4911E" w14:textId="77777777" w:rsidTr="00A05E97">
        <w:trPr>
          <w:trHeight w:val="350"/>
        </w:trPr>
        <w:tc>
          <w:tcPr>
            <w:tcW w:w="1525" w:type="dxa"/>
          </w:tcPr>
          <w:p w14:paraId="796D5A9C" w14:textId="6BEA3DD3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733A17D1" w14:textId="56AD137F" w:rsidR="00B21397" w:rsidRDefault="00B21397" w:rsidP="00B21397">
            <w:r>
              <w:t>part-no</w:t>
            </w:r>
          </w:p>
        </w:tc>
        <w:tc>
          <w:tcPr>
            <w:tcW w:w="3597" w:type="dxa"/>
          </w:tcPr>
          <w:p w14:paraId="16B0A497" w14:textId="37ADDE14" w:rsidR="00B21397" w:rsidRDefault="00ED7BD5" w:rsidP="00B21397">
            <w:r>
              <w:t>Cust</w:t>
            </w:r>
            <w:r w:rsidR="00A05E97">
              <w:t>omer</w:t>
            </w:r>
            <w:r>
              <w:t xml:space="preserve"> Part </w:t>
            </w:r>
            <w:r w:rsidR="00A05E97">
              <w:t>Number</w:t>
            </w:r>
          </w:p>
        </w:tc>
        <w:tc>
          <w:tcPr>
            <w:tcW w:w="2338" w:type="dxa"/>
          </w:tcPr>
          <w:p w14:paraId="11A6EB7B" w14:textId="09CE85F3" w:rsidR="00B21397" w:rsidRDefault="00ED7BD5" w:rsidP="00B21397">
            <w:r w:rsidRPr="00ED7BD5">
              <w:t>x(</w:t>
            </w:r>
            <w:r>
              <w:t>12</w:t>
            </w:r>
            <w:r w:rsidRPr="00ED7BD5">
              <w:t>)</w:t>
            </w:r>
          </w:p>
        </w:tc>
      </w:tr>
      <w:tr w:rsidR="00B21397" w14:paraId="23754F09" w14:textId="77777777" w:rsidTr="00A05E97">
        <w:trPr>
          <w:trHeight w:val="350"/>
        </w:trPr>
        <w:tc>
          <w:tcPr>
            <w:tcW w:w="1525" w:type="dxa"/>
          </w:tcPr>
          <w:p w14:paraId="03601806" w14:textId="41B3C8F7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188655C7" w14:textId="32B84927" w:rsidR="00B21397" w:rsidRDefault="00B21397" w:rsidP="00B21397">
            <w:r>
              <w:t>pic-code</w:t>
            </w:r>
          </w:p>
        </w:tc>
        <w:tc>
          <w:tcPr>
            <w:tcW w:w="3597" w:type="dxa"/>
          </w:tcPr>
          <w:p w14:paraId="74958496" w14:textId="4956EB45" w:rsidR="00B21397" w:rsidRDefault="00ED7BD5" w:rsidP="00B21397">
            <w:r>
              <w:t>P&amp;IC Code</w:t>
            </w:r>
          </w:p>
        </w:tc>
        <w:tc>
          <w:tcPr>
            <w:tcW w:w="2338" w:type="dxa"/>
          </w:tcPr>
          <w:p w14:paraId="270C71C5" w14:textId="6D8F73D6" w:rsidR="00B21397" w:rsidRDefault="00ED7BD5" w:rsidP="00B21397">
            <w:r w:rsidRPr="00ED7BD5">
              <w:t>x(3)</w:t>
            </w:r>
          </w:p>
        </w:tc>
      </w:tr>
      <w:tr w:rsidR="00B21397" w14:paraId="26C73E0A" w14:textId="77777777" w:rsidTr="00A05E97">
        <w:trPr>
          <w:trHeight w:val="350"/>
        </w:trPr>
        <w:tc>
          <w:tcPr>
            <w:tcW w:w="1525" w:type="dxa"/>
          </w:tcPr>
          <w:p w14:paraId="6665D626" w14:textId="6BF222CE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6BD54D63" w14:textId="2CB06606" w:rsidR="00B21397" w:rsidRDefault="00B21397" w:rsidP="00B21397">
            <w:r>
              <w:t>plate-no</w:t>
            </w:r>
          </w:p>
        </w:tc>
        <w:tc>
          <w:tcPr>
            <w:tcW w:w="3597" w:type="dxa"/>
          </w:tcPr>
          <w:p w14:paraId="7106CA25" w14:textId="00D3BC16" w:rsidR="00B21397" w:rsidRDefault="00ED7BD5" w:rsidP="00B21397">
            <w:r>
              <w:t xml:space="preserve">Plate </w:t>
            </w:r>
            <w:r w:rsidR="00A05E97">
              <w:t>Number</w:t>
            </w:r>
          </w:p>
        </w:tc>
        <w:tc>
          <w:tcPr>
            <w:tcW w:w="2338" w:type="dxa"/>
          </w:tcPr>
          <w:p w14:paraId="2C85DEF6" w14:textId="50DFFD99" w:rsidR="00B21397" w:rsidRDefault="00ED7BD5" w:rsidP="00B21397">
            <w:r w:rsidRPr="00ED7BD5">
              <w:t>x(</w:t>
            </w:r>
            <w:r>
              <w:t>15</w:t>
            </w:r>
            <w:r w:rsidRPr="00ED7BD5">
              <w:t>)</w:t>
            </w:r>
          </w:p>
        </w:tc>
      </w:tr>
      <w:tr w:rsidR="00B21397" w14:paraId="553971FE" w14:textId="77777777" w:rsidTr="00A05E97">
        <w:trPr>
          <w:trHeight w:val="350"/>
        </w:trPr>
        <w:tc>
          <w:tcPr>
            <w:tcW w:w="1525" w:type="dxa"/>
          </w:tcPr>
          <w:p w14:paraId="44A3C1BA" w14:textId="5AEB18DF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594BC9F8" w14:textId="66528BDE" w:rsidR="00B21397" w:rsidRDefault="00B21397" w:rsidP="00B21397">
            <w:r>
              <w:t>press-type</w:t>
            </w:r>
          </w:p>
        </w:tc>
        <w:tc>
          <w:tcPr>
            <w:tcW w:w="3597" w:type="dxa"/>
          </w:tcPr>
          <w:p w14:paraId="4B902149" w14:textId="191FF3AD" w:rsidR="00B21397" w:rsidRDefault="00ED7BD5" w:rsidP="00B21397">
            <w:r>
              <w:t>Press Type</w:t>
            </w:r>
          </w:p>
        </w:tc>
        <w:tc>
          <w:tcPr>
            <w:tcW w:w="2338" w:type="dxa"/>
          </w:tcPr>
          <w:p w14:paraId="7359C076" w14:textId="3C10BA89" w:rsidR="00B21397" w:rsidRDefault="00ED7BD5" w:rsidP="00B21397">
            <w:r>
              <w:t>X</w:t>
            </w:r>
          </w:p>
        </w:tc>
      </w:tr>
      <w:tr w:rsidR="00B21397" w14:paraId="162AE0C3" w14:textId="77777777" w:rsidTr="00A05E97">
        <w:trPr>
          <w:trHeight w:val="350"/>
        </w:trPr>
        <w:tc>
          <w:tcPr>
            <w:tcW w:w="1525" w:type="dxa"/>
          </w:tcPr>
          <w:p w14:paraId="17D6F252" w14:textId="3453A984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2C1AED7C" w14:textId="035AADAC" w:rsidR="00B21397" w:rsidRDefault="00B21397" w:rsidP="00B21397">
            <w:r>
              <w:t>procat</w:t>
            </w:r>
          </w:p>
        </w:tc>
        <w:tc>
          <w:tcPr>
            <w:tcW w:w="3597" w:type="dxa"/>
          </w:tcPr>
          <w:p w14:paraId="201582A5" w14:textId="3B388528" w:rsidR="00B21397" w:rsidRDefault="00ED7BD5" w:rsidP="00B21397">
            <w:r>
              <w:t>Category</w:t>
            </w:r>
          </w:p>
        </w:tc>
        <w:tc>
          <w:tcPr>
            <w:tcW w:w="2338" w:type="dxa"/>
          </w:tcPr>
          <w:p w14:paraId="7441AA30" w14:textId="38D957A5" w:rsidR="00B21397" w:rsidRDefault="00ED7BD5" w:rsidP="00B21397">
            <w:r w:rsidRPr="00ED7BD5">
              <w:t>x(</w:t>
            </w:r>
            <w:r>
              <w:t>5</w:t>
            </w:r>
            <w:r w:rsidRPr="00ED7BD5">
              <w:t>)</w:t>
            </w:r>
          </w:p>
        </w:tc>
      </w:tr>
      <w:tr w:rsidR="00B21397" w14:paraId="6D7AEEC7" w14:textId="77777777" w:rsidTr="00A05E97">
        <w:trPr>
          <w:trHeight w:val="350"/>
        </w:trPr>
        <w:tc>
          <w:tcPr>
            <w:tcW w:w="1525" w:type="dxa"/>
          </w:tcPr>
          <w:p w14:paraId="05FD4CEB" w14:textId="3BA5EAD8" w:rsidR="00B21397" w:rsidRDefault="00B21397" w:rsidP="00B21397">
            <w:r w:rsidRPr="00F778CB">
              <w:t>itemfg</w:t>
            </w:r>
          </w:p>
        </w:tc>
        <w:tc>
          <w:tcPr>
            <w:tcW w:w="1890" w:type="dxa"/>
          </w:tcPr>
          <w:p w14:paraId="617C9010" w14:textId="36B0DC52" w:rsidR="00B21397" w:rsidRDefault="00B21397" w:rsidP="00B21397">
            <w:r>
              <w:t>procat-desc</w:t>
            </w:r>
          </w:p>
        </w:tc>
        <w:tc>
          <w:tcPr>
            <w:tcW w:w="3597" w:type="dxa"/>
          </w:tcPr>
          <w:p w14:paraId="02AF949A" w14:textId="0F7DB480" w:rsidR="00B21397" w:rsidRDefault="00ED7BD5" w:rsidP="00B21397">
            <w:r>
              <w:t>Description</w:t>
            </w:r>
          </w:p>
        </w:tc>
        <w:tc>
          <w:tcPr>
            <w:tcW w:w="2338" w:type="dxa"/>
          </w:tcPr>
          <w:p w14:paraId="24E482CE" w14:textId="0BE538CB" w:rsidR="00B21397" w:rsidRDefault="00ED7BD5" w:rsidP="00B21397">
            <w:r w:rsidRPr="00ED7BD5">
              <w:t>x(</w:t>
            </w:r>
            <w:r>
              <w:t>2</w:t>
            </w:r>
            <w:r w:rsidRPr="00ED7BD5">
              <w:t>0)</w:t>
            </w:r>
          </w:p>
        </w:tc>
      </w:tr>
      <w:tr w:rsidR="00ED7BD5" w14:paraId="34C0D29F" w14:textId="77777777" w:rsidTr="00A05E97">
        <w:trPr>
          <w:trHeight w:val="350"/>
        </w:trPr>
        <w:tc>
          <w:tcPr>
            <w:tcW w:w="1525" w:type="dxa"/>
          </w:tcPr>
          <w:p w14:paraId="77A2B119" w14:textId="22E2ED32" w:rsidR="00ED7BD5" w:rsidRPr="00F778CB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1890" w:type="dxa"/>
          </w:tcPr>
          <w:p w14:paraId="37710F22" w14:textId="76B26D2E" w:rsidR="00ED7BD5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597" w:type="dxa"/>
          </w:tcPr>
          <w:p w14:paraId="075E595B" w14:textId="36136BA2" w:rsidR="00ED7BD5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996AEE8" w14:textId="2214EB50" w:rsidR="00ED7BD5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ED7BD5" w14:paraId="2264AA84" w14:textId="77777777" w:rsidTr="00A05E97">
        <w:trPr>
          <w:trHeight w:val="350"/>
        </w:trPr>
        <w:tc>
          <w:tcPr>
            <w:tcW w:w="1525" w:type="dxa"/>
          </w:tcPr>
          <w:p w14:paraId="20274640" w14:textId="1A63D44C" w:rsidR="00ED7BD5" w:rsidRDefault="00ED7BD5" w:rsidP="00ED7BD5">
            <w:r w:rsidRPr="00F778CB">
              <w:t>itemfg</w:t>
            </w:r>
          </w:p>
        </w:tc>
        <w:tc>
          <w:tcPr>
            <w:tcW w:w="1890" w:type="dxa"/>
          </w:tcPr>
          <w:p w14:paraId="1DBEC5C4" w14:textId="26A08494" w:rsidR="00ED7BD5" w:rsidRDefault="00ED7BD5" w:rsidP="00ED7BD5">
            <w:r>
              <w:t>prod-code</w:t>
            </w:r>
          </w:p>
        </w:tc>
        <w:tc>
          <w:tcPr>
            <w:tcW w:w="3597" w:type="dxa"/>
          </w:tcPr>
          <w:p w14:paraId="3AB5B2BD" w14:textId="602620FC" w:rsidR="00ED7BD5" w:rsidRDefault="00ED7BD5" w:rsidP="00ED7BD5">
            <w:r>
              <w:t>Production Code</w:t>
            </w:r>
          </w:p>
        </w:tc>
        <w:tc>
          <w:tcPr>
            <w:tcW w:w="2338" w:type="dxa"/>
          </w:tcPr>
          <w:p w14:paraId="6796E1E3" w14:textId="7B1321DB" w:rsidR="00ED7BD5" w:rsidRDefault="00ED7BD5" w:rsidP="00ED7BD5">
            <w:r w:rsidRPr="00ED7BD5">
              <w:t>x(</w:t>
            </w:r>
            <w:r>
              <w:t>5</w:t>
            </w:r>
            <w:r w:rsidRPr="00ED7BD5">
              <w:t>)</w:t>
            </w:r>
          </w:p>
        </w:tc>
      </w:tr>
      <w:tr w:rsidR="00ED7BD5" w14:paraId="006E5C3C" w14:textId="77777777" w:rsidTr="00A05E97">
        <w:trPr>
          <w:trHeight w:val="350"/>
        </w:trPr>
        <w:tc>
          <w:tcPr>
            <w:tcW w:w="1525" w:type="dxa"/>
          </w:tcPr>
          <w:p w14:paraId="25165C1C" w14:textId="288AD178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5D86C65" w14:textId="60F11CA0" w:rsidR="00ED7BD5" w:rsidRDefault="00ED7BD5" w:rsidP="00ED7BD5">
            <w:r>
              <w:t>prod-notes</w:t>
            </w:r>
          </w:p>
        </w:tc>
        <w:tc>
          <w:tcPr>
            <w:tcW w:w="3597" w:type="dxa"/>
          </w:tcPr>
          <w:p w14:paraId="3AC350CF" w14:textId="73C1CC1C" w:rsidR="00ED7BD5" w:rsidRDefault="00ED7BD5" w:rsidP="00ED7BD5">
            <w:r>
              <w:t>Notes</w:t>
            </w:r>
          </w:p>
        </w:tc>
        <w:tc>
          <w:tcPr>
            <w:tcW w:w="2338" w:type="dxa"/>
          </w:tcPr>
          <w:p w14:paraId="71FFE12C" w14:textId="7B2EEDCE" w:rsidR="00ED7BD5" w:rsidRDefault="00ED7BD5" w:rsidP="00ED7BD5">
            <w:r w:rsidRPr="00ED7BD5">
              <w:t>x(</w:t>
            </w:r>
            <w:r>
              <w:t>2</w:t>
            </w:r>
            <w:r w:rsidRPr="00ED7BD5">
              <w:t>0)</w:t>
            </w:r>
          </w:p>
        </w:tc>
      </w:tr>
      <w:tr w:rsidR="00ED7BD5" w14:paraId="1C15F93C" w14:textId="77777777" w:rsidTr="00A05E97">
        <w:trPr>
          <w:trHeight w:val="350"/>
        </w:trPr>
        <w:tc>
          <w:tcPr>
            <w:tcW w:w="1525" w:type="dxa"/>
          </w:tcPr>
          <w:p w14:paraId="24D51808" w14:textId="447FC471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1E07A128" w14:textId="16251274" w:rsidR="00ED7BD5" w:rsidRDefault="00ED7BD5" w:rsidP="00ED7BD5">
            <w:r>
              <w:t>prod-uom</w:t>
            </w:r>
          </w:p>
        </w:tc>
        <w:tc>
          <w:tcPr>
            <w:tcW w:w="3597" w:type="dxa"/>
          </w:tcPr>
          <w:p w14:paraId="25BE4DFE" w14:textId="595E564C" w:rsidR="00ED7BD5" w:rsidRDefault="00ED7BD5" w:rsidP="00ED7BD5">
            <w:r>
              <w:t>Production U</w:t>
            </w:r>
            <w:r w:rsidR="00A05E97">
              <w:t xml:space="preserve">nit of </w:t>
            </w:r>
            <w:r>
              <w:t>M</w:t>
            </w:r>
            <w:r w:rsidR="00A05E97">
              <w:t>easure</w:t>
            </w:r>
          </w:p>
        </w:tc>
        <w:tc>
          <w:tcPr>
            <w:tcW w:w="2338" w:type="dxa"/>
          </w:tcPr>
          <w:p w14:paraId="10C2CBED" w14:textId="20CEE931" w:rsidR="00ED7BD5" w:rsidRDefault="00ED7BD5" w:rsidP="00ED7BD5">
            <w:r w:rsidRPr="00ED7BD5">
              <w:t>x(3)</w:t>
            </w:r>
          </w:p>
        </w:tc>
      </w:tr>
      <w:tr w:rsidR="00ED7BD5" w14:paraId="73DC0656" w14:textId="77777777" w:rsidTr="00A05E97">
        <w:trPr>
          <w:trHeight w:val="350"/>
        </w:trPr>
        <w:tc>
          <w:tcPr>
            <w:tcW w:w="1525" w:type="dxa"/>
          </w:tcPr>
          <w:p w14:paraId="1207427C" w14:textId="39F1BA46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B8E5C69" w14:textId="36E12DB0" w:rsidR="00ED7BD5" w:rsidRDefault="00ED7BD5" w:rsidP="00ED7BD5">
            <w:r>
              <w:t>profitp-ptd</w:t>
            </w:r>
          </w:p>
        </w:tc>
        <w:tc>
          <w:tcPr>
            <w:tcW w:w="3597" w:type="dxa"/>
          </w:tcPr>
          <w:p w14:paraId="5F7C03AB" w14:textId="1433D3AD" w:rsidR="00ED7BD5" w:rsidRDefault="00A05E97" w:rsidP="00ED7BD5">
            <w:r>
              <w:t>Period-To-Date Profit</w:t>
            </w:r>
          </w:p>
        </w:tc>
        <w:tc>
          <w:tcPr>
            <w:tcW w:w="2338" w:type="dxa"/>
          </w:tcPr>
          <w:p w14:paraId="33A59F46" w14:textId="24518854" w:rsidR="00ED7BD5" w:rsidRDefault="00ED7BD5" w:rsidP="00ED7BD5">
            <w:r w:rsidRPr="00ED7BD5">
              <w:t>-&gt;&gt;&gt;,&gt;&gt;9.99&lt;&lt;</w:t>
            </w:r>
          </w:p>
        </w:tc>
      </w:tr>
      <w:tr w:rsidR="00ED7BD5" w14:paraId="690F6DC5" w14:textId="77777777" w:rsidTr="00A05E97">
        <w:trPr>
          <w:trHeight w:val="350"/>
        </w:trPr>
        <w:tc>
          <w:tcPr>
            <w:tcW w:w="1525" w:type="dxa"/>
          </w:tcPr>
          <w:p w14:paraId="5AEBFD23" w14:textId="2595C25C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A5B1723" w14:textId="56E83746" w:rsidR="00ED7BD5" w:rsidRDefault="00ED7BD5" w:rsidP="00ED7BD5">
            <w:r>
              <w:t>profitp-ytd</w:t>
            </w:r>
          </w:p>
        </w:tc>
        <w:tc>
          <w:tcPr>
            <w:tcW w:w="3597" w:type="dxa"/>
          </w:tcPr>
          <w:p w14:paraId="03935104" w14:textId="155149D4" w:rsidR="00ED7BD5" w:rsidRDefault="00A05E97" w:rsidP="00ED7BD5">
            <w:r>
              <w:t>Year-To-Date Profit</w:t>
            </w:r>
          </w:p>
        </w:tc>
        <w:tc>
          <w:tcPr>
            <w:tcW w:w="2338" w:type="dxa"/>
          </w:tcPr>
          <w:p w14:paraId="4597BBE1" w14:textId="40ED81C8" w:rsidR="00ED7BD5" w:rsidRDefault="00ED7BD5" w:rsidP="00ED7BD5">
            <w:r w:rsidRPr="00ED7BD5">
              <w:t>-&gt;&gt;&gt;,&gt;&gt;9.99&lt;&lt;</w:t>
            </w:r>
          </w:p>
        </w:tc>
      </w:tr>
      <w:tr w:rsidR="00ED7BD5" w14:paraId="7F79F45F" w14:textId="77777777" w:rsidTr="00A05E97">
        <w:trPr>
          <w:trHeight w:val="350"/>
        </w:trPr>
        <w:tc>
          <w:tcPr>
            <w:tcW w:w="1525" w:type="dxa"/>
          </w:tcPr>
          <w:p w14:paraId="0FF2FFE7" w14:textId="361943CB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784FF284" w14:textId="779ACC4D" w:rsidR="00ED7BD5" w:rsidRDefault="00ED7BD5" w:rsidP="00ED7BD5">
            <w:r>
              <w:t>ptd-msf</w:t>
            </w:r>
          </w:p>
        </w:tc>
        <w:tc>
          <w:tcPr>
            <w:tcW w:w="3597" w:type="dxa"/>
          </w:tcPr>
          <w:p w14:paraId="2E17BB99" w14:textId="223E9A7B" w:rsidR="00ED7BD5" w:rsidRDefault="00ED7BD5" w:rsidP="00ED7BD5">
            <w:r>
              <w:t>P</w:t>
            </w:r>
            <w:r w:rsidR="00A05E97">
              <w:t>eriod-</w:t>
            </w:r>
            <w:r>
              <w:t>T</w:t>
            </w:r>
            <w:r w:rsidR="00A05E97">
              <w:t>o-</w:t>
            </w:r>
            <w:r>
              <w:t>D</w:t>
            </w:r>
            <w:r w:rsidR="00A05E97">
              <w:t>ate</w:t>
            </w:r>
            <w:r>
              <w:t xml:space="preserve"> MSF</w:t>
            </w:r>
          </w:p>
        </w:tc>
        <w:tc>
          <w:tcPr>
            <w:tcW w:w="2338" w:type="dxa"/>
          </w:tcPr>
          <w:p w14:paraId="5F84A9FB" w14:textId="1D10D5F8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5DF44F5B" w14:textId="77777777" w:rsidTr="00A05E97">
        <w:trPr>
          <w:trHeight w:val="350"/>
        </w:trPr>
        <w:tc>
          <w:tcPr>
            <w:tcW w:w="1525" w:type="dxa"/>
          </w:tcPr>
          <w:p w14:paraId="04A0D9D3" w14:textId="00D695A8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9D12A20" w14:textId="25546E51" w:rsidR="00ED7BD5" w:rsidRDefault="00ED7BD5" w:rsidP="00ED7BD5">
            <w:r>
              <w:t>pur-cnt</w:t>
            </w:r>
          </w:p>
        </w:tc>
        <w:tc>
          <w:tcPr>
            <w:tcW w:w="3597" w:type="dxa"/>
          </w:tcPr>
          <w:p w14:paraId="5849E97C" w14:textId="3B541B7D" w:rsidR="00ED7BD5" w:rsidRDefault="00ED7BD5" w:rsidP="00ED7BD5">
            <w:r>
              <w:t>Purchase Count</w:t>
            </w:r>
          </w:p>
        </w:tc>
        <w:tc>
          <w:tcPr>
            <w:tcW w:w="2338" w:type="dxa"/>
          </w:tcPr>
          <w:p w14:paraId="268F2E6A" w14:textId="7C84B2C8" w:rsidR="00ED7BD5" w:rsidRDefault="00ED7BD5" w:rsidP="00ED7BD5">
            <w:r w:rsidRPr="00ED7BD5">
              <w:t>&gt;,&gt;&gt;9</w:t>
            </w:r>
          </w:p>
        </w:tc>
      </w:tr>
      <w:tr w:rsidR="00ED7BD5" w14:paraId="1D52AC0C" w14:textId="77777777" w:rsidTr="00A05E97">
        <w:trPr>
          <w:trHeight w:val="350"/>
        </w:trPr>
        <w:tc>
          <w:tcPr>
            <w:tcW w:w="1525" w:type="dxa"/>
          </w:tcPr>
          <w:p w14:paraId="00952E67" w14:textId="53A2234C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7621DECF" w14:textId="2E47BEC2" w:rsidR="00ED7BD5" w:rsidRDefault="00ED7BD5" w:rsidP="00ED7BD5">
            <w:r>
              <w:t>pur-man</w:t>
            </w:r>
          </w:p>
        </w:tc>
        <w:tc>
          <w:tcPr>
            <w:tcW w:w="3597" w:type="dxa"/>
          </w:tcPr>
          <w:p w14:paraId="0C6DB0A7" w14:textId="331C059A" w:rsidR="00ED7BD5" w:rsidRDefault="00ED7BD5" w:rsidP="00ED7BD5">
            <w:r>
              <w:t>Purchased or Man</w:t>
            </w:r>
            <w:r w:rsidR="00A05E97">
              <w:t>ufactured?</w:t>
            </w:r>
          </w:p>
        </w:tc>
        <w:tc>
          <w:tcPr>
            <w:tcW w:w="2338" w:type="dxa"/>
          </w:tcPr>
          <w:p w14:paraId="671EA2A6" w14:textId="79706ABF" w:rsidR="00ED7BD5" w:rsidRDefault="00ED7BD5" w:rsidP="00ED7BD5">
            <w:r w:rsidRPr="00ED7BD5">
              <w:t>P/M</w:t>
            </w:r>
          </w:p>
        </w:tc>
      </w:tr>
      <w:tr w:rsidR="00ED7BD5" w14:paraId="75308648" w14:textId="77777777" w:rsidTr="00A05E97">
        <w:trPr>
          <w:trHeight w:val="350"/>
        </w:trPr>
        <w:tc>
          <w:tcPr>
            <w:tcW w:w="1525" w:type="dxa"/>
          </w:tcPr>
          <w:p w14:paraId="079F17DD" w14:textId="0621BCD5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7D63220B" w14:textId="059A39CC" w:rsidR="00ED7BD5" w:rsidRDefault="00ED7BD5" w:rsidP="00ED7BD5">
            <w:r>
              <w:t>pur-rcode</w:t>
            </w:r>
          </w:p>
        </w:tc>
        <w:tc>
          <w:tcPr>
            <w:tcW w:w="3597" w:type="dxa"/>
          </w:tcPr>
          <w:p w14:paraId="5F1DF901" w14:textId="6BF965F2" w:rsidR="00ED7BD5" w:rsidRDefault="00ED7BD5" w:rsidP="00ED7BD5">
            <w:r>
              <w:t>Purch</w:t>
            </w:r>
            <w:r w:rsidR="00A05E97">
              <w:t>ase</w:t>
            </w:r>
            <w:r>
              <w:t xml:space="preserve"> Report Code</w:t>
            </w:r>
          </w:p>
        </w:tc>
        <w:tc>
          <w:tcPr>
            <w:tcW w:w="2338" w:type="dxa"/>
          </w:tcPr>
          <w:p w14:paraId="1BE682B1" w14:textId="2C6842AD" w:rsidR="00ED7BD5" w:rsidRDefault="00ED7BD5" w:rsidP="00ED7BD5">
            <w:r w:rsidRPr="00ED7BD5">
              <w:t>x(8)</w:t>
            </w:r>
          </w:p>
        </w:tc>
      </w:tr>
      <w:tr w:rsidR="00ED7BD5" w14:paraId="06762655" w14:textId="77777777" w:rsidTr="00A05E97">
        <w:trPr>
          <w:trHeight w:val="350"/>
        </w:trPr>
        <w:tc>
          <w:tcPr>
            <w:tcW w:w="1525" w:type="dxa"/>
          </w:tcPr>
          <w:p w14:paraId="619C6B05" w14:textId="18A94801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48C28A30" w14:textId="33395F18" w:rsidR="00ED7BD5" w:rsidRDefault="00ED7BD5" w:rsidP="00ED7BD5">
            <w:r>
              <w:t>pur-uom</w:t>
            </w:r>
          </w:p>
        </w:tc>
        <w:tc>
          <w:tcPr>
            <w:tcW w:w="3597" w:type="dxa"/>
          </w:tcPr>
          <w:p w14:paraId="6A3C3870" w14:textId="1D0B766A" w:rsidR="00ED7BD5" w:rsidRDefault="00ED7BD5" w:rsidP="00ED7BD5">
            <w:r>
              <w:t>Purchased U</w:t>
            </w:r>
            <w:r w:rsidR="00A05E97">
              <w:t xml:space="preserve">nit of </w:t>
            </w:r>
            <w:r>
              <w:t>M</w:t>
            </w:r>
            <w:r w:rsidR="00A05E97">
              <w:t>easure</w:t>
            </w:r>
          </w:p>
        </w:tc>
        <w:tc>
          <w:tcPr>
            <w:tcW w:w="2338" w:type="dxa"/>
          </w:tcPr>
          <w:p w14:paraId="234E1B33" w14:textId="76F307F1" w:rsidR="00ED7BD5" w:rsidRDefault="00ED7BD5" w:rsidP="00ED7BD5">
            <w:r w:rsidRPr="00ED7BD5">
              <w:t>x(</w:t>
            </w:r>
            <w:r>
              <w:t>4</w:t>
            </w:r>
            <w:r w:rsidRPr="00ED7BD5">
              <w:t>)</w:t>
            </w:r>
          </w:p>
        </w:tc>
      </w:tr>
      <w:tr w:rsidR="00ED7BD5" w14:paraId="557872C5" w14:textId="77777777" w:rsidTr="00A05E97">
        <w:trPr>
          <w:trHeight w:val="350"/>
        </w:trPr>
        <w:tc>
          <w:tcPr>
            <w:tcW w:w="1525" w:type="dxa"/>
          </w:tcPr>
          <w:p w14:paraId="7DA94432" w14:textId="6A35B7B3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1AA30A4" w14:textId="6785E36E" w:rsidR="00ED7BD5" w:rsidRDefault="00ED7BD5" w:rsidP="00ED7BD5">
            <w:r>
              <w:t>q-adj</w:t>
            </w:r>
          </w:p>
        </w:tc>
        <w:tc>
          <w:tcPr>
            <w:tcW w:w="3597" w:type="dxa"/>
          </w:tcPr>
          <w:p w14:paraId="5918F4CB" w14:textId="39999C6D" w:rsidR="00ED7BD5" w:rsidRDefault="00ED7BD5" w:rsidP="00ED7BD5">
            <w:r>
              <w:t>Quantity Adjusted</w:t>
            </w:r>
          </w:p>
        </w:tc>
        <w:tc>
          <w:tcPr>
            <w:tcW w:w="2338" w:type="dxa"/>
          </w:tcPr>
          <w:p w14:paraId="2D73FB32" w14:textId="7F570A9A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28E91C32" w14:textId="77777777" w:rsidTr="00A05E97">
        <w:trPr>
          <w:trHeight w:val="350"/>
        </w:trPr>
        <w:tc>
          <w:tcPr>
            <w:tcW w:w="1525" w:type="dxa"/>
          </w:tcPr>
          <w:p w14:paraId="08D7E5F5" w14:textId="7680469A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5D9D9B2E" w14:textId="3751ED0C" w:rsidR="00ED7BD5" w:rsidRDefault="00ED7BD5" w:rsidP="00ED7BD5">
            <w:r>
              <w:t>q-adj-ptd</w:t>
            </w:r>
          </w:p>
        </w:tc>
        <w:tc>
          <w:tcPr>
            <w:tcW w:w="3597" w:type="dxa"/>
          </w:tcPr>
          <w:p w14:paraId="02570FE0" w14:textId="75E0E6F4" w:rsidR="00ED7BD5" w:rsidRDefault="00ED7BD5" w:rsidP="00ED7BD5">
            <w:r>
              <w:t>Quantity Adjusted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6108C7E2" w14:textId="3CC4778E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4D8B03F2" w14:textId="77777777" w:rsidTr="00A05E97">
        <w:trPr>
          <w:trHeight w:val="350"/>
        </w:trPr>
        <w:tc>
          <w:tcPr>
            <w:tcW w:w="1525" w:type="dxa"/>
          </w:tcPr>
          <w:p w14:paraId="11EB74A5" w14:textId="4BCCAF11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10E6A68D" w14:textId="0EDA8291" w:rsidR="00ED7BD5" w:rsidRDefault="00ED7BD5" w:rsidP="00ED7BD5">
            <w:r>
              <w:t>q-adj-ytd</w:t>
            </w:r>
          </w:p>
        </w:tc>
        <w:tc>
          <w:tcPr>
            <w:tcW w:w="3597" w:type="dxa"/>
          </w:tcPr>
          <w:p w14:paraId="7B902312" w14:textId="39AE4D09" w:rsidR="00ED7BD5" w:rsidRDefault="00ED7BD5" w:rsidP="00ED7BD5">
            <w:r>
              <w:t>Quantity Adjusted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639E5E0D" w14:textId="6A24CF46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3BACE69D" w14:textId="77777777" w:rsidTr="00A05E97">
        <w:trPr>
          <w:trHeight w:val="350"/>
        </w:trPr>
        <w:tc>
          <w:tcPr>
            <w:tcW w:w="1525" w:type="dxa"/>
          </w:tcPr>
          <w:p w14:paraId="692331FB" w14:textId="6B7DF6F1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6414693" w14:textId="457B2073" w:rsidR="00ED7BD5" w:rsidRDefault="00ED7BD5" w:rsidP="00ED7BD5">
            <w:r>
              <w:t>q-alloc</w:t>
            </w:r>
          </w:p>
        </w:tc>
        <w:tc>
          <w:tcPr>
            <w:tcW w:w="3597" w:type="dxa"/>
          </w:tcPr>
          <w:p w14:paraId="113D2775" w14:textId="2F1669B5" w:rsidR="00ED7BD5" w:rsidRDefault="00ED7BD5" w:rsidP="00ED7BD5">
            <w:r>
              <w:t>Q</w:t>
            </w:r>
            <w:r w:rsidR="00A05E97">
              <w:t>uantity</w:t>
            </w:r>
            <w:r>
              <w:t xml:space="preserve"> Available</w:t>
            </w:r>
          </w:p>
        </w:tc>
        <w:tc>
          <w:tcPr>
            <w:tcW w:w="2338" w:type="dxa"/>
          </w:tcPr>
          <w:p w14:paraId="721F73DD" w14:textId="2F954012" w:rsidR="00ED7BD5" w:rsidRDefault="00ED7BD5" w:rsidP="00ED7BD5">
            <w:r w:rsidRPr="00ED7BD5">
              <w:t>-&gt;&gt;,&gt;&gt;&gt;,&gt;&gt;9.999</w:t>
            </w:r>
          </w:p>
        </w:tc>
      </w:tr>
      <w:tr w:rsidR="00ED7BD5" w14:paraId="74B983B6" w14:textId="77777777" w:rsidTr="00A05E97">
        <w:trPr>
          <w:trHeight w:val="350"/>
        </w:trPr>
        <w:tc>
          <w:tcPr>
            <w:tcW w:w="1525" w:type="dxa"/>
          </w:tcPr>
          <w:p w14:paraId="7317DC4A" w14:textId="31277713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756AF91E" w14:textId="6A00279B" w:rsidR="00ED7BD5" w:rsidRDefault="00ED7BD5" w:rsidP="00ED7BD5">
            <w:r>
              <w:t>q-alloc-ptd</w:t>
            </w:r>
          </w:p>
        </w:tc>
        <w:tc>
          <w:tcPr>
            <w:tcW w:w="3597" w:type="dxa"/>
          </w:tcPr>
          <w:p w14:paraId="23E3E604" w14:textId="072ABEE1" w:rsidR="00ED7BD5" w:rsidRDefault="00ED7BD5" w:rsidP="00ED7BD5">
            <w:r>
              <w:t>Quantity Adjusted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78FBF381" w14:textId="61E5B70D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4716FB17" w14:textId="77777777" w:rsidTr="00A05E97">
        <w:trPr>
          <w:trHeight w:val="350"/>
        </w:trPr>
        <w:tc>
          <w:tcPr>
            <w:tcW w:w="1525" w:type="dxa"/>
          </w:tcPr>
          <w:p w14:paraId="0BFED408" w14:textId="48C9FC11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4A18F492" w14:textId="4B077521" w:rsidR="00ED7BD5" w:rsidRDefault="00ED7BD5" w:rsidP="00ED7BD5">
            <w:r>
              <w:t>q-alloc-ytd</w:t>
            </w:r>
          </w:p>
        </w:tc>
        <w:tc>
          <w:tcPr>
            <w:tcW w:w="3597" w:type="dxa"/>
          </w:tcPr>
          <w:p w14:paraId="3A6B71B0" w14:textId="4A210438" w:rsidR="00ED7BD5" w:rsidRDefault="00ED7BD5" w:rsidP="00ED7BD5">
            <w:r>
              <w:t>Quantity Adjusted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46F52EF3" w14:textId="21B67910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58E4F090" w14:textId="77777777" w:rsidTr="00A05E97">
        <w:trPr>
          <w:trHeight w:val="350"/>
        </w:trPr>
        <w:tc>
          <w:tcPr>
            <w:tcW w:w="1525" w:type="dxa"/>
          </w:tcPr>
          <w:p w14:paraId="57AB80E3" w14:textId="0069CC47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97C7501" w14:textId="4E03C7C1" w:rsidR="00ED7BD5" w:rsidRDefault="00ED7BD5" w:rsidP="00ED7BD5">
            <w:r>
              <w:t>q-avail</w:t>
            </w:r>
          </w:p>
        </w:tc>
        <w:tc>
          <w:tcPr>
            <w:tcW w:w="3597" w:type="dxa"/>
          </w:tcPr>
          <w:p w14:paraId="66A1A0D2" w14:textId="377CD6C9" w:rsidR="00ED7BD5" w:rsidRDefault="00ED7BD5" w:rsidP="00ED7BD5">
            <w:r>
              <w:t>Q</w:t>
            </w:r>
            <w:r w:rsidR="00A05E97">
              <w:t>uantity</w:t>
            </w:r>
            <w:r>
              <w:t xml:space="preserve"> Available</w:t>
            </w:r>
          </w:p>
        </w:tc>
        <w:tc>
          <w:tcPr>
            <w:tcW w:w="2338" w:type="dxa"/>
          </w:tcPr>
          <w:p w14:paraId="61A382FC" w14:textId="7A460EA1" w:rsidR="00ED7BD5" w:rsidRDefault="00ED7BD5" w:rsidP="00ED7BD5">
            <w:r w:rsidRPr="00ED7BD5">
              <w:t>-&gt;&gt;,&gt;&gt;&gt;,&gt;&gt;9.999</w:t>
            </w:r>
          </w:p>
        </w:tc>
      </w:tr>
      <w:tr w:rsidR="00ED7BD5" w14:paraId="45E5E039" w14:textId="77777777" w:rsidTr="00A05E97">
        <w:trPr>
          <w:trHeight w:val="350"/>
        </w:trPr>
        <w:tc>
          <w:tcPr>
            <w:tcW w:w="1525" w:type="dxa"/>
          </w:tcPr>
          <w:p w14:paraId="61ED972E" w14:textId="0D680163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72CDBBDD" w14:textId="70B252C2" w:rsidR="00ED7BD5" w:rsidRDefault="00ED7BD5" w:rsidP="00ED7BD5">
            <w:r>
              <w:t>q-back</w:t>
            </w:r>
          </w:p>
        </w:tc>
        <w:tc>
          <w:tcPr>
            <w:tcW w:w="3597" w:type="dxa"/>
          </w:tcPr>
          <w:p w14:paraId="59AD0CA9" w14:textId="7F508290" w:rsidR="00ED7BD5" w:rsidRDefault="001C6224" w:rsidP="00ED7BD5">
            <w:r>
              <w:t>Q</w:t>
            </w:r>
            <w:r w:rsidR="00A05E97">
              <w:t>uantity</w:t>
            </w:r>
            <w:r>
              <w:t xml:space="preserve"> Backordered</w:t>
            </w:r>
          </w:p>
        </w:tc>
        <w:tc>
          <w:tcPr>
            <w:tcW w:w="2338" w:type="dxa"/>
          </w:tcPr>
          <w:p w14:paraId="5ECBA781" w14:textId="456F72C7" w:rsidR="00ED7BD5" w:rsidRDefault="00ED7BD5" w:rsidP="00ED7BD5">
            <w:r w:rsidRPr="00ED7BD5">
              <w:t>-&gt;&gt;,&gt;&gt;&gt;,&gt;&gt;9.999</w:t>
            </w:r>
          </w:p>
        </w:tc>
      </w:tr>
      <w:tr w:rsidR="00ED7BD5" w14:paraId="261F6D82" w14:textId="77777777" w:rsidTr="00A05E97">
        <w:trPr>
          <w:trHeight w:val="350"/>
        </w:trPr>
        <w:tc>
          <w:tcPr>
            <w:tcW w:w="1525" w:type="dxa"/>
          </w:tcPr>
          <w:p w14:paraId="1ED7B4D0" w14:textId="1B63F17F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54405BB0" w14:textId="27B8B140" w:rsidR="00ED7BD5" w:rsidRDefault="00ED7BD5" w:rsidP="00ED7BD5">
            <w:r>
              <w:t>q-cogs</w:t>
            </w:r>
          </w:p>
        </w:tc>
        <w:tc>
          <w:tcPr>
            <w:tcW w:w="3597" w:type="dxa"/>
          </w:tcPr>
          <w:p w14:paraId="440A5DC2" w14:textId="2FE653D2" w:rsidR="00ED7BD5" w:rsidRDefault="001C6224" w:rsidP="00ED7BD5">
            <w:r w:rsidRPr="001C6224">
              <w:t xml:space="preserve">Quantity </w:t>
            </w:r>
            <w:r>
              <w:t>Transferred</w:t>
            </w:r>
          </w:p>
        </w:tc>
        <w:tc>
          <w:tcPr>
            <w:tcW w:w="2338" w:type="dxa"/>
          </w:tcPr>
          <w:p w14:paraId="5CBBA7C1" w14:textId="098BC2EE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76E2B132" w14:textId="77777777" w:rsidTr="00A05E97">
        <w:trPr>
          <w:trHeight w:val="350"/>
        </w:trPr>
        <w:tc>
          <w:tcPr>
            <w:tcW w:w="1525" w:type="dxa"/>
          </w:tcPr>
          <w:p w14:paraId="1EB8D844" w14:textId="48E8D1A2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44D597C" w14:textId="294DC409" w:rsidR="00ED7BD5" w:rsidRDefault="00ED7BD5" w:rsidP="00ED7BD5">
            <w:r>
              <w:t>q-cogs-ptd</w:t>
            </w:r>
          </w:p>
        </w:tc>
        <w:tc>
          <w:tcPr>
            <w:tcW w:w="3597" w:type="dxa"/>
          </w:tcPr>
          <w:p w14:paraId="166EA70B" w14:textId="16FF9543" w:rsidR="00ED7BD5" w:rsidRDefault="001C6224" w:rsidP="00ED7BD5">
            <w:r w:rsidRPr="001C6224">
              <w:t xml:space="preserve">Quantity </w:t>
            </w:r>
            <w:r>
              <w:t>Transferred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2E0AFEEE" w14:textId="2E519C11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3AF8F6BA" w14:textId="77777777" w:rsidTr="00A05E97">
        <w:trPr>
          <w:trHeight w:val="350"/>
        </w:trPr>
        <w:tc>
          <w:tcPr>
            <w:tcW w:w="1525" w:type="dxa"/>
          </w:tcPr>
          <w:p w14:paraId="71B4C8F7" w14:textId="09D6587A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F8EAB09" w14:textId="4AC0853B" w:rsidR="00ED7BD5" w:rsidRDefault="00ED7BD5" w:rsidP="00ED7BD5">
            <w:r>
              <w:t>q-cogs-ytd</w:t>
            </w:r>
          </w:p>
        </w:tc>
        <w:tc>
          <w:tcPr>
            <w:tcW w:w="3597" w:type="dxa"/>
          </w:tcPr>
          <w:p w14:paraId="5F44431F" w14:textId="106A400A" w:rsidR="00ED7BD5" w:rsidRDefault="001C6224" w:rsidP="00ED7BD5">
            <w:r w:rsidRPr="001C6224">
              <w:t xml:space="preserve">Quantity </w:t>
            </w:r>
            <w:r>
              <w:t>Transferred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58CFE7B5" w14:textId="4A4263B7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13E8DEFA" w14:textId="77777777" w:rsidTr="00A05E97">
        <w:trPr>
          <w:trHeight w:val="350"/>
        </w:trPr>
        <w:tc>
          <w:tcPr>
            <w:tcW w:w="1525" w:type="dxa"/>
          </w:tcPr>
          <w:p w14:paraId="7C1E0D97" w14:textId="30339C4C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7FC59C3" w14:textId="008C5E97" w:rsidR="00ED7BD5" w:rsidRDefault="00ED7BD5" w:rsidP="00ED7BD5">
            <w:r>
              <w:t>q-comm</w:t>
            </w:r>
          </w:p>
        </w:tc>
        <w:tc>
          <w:tcPr>
            <w:tcW w:w="3597" w:type="dxa"/>
          </w:tcPr>
          <w:p w14:paraId="170C43B7" w14:textId="6788E964" w:rsidR="00ED7BD5" w:rsidRDefault="00A05E97" w:rsidP="00ED7BD5">
            <w:r>
              <w:t>Quantity</w:t>
            </w:r>
            <w:r w:rsidR="001C6224">
              <w:t xml:space="preserve"> Committed</w:t>
            </w:r>
          </w:p>
        </w:tc>
        <w:tc>
          <w:tcPr>
            <w:tcW w:w="2338" w:type="dxa"/>
          </w:tcPr>
          <w:p w14:paraId="4C8E8DF5" w14:textId="323A9BB8" w:rsidR="00ED7BD5" w:rsidRDefault="00ED7BD5" w:rsidP="00ED7BD5">
            <w:r w:rsidRPr="00ED7BD5">
              <w:t>-&gt;&gt;,&gt;&gt;&gt;,&gt;&gt;9.999</w:t>
            </w:r>
          </w:p>
        </w:tc>
      </w:tr>
      <w:tr w:rsidR="00ED7BD5" w14:paraId="098F2598" w14:textId="77777777" w:rsidTr="00A05E97">
        <w:trPr>
          <w:trHeight w:val="350"/>
        </w:trPr>
        <w:tc>
          <w:tcPr>
            <w:tcW w:w="1525" w:type="dxa"/>
          </w:tcPr>
          <w:p w14:paraId="67BED0AB" w14:textId="62723509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1E5824A3" w14:textId="359F125C" w:rsidR="00ED7BD5" w:rsidRDefault="00ED7BD5" w:rsidP="00ED7BD5">
            <w:r>
              <w:t>q-inv</w:t>
            </w:r>
          </w:p>
        </w:tc>
        <w:tc>
          <w:tcPr>
            <w:tcW w:w="3597" w:type="dxa"/>
          </w:tcPr>
          <w:p w14:paraId="36824600" w14:textId="39ACFA5B" w:rsidR="00ED7BD5" w:rsidRDefault="001C6224" w:rsidP="00ED7BD5">
            <w:r>
              <w:t>Quantity Shipped</w:t>
            </w:r>
          </w:p>
        </w:tc>
        <w:tc>
          <w:tcPr>
            <w:tcW w:w="2338" w:type="dxa"/>
          </w:tcPr>
          <w:p w14:paraId="3EC43E19" w14:textId="7BD66C92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6D862829" w14:textId="77777777" w:rsidTr="00A05E97">
        <w:trPr>
          <w:trHeight w:val="350"/>
        </w:trPr>
        <w:tc>
          <w:tcPr>
            <w:tcW w:w="1525" w:type="dxa"/>
          </w:tcPr>
          <w:p w14:paraId="53A1E9E5" w14:textId="33615ECB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596E072" w14:textId="04FE8A66" w:rsidR="00ED7BD5" w:rsidRDefault="00ED7BD5" w:rsidP="00ED7BD5">
            <w:r>
              <w:t>q-inv-ptd</w:t>
            </w:r>
          </w:p>
        </w:tc>
        <w:tc>
          <w:tcPr>
            <w:tcW w:w="3597" w:type="dxa"/>
          </w:tcPr>
          <w:p w14:paraId="082D1842" w14:textId="11D24627" w:rsidR="00ED7BD5" w:rsidRDefault="001C6224" w:rsidP="00ED7BD5">
            <w:r>
              <w:t>Quantity Shipped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45086136" w14:textId="1BD39CEE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5A438FA9" w14:textId="77777777" w:rsidTr="00A05E97">
        <w:trPr>
          <w:trHeight w:val="350"/>
        </w:trPr>
        <w:tc>
          <w:tcPr>
            <w:tcW w:w="1525" w:type="dxa"/>
          </w:tcPr>
          <w:p w14:paraId="4EBF9B0A" w14:textId="26882DAD" w:rsidR="00ED7BD5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7ABA913" w14:textId="1FEC15FE" w:rsidR="00ED7BD5" w:rsidRDefault="00ED7BD5" w:rsidP="00ED7BD5">
            <w:r>
              <w:t>q-inv-ytd</w:t>
            </w:r>
          </w:p>
        </w:tc>
        <w:tc>
          <w:tcPr>
            <w:tcW w:w="3597" w:type="dxa"/>
          </w:tcPr>
          <w:p w14:paraId="7F81FA97" w14:textId="45A31D80" w:rsidR="00ED7BD5" w:rsidRDefault="001C6224" w:rsidP="00ED7BD5">
            <w:r>
              <w:t>Quantity Shipped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38777801" w14:textId="5DF5C34C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5904C38A" w14:textId="77777777" w:rsidTr="00A05E97">
        <w:trPr>
          <w:trHeight w:val="350"/>
        </w:trPr>
        <w:tc>
          <w:tcPr>
            <w:tcW w:w="1525" w:type="dxa"/>
          </w:tcPr>
          <w:p w14:paraId="6FF99A70" w14:textId="26CE6D0F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55A6ABE7" w14:textId="4B28391E" w:rsidR="00ED7BD5" w:rsidRDefault="00ED7BD5" w:rsidP="00ED7BD5">
            <w:r>
              <w:t>q-lyr</w:t>
            </w:r>
          </w:p>
        </w:tc>
        <w:tc>
          <w:tcPr>
            <w:tcW w:w="3597" w:type="dxa"/>
          </w:tcPr>
          <w:p w14:paraId="761DA870" w14:textId="7FE27645" w:rsidR="00ED7BD5" w:rsidRDefault="00A05E97" w:rsidP="00ED7BD5">
            <w:r>
              <w:t>Quantity</w:t>
            </w:r>
            <w:r w:rsidR="001C6224">
              <w:t xml:space="preserve"> Usage Last Y</w:t>
            </w:r>
            <w:r>
              <w:t>ear</w:t>
            </w:r>
          </w:p>
        </w:tc>
        <w:tc>
          <w:tcPr>
            <w:tcW w:w="2338" w:type="dxa"/>
          </w:tcPr>
          <w:p w14:paraId="6AD3C3A0" w14:textId="3132820F" w:rsidR="00ED7BD5" w:rsidRDefault="00ED7BD5" w:rsidP="00ED7BD5">
            <w:r w:rsidRPr="00ED7BD5">
              <w:t>-&gt;&gt;,&gt;&gt;&gt;,&gt;&gt;9</w:t>
            </w:r>
          </w:p>
        </w:tc>
      </w:tr>
      <w:tr w:rsidR="00ED7BD5" w14:paraId="3F23B5A3" w14:textId="77777777" w:rsidTr="00A05E97">
        <w:trPr>
          <w:trHeight w:val="350"/>
        </w:trPr>
        <w:tc>
          <w:tcPr>
            <w:tcW w:w="1525" w:type="dxa"/>
          </w:tcPr>
          <w:p w14:paraId="497FDFEF" w14:textId="57FBF71E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49BEBB9A" w14:textId="23DB8470" w:rsidR="00ED7BD5" w:rsidRDefault="00ED7BD5" w:rsidP="00ED7BD5">
            <w:r>
              <w:t>q-onh</w:t>
            </w:r>
          </w:p>
        </w:tc>
        <w:tc>
          <w:tcPr>
            <w:tcW w:w="3597" w:type="dxa"/>
          </w:tcPr>
          <w:p w14:paraId="352FCC60" w14:textId="0482D8A7" w:rsidR="00ED7BD5" w:rsidRDefault="00A05E97" w:rsidP="00ED7BD5">
            <w:r>
              <w:t xml:space="preserve">Quantity </w:t>
            </w:r>
            <w:r w:rsidR="001C6224">
              <w:t>On-Hand</w:t>
            </w:r>
          </w:p>
        </w:tc>
        <w:tc>
          <w:tcPr>
            <w:tcW w:w="2338" w:type="dxa"/>
          </w:tcPr>
          <w:p w14:paraId="05C05905" w14:textId="514A5661" w:rsidR="00ED7BD5" w:rsidRDefault="00ED7BD5" w:rsidP="00ED7BD5">
            <w:r w:rsidRPr="00ED7BD5">
              <w:t>-&gt;&gt;,&gt;&gt;&gt;,&gt;&gt;9.999</w:t>
            </w:r>
          </w:p>
        </w:tc>
      </w:tr>
      <w:tr w:rsidR="00ED7BD5" w14:paraId="53C77D05" w14:textId="77777777" w:rsidTr="00A05E97">
        <w:trPr>
          <w:trHeight w:val="350"/>
        </w:trPr>
        <w:tc>
          <w:tcPr>
            <w:tcW w:w="1525" w:type="dxa"/>
          </w:tcPr>
          <w:p w14:paraId="731FEADE" w14:textId="27140C79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A8248CD" w14:textId="59EF2C98" w:rsidR="00ED7BD5" w:rsidRDefault="00ED7BD5" w:rsidP="00ED7BD5">
            <w:r>
              <w:t>q-ono</w:t>
            </w:r>
          </w:p>
        </w:tc>
        <w:tc>
          <w:tcPr>
            <w:tcW w:w="3597" w:type="dxa"/>
          </w:tcPr>
          <w:p w14:paraId="632FA794" w14:textId="5F2BD4E0" w:rsidR="00ED7BD5" w:rsidRDefault="00A05E97" w:rsidP="00ED7BD5">
            <w:r>
              <w:t xml:space="preserve">Quantity </w:t>
            </w:r>
            <w:r w:rsidR="001C6224">
              <w:t>On-Order</w:t>
            </w:r>
          </w:p>
        </w:tc>
        <w:tc>
          <w:tcPr>
            <w:tcW w:w="2338" w:type="dxa"/>
          </w:tcPr>
          <w:p w14:paraId="363CC111" w14:textId="06DCF000" w:rsidR="00ED7BD5" w:rsidRDefault="00ED7BD5" w:rsidP="00ED7BD5">
            <w:r w:rsidRPr="00ED7BD5">
              <w:t>-&gt;&gt;,&gt;&gt;&gt;,&gt;&gt;9.999</w:t>
            </w:r>
          </w:p>
        </w:tc>
      </w:tr>
      <w:tr w:rsidR="00ED7BD5" w14:paraId="50301D43" w14:textId="77777777" w:rsidTr="00A05E97">
        <w:trPr>
          <w:trHeight w:val="350"/>
        </w:trPr>
        <w:tc>
          <w:tcPr>
            <w:tcW w:w="1525" w:type="dxa"/>
          </w:tcPr>
          <w:p w14:paraId="3F5CE73A" w14:textId="60DF689B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A1F68A5" w14:textId="71590346" w:rsidR="00ED7BD5" w:rsidRDefault="00ED7BD5" w:rsidP="00ED7BD5">
            <w:r>
              <w:t>q-ord</w:t>
            </w:r>
          </w:p>
        </w:tc>
        <w:tc>
          <w:tcPr>
            <w:tcW w:w="3597" w:type="dxa"/>
          </w:tcPr>
          <w:p w14:paraId="51FE7435" w14:textId="1DBBD8DE" w:rsidR="00ED7BD5" w:rsidRDefault="001C6224" w:rsidP="00ED7BD5">
            <w:r>
              <w:t>Quantity Adjusted</w:t>
            </w:r>
          </w:p>
        </w:tc>
        <w:tc>
          <w:tcPr>
            <w:tcW w:w="2338" w:type="dxa"/>
          </w:tcPr>
          <w:p w14:paraId="29BCEF2B" w14:textId="3B71A4BA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328A7E0B" w14:textId="77777777" w:rsidTr="00A05E97">
        <w:trPr>
          <w:trHeight w:val="350"/>
        </w:trPr>
        <w:tc>
          <w:tcPr>
            <w:tcW w:w="1525" w:type="dxa"/>
          </w:tcPr>
          <w:p w14:paraId="434ABF2B" w14:textId="0612477D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594B235" w14:textId="57799F2A" w:rsidR="00ED7BD5" w:rsidRDefault="00ED7BD5" w:rsidP="00ED7BD5">
            <w:r>
              <w:t>q-ord-ptd</w:t>
            </w:r>
          </w:p>
        </w:tc>
        <w:tc>
          <w:tcPr>
            <w:tcW w:w="3597" w:type="dxa"/>
          </w:tcPr>
          <w:p w14:paraId="54857012" w14:textId="6425FF23" w:rsidR="00ED7BD5" w:rsidRDefault="001C6224" w:rsidP="00ED7BD5">
            <w:r>
              <w:t>Quantity Adjusted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1E29540F" w14:textId="3F52A8F7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085D88E8" w14:textId="77777777" w:rsidTr="00A05E97">
        <w:trPr>
          <w:trHeight w:val="350"/>
        </w:trPr>
        <w:tc>
          <w:tcPr>
            <w:tcW w:w="1525" w:type="dxa"/>
          </w:tcPr>
          <w:p w14:paraId="6DCD8410" w14:textId="0759EF32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0503D8C" w14:textId="70C6D557" w:rsidR="00ED7BD5" w:rsidRDefault="00ED7BD5" w:rsidP="00ED7BD5">
            <w:r>
              <w:t>q-ord-ytd</w:t>
            </w:r>
          </w:p>
        </w:tc>
        <w:tc>
          <w:tcPr>
            <w:tcW w:w="3597" w:type="dxa"/>
          </w:tcPr>
          <w:p w14:paraId="2155CE59" w14:textId="64790905" w:rsidR="00ED7BD5" w:rsidRDefault="001C6224" w:rsidP="00ED7BD5">
            <w:r>
              <w:t>Quantity Adjusted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73D9DF6F" w14:textId="47570DD3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2E5CD627" w14:textId="77777777" w:rsidTr="00A05E97">
        <w:trPr>
          <w:trHeight w:val="350"/>
        </w:trPr>
        <w:tc>
          <w:tcPr>
            <w:tcW w:w="1525" w:type="dxa"/>
          </w:tcPr>
          <w:p w14:paraId="460E2A13" w14:textId="3A9056FB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870F5CB" w14:textId="15F31DF7" w:rsidR="00ED7BD5" w:rsidRDefault="00ED7BD5" w:rsidP="00ED7BD5">
            <w:r>
              <w:t>q-prod</w:t>
            </w:r>
          </w:p>
        </w:tc>
        <w:tc>
          <w:tcPr>
            <w:tcW w:w="3597" w:type="dxa"/>
          </w:tcPr>
          <w:p w14:paraId="10922CE3" w14:textId="3240FBB0" w:rsidR="00ED7BD5" w:rsidRDefault="001C6224" w:rsidP="00ED7BD5">
            <w:r>
              <w:t>Quantity Produced</w:t>
            </w:r>
          </w:p>
        </w:tc>
        <w:tc>
          <w:tcPr>
            <w:tcW w:w="2338" w:type="dxa"/>
          </w:tcPr>
          <w:p w14:paraId="52D0C686" w14:textId="1535C2EA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0A9B261C" w14:textId="77777777" w:rsidTr="00A05E97">
        <w:trPr>
          <w:trHeight w:val="350"/>
        </w:trPr>
        <w:tc>
          <w:tcPr>
            <w:tcW w:w="1525" w:type="dxa"/>
          </w:tcPr>
          <w:p w14:paraId="5545D42E" w14:textId="7D11AE66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72E9C4B8" w14:textId="221AC47E" w:rsidR="00ED7BD5" w:rsidRDefault="00ED7BD5" w:rsidP="00ED7BD5">
            <w:r>
              <w:t>q-prod-ptd</w:t>
            </w:r>
          </w:p>
        </w:tc>
        <w:tc>
          <w:tcPr>
            <w:tcW w:w="3597" w:type="dxa"/>
          </w:tcPr>
          <w:p w14:paraId="0D2CC926" w14:textId="6CD7FDE7" w:rsidR="00ED7BD5" w:rsidRDefault="001C6224" w:rsidP="00ED7BD5">
            <w:r>
              <w:t>Quantity Produced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0A2D657D" w14:textId="5EA57597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5EF5B386" w14:textId="77777777" w:rsidTr="00A05E97">
        <w:trPr>
          <w:trHeight w:val="350"/>
        </w:trPr>
        <w:tc>
          <w:tcPr>
            <w:tcW w:w="1525" w:type="dxa"/>
          </w:tcPr>
          <w:p w14:paraId="1B8AE23C" w14:textId="12F51571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A15E8A5" w14:textId="5D40BB53" w:rsidR="00ED7BD5" w:rsidRDefault="00ED7BD5" w:rsidP="00ED7BD5">
            <w:r>
              <w:t>q-prod-ytd</w:t>
            </w:r>
          </w:p>
        </w:tc>
        <w:tc>
          <w:tcPr>
            <w:tcW w:w="3597" w:type="dxa"/>
          </w:tcPr>
          <w:p w14:paraId="758ADB67" w14:textId="135B1A57" w:rsidR="00ED7BD5" w:rsidRDefault="001C6224" w:rsidP="00ED7BD5">
            <w:r>
              <w:t>Quantity Produced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6B0FF9F9" w14:textId="263BD392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59AD1C94" w14:textId="77777777" w:rsidTr="00A05E97">
        <w:trPr>
          <w:trHeight w:val="350"/>
        </w:trPr>
        <w:tc>
          <w:tcPr>
            <w:tcW w:w="1525" w:type="dxa"/>
          </w:tcPr>
          <w:p w14:paraId="73FEE9E5" w14:textId="34D31543" w:rsidR="00ED7BD5" w:rsidRPr="001B389F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1890" w:type="dxa"/>
          </w:tcPr>
          <w:p w14:paraId="155FDE6B" w14:textId="20E37419" w:rsidR="00ED7BD5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597" w:type="dxa"/>
          </w:tcPr>
          <w:p w14:paraId="19E47BD3" w14:textId="50E9A4DE" w:rsidR="00ED7BD5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D6F1608" w14:textId="2E66C4EC" w:rsidR="00ED7BD5" w:rsidRDefault="00ED7BD5" w:rsidP="00ED7BD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ED7BD5" w14:paraId="4900DB2F" w14:textId="77777777" w:rsidTr="00A05E97">
        <w:trPr>
          <w:trHeight w:val="350"/>
        </w:trPr>
        <w:tc>
          <w:tcPr>
            <w:tcW w:w="1525" w:type="dxa"/>
          </w:tcPr>
          <w:p w14:paraId="6E024346" w14:textId="4B25E9A9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7DBD408" w14:textId="2F75B7A4" w:rsidR="00ED7BD5" w:rsidRDefault="00ED7BD5" w:rsidP="00ED7BD5">
            <w:r>
              <w:t>q-ptd</w:t>
            </w:r>
          </w:p>
        </w:tc>
        <w:tc>
          <w:tcPr>
            <w:tcW w:w="3597" w:type="dxa"/>
          </w:tcPr>
          <w:p w14:paraId="77621DA1" w14:textId="1FA71083" w:rsidR="00ED7BD5" w:rsidRDefault="00A05E97" w:rsidP="00ED7BD5">
            <w:r>
              <w:t xml:space="preserve">Quantity </w:t>
            </w:r>
            <w:r w:rsidR="001C6224">
              <w:t xml:space="preserve">Usage </w:t>
            </w:r>
            <w:r>
              <w:t>Period-To-Date</w:t>
            </w:r>
          </w:p>
        </w:tc>
        <w:tc>
          <w:tcPr>
            <w:tcW w:w="2338" w:type="dxa"/>
          </w:tcPr>
          <w:p w14:paraId="0A17AAD1" w14:textId="2A29BB20" w:rsidR="00ED7BD5" w:rsidRDefault="00ED7BD5" w:rsidP="00ED7BD5">
            <w:r w:rsidRPr="00ED7BD5">
              <w:t>-&gt;&gt;,&gt;&gt;&gt;,&gt;&gt;9</w:t>
            </w:r>
          </w:p>
        </w:tc>
      </w:tr>
      <w:tr w:rsidR="00ED7BD5" w14:paraId="46BDE5AF" w14:textId="77777777" w:rsidTr="00A05E97">
        <w:trPr>
          <w:trHeight w:val="350"/>
        </w:trPr>
        <w:tc>
          <w:tcPr>
            <w:tcW w:w="1525" w:type="dxa"/>
          </w:tcPr>
          <w:p w14:paraId="08D639F5" w14:textId="7A33F965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1D7A0F73" w14:textId="177C3205" w:rsidR="00ED7BD5" w:rsidRDefault="00ED7BD5" w:rsidP="00ED7BD5">
            <w:r>
              <w:t>q-rec</w:t>
            </w:r>
          </w:p>
        </w:tc>
        <w:tc>
          <w:tcPr>
            <w:tcW w:w="3597" w:type="dxa"/>
          </w:tcPr>
          <w:p w14:paraId="6EAF5F07" w14:textId="7A922746" w:rsidR="00ED7BD5" w:rsidRDefault="001C6224" w:rsidP="00ED7BD5">
            <w:r>
              <w:t>Quantity Transferred</w:t>
            </w:r>
          </w:p>
        </w:tc>
        <w:tc>
          <w:tcPr>
            <w:tcW w:w="2338" w:type="dxa"/>
          </w:tcPr>
          <w:p w14:paraId="58DD8ED8" w14:textId="0D8B65C7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032476F9" w14:textId="77777777" w:rsidTr="00A05E97">
        <w:trPr>
          <w:trHeight w:val="350"/>
        </w:trPr>
        <w:tc>
          <w:tcPr>
            <w:tcW w:w="1525" w:type="dxa"/>
          </w:tcPr>
          <w:p w14:paraId="739DDE5A" w14:textId="3656E922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A681244" w14:textId="10B3570B" w:rsidR="00ED7BD5" w:rsidRDefault="00ED7BD5" w:rsidP="00ED7BD5">
            <w:r>
              <w:t>q-rec-ptd</w:t>
            </w:r>
          </w:p>
        </w:tc>
        <w:tc>
          <w:tcPr>
            <w:tcW w:w="3597" w:type="dxa"/>
          </w:tcPr>
          <w:p w14:paraId="55918003" w14:textId="643C8547" w:rsidR="00ED7BD5" w:rsidRDefault="001C6224" w:rsidP="00ED7BD5">
            <w:r>
              <w:t>Quantity Transferred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49E8CD9A" w14:textId="0A13A147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6FE020E3" w14:textId="77777777" w:rsidTr="00A05E97">
        <w:trPr>
          <w:trHeight w:val="350"/>
        </w:trPr>
        <w:tc>
          <w:tcPr>
            <w:tcW w:w="1525" w:type="dxa"/>
          </w:tcPr>
          <w:p w14:paraId="6E57B17C" w14:textId="460EE13D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540D091" w14:textId="1919301B" w:rsidR="00ED7BD5" w:rsidRDefault="00ED7BD5" w:rsidP="00ED7BD5">
            <w:r>
              <w:t>q-rec-ytd</w:t>
            </w:r>
          </w:p>
        </w:tc>
        <w:tc>
          <w:tcPr>
            <w:tcW w:w="3597" w:type="dxa"/>
          </w:tcPr>
          <w:p w14:paraId="128E2185" w14:textId="4B217B13" w:rsidR="00ED7BD5" w:rsidRDefault="001C6224" w:rsidP="00ED7BD5">
            <w:r>
              <w:t>Quantity Transferred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71A8B2CC" w14:textId="52096116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4C77B9E0" w14:textId="77777777" w:rsidTr="00A05E97">
        <w:trPr>
          <w:trHeight w:val="350"/>
        </w:trPr>
        <w:tc>
          <w:tcPr>
            <w:tcW w:w="1525" w:type="dxa"/>
          </w:tcPr>
          <w:p w14:paraId="36A64DCE" w14:textId="14474CA1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5039940" w14:textId="5D6D6A2F" w:rsidR="00ED7BD5" w:rsidRDefault="00ED7BD5" w:rsidP="00ED7BD5">
            <w:r>
              <w:t>q-rel</w:t>
            </w:r>
          </w:p>
        </w:tc>
        <w:tc>
          <w:tcPr>
            <w:tcW w:w="3597" w:type="dxa"/>
          </w:tcPr>
          <w:p w14:paraId="161AF5AF" w14:textId="4E5CD30D" w:rsidR="00ED7BD5" w:rsidRDefault="001C6224" w:rsidP="00ED7BD5">
            <w:r>
              <w:t>Quantity Shipped</w:t>
            </w:r>
          </w:p>
        </w:tc>
        <w:tc>
          <w:tcPr>
            <w:tcW w:w="2338" w:type="dxa"/>
          </w:tcPr>
          <w:p w14:paraId="234FEE5A" w14:textId="6DE6B937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255C1DF0" w14:textId="77777777" w:rsidTr="00A05E97">
        <w:trPr>
          <w:trHeight w:val="350"/>
        </w:trPr>
        <w:tc>
          <w:tcPr>
            <w:tcW w:w="1525" w:type="dxa"/>
          </w:tcPr>
          <w:p w14:paraId="0190A331" w14:textId="59F554BE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4D1377D" w14:textId="76F97C3A" w:rsidR="00ED7BD5" w:rsidRDefault="00ED7BD5" w:rsidP="00ED7BD5">
            <w:r>
              <w:t>q-rel-ptd</w:t>
            </w:r>
          </w:p>
        </w:tc>
        <w:tc>
          <w:tcPr>
            <w:tcW w:w="3597" w:type="dxa"/>
          </w:tcPr>
          <w:p w14:paraId="094A8218" w14:textId="4083AF20" w:rsidR="00ED7BD5" w:rsidRDefault="001C6224" w:rsidP="00ED7BD5">
            <w:r>
              <w:t>Quantity Shipped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0A6D7CDF" w14:textId="2F846AD9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355CCC1E" w14:textId="77777777" w:rsidTr="00A05E97">
        <w:trPr>
          <w:trHeight w:val="350"/>
        </w:trPr>
        <w:tc>
          <w:tcPr>
            <w:tcW w:w="1525" w:type="dxa"/>
          </w:tcPr>
          <w:p w14:paraId="198FDC7B" w14:textId="440F66E0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F0A2C5B" w14:textId="25CE4086" w:rsidR="00ED7BD5" w:rsidRDefault="00ED7BD5" w:rsidP="00ED7BD5">
            <w:r>
              <w:t>q-rel-ytd</w:t>
            </w:r>
          </w:p>
        </w:tc>
        <w:tc>
          <w:tcPr>
            <w:tcW w:w="3597" w:type="dxa"/>
          </w:tcPr>
          <w:p w14:paraId="04547874" w14:textId="09686AB6" w:rsidR="00ED7BD5" w:rsidRDefault="001C6224" w:rsidP="00ED7BD5">
            <w:r>
              <w:t>Quantity Shipped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379DA201" w14:textId="0FDBBDBE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614477BF" w14:textId="77777777" w:rsidTr="00A05E97">
        <w:trPr>
          <w:trHeight w:val="350"/>
        </w:trPr>
        <w:tc>
          <w:tcPr>
            <w:tcW w:w="1525" w:type="dxa"/>
          </w:tcPr>
          <w:p w14:paraId="3CF57A70" w14:textId="1AB2C709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066E1DF" w14:textId="67B5C48C" w:rsidR="00ED7BD5" w:rsidRDefault="00ED7BD5" w:rsidP="00ED7BD5">
            <w:r>
              <w:t>q-ship</w:t>
            </w:r>
          </w:p>
        </w:tc>
        <w:tc>
          <w:tcPr>
            <w:tcW w:w="3597" w:type="dxa"/>
          </w:tcPr>
          <w:p w14:paraId="75F3F0EA" w14:textId="19B279CD" w:rsidR="00ED7BD5" w:rsidRDefault="001C6224" w:rsidP="00ED7BD5">
            <w:r>
              <w:t>Quantity Shipped</w:t>
            </w:r>
          </w:p>
        </w:tc>
        <w:tc>
          <w:tcPr>
            <w:tcW w:w="2338" w:type="dxa"/>
          </w:tcPr>
          <w:p w14:paraId="2A6E3719" w14:textId="403A65DF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1DEC3A79" w14:textId="77777777" w:rsidTr="00A05E97">
        <w:trPr>
          <w:trHeight w:val="350"/>
        </w:trPr>
        <w:tc>
          <w:tcPr>
            <w:tcW w:w="1525" w:type="dxa"/>
          </w:tcPr>
          <w:p w14:paraId="06D9E02A" w14:textId="0A8BF61F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F797270" w14:textId="2629E318" w:rsidR="00ED7BD5" w:rsidRDefault="00ED7BD5" w:rsidP="00ED7BD5">
            <w:r>
              <w:t>q-ship-ptd</w:t>
            </w:r>
          </w:p>
        </w:tc>
        <w:tc>
          <w:tcPr>
            <w:tcW w:w="3597" w:type="dxa"/>
          </w:tcPr>
          <w:p w14:paraId="212821F5" w14:textId="76580DD6" w:rsidR="00ED7BD5" w:rsidRDefault="001C6224" w:rsidP="00ED7BD5">
            <w:r>
              <w:t>Quantity Shipped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1BAB83CE" w14:textId="5C4D4D7C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1625CB0F" w14:textId="77777777" w:rsidTr="00A05E97">
        <w:trPr>
          <w:trHeight w:val="350"/>
        </w:trPr>
        <w:tc>
          <w:tcPr>
            <w:tcW w:w="1525" w:type="dxa"/>
          </w:tcPr>
          <w:p w14:paraId="4993F46E" w14:textId="42EBB991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4C14F05C" w14:textId="3DA67CD5" w:rsidR="00ED7BD5" w:rsidRDefault="00ED7BD5" w:rsidP="00ED7BD5">
            <w:r>
              <w:t>q-ship-ytd</w:t>
            </w:r>
          </w:p>
        </w:tc>
        <w:tc>
          <w:tcPr>
            <w:tcW w:w="3597" w:type="dxa"/>
          </w:tcPr>
          <w:p w14:paraId="5A55CF70" w14:textId="773FB74C" w:rsidR="00ED7BD5" w:rsidRDefault="001C6224" w:rsidP="00ED7BD5">
            <w:r>
              <w:t>Quantity Shipped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2903E99C" w14:textId="3478FE4A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725B65E3" w14:textId="77777777" w:rsidTr="00A05E97">
        <w:trPr>
          <w:trHeight w:val="350"/>
        </w:trPr>
        <w:tc>
          <w:tcPr>
            <w:tcW w:w="1525" w:type="dxa"/>
          </w:tcPr>
          <w:p w14:paraId="5D0E61DF" w14:textId="3760B2AC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BCD8826" w14:textId="1C3939F1" w:rsidR="00ED7BD5" w:rsidRDefault="00ED7BD5" w:rsidP="00ED7BD5">
            <w:r>
              <w:t>q-tran</w:t>
            </w:r>
          </w:p>
        </w:tc>
        <w:tc>
          <w:tcPr>
            <w:tcW w:w="3597" w:type="dxa"/>
          </w:tcPr>
          <w:p w14:paraId="66ECCF00" w14:textId="71CD29A1" w:rsidR="00ED7BD5" w:rsidRDefault="001C6224" w:rsidP="00ED7BD5">
            <w:r>
              <w:t>Quantity Transferred</w:t>
            </w:r>
          </w:p>
        </w:tc>
        <w:tc>
          <w:tcPr>
            <w:tcW w:w="2338" w:type="dxa"/>
          </w:tcPr>
          <w:p w14:paraId="25CE31DB" w14:textId="0E3DBA78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43D283F4" w14:textId="77777777" w:rsidTr="00A05E97">
        <w:trPr>
          <w:trHeight w:val="350"/>
        </w:trPr>
        <w:tc>
          <w:tcPr>
            <w:tcW w:w="1525" w:type="dxa"/>
          </w:tcPr>
          <w:p w14:paraId="432E1B6D" w14:textId="7E1D0333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5ADEF2AC" w14:textId="0DB465FA" w:rsidR="00ED7BD5" w:rsidRDefault="00ED7BD5" w:rsidP="00ED7BD5">
            <w:r>
              <w:t>q-tran-ptd</w:t>
            </w:r>
          </w:p>
        </w:tc>
        <w:tc>
          <w:tcPr>
            <w:tcW w:w="3597" w:type="dxa"/>
          </w:tcPr>
          <w:p w14:paraId="361094AA" w14:textId="43A83CA8" w:rsidR="00ED7BD5" w:rsidRDefault="001C6224" w:rsidP="00ED7BD5">
            <w:r>
              <w:t>Quantity Transferred</w:t>
            </w:r>
            <w:r w:rsidR="00A05E97">
              <w:t xml:space="preserve"> Period-To-Date</w:t>
            </w:r>
          </w:p>
        </w:tc>
        <w:tc>
          <w:tcPr>
            <w:tcW w:w="2338" w:type="dxa"/>
          </w:tcPr>
          <w:p w14:paraId="352411FA" w14:textId="5CF44F4D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0E812198" w14:textId="77777777" w:rsidTr="00A05E97">
        <w:trPr>
          <w:trHeight w:val="350"/>
        </w:trPr>
        <w:tc>
          <w:tcPr>
            <w:tcW w:w="1525" w:type="dxa"/>
          </w:tcPr>
          <w:p w14:paraId="2C62FAEE" w14:textId="573DAA36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C41382D" w14:textId="05338EFB" w:rsidR="00ED7BD5" w:rsidRDefault="00ED7BD5" w:rsidP="00ED7BD5">
            <w:r>
              <w:t>q-tran-ytd</w:t>
            </w:r>
          </w:p>
        </w:tc>
        <w:tc>
          <w:tcPr>
            <w:tcW w:w="3597" w:type="dxa"/>
          </w:tcPr>
          <w:p w14:paraId="1D150DA3" w14:textId="2DE38BAD" w:rsidR="00ED7BD5" w:rsidRDefault="001C6224" w:rsidP="00ED7BD5">
            <w:r>
              <w:t>Quantity Transferred</w:t>
            </w:r>
            <w:r w:rsidR="00A05E97">
              <w:t xml:space="preserve"> Year-To-Date</w:t>
            </w:r>
          </w:p>
        </w:tc>
        <w:tc>
          <w:tcPr>
            <w:tcW w:w="2338" w:type="dxa"/>
          </w:tcPr>
          <w:p w14:paraId="4BB8E049" w14:textId="5DBD49B6" w:rsidR="00ED7BD5" w:rsidRDefault="00ED7BD5" w:rsidP="00ED7BD5">
            <w:r w:rsidRPr="00ED7BD5">
              <w:t>-&gt;&gt;&gt;,&gt;&gt;&gt;,&gt;&gt;9.99</w:t>
            </w:r>
          </w:p>
        </w:tc>
      </w:tr>
      <w:tr w:rsidR="00ED7BD5" w14:paraId="5F7F961A" w14:textId="77777777" w:rsidTr="00A05E97">
        <w:trPr>
          <w:trHeight w:val="350"/>
        </w:trPr>
        <w:tc>
          <w:tcPr>
            <w:tcW w:w="1525" w:type="dxa"/>
          </w:tcPr>
          <w:p w14:paraId="1A2B192A" w14:textId="6D6BB322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27119F5" w14:textId="053ED88A" w:rsidR="00ED7BD5" w:rsidRDefault="00ED7BD5" w:rsidP="00ED7BD5">
            <w:r>
              <w:t>q-ytd</w:t>
            </w:r>
          </w:p>
        </w:tc>
        <w:tc>
          <w:tcPr>
            <w:tcW w:w="3597" w:type="dxa"/>
          </w:tcPr>
          <w:p w14:paraId="47FD7A3C" w14:textId="268718A9" w:rsidR="00ED7BD5" w:rsidRDefault="00A03F18" w:rsidP="00ED7BD5">
            <w:r>
              <w:t>Quantity</w:t>
            </w:r>
            <w:r w:rsidR="001C6224">
              <w:t xml:space="preserve"> Usage </w:t>
            </w:r>
            <w:r>
              <w:t>Year-To-Date</w:t>
            </w:r>
          </w:p>
        </w:tc>
        <w:tc>
          <w:tcPr>
            <w:tcW w:w="2338" w:type="dxa"/>
          </w:tcPr>
          <w:p w14:paraId="62472C69" w14:textId="5F63AC4E" w:rsidR="00ED7BD5" w:rsidRDefault="001C6224" w:rsidP="00ED7BD5">
            <w:r w:rsidRPr="001C6224">
              <w:t>-&gt;&gt;,&gt;&gt;&gt;,&gt;&gt;9</w:t>
            </w:r>
          </w:p>
        </w:tc>
      </w:tr>
      <w:tr w:rsidR="00ED7BD5" w14:paraId="5D307E88" w14:textId="77777777" w:rsidTr="00A05E97">
        <w:trPr>
          <w:trHeight w:val="350"/>
        </w:trPr>
        <w:tc>
          <w:tcPr>
            <w:tcW w:w="1525" w:type="dxa"/>
          </w:tcPr>
          <w:p w14:paraId="3F46525A" w14:textId="188B6CE4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7D211DA" w14:textId="4E502AC6" w:rsidR="00ED7BD5" w:rsidRDefault="00ED7BD5" w:rsidP="00ED7BD5">
            <w:r>
              <w:t>rec_key</w:t>
            </w:r>
          </w:p>
        </w:tc>
        <w:tc>
          <w:tcPr>
            <w:tcW w:w="3597" w:type="dxa"/>
          </w:tcPr>
          <w:p w14:paraId="210392CB" w14:textId="2129D7B0" w:rsidR="00ED7BD5" w:rsidRDefault="001C6224" w:rsidP="00ED7BD5">
            <w:r>
              <w:t>Rec Key</w:t>
            </w:r>
          </w:p>
        </w:tc>
        <w:tc>
          <w:tcPr>
            <w:tcW w:w="2338" w:type="dxa"/>
          </w:tcPr>
          <w:p w14:paraId="21232ADF" w14:textId="3A3A13BC" w:rsidR="00ED7BD5" w:rsidRDefault="005266D1" w:rsidP="00ED7BD5">
            <w:r w:rsidRPr="005266D1">
              <w:t>X(20)</w:t>
            </w:r>
          </w:p>
        </w:tc>
      </w:tr>
      <w:tr w:rsidR="00ED7BD5" w14:paraId="5986F5EF" w14:textId="77777777" w:rsidTr="00A05E97">
        <w:trPr>
          <w:trHeight w:val="350"/>
        </w:trPr>
        <w:tc>
          <w:tcPr>
            <w:tcW w:w="1525" w:type="dxa"/>
          </w:tcPr>
          <w:p w14:paraId="66A25A1B" w14:textId="37D11950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7D67B6D0" w14:textId="55FF640C" w:rsidR="00ED7BD5" w:rsidRDefault="00ED7BD5" w:rsidP="00ED7BD5">
            <w:r>
              <w:t>request-date</w:t>
            </w:r>
          </w:p>
        </w:tc>
        <w:tc>
          <w:tcPr>
            <w:tcW w:w="3597" w:type="dxa"/>
          </w:tcPr>
          <w:p w14:paraId="0EDD572E" w14:textId="6E79DD39" w:rsidR="00ED7BD5" w:rsidRDefault="001C6224" w:rsidP="00ED7BD5">
            <w:r>
              <w:t>Request Date</w:t>
            </w:r>
          </w:p>
        </w:tc>
        <w:tc>
          <w:tcPr>
            <w:tcW w:w="2338" w:type="dxa"/>
          </w:tcPr>
          <w:p w14:paraId="5C663EE0" w14:textId="24005EE1" w:rsidR="00ED7BD5" w:rsidRDefault="005266D1" w:rsidP="00ED7BD5">
            <w:r w:rsidRPr="005266D1">
              <w:t>99/99/9999</w:t>
            </w:r>
          </w:p>
        </w:tc>
      </w:tr>
      <w:tr w:rsidR="00ED7BD5" w14:paraId="565316EF" w14:textId="77777777" w:rsidTr="00A05E97">
        <w:trPr>
          <w:trHeight w:val="350"/>
        </w:trPr>
        <w:tc>
          <w:tcPr>
            <w:tcW w:w="1525" w:type="dxa"/>
          </w:tcPr>
          <w:p w14:paraId="6BF1FA3C" w14:textId="791CD6CF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D19CE47" w14:textId="782D18F0" w:rsidR="00ED7BD5" w:rsidRDefault="00ED7BD5" w:rsidP="00ED7BD5">
            <w:r>
              <w:t>sales-ptd</w:t>
            </w:r>
          </w:p>
        </w:tc>
        <w:tc>
          <w:tcPr>
            <w:tcW w:w="3597" w:type="dxa"/>
          </w:tcPr>
          <w:p w14:paraId="220B44A6" w14:textId="52F15650" w:rsidR="00ED7BD5" w:rsidRDefault="00A03F18" w:rsidP="00ED7BD5">
            <w:r>
              <w:t>Sales Period-To-Date</w:t>
            </w:r>
          </w:p>
        </w:tc>
        <w:tc>
          <w:tcPr>
            <w:tcW w:w="2338" w:type="dxa"/>
          </w:tcPr>
          <w:p w14:paraId="25555964" w14:textId="2D745BAF" w:rsidR="00ED7BD5" w:rsidRDefault="005266D1" w:rsidP="00ED7BD5">
            <w:r w:rsidRPr="005266D1">
              <w:t>-&gt;&gt;&gt;,&gt;&gt;9.99&lt;&lt;</w:t>
            </w:r>
          </w:p>
        </w:tc>
      </w:tr>
      <w:tr w:rsidR="00ED7BD5" w14:paraId="3D19F0D1" w14:textId="77777777" w:rsidTr="00A05E97">
        <w:trPr>
          <w:trHeight w:val="350"/>
        </w:trPr>
        <w:tc>
          <w:tcPr>
            <w:tcW w:w="1525" w:type="dxa"/>
          </w:tcPr>
          <w:p w14:paraId="0E7985BF" w14:textId="0B04C000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70C9BB1" w14:textId="2887EBA7" w:rsidR="00ED7BD5" w:rsidRDefault="00ED7BD5" w:rsidP="00ED7BD5">
            <w:r>
              <w:t>sales-ytd</w:t>
            </w:r>
          </w:p>
        </w:tc>
        <w:tc>
          <w:tcPr>
            <w:tcW w:w="3597" w:type="dxa"/>
          </w:tcPr>
          <w:p w14:paraId="69BDD50D" w14:textId="3942461E" w:rsidR="00ED7BD5" w:rsidRDefault="00A03F18" w:rsidP="00ED7BD5">
            <w:r>
              <w:t>Sales Year-To-Date</w:t>
            </w:r>
          </w:p>
        </w:tc>
        <w:tc>
          <w:tcPr>
            <w:tcW w:w="2338" w:type="dxa"/>
          </w:tcPr>
          <w:p w14:paraId="32A34850" w14:textId="5F128515" w:rsidR="00ED7BD5" w:rsidRDefault="005266D1" w:rsidP="00ED7BD5">
            <w:r w:rsidRPr="005266D1">
              <w:t>-&gt;&gt;&gt;,&gt;&gt;9.99&lt;&lt;</w:t>
            </w:r>
          </w:p>
        </w:tc>
      </w:tr>
      <w:tr w:rsidR="00ED7BD5" w14:paraId="49B4BF94" w14:textId="77777777" w:rsidTr="00A05E97">
        <w:trPr>
          <w:trHeight w:val="350"/>
        </w:trPr>
        <w:tc>
          <w:tcPr>
            <w:tcW w:w="1525" w:type="dxa"/>
          </w:tcPr>
          <w:p w14:paraId="613E7FC4" w14:textId="3B41700D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5B861D0" w14:textId="74DDCB3C" w:rsidR="00ED7BD5" w:rsidRDefault="00ED7BD5" w:rsidP="00ED7BD5">
            <w:r>
              <w:t>sell-price</w:t>
            </w:r>
          </w:p>
        </w:tc>
        <w:tc>
          <w:tcPr>
            <w:tcW w:w="3597" w:type="dxa"/>
          </w:tcPr>
          <w:p w14:paraId="7D8D39B5" w14:textId="591FC8C2" w:rsidR="00ED7BD5" w:rsidRDefault="001C6224" w:rsidP="00ED7BD5">
            <w:r>
              <w:t>S</w:t>
            </w:r>
            <w:r w:rsidR="00A03F18">
              <w:t>elling Price</w:t>
            </w:r>
          </w:p>
        </w:tc>
        <w:tc>
          <w:tcPr>
            <w:tcW w:w="2338" w:type="dxa"/>
          </w:tcPr>
          <w:p w14:paraId="2DEBCA18" w14:textId="5D2E930D" w:rsidR="00ED7BD5" w:rsidRDefault="005266D1" w:rsidP="00ED7BD5">
            <w:r w:rsidRPr="005266D1">
              <w:t>&gt;,&gt;&gt;&gt;,&gt;&gt;9.99&lt;&lt;&lt;&lt;</w:t>
            </w:r>
          </w:p>
        </w:tc>
      </w:tr>
      <w:tr w:rsidR="00ED7BD5" w14:paraId="4E9D2D0C" w14:textId="77777777" w:rsidTr="00A05E97">
        <w:trPr>
          <w:trHeight w:val="350"/>
        </w:trPr>
        <w:tc>
          <w:tcPr>
            <w:tcW w:w="1525" w:type="dxa"/>
          </w:tcPr>
          <w:p w14:paraId="0EC8CEF7" w14:textId="075FD78D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48B89BBE" w14:textId="060708C5" w:rsidR="00ED7BD5" w:rsidRDefault="00ED7BD5" w:rsidP="00ED7BD5">
            <w:r>
              <w:t>sell-uom</w:t>
            </w:r>
          </w:p>
        </w:tc>
        <w:tc>
          <w:tcPr>
            <w:tcW w:w="3597" w:type="dxa"/>
          </w:tcPr>
          <w:p w14:paraId="6D3BA2D6" w14:textId="2A8FA40C" w:rsidR="00ED7BD5" w:rsidRDefault="001C6224" w:rsidP="00ED7BD5">
            <w:r>
              <w:t xml:space="preserve">Selling </w:t>
            </w:r>
            <w:r w:rsidR="00A03F18">
              <w:t>Unit of Measure</w:t>
            </w:r>
          </w:p>
        </w:tc>
        <w:tc>
          <w:tcPr>
            <w:tcW w:w="2338" w:type="dxa"/>
          </w:tcPr>
          <w:p w14:paraId="23E2CB47" w14:textId="5E1FB3A9" w:rsidR="00ED7BD5" w:rsidRDefault="005266D1" w:rsidP="00ED7BD5">
            <w:r w:rsidRPr="005266D1">
              <w:t>x(3)</w:t>
            </w:r>
          </w:p>
        </w:tc>
      </w:tr>
      <w:tr w:rsidR="00ED7BD5" w14:paraId="164B0B16" w14:textId="77777777" w:rsidTr="00A05E97">
        <w:trPr>
          <w:trHeight w:val="350"/>
        </w:trPr>
        <w:tc>
          <w:tcPr>
            <w:tcW w:w="1525" w:type="dxa"/>
          </w:tcPr>
          <w:p w14:paraId="23522E09" w14:textId="6EA2B1B1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2BCCC43" w14:textId="3AB6CE9A" w:rsidR="00ED7BD5" w:rsidRDefault="00ED7BD5" w:rsidP="00ED7BD5">
            <w:r>
              <w:t>sheet</w:t>
            </w:r>
          </w:p>
        </w:tc>
        <w:tc>
          <w:tcPr>
            <w:tcW w:w="3597" w:type="dxa"/>
          </w:tcPr>
          <w:p w14:paraId="3FF4FAA2" w14:textId="25E8D64A" w:rsidR="00ED7BD5" w:rsidRDefault="001C6224" w:rsidP="00ED7BD5">
            <w:r>
              <w:t>Sheet?</w:t>
            </w:r>
          </w:p>
        </w:tc>
        <w:tc>
          <w:tcPr>
            <w:tcW w:w="2338" w:type="dxa"/>
          </w:tcPr>
          <w:p w14:paraId="343FFFF4" w14:textId="6142BC89" w:rsidR="00ED7BD5" w:rsidRDefault="005266D1" w:rsidP="00ED7BD5">
            <w:r w:rsidRPr="005266D1">
              <w:t>yes/no</w:t>
            </w:r>
          </w:p>
        </w:tc>
      </w:tr>
      <w:tr w:rsidR="00ED7BD5" w14:paraId="38672D2F" w14:textId="77777777" w:rsidTr="00A05E97">
        <w:trPr>
          <w:trHeight w:val="350"/>
        </w:trPr>
        <w:tc>
          <w:tcPr>
            <w:tcW w:w="1525" w:type="dxa"/>
          </w:tcPr>
          <w:p w14:paraId="766A4450" w14:textId="5D5FE06B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5CBA008" w14:textId="0BA5AA56" w:rsidR="00ED7BD5" w:rsidRDefault="00ED7BD5" w:rsidP="00ED7BD5">
            <w:r>
              <w:t>ship-meth</w:t>
            </w:r>
          </w:p>
        </w:tc>
        <w:tc>
          <w:tcPr>
            <w:tcW w:w="3597" w:type="dxa"/>
          </w:tcPr>
          <w:p w14:paraId="4FC72D32" w14:textId="2EDEEA93" w:rsidR="00ED7BD5" w:rsidRDefault="001C6224" w:rsidP="00ED7BD5">
            <w:r>
              <w:t>Shipping Method</w:t>
            </w:r>
          </w:p>
        </w:tc>
        <w:tc>
          <w:tcPr>
            <w:tcW w:w="2338" w:type="dxa"/>
          </w:tcPr>
          <w:p w14:paraId="271DAC49" w14:textId="14BA3935" w:rsidR="00ED7BD5" w:rsidRDefault="005266D1" w:rsidP="00ED7BD5">
            <w:r w:rsidRPr="005266D1">
              <w:t>Case/Pallet</w:t>
            </w:r>
          </w:p>
        </w:tc>
      </w:tr>
      <w:tr w:rsidR="00ED7BD5" w14:paraId="1E03A882" w14:textId="77777777" w:rsidTr="00A05E97">
        <w:trPr>
          <w:trHeight w:val="350"/>
        </w:trPr>
        <w:tc>
          <w:tcPr>
            <w:tcW w:w="1525" w:type="dxa"/>
          </w:tcPr>
          <w:p w14:paraId="69A37355" w14:textId="77070FB7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E8C60CA" w14:textId="60D8D785" w:rsidR="00ED7BD5" w:rsidRDefault="00ED7BD5" w:rsidP="00ED7BD5">
            <w:r>
              <w:t>spc-no</w:t>
            </w:r>
          </w:p>
        </w:tc>
        <w:tc>
          <w:tcPr>
            <w:tcW w:w="3597" w:type="dxa"/>
          </w:tcPr>
          <w:p w14:paraId="2A6A0837" w14:textId="3FF10D5F" w:rsidR="00ED7BD5" w:rsidRDefault="00A03F18" w:rsidP="00ED7BD5">
            <w:r>
              <w:t>Spec Number</w:t>
            </w:r>
          </w:p>
        </w:tc>
        <w:tc>
          <w:tcPr>
            <w:tcW w:w="2338" w:type="dxa"/>
          </w:tcPr>
          <w:p w14:paraId="40C9EFDC" w14:textId="2FFCE6E3" w:rsidR="00ED7BD5" w:rsidRDefault="005266D1" w:rsidP="00ED7BD5">
            <w:r w:rsidRPr="005266D1">
              <w:t>x(15)</w:t>
            </w:r>
          </w:p>
        </w:tc>
      </w:tr>
      <w:tr w:rsidR="00ED7BD5" w14:paraId="05A2AA55" w14:textId="77777777" w:rsidTr="00A05E97">
        <w:trPr>
          <w:trHeight w:val="350"/>
        </w:trPr>
        <w:tc>
          <w:tcPr>
            <w:tcW w:w="1525" w:type="dxa"/>
          </w:tcPr>
          <w:p w14:paraId="17691704" w14:textId="5608BC79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35A4A4A2" w14:textId="18DB511A" w:rsidR="00ED7BD5" w:rsidRDefault="00ED7BD5" w:rsidP="00ED7BD5">
            <w:r>
              <w:t>sqin-lb</w:t>
            </w:r>
          </w:p>
        </w:tc>
        <w:tc>
          <w:tcPr>
            <w:tcW w:w="3597" w:type="dxa"/>
          </w:tcPr>
          <w:p w14:paraId="084CACD4" w14:textId="798548C8" w:rsidR="00ED7BD5" w:rsidRDefault="00A03F18" w:rsidP="00ED7BD5">
            <w:r>
              <w:t>Square Inches per Pound</w:t>
            </w:r>
          </w:p>
        </w:tc>
        <w:tc>
          <w:tcPr>
            <w:tcW w:w="2338" w:type="dxa"/>
          </w:tcPr>
          <w:p w14:paraId="008EE98E" w14:textId="61DA22E9" w:rsidR="00ED7BD5" w:rsidRDefault="005266D1" w:rsidP="00ED7BD5">
            <w:r w:rsidRPr="005266D1">
              <w:t>&gt;&gt;&gt;,&gt;&gt;9</w:t>
            </w:r>
          </w:p>
        </w:tc>
      </w:tr>
      <w:tr w:rsidR="00ED7BD5" w14:paraId="76F69495" w14:textId="77777777" w:rsidTr="00A05E97">
        <w:trPr>
          <w:trHeight w:val="350"/>
        </w:trPr>
        <w:tc>
          <w:tcPr>
            <w:tcW w:w="1525" w:type="dxa"/>
          </w:tcPr>
          <w:p w14:paraId="73412D73" w14:textId="5452F7E4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6799A3A" w14:textId="7E1C9B62" w:rsidR="00ED7BD5" w:rsidRDefault="00ED7BD5" w:rsidP="00ED7BD5">
            <w:r>
              <w:t>std-fix-cost</w:t>
            </w:r>
          </w:p>
        </w:tc>
        <w:tc>
          <w:tcPr>
            <w:tcW w:w="3597" w:type="dxa"/>
          </w:tcPr>
          <w:p w14:paraId="221E69E1" w14:textId="5DC5D7BF" w:rsidR="00ED7BD5" w:rsidRDefault="00A03F18" w:rsidP="00ED7BD5">
            <w:r>
              <w:t>Standard Fixed Cost</w:t>
            </w:r>
          </w:p>
        </w:tc>
        <w:tc>
          <w:tcPr>
            <w:tcW w:w="2338" w:type="dxa"/>
          </w:tcPr>
          <w:p w14:paraId="03D0A92B" w14:textId="779FA542" w:rsidR="00ED7BD5" w:rsidRDefault="005266D1" w:rsidP="00ED7BD5">
            <w:r w:rsidRPr="005266D1">
              <w:t>-&gt;&gt;&gt;,&gt;&gt;9.99&lt;&lt;</w:t>
            </w:r>
          </w:p>
        </w:tc>
      </w:tr>
      <w:tr w:rsidR="00ED7BD5" w14:paraId="768DCF77" w14:textId="77777777" w:rsidTr="00A05E97">
        <w:trPr>
          <w:trHeight w:val="350"/>
        </w:trPr>
        <w:tc>
          <w:tcPr>
            <w:tcW w:w="1525" w:type="dxa"/>
          </w:tcPr>
          <w:p w14:paraId="24FEE941" w14:textId="342C767A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24726DF" w14:textId="24019C4D" w:rsidR="00ED7BD5" w:rsidRDefault="00ED7BD5" w:rsidP="00ED7BD5">
            <w:r>
              <w:t>std-lab-cost</w:t>
            </w:r>
          </w:p>
        </w:tc>
        <w:tc>
          <w:tcPr>
            <w:tcW w:w="3597" w:type="dxa"/>
          </w:tcPr>
          <w:p w14:paraId="5EAB250F" w14:textId="3A24A3E3" w:rsidR="00ED7BD5" w:rsidRDefault="00A03F18" w:rsidP="00ED7BD5">
            <w:r>
              <w:t>Standard Labor Cost</w:t>
            </w:r>
          </w:p>
        </w:tc>
        <w:tc>
          <w:tcPr>
            <w:tcW w:w="2338" w:type="dxa"/>
          </w:tcPr>
          <w:p w14:paraId="66B98770" w14:textId="0AF35FE2" w:rsidR="00ED7BD5" w:rsidRDefault="005266D1" w:rsidP="00ED7BD5">
            <w:r w:rsidRPr="005266D1">
              <w:t>-&gt;&gt;&gt;,&gt;&gt;9.99&lt;&lt;</w:t>
            </w:r>
          </w:p>
        </w:tc>
      </w:tr>
      <w:tr w:rsidR="00ED7BD5" w14:paraId="3648FE39" w14:textId="77777777" w:rsidTr="00A05E97">
        <w:trPr>
          <w:trHeight w:val="350"/>
        </w:trPr>
        <w:tc>
          <w:tcPr>
            <w:tcW w:w="1525" w:type="dxa"/>
          </w:tcPr>
          <w:p w14:paraId="6A2287C4" w14:textId="64EB7F4D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49BF538E" w14:textId="207290AD" w:rsidR="00ED7BD5" w:rsidRDefault="00ED7BD5" w:rsidP="00ED7BD5">
            <w:r>
              <w:t>std-mat-cost</w:t>
            </w:r>
          </w:p>
        </w:tc>
        <w:tc>
          <w:tcPr>
            <w:tcW w:w="3597" w:type="dxa"/>
          </w:tcPr>
          <w:p w14:paraId="4BF547E6" w14:textId="0873D95C" w:rsidR="00ED7BD5" w:rsidRDefault="00A03F18" w:rsidP="00ED7BD5">
            <w:r>
              <w:t>Standard Material Cost</w:t>
            </w:r>
          </w:p>
        </w:tc>
        <w:tc>
          <w:tcPr>
            <w:tcW w:w="2338" w:type="dxa"/>
          </w:tcPr>
          <w:p w14:paraId="1BD4302D" w14:textId="28774834" w:rsidR="00ED7BD5" w:rsidRDefault="005266D1" w:rsidP="00ED7BD5">
            <w:r w:rsidRPr="005266D1">
              <w:t>-&gt;&gt;&gt;,&gt;&gt;9.99&lt;&lt;</w:t>
            </w:r>
          </w:p>
        </w:tc>
      </w:tr>
      <w:tr w:rsidR="00ED7BD5" w14:paraId="3ACBE7BB" w14:textId="77777777" w:rsidTr="00A05E97">
        <w:trPr>
          <w:trHeight w:val="350"/>
        </w:trPr>
        <w:tc>
          <w:tcPr>
            <w:tcW w:w="1525" w:type="dxa"/>
          </w:tcPr>
          <w:p w14:paraId="5EC40064" w14:textId="2A759700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04FDE09" w14:textId="05CB6FFD" w:rsidR="00ED7BD5" w:rsidRDefault="00ED7BD5" w:rsidP="00ED7BD5">
            <w:r>
              <w:t>std-tot-cost</w:t>
            </w:r>
          </w:p>
        </w:tc>
        <w:tc>
          <w:tcPr>
            <w:tcW w:w="3597" w:type="dxa"/>
          </w:tcPr>
          <w:p w14:paraId="3305D3B7" w14:textId="37711054" w:rsidR="00ED7BD5" w:rsidRDefault="00A03F18" w:rsidP="00ED7BD5">
            <w:r>
              <w:t>Standard Total Cost</w:t>
            </w:r>
          </w:p>
        </w:tc>
        <w:tc>
          <w:tcPr>
            <w:tcW w:w="2338" w:type="dxa"/>
          </w:tcPr>
          <w:p w14:paraId="0197E229" w14:textId="2E1FC947" w:rsidR="00ED7BD5" w:rsidRDefault="005266D1" w:rsidP="00ED7BD5">
            <w:r w:rsidRPr="005266D1">
              <w:t>-&gt;&gt;&gt;,&gt;&gt;9.99&lt;&lt;</w:t>
            </w:r>
          </w:p>
        </w:tc>
      </w:tr>
      <w:tr w:rsidR="00ED7BD5" w14:paraId="221242E4" w14:textId="77777777" w:rsidTr="00A05E97">
        <w:trPr>
          <w:trHeight w:val="350"/>
        </w:trPr>
        <w:tc>
          <w:tcPr>
            <w:tcW w:w="1525" w:type="dxa"/>
          </w:tcPr>
          <w:p w14:paraId="6EA4050B" w14:textId="27102B74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256271CE" w14:textId="41D44A4C" w:rsidR="00ED7BD5" w:rsidRDefault="00ED7BD5" w:rsidP="00ED7BD5">
            <w:r>
              <w:t>std-uom</w:t>
            </w:r>
          </w:p>
        </w:tc>
        <w:tc>
          <w:tcPr>
            <w:tcW w:w="3597" w:type="dxa"/>
          </w:tcPr>
          <w:p w14:paraId="4CB4BA96" w14:textId="40062956" w:rsidR="00ED7BD5" w:rsidRDefault="001C6224" w:rsidP="00ED7BD5">
            <w:r>
              <w:t>S</w:t>
            </w:r>
            <w:r w:rsidR="00A03F18">
              <w:t>tandard Unit of Measure</w:t>
            </w:r>
          </w:p>
        </w:tc>
        <w:tc>
          <w:tcPr>
            <w:tcW w:w="2338" w:type="dxa"/>
          </w:tcPr>
          <w:p w14:paraId="4C66E2A9" w14:textId="58EC4F8E" w:rsidR="00ED7BD5" w:rsidRDefault="005266D1" w:rsidP="00ED7BD5">
            <w:r w:rsidRPr="005266D1">
              <w:t>x(3)</w:t>
            </w:r>
          </w:p>
        </w:tc>
      </w:tr>
      <w:tr w:rsidR="00ED7BD5" w14:paraId="13E57F47" w14:textId="77777777" w:rsidTr="00A05E97">
        <w:trPr>
          <w:trHeight w:val="350"/>
        </w:trPr>
        <w:tc>
          <w:tcPr>
            <w:tcW w:w="1525" w:type="dxa"/>
          </w:tcPr>
          <w:p w14:paraId="55040B74" w14:textId="1CF15F74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173843C9" w14:textId="3F500A72" w:rsidR="00ED7BD5" w:rsidRDefault="00ED7BD5" w:rsidP="00ED7BD5">
            <w:r>
              <w:t>std-var-cost</w:t>
            </w:r>
          </w:p>
        </w:tc>
        <w:tc>
          <w:tcPr>
            <w:tcW w:w="3597" w:type="dxa"/>
          </w:tcPr>
          <w:p w14:paraId="648D41B2" w14:textId="1379844D" w:rsidR="00ED7BD5" w:rsidRDefault="00A03F18" w:rsidP="00ED7BD5">
            <w:r>
              <w:t>Standard Variable Cost</w:t>
            </w:r>
          </w:p>
        </w:tc>
        <w:tc>
          <w:tcPr>
            <w:tcW w:w="2338" w:type="dxa"/>
          </w:tcPr>
          <w:p w14:paraId="1A1E350A" w14:textId="0932C053" w:rsidR="00ED7BD5" w:rsidRDefault="005266D1" w:rsidP="00ED7BD5">
            <w:r w:rsidRPr="005266D1">
              <w:t>-&gt;&gt;&gt;,&gt;&gt;9.99&lt;&lt;</w:t>
            </w:r>
          </w:p>
        </w:tc>
      </w:tr>
      <w:tr w:rsidR="00ED7BD5" w14:paraId="1F11ECB8" w14:textId="77777777" w:rsidTr="00A05E97">
        <w:trPr>
          <w:trHeight w:val="350"/>
        </w:trPr>
        <w:tc>
          <w:tcPr>
            <w:tcW w:w="1525" w:type="dxa"/>
          </w:tcPr>
          <w:p w14:paraId="5131F5FE" w14:textId="204AE79D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04B6FD66" w14:textId="5939EC05" w:rsidR="00ED7BD5" w:rsidRDefault="00ED7BD5" w:rsidP="00ED7BD5">
            <w:r>
              <w:t>stocked</w:t>
            </w:r>
          </w:p>
        </w:tc>
        <w:tc>
          <w:tcPr>
            <w:tcW w:w="3597" w:type="dxa"/>
          </w:tcPr>
          <w:p w14:paraId="7B23E9A6" w14:textId="2B450DC9" w:rsidR="00ED7BD5" w:rsidRDefault="001C6224" w:rsidP="00ED7BD5">
            <w:r>
              <w:t>Stock Mat</w:t>
            </w:r>
            <w:r w:rsidR="00A03F18">
              <w:t>erial?</w:t>
            </w:r>
          </w:p>
        </w:tc>
        <w:tc>
          <w:tcPr>
            <w:tcW w:w="2338" w:type="dxa"/>
          </w:tcPr>
          <w:p w14:paraId="2BC77CF7" w14:textId="1B80E7E7" w:rsidR="00ED7BD5" w:rsidRDefault="005266D1" w:rsidP="00ED7BD5">
            <w:r w:rsidRPr="005266D1">
              <w:t>Yes/No</w:t>
            </w:r>
          </w:p>
        </w:tc>
      </w:tr>
      <w:tr w:rsidR="00ED7BD5" w14:paraId="1A1A9842" w14:textId="77777777" w:rsidTr="00A05E97">
        <w:trPr>
          <w:trHeight w:val="350"/>
        </w:trPr>
        <w:tc>
          <w:tcPr>
            <w:tcW w:w="1525" w:type="dxa"/>
          </w:tcPr>
          <w:p w14:paraId="249AFDFE" w14:textId="7E542230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90EC33A" w14:textId="29E5DD15" w:rsidR="00ED7BD5" w:rsidRDefault="00ED7BD5" w:rsidP="00ED7BD5">
            <w:r>
              <w:t>style</w:t>
            </w:r>
          </w:p>
        </w:tc>
        <w:tc>
          <w:tcPr>
            <w:tcW w:w="3597" w:type="dxa"/>
          </w:tcPr>
          <w:p w14:paraId="76646C9F" w14:textId="17043D08" w:rsidR="00ED7BD5" w:rsidRDefault="001C6224" w:rsidP="00ED7BD5">
            <w:r>
              <w:t>Style Code</w:t>
            </w:r>
          </w:p>
        </w:tc>
        <w:tc>
          <w:tcPr>
            <w:tcW w:w="2338" w:type="dxa"/>
          </w:tcPr>
          <w:p w14:paraId="05A806D4" w14:textId="5367CDC3" w:rsidR="00ED7BD5" w:rsidRDefault="005266D1" w:rsidP="00ED7BD5">
            <w:r w:rsidRPr="005266D1">
              <w:t>x(6)</w:t>
            </w:r>
          </w:p>
        </w:tc>
      </w:tr>
      <w:tr w:rsidR="00ED7BD5" w14:paraId="0EDED301" w14:textId="77777777" w:rsidTr="00A05E97">
        <w:trPr>
          <w:trHeight w:val="350"/>
        </w:trPr>
        <w:tc>
          <w:tcPr>
            <w:tcW w:w="1525" w:type="dxa"/>
          </w:tcPr>
          <w:p w14:paraId="6DC30D33" w14:textId="1D5F9384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6EDE605A" w14:textId="1297F979" w:rsidR="00ED7BD5" w:rsidRDefault="00ED7BD5" w:rsidP="00ED7BD5">
            <w:r>
              <w:t>style-desc</w:t>
            </w:r>
          </w:p>
        </w:tc>
        <w:tc>
          <w:tcPr>
            <w:tcW w:w="3597" w:type="dxa"/>
          </w:tcPr>
          <w:p w14:paraId="64233C3A" w14:textId="3C407FB4" w:rsidR="00ED7BD5" w:rsidRDefault="00A03F18" w:rsidP="00ED7BD5">
            <w:r>
              <w:t xml:space="preserve">Style </w:t>
            </w:r>
            <w:r w:rsidR="001C6224">
              <w:t>Description</w:t>
            </w:r>
          </w:p>
        </w:tc>
        <w:tc>
          <w:tcPr>
            <w:tcW w:w="2338" w:type="dxa"/>
          </w:tcPr>
          <w:p w14:paraId="36CA6DB0" w14:textId="384D6F8F" w:rsidR="00ED7BD5" w:rsidRDefault="005266D1" w:rsidP="00ED7BD5">
            <w:r w:rsidRPr="005266D1">
              <w:t>x(</w:t>
            </w:r>
            <w:r>
              <w:t>20</w:t>
            </w:r>
            <w:r w:rsidRPr="005266D1">
              <w:t>)</w:t>
            </w:r>
          </w:p>
        </w:tc>
      </w:tr>
      <w:tr w:rsidR="00ED7BD5" w14:paraId="7FC16C3A" w14:textId="77777777" w:rsidTr="00A05E97">
        <w:trPr>
          <w:trHeight w:val="350"/>
        </w:trPr>
        <w:tc>
          <w:tcPr>
            <w:tcW w:w="1525" w:type="dxa"/>
          </w:tcPr>
          <w:p w14:paraId="3437D720" w14:textId="15EE19ED" w:rsidR="00ED7BD5" w:rsidRPr="001B389F" w:rsidRDefault="00ED7BD5" w:rsidP="00ED7BD5">
            <w:r w:rsidRPr="001B389F">
              <w:t>itemfg</w:t>
            </w:r>
          </w:p>
        </w:tc>
        <w:tc>
          <w:tcPr>
            <w:tcW w:w="1890" w:type="dxa"/>
          </w:tcPr>
          <w:p w14:paraId="5D44C8B4" w14:textId="4B962629" w:rsidR="00ED7BD5" w:rsidRDefault="00ED7BD5" w:rsidP="00ED7BD5">
            <w:r>
              <w:t>t-dep</w:t>
            </w:r>
          </w:p>
        </w:tc>
        <w:tc>
          <w:tcPr>
            <w:tcW w:w="3597" w:type="dxa"/>
          </w:tcPr>
          <w:p w14:paraId="32D498AD" w14:textId="3A619804" w:rsidR="00ED7BD5" w:rsidRDefault="00A03F18" w:rsidP="00ED7BD5">
            <w:r>
              <w:t xml:space="preserve">Total </w:t>
            </w:r>
            <w:r w:rsidR="001C6224">
              <w:t>Depth</w:t>
            </w:r>
          </w:p>
        </w:tc>
        <w:tc>
          <w:tcPr>
            <w:tcW w:w="2338" w:type="dxa"/>
          </w:tcPr>
          <w:p w14:paraId="20F20548" w14:textId="4A656F4B" w:rsidR="00ED7BD5" w:rsidRDefault="005266D1" w:rsidP="00ED7BD5">
            <w:r w:rsidRPr="005266D1">
              <w:t>&gt;&gt;&gt;&gt;&gt;9.99&lt;&lt;&lt;&lt;</w:t>
            </w:r>
          </w:p>
        </w:tc>
      </w:tr>
      <w:tr w:rsidR="001C6224" w14:paraId="192EB6C3" w14:textId="77777777" w:rsidTr="00A05E97">
        <w:trPr>
          <w:trHeight w:val="350"/>
        </w:trPr>
        <w:tc>
          <w:tcPr>
            <w:tcW w:w="1525" w:type="dxa"/>
          </w:tcPr>
          <w:p w14:paraId="4592DA78" w14:textId="63CEA49D" w:rsidR="001C6224" w:rsidRPr="001B389F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1890" w:type="dxa"/>
          </w:tcPr>
          <w:p w14:paraId="2DD40C9B" w14:textId="098DF9E6" w:rsidR="001C6224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597" w:type="dxa"/>
          </w:tcPr>
          <w:p w14:paraId="3AF45613" w14:textId="26B89E62" w:rsidR="001C6224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A96E07B" w14:textId="13A0E76D" w:rsidR="001C6224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1C6224" w14:paraId="53578C81" w14:textId="77777777" w:rsidTr="00A05E97">
        <w:trPr>
          <w:trHeight w:val="350"/>
        </w:trPr>
        <w:tc>
          <w:tcPr>
            <w:tcW w:w="1525" w:type="dxa"/>
          </w:tcPr>
          <w:p w14:paraId="1766AA73" w14:textId="4EACCD3E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8A5B23A" w14:textId="2619F6C6" w:rsidR="001C6224" w:rsidRDefault="001C6224" w:rsidP="001C6224">
            <w:r>
              <w:t>t-len</w:t>
            </w:r>
          </w:p>
        </w:tc>
        <w:tc>
          <w:tcPr>
            <w:tcW w:w="3597" w:type="dxa"/>
          </w:tcPr>
          <w:p w14:paraId="67B33A9A" w14:textId="18FC8035" w:rsidR="001C6224" w:rsidRDefault="001C6224" w:rsidP="001C6224">
            <w:r>
              <w:t>Total Length</w:t>
            </w:r>
          </w:p>
        </w:tc>
        <w:tc>
          <w:tcPr>
            <w:tcW w:w="2338" w:type="dxa"/>
          </w:tcPr>
          <w:p w14:paraId="61DC167C" w14:textId="01625B13" w:rsidR="001C6224" w:rsidRDefault="005266D1" w:rsidP="001C6224">
            <w:r w:rsidRPr="005266D1">
              <w:t>&gt;&gt;&gt;&gt;&gt;9.99&lt;&lt;&lt;&lt;</w:t>
            </w:r>
          </w:p>
        </w:tc>
      </w:tr>
      <w:tr w:rsidR="001C6224" w14:paraId="12472589" w14:textId="77777777" w:rsidTr="00A05E97">
        <w:trPr>
          <w:trHeight w:val="350"/>
        </w:trPr>
        <w:tc>
          <w:tcPr>
            <w:tcW w:w="1525" w:type="dxa"/>
          </w:tcPr>
          <w:p w14:paraId="31F8DB98" w14:textId="06F410ED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330D3694" w14:textId="7DD369C8" w:rsidR="001C6224" w:rsidRDefault="001C6224" w:rsidP="001C6224">
            <w:r>
              <w:t>t-sqft</w:t>
            </w:r>
          </w:p>
        </w:tc>
        <w:tc>
          <w:tcPr>
            <w:tcW w:w="3597" w:type="dxa"/>
          </w:tcPr>
          <w:p w14:paraId="1CF395DF" w14:textId="633242F6" w:rsidR="001C6224" w:rsidRDefault="001C6224" w:rsidP="001C6224">
            <w:r>
              <w:t>Total Sq</w:t>
            </w:r>
            <w:r w:rsidR="00A03F18">
              <w:t>uare</w:t>
            </w:r>
            <w:r>
              <w:t xml:space="preserve"> F</w:t>
            </w:r>
            <w:r w:rsidR="00A03F18">
              <w:t>ee</w:t>
            </w:r>
            <w:r>
              <w:t>t</w:t>
            </w:r>
          </w:p>
        </w:tc>
        <w:tc>
          <w:tcPr>
            <w:tcW w:w="2338" w:type="dxa"/>
          </w:tcPr>
          <w:p w14:paraId="47C95824" w14:textId="0FF1176F" w:rsidR="001C6224" w:rsidRDefault="005266D1" w:rsidP="001C6224">
            <w:r w:rsidRPr="005266D1">
              <w:t>&gt;&gt;&gt;9.999&lt;&lt;</w:t>
            </w:r>
          </w:p>
        </w:tc>
      </w:tr>
      <w:tr w:rsidR="001C6224" w14:paraId="0A458914" w14:textId="77777777" w:rsidTr="00A05E97">
        <w:trPr>
          <w:trHeight w:val="350"/>
        </w:trPr>
        <w:tc>
          <w:tcPr>
            <w:tcW w:w="1525" w:type="dxa"/>
          </w:tcPr>
          <w:p w14:paraId="12AF315D" w14:textId="3B524C47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66057D99" w14:textId="64A9C97D" w:rsidR="001C6224" w:rsidRDefault="001C6224" w:rsidP="001C6224">
            <w:r>
              <w:t>t-sqin</w:t>
            </w:r>
          </w:p>
        </w:tc>
        <w:tc>
          <w:tcPr>
            <w:tcW w:w="3597" w:type="dxa"/>
          </w:tcPr>
          <w:p w14:paraId="7BB034FD" w14:textId="03549127" w:rsidR="001C6224" w:rsidRDefault="001C6224" w:rsidP="001C6224">
            <w:r>
              <w:t>Total Sq</w:t>
            </w:r>
            <w:r w:rsidR="00A03F18">
              <w:t>uare</w:t>
            </w:r>
            <w:r>
              <w:t xml:space="preserve"> In</w:t>
            </w:r>
            <w:r w:rsidR="00A03F18">
              <w:t>ches</w:t>
            </w:r>
          </w:p>
        </w:tc>
        <w:tc>
          <w:tcPr>
            <w:tcW w:w="2338" w:type="dxa"/>
          </w:tcPr>
          <w:p w14:paraId="31EDC905" w14:textId="1966E8E8" w:rsidR="001C6224" w:rsidRDefault="005266D1" w:rsidP="001C6224">
            <w:r w:rsidRPr="005266D1">
              <w:t>&gt;&gt;&gt;9.999&lt;&lt;</w:t>
            </w:r>
          </w:p>
        </w:tc>
      </w:tr>
      <w:tr w:rsidR="001C6224" w14:paraId="680B4295" w14:textId="77777777" w:rsidTr="00A05E97">
        <w:trPr>
          <w:trHeight w:val="350"/>
        </w:trPr>
        <w:tc>
          <w:tcPr>
            <w:tcW w:w="1525" w:type="dxa"/>
          </w:tcPr>
          <w:p w14:paraId="1377DA52" w14:textId="7A3CDEC7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77FF3F12" w14:textId="0FCB57A6" w:rsidR="001C6224" w:rsidRDefault="001C6224" w:rsidP="001C6224">
            <w:r>
              <w:t>t-wid</w:t>
            </w:r>
          </w:p>
        </w:tc>
        <w:tc>
          <w:tcPr>
            <w:tcW w:w="3597" w:type="dxa"/>
          </w:tcPr>
          <w:p w14:paraId="16239A17" w14:textId="7EC5E28D" w:rsidR="001C6224" w:rsidRDefault="001C6224" w:rsidP="001C6224">
            <w:r>
              <w:t>Total Width</w:t>
            </w:r>
          </w:p>
        </w:tc>
        <w:tc>
          <w:tcPr>
            <w:tcW w:w="2338" w:type="dxa"/>
          </w:tcPr>
          <w:p w14:paraId="6EDB2444" w14:textId="0EEC9754" w:rsidR="001C6224" w:rsidRDefault="005266D1" w:rsidP="001C6224">
            <w:r w:rsidRPr="005266D1">
              <w:t>&gt;&gt;&gt;&gt;&gt;9.99&lt;&lt;&lt;&lt;</w:t>
            </w:r>
          </w:p>
        </w:tc>
      </w:tr>
      <w:tr w:rsidR="001C6224" w14:paraId="01AE01DF" w14:textId="77777777" w:rsidTr="00A05E97">
        <w:trPr>
          <w:trHeight w:val="350"/>
        </w:trPr>
        <w:tc>
          <w:tcPr>
            <w:tcW w:w="1525" w:type="dxa"/>
          </w:tcPr>
          <w:p w14:paraId="303747E0" w14:textId="5F0F02F4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3CD35EA" w14:textId="2A29FC40" w:rsidR="001C6224" w:rsidRDefault="001C6224" w:rsidP="001C6224">
            <w:r>
              <w:t>taxable</w:t>
            </w:r>
          </w:p>
        </w:tc>
        <w:tc>
          <w:tcPr>
            <w:tcW w:w="3597" w:type="dxa"/>
          </w:tcPr>
          <w:p w14:paraId="029A2E2C" w14:textId="4F38DB51" w:rsidR="001C6224" w:rsidRDefault="001C6224" w:rsidP="001C6224">
            <w:r>
              <w:t>Taxable?</w:t>
            </w:r>
          </w:p>
        </w:tc>
        <w:tc>
          <w:tcPr>
            <w:tcW w:w="2338" w:type="dxa"/>
          </w:tcPr>
          <w:p w14:paraId="6FEA117E" w14:textId="21FC7EE2" w:rsidR="001C6224" w:rsidRDefault="005266D1" w:rsidP="001C6224">
            <w:r w:rsidRPr="005266D1">
              <w:t>yes/no</w:t>
            </w:r>
          </w:p>
        </w:tc>
      </w:tr>
      <w:tr w:rsidR="001C6224" w14:paraId="54498973" w14:textId="77777777" w:rsidTr="00A05E97">
        <w:trPr>
          <w:trHeight w:val="350"/>
        </w:trPr>
        <w:tc>
          <w:tcPr>
            <w:tcW w:w="1525" w:type="dxa"/>
          </w:tcPr>
          <w:p w14:paraId="3478FF54" w14:textId="0913DD36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20E8153B" w14:textId="102AB794" w:rsidR="001C6224" w:rsidRDefault="001C6224" w:rsidP="001C6224">
            <w:r>
              <w:t>test</w:t>
            </w:r>
          </w:p>
        </w:tc>
        <w:tc>
          <w:tcPr>
            <w:tcW w:w="3597" w:type="dxa"/>
          </w:tcPr>
          <w:p w14:paraId="02833880" w14:textId="07698D94" w:rsidR="001C6224" w:rsidRDefault="001C6224" w:rsidP="001C6224">
            <w:r>
              <w:t>Test</w:t>
            </w:r>
          </w:p>
        </w:tc>
        <w:tc>
          <w:tcPr>
            <w:tcW w:w="2338" w:type="dxa"/>
          </w:tcPr>
          <w:p w14:paraId="7F1B4596" w14:textId="1EBC21F0" w:rsidR="001C6224" w:rsidRDefault="005266D1" w:rsidP="001C6224">
            <w:r w:rsidRPr="005266D1">
              <w:t>x(6)</w:t>
            </w:r>
          </w:p>
        </w:tc>
      </w:tr>
      <w:tr w:rsidR="001C6224" w14:paraId="44EFBE80" w14:textId="77777777" w:rsidTr="00A05E97">
        <w:trPr>
          <w:trHeight w:val="350"/>
        </w:trPr>
        <w:tc>
          <w:tcPr>
            <w:tcW w:w="1525" w:type="dxa"/>
          </w:tcPr>
          <w:p w14:paraId="7A300445" w14:textId="34201E4C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1F20BCBC" w14:textId="2B8EFCEC" w:rsidR="001C6224" w:rsidRDefault="001C6224" w:rsidP="001C6224">
            <w:r>
              <w:t>total-std-cost</w:t>
            </w:r>
          </w:p>
        </w:tc>
        <w:tc>
          <w:tcPr>
            <w:tcW w:w="3597" w:type="dxa"/>
          </w:tcPr>
          <w:p w14:paraId="45F540E7" w14:textId="5FF10477" w:rsidR="001C6224" w:rsidRDefault="00A03F18" w:rsidP="001C6224">
            <w:r>
              <w:t>Total Standard Cost</w:t>
            </w:r>
          </w:p>
        </w:tc>
        <w:tc>
          <w:tcPr>
            <w:tcW w:w="2338" w:type="dxa"/>
          </w:tcPr>
          <w:p w14:paraId="6CC7B821" w14:textId="0C696B23" w:rsidR="001C6224" w:rsidRDefault="005266D1" w:rsidP="001C6224">
            <w:r w:rsidRPr="005266D1">
              <w:t>-&gt;&gt;&gt;,&gt;&gt;9.99&lt;&lt;</w:t>
            </w:r>
          </w:p>
        </w:tc>
      </w:tr>
      <w:tr w:rsidR="001C6224" w14:paraId="14934B74" w14:textId="77777777" w:rsidTr="00A05E97">
        <w:trPr>
          <w:trHeight w:val="350"/>
        </w:trPr>
        <w:tc>
          <w:tcPr>
            <w:tcW w:w="1525" w:type="dxa"/>
          </w:tcPr>
          <w:p w14:paraId="1ABBC1D8" w14:textId="127FD722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30084294" w14:textId="54D6FF66" w:rsidR="001C6224" w:rsidRDefault="001C6224" w:rsidP="001C6224">
            <w:r>
              <w:t>type-code</w:t>
            </w:r>
          </w:p>
        </w:tc>
        <w:tc>
          <w:tcPr>
            <w:tcW w:w="3597" w:type="dxa"/>
          </w:tcPr>
          <w:p w14:paraId="47EEE9B4" w14:textId="4DE43E35" w:rsidR="001C6224" w:rsidRDefault="001C6224" w:rsidP="001C6224">
            <w:r>
              <w:t>Type Code</w:t>
            </w:r>
          </w:p>
        </w:tc>
        <w:tc>
          <w:tcPr>
            <w:tcW w:w="2338" w:type="dxa"/>
          </w:tcPr>
          <w:p w14:paraId="3388723D" w14:textId="65A11618" w:rsidR="001C6224" w:rsidRDefault="005266D1" w:rsidP="001C6224">
            <w:r w:rsidRPr="005266D1">
              <w:t>x(</w:t>
            </w:r>
            <w:r>
              <w:t>5</w:t>
            </w:r>
            <w:r w:rsidRPr="005266D1">
              <w:t>)</w:t>
            </w:r>
          </w:p>
        </w:tc>
      </w:tr>
      <w:tr w:rsidR="001C6224" w14:paraId="21657B80" w14:textId="77777777" w:rsidTr="00A05E97">
        <w:trPr>
          <w:trHeight w:val="350"/>
        </w:trPr>
        <w:tc>
          <w:tcPr>
            <w:tcW w:w="1525" w:type="dxa"/>
          </w:tcPr>
          <w:p w14:paraId="4CD63566" w14:textId="657009BB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0CB59B4" w14:textId="2F708F8E" w:rsidR="001C6224" w:rsidRDefault="001C6224" w:rsidP="001C6224">
            <w:r>
              <w:t>u-adj</w:t>
            </w:r>
          </w:p>
        </w:tc>
        <w:tc>
          <w:tcPr>
            <w:tcW w:w="3597" w:type="dxa"/>
          </w:tcPr>
          <w:p w14:paraId="243D2B74" w14:textId="5F9C3BF2" w:rsidR="001C6224" w:rsidRDefault="001C6224" w:rsidP="001C6224">
            <w:r>
              <w:t>Amount Adjusted</w:t>
            </w:r>
          </w:p>
        </w:tc>
        <w:tc>
          <w:tcPr>
            <w:tcW w:w="2338" w:type="dxa"/>
          </w:tcPr>
          <w:p w14:paraId="59B8CB8B" w14:textId="51271B23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329F52A4" w14:textId="77777777" w:rsidTr="00A05E97">
        <w:trPr>
          <w:trHeight w:val="350"/>
        </w:trPr>
        <w:tc>
          <w:tcPr>
            <w:tcW w:w="1525" w:type="dxa"/>
          </w:tcPr>
          <w:p w14:paraId="0B9072EA" w14:textId="3BE7E8D7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3F9539CC" w14:textId="745CB2A3" w:rsidR="001C6224" w:rsidRDefault="001C6224" w:rsidP="001C6224">
            <w:r>
              <w:t>u-adj-ptd</w:t>
            </w:r>
          </w:p>
        </w:tc>
        <w:tc>
          <w:tcPr>
            <w:tcW w:w="3597" w:type="dxa"/>
          </w:tcPr>
          <w:p w14:paraId="5AD72930" w14:textId="55A1185D" w:rsidR="001C6224" w:rsidRDefault="001C6224" w:rsidP="001C6224">
            <w:r>
              <w:t>Quantity Adjusted</w:t>
            </w:r>
            <w:r w:rsidR="008A79AE">
              <w:t xml:space="preserve"> Period-To-Date</w:t>
            </w:r>
          </w:p>
        </w:tc>
        <w:tc>
          <w:tcPr>
            <w:tcW w:w="2338" w:type="dxa"/>
          </w:tcPr>
          <w:p w14:paraId="0B540DBA" w14:textId="49A401FC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73BDFAD1" w14:textId="77777777" w:rsidTr="00A05E97">
        <w:trPr>
          <w:trHeight w:val="350"/>
        </w:trPr>
        <w:tc>
          <w:tcPr>
            <w:tcW w:w="1525" w:type="dxa"/>
          </w:tcPr>
          <w:p w14:paraId="6C894328" w14:textId="01AD1383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68E24F5D" w14:textId="0FBB15E7" w:rsidR="001C6224" w:rsidRDefault="001C6224" w:rsidP="001C6224">
            <w:r>
              <w:t>u- adj-ytd</w:t>
            </w:r>
          </w:p>
        </w:tc>
        <w:tc>
          <w:tcPr>
            <w:tcW w:w="3597" w:type="dxa"/>
          </w:tcPr>
          <w:p w14:paraId="4D0B8A1C" w14:textId="17E2FF01" w:rsidR="001C6224" w:rsidRDefault="001C6224" w:rsidP="001C6224">
            <w:r>
              <w:t>Quantity Adjusted</w:t>
            </w:r>
            <w:r w:rsidR="008A79AE">
              <w:t xml:space="preserve"> Year-To-Date</w:t>
            </w:r>
          </w:p>
        </w:tc>
        <w:tc>
          <w:tcPr>
            <w:tcW w:w="2338" w:type="dxa"/>
          </w:tcPr>
          <w:p w14:paraId="4EBE4085" w14:textId="61F98FF9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68AB085A" w14:textId="77777777" w:rsidTr="00A05E97">
        <w:trPr>
          <w:trHeight w:val="350"/>
        </w:trPr>
        <w:tc>
          <w:tcPr>
            <w:tcW w:w="1525" w:type="dxa"/>
          </w:tcPr>
          <w:p w14:paraId="685CB8A8" w14:textId="09A46F58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824F473" w14:textId="072B282A" w:rsidR="001C6224" w:rsidRDefault="001C6224" w:rsidP="001C6224">
            <w:r>
              <w:t>u-alloc</w:t>
            </w:r>
          </w:p>
        </w:tc>
        <w:tc>
          <w:tcPr>
            <w:tcW w:w="3597" w:type="dxa"/>
          </w:tcPr>
          <w:p w14:paraId="4CC2BD70" w14:textId="11184FA2" w:rsidR="001C6224" w:rsidRDefault="001C6224" w:rsidP="001C6224">
            <w:r>
              <w:t>Amount Adjusted</w:t>
            </w:r>
          </w:p>
        </w:tc>
        <w:tc>
          <w:tcPr>
            <w:tcW w:w="2338" w:type="dxa"/>
          </w:tcPr>
          <w:p w14:paraId="65EA4D79" w14:textId="7AA2AD07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3599151D" w14:textId="77777777" w:rsidTr="00A05E97">
        <w:trPr>
          <w:trHeight w:val="350"/>
        </w:trPr>
        <w:tc>
          <w:tcPr>
            <w:tcW w:w="1525" w:type="dxa"/>
          </w:tcPr>
          <w:p w14:paraId="058E987C" w14:textId="11C761CD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A7C8312" w14:textId="320B951E" w:rsidR="001C6224" w:rsidRDefault="001C6224" w:rsidP="001C6224">
            <w:r>
              <w:t>u-alloc-ptd</w:t>
            </w:r>
          </w:p>
        </w:tc>
        <w:tc>
          <w:tcPr>
            <w:tcW w:w="3597" w:type="dxa"/>
          </w:tcPr>
          <w:p w14:paraId="25BD21F5" w14:textId="73428AF8" w:rsidR="001C6224" w:rsidRDefault="001C6224" w:rsidP="001C6224">
            <w:r>
              <w:t>Quantity Adjusted</w:t>
            </w:r>
            <w:r w:rsidR="008A79AE">
              <w:t xml:space="preserve"> Period-To-Date</w:t>
            </w:r>
          </w:p>
        </w:tc>
        <w:tc>
          <w:tcPr>
            <w:tcW w:w="2338" w:type="dxa"/>
          </w:tcPr>
          <w:p w14:paraId="63CC745E" w14:textId="56E9B895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54FD90FB" w14:textId="77777777" w:rsidTr="00A05E97">
        <w:trPr>
          <w:trHeight w:val="350"/>
        </w:trPr>
        <w:tc>
          <w:tcPr>
            <w:tcW w:w="1525" w:type="dxa"/>
          </w:tcPr>
          <w:p w14:paraId="7CABD9C4" w14:textId="720FCECF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67CE4231" w14:textId="51F53643" w:rsidR="001C6224" w:rsidRDefault="001C6224" w:rsidP="001C6224">
            <w:r>
              <w:t>u-alloc-ytd</w:t>
            </w:r>
          </w:p>
        </w:tc>
        <w:tc>
          <w:tcPr>
            <w:tcW w:w="3597" w:type="dxa"/>
          </w:tcPr>
          <w:p w14:paraId="6ECE33BB" w14:textId="5F981B33" w:rsidR="001C6224" w:rsidRDefault="001C6224" w:rsidP="001C6224">
            <w:r>
              <w:t>Quantity Adjusted</w:t>
            </w:r>
            <w:r w:rsidR="008A79AE">
              <w:t xml:space="preserve"> Year-To-Date</w:t>
            </w:r>
          </w:p>
        </w:tc>
        <w:tc>
          <w:tcPr>
            <w:tcW w:w="2338" w:type="dxa"/>
          </w:tcPr>
          <w:p w14:paraId="77A37648" w14:textId="5DA6A1F3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1763FF22" w14:textId="77777777" w:rsidTr="00A05E97">
        <w:trPr>
          <w:trHeight w:val="350"/>
        </w:trPr>
        <w:tc>
          <w:tcPr>
            <w:tcW w:w="1525" w:type="dxa"/>
          </w:tcPr>
          <w:p w14:paraId="204B4BF3" w14:textId="6E680F63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03AD611A" w14:textId="049F0FD7" w:rsidR="001C6224" w:rsidRDefault="001C6224" w:rsidP="001C6224">
            <w:r>
              <w:t>u-cogs</w:t>
            </w:r>
          </w:p>
        </w:tc>
        <w:tc>
          <w:tcPr>
            <w:tcW w:w="3597" w:type="dxa"/>
          </w:tcPr>
          <w:p w14:paraId="2D72E249" w14:textId="587FD51D" w:rsidR="001C6224" w:rsidRDefault="001C6224" w:rsidP="001C6224">
            <w:r>
              <w:t>Quantity Transferred</w:t>
            </w:r>
          </w:p>
        </w:tc>
        <w:tc>
          <w:tcPr>
            <w:tcW w:w="2338" w:type="dxa"/>
          </w:tcPr>
          <w:p w14:paraId="2B5FDB12" w14:textId="28858991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5F4A5CD3" w14:textId="77777777" w:rsidTr="00A05E97">
        <w:trPr>
          <w:trHeight w:val="350"/>
        </w:trPr>
        <w:tc>
          <w:tcPr>
            <w:tcW w:w="1525" w:type="dxa"/>
          </w:tcPr>
          <w:p w14:paraId="0EAE8A91" w14:textId="470047B8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9069339" w14:textId="14567834" w:rsidR="001C6224" w:rsidRDefault="001C6224" w:rsidP="001C6224">
            <w:r>
              <w:t>u-cogs-ptd</w:t>
            </w:r>
          </w:p>
        </w:tc>
        <w:tc>
          <w:tcPr>
            <w:tcW w:w="3597" w:type="dxa"/>
          </w:tcPr>
          <w:p w14:paraId="6C4AD489" w14:textId="2A050637" w:rsidR="001C6224" w:rsidRDefault="001C6224" w:rsidP="001C6224">
            <w:r>
              <w:t>Quantity T</w:t>
            </w:r>
            <w:r w:rsidR="008A79AE">
              <w:t>ransferred Period-To-Date</w:t>
            </w:r>
          </w:p>
        </w:tc>
        <w:tc>
          <w:tcPr>
            <w:tcW w:w="2338" w:type="dxa"/>
          </w:tcPr>
          <w:p w14:paraId="0DC87C04" w14:textId="2369EBC0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6A4CA2A4" w14:textId="77777777" w:rsidTr="00A05E97">
        <w:trPr>
          <w:trHeight w:val="350"/>
        </w:trPr>
        <w:tc>
          <w:tcPr>
            <w:tcW w:w="1525" w:type="dxa"/>
          </w:tcPr>
          <w:p w14:paraId="3E341F85" w14:textId="6608202A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70AA0AEE" w14:textId="472F9955" w:rsidR="001C6224" w:rsidRDefault="001C6224" w:rsidP="001C6224">
            <w:r>
              <w:t>u-cogs-ytd</w:t>
            </w:r>
          </w:p>
        </w:tc>
        <w:tc>
          <w:tcPr>
            <w:tcW w:w="3597" w:type="dxa"/>
          </w:tcPr>
          <w:p w14:paraId="46722F97" w14:textId="7979DD19" w:rsidR="001C6224" w:rsidRDefault="001C6224" w:rsidP="001C6224">
            <w:r>
              <w:t>Quantity T</w:t>
            </w:r>
            <w:r w:rsidR="008A79AE">
              <w:t>ransferred Year-To-Date</w:t>
            </w:r>
          </w:p>
        </w:tc>
        <w:tc>
          <w:tcPr>
            <w:tcW w:w="2338" w:type="dxa"/>
          </w:tcPr>
          <w:p w14:paraId="259899AF" w14:textId="1733D1EE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3CC5A5BC" w14:textId="77777777" w:rsidTr="00A05E97">
        <w:trPr>
          <w:trHeight w:val="350"/>
        </w:trPr>
        <w:tc>
          <w:tcPr>
            <w:tcW w:w="1525" w:type="dxa"/>
          </w:tcPr>
          <w:p w14:paraId="364038BF" w14:textId="49EDA36B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8CDC0F7" w14:textId="6AD88B24" w:rsidR="001C6224" w:rsidRDefault="001C6224" w:rsidP="001C6224">
            <w:r>
              <w:t>u-inv</w:t>
            </w:r>
          </w:p>
        </w:tc>
        <w:tc>
          <w:tcPr>
            <w:tcW w:w="3597" w:type="dxa"/>
          </w:tcPr>
          <w:p w14:paraId="6870ABCE" w14:textId="46B85A9D" w:rsidR="001C6224" w:rsidRDefault="001C6224" w:rsidP="001C6224">
            <w:r>
              <w:t>Quantity Shipped</w:t>
            </w:r>
          </w:p>
        </w:tc>
        <w:tc>
          <w:tcPr>
            <w:tcW w:w="2338" w:type="dxa"/>
          </w:tcPr>
          <w:p w14:paraId="457BE324" w14:textId="7C6E9E41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6FDF8EA2" w14:textId="77777777" w:rsidTr="00A05E97">
        <w:trPr>
          <w:trHeight w:val="350"/>
        </w:trPr>
        <w:tc>
          <w:tcPr>
            <w:tcW w:w="1525" w:type="dxa"/>
          </w:tcPr>
          <w:p w14:paraId="2C859AFC" w14:textId="59549ED2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1C977709" w14:textId="58CB250D" w:rsidR="001C6224" w:rsidRDefault="001C6224" w:rsidP="001C6224">
            <w:r>
              <w:t>u-inv-ptd</w:t>
            </w:r>
          </w:p>
        </w:tc>
        <w:tc>
          <w:tcPr>
            <w:tcW w:w="3597" w:type="dxa"/>
          </w:tcPr>
          <w:p w14:paraId="79BE64AA" w14:textId="25065E45" w:rsidR="001C6224" w:rsidRDefault="001C6224" w:rsidP="001C6224">
            <w:r>
              <w:t>Quantity S</w:t>
            </w:r>
            <w:r w:rsidR="008A79AE">
              <w:t>hipped Period-To-Date</w:t>
            </w:r>
          </w:p>
        </w:tc>
        <w:tc>
          <w:tcPr>
            <w:tcW w:w="2338" w:type="dxa"/>
          </w:tcPr>
          <w:p w14:paraId="1828CA24" w14:textId="79AAB9AE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2C7BFF3F" w14:textId="77777777" w:rsidTr="00A05E97">
        <w:trPr>
          <w:trHeight w:val="350"/>
        </w:trPr>
        <w:tc>
          <w:tcPr>
            <w:tcW w:w="1525" w:type="dxa"/>
          </w:tcPr>
          <w:p w14:paraId="6A468872" w14:textId="0EA6C20F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2EED71A1" w14:textId="081A286D" w:rsidR="001C6224" w:rsidRDefault="001C6224" w:rsidP="001C6224">
            <w:r>
              <w:t>u-inv-ytd</w:t>
            </w:r>
          </w:p>
        </w:tc>
        <w:tc>
          <w:tcPr>
            <w:tcW w:w="3597" w:type="dxa"/>
          </w:tcPr>
          <w:p w14:paraId="662CFCC3" w14:textId="2742BB07" w:rsidR="001C6224" w:rsidRDefault="001C6224" w:rsidP="001C6224">
            <w:r>
              <w:t>Quantity S</w:t>
            </w:r>
            <w:r w:rsidR="008A79AE">
              <w:t>hipped Year-To-Date</w:t>
            </w:r>
          </w:p>
        </w:tc>
        <w:tc>
          <w:tcPr>
            <w:tcW w:w="2338" w:type="dxa"/>
          </w:tcPr>
          <w:p w14:paraId="66E9A56C" w14:textId="6F393478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2E76E61E" w14:textId="77777777" w:rsidTr="00A05E97">
        <w:trPr>
          <w:trHeight w:val="350"/>
        </w:trPr>
        <w:tc>
          <w:tcPr>
            <w:tcW w:w="1525" w:type="dxa"/>
          </w:tcPr>
          <w:p w14:paraId="69DDF885" w14:textId="0214A466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0393E3C2" w14:textId="6E6F3F9E" w:rsidR="001C6224" w:rsidRDefault="001C6224" w:rsidP="001C6224">
            <w:r>
              <w:t>u-lyr</w:t>
            </w:r>
          </w:p>
        </w:tc>
        <w:tc>
          <w:tcPr>
            <w:tcW w:w="3597" w:type="dxa"/>
          </w:tcPr>
          <w:p w14:paraId="5B9529FE" w14:textId="4C4B946E" w:rsidR="001C6224" w:rsidRDefault="001C6224" w:rsidP="001C6224">
            <w:r>
              <w:t>Total Cost Last Y</w:t>
            </w:r>
            <w:r w:rsidR="008A79AE">
              <w:t>ear</w:t>
            </w:r>
          </w:p>
        </w:tc>
        <w:tc>
          <w:tcPr>
            <w:tcW w:w="2338" w:type="dxa"/>
          </w:tcPr>
          <w:p w14:paraId="0478EF09" w14:textId="43697273" w:rsidR="001C6224" w:rsidRDefault="005266D1" w:rsidP="001C6224">
            <w:r w:rsidRPr="005266D1">
              <w:t>&gt;&gt;&gt;,&gt;&gt;&gt;,&gt;&gt;9</w:t>
            </w:r>
          </w:p>
        </w:tc>
      </w:tr>
      <w:tr w:rsidR="001C6224" w14:paraId="283BEAC6" w14:textId="77777777" w:rsidTr="00A05E97">
        <w:trPr>
          <w:trHeight w:val="350"/>
        </w:trPr>
        <w:tc>
          <w:tcPr>
            <w:tcW w:w="1525" w:type="dxa"/>
          </w:tcPr>
          <w:p w14:paraId="1B58DF08" w14:textId="34E048F3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3B70E38A" w14:textId="68144AA5" w:rsidR="001C6224" w:rsidRDefault="001C6224" w:rsidP="001C6224">
            <w:r>
              <w:t>u-ord</w:t>
            </w:r>
          </w:p>
        </w:tc>
        <w:tc>
          <w:tcPr>
            <w:tcW w:w="3597" w:type="dxa"/>
          </w:tcPr>
          <w:p w14:paraId="74D5F05C" w14:textId="17914AB3" w:rsidR="001C6224" w:rsidRDefault="001C6224" w:rsidP="001C6224">
            <w:r>
              <w:t>Quantity Adjusted</w:t>
            </w:r>
          </w:p>
        </w:tc>
        <w:tc>
          <w:tcPr>
            <w:tcW w:w="2338" w:type="dxa"/>
          </w:tcPr>
          <w:p w14:paraId="4E72E159" w14:textId="6C7AD8BC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7DD7E431" w14:textId="77777777" w:rsidTr="00A05E97">
        <w:trPr>
          <w:trHeight w:val="350"/>
        </w:trPr>
        <w:tc>
          <w:tcPr>
            <w:tcW w:w="1525" w:type="dxa"/>
          </w:tcPr>
          <w:p w14:paraId="58BF2F88" w14:textId="5E5A2868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398F5D88" w14:textId="5A7E58D7" w:rsidR="001C6224" w:rsidRDefault="001C6224" w:rsidP="001C6224">
            <w:r>
              <w:t>u-ord-ptd</w:t>
            </w:r>
          </w:p>
        </w:tc>
        <w:tc>
          <w:tcPr>
            <w:tcW w:w="3597" w:type="dxa"/>
          </w:tcPr>
          <w:p w14:paraId="4C03FE2D" w14:textId="3E2F26E2" w:rsidR="001C6224" w:rsidRDefault="001C6224" w:rsidP="001C6224">
            <w:r>
              <w:t>Quantity</w:t>
            </w:r>
            <w:r w:rsidR="008A79AE">
              <w:t xml:space="preserve"> Adjusted Period-To-Date</w:t>
            </w:r>
          </w:p>
        </w:tc>
        <w:tc>
          <w:tcPr>
            <w:tcW w:w="2338" w:type="dxa"/>
          </w:tcPr>
          <w:p w14:paraId="503AE109" w14:textId="4C0599E6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4737F824" w14:textId="77777777" w:rsidTr="00A05E97">
        <w:trPr>
          <w:trHeight w:val="350"/>
        </w:trPr>
        <w:tc>
          <w:tcPr>
            <w:tcW w:w="1525" w:type="dxa"/>
          </w:tcPr>
          <w:p w14:paraId="0C49B9CB" w14:textId="49376681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03695FD7" w14:textId="6E8D8934" w:rsidR="001C6224" w:rsidRDefault="001C6224" w:rsidP="001C6224">
            <w:r>
              <w:t>u-ord-ytd</w:t>
            </w:r>
          </w:p>
        </w:tc>
        <w:tc>
          <w:tcPr>
            <w:tcW w:w="3597" w:type="dxa"/>
          </w:tcPr>
          <w:p w14:paraId="7C8E6C54" w14:textId="190AF5EB" w:rsidR="001C6224" w:rsidRDefault="001C6224" w:rsidP="001C6224">
            <w:r>
              <w:t>Quantity</w:t>
            </w:r>
            <w:r w:rsidR="008A79AE">
              <w:t xml:space="preserve"> Adjusted Year-To-Date</w:t>
            </w:r>
          </w:p>
        </w:tc>
        <w:tc>
          <w:tcPr>
            <w:tcW w:w="2338" w:type="dxa"/>
          </w:tcPr>
          <w:p w14:paraId="7EDEDFAD" w14:textId="71E2856F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26C33077" w14:textId="77777777" w:rsidTr="00A05E97">
        <w:trPr>
          <w:trHeight w:val="350"/>
        </w:trPr>
        <w:tc>
          <w:tcPr>
            <w:tcW w:w="1525" w:type="dxa"/>
          </w:tcPr>
          <w:p w14:paraId="4982C6FE" w14:textId="29270080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3918E586" w14:textId="54C19E68" w:rsidR="001C6224" w:rsidRDefault="001C6224" w:rsidP="001C6224">
            <w:r>
              <w:t>u-prod</w:t>
            </w:r>
          </w:p>
        </w:tc>
        <w:tc>
          <w:tcPr>
            <w:tcW w:w="3597" w:type="dxa"/>
          </w:tcPr>
          <w:p w14:paraId="0B2A2B10" w14:textId="177F0436" w:rsidR="001C6224" w:rsidRDefault="001C6224" w:rsidP="001C6224">
            <w:r>
              <w:t>Amount Produced</w:t>
            </w:r>
          </w:p>
        </w:tc>
        <w:tc>
          <w:tcPr>
            <w:tcW w:w="2338" w:type="dxa"/>
          </w:tcPr>
          <w:p w14:paraId="6BC2AF12" w14:textId="1062CCD3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3E144AEE" w14:textId="77777777" w:rsidTr="00A05E97">
        <w:trPr>
          <w:trHeight w:val="350"/>
        </w:trPr>
        <w:tc>
          <w:tcPr>
            <w:tcW w:w="1525" w:type="dxa"/>
          </w:tcPr>
          <w:p w14:paraId="7EA64ED6" w14:textId="2B8B730A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D2B71FD" w14:textId="28B4DB9F" w:rsidR="001C6224" w:rsidRDefault="001C6224" w:rsidP="001C6224">
            <w:r>
              <w:t>u-prod-ptd</w:t>
            </w:r>
          </w:p>
        </w:tc>
        <w:tc>
          <w:tcPr>
            <w:tcW w:w="3597" w:type="dxa"/>
          </w:tcPr>
          <w:p w14:paraId="16C0C643" w14:textId="26A9B487" w:rsidR="001C6224" w:rsidRDefault="001C6224" w:rsidP="001C6224">
            <w:r>
              <w:t>Quantity Produced</w:t>
            </w:r>
            <w:r w:rsidR="008A79AE">
              <w:t xml:space="preserve"> Period-To-Date</w:t>
            </w:r>
          </w:p>
        </w:tc>
        <w:tc>
          <w:tcPr>
            <w:tcW w:w="2338" w:type="dxa"/>
          </w:tcPr>
          <w:p w14:paraId="7C82B986" w14:textId="70E6253A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14304C4E" w14:textId="77777777" w:rsidTr="00A05E97">
        <w:trPr>
          <w:trHeight w:val="350"/>
        </w:trPr>
        <w:tc>
          <w:tcPr>
            <w:tcW w:w="1525" w:type="dxa"/>
          </w:tcPr>
          <w:p w14:paraId="35C8B23F" w14:textId="25EA0A81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6F6AF818" w14:textId="46D58527" w:rsidR="001C6224" w:rsidRDefault="001C6224" w:rsidP="001C6224">
            <w:r>
              <w:t>u-prod-ytd</w:t>
            </w:r>
          </w:p>
        </w:tc>
        <w:tc>
          <w:tcPr>
            <w:tcW w:w="3597" w:type="dxa"/>
          </w:tcPr>
          <w:p w14:paraId="75BCAF6B" w14:textId="6829E28B" w:rsidR="001C6224" w:rsidRDefault="001C6224" w:rsidP="001C6224">
            <w:r>
              <w:t>Quantity</w:t>
            </w:r>
            <w:r w:rsidR="008A79AE">
              <w:t xml:space="preserve"> Produced Year-To-Date</w:t>
            </w:r>
          </w:p>
        </w:tc>
        <w:tc>
          <w:tcPr>
            <w:tcW w:w="2338" w:type="dxa"/>
          </w:tcPr>
          <w:p w14:paraId="62A2A211" w14:textId="4BA147F7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133A53D0" w14:textId="77777777" w:rsidTr="00A05E97">
        <w:trPr>
          <w:trHeight w:val="350"/>
        </w:trPr>
        <w:tc>
          <w:tcPr>
            <w:tcW w:w="1525" w:type="dxa"/>
          </w:tcPr>
          <w:p w14:paraId="1D86A6C3" w14:textId="3FAE0D28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1B850B8" w14:textId="15A4BC0A" w:rsidR="001C6224" w:rsidRDefault="001C6224" w:rsidP="001C6224">
            <w:r>
              <w:t>u-ptd</w:t>
            </w:r>
          </w:p>
        </w:tc>
        <w:tc>
          <w:tcPr>
            <w:tcW w:w="3597" w:type="dxa"/>
          </w:tcPr>
          <w:p w14:paraId="26FD806E" w14:textId="16797C4A" w:rsidR="001C6224" w:rsidRDefault="001C6224" w:rsidP="001C6224">
            <w:r>
              <w:t xml:space="preserve">Usage Cost </w:t>
            </w:r>
            <w:r w:rsidR="008A79AE">
              <w:t>Period-To-Date</w:t>
            </w:r>
          </w:p>
        </w:tc>
        <w:tc>
          <w:tcPr>
            <w:tcW w:w="2338" w:type="dxa"/>
          </w:tcPr>
          <w:p w14:paraId="6634D0C7" w14:textId="43B38B3B" w:rsidR="001C6224" w:rsidRDefault="005266D1" w:rsidP="001C6224">
            <w:r w:rsidRPr="005266D1">
              <w:t>&gt;&gt;&gt;,&gt;&gt;&gt;,&gt;&gt;9</w:t>
            </w:r>
          </w:p>
        </w:tc>
      </w:tr>
      <w:tr w:rsidR="001C6224" w14:paraId="34925BA1" w14:textId="77777777" w:rsidTr="00A05E97">
        <w:trPr>
          <w:trHeight w:val="350"/>
        </w:trPr>
        <w:tc>
          <w:tcPr>
            <w:tcW w:w="1525" w:type="dxa"/>
          </w:tcPr>
          <w:p w14:paraId="20A8983F" w14:textId="6DD20AAC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7EE577C8" w14:textId="08D7F250" w:rsidR="001C6224" w:rsidRDefault="001C6224" w:rsidP="001C6224">
            <w:r>
              <w:t>u-rec</w:t>
            </w:r>
          </w:p>
        </w:tc>
        <w:tc>
          <w:tcPr>
            <w:tcW w:w="3597" w:type="dxa"/>
          </w:tcPr>
          <w:p w14:paraId="44313E20" w14:textId="7AC67FEA" w:rsidR="001C6224" w:rsidRDefault="001C6224" w:rsidP="001C6224">
            <w:r>
              <w:t>Quantity Transferred</w:t>
            </w:r>
          </w:p>
        </w:tc>
        <w:tc>
          <w:tcPr>
            <w:tcW w:w="2338" w:type="dxa"/>
          </w:tcPr>
          <w:p w14:paraId="30291EE1" w14:textId="4845A12B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3D00D0A2" w14:textId="77777777" w:rsidTr="00A05E97">
        <w:trPr>
          <w:trHeight w:val="350"/>
        </w:trPr>
        <w:tc>
          <w:tcPr>
            <w:tcW w:w="1525" w:type="dxa"/>
          </w:tcPr>
          <w:p w14:paraId="09F6BBE8" w14:textId="6350B6FC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99367F4" w14:textId="5B861F17" w:rsidR="001C6224" w:rsidRDefault="001C6224" w:rsidP="001C6224">
            <w:r>
              <w:t>u-rec-ptd</w:t>
            </w:r>
          </w:p>
        </w:tc>
        <w:tc>
          <w:tcPr>
            <w:tcW w:w="3597" w:type="dxa"/>
          </w:tcPr>
          <w:p w14:paraId="0707F015" w14:textId="665D76B0" w:rsidR="001C6224" w:rsidRDefault="001C6224" w:rsidP="001C6224">
            <w:r>
              <w:t>Quantity</w:t>
            </w:r>
            <w:r w:rsidR="008A79AE">
              <w:t xml:space="preserve"> Transferred Period-To-Date</w:t>
            </w:r>
          </w:p>
        </w:tc>
        <w:tc>
          <w:tcPr>
            <w:tcW w:w="2338" w:type="dxa"/>
          </w:tcPr>
          <w:p w14:paraId="56921372" w14:textId="3E35D8C4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5EE7CB09" w14:textId="77777777" w:rsidTr="00A05E97">
        <w:trPr>
          <w:trHeight w:val="350"/>
        </w:trPr>
        <w:tc>
          <w:tcPr>
            <w:tcW w:w="1525" w:type="dxa"/>
          </w:tcPr>
          <w:p w14:paraId="5BAD7902" w14:textId="7D64FAF2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29082682" w14:textId="08620D5A" w:rsidR="001C6224" w:rsidRDefault="001C6224" w:rsidP="001C6224">
            <w:r>
              <w:t>u-rec-ytd</w:t>
            </w:r>
          </w:p>
        </w:tc>
        <w:tc>
          <w:tcPr>
            <w:tcW w:w="3597" w:type="dxa"/>
          </w:tcPr>
          <w:p w14:paraId="38BA0878" w14:textId="6E53B2A1" w:rsidR="001C6224" w:rsidRDefault="001C6224" w:rsidP="001C6224">
            <w:r>
              <w:t>Quantity</w:t>
            </w:r>
            <w:r w:rsidR="008A79AE">
              <w:t xml:space="preserve"> Transferred Year-To-Date</w:t>
            </w:r>
          </w:p>
        </w:tc>
        <w:tc>
          <w:tcPr>
            <w:tcW w:w="2338" w:type="dxa"/>
          </w:tcPr>
          <w:p w14:paraId="53E3A2C2" w14:textId="0182EEA5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17AD6C86" w14:textId="77777777" w:rsidTr="00A05E97">
        <w:trPr>
          <w:trHeight w:val="350"/>
        </w:trPr>
        <w:tc>
          <w:tcPr>
            <w:tcW w:w="1525" w:type="dxa"/>
          </w:tcPr>
          <w:p w14:paraId="1FC77FE4" w14:textId="732912EA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381FF35" w14:textId="0CD97B46" w:rsidR="001C6224" w:rsidRDefault="001C6224" w:rsidP="001C6224">
            <w:r>
              <w:t>u-rel</w:t>
            </w:r>
          </w:p>
        </w:tc>
        <w:tc>
          <w:tcPr>
            <w:tcW w:w="3597" w:type="dxa"/>
          </w:tcPr>
          <w:p w14:paraId="6D2862A0" w14:textId="6CE7B293" w:rsidR="001C6224" w:rsidRDefault="001C6224" w:rsidP="001C6224">
            <w:r>
              <w:t>Quantity Shipped</w:t>
            </w:r>
          </w:p>
        </w:tc>
        <w:tc>
          <w:tcPr>
            <w:tcW w:w="2338" w:type="dxa"/>
          </w:tcPr>
          <w:p w14:paraId="415C942D" w14:textId="190DE428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6129FA27" w14:textId="77777777" w:rsidTr="00A05E97">
        <w:trPr>
          <w:trHeight w:val="350"/>
        </w:trPr>
        <w:tc>
          <w:tcPr>
            <w:tcW w:w="1525" w:type="dxa"/>
          </w:tcPr>
          <w:p w14:paraId="4E8FFAE2" w14:textId="226E9E3C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049885D3" w14:textId="6A9E98BC" w:rsidR="001C6224" w:rsidRDefault="001C6224" w:rsidP="001C6224">
            <w:r>
              <w:t>u-rel-ptd</w:t>
            </w:r>
          </w:p>
        </w:tc>
        <w:tc>
          <w:tcPr>
            <w:tcW w:w="3597" w:type="dxa"/>
          </w:tcPr>
          <w:p w14:paraId="6A529B55" w14:textId="4428BCA8" w:rsidR="001C6224" w:rsidRDefault="001C6224" w:rsidP="001C6224">
            <w:r>
              <w:t>Quantity</w:t>
            </w:r>
            <w:r w:rsidR="008A79AE">
              <w:t xml:space="preserve"> Shipped Period-To-Date</w:t>
            </w:r>
          </w:p>
        </w:tc>
        <w:tc>
          <w:tcPr>
            <w:tcW w:w="2338" w:type="dxa"/>
          </w:tcPr>
          <w:p w14:paraId="7E1E081B" w14:textId="756EFD34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428D880C" w14:textId="77777777" w:rsidTr="00A05E97">
        <w:trPr>
          <w:trHeight w:val="350"/>
        </w:trPr>
        <w:tc>
          <w:tcPr>
            <w:tcW w:w="1525" w:type="dxa"/>
          </w:tcPr>
          <w:p w14:paraId="1DC91C1D" w14:textId="4DAAC8BA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7484280" w14:textId="34A6E38D" w:rsidR="001C6224" w:rsidRDefault="001C6224" w:rsidP="001C6224">
            <w:r>
              <w:t>u-rel-ytd</w:t>
            </w:r>
          </w:p>
        </w:tc>
        <w:tc>
          <w:tcPr>
            <w:tcW w:w="3597" w:type="dxa"/>
          </w:tcPr>
          <w:p w14:paraId="3A2C0AA8" w14:textId="5D2ADB8E" w:rsidR="001C6224" w:rsidRDefault="001C6224" w:rsidP="001C6224">
            <w:r>
              <w:t>Quantity</w:t>
            </w:r>
            <w:r w:rsidR="008A79AE">
              <w:t xml:space="preserve"> Shipped Year-To-Date</w:t>
            </w:r>
          </w:p>
        </w:tc>
        <w:tc>
          <w:tcPr>
            <w:tcW w:w="2338" w:type="dxa"/>
          </w:tcPr>
          <w:p w14:paraId="46A1A6EC" w14:textId="50CAF06A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7F5C7878" w14:textId="77777777" w:rsidTr="00A05E97">
        <w:trPr>
          <w:trHeight w:val="350"/>
        </w:trPr>
        <w:tc>
          <w:tcPr>
            <w:tcW w:w="1525" w:type="dxa"/>
          </w:tcPr>
          <w:p w14:paraId="6C905763" w14:textId="24E9E493" w:rsidR="001C6224" w:rsidRPr="001B389F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1890" w:type="dxa"/>
          </w:tcPr>
          <w:p w14:paraId="7875731D" w14:textId="3BF2B325" w:rsidR="001C6224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597" w:type="dxa"/>
          </w:tcPr>
          <w:p w14:paraId="4CCE0D01" w14:textId="68CF60D0" w:rsidR="001C6224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7D5C7BE" w14:textId="76C20B9D" w:rsidR="001C6224" w:rsidRDefault="001C6224" w:rsidP="001C622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1C6224" w14:paraId="70601654" w14:textId="77777777" w:rsidTr="00A05E97">
        <w:trPr>
          <w:trHeight w:val="350"/>
        </w:trPr>
        <w:tc>
          <w:tcPr>
            <w:tcW w:w="1525" w:type="dxa"/>
          </w:tcPr>
          <w:p w14:paraId="0F3848B4" w14:textId="4E4D7D1B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7D49C9EC" w14:textId="277DFBD6" w:rsidR="001C6224" w:rsidRDefault="001C6224" w:rsidP="001C6224">
            <w:r>
              <w:t>u-ship</w:t>
            </w:r>
          </w:p>
        </w:tc>
        <w:tc>
          <w:tcPr>
            <w:tcW w:w="3597" w:type="dxa"/>
          </w:tcPr>
          <w:p w14:paraId="12D46D34" w14:textId="517B0961" w:rsidR="001C6224" w:rsidRDefault="001C6224" w:rsidP="001C6224">
            <w:r>
              <w:t>Amount Shipped</w:t>
            </w:r>
          </w:p>
        </w:tc>
        <w:tc>
          <w:tcPr>
            <w:tcW w:w="2338" w:type="dxa"/>
          </w:tcPr>
          <w:p w14:paraId="7A6E3123" w14:textId="6DB67200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58D611D3" w14:textId="77777777" w:rsidTr="00A05E97">
        <w:trPr>
          <w:trHeight w:val="350"/>
        </w:trPr>
        <w:tc>
          <w:tcPr>
            <w:tcW w:w="1525" w:type="dxa"/>
          </w:tcPr>
          <w:p w14:paraId="0FABD4D9" w14:textId="68DC6024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E115436" w14:textId="4BA3F5A6" w:rsidR="001C6224" w:rsidRDefault="001C6224" w:rsidP="001C6224">
            <w:r>
              <w:t>u-ship-ptd</w:t>
            </w:r>
          </w:p>
        </w:tc>
        <w:tc>
          <w:tcPr>
            <w:tcW w:w="3597" w:type="dxa"/>
          </w:tcPr>
          <w:p w14:paraId="09D86B1F" w14:textId="37874E38" w:rsidR="001C6224" w:rsidRDefault="001C6224" w:rsidP="001C6224">
            <w:r>
              <w:t>Quantity Shipped</w:t>
            </w:r>
            <w:r w:rsidR="008A79AE">
              <w:t xml:space="preserve"> Period-To-Date</w:t>
            </w:r>
          </w:p>
        </w:tc>
        <w:tc>
          <w:tcPr>
            <w:tcW w:w="2338" w:type="dxa"/>
          </w:tcPr>
          <w:p w14:paraId="4E922D06" w14:textId="2BFB4DE7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0FE8CF9D" w14:textId="77777777" w:rsidTr="00A05E97">
        <w:trPr>
          <w:trHeight w:val="350"/>
        </w:trPr>
        <w:tc>
          <w:tcPr>
            <w:tcW w:w="1525" w:type="dxa"/>
          </w:tcPr>
          <w:p w14:paraId="20E35AC7" w14:textId="531BF34B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D1E573D" w14:textId="0174785C" w:rsidR="001C6224" w:rsidRDefault="001C6224" w:rsidP="001C6224">
            <w:r>
              <w:t>u-ship-ytd</w:t>
            </w:r>
          </w:p>
        </w:tc>
        <w:tc>
          <w:tcPr>
            <w:tcW w:w="3597" w:type="dxa"/>
          </w:tcPr>
          <w:p w14:paraId="20059BEC" w14:textId="5602F41E" w:rsidR="001C6224" w:rsidRDefault="001C6224" w:rsidP="001C6224">
            <w:r>
              <w:t>Quantity</w:t>
            </w:r>
            <w:r w:rsidR="008A79AE">
              <w:t xml:space="preserve"> Shipped Year-To-Date</w:t>
            </w:r>
          </w:p>
        </w:tc>
        <w:tc>
          <w:tcPr>
            <w:tcW w:w="2338" w:type="dxa"/>
          </w:tcPr>
          <w:p w14:paraId="123B81A2" w14:textId="435EDD2A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05F70BA6" w14:textId="77777777" w:rsidTr="00A05E97">
        <w:trPr>
          <w:trHeight w:val="350"/>
        </w:trPr>
        <w:tc>
          <w:tcPr>
            <w:tcW w:w="1525" w:type="dxa"/>
          </w:tcPr>
          <w:p w14:paraId="38679FF2" w14:textId="38A42BDE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7A6FDEF4" w14:textId="4584AB60" w:rsidR="001C6224" w:rsidRDefault="001C6224" w:rsidP="001C6224">
            <w:r>
              <w:t>u-tran</w:t>
            </w:r>
          </w:p>
        </w:tc>
        <w:tc>
          <w:tcPr>
            <w:tcW w:w="3597" w:type="dxa"/>
          </w:tcPr>
          <w:p w14:paraId="30C92C5B" w14:textId="77F1E976" w:rsidR="001C6224" w:rsidRDefault="001C6224" w:rsidP="001C6224">
            <w:r>
              <w:t>Amount Transferred</w:t>
            </w:r>
          </w:p>
        </w:tc>
        <w:tc>
          <w:tcPr>
            <w:tcW w:w="2338" w:type="dxa"/>
          </w:tcPr>
          <w:p w14:paraId="30B76053" w14:textId="70061C4A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5CF7FCC7" w14:textId="77777777" w:rsidTr="00A05E97">
        <w:trPr>
          <w:trHeight w:val="350"/>
        </w:trPr>
        <w:tc>
          <w:tcPr>
            <w:tcW w:w="1525" w:type="dxa"/>
          </w:tcPr>
          <w:p w14:paraId="14368380" w14:textId="1646A715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0A5F8664" w14:textId="6D40A160" w:rsidR="001C6224" w:rsidRDefault="001C6224" w:rsidP="001C6224">
            <w:r>
              <w:t>u-tran-ptd</w:t>
            </w:r>
          </w:p>
        </w:tc>
        <w:tc>
          <w:tcPr>
            <w:tcW w:w="3597" w:type="dxa"/>
          </w:tcPr>
          <w:p w14:paraId="0DB36959" w14:textId="45CDB267" w:rsidR="001C6224" w:rsidRDefault="001C6224" w:rsidP="001C6224">
            <w:r>
              <w:t>Quantity Transferred</w:t>
            </w:r>
            <w:r w:rsidR="008A79AE">
              <w:t xml:space="preserve"> Period-To-Date</w:t>
            </w:r>
          </w:p>
        </w:tc>
        <w:tc>
          <w:tcPr>
            <w:tcW w:w="2338" w:type="dxa"/>
          </w:tcPr>
          <w:p w14:paraId="36DD2598" w14:textId="3C4A15F1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6C78323E" w14:textId="77777777" w:rsidTr="00A05E97">
        <w:trPr>
          <w:trHeight w:val="350"/>
        </w:trPr>
        <w:tc>
          <w:tcPr>
            <w:tcW w:w="1525" w:type="dxa"/>
          </w:tcPr>
          <w:p w14:paraId="197ECFD9" w14:textId="0CD4EE91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30F8737A" w14:textId="6C3A169E" w:rsidR="001C6224" w:rsidRDefault="001C6224" w:rsidP="001C6224">
            <w:r>
              <w:t>u-tran-ytd</w:t>
            </w:r>
          </w:p>
        </w:tc>
        <w:tc>
          <w:tcPr>
            <w:tcW w:w="3597" w:type="dxa"/>
          </w:tcPr>
          <w:p w14:paraId="4672D946" w14:textId="7D7D1FB0" w:rsidR="001C6224" w:rsidRDefault="001C6224" w:rsidP="001C6224">
            <w:r>
              <w:t>Quantity</w:t>
            </w:r>
            <w:r w:rsidR="008A79AE">
              <w:t xml:space="preserve"> Transferred Year-To-Date</w:t>
            </w:r>
          </w:p>
        </w:tc>
        <w:tc>
          <w:tcPr>
            <w:tcW w:w="2338" w:type="dxa"/>
          </w:tcPr>
          <w:p w14:paraId="3F0636FC" w14:textId="3656050D" w:rsidR="001C6224" w:rsidRDefault="005266D1" w:rsidP="001C6224">
            <w:r w:rsidRPr="005266D1">
              <w:t>-&gt;&gt;&gt;,&gt;&gt;&gt;,&gt;&gt;9.99</w:t>
            </w:r>
          </w:p>
        </w:tc>
      </w:tr>
      <w:tr w:rsidR="001C6224" w14:paraId="49CBB500" w14:textId="77777777" w:rsidTr="00A05E97">
        <w:trPr>
          <w:trHeight w:val="350"/>
        </w:trPr>
        <w:tc>
          <w:tcPr>
            <w:tcW w:w="1525" w:type="dxa"/>
          </w:tcPr>
          <w:p w14:paraId="66E985D9" w14:textId="6BB67EDF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27C0D151" w14:textId="2598624F" w:rsidR="001C6224" w:rsidRDefault="001C6224" w:rsidP="001C6224">
            <w:r>
              <w:t>u-ytd</w:t>
            </w:r>
          </w:p>
        </w:tc>
        <w:tc>
          <w:tcPr>
            <w:tcW w:w="3597" w:type="dxa"/>
          </w:tcPr>
          <w:p w14:paraId="2B2AD117" w14:textId="08F2F8A7" w:rsidR="001C6224" w:rsidRDefault="001C6224" w:rsidP="001C6224">
            <w:r>
              <w:t xml:space="preserve">Usage Cost </w:t>
            </w:r>
            <w:r w:rsidR="008A79AE">
              <w:t>Year-To-Date</w:t>
            </w:r>
          </w:p>
        </w:tc>
        <w:tc>
          <w:tcPr>
            <w:tcW w:w="2338" w:type="dxa"/>
          </w:tcPr>
          <w:p w14:paraId="24A42FD5" w14:textId="1058175B" w:rsidR="001C6224" w:rsidRDefault="005266D1" w:rsidP="001C6224">
            <w:r w:rsidRPr="005266D1">
              <w:t>&gt;&gt;&gt;,&gt;&gt;&gt;,&gt;&gt;9</w:t>
            </w:r>
          </w:p>
        </w:tc>
      </w:tr>
      <w:tr w:rsidR="001C6224" w14:paraId="6D038CB3" w14:textId="77777777" w:rsidTr="00A05E97">
        <w:trPr>
          <w:trHeight w:val="350"/>
        </w:trPr>
        <w:tc>
          <w:tcPr>
            <w:tcW w:w="1525" w:type="dxa"/>
          </w:tcPr>
          <w:p w14:paraId="7D67DD1E" w14:textId="2D42A6D1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149AB825" w14:textId="24379C75" w:rsidR="001C6224" w:rsidRDefault="001C6224" w:rsidP="001C6224">
            <w:r>
              <w:t>opc-no</w:t>
            </w:r>
          </w:p>
        </w:tc>
        <w:tc>
          <w:tcPr>
            <w:tcW w:w="3597" w:type="dxa"/>
          </w:tcPr>
          <w:p w14:paraId="0E971AD1" w14:textId="580574B5" w:rsidR="001C6224" w:rsidRDefault="001C6224" w:rsidP="001C6224">
            <w:r>
              <w:t>?</w:t>
            </w:r>
          </w:p>
        </w:tc>
        <w:tc>
          <w:tcPr>
            <w:tcW w:w="2338" w:type="dxa"/>
          </w:tcPr>
          <w:p w14:paraId="55EC8051" w14:textId="6F0DC4F9" w:rsidR="001C6224" w:rsidRDefault="005266D1" w:rsidP="001C6224">
            <w:r w:rsidRPr="005266D1">
              <w:t>x(15)</w:t>
            </w:r>
          </w:p>
        </w:tc>
      </w:tr>
      <w:tr w:rsidR="001C6224" w14:paraId="4737AAC6" w14:textId="77777777" w:rsidTr="00A05E97">
        <w:trPr>
          <w:trHeight w:val="350"/>
        </w:trPr>
        <w:tc>
          <w:tcPr>
            <w:tcW w:w="1525" w:type="dxa"/>
          </w:tcPr>
          <w:p w14:paraId="75F823B4" w14:textId="1DE223C0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4B7E9625" w14:textId="79C41802" w:rsidR="001C6224" w:rsidRDefault="001C6224" w:rsidP="001C6224">
            <w:r>
              <w:t>vend-item</w:t>
            </w:r>
          </w:p>
        </w:tc>
        <w:tc>
          <w:tcPr>
            <w:tcW w:w="3597" w:type="dxa"/>
          </w:tcPr>
          <w:p w14:paraId="5252D6B1" w14:textId="6085A29A" w:rsidR="001C6224" w:rsidRDefault="001C6224" w:rsidP="001C6224">
            <w:r>
              <w:t>Vendor Item N</w:t>
            </w:r>
            <w:r w:rsidR="008A79AE">
              <w:t>umber</w:t>
            </w:r>
          </w:p>
        </w:tc>
        <w:tc>
          <w:tcPr>
            <w:tcW w:w="2338" w:type="dxa"/>
          </w:tcPr>
          <w:p w14:paraId="4F03288E" w14:textId="210AD519" w:rsidR="001C6224" w:rsidRDefault="005266D1" w:rsidP="001C6224">
            <w:r w:rsidRPr="005266D1">
              <w:t>x(1</w:t>
            </w:r>
            <w:r>
              <w:t>6</w:t>
            </w:r>
            <w:r w:rsidRPr="005266D1">
              <w:t>)</w:t>
            </w:r>
          </w:p>
        </w:tc>
      </w:tr>
      <w:tr w:rsidR="001C6224" w14:paraId="2D9E81A8" w14:textId="77777777" w:rsidTr="00A05E97">
        <w:trPr>
          <w:trHeight w:val="350"/>
        </w:trPr>
        <w:tc>
          <w:tcPr>
            <w:tcW w:w="1525" w:type="dxa"/>
          </w:tcPr>
          <w:p w14:paraId="6301A6AB" w14:textId="2D213D76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5163DEF6" w14:textId="032F8AFA" w:rsidR="001C6224" w:rsidRDefault="001C6224" w:rsidP="001C6224">
            <w:r>
              <w:t>vend-no</w:t>
            </w:r>
          </w:p>
        </w:tc>
        <w:tc>
          <w:tcPr>
            <w:tcW w:w="3597" w:type="dxa"/>
          </w:tcPr>
          <w:p w14:paraId="7F6D7255" w14:textId="7DF6B40F" w:rsidR="001C6224" w:rsidRDefault="001C6224" w:rsidP="001C6224">
            <w:r>
              <w:t>Vendor</w:t>
            </w:r>
            <w:r w:rsidR="008A79AE">
              <w:t xml:space="preserve"> Number</w:t>
            </w:r>
          </w:p>
        </w:tc>
        <w:tc>
          <w:tcPr>
            <w:tcW w:w="2338" w:type="dxa"/>
          </w:tcPr>
          <w:p w14:paraId="24C82775" w14:textId="7D09D977" w:rsidR="001C6224" w:rsidRDefault="005266D1" w:rsidP="001C6224">
            <w:r w:rsidRPr="005266D1">
              <w:t>x(1</w:t>
            </w:r>
            <w:r>
              <w:t>0</w:t>
            </w:r>
            <w:r w:rsidRPr="005266D1">
              <w:t>)</w:t>
            </w:r>
          </w:p>
        </w:tc>
      </w:tr>
      <w:tr w:rsidR="001C6224" w14:paraId="0584CB16" w14:textId="77777777" w:rsidTr="00A05E97">
        <w:trPr>
          <w:trHeight w:val="350"/>
        </w:trPr>
        <w:tc>
          <w:tcPr>
            <w:tcW w:w="1525" w:type="dxa"/>
          </w:tcPr>
          <w:p w14:paraId="01393DC0" w14:textId="78049045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0C028DA0" w14:textId="228DAB83" w:rsidR="001C6224" w:rsidRDefault="001C6224" w:rsidP="001C6224">
            <w:r>
              <w:t>vend2-item</w:t>
            </w:r>
          </w:p>
        </w:tc>
        <w:tc>
          <w:tcPr>
            <w:tcW w:w="3597" w:type="dxa"/>
          </w:tcPr>
          <w:p w14:paraId="58FFE04F" w14:textId="47D5DBF3" w:rsidR="001C6224" w:rsidRDefault="008A79AE" w:rsidP="001C6224">
            <w:r>
              <w:t>Alternate</w:t>
            </w:r>
            <w:r w:rsidR="001C6224">
              <w:t xml:space="preserve"> Vendor Item N</w:t>
            </w:r>
            <w:r>
              <w:t>umber</w:t>
            </w:r>
          </w:p>
        </w:tc>
        <w:tc>
          <w:tcPr>
            <w:tcW w:w="2338" w:type="dxa"/>
          </w:tcPr>
          <w:p w14:paraId="6B4D09FB" w14:textId="457584C8" w:rsidR="001C6224" w:rsidRDefault="005266D1" w:rsidP="001C6224">
            <w:r w:rsidRPr="005266D1">
              <w:t>x(15)</w:t>
            </w:r>
          </w:p>
        </w:tc>
      </w:tr>
      <w:tr w:rsidR="001C6224" w14:paraId="536EFD88" w14:textId="77777777" w:rsidTr="00A05E97">
        <w:trPr>
          <w:trHeight w:val="350"/>
        </w:trPr>
        <w:tc>
          <w:tcPr>
            <w:tcW w:w="1525" w:type="dxa"/>
          </w:tcPr>
          <w:p w14:paraId="28F723E1" w14:textId="724CE03A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2C283971" w14:textId="1A04CF41" w:rsidR="001C6224" w:rsidRDefault="001C6224" w:rsidP="001C6224">
            <w:r>
              <w:t>vend2-no</w:t>
            </w:r>
          </w:p>
        </w:tc>
        <w:tc>
          <w:tcPr>
            <w:tcW w:w="3597" w:type="dxa"/>
          </w:tcPr>
          <w:p w14:paraId="1E308190" w14:textId="2323A068" w:rsidR="001C6224" w:rsidRDefault="001C6224" w:rsidP="001C6224">
            <w:r>
              <w:t>Substitute Vendor</w:t>
            </w:r>
            <w:r w:rsidR="008A79AE">
              <w:t xml:space="preserve"> Number</w:t>
            </w:r>
          </w:p>
        </w:tc>
        <w:tc>
          <w:tcPr>
            <w:tcW w:w="2338" w:type="dxa"/>
          </w:tcPr>
          <w:p w14:paraId="45E73F2A" w14:textId="11FC78E1" w:rsidR="001C6224" w:rsidRDefault="005266D1" w:rsidP="001C6224">
            <w:r w:rsidRPr="005266D1">
              <w:t>x(1</w:t>
            </w:r>
            <w:r>
              <w:t>0</w:t>
            </w:r>
            <w:r w:rsidRPr="005266D1">
              <w:t>)</w:t>
            </w:r>
          </w:p>
        </w:tc>
      </w:tr>
      <w:tr w:rsidR="001C6224" w14:paraId="106D523B" w14:textId="77777777" w:rsidTr="00A05E97">
        <w:trPr>
          <w:trHeight w:val="350"/>
        </w:trPr>
        <w:tc>
          <w:tcPr>
            <w:tcW w:w="1525" w:type="dxa"/>
          </w:tcPr>
          <w:p w14:paraId="5ECE4CE8" w14:textId="4700BE86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2B69504D" w14:textId="00490498" w:rsidR="001C6224" w:rsidRDefault="001C6224" w:rsidP="001C6224">
            <w:r>
              <w:t>w-score</w:t>
            </w:r>
          </w:p>
        </w:tc>
        <w:tc>
          <w:tcPr>
            <w:tcW w:w="3597" w:type="dxa"/>
          </w:tcPr>
          <w:p w14:paraId="023A62A8" w14:textId="04D0D207" w:rsidR="001C6224" w:rsidRDefault="001C6224" w:rsidP="001C6224">
            <w:r>
              <w:t>Width Score</w:t>
            </w:r>
          </w:p>
        </w:tc>
        <w:tc>
          <w:tcPr>
            <w:tcW w:w="2338" w:type="dxa"/>
          </w:tcPr>
          <w:p w14:paraId="14E781DA" w14:textId="184FB4FA" w:rsidR="001C6224" w:rsidRDefault="005266D1" w:rsidP="001C6224">
            <w:r w:rsidRPr="005266D1">
              <w:t>&gt;&gt;&gt;&gt;&gt;9.99&lt;&lt;&lt;&lt;</w:t>
            </w:r>
          </w:p>
        </w:tc>
      </w:tr>
      <w:tr w:rsidR="001C6224" w14:paraId="432AE52F" w14:textId="77777777" w:rsidTr="00A05E97">
        <w:trPr>
          <w:trHeight w:val="350"/>
        </w:trPr>
        <w:tc>
          <w:tcPr>
            <w:tcW w:w="1525" w:type="dxa"/>
          </w:tcPr>
          <w:p w14:paraId="215DC6D0" w14:textId="663B1003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25A0E7CA" w14:textId="5714D3DB" w:rsidR="001C6224" w:rsidRDefault="001C6224" w:rsidP="001C6224">
            <w:r>
              <w:t>weight-100</w:t>
            </w:r>
          </w:p>
        </w:tc>
        <w:tc>
          <w:tcPr>
            <w:tcW w:w="3597" w:type="dxa"/>
          </w:tcPr>
          <w:p w14:paraId="28E8FC23" w14:textId="3842CD28" w:rsidR="001C6224" w:rsidRDefault="001C6224" w:rsidP="001C6224">
            <w:r>
              <w:t>Weight/100</w:t>
            </w:r>
          </w:p>
        </w:tc>
        <w:tc>
          <w:tcPr>
            <w:tcW w:w="2338" w:type="dxa"/>
          </w:tcPr>
          <w:p w14:paraId="0D1D96B2" w14:textId="582341ED" w:rsidR="001C6224" w:rsidRDefault="005266D1" w:rsidP="001C6224">
            <w:r w:rsidRPr="005266D1">
              <w:t>&gt;,&gt;&gt;9.99</w:t>
            </w:r>
          </w:p>
        </w:tc>
      </w:tr>
      <w:tr w:rsidR="001C6224" w14:paraId="3B80F3D8" w14:textId="77777777" w:rsidTr="00A05E97">
        <w:trPr>
          <w:trHeight w:val="350"/>
        </w:trPr>
        <w:tc>
          <w:tcPr>
            <w:tcW w:w="1525" w:type="dxa"/>
          </w:tcPr>
          <w:p w14:paraId="40D95E41" w14:textId="3D1CDE58" w:rsidR="001C6224" w:rsidRPr="001B389F" w:rsidRDefault="001C6224" w:rsidP="001C6224">
            <w:r w:rsidRPr="001B389F">
              <w:t>itemfg</w:t>
            </w:r>
          </w:p>
        </w:tc>
        <w:tc>
          <w:tcPr>
            <w:tcW w:w="1890" w:type="dxa"/>
          </w:tcPr>
          <w:p w14:paraId="6E01B38F" w14:textId="15615A5C" w:rsidR="001C6224" w:rsidRDefault="001C6224" w:rsidP="001C6224">
            <w:r>
              <w:t>tyd-msf</w:t>
            </w:r>
          </w:p>
        </w:tc>
        <w:tc>
          <w:tcPr>
            <w:tcW w:w="3597" w:type="dxa"/>
          </w:tcPr>
          <w:p w14:paraId="52526DE2" w14:textId="51CACA51" w:rsidR="001C6224" w:rsidRDefault="008A79AE" w:rsidP="001C6224">
            <w:r>
              <w:t>Year-To-Date</w:t>
            </w:r>
            <w:r w:rsidR="001C6224">
              <w:t xml:space="preserve"> MSF</w:t>
            </w:r>
          </w:p>
        </w:tc>
        <w:tc>
          <w:tcPr>
            <w:tcW w:w="2338" w:type="dxa"/>
          </w:tcPr>
          <w:p w14:paraId="3F4E5789" w14:textId="10453B25" w:rsidR="001C6224" w:rsidRDefault="005266D1" w:rsidP="001C6224">
            <w:r w:rsidRPr="005266D1">
              <w:t>-&gt;&gt;&gt;,&gt;&gt;&gt;,&gt;&gt;9.99</w:t>
            </w:r>
          </w:p>
        </w:tc>
      </w:tr>
    </w:tbl>
    <w:p w14:paraId="6CEB234E" w14:textId="5B5A6D4B" w:rsidR="00D20D2A" w:rsidRDefault="00D20D2A" w:rsidP="00D20D2A"/>
    <w:p w14:paraId="371FCB23" w14:textId="715D7571" w:rsidR="00CD65F1" w:rsidRDefault="00CD65F1" w:rsidP="00CD65F1">
      <w:pPr>
        <w:pStyle w:val="Heading3"/>
      </w:pPr>
      <w:bookmarkStart w:id="18" w:name="_Toc49801901"/>
      <w:r>
        <w:t>Active/Inactive Field</w:t>
      </w:r>
      <w:bookmarkEnd w:id="18"/>
    </w:p>
    <w:p w14:paraId="296F719A" w14:textId="71A66ABB" w:rsidR="00CD65F1" w:rsidRPr="00CD65F1" w:rsidRDefault="00CD65F1" w:rsidP="00CD65F1">
      <w:r>
        <w:rPr>
          <w:noProof/>
        </w:rPr>
        <w:drawing>
          <wp:inline distT="0" distB="0" distL="0" distR="0" wp14:anchorId="1859854B" wp14:editId="3D5B3D60">
            <wp:extent cx="51720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64ED" w14:textId="1288F19B" w:rsidR="00421D19" w:rsidRDefault="00421D19" w:rsidP="00421D19"/>
    <w:p w14:paraId="2AA97CE2" w14:textId="4328BF12" w:rsidR="00F767A5" w:rsidRDefault="00F767A5" w:rsidP="00421D19"/>
    <w:p w14:paraId="0D36EEA2" w14:textId="0F6D6F35" w:rsidR="00F767A5" w:rsidRDefault="00F767A5" w:rsidP="00421D19"/>
    <w:p w14:paraId="744FFA20" w14:textId="3B3B8E78" w:rsidR="00F767A5" w:rsidRDefault="00F767A5" w:rsidP="00421D19"/>
    <w:p w14:paraId="76D55A59" w14:textId="71F7F07B" w:rsidR="00F767A5" w:rsidRDefault="00F767A5" w:rsidP="00421D19"/>
    <w:p w14:paraId="4FD18B1B" w14:textId="34D25E5B" w:rsidR="00F767A5" w:rsidRDefault="00F767A5" w:rsidP="00421D19"/>
    <w:p w14:paraId="057A90D8" w14:textId="4A136265" w:rsidR="00F767A5" w:rsidRDefault="00F767A5" w:rsidP="00421D19"/>
    <w:p w14:paraId="64B291CF" w14:textId="77777777" w:rsidR="00F767A5" w:rsidRDefault="00F767A5" w:rsidP="00421D19"/>
    <w:p w14:paraId="7EABCCF8" w14:textId="649DE809" w:rsidR="00F767A5" w:rsidRDefault="00F767A5" w:rsidP="00F767A5">
      <w:pPr>
        <w:pStyle w:val="Heading2"/>
      </w:pPr>
      <w:bookmarkStart w:id="19" w:name="_Toc49801902"/>
      <w:r>
        <w:lastRenderedPageBreak/>
        <w:t>Inventory Table Field Definitions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F767A5" w:rsidRPr="00421D19" w14:paraId="197BBD08" w14:textId="77777777" w:rsidTr="00010042">
        <w:tc>
          <w:tcPr>
            <w:tcW w:w="1525" w:type="dxa"/>
          </w:tcPr>
          <w:p w14:paraId="1FE33EE1" w14:textId="77777777" w:rsidR="00F767A5" w:rsidRPr="00421D19" w:rsidRDefault="00F767A5" w:rsidP="00010042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6BF01015" w14:textId="77777777" w:rsidR="00F767A5" w:rsidRPr="00421D19" w:rsidRDefault="00F767A5" w:rsidP="00010042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3A5E75E" w14:textId="77777777" w:rsidR="00F767A5" w:rsidRPr="00421D19" w:rsidRDefault="00F767A5" w:rsidP="00010042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EA9F729" w14:textId="77777777" w:rsidR="00F767A5" w:rsidRPr="00421D19" w:rsidRDefault="00F767A5" w:rsidP="00010042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F767A5" w14:paraId="3CA87803" w14:textId="77777777" w:rsidTr="00010042">
        <w:trPr>
          <w:trHeight w:val="377"/>
        </w:trPr>
        <w:tc>
          <w:tcPr>
            <w:tcW w:w="1525" w:type="dxa"/>
          </w:tcPr>
          <w:p w14:paraId="3B0FAD47" w14:textId="32B0A242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637760AC" w14:textId="730F1B27" w:rsidR="00F767A5" w:rsidRDefault="00F767A5" w:rsidP="00F767A5">
            <w:r>
              <w:t>aging-date</w:t>
            </w:r>
          </w:p>
        </w:tc>
        <w:tc>
          <w:tcPr>
            <w:tcW w:w="3147" w:type="dxa"/>
          </w:tcPr>
          <w:p w14:paraId="75C48531" w14:textId="429BC85F" w:rsidR="00F767A5" w:rsidRDefault="005266D1" w:rsidP="00F767A5">
            <w:r>
              <w:t>Job Date</w:t>
            </w:r>
          </w:p>
        </w:tc>
        <w:tc>
          <w:tcPr>
            <w:tcW w:w="2338" w:type="dxa"/>
          </w:tcPr>
          <w:p w14:paraId="0F36996C" w14:textId="509234B3" w:rsidR="00F767A5" w:rsidRDefault="00A05CF2" w:rsidP="00F767A5">
            <w:r w:rsidRPr="00A05CF2">
              <w:t>99/99/9999</w:t>
            </w:r>
          </w:p>
        </w:tc>
      </w:tr>
      <w:tr w:rsidR="00F767A5" w14:paraId="72897C1F" w14:textId="77777777" w:rsidTr="00010042">
        <w:trPr>
          <w:trHeight w:val="350"/>
        </w:trPr>
        <w:tc>
          <w:tcPr>
            <w:tcW w:w="1525" w:type="dxa"/>
          </w:tcPr>
          <w:p w14:paraId="2610D246" w14:textId="62B23685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6E5F9055" w14:textId="32F6FDB4" w:rsidR="00F767A5" w:rsidRDefault="00F767A5" w:rsidP="00F767A5">
            <w:r>
              <w:t>avg-cost</w:t>
            </w:r>
          </w:p>
        </w:tc>
        <w:tc>
          <w:tcPr>
            <w:tcW w:w="3147" w:type="dxa"/>
          </w:tcPr>
          <w:p w14:paraId="633102F7" w14:textId="3981A85C" w:rsidR="00F767A5" w:rsidRDefault="005266D1" w:rsidP="00F767A5">
            <w:r>
              <w:t>Purch</w:t>
            </w:r>
            <w:r w:rsidR="008A79AE">
              <w:t>ase</w:t>
            </w:r>
            <w:r>
              <w:t xml:space="preserve"> Cost </w:t>
            </w:r>
            <w:r w:rsidR="008A79AE">
              <w:t>Average</w:t>
            </w:r>
          </w:p>
        </w:tc>
        <w:tc>
          <w:tcPr>
            <w:tcW w:w="2338" w:type="dxa"/>
          </w:tcPr>
          <w:p w14:paraId="6A4BA1C2" w14:textId="640384FC" w:rsidR="00F767A5" w:rsidRDefault="00A05CF2" w:rsidP="00F767A5">
            <w:r w:rsidRPr="00A05CF2">
              <w:t>&gt;&gt;&gt;,&gt;&gt;9.9999</w:t>
            </w:r>
          </w:p>
        </w:tc>
      </w:tr>
      <w:tr w:rsidR="00F767A5" w14:paraId="7587DAB6" w14:textId="77777777" w:rsidTr="00010042">
        <w:trPr>
          <w:trHeight w:val="350"/>
        </w:trPr>
        <w:tc>
          <w:tcPr>
            <w:tcW w:w="1525" w:type="dxa"/>
          </w:tcPr>
          <w:p w14:paraId="1F6B99A4" w14:textId="3269852C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7DF1DD19" w14:textId="66E2BA22" w:rsidR="00F767A5" w:rsidRDefault="00F767A5" w:rsidP="00F767A5">
            <w:r>
              <w:t>bol-no</w:t>
            </w:r>
          </w:p>
        </w:tc>
        <w:tc>
          <w:tcPr>
            <w:tcW w:w="3147" w:type="dxa"/>
          </w:tcPr>
          <w:p w14:paraId="42BC14F3" w14:textId="2516F346" w:rsidR="00F767A5" w:rsidRDefault="008A79AE" w:rsidP="00F767A5">
            <w:r>
              <w:t>Bill of Lading Number</w:t>
            </w:r>
          </w:p>
        </w:tc>
        <w:tc>
          <w:tcPr>
            <w:tcW w:w="2338" w:type="dxa"/>
          </w:tcPr>
          <w:p w14:paraId="447C7456" w14:textId="2250E0B6" w:rsidR="00F767A5" w:rsidRDefault="00A05CF2" w:rsidP="00F767A5">
            <w:r w:rsidRPr="00A05CF2">
              <w:t>&gt;&gt;&gt;&gt;&gt;&gt;&gt;9</w:t>
            </w:r>
          </w:p>
        </w:tc>
      </w:tr>
      <w:tr w:rsidR="00F767A5" w14:paraId="2E57447E" w14:textId="77777777" w:rsidTr="00010042">
        <w:trPr>
          <w:trHeight w:val="350"/>
        </w:trPr>
        <w:tc>
          <w:tcPr>
            <w:tcW w:w="1525" w:type="dxa"/>
          </w:tcPr>
          <w:p w14:paraId="77DE5F4A" w14:textId="08D6A3CE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28FA9EBB" w14:textId="67300802" w:rsidR="00F767A5" w:rsidRDefault="00F767A5" w:rsidP="00F767A5">
            <w:r>
              <w:t>case-count</w:t>
            </w:r>
          </w:p>
        </w:tc>
        <w:tc>
          <w:tcPr>
            <w:tcW w:w="3147" w:type="dxa"/>
          </w:tcPr>
          <w:p w14:paraId="31A847B9" w14:textId="47B9A789" w:rsidR="00F767A5" w:rsidRDefault="005266D1" w:rsidP="00F767A5">
            <w:r>
              <w:t>Case</w:t>
            </w:r>
            <w:r w:rsidR="008A79AE">
              <w:t xml:space="preserve"> per P</w:t>
            </w:r>
            <w:r>
              <w:t>allet</w:t>
            </w:r>
          </w:p>
        </w:tc>
        <w:tc>
          <w:tcPr>
            <w:tcW w:w="2338" w:type="dxa"/>
          </w:tcPr>
          <w:p w14:paraId="1FD44B3E" w14:textId="15668E15" w:rsidR="00F767A5" w:rsidRDefault="00A05CF2" w:rsidP="00F767A5">
            <w:r w:rsidRPr="00A05CF2">
              <w:t>&gt;&gt;&gt;9</w:t>
            </w:r>
          </w:p>
        </w:tc>
      </w:tr>
      <w:tr w:rsidR="00F767A5" w14:paraId="12DD90BA" w14:textId="77777777" w:rsidTr="00010042">
        <w:trPr>
          <w:trHeight w:val="350"/>
        </w:trPr>
        <w:tc>
          <w:tcPr>
            <w:tcW w:w="1525" w:type="dxa"/>
          </w:tcPr>
          <w:p w14:paraId="64EB6DBD" w14:textId="765329C6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36DDCEF1" w14:textId="3AEC225C" w:rsidR="00F767A5" w:rsidRDefault="00F767A5" w:rsidP="00F767A5">
            <w:r>
              <w:t>cases</w:t>
            </w:r>
          </w:p>
        </w:tc>
        <w:tc>
          <w:tcPr>
            <w:tcW w:w="3147" w:type="dxa"/>
          </w:tcPr>
          <w:p w14:paraId="7658C0E0" w14:textId="551FBAD0" w:rsidR="00F767A5" w:rsidRDefault="005266D1" w:rsidP="00F767A5">
            <w:r>
              <w:t>Cases</w:t>
            </w:r>
          </w:p>
        </w:tc>
        <w:tc>
          <w:tcPr>
            <w:tcW w:w="2338" w:type="dxa"/>
          </w:tcPr>
          <w:p w14:paraId="45EC3C99" w14:textId="54A5CF53" w:rsidR="00F767A5" w:rsidRDefault="00A05CF2" w:rsidP="00F767A5">
            <w:r w:rsidRPr="00A05CF2">
              <w:t>-&gt;,&gt;&gt;&gt;,&gt;&gt;9</w:t>
            </w:r>
          </w:p>
        </w:tc>
      </w:tr>
      <w:tr w:rsidR="00F767A5" w14:paraId="7DC7576E" w14:textId="77777777" w:rsidTr="00010042">
        <w:trPr>
          <w:trHeight w:val="350"/>
        </w:trPr>
        <w:tc>
          <w:tcPr>
            <w:tcW w:w="1525" w:type="dxa"/>
          </w:tcPr>
          <w:p w14:paraId="5905EC90" w14:textId="3109C9ED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5351249B" w14:textId="7D362E3A" w:rsidR="00F767A5" w:rsidRDefault="00F767A5" w:rsidP="00F767A5">
            <w:r>
              <w:t>cases-unit</w:t>
            </w:r>
          </w:p>
        </w:tc>
        <w:tc>
          <w:tcPr>
            <w:tcW w:w="3147" w:type="dxa"/>
          </w:tcPr>
          <w:p w14:paraId="6AF63568" w14:textId="6D29F8BC" w:rsidR="00F767A5" w:rsidRDefault="005266D1" w:rsidP="00F767A5">
            <w:r>
              <w:t>Cases/Bundles per Unit</w:t>
            </w:r>
          </w:p>
        </w:tc>
        <w:tc>
          <w:tcPr>
            <w:tcW w:w="2338" w:type="dxa"/>
          </w:tcPr>
          <w:p w14:paraId="026BD497" w14:textId="4A2A8D97" w:rsidR="00F767A5" w:rsidRDefault="00A05CF2" w:rsidP="00F767A5">
            <w:r w:rsidRPr="00A05CF2">
              <w:t>&gt;&gt;9</w:t>
            </w:r>
          </w:p>
        </w:tc>
      </w:tr>
      <w:tr w:rsidR="00F767A5" w14:paraId="65928345" w14:textId="77777777" w:rsidTr="00010042">
        <w:trPr>
          <w:trHeight w:val="350"/>
        </w:trPr>
        <w:tc>
          <w:tcPr>
            <w:tcW w:w="1525" w:type="dxa"/>
          </w:tcPr>
          <w:p w14:paraId="6372081A" w14:textId="5A3CE784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28ADC901" w14:textId="2C0F405F" w:rsidR="00F767A5" w:rsidRDefault="00F767A5" w:rsidP="00F767A5">
            <w:r>
              <w:t>company</w:t>
            </w:r>
          </w:p>
        </w:tc>
        <w:tc>
          <w:tcPr>
            <w:tcW w:w="3147" w:type="dxa"/>
          </w:tcPr>
          <w:p w14:paraId="2E04F2FF" w14:textId="7EFD53F2" w:rsidR="00F767A5" w:rsidRDefault="005266D1" w:rsidP="00F767A5">
            <w:r>
              <w:t>Company</w:t>
            </w:r>
          </w:p>
        </w:tc>
        <w:tc>
          <w:tcPr>
            <w:tcW w:w="2338" w:type="dxa"/>
          </w:tcPr>
          <w:p w14:paraId="0EEAECFE" w14:textId="234B8C70" w:rsidR="00F767A5" w:rsidRDefault="00A05CF2" w:rsidP="00F767A5">
            <w:r w:rsidRPr="00A05CF2">
              <w:t>x(3)</w:t>
            </w:r>
          </w:p>
        </w:tc>
      </w:tr>
      <w:tr w:rsidR="00F767A5" w14:paraId="5B13825B" w14:textId="77777777" w:rsidTr="00010042">
        <w:trPr>
          <w:trHeight w:val="350"/>
        </w:trPr>
        <w:tc>
          <w:tcPr>
            <w:tcW w:w="1525" w:type="dxa"/>
          </w:tcPr>
          <w:p w14:paraId="40C2D458" w14:textId="767362FC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0D590B7D" w14:textId="79DA02F4" w:rsidR="00F767A5" w:rsidRDefault="00F767A5" w:rsidP="00F767A5">
            <w:r>
              <w:t>cust-no</w:t>
            </w:r>
          </w:p>
        </w:tc>
        <w:tc>
          <w:tcPr>
            <w:tcW w:w="3147" w:type="dxa"/>
          </w:tcPr>
          <w:p w14:paraId="2C1A73E2" w14:textId="65FB7FDB" w:rsidR="00F767A5" w:rsidRDefault="00A05CF2" w:rsidP="00F767A5">
            <w:r>
              <w:t>Customer</w:t>
            </w:r>
            <w:r w:rsidR="008A79AE">
              <w:t xml:space="preserve"> Number</w:t>
            </w:r>
          </w:p>
        </w:tc>
        <w:tc>
          <w:tcPr>
            <w:tcW w:w="2338" w:type="dxa"/>
          </w:tcPr>
          <w:p w14:paraId="0DDC64CB" w14:textId="33F3BD52" w:rsidR="00F767A5" w:rsidRDefault="00A05CF2" w:rsidP="00F767A5">
            <w:r w:rsidRPr="00A05CF2">
              <w:t>x(</w:t>
            </w:r>
            <w:r>
              <w:t>8</w:t>
            </w:r>
            <w:r w:rsidRPr="00A05CF2">
              <w:t>)</w:t>
            </w:r>
          </w:p>
        </w:tc>
      </w:tr>
      <w:tr w:rsidR="00F767A5" w14:paraId="616A47E0" w14:textId="77777777" w:rsidTr="00010042">
        <w:trPr>
          <w:trHeight w:val="350"/>
        </w:trPr>
        <w:tc>
          <w:tcPr>
            <w:tcW w:w="1525" w:type="dxa"/>
          </w:tcPr>
          <w:p w14:paraId="167CC942" w14:textId="532264A2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4C41A78B" w14:textId="4CD4C4E2" w:rsidR="00F767A5" w:rsidRDefault="00F767A5" w:rsidP="00F767A5">
            <w:r>
              <w:t>i-no</w:t>
            </w:r>
          </w:p>
        </w:tc>
        <w:tc>
          <w:tcPr>
            <w:tcW w:w="3147" w:type="dxa"/>
          </w:tcPr>
          <w:p w14:paraId="0DC54CAD" w14:textId="7C3C9762" w:rsidR="00F767A5" w:rsidRDefault="00A05CF2" w:rsidP="00F767A5">
            <w:r>
              <w:t xml:space="preserve">Item </w:t>
            </w:r>
            <w:r w:rsidR="008A79AE">
              <w:t>Number</w:t>
            </w:r>
          </w:p>
        </w:tc>
        <w:tc>
          <w:tcPr>
            <w:tcW w:w="2338" w:type="dxa"/>
          </w:tcPr>
          <w:p w14:paraId="651B3FC5" w14:textId="55B40E3C" w:rsidR="00F767A5" w:rsidRDefault="00A05CF2" w:rsidP="00F767A5">
            <w:r w:rsidRPr="00A05CF2">
              <w:t>x(</w:t>
            </w:r>
            <w:r>
              <w:t>15</w:t>
            </w:r>
            <w:r w:rsidRPr="00A05CF2">
              <w:t>)</w:t>
            </w:r>
          </w:p>
        </w:tc>
      </w:tr>
      <w:tr w:rsidR="00F767A5" w14:paraId="4558E375" w14:textId="77777777" w:rsidTr="00010042">
        <w:trPr>
          <w:trHeight w:val="350"/>
        </w:trPr>
        <w:tc>
          <w:tcPr>
            <w:tcW w:w="1525" w:type="dxa"/>
          </w:tcPr>
          <w:p w14:paraId="45543803" w14:textId="43B673C1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4AF5AA8C" w14:textId="55E5CD58" w:rsidR="00F767A5" w:rsidRDefault="00F767A5" w:rsidP="00F767A5">
            <w:r>
              <w:t>inv-no</w:t>
            </w:r>
          </w:p>
        </w:tc>
        <w:tc>
          <w:tcPr>
            <w:tcW w:w="3147" w:type="dxa"/>
          </w:tcPr>
          <w:p w14:paraId="4D9CA66F" w14:textId="0E2907A0" w:rsidR="00F767A5" w:rsidRDefault="00A05CF2" w:rsidP="00F767A5">
            <w:r>
              <w:t>Invoice Number</w:t>
            </w:r>
          </w:p>
        </w:tc>
        <w:tc>
          <w:tcPr>
            <w:tcW w:w="2338" w:type="dxa"/>
          </w:tcPr>
          <w:p w14:paraId="0DA9C78B" w14:textId="56F42401" w:rsidR="00F767A5" w:rsidRDefault="00A05CF2" w:rsidP="00F767A5">
            <w:r w:rsidRPr="00A05CF2">
              <w:t>&gt;&gt;&gt;&gt;&gt;9</w:t>
            </w:r>
          </w:p>
        </w:tc>
      </w:tr>
      <w:tr w:rsidR="00F767A5" w14:paraId="0FEC0AD6" w14:textId="77777777" w:rsidTr="00010042">
        <w:trPr>
          <w:trHeight w:val="350"/>
        </w:trPr>
        <w:tc>
          <w:tcPr>
            <w:tcW w:w="1525" w:type="dxa"/>
          </w:tcPr>
          <w:p w14:paraId="7E1ACFAC" w14:textId="54593A1E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659E0752" w14:textId="076ABAA3" w:rsidR="00F767A5" w:rsidRDefault="00F767A5" w:rsidP="00F767A5">
            <w:r>
              <w:t>job-no</w:t>
            </w:r>
          </w:p>
        </w:tc>
        <w:tc>
          <w:tcPr>
            <w:tcW w:w="3147" w:type="dxa"/>
          </w:tcPr>
          <w:p w14:paraId="7A8BCF25" w14:textId="5EAAFE07" w:rsidR="00F767A5" w:rsidRDefault="008A79AE" w:rsidP="00F767A5">
            <w:r>
              <w:t>Job Number</w:t>
            </w:r>
          </w:p>
        </w:tc>
        <w:tc>
          <w:tcPr>
            <w:tcW w:w="2338" w:type="dxa"/>
          </w:tcPr>
          <w:p w14:paraId="6096B008" w14:textId="7F509D21" w:rsidR="00F767A5" w:rsidRDefault="00A05CF2" w:rsidP="00F767A5">
            <w:r w:rsidRPr="00A05CF2">
              <w:t>x(</w:t>
            </w:r>
            <w:r>
              <w:t>6</w:t>
            </w:r>
            <w:r w:rsidRPr="00A05CF2">
              <w:t>)</w:t>
            </w:r>
          </w:p>
        </w:tc>
      </w:tr>
      <w:tr w:rsidR="00F767A5" w14:paraId="4AA2C221" w14:textId="77777777" w:rsidTr="00010042">
        <w:trPr>
          <w:trHeight w:val="350"/>
        </w:trPr>
        <w:tc>
          <w:tcPr>
            <w:tcW w:w="1525" w:type="dxa"/>
          </w:tcPr>
          <w:p w14:paraId="6D6864BE" w14:textId="63E240C5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58EDC548" w14:textId="72123860" w:rsidR="00F767A5" w:rsidRDefault="00F767A5" w:rsidP="00F767A5">
            <w:r>
              <w:t>job-no2</w:t>
            </w:r>
          </w:p>
        </w:tc>
        <w:tc>
          <w:tcPr>
            <w:tcW w:w="3147" w:type="dxa"/>
          </w:tcPr>
          <w:p w14:paraId="34B64987" w14:textId="142A50BB" w:rsidR="00F767A5" w:rsidRDefault="00A05CF2" w:rsidP="00F767A5">
            <w:r>
              <w:t xml:space="preserve">Run </w:t>
            </w:r>
            <w:r w:rsidR="008A79AE">
              <w:t>Number</w:t>
            </w:r>
          </w:p>
        </w:tc>
        <w:tc>
          <w:tcPr>
            <w:tcW w:w="2338" w:type="dxa"/>
          </w:tcPr>
          <w:p w14:paraId="502F88DF" w14:textId="7AA70B1F" w:rsidR="00F767A5" w:rsidRDefault="00A05CF2" w:rsidP="00F767A5">
            <w:r>
              <w:t>&gt;</w:t>
            </w:r>
            <w:r w:rsidRPr="00A05CF2">
              <w:t>9</w:t>
            </w:r>
          </w:p>
        </w:tc>
      </w:tr>
      <w:tr w:rsidR="00F767A5" w14:paraId="14844C42" w14:textId="77777777" w:rsidTr="00010042">
        <w:trPr>
          <w:trHeight w:val="350"/>
        </w:trPr>
        <w:tc>
          <w:tcPr>
            <w:tcW w:w="1525" w:type="dxa"/>
          </w:tcPr>
          <w:p w14:paraId="60FE5423" w14:textId="7BA151E1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17EEAEFD" w14:textId="5A5995B4" w:rsidR="00F767A5" w:rsidRDefault="00F767A5" w:rsidP="00F767A5">
            <w:r>
              <w:t>last-cost</w:t>
            </w:r>
          </w:p>
        </w:tc>
        <w:tc>
          <w:tcPr>
            <w:tcW w:w="3147" w:type="dxa"/>
          </w:tcPr>
          <w:p w14:paraId="3ABBE572" w14:textId="3C44D9F6" w:rsidR="00F767A5" w:rsidRDefault="008A79AE" w:rsidP="00F767A5">
            <w:r>
              <w:t xml:space="preserve">Last </w:t>
            </w:r>
            <w:r w:rsidR="00A05CF2">
              <w:t>Purch</w:t>
            </w:r>
            <w:r>
              <w:t>ase</w:t>
            </w:r>
            <w:r w:rsidR="00A05CF2">
              <w:t xml:space="preserve"> Cost</w:t>
            </w:r>
          </w:p>
        </w:tc>
        <w:tc>
          <w:tcPr>
            <w:tcW w:w="2338" w:type="dxa"/>
          </w:tcPr>
          <w:p w14:paraId="555E0F78" w14:textId="6DD490E5" w:rsidR="00F767A5" w:rsidRDefault="00A05CF2" w:rsidP="00F767A5">
            <w:r w:rsidRPr="00A05CF2">
              <w:t>&gt;&gt;&gt;,&gt;&gt;9.9999</w:t>
            </w:r>
          </w:p>
        </w:tc>
      </w:tr>
      <w:tr w:rsidR="00F767A5" w14:paraId="57D5DBFE" w14:textId="77777777" w:rsidTr="00010042">
        <w:trPr>
          <w:trHeight w:val="350"/>
        </w:trPr>
        <w:tc>
          <w:tcPr>
            <w:tcW w:w="1525" w:type="dxa"/>
          </w:tcPr>
          <w:p w14:paraId="326E3567" w14:textId="015C1F3C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49037773" w14:textId="1A7D4899" w:rsidR="00F767A5" w:rsidRDefault="00F767A5" w:rsidP="00F767A5">
            <w:r>
              <w:t>last-count</w:t>
            </w:r>
          </w:p>
        </w:tc>
        <w:tc>
          <w:tcPr>
            <w:tcW w:w="3147" w:type="dxa"/>
          </w:tcPr>
          <w:p w14:paraId="250A581C" w14:textId="6F7E3CF8" w:rsidR="00F767A5" w:rsidRDefault="00A05CF2" w:rsidP="00F767A5">
            <w:r>
              <w:t>Last Count</w:t>
            </w:r>
          </w:p>
        </w:tc>
        <w:tc>
          <w:tcPr>
            <w:tcW w:w="2338" w:type="dxa"/>
          </w:tcPr>
          <w:p w14:paraId="18E30224" w14:textId="520B8F3E" w:rsidR="00F767A5" w:rsidRDefault="00A05CF2" w:rsidP="00F767A5">
            <w:r w:rsidRPr="00A05CF2">
              <w:t>&gt;&gt;&gt;,&gt;&gt;&gt;,&gt;&gt;9.9&lt;&lt;</w:t>
            </w:r>
          </w:p>
        </w:tc>
      </w:tr>
      <w:tr w:rsidR="00F767A5" w14:paraId="01C918C2" w14:textId="77777777" w:rsidTr="00010042">
        <w:trPr>
          <w:trHeight w:val="350"/>
        </w:trPr>
        <w:tc>
          <w:tcPr>
            <w:tcW w:w="1525" w:type="dxa"/>
          </w:tcPr>
          <w:p w14:paraId="426592F7" w14:textId="619DDA45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4DC3D297" w14:textId="42961302" w:rsidR="00F767A5" w:rsidRDefault="00F767A5" w:rsidP="00F767A5">
            <w:r>
              <w:t>last-date</w:t>
            </w:r>
          </w:p>
        </w:tc>
        <w:tc>
          <w:tcPr>
            <w:tcW w:w="3147" w:type="dxa"/>
          </w:tcPr>
          <w:p w14:paraId="6C72C1EB" w14:textId="19D790B9" w:rsidR="00F767A5" w:rsidRDefault="00A05CF2" w:rsidP="00F767A5">
            <w:r>
              <w:t>Date Last Counted</w:t>
            </w:r>
          </w:p>
        </w:tc>
        <w:tc>
          <w:tcPr>
            <w:tcW w:w="2338" w:type="dxa"/>
          </w:tcPr>
          <w:p w14:paraId="09865720" w14:textId="520F6640" w:rsidR="00F767A5" w:rsidRDefault="00A05CF2" w:rsidP="00F767A5">
            <w:r w:rsidRPr="00A05CF2">
              <w:t>99/99/9999</w:t>
            </w:r>
          </w:p>
        </w:tc>
      </w:tr>
      <w:tr w:rsidR="00F767A5" w14:paraId="32A35F24" w14:textId="77777777" w:rsidTr="00010042">
        <w:trPr>
          <w:trHeight w:val="350"/>
        </w:trPr>
        <w:tc>
          <w:tcPr>
            <w:tcW w:w="1525" w:type="dxa"/>
          </w:tcPr>
          <w:p w14:paraId="1AC76B73" w14:textId="3C6CA41D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6F71CB41" w14:textId="7F21FD3F" w:rsidR="00F767A5" w:rsidRDefault="00F767A5" w:rsidP="00F767A5">
            <w:r>
              <w:t>loc</w:t>
            </w:r>
          </w:p>
        </w:tc>
        <w:tc>
          <w:tcPr>
            <w:tcW w:w="3147" w:type="dxa"/>
          </w:tcPr>
          <w:p w14:paraId="7B8F8175" w14:textId="1B4B7AD9" w:rsidR="00F767A5" w:rsidRDefault="00A05CF2" w:rsidP="00F767A5">
            <w:r>
              <w:t>Warehouse</w:t>
            </w:r>
          </w:p>
        </w:tc>
        <w:tc>
          <w:tcPr>
            <w:tcW w:w="2338" w:type="dxa"/>
          </w:tcPr>
          <w:p w14:paraId="4B6667A7" w14:textId="6C501599" w:rsidR="00F767A5" w:rsidRDefault="00A05CF2" w:rsidP="00F767A5">
            <w:r w:rsidRPr="00A05CF2">
              <w:t>x(5)</w:t>
            </w:r>
          </w:p>
        </w:tc>
      </w:tr>
      <w:tr w:rsidR="00F767A5" w14:paraId="1700CDD9" w14:textId="77777777" w:rsidTr="00010042">
        <w:trPr>
          <w:trHeight w:val="350"/>
        </w:trPr>
        <w:tc>
          <w:tcPr>
            <w:tcW w:w="1525" w:type="dxa"/>
          </w:tcPr>
          <w:p w14:paraId="4085AA04" w14:textId="7DB47EBD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62D82F4C" w14:textId="466EE59D" w:rsidR="00F767A5" w:rsidRDefault="00F767A5" w:rsidP="00F767A5">
            <w:r>
              <w:t>loc bin</w:t>
            </w:r>
          </w:p>
        </w:tc>
        <w:tc>
          <w:tcPr>
            <w:tcW w:w="3147" w:type="dxa"/>
          </w:tcPr>
          <w:p w14:paraId="1A9B5A44" w14:textId="35AC5999" w:rsidR="00F767A5" w:rsidRDefault="00A05CF2" w:rsidP="00F767A5">
            <w:r>
              <w:t>Primary Bin Loc</w:t>
            </w:r>
            <w:r w:rsidR="008A79AE">
              <w:t>ation</w:t>
            </w:r>
          </w:p>
        </w:tc>
        <w:tc>
          <w:tcPr>
            <w:tcW w:w="2338" w:type="dxa"/>
          </w:tcPr>
          <w:p w14:paraId="54E2AC82" w14:textId="6A7CCF2F" w:rsidR="00F767A5" w:rsidRDefault="00A05CF2" w:rsidP="00F767A5">
            <w:r w:rsidRPr="00A05CF2">
              <w:t>x(</w:t>
            </w:r>
            <w:r>
              <w:t>8</w:t>
            </w:r>
            <w:r w:rsidRPr="00A05CF2">
              <w:t>)</w:t>
            </w:r>
          </w:p>
        </w:tc>
      </w:tr>
      <w:tr w:rsidR="00F767A5" w14:paraId="0406C0C5" w14:textId="77777777" w:rsidTr="00010042">
        <w:trPr>
          <w:trHeight w:val="350"/>
        </w:trPr>
        <w:tc>
          <w:tcPr>
            <w:tcW w:w="1525" w:type="dxa"/>
          </w:tcPr>
          <w:p w14:paraId="14E5B069" w14:textId="0DAFCF5A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4AAD76EC" w14:textId="11580D20" w:rsidR="00F767A5" w:rsidRDefault="00F767A5" w:rsidP="00F767A5">
            <w:r>
              <w:t>ord-no</w:t>
            </w:r>
          </w:p>
        </w:tc>
        <w:tc>
          <w:tcPr>
            <w:tcW w:w="3147" w:type="dxa"/>
          </w:tcPr>
          <w:p w14:paraId="7BB82036" w14:textId="0D8545BD" w:rsidR="00F767A5" w:rsidRDefault="00A05CF2" w:rsidP="00F767A5">
            <w:r>
              <w:t xml:space="preserve">Order </w:t>
            </w:r>
            <w:r w:rsidR="008A79AE">
              <w:t>Number</w:t>
            </w:r>
          </w:p>
        </w:tc>
        <w:tc>
          <w:tcPr>
            <w:tcW w:w="2338" w:type="dxa"/>
          </w:tcPr>
          <w:p w14:paraId="61B8A7B5" w14:textId="771CCB0C" w:rsidR="00F767A5" w:rsidRDefault="00A05CF2" w:rsidP="00F767A5">
            <w:r w:rsidRPr="00A05CF2">
              <w:t>&gt;&gt;&gt;&gt;&gt;9</w:t>
            </w:r>
          </w:p>
        </w:tc>
      </w:tr>
      <w:tr w:rsidR="00F767A5" w14:paraId="45E43A8C" w14:textId="77777777" w:rsidTr="00010042">
        <w:trPr>
          <w:trHeight w:val="350"/>
        </w:trPr>
        <w:tc>
          <w:tcPr>
            <w:tcW w:w="1525" w:type="dxa"/>
          </w:tcPr>
          <w:p w14:paraId="121DFC44" w14:textId="51938C2A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2363871C" w14:textId="36A2D2BF" w:rsidR="00F767A5" w:rsidRDefault="00F767A5" w:rsidP="00F767A5">
            <w:r>
              <w:t>partial-count</w:t>
            </w:r>
          </w:p>
        </w:tc>
        <w:tc>
          <w:tcPr>
            <w:tcW w:w="3147" w:type="dxa"/>
          </w:tcPr>
          <w:p w14:paraId="3C42FECF" w14:textId="0562833B" w:rsidR="00F767A5" w:rsidRDefault="00A05CF2" w:rsidP="00F767A5">
            <w:r>
              <w:t>Partial Count</w:t>
            </w:r>
          </w:p>
        </w:tc>
        <w:tc>
          <w:tcPr>
            <w:tcW w:w="2338" w:type="dxa"/>
          </w:tcPr>
          <w:p w14:paraId="71362988" w14:textId="43898713" w:rsidR="00F767A5" w:rsidRDefault="00A05CF2" w:rsidP="00F767A5">
            <w:r w:rsidRPr="00A05CF2">
              <w:t>&gt;&gt;&gt;,&gt;&gt;9</w:t>
            </w:r>
          </w:p>
        </w:tc>
      </w:tr>
      <w:tr w:rsidR="00F767A5" w14:paraId="54857E3A" w14:textId="77777777" w:rsidTr="00010042">
        <w:trPr>
          <w:trHeight w:val="350"/>
        </w:trPr>
        <w:tc>
          <w:tcPr>
            <w:tcW w:w="1525" w:type="dxa"/>
          </w:tcPr>
          <w:p w14:paraId="5FA6D550" w14:textId="3ADFA96A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1E5250B5" w14:textId="298BE1DD" w:rsidR="00F767A5" w:rsidRDefault="00F767A5" w:rsidP="00F767A5">
            <w:r>
              <w:t>partial-total</w:t>
            </w:r>
          </w:p>
        </w:tc>
        <w:tc>
          <w:tcPr>
            <w:tcW w:w="3147" w:type="dxa"/>
          </w:tcPr>
          <w:p w14:paraId="56EEDFC8" w14:textId="379775CE" w:rsidR="00F767A5" w:rsidRDefault="00A05CF2" w:rsidP="00F767A5">
            <w:r>
              <w:t>Total Partial Units</w:t>
            </w:r>
          </w:p>
        </w:tc>
        <w:tc>
          <w:tcPr>
            <w:tcW w:w="2338" w:type="dxa"/>
          </w:tcPr>
          <w:p w14:paraId="250BE60E" w14:textId="7B91E6B3" w:rsidR="00F767A5" w:rsidRDefault="00A05CF2" w:rsidP="00F767A5">
            <w:r w:rsidRPr="00A05CF2">
              <w:t>&gt;&gt;&gt;,&gt;&gt;9</w:t>
            </w:r>
          </w:p>
        </w:tc>
      </w:tr>
      <w:tr w:rsidR="00F767A5" w14:paraId="4756F3C8" w14:textId="77777777" w:rsidTr="00010042">
        <w:trPr>
          <w:trHeight w:val="350"/>
        </w:trPr>
        <w:tc>
          <w:tcPr>
            <w:tcW w:w="1525" w:type="dxa"/>
          </w:tcPr>
          <w:p w14:paraId="20485A6D" w14:textId="27B0D211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12C1DBE5" w14:textId="4758AB14" w:rsidR="00F767A5" w:rsidRDefault="00F767A5" w:rsidP="00F767A5">
            <w:r>
              <w:t>po-no</w:t>
            </w:r>
          </w:p>
        </w:tc>
        <w:tc>
          <w:tcPr>
            <w:tcW w:w="3147" w:type="dxa"/>
          </w:tcPr>
          <w:p w14:paraId="321DA0EE" w14:textId="1B537CBE" w:rsidR="00F767A5" w:rsidRDefault="00A05CF2" w:rsidP="00F767A5">
            <w:r>
              <w:t>P</w:t>
            </w:r>
            <w:r w:rsidR="008A79AE">
              <w:t xml:space="preserve">urchase </w:t>
            </w:r>
            <w:r>
              <w:t>O</w:t>
            </w:r>
            <w:r w:rsidR="008A79AE">
              <w:t>rder</w:t>
            </w:r>
            <w:r>
              <w:t xml:space="preserve"> Number</w:t>
            </w:r>
          </w:p>
        </w:tc>
        <w:tc>
          <w:tcPr>
            <w:tcW w:w="2338" w:type="dxa"/>
          </w:tcPr>
          <w:p w14:paraId="35B3A1E7" w14:textId="2758262C" w:rsidR="00F767A5" w:rsidRDefault="00A05CF2" w:rsidP="00F767A5">
            <w:r w:rsidRPr="00A05CF2">
              <w:t>x(9)</w:t>
            </w:r>
          </w:p>
        </w:tc>
      </w:tr>
      <w:tr w:rsidR="00F767A5" w14:paraId="35459ED3" w14:textId="77777777" w:rsidTr="00010042">
        <w:trPr>
          <w:trHeight w:val="350"/>
        </w:trPr>
        <w:tc>
          <w:tcPr>
            <w:tcW w:w="1525" w:type="dxa"/>
          </w:tcPr>
          <w:p w14:paraId="6DD329D4" w14:textId="1AB9C5DD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58F8929D" w14:textId="4F6F721C" w:rsidR="00F767A5" w:rsidRDefault="00F767A5" w:rsidP="00F767A5">
            <w:r>
              <w:t>pur-uom</w:t>
            </w:r>
          </w:p>
        </w:tc>
        <w:tc>
          <w:tcPr>
            <w:tcW w:w="3147" w:type="dxa"/>
          </w:tcPr>
          <w:p w14:paraId="531D80C1" w14:textId="0EF82255" w:rsidR="00F767A5" w:rsidRDefault="00A05CF2" w:rsidP="00F767A5">
            <w:r>
              <w:t>Purchase U</w:t>
            </w:r>
            <w:r w:rsidR="008A79AE">
              <w:t xml:space="preserve">nit of </w:t>
            </w:r>
            <w:r>
              <w:t>M</w:t>
            </w:r>
            <w:r w:rsidR="008A79AE">
              <w:t>easure</w:t>
            </w:r>
          </w:p>
        </w:tc>
        <w:tc>
          <w:tcPr>
            <w:tcW w:w="2338" w:type="dxa"/>
          </w:tcPr>
          <w:p w14:paraId="2DE13F49" w14:textId="317620DC" w:rsidR="00F767A5" w:rsidRDefault="00A05CF2" w:rsidP="00F767A5">
            <w:r w:rsidRPr="00A05CF2">
              <w:t>x(</w:t>
            </w:r>
            <w:r>
              <w:t>4</w:t>
            </w:r>
            <w:r w:rsidRPr="00A05CF2">
              <w:t>)</w:t>
            </w:r>
          </w:p>
        </w:tc>
      </w:tr>
      <w:tr w:rsidR="00F767A5" w14:paraId="2D364F55" w14:textId="77777777" w:rsidTr="00010042">
        <w:trPr>
          <w:trHeight w:val="350"/>
        </w:trPr>
        <w:tc>
          <w:tcPr>
            <w:tcW w:w="1525" w:type="dxa"/>
          </w:tcPr>
          <w:p w14:paraId="4AEACD2F" w14:textId="6494CAD9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2CCE5752" w14:textId="3B90837C" w:rsidR="00F767A5" w:rsidRDefault="00F767A5" w:rsidP="00F767A5">
            <w:r>
              <w:t>qty</w:t>
            </w:r>
          </w:p>
        </w:tc>
        <w:tc>
          <w:tcPr>
            <w:tcW w:w="3147" w:type="dxa"/>
          </w:tcPr>
          <w:p w14:paraId="02F8B710" w14:textId="4C2D633B" w:rsidR="00F767A5" w:rsidRDefault="00A05CF2" w:rsidP="00F767A5">
            <w:r>
              <w:t>Q</w:t>
            </w:r>
            <w:r w:rsidR="008A79AE">
              <w:t>uantity</w:t>
            </w:r>
          </w:p>
        </w:tc>
        <w:tc>
          <w:tcPr>
            <w:tcW w:w="2338" w:type="dxa"/>
          </w:tcPr>
          <w:p w14:paraId="1A93A53A" w14:textId="12031E23" w:rsidR="00F767A5" w:rsidRDefault="00A05CF2" w:rsidP="00F767A5">
            <w:r w:rsidRPr="00A05CF2">
              <w:t>-&gt;&gt;&gt;,&gt;&gt;9.9&lt;&lt;&lt;&lt;&lt;</w:t>
            </w:r>
          </w:p>
        </w:tc>
      </w:tr>
      <w:tr w:rsidR="00F767A5" w14:paraId="4A5E8CA9" w14:textId="77777777" w:rsidTr="00010042">
        <w:trPr>
          <w:trHeight w:val="350"/>
        </w:trPr>
        <w:tc>
          <w:tcPr>
            <w:tcW w:w="1525" w:type="dxa"/>
          </w:tcPr>
          <w:p w14:paraId="178E2F45" w14:textId="3FFD2779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44B8372B" w14:textId="214DB86E" w:rsidR="00F767A5" w:rsidRDefault="00F767A5" w:rsidP="00F767A5">
            <w:r>
              <w:t>rec_key</w:t>
            </w:r>
          </w:p>
        </w:tc>
        <w:tc>
          <w:tcPr>
            <w:tcW w:w="3147" w:type="dxa"/>
          </w:tcPr>
          <w:p w14:paraId="6A2942F0" w14:textId="68B38C8E" w:rsidR="00F767A5" w:rsidRDefault="00A05CF2" w:rsidP="00F767A5">
            <w:r>
              <w:t>Rec Key</w:t>
            </w:r>
          </w:p>
        </w:tc>
        <w:tc>
          <w:tcPr>
            <w:tcW w:w="2338" w:type="dxa"/>
          </w:tcPr>
          <w:p w14:paraId="4BF9D49E" w14:textId="71B78C16" w:rsidR="00F767A5" w:rsidRDefault="00A05CF2" w:rsidP="00F767A5">
            <w:r w:rsidRPr="00A05CF2">
              <w:t>X(20)</w:t>
            </w:r>
          </w:p>
        </w:tc>
      </w:tr>
      <w:tr w:rsidR="00F767A5" w14:paraId="25309FB4" w14:textId="77777777" w:rsidTr="00010042">
        <w:trPr>
          <w:trHeight w:val="350"/>
        </w:trPr>
        <w:tc>
          <w:tcPr>
            <w:tcW w:w="1525" w:type="dxa"/>
          </w:tcPr>
          <w:p w14:paraId="28471260" w14:textId="4BFDC91E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4998C4B1" w14:textId="0B0A655B" w:rsidR="00F767A5" w:rsidRDefault="00F767A5" w:rsidP="00F767A5">
            <w:r>
              <w:t>ship-default</w:t>
            </w:r>
          </w:p>
        </w:tc>
        <w:tc>
          <w:tcPr>
            <w:tcW w:w="3147" w:type="dxa"/>
          </w:tcPr>
          <w:p w14:paraId="04BE8FA6" w14:textId="3C2C8CE7" w:rsidR="00F767A5" w:rsidRDefault="00A05CF2" w:rsidP="00F767A5">
            <w:r>
              <w:t>Ship Default</w:t>
            </w:r>
          </w:p>
        </w:tc>
        <w:tc>
          <w:tcPr>
            <w:tcW w:w="2338" w:type="dxa"/>
          </w:tcPr>
          <w:p w14:paraId="1D998283" w14:textId="44899B9D" w:rsidR="00F767A5" w:rsidRDefault="00A05CF2" w:rsidP="00F767A5">
            <w:r w:rsidRPr="00A05CF2">
              <w:t>yes/no</w:t>
            </w:r>
          </w:p>
        </w:tc>
      </w:tr>
      <w:tr w:rsidR="00F767A5" w14:paraId="4B9CE8F9" w14:textId="77777777" w:rsidTr="00010042">
        <w:trPr>
          <w:trHeight w:val="350"/>
        </w:trPr>
        <w:tc>
          <w:tcPr>
            <w:tcW w:w="1525" w:type="dxa"/>
          </w:tcPr>
          <w:p w14:paraId="556B7423" w14:textId="00FD3B0B" w:rsidR="00F767A5" w:rsidRDefault="00F767A5" w:rsidP="00F767A5">
            <w:r w:rsidRPr="002A4DBF">
              <w:t>fg-bin</w:t>
            </w:r>
          </w:p>
        </w:tc>
        <w:tc>
          <w:tcPr>
            <w:tcW w:w="2340" w:type="dxa"/>
          </w:tcPr>
          <w:p w14:paraId="165341F4" w14:textId="2EC9AD13" w:rsidR="00F767A5" w:rsidRDefault="00F767A5" w:rsidP="00F767A5">
            <w:r>
              <w:t>stack-code</w:t>
            </w:r>
          </w:p>
        </w:tc>
        <w:tc>
          <w:tcPr>
            <w:tcW w:w="3147" w:type="dxa"/>
          </w:tcPr>
          <w:p w14:paraId="1315DBF3" w14:textId="528325BF" w:rsidR="00F767A5" w:rsidRDefault="00A05CF2" w:rsidP="00F767A5">
            <w:r>
              <w:t>Stacking Code</w:t>
            </w:r>
          </w:p>
        </w:tc>
        <w:tc>
          <w:tcPr>
            <w:tcW w:w="2338" w:type="dxa"/>
          </w:tcPr>
          <w:p w14:paraId="48A3B67E" w14:textId="6E23B8B7" w:rsidR="00F767A5" w:rsidRDefault="00A05CF2" w:rsidP="00F767A5">
            <w:r>
              <w:t>x</w:t>
            </w:r>
          </w:p>
        </w:tc>
      </w:tr>
      <w:tr w:rsidR="00F767A5" w14:paraId="4CFA4B2C" w14:textId="77777777" w:rsidTr="00010042">
        <w:trPr>
          <w:trHeight w:val="350"/>
        </w:trPr>
        <w:tc>
          <w:tcPr>
            <w:tcW w:w="1525" w:type="dxa"/>
          </w:tcPr>
          <w:p w14:paraId="5DA27332" w14:textId="3F3D6054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3C2A1DBB" w14:textId="6C5FCF6C" w:rsidR="00F767A5" w:rsidRDefault="00F767A5" w:rsidP="00F767A5">
            <w:r>
              <w:t>std-fix-cost</w:t>
            </w:r>
          </w:p>
        </w:tc>
        <w:tc>
          <w:tcPr>
            <w:tcW w:w="3147" w:type="dxa"/>
          </w:tcPr>
          <w:p w14:paraId="36C35D3C" w14:textId="049C61ED" w:rsidR="00F767A5" w:rsidRDefault="008A79AE" w:rsidP="00F767A5">
            <w:r>
              <w:t>Standard Fixed Cost</w:t>
            </w:r>
          </w:p>
        </w:tc>
        <w:tc>
          <w:tcPr>
            <w:tcW w:w="2338" w:type="dxa"/>
          </w:tcPr>
          <w:p w14:paraId="7FDC9984" w14:textId="5913A2FA" w:rsidR="00F767A5" w:rsidRDefault="00A05CF2" w:rsidP="00F767A5">
            <w:r w:rsidRPr="00A05CF2">
              <w:t>-&gt;&gt;&gt;,&gt;&gt;9.99&lt;&lt;</w:t>
            </w:r>
          </w:p>
        </w:tc>
      </w:tr>
      <w:tr w:rsidR="00F767A5" w14:paraId="1D7FB0DD" w14:textId="77777777" w:rsidTr="00010042">
        <w:trPr>
          <w:trHeight w:val="350"/>
        </w:trPr>
        <w:tc>
          <w:tcPr>
            <w:tcW w:w="1525" w:type="dxa"/>
          </w:tcPr>
          <w:p w14:paraId="3922B851" w14:textId="4EDADDD2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0405D365" w14:textId="7717F004" w:rsidR="00F767A5" w:rsidRDefault="00F767A5" w:rsidP="00F767A5">
            <w:r>
              <w:t>std-lab-cost</w:t>
            </w:r>
          </w:p>
        </w:tc>
        <w:tc>
          <w:tcPr>
            <w:tcW w:w="3147" w:type="dxa"/>
          </w:tcPr>
          <w:p w14:paraId="6E8B869B" w14:textId="7BF69960" w:rsidR="00F767A5" w:rsidRDefault="008A79AE" w:rsidP="00F767A5">
            <w:r>
              <w:t>Standard Labor Cost</w:t>
            </w:r>
          </w:p>
        </w:tc>
        <w:tc>
          <w:tcPr>
            <w:tcW w:w="2338" w:type="dxa"/>
          </w:tcPr>
          <w:p w14:paraId="79B7DBFF" w14:textId="0A72178E" w:rsidR="00F767A5" w:rsidRDefault="00A05CF2" w:rsidP="00F767A5">
            <w:r w:rsidRPr="00A05CF2">
              <w:t>-&gt;&gt;&gt;,&gt;&gt;9.99&lt;&lt;</w:t>
            </w:r>
          </w:p>
        </w:tc>
      </w:tr>
      <w:tr w:rsidR="00F767A5" w14:paraId="67D9AA9C" w14:textId="77777777" w:rsidTr="00010042">
        <w:trPr>
          <w:trHeight w:val="350"/>
        </w:trPr>
        <w:tc>
          <w:tcPr>
            <w:tcW w:w="1525" w:type="dxa"/>
          </w:tcPr>
          <w:p w14:paraId="46B0BF10" w14:textId="6F5B1E0A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059EAC2C" w14:textId="1DA8FDA9" w:rsidR="00F767A5" w:rsidRDefault="00F767A5" w:rsidP="00F767A5">
            <w:r>
              <w:t>std-mat-cost</w:t>
            </w:r>
          </w:p>
        </w:tc>
        <w:tc>
          <w:tcPr>
            <w:tcW w:w="3147" w:type="dxa"/>
          </w:tcPr>
          <w:p w14:paraId="333FC1EB" w14:textId="46935F5E" w:rsidR="00F767A5" w:rsidRDefault="008A79AE" w:rsidP="00F767A5">
            <w:r>
              <w:t>Standard Material Cost</w:t>
            </w:r>
          </w:p>
        </w:tc>
        <w:tc>
          <w:tcPr>
            <w:tcW w:w="2338" w:type="dxa"/>
          </w:tcPr>
          <w:p w14:paraId="2FFF151C" w14:textId="7EFD354D" w:rsidR="00F767A5" w:rsidRDefault="00A05CF2" w:rsidP="00F767A5">
            <w:r w:rsidRPr="00A05CF2">
              <w:t>-&gt;&gt;&gt;,&gt;&gt;9.99&lt;&lt;</w:t>
            </w:r>
          </w:p>
        </w:tc>
      </w:tr>
      <w:tr w:rsidR="00F767A5" w14:paraId="2B30F7C7" w14:textId="77777777" w:rsidTr="00010042">
        <w:trPr>
          <w:trHeight w:val="350"/>
        </w:trPr>
        <w:tc>
          <w:tcPr>
            <w:tcW w:w="1525" w:type="dxa"/>
          </w:tcPr>
          <w:p w14:paraId="247321E7" w14:textId="28C5797A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6FE85EBA" w14:textId="473A2BA4" w:rsidR="00F767A5" w:rsidRDefault="00F767A5" w:rsidP="00F767A5">
            <w:r>
              <w:t>std-tot-cost</w:t>
            </w:r>
          </w:p>
        </w:tc>
        <w:tc>
          <w:tcPr>
            <w:tcW w:w="3147" w:type="dxa"/>
          </w:tcPr>
          <w:p w14:paraId="4086EE2C" w14:textId="5C1E5EEA" w:rsidR="00F767A5" w:rsidRDefault="008A79AE" w:rsidP="00F767A5">
            <w:r>
              <w:t>Standard Total Cost</w:t>
            </w:r>
          </w:p>
        </w:tc>
        <w:tc>
          <w:tcPr>
            <w:tcW w:w="2338" w:type="dxa"/>
          </w:tcPr>
          <w:p w14:paraId="136BD758" w14:textId="40011C88" w:rsidR="00F767A5" w:rsidRDefault="00A05CF2" w:rsidP="00F767A5">
            <w:r w:rsidRPr="00A05CF2">
              <w:t>-&gt;&gt;&gt;,&gt;&gt;9.99&lt;&lt;</w:t>
            </w:r>
          </w:p>
        </w:tc>
      </w:tr>
      <w:tr w:rsidR="00F767A5" w14:paraId="0C81F9E0" w14:textId="77777777" w:rsidTr="00010042">
        <w:trPr>
          <w:trHeight w:val="350"/>
        </w:trPr>
        <w:tc>
          <w:tcPr>
            <w:tcW w:w="1525" w:type="dxa"/>
          </w:tcPr>
          <w:p w14:paraId="109E5899" w14:textId="283138AE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25B9AE1D" w14:textId="0C4EB80D" w:rsidR="00F767A5" w:rsidRDefault="00F767A5" w:rsidP="00F767A5">
            <w:r>
              <w:t>std-var-cost</w:t>
            </w:r>
          </w:p>
        </w:tc>
        <w:tc>
          <w:tcPr>
            <w:tcW w:w="3147" w:type="dxa"/>
          </w:tcPr>
          <w:p w14:paraId="5F5961C7" w14:textId="124B2772" w:rsidR="00F767A5" w:rsidRDefault="008A79AE" w:rsidP="00F767A5">
            <w:r>
              <w:t>Standard Variable Cost</w:t>
            </w:r>
          </w:p>
        </w:tc>
        <w:tc>
          <w:tcPr>
            <w:tcW w:w="2338" w:type="dxa"/>
          </w:tcPr>
          <w:p w14:paraId="030907EE" w14:textId="6E98DCEB" w:rsidR="00F767A5" w:rsidRDefault="00A05CF2" w:rsidP="00F767A5">
            <w:r w:rsidRPr="00A05CF2">
              <w:t>-&gt;&gt;&gt;,&gt;&gt;9.99&lt;&lt;</w:t>
            </w:r>
          </w:p>
        </w:tc>
      </w:tr>
      <w:tr w:rsidR="00F767A5" w14:paraId="5D64FC58" w14:textId="77777777" w:rsidTr="00010042">
        <w:trPr>
          <w:trHeight w:val="350"/>
        </w:trPr>
        <w:tc>
          <w:tcPr>
            <w:tcW w:w="1525" w:type="dxa"/>
          </w:tcPr>
          <w:p w14:paraId="715BB3A2" w14:textId="6BC57C3F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66073398" w14:textId="5D066B5D" w:rsidR="00F767A5" w:rsidRDefault="00F767A5" w:rsidP="00F767A5">
            <w:r>
              <w:t>tag</w:t>
            </w:r>
          </w:p>
        </w:tc>
        <w:tc>
          <w:tcPr>
            <w:tcW w:w="3147" w:type="dxa"/>
          </w:tcPr>
          <w:p w14:paraId="3D53328C" w14:textId="1E5AEE50" w:rsidR="00F767A5" w:rsidRDefault="008A79AE" w:rsidP="00F767A5">
            <w:r>
              <w:t>Tag Number</w:t>
            </w:r>
          </w:p>
        </w:tc>
        <w:tc>
          <w:tcPr>
            <w:tcW w:w="2338" w:type="dxa"/>
          </w:tcPr>
          <w:p w14:paraId="3BC70704" w14:textId="124BAC07" w:rsidR="00F767A5" w:rsidRDefault="00A05CF2" w:rsidP="00F767A5">
            <w:r w:rsidRPr="00A05CF2">
              <w:t>x(8)</w:t>
            </w:r>
          </w:p>
        </w:tc>
      </w:tr>
      <w:tr w:rsidR="00F767A5" w14:paraId="0631A8E0" w14:textId="77777777" w:rsidTr="00010042">
        <w:trPr>
          <w:trHeight w:val="350"/>
        </w:trPr>
        <w:tc>
          <w:tcPr>
            <w:tcW w:w="1525" w:type="dxa"/>
          </w:tcPr>
          <w:p w14:paraId="06319849" w14:textId="33C3221C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37ABD39B" w14:textId="61EB51CA" w:rsidR="00F767A5" w:rsidRDefault="00F767A5" w:rsidP="00F767A5">
            <w:r>
              <w:t>unit-count</w:t>
            </w:r>
          </w:p>
        </w:tc>
        <w:tc>
          <w:tcPr>
            <w:tcW w:w="3147" w:type="dxa"/>
          </w:tcPr>
          <w:p w14:paraId="55E1A5CB" w14:textId="596BB52E" w:rsidR="00F767A5" w:rsidRDefault="00A05CF2" w:rsidP="00F767A5">
            <w:r>
              <w:t>Unit Count</w:t>
            </w:r>
          </w:p>
        </w:tc>
        <w:tc>
          <w:tcPr>
            <w:tcW w:w="2338" w:type="dxa"/>
          </w:tcPr>
          <w:p w14:paraId="4CA23755" w14:textId="01B0C447" w:rsidR="00F767A5" w:rsidRDefault="00A05CF2" w:rsidP="00F767A5">
            <w:r w:rsidRPr="00A05CF2">
              <w:t>&gt;&gt;&gt;,&gt;&gt;9</w:t>
            </w:r>
          </w:p>
        </w:tc>
      </w:tr>
      <w:tr w:rsidR="00F767A5" w14:paraId="26C1BE71" w14:textId="77777777" w:rsidTr="00010042">
        <w:trPr>
          <w:trHeight w:val="350"/>
        </w:trPr>
        <w:tc>
          <w:tcPr>
            <w:tcW w:w="1525" w:type="dxa"/>
          </w:tcPr>
          <w:p w14:paraId="3A28498E" w14:textId="07739401" w:rsidR="00F767A5" w:rsidRDefault="00F767A5" w:rsidP="00F767A5">
            <w:r w:rsidRPr="00493A59">
              <w:t>fg-bin</w:t>
            </w:r>
          </w:p>
        </w:tc>
        <w:tc>
          <w:tcPr>
            <w:tcW w:w="2340" w:type="dxa"/>
          </w:tcPr>
          <w:p w14:paraId="369A9E8F" w14:textId="74E76C9E" w:rsidR="00F767A5" w:rsidRDefault="00F767A5" w:rsidP="00F767A5">
            <w:r>
              <w:t>units-pallet</w:t>
            </w:r>
          </w:p>
        </w:tc>
        <w:tc>
          <w:tcPr>
            <w:tcW w:w="3147" w:type="dxa"/>
          </w:tcPr>
          <w:p w14:paraId="64C1A2D9" w14:textId="6755E3C4" w:rsidR="00F767A5" w:rsidRDefault="00A05CF2" w:rsidP="00F767A5">
            <w:r>
              <w:t>Units per Pallet</w:t>
            </w:r>
          </w:p>
        </w:tc>
        <w:tc>
          <w:tcPr>
            <w:tcW w:w="2338" w:type="dxa"/>
          </w:tcPr>
          <w:p w14:paraId="739142EF" w14:textId="0D45683B" w:rsidR="00F767A5" w:rsidRDefault="00A05CF2" w:rsidP="00F767A5">
            <w:r w:rsidRPr="00A05CF2">
              <w:t>&gt;9</w:t>
            </w:r>
          </w:p>
        </w:tc>
      </w:tr>
    </w:tbl>
    <w:p w14:paraId="344591BE" w14:textId="180F5854" w:rsidR="00D20D2A" w:rsidRDefault="00D20D2A" w:rsidP="00D20D2A">
      <w:pPr>
        <w:pStyle w:val="Heading2"/>
      </w:pPr>
      <w:bookmarkStart w:id="20" w:name="_Toc49801903"/>
      <w:r>
        <w:lastRenderedPageBreak/>
        <w:t>Finished Good Receipts History Header Table Field Definitions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7D2DC884" w14:textId="77777777" w:rsidTr="00D852CE">
        <w:tc>
          <w:tcPr>
            <w:tcW w:w="1525" w:type="dxa"/>
          </w:tcPr>
          <w:p w14:paraId="6BF504A8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31C08AAE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4295138C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C1BAFA2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F767A5" w14:paraId="0CE91B6F" w14:textId="77777777" w:rsidTr="00D852CE">
        <w:trPr>
          <w:trHeight w:val="377"/>
        </w:trPr>
        <w:tc>
          <w:tcPr>
            <w:tcW w:w="1525" w:type="dxa"/>
          </w:tcPr>
          <w:p w14:paraId="60727B18" w14:textId="012252CC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22E92D66" w14:textId="66F219A0" w:rsidR="00F767A5" w:rsidRDefault="00F767A5" w:rsidP="00F767A5">
            <w:r>
              <w:t>b-no</w:t>
            </w:r>
          </w:p>
        </w:tc>
        <w:tc>
          <w:tcPr>
            <w:tcW w:w="3147" w:type="dxa"/>
          </w:tcPr>
          <w:p w14:paraId="667F6830" w14:textId="4F1AD70F" w:rsidR="00F767A5" w:rsidRDefault="00A05CF2" w:rsidP="00F767A5">
            <w:r>
              <w:t>Unique Internal Number</w:t>
            </w:r>
          </w:p>
        </w:tc>
        <w:tc>
          <w:tcPr>
            <w:tcW w:w="2338" w:type="dxa"/>
          </w:tcPr>
          <w:p w14:paraId="40CCD3E0" w14:textId="1623F24E" w:rsidR="00F767A5" w:rsidRDefault="00A05CF2" w:rsidP="00F767A5">
            <w:r w:rsidRPr="00A05CF2">
              <w:t>&gt;&gt;&gt;&gt;&gt;9</w:t>
            </w:r>
          </w:p>
        </w:tc>
      </w:tr>
      <w:tr w:rsidR="00F767A5" w14:paraId="1C065B6B" w14:textId="77777777" w:rsidTr="00D852CE">
        <w:trPr>
          <w:trHeight w:val="350"/>
        </w:trPr>
        <w:tc>
          <w:tcPr>
            <w:tcW w:w="1525" w:type="dxa"/>
          </w:tcPr>
          <w:p w14:paraId="65CE29BE" w14:textId="4D28AF97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3124559C" w14:textId="7697F156" w:rsidR="00F767A5" w:rsidRDefault="00F767A5" w:rsidP="00F767A5">
            <w:r>
              <w:t>company</w:t>
            </w:r>
          </w:p>
        </w:tc>
        <w:tc>
          <w:tcPr>
            <w:tcW w:w="3147" w:type="dxa"/>
          </w:tcPr>
          <w:p w14:paraId="59F5179D" w14:textId="19A29A4D" w:rsidR="00F767A5" w:rsidRDefault="00A05CF2" w:rsidP="00F767A5">
            <w:r>
              <w:t>Company</w:t>
            </w:r>
          </w:p>
        </w:tc>
        <w:tc>
          <w:tcPr>
            <w:tcW w:w="2338" w:type="dxa"/>
          </w:tcPr>
          <w:p w14:paraId="2A97C8FD" w14:textId="60D0E195" w:rsidR="00F767A5" w:rsidRDefault="00A05CF2" w:rsidP="00F767A5">
            <w:r w:rsidRPr="00A05CF2">
              <w:t>x(3)</w:t>
            </w:r>
          </w:p>
        </w:tc>
      </w:tr>
      <w:tr w:rsidR="00F767A5" w14:paraId="5BD9BC26" w14:textId="77777777" w:rsidTr="00D852CE">
        <w:trPr>
          <w:trHeight w:val="350"/>
        </w:trPr>
        <w:tc>
          <w:tcPr>
            <w:tcW w:w="1525" w:type="dxa"/>
          </w:tcPr>
          <w:p w14:paraId="3AEDD29E" w14:textId="69E52BE3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50B5BA75" w14:textId="6513866D" w:rsidR="00F767A5" w:rsidRDefault="00F767A5" w:rsidP="00F767A5">
            <w:r>
              <w:t>i-name</w:t>
            </w:r>
          </w:p>
        </w:tc>
        <w:tc>
          <w:tcPr>
            <w:tcW w:w="3147" w:type="dxa"/>
          </w:tcPr>
          <w:p w14:paraId="66BF0A25" w14:textId="13FB0ACD" w:rsidR="00F767A5" w:rsidRDefault="008A79AE" w:rsidP="00F767A5">
            <w:r>
              <w:t xml:space="preserve">Item </w:t>
            </w:r>
            <w:r w:rsidR="00A05CF2">
              <w:t>Name</w:t>
            </w:r>
          </w:p>
        </w:tc>
        <w:tc>
          <w:tcPr>
            <w:tcW w:w="2338" w:type="dxa"/>
          </w:tcPr>
          <w:p w14:paraId="49F52002" w14:textId="5A2C3EFF" w:rsidR="00F767A5" w:rsidRDefault="00A05CF2" w:rsidP="00F767A5">
            <w:r w:rsidRPr="00A05CF2">
              <w:t>x(3</w:t>
            </w:r>
            <w:r>
              <w:t>0</w:t>
            </w:r>
            <w:r w:rsidRPr="00A05CF2">
              <w:t>)</w:t>
            </w:r>
          </w:p>
        </w:tc>
      </w:tr>
      <w:tr w:rsidR="00F767A5" w14:paraId="4BD2F13F" w14:textId="77777777" w:rsidTr="00D852CE">
        <w:trPr>
          <w:trHeight w:val="350"/>
        </w:trPr>
        <w:tc>
          <w:tcPr>
            <w:tcW w:w="1525" w:type="dxa"/>
          </w:tcPr>
          <w:p w14:paraId="4B13EC53" w14:textId="5ED73BEE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565E02EB" w14:textId="4955B82C" w:rsidR="00F767A5" w:rsidRDefault="00F767A5" w:rsidP="00F767A5">
            <w:r>
              <w:t>i-no</w:t>
            </w:r>
          </w:p>
        </w:tc>
        <w:tc>
          <w:tcPr>
            <w:tcW w:w="3147" w:type="dxa"/>
          </w:tcPr>
          <w:p w14:paraId="6FA2D83F" w14:textId="567B9AE2" w:rsidR="00F767A5" w:rsidRDefault="00A05CF2" w:rsidP="00F767A5">
            <w:r>
              <w:t xml:space="preserve">Item </w:t>
            </w:r>
            <w:r w:rsidR="008A79AE">
              <w:t>Number</w:t>
            </w:r>
          </w:p>
        </w:tc>
        <w:tc>
          <w:tcPr>
            <w:tcW w:w="2338" w:type="dxa"/>
          </w:tcPr>
          <w:p w14:paraId="554ED1C9" w14:textId="7DE49EFF" w:rsidR="00F767A5" w:rsidRDefault="00A05CF2" w:rsidP="00F767A5">
            <w:r w:rsidRPr="00A05CF2">
              <w:t>x(</w:t>
            </w:r>
            <w:r>
              <w:t>10</w:t>
            </w:r>
            <w:r w:rsidRPr="00A05CF2">
              <w:t>)</w:t>
            </w:r>
          </w:p>
        </w:tc>
      </w:tr>
      <w:tr w:rsidR="00F767A5" w14:paraId="72EE7558" w14:textId="77777777" w:rsidTr="00D852CE">
        <w:trPr>
          <w:trHeight w:val="350"/>
        </w:trPr>
        <w:tc>
          <w:tcPr>
            <w:tcW w:w="1525" w:type="dxa"/>
          </w:tcPr>
          <w:p w14:paraId="767DE6EF" w14:textId="16F5A7EF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571151FD" w14:textId="701AB8FF" w:rsidR="00F767A5" w:rsidRDefault="00F767A5" w:rsidP="00F767A5">
            <w:r>
              <w:t>job-no</w:t>
            </w:r>
          </w:p>
        </w:tc>
        <w:tc>
          <w:tcPr>
            <w:tcW w:w="3147" w:type="dxa"/>
          </w:tcPr>
          <w:p w14:paraId="4E8337CB" w14:textId="785EF0BA" w:rsidR="00F767A5" w:rsidRDefault="00A05CF2" w:rsidP="00F767A5">
            <w:r>
              <w:t xml:space="preserve">Job </w:t>
            </w:r>
            <w:r w:rsidR="008A79AE">
              <w:t>Number</w:t>
            </w:r>
          </w:p>
        </w:tc>
        <w:tc>
          <w:tcPr>
            <w:tcW w:w="2338" w:type="dxa"/>
          </w:tcPr>
          <w:p w14:paraId="1B003B45" w14:textId="28DCB14A" w:rsidR="00F767A5" w:rsidRDefault="00A05CF2" w:rsidP="00F767A5">
            <w:r w:rsidRPr="00A05CF2">
              <w:t>x(</w:t>
            </w:r>
            <w:r>
              <w:t>6</w:t>
            </w:r>
            <w:r w:rsidRPr="00A05CF2">
              <w:t>)</w:t>
            </w:r>
          </w:p>
        </w:tc>
      </w:tr>
      <w:tr w:rsidR="00F767A5" w14:paraId="7D188C54" w14:textId="77777777" w:rsidTr="00D852CE">
        <w:trPr>
          <w:trHeight w:val="350"/>
        </w:trPr>
        <w:tc>
          <w:tcPr>
            <w:tcW w:w="1525" w:type="dxa"/>
          </w:tcPr>
          <w:p w14:paraId="4118A269" w14:textId="2CBD772A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691B7048" w14:textId="1530F53B" w:rsidR="00F767A5" w:rsidRDefault="00F767A5" w:rsidP="00F767A5">
            <w:r>
              <w:t>job-no-to</w:t>
            </w:r>
          </w:p>
        </w:tc>
        <w:tc>
          <w:tcPr>
            <w:tcW w:w="3147" w:type="dxa"/>
          </w:tcPr>
          <w:p w14:paraId="5CAF67B3" w14:textId="34594AC8" w:rsidR="00F767A5" w:rsidRDefault="00A05CF2" w:rsidP="00F767A5">
            <w:r>
              <w:t>To Job</w:t>
            </w:r>
            <w:r w:rsidR="008A79AE">
              <w:t xml:space="preserve"> Number</w:t>
            </w:r>
          </w:p>
        </w:tc>
        <w:tc>
          <w:tcPr>
            <w:tcW w:w="2338" w:type="dxa"/>
          </w:tcPr>
          <w:p w14:paraId="502A2D4C" w14:textId="5FC48AEE" w:rsidR="00F767A5" w:rsidRDefault="00A05CF2" w:rsidP="00F767A5">
            <w:r w:rsidRPr="00A05CF2">
              <w:t>x(</w:t>
            </w:r>
            <w:r>
              <w:t>6</w:t>
            </w:r>
            <w:r w:rsidRPr="00A05CF2">
              <w:t>)</w:t>
            </w:r>
          </w:p>
        </w:tc>
      </w:tr>
      <w:tr w:rsidR="00F767A5" w14:paraId="0624B94E" w14:textId="77777777" w:rsidTr="00D852CE">
        <w:trPr>
          <w:trHeight w:val="350"/>
        </w:trPr>
        <w:tc>
          <w:tcPr>
            <w:tcW w:w="1525" w:type="dxa"/>
          </w:tcPr>
          <w:p w14:paraId="31CC7CE9" w14:textId="11856340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0CE0BD01" w14:textId="02532221" w:rsidR="00F767A5" w:rsidRDefault="00F767A5" w:rsidP="00F767A5">
            <w:r>
              <w:t>job-no2</w:t>
            </w:r>
          </w:p>
        </w:tc>
        <w:tc>
          <w:tcPr>
            <w:tcW w:w="3147" w:type="dxa"/>
          </w:tcPr>
          <w:p w14:paraId="24BF9858" w14:textId="117D3377" w:rsidR="00F767A5" w:rsidRDefault="00A05CF2" w:rsidP="00F767A5">
            <w:r>
              <w:t xml:space="preserve">Run </w:t>
            </w:r>
            <w:r w:rsidR="008A79AE">
              <w:t>Number</w:t>
            </w:r>
          </w:p>
        </w:tc>
        <w:tc>
          <w:tcPr>
            <w:tcW w:w="2338" w:type="dxa"/>
          </w:tcPr>
          <w:p w14:paraId="65443EA9" w14:textId="1394DD81" w:rsidR="00F767A5" w:rsidRDefault="00A05CF2" w:rsidP="00F767A5">
            <w:r>
              <w:t>&gt;9</w:t>
            </w:r>
          </w:p>
        </w:tc>
      </w:tr>
      <w:tr w:rsidR="00F767A5" w14:paraId="78191EF8" w14:textId="77777777" w:rsidTr="00D852CE">
        <w:trPr>
          <w:trHeight w:val="350"/>
        </w:trPr>
        <w:tc>
          <w:tcPr>
            <w:tcW w:w="1525" w:type="dxa"/>
          </w:tcPr>
          <w:p w14:paraId="49E5ABFE" w14:textId="5C14B6F6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0B041421" w14:textId="4D16A4CE" w:rsidR="00F767A5" w:rsidRDefault="00F767A5" w:rsidP="00F767A5">
            <w:r>
              <w:t>job-no2-to</w:t>
            </w:r>
          </w:p>
        </w:tc>
        <w:tc>
          <w:tcPr>
            <w:tcW w:w="3147" w:type="dxa"/>
          </w:tcPr>
          <w:p w14:paraId="3684FC32" w14:textId="6320C3D6" w:rsidR="00F767A5" w:rsidRDefault="008A79AE" w:rsidP="00F767A5">
            <w:r>
              <w:t>To Run Number</w:t>
            </w:r>
          </w:p>
        </w:tc>
        <w:tc>
          <w:tcPr>
            <w:tcW w:w="2338" w:type="dxa"/>
          </w:tcPr>
          <w:p w14:paraId="26CBEB93" w14:textId="632D8ECC" w:rsidR="00F767A5" w:rsidRDefault="00A05CF2" w:rsidP="00F767A5">
            <w:r>
              <w:t>99</w:t>
            </w:r>
          </w:p>
        </w:tc>
      </w:tr>
      <w:tr w:rsidR="00F767A5" w14:paraId="6390F63D" w14:textId="77777777" w:rsidTr="00D852CE">
        <w:trPr>
          <w:trHeight w:val="350"/>
        </w:trPr>
        <w:tc>
          <w:tcPr>
            <w:tcW w:w="1525" w:type="dxa"/>
          </w:tcPr>
          <w:p w14:paraId="76C6159D" w14:textId="41AF38BB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28381C40" w14:textId="30DAC8EE" w:rsidR="00F767A5" w:rsidRDefault="00F767A5" w:rsidP="00F767A5">
            <w:r>
              <w:t>loc</w:t>
            </w:r>
          </w:p>
        </w:tc>
        <w:tc>
          <w:tcPr>
            <w:tcW w:w="3147" w:type="dxa"/>
          </w:tcPr>
          <w:p w14:paraId="0BA0929A" w14:textId="03F077F2" w:rsidR="00F767A5" w:rsidRDefault="00A05CF2" w:rsidP="00F767A5">
            <w:r>
              <w:t>Warehouse</w:t>
            </w:r>
          </w:p>
        </w:tc>
        <w:tc>
          <w:tcPr>
            <w:tcW w:w="2338" w:type="dxa"/>
          </w:tcPr>
          <w:p w14:paraId="2A24DF22" w14:textId="444E882B" w:rsidR="00F767A5" w:rsidRDefault="00A05CF2" w:rsidP="00F767A5">
            <w:r w:rsidRPr="00A05CF2">
              <w:t>x(</w:t>
            </w:r>
            <w:r>
              <w:t>5</w:t>
            </w:r>
            <w:r w:rsidRPr="00A05CF2">
              <w:t>)</w:t>
            </w:r>
          </w:p>
        </w:tc>
      </w:tr>
      <w:tr w:rsidR="00F767A5" w14:paraId="0C8A57CE" w14:textId="77777777" w:rsidTr="00D852CE">
        <w:trPr>
          <w:trHeight w:val="350"/>
        </w:trPr>
        <w:tc>
          <w:tcPr>
            <w:tcW w:w="1525" w:type="dxa"/>
          </w:tcPr>
          <w:p w14:paraId="4B4368A9" w14:textId="41A9715C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741307D0" w14:textId="226362E1" w:rsidR="00F767A5" w:rsidRDefault="00F767A5" w:rsidP="00F767A5">
            <w:r>
              <w:t>po-no</w:t>
            </w:r>
          </w:p>
        </w:tc>
        <w:tc>
          <w:tcPr>
            <w:tcW w:w="3147" w:type="dxa"/>
          </w:tcPr>
          <w:p w14:paraId="191FB066" w14:textId="6DF918B5" w:rsidR="00F767A5" w:rsidRDefault="008A79AE" w:rsidP="00F767A5">
            <w:r>
              <w:t>Purchase Order Number</w:t>
            </w:r>
          </w:p>
        </w:tc>
        <w:tc>
          <w:tcPr>
            <w:tcW w:w="2338" w:type="dxa"/>
          </w:tcPr>
          <w:p w14:paraId="6FBEFA04" w14:textId="6AC36D6D" w:rsidR="00F767A5" w:rsidRDefault="00A05CF2" w:rsidP="00F767A5">
            <w:r w:rsidRPr="00A05CF2">
              <w:t>x(</w:t>
            </w:r>
            <w:r>
              <w:t>9</w:t>
            </w:r>
            <w:r w:rsidRPr="00A05CF2">
              <w:t>)</w:t>
            </w:r>
          </w:p>
        </w:tc>
      </w:tr>
      <w:tr w:rsidR="00F767A5" w14:paraId="10276C12" w14:textId="77777777" w:rsidTr="00D852CE">
        <w:trPr>
          <w:trHeight w:val="350"/>
        </w:trPr>
        <w:tc>
          <w:tcPr>
            <w:tcW w:w="1525" w:type="dxa"/>
          </w:tcPr>
          <w:p w14:paraId="32572020" w14:textId="5D4A4D90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53783E7F" w14:textId="718D811F" w:rsidR="00F767A5" w:rsidRDefault="00F767A5" w:rsidP="00F767A5">
            <w:r>
              <w:t>post-date</w:t>
            </w:r>
          </w:p>
        </w:tc>
        <w:tc>
          <w:tcPr>
            <w:tcW w:w="3147" w:type="dxa"/>
          </w:tcPr>
          <w:p w14:paraId="470263EE" w14:textId="6376C98B" w:rsidR="00F767A5" w:rsidRDefault="00A05CF2" w:rsidP="00F767A5">
            <w:r>
              <w:t>Date Posted</w:t>
            </w:r>
          </w:p>
        </w:tc>
        <w:tc>
          <w:tcPr>
            <w:tcW w:w="2338" w:type="dxa"/>
          </w:tcPr>
          <w:p w14:paraId="41C07A7A" w14:textId="2EEABE88" w:rsidR="00F767A5" w:rsidRDefault="00A05CF2" w:rsidP="00F767A5">
            <w:r w:rsidRPr="00A05CF2">
              <w:t>99/99/9999</w:t>
            </w:r>
          </w:p>
        </w:tc>
      </w:tr>
      <w:tr w:rsidR="00F767A5" w14:paraId="1CEA6112" w14:textId="77777777" w:rsidTr="00D852CE">
        <w:trPr>
          <w:trHeight w:val="350"/>
        </w:trPr>
        <w:tc>
          <w:tcPr>
            <w:tcW w:w="1525" w:type="dxa"/>
          </w:tcPr>
          <w:p w14:paraId="5369A888" w14:textId="21B0427A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177359E0" w14:textId="061D3C71" w:rsidR="00F767A5" w:rsidRDefault="00F767A5" w:rsidP="00F767A5">
            <w:r>
              <w:t>pur-uom</w:t>
            </w:r>
          </w:p>
        </w:tc>
        <w:tc>
          <w:tcPr>
            <w:tcW w:w="3147" w:type="dxa"/>
          </w:tcPr>
          <w:p w14:paraId="3F4BB281" w14:textId="55E38010" w:rsidR="00F767A5" w:rsidRDefault="00A05CF2" w:rsidP="00F767A5">
            <w:r>
              <w:t>Purchase U</w:t>
            </w:r>
            <w:r w:rsidR="008A79AE">
              <w:t xml:space="preserve">nit of </w:t>
            </w:r>
            <w:r>
              <w:t>M</w:t>
            </w:r>
            <w:r w:rsidR="008A79AE">
              <w:t>easure</w:t>
            </w:r>
          </w:p>
        </w:tc>
        <w:tc>
          <w:tcPr>
            <w:tcW w:w="2338" w:type="dxa"/>
          </w:tcPr>
          <w:p w14:paraId="560BC751" w14:textId="5A0F6299" w:rsidR="00F767A5" w:rsidRDefault="00A05CF2" w:rsidP="00F767A5">
            <w:r w:rsidRPr="00A05CF2">
              <w:t>x(3)</w:t>
            </w:r>
          </w:p>
        </w:tc>
      </w:tr>
      <w:tr w:rsidR="00F767A5" w14:paraId="2DC34E24" w14:textId="77777777" w:rsidTr="00D852CE">
        <w:trPr>
          <w:trHeight w:val="350"/>
        </w:trPr>
        <w:tc>
          <w:tcPr>
            <w:tcW w:w="1525" w:type="dxa"/>
          </w:tcPr>
          <w:p w14:paraId="669A9F91" w14:textId="65053427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54E86813" w14:textId="10424C0F" w:rsidR="00F767A5" w:rsidRDefault="00F767A5" w:rsidP="00F767A5">
            <w:r>
              <w:t>r-no</w:t>
            </w:r>
          </w:p>
        </w:tc>
        <w:tc>
          <w:tcPr>
            <w:tcW w:w="3147" w:type="dxa"/>
          </w:tcPr>
          <w:p w14:paraId="72ED780B" w14:textId="7EFC05A9" w:rsidR="00F767A5" w:rsidRDefault="00A05CF2" w:rsidP="00F767A5">
            <w:r>
              <w:t>?</w:t>
            </w:r>
          </w:p>
        </w:tc>
        <w:tc>
          <w:tcPr>
            <w:tcW w:w="2338" w:type="dxa"/>
          </w:tcPr>
          <w:p w14:paraId="1B23215B" w14:textId="21AD04BB" w:rsidR="00F767A5" w:rsidRDefault="00A05CF2" w:rsidP="00F767A5">
            <w:r w:rsidRPr="00A05CF2">
              <w:t>&gt;&gt;&gt;&gt;&gt;&gt;&gt;9</w:t>
            </w:r>
          </w:p>
        </w:tc>
      </w:tr>
      <w:tr w:rsidR="00F767A5" w14:paraId="5FE41592" w14:textId="77777777" w:rsidTr="00D852CE">
        <w:trPr>
          <w:trHeight w:val="350"/>
        </w:trPr>
        <w:tc>
          <w:tcPr>
            <w:tcW w:w="1525" w:type="dxa"/>
          </w:tcPr>
          <w:p w14:paraId="389989C1" w14:textId="2F2D4BD4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7546804F" w14:textId="1BAE531C" w:rsidR="00F767A5" w:rsidRDefault="00F767A5" w:rsidP="00F767A5">
            <w:r>
              <w:t>rec_key</w:t>
            </w:r>
          </w:p>
        </w:tc>
        <w:tc>
          <w:tcPr>
            <w:tcW w:w="3147" w:type="dxa"/>
          </w:tcPr>
          <w:p w14:paraId="2CB556AE" w14:textId="34F6C400" w:rsidR="00F767A5" w:rsidRDefault="00A05CF2" w:rsidP="00F767A5">
            <w:r>
              <w:t>Rec Key</w:t>
            </w:r>
          </w:p>
        </w:tc>
        <w:tc>
          <w:tcPr>
            <w:tcW w:w="2338" w:type="dxa"/>
          </w:tcPr>
          <w:p w14:paraId="43CB0DFA" w14:textId="527A8730" w:rsidR="00F767A5" w:rsidRDefault="00A05CF2" w:rsidP="00F767A5">
            <w:r w:rsidRPr="00A05CF2">
              <w:t>X(20)</w:t>
            </w:r>
          </w:p>
        </w:tc>
      </w:tr>
      <w:tr w:rsidR="00F767A5" w14:paraId="0BF57076" w14:textId="77777777" w:rsidTr="00D852CE">
        <w:trPr>
          <w:trHeight w:val="350"/>
        </w:trPr>
        <w:tc>
          <w:tcPr>
            <w:tcW w:w="1525" w:type="dxa"/>
          </w:tcPr>
          <w:p w14:paraId="4C1C7581" w14:textId="0916941F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7AD4AC2D" w14:textId="19587190" w:rsidR="00F767A5" w:rsidRDefault="00F767A5" w:rsidP="00F767A5">
            <w:r>
              <w:t>rita-code</w:t>
            </w:r>
          </w:p>
        </w:tc>
        <w:tc>
          <w:tcPr>
            <w:tcW w:w="3147" w:type="dxa"/>
          </w:tcPr>
          <w:p w14:paraId="4BDE4424" w14:textId="2047FCF9" w:rsidR="00F767A5" w:rsidRDefault="008A79AE" w:rsidP="00F767A5">
            <w:r>
              <w:t>Rita Code</w:t>
            </w:r>
          </w:p>
        </w:tc>
        <w:tc>
          <w:tcPr>
            <w:tcW w:w="2338" w:type="dxa"/>
          </w:tcPr>
          <w:p w14:paraId="28E8F46B" w14:textId="032C4030" w:rsidR="00F767A5" w:rsidRDefault="00A05CF2" w:rsidP="00F767A5">
            <w:r>
              <w:t>x(1)</w:t>
            </w:r>
          </w:p>
        </w:tc>
      </w:tr>
      <w:tr w:rsidR="00F767A5" w14:paraId="05A7B44A" w14:textId="77777777" w:rsidTr="00D852CE">
        <w:trPr>
          <w:trHeight w:val="350"/>
        </w:trPr>
        <w:tc>
          <w:tcPr>
            <w:tcW w:w="1525" w:type="dxa"/>
          </w:tcPr>
          <w:p w14:paraId="61E80C32" w14:textId="40A36C61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1E28D63F" w14:textId="4BC43149" w:rsidR="00F767A5" w:rsidRDefault="00F767A5" w:rsidP="00F767A5">
            <w:r>
              <w:t>trans-date</w:t>
            </w:r>
          </w:p>
        </w:tc>
        <w:tc>
          <w:tcPr>
            <w:tcW w:w="3147" w:type="dxa"/>
          </w:tcPr>
          <w:p w14:paraId="1FB000EF" w14:textId="36973491" w:rsidR="00F767A5" w:rsidRDefault="008A79AE" w:rsidP="00F767A5">
            <w:r>
              <w:t>Transaction Date</w:t>
            </w:r>
          </w:p>
        </w:tc>
        <w:tc>
          <w:tcPr>
            <w:tcW w:w="2338" w:type="dxa"/>
          </w:tcPr>
          <w:p w14:paraId="3E20A6B1" w14:textId="5937126C" w:rsidR="00F767A5" w:rsidRDefault="00A05CF2" w:rsidP="00F767A5">
            <w:r w:rsidRPr="00A05CF2">
              <w:t>99/99/9999</w:t>
            </w:r>
          </w:p>
        </w:tc>
      </w:tr>
      <w:tr w:rsidR="00F767A5" w14:paraId="6EB40AA9" w14:textId="77777777" w:rsidTr="00D852CE">
        <w:trPr>
          <w:trHeight w:val="350"/>
        </w:trPr>
        <w:tc>
          <w:tcPr>
            <w:tcW w:w="1525" w:type="dxa"/>
          </w:tcPr>
          <w:p w14:paraId="0DBC2226" w14:textId="00788BAA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0576C62D" w14:textId="10F1EDCE" w:rsidR="00F767A5" w:rsidRDefault="00F767A5" w:rsidP="00F767A5">
            <w:r>
              <w:t>upd-date</w:t>
            </w:r>
          </w:p>
        </w:tc>
        <w:tc>
          <w:tcPr>
            <w:tcW w:w="3147" w:type="dxa"/>
          </w:tcPr>
          <w:p w14:paraId="389D72EE" w14:textId="62DD2F53" w:rsidR="00F767A5" w:rsidRDefault="00A05CF2" w:rsidP="00F767A5">
            <w:r>
              <w:t>Updated Date</w:t>
            </w:r>
          </w:p>
        </w:tc>
        <w:tc>
          <w:tcPr>
            <w:tcW w:w="2338" w:type="dxa"/>
          </w:tcPr>
          <w:p w14:paraId="0B4EF25A" w14:textId="7874900D" w:rsidR="00F767A5" w:rsidRDefault="00A05CF2" w:rsidP="00F767A5">
            <w:r w:rsidRPr="00A05CF2">
              <w:t>99/99/9999</w:t>
            </w:r>
          </w:p>
        </w:tc>
      </w:tr>
      <w:tr w:rsidR="00F767A5" w14:paraId="0BDA760E" w14:textId="77777777" w:rsidTr="00D852CE">
        <w:trPr>
          <w:trHeight w:val="350"/>
        </w:trPr>
        <w:tc>
          <w:tcPr>
            <w:tcW w:w="1525" w:type="dxa"/>
          </w:tcPr>
          <w:p w14:paraId="0C09D66E" w14:textId="358D03F8" w:rsidR="00F767A5" w:rsidRDefault="00F767A5" w:rsidP="00F767A5">
            <w:r w:rsidRPr="00134551">
              <w:t>fg-rcpth</w:t>
            </w:r>
          </w:p>
        </w:tc>
        <w:tc>
          <w:tcPr>
            <w:tcW w:w="2340" w:type="dxa"/>
          </w:tcPr>
          <w:p w14:paraId="7073F620" w14:textId="31536D06" w:rsidR="00F767A5" w:rsidRDefault="00F767A5" w:rsidP="00F767A5">
            <w:r>
              <w:t>upd-time</w:t>
            </w:r>
          </w:p>
        </w:tc>
        <w:tc>
          <w:tcPr>
            <w:tcW w:w="3147" w:type="dxa"/>
          </w:tcPr>
          <w:p w14:paraId="2BB6245C" w14:textId="3089AC25" w:rsidR="00F767A5" w:rsidRDefault="00A05CF2" w:rsidP="00F767A5">
            <w:r>
              <w:t>Updated Time</w:t>
            </w:r>
          </w:p>
        </w:tc>
        <w:tc>
          <w:tcPr>
            <w:tcW w:w="2338" w:type="dxa"/>
          </w:tcPr>
          <w:p w14:paraId="059DA548" w14:textId="03792826" w:rsidR="00F767A5" w:rsidRDefault="00A05CF2" w:rsidP="00F767A5">
            <w:r w:rsidRPr="00A05CF2">
              <w:t>-&gt;,&gt;&gt;&gt;,&gt;&gt;9</w:t>
            </w:r>
          </w:p>
        </w:tc>
      </w:tr>
      <w:tr w:rsidR="00F767A5" w14:paraId="137B38B9" w14:textId="77777777" w:rsidTr="00D852CE">
        <w:trPr>
          <w:trHeight w:val="350"/>
        </w:trPr>
        <w:tc>
          <w:tcPr>
            <w:tcW w:w="1525" w:type="dxa"/>
          </w:tcPr>
          <w:p w14:paraId="56EFA1B8" w14:textId="7F388731" w:rsidR="00F767A5" w:rsidRDefault="00F767A5" w:rsidP="00F767A5">
            <w:r w:rsidRPr="00995EE5">
              <w:t>fg-rcpth</w:t>
            </w:r>
          </w:p>
        </w:tc>
        <w:tc>
          <w:tcPr>
            <w:tcW w:w="2340" w:type="dxa"/>
          </w:tcPr>
          <w:p w14:paraId="421BF73F" w14:textId="0F505176" w:rsidR="00F767A5" w:rsidRDefault="00F767A5" w:rsidP="00F767A5">
            <w:r>
              <w:t>user-id</w:t>
            </w:r>
          </w:p>
        </w:tc>
        <w:tc>
          <w:tcPr>
            <w:tcW w:w="3147" w:type="dxa"/>
          </w:tcPr>
          <w:p w14:paraId="45E8F8D7" w14:textId="33417418" w:rsidR="00F767A5" w:rsidRDefault="00A05CF2" w:rsidP="00F767A5">
            <w:r>
              <w:t>User ID</w:t>
            </w:r>
          </w:p>
        </w:tc>
        <w:tc>
          <w:tcPr>
            <w:tcW w:w="2338" w:type="dxa"/>
          </w:tcPr>
          <w:p w14:paraId="159F187D" w14:textId="5AD87462" w:rsidR="00F767A5" w:rsidRDefault="00A05CF2" w:rsidP="00F767A5">
            <w:r w:rsidRPr="00A05CF2">
              <w:t>x(10)</w:t>
            </w:r>
          </w:p>
        </w:tc>
      </w:tr>
      <w:tr w:rsidR="00F767A5" w14:paraId="259046C8" w14:textId="77777777" w:rsidTr="00D852CE">
        <w:trPr>
          <w:trHeight w:val="350"/>
        </w:trPr>
        <w:tc>
          <w:tcPr>
            <w:tcW w:w="1525" w:type="dxa"/>
          </w:tcPr>
          <w:p w14:paraId="793BC55B" w14:textId="4CD06315" w:rsidR="00F767A5" w:rsidRDefault="00F767A5" w:rsidP="00F767A5">
            <w:r w:rsidRPr="00995EE5">
              <w:t>fg-rcpth</w:t>
            </w:r>
          </w:p>
        </w:tc>
        <w:tc>
          <w:tcPr>
            <w:tcW w:w="2340" w:type="dxa"/>
          </w:tcPr>
          <w:p w14:paraId="050F1E16" w14:textId="215A00E4" w:rsidR="00F767A5" w:rsidRDefault="00F767A5" w:rsidP="00F767A5">
            <w:r>
              <w:t>vend-no</w:t>
            </w:r>
          </w:p>
        </w:tc>
        <w:tc>
          <w:tcPr>
            <w:tcW w:w="3147" w:type="dxa"/>
          </w:tcPr>
          <w:p w14:paraId="3001E65E" w14:textId="61A4BE8E" w:rsidR="00F767A5" w:rsidRDefault="00A05CF2" w:rsidP="00F767A5">
            <w:r>
              <w:t>Vendor</w:t>
            </w:r>
            <w:r w:rsidR="008A79AE">
              <w:t xml:space="preserve"> Number</w:t>
            </w:r>
          </w:p>
        </w:tc>
        <w:tc>
          <w:tcPr>
            <w:tcW w:w="2338" w:type="dxa"/>
          </w:tcPr>
          <w:p w14:paraId="53EF7CB6" w14:textId="68624275" w:rsidR="00F767A5" w:rsidRDefault="00A05CF2" w:rsidP="00F767A5">
            <w:r w:rsidRPr="00A05CF2">
              <w:t>x(</w:t>
            </w:r>
            <w:r>
              <w:t>8</w:t>
            </w:r>
            <w:r w:rsidRPr="00A05CF2">
              <w:t>)</w:t>
            </w:r>
          </w:p>
        </w:tc>
      </w:tr>
    </w:tbl>
    <w:p w14:paraId="7D71F086" w14:textId="3190993A" w:rsidR="00D20D2A" w:rsidRDefault="00D20D2A" w:rsidP="00D20D2A"/>
    <w:p w14:paraId="1353168C" w14:textId="7594AF7B" w:rsidR="00F767A5" w:rsidRDefault="00F767A5" w:rsidP="00D20D2A"/>
    <w:p w14:paraId="641CEB7B" w14:textId="4482B9CE" w:rsidR="00F767A5" w:rsidRDefault="00F767A5" w:rsidP="00D20D2A"/>
    <w:p w14:paraId="661EF1CB" w14:textId="4C2EF068" w:rsidR="00F767A5" w:rsidRDefault="00F767A5" w:rsidP="00D20D2A"/>
    <w:p w14:paraId="3FC9A2B1" w14:textId="35734322" w:rsidR="00F767A5" w:rsidRDefault="00F767A5" w:rsidP="00D20D2A"/>
    <w:p w14:paraId="21E3393C" w14:textId="25176A05" w:rsidR="00F767A5" w:rsidRDefault="00F767A5" w:rsidP="00D20D2A"/>
    <w:p w14:paraId="0E4B16A3" w14:textId="71B0365D" w:rsidR="00F767A5" w:rsidRDefault="00F767A5" w:rsidP="00D20D2A"/>
    <w:p w14:paraId="1022951C" w14:textId="19BF0873" w:rsidR="00F767A5" w:rsidRDefault="00F767A5" w:rsidP="00D20D2A"/>
    <w:p w14:paraId="50B3DCDF" w14:textId="1F2D4097" w:rsidR="00F767A5" w:rsidRDefault="00F767A5" w:rsidP="00D20D2A"/>
    <w:p w14:paraId="261391B6" w14:textId="77777777" w:rsidR="00F767A5" w:rsidRPr="00451F4E" w:rsidRDefault="00F767A5" w:rsidP="00D20D2A"/>
    <w:p w14:paraId="1FBC466A" w14:textId="194E9069" w:rsidR="00D20D2A" w:rsidRDefault="00D20D2A" w:rsidP="00D20D2A">
      <w:pPr>
        <w:pStyle w:val="Heading2"/>
      </w:pPr>
      <w:bookmarkStart w:id="21" w:name="_Toc49801904"/>
      <w:r>
        <w:lastRenderedPageBreak/>
        <w:t>Finished Good Receipts History Detail Table Field Definitions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075100A3" w14:textId="77777777" w:rsidTr="00D852CE">
        <w:tc>
          <w:tcPr>
            <w:tcW w:w="1525" w:type="dxa"/>
          </w:tcPr>
          <w:p w14:paraId="14E61751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5A194ADA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17597187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D6503D6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F767A5" w14:paraId="5D23F961" w14:textId="77777777" w:rsidTr="00D852CE">
        <w:trPr>
          <w:trHeight w:val="377"/>
        </w:trPr>
        <w:tc>
          <w:tcPr>
            <w:tcW w:w="1525" w:type="dxa"/>
          </w:tcPr>
          <w:p w14:paraId="4992232A" w14:textId="72D819B8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065BD3B5" w14:textId="1B3AF23C" w:rsidR="00F767A5" w:rsidRDefault="00F767A5" w:rsidP="00F767A5">
            <w:r>
              <w:t>BOL</w:t>
            </w:r>
          </w:p>
        </w:tc>
        <w:tc>
          <w:tcPr>
            <w:tcW w:w="3147" w:type="dxa"/>
          </w:tcPr>
          <w:p w14:paraId="0BD58B3E" w14:textId="6E5FD2C6" w:rsidR="00F767A5" w:rsidRDefault="00A05CF2" w:rsidP="00F767A5">
            <w:r>
              <w:t>B</w:t>
            </w:r>
            <w:r w:rsidR="008A79AE">
              <w:t>ill of Lading Number</w:t>
            </w:r>
          </w:p>
        </w:tc>
        <w:tc>
          <w:tcPr>
            <w:tcW w:w="2338" w:type="dxa"/>
          </w:tcPr>
          <w:p w14:paraId="1A4B7DC0" w14:textId="78496962" w:rsidR="00F767A5" w:rsidRDefault="00A05CF2" w:rsidP="00F767A5">
            <w:r w:rsidRPr="00A05CF2">
              <w:t>X(20)</w:t>
            </w:r>
          </w:p>
        </w:tc>
      </w:tr>
      <w:tr w:rsidR="00F767A5" w14:paraId="52949EA9" w14:textId="77777777" w:rsidTr="00D852CE">
        <w:trPr>
          <w:trHeight w:val="350"/>
        </w:trPr>
        <w:tc>
          <w:tcPr>
            <w:tcW w:w="1525" w:type="dxa"/>
          </w:tcPr>
          <w:p w14:paraId="4822D4C8" w14:textId="5C9EDC04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7B49CEA0" w14:textId="3A4A850A" w:rsidR="00F767A5" w:rsidRDefault="00F767A5" w:rsidP="00F767A5">
            <w:r>
              <w:t>cases</w:t>
            </w:r>
          </w:p>
        </w:tc>
        <w:tc>
          <w:tcPr>
            <w:tcW w:w="3147" w:type="dxa"/>
          </w:tcPr>
          <w:p w14:paraId="5988C563" w14:textId="189F6FFD" w:rsidR="00F767A5" w:rsidRDefault="00A05CF2" w:rsidP="00F767A5">
            <w:r>
              <w:t>Cases</w:t>
            </w:r>
          </w:p>
        </w:tc>
        <w:tc>
          <w:tcPr>
            <w:tcW w:w="2338" w:type="dxa"/>
          </w:tcPr>
          <w:p w14:paraId="6F094B24" w14:textId="0E96A4E1" w:rsidR="00F767A5" w:rsidRDefault="00A05CF2" w:rsidP="00F767A5">
            <w:r w:rsidRPr="00A05CF2">
              <w:t>-&gt;,&gt;&gt;&gt;,&gt;&gt;9</w:t>
            </w:r>
          </w:p>
        </w:tc>
      </w:tr>
      <w:tr w:rsidR="00F767A5" w14:paraId="349751AE" w14:textId="77777777" w:rsidTr="00D852CE">
        <w:trPr>
          <w:trHeight w:val="350"/>
        </w:trPr>
        <w:tc>
          <w:tcPr>
            <w:tcW w:w="1525" w:type="dxa"/>
          </w:tcPr>
          <w:p w14:paraId="2A979987" w14:textId="17BFBD8B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14E9AB9C" w14:textId="18E99165" w:rsidR="00F767A5" w:rsidRDefault="00F767A5" w:rsidP="00F767A5">
            <w:r>
              <w:t>cases-stack</w:t>
            </w:r>
          </w:p>
        </w:tc>
        <w:tc>
          <w:tcPr>
            <w:tcW w:w="3147" w:type="dxa"/>
          </w:tcPr>
          <w:p w14:paraId="636931CC" w14:textId="654B69BF" w:rsidR="00F767A5" w:rsidRDefault="00A05CF2" w:rsidP="00F767A5">
            <w:r>
              <w:t>Case/Bundles per Stack</w:t>
            </w:r>
          </w:p>
        </w:tc>
        <w:tc>
          <w:tcPr>
            <w:tcW w:w="2338" w:type="dxa"/>
          </w:tcPr>
          <w:p w14:paraId="55A84CCE" w14:textId="4DE29A57" w:rsidR="00F767A5" w:rsidRDefault="00A05CF2" w:rsidP="00F767A5">
            <w:r w:rsidRPr="00A05CF2">
              <w:t>&gt;,&gt;&gt;9</w:t>
            </w:r>
          </w:p>
        </w:tc>
      </w:tr>
      <w:tr w:rsidR="00F767A5" w14:paraId="5A3FF0FB" w14:textId="77777777" w:rsidTr="00D852CE">
        <w:trPr>
          <w:trHeight w:val="350"/>
        </w:trPr>
        <w:tc>
          <w:tcPr>
            <w:tcW w:w="1525" w:type="dxa"/>
          </w:tcPr>
          <w:p w14:paraId="2C2547B2" w14:textId="2A449230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2D3C3615" w14:textId="3966E406" w:rsidR="00F767A5" w:rsidRDefault="00F767A5" w:rsidP="00F767A5">
            <w:r>
              <w:t>company</w:t>
            </w:r>
          </w:p>
        </w:tc>
        <w:tc>
          <w:tcPr>
            <w:tcW w:w="3147" w:type="dxa"/>
          </w:tcPr>
          <w:p w14:paraId="79F382DD" w14:textId="537EE3C3" w:rsidR="00F767A5" w:rsidRDefault="00A05CF2" w:rsidP="00F767A5">
            <w:r>
              <w:t>Company</w:t>
            </w:r>
          </w:p>
        </w:tc>
        <w:tc>
          <w:tcPr>
            <w:tcW w:w="2338" w:type="dxa"/>
          </w:tcPr>
          <w:p w14:paraId="0DF0642E" w14:textId="17FE81BF" w:rsidR="00F767A5" w:rsidRDefault="00A05CF2" w:rsidP="00F767A5">
            <w:r w:rsidRPr="00A05CF2">
              <w:t>x(3)</w:t>
            </w:r>
          </w:p>
        </w:tc>
      </w:tr>
      <w:tr w:rsidR="00F767A5" w14:paraId="2E2D9775" w14:textId="77777777" w:rsidTr="00D852CE">
        <w:trPr>
          <w:trHeight w:val="350"/>
        </w:trPr>
        <w:tc>
          <w:tcPr>
            <w:tcW w:w="1525" w:type="dxa"/>
          </w:tcPr>
          <w:p w14:paraId="620CB6D5" w14:textId="25801A8C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1CCEE791" w14:textId="0544923A" w:rsidR="00F767A5" w:rsidRDefault="00F767A5" w:rsidP="00F767A5">
            <w:r>
              <w:t>cost</w:t>
            </w:r>
          </w:p>
        </w:tc>
        <w:tc>
          <w:tcPr>
            <w:tcW w:w="3147" w:type="dxa"/>
          </w:tcPr>
          <w:p w14:paraId="48966584" w14:textId="6FFFFE08" w:rsidR="00F767A5" w:rsidRDefault="00A05CF2" w:rsidP="00F767A5">
            <w:r>
              <w:t>Costs</w:t>
            </w:r>
          </w:p>
        </w:tc>
        <w:tc>
          <w:tcPr>
            <w:tcW w:w="2338" w:type="dxa"/>
          </w:tcPr>
          <w:p w14:paraId="4CC14980" w14:textId="5B9D1AD9" w:rsidR="00F767A5" w:rsidRDefault="00A05CF2" w:rsidP="00F767A5">
            <w:r w:rsidRPr="00A05CF2">
              <w:t>-&gt;&gt;&gt;,&gt;&gt;9.99&lt;&lt;</w:t>
            </w:r>
          </w:p>
        </w:tc>
      </w:tr>
      <w:tr w:rsidR="00F767A5" w14:paraId="6762FAEA" w14:textId="77777777" w:rsidTr="00D852CE">
        <w:trPr>
          <w:trHeight w:val="350"/>
        </w:trPr>
        <w:tc>
          <w:tcPr>
            <w:tcW w:w="1525" w:type="dxa"/>
          </w:tcPr>
          <w:p w14:paraId="261822D2" w14:textId="6673B56A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06FC986D" w14:textId="0285F383" w:rsidR="00F767A5" w:rsidRDefault="00F767A5" w:rsidP="00F767A5">
            <w:r>
              <w:t>frt-cost</w:t>
            </w:r>
          </w:p>
        </w:tc>
        <w:tc>
          <w:tcPr>
            <w:tcW w:w="3147" w:type="dxa"/>
          </w:tcPr>
          <w:p w14:paraId="237041AD" w14:textId="44526D8F" w:rsidR="00F767A5" w:rsidRDefault="008A79AE" w:rsidP="00F767A5">
            <w:r>
              <w:t xml:space="preserve">Freight </w:t>
            </w:r>
            <w:r w:rsidR="00A05CF2">
              <w:t>Costs</w:t>
            </w:r>
          </w:p>
        </w:tc>
        <w:tc>
          <w:tcPr>
            <w:tcW w:w="2338" w:type="dxa"/>
          </w:tcPr>
          <w:p w14:paraId="2494468B" w14:textId="13B21FDB" w:rsidR="00F767A5" w:rsidRDefault="00A05CF2" w:rsidP="00F767A5">
            <w:r w:rsidRPr="00A05CF2">
              <w:t>&gt;&gt;&gt;,&gt;&gt;9.99&lt;&lt;</w:t>
            </w:r>
          </w:p>
        </w:tc>
      </w:tr>
      <w:tr w:rsidR="00F767A5" w14:paraId="5337C86C" w14:textId="77777777" w:rsidTr="00D852CE">
        <w:trPr>
          <w:trHeight w:val="350"/>
        </w:trPr>
        <w:tc>
          <w:tcPr>
            <w:tcW w:w="1525" w:type="dxa"/>
          </w:tcPr>
          <w:p w14:paraId="5B40DA98" w14:textId="2253E0D7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620ECF29" w14:textId="4B4ED880" w:rsidR="00F767A5" w:rsidRDefault="00F767A5" w:rsidP="00F767A5">
            <w:r>
              <w:t>loc</w:t>
            </w:r>
          </w:p>
        </w:tc>
        <w:tc>
          <w:tcPr>
            <w:tcW w:w="3147" w:type="dxa"/>
          </w:tcPr>
          <w:p w14:paraId="6D2E3ED8" w14:textId="53028DC8" w:rsidR="00F767A5" w:rsidRDefault="00A05CF2" w:rsidP="00F767A5">
            <w:r>
              <w:t>Warehouse</w:t>
            </w:r>
          </w:p>
        </w:tc>
        <w:tc>
          <w:tcPr>
            <w:tcW w:w="2338" w:type="dxa"/>
          </w:tcPr>
          <w:p w14:paraId="222DD457" w14:textId="289DFF9B" w:rsidR="00F767A5" w:rsidRDefault="00A05CF2" w:rsidP="00F767A5">
            <w:r w:rsidRPr="00A05CF2">
              <w:t>x(</w:t>
            </w:r>
            <w:r>
              <w:t>5</w:t>
            </w:r>
            <w:r w:rsidRPr="00A05CF2">
              <w:t>)</w:t>
            </w:r>
          </w:p>
        </w:tc>
      </w:tr>
      <w:tr w:rsidR="00F767A5" w14:paraId="2230BE48" w14:textId="77777777" w:rsidTr="00D852CE">
        <w:trPr>
          <w:trHeight w:val="350"/>
        </w:trPr>
        <w:tc>
          <w:tcPr>
            <w:tcW w:w="1525" w:type="dxa"/>
          </w:tcPr>
          <w:p w14:paraId="1E10C7A1" w14:textId="28CA6D83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04C730A7" w14:textId="22BF6BFE" w:rsidR="00F767A5" w:rsidRDefault="00F767A5" w:rsidP="00F767A5">
            <w:r>
              <w:t>loc-bin</w:t>
            </w:r>
          </w:p>
        </w:tc>
        <w:tc>
          <w:tcPr>
            <w:tcW w:w="3147" w:type="dxa"/>
          </w:tcPr>
          <w:p w14:paraId="68A21CE1" w14:textId="5B004B4C" w:rsidR="00F767A5" w:rsidRDefault="00A05CF2" w:rsidP="00F767A5">
            <w:r>
              <w:t>Primary Bin Loc</w:t>
            </w:r>
            <w:r w:rsidR="008A79AE">
              <w:t>ation</w:t>
            </w:r>
          </w:p>
        </w:tc>
        <w:tc>
          <w:tcPr>
            <w:tcW w:w="2338" w:type="dxa"/>
          </w:tcPr>
          <w:p w14:paraId="2E3AD601" w14:textId="33E4058E" w:rsidR="00F767A5" w:rsidRDefault="00A05CF2" w:rsidP="00F767A5">
            <w:r w:rsidRPr="00A05CF2">
              <w:t>x(</w:t>
            </w:r>
            <w:r>
              <w:t>8</w:t>
            </w:r>
            <w:r w:rsidRPr="00A05CF2">
              <w:t>)</w:t>
            </w:r>
          </w:p>
        </w:tc>
      </w:tr>
      <w:tr w:rsidR="00F767A5" w14:paraId="13E87E0E" w14:textId="77777777" w:rsidTr="00D852CE">
        <w:trPr>
          <w:trHeight w:val="350"/>
        </w:trPr>
        <w:tc>
          <w:tcPr>
            <w:tcW w:w="1525" w:type="dxa"/>
          </w:tcPr>
          <w:p w14:paraId="4300826F" w14:textId="0FD05889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0598B199" w14:textId="62450548" w:rsidR="00F767A5" w:rsidRDefault="00F767A5" w:rsidP="00F767A5">
            <w:r>
              <w:t>loc-bin2</w:t>
            </w:r>
          </w:p>
        </w:tc>
        <w:tc>
          <w:tcPr>
            <w:tcW w:w="3147" w:type="dxa"/>
          </w:tcPr>
          <w:p w14:paraId="4DE1E2D1" w14:textId="6A047B78" w:rsidR="00F767A5" w:rsidRDefault="00A05CF2" w:rsidP="00F767A5">
            <w:r>
              <w:t>To Bin</w:t>
            </w:r>
          </w:p>
        </w:tc>
        <w:tc>
          <w:tcPr>
            <w:tcW w:w="2338" w:type="dxa"/>
          </w:tcPr>
          <w:p w14:paraId="6DC75A84" w14:textId="3A5D7569" w:rsidR="00F767A5" w:rsidRDefault="00A05CF2" w:rsidP="00F767A5">
            <w:r w:rsidRPr="00A05CF2">
              <w:t>x(</w:t>
            </w:r>
            <w:r>
              <w:t>8</w:t>
            </w:r>
            <w:r w:rsidRPr="00A05CF2">
              <w:t>)</w:t>
            </w:r>
          </w:p>
        </w:tc>
      </w:tr>
      <w:tr w:rsidR="00F767A5" w14:paraId="6FE3BA69" w14:textId="77777777" w:rsidTr="00D852CE">
        <w:trPr>
          <w:trHeight w:val="350"/>
        </w:trPr>
        <w:tc>
          <w:tcPr>
            <w:tcW w:w="1525" w:type="dxa"/>
          </w:tcPr>
          <w:p w14:paraId="59389B8D" w14:textId="48FC039C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6BB46077" w14:textId="35BBDDDB" w:rsidR="00F767A5" w:rsidRDefault="00F767A5" w:rsidP="00F767A5">
            <w:r>
              <w:t>loc2</w:t>
            </w:r>
          </w:p>
        </w:tc>
        <w:tc>
          <w:tcPr>
            <w:tcW w:w="3147" w:type="dxa"/>
          </w:tcPr>
          <w:p w14:paraId="01E592D2" w14:textId="41449CAE" w:rsidR="00F767A5" w:rsidRDefault="00A05CF2" w:rsidP="00F767A5">
            <w:r>
              <w:t>To W</w:t>
            </w:r>
            <w:r w:rsidR="008A79AE">
              <w:t>arehouse</w:t>
            </w:r>
          </w:p>
        </w:tc>
        <w:tc>
          <w:tcPr>
            <w:tcW w:w="2338" w:type="dxa"/>
          </w:tcPr>
          <w:p w14:paraId="5F3E30D1" w14:textId="162E7AEB" w:rsidR="00F767A5" w:rsidRDefault="00A05CF2" w:rsidP="00F767A5">
            <w:r w:rsidRPr="00A05CF2">
              <w:t>x(</w:t>
            </w:r>
            <w:r>
              <w:t>5</w:t>
            </w:r>
            <w:r w:rsidRPr="00A05CF2">
              <w:t>)</w:t>
            </w:r>
          </w:p>
        </w:tc>
      </w:tr>
      <w:tr w:rsidR="00F767A5" w14:paraId="6190A4B2" w14:textId="77777777" w:rsidTr="00D852CE">
        <w:trPr>
          <w:trHeight w:val="350"/>
        </w:trPr>
        <w:tc>
          <w:tcPr>
            <w:tcW w:w="1525" w:type="dxa"/>
          </w:tcPr>
          <w:p w14:paraId="0E7341FD" w14:textId="713FDD28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76B7337D" w14:textId="7710D271" w:rsidR="00F767A5" w:rsidRDefault="00F767A5" w:rsidP="00F767A5">
            <w:r>
              <w:t>partial</w:t>
            </w:r>
          </w:p>
        </w:tc>
        <w:tc>
          <w:tcPr>
            <w:tcW w:w="3147" w:type="dxa"/>
          </w:tcPr>
          <w:p w14:paraId="6D3F4588" w14:textId="7B07A963" w:rsidR="00F767A5" w:rsidRDefault="008A79AE" w:rsidP="00F767A5">
            <w:r>
              <w:t>Partial Number</w:t>
            </w:r>
          </w:p>
        </w:tc>
        <w:tc>
          <w:tcPr>
            <w:tcW w:w="2338" w:type="dxa"/>
          </w:tcPr>
          <w:p w14:paraId="2F5B6DD1" w14:textId="3C1C5383" w:rsidR="00F767A5" w:rsidRDefault="00A05CF2" w:rsidP="00F767A5">
            <w:r w:rsidRPr="00A05CF2">
              <w:t>&gt;&gt;&gt;,&gt;&gt;9</w:t>
            </w:r>
          </w:p>
        </w:tc>
      </w:tr>
      <w:tr w:rsidR="00F767A5" w14:paraId="77223280" w14:textId="77777777" w:rsidTr="00D852CE">
        <w:trPr>
          <w:trHeight w:val="350"/>
        </w:trPr>
        <w:tc>
          <w:tcPr>
            <w:tcW w:w="1525" w:type="dxa"/>
          </w:tcPr>
          <w:p w14:paraId="050B1C3B" w14:textId="33ACB01A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1646B590" w14:textId="62EBDE8A" w:rsidR="00F767A5" w:rsidRDefault="00F767A5" w:rsidP="00F767A5">
            <w:r>
              <w:t>qty</w:t>
            </w:r>
          </w:p>
        </w:tc>
        <w:tc>
          <w:tcPr>
            <w:tcW w:w="3147" w:type="dxa"/>
          </w:tcPr>
          <w:p w14:paraId="31B01CA5" w14:textId="48F280F2" w:rsidR="00F767A5" w:rsidRDefault="008A79AE" w:rsidP="00F767A5">
            <w:r>
              <w:t>Quantity</w:t>
            </w:r>
          </w:p>
        </w:tc>
        <w:tc>
          <w:tcPr>
            <w:tcW w:w="2338" w:type="dxa"/>
          </w:tcPr>
          <w:p w14:paraId="4C47BCC8" w14:textId="5830FAFF" w:rsidR="00F767A5" w:rsidRDefault="00A05CF2" w:rsidP="00F767A5">
            <w:r w:rsidRPr="00A05CF2">
              <w:t>-&gt;&gt;&gt;&gt;,&gt;&gt;9.9&lt;&lt;</w:t>
            </w:r>
          </w:p>
        </w:tc>
      </w:tr>
      <w:tr w:rsidR="00F767A5" w14:paraId="23E3F6B2" w14:textId="77777777" w:rsidTr="00D852CE">
        <w:trPr>
          <w:trHeight w:val="350"/>
        </w:trPr>
        <w:tc>
          <w:tcPr>
            <w:tcW w:w="1525" w:type="dxa"/>
          </w:tcPr>
          <w:p w14:paraId="75F83D47" w14:textId="4AD14EED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4F53B278" w14:textId="3B1BDB12" w:rsidR="00F767A5" w:rsidRDefault="00F767A5" w:rsidP="00F767A5">
            <w:r>
              <w:t>qty-case</w:t>
            </w:r>
          </w:p>
        </w:tc>
        <w:tc>
          <w:tcPr>
            <w:tcW w:w="3147" w:type="dxa"/>
          </w:tcPr>
          <w:p w14:paraId="58F2922A" w14:textId="7CC87332" w:rsidR="00F767A5" w:rsidRDefault="00A05CF2" w:rsidP="00F767A5">
            <w:r>
              <w:t>Q</w:t>
            </w:r>
            <w:r w:rsidR="008A79AE">
              <w:t>uantity</w:t>
            </w:r>
            <w:r>
              <w:t xml:space="preserve"> per Case</w:t>
            </w:r>
          </w:p>
        </w:tc>
        <w:tc>
          <w:tcPr>
            <w:tcW w:w="2338" w:type="dxa"/>
          </w:tcPr>
          <w:p w14:paraId="6CDE36AA" w14:textId="618D1A75" w:rsidR="00F767A5" w:rsidRDefault="00A05CF2" w:rsidP="00F767A5">
            <w:r w:rsidRPr="00A05CF2">
              <w:t>&gt;&gt;&gt;,&gt;&gt;9</w:t>
            </w:r>
          </w:p>
        </w:tc>
      </w:tr>
      <w:tr w:rsidR="00F767A5" w14:paraId="2A246C70" w14:textId="77777777" w:rsidTr="00D852CE">
        <w:trPr>
          <w:trHeight w:val="350"/>
        </w:trPr>
        <w:tc>
          <w:tcPr>
            <w:tcW w:w="1525" w:type="dxa"/>
          </w:tcPr>
          <w:p w14:paraId="7B7BC388" w14:textId="22966EAE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56093370" w14:textId="36D7EDC0" w:rsidR="00F767A5" w:rsidRDefault="00F767A5" w:rsidP="00F767A5">
            <w:r>
              <w:t>r-no</w:t>
            </w:r>
          </w:p>
        </w:tc>
        <w:tc>
          <w:tcPr>
            <w:tcW w:w="3147" w:type="dxa"/>
          </w:tcPr>
          <w:p w14:paraId="3A07336B" w14:textId="2595732E" w:rsidR="00F767A5" w:rsidRDefault="00A05CF2" w:rsidP="00F767A5">
            <w:r>
              <w:t>?</w:t>
            </w:r>
          </w:p>
        </w:tc>
        <w:tc>
          <w:tcPr>
            <w:tcW w:w="2338" w:type="dxa"/>
          </w:tcPr>
          <w:p w14:paraId="414C60A5" w14:textId="30339222" w:rsidR="00F767A5" w:rsidRDefault="00A05CF2" w:rsidP="00F767A5">
            <w:r w:rsidRPr="00A05CF2">
              <w:t>&gt;&gt;&gt;&gt;&gt;&gt;&gt;9</w:t>
            </w:r>
          </w:p>
        </w:tc>
      </w:tr>
      <w:tr w:rsidR="00F767A5" w14:paraId="68EC6854" w14:textId="77777777" w:rsidTr="00D852CE">
        <w:trPr>
          <w:trHeight w:val="350"/>
        </w:trPr>
        <w:tc>
          <w:tcPr>
            <w:tcW w:w="1525" w:type="dxa"/>
          </w:tcPr>
          <w:p w14:paraId="5260DE00" w14:textId="06C4D1A4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6931939E" w14:textId="03F70CF4" w:rsidR="00F767A5" w:rsidRDefault="00F767A5" w:rsidP="00F767A5">
            <w:r>
              <w:t>receiver-no</w:t>
            </w:r>
          </w:p>
        </w:tc>
        <w:tc>
          <w:tcPr>
            <w:tcW w:w="3147" w:type="dxa"/>
          </w:tcPr>
          <w:p w14:paraId="2DF90AA3" w14:textId="59C84418" w:rsidR="00F767A5" w:rsidRDefault="008A79AE" w:rsidP="00F767A5">
            <w:r>
              <w:t>Receiver Number</w:t>
            </w:r>
          </w:p>
        </w:tc>
        <w:tc>
          <w:tcPr>
            <w:tcW w:w="2338" w:type="dxa"/>
          </w:tcPr>
          <w:p w14:paraId="4619DAD1" w14:textId="1E49CB11" w:rsidR="00F767A5" w:rsidRDefault="00C70004" w:rsidP="00F767A5">
            <w:r w:rsidRPr="00C70004">
              <w:t>x(20)</w:t>
            </w:r>
          </w:p>
        </w:tc>
      </w:tr>
      <w:tr w:rsidR="00F767A5" w14:paraId="74958D43" w14:textId="77777777" w:rsidTr="00D852CE">
        <w:trPr>
          <w:trHeight w:val="350"/>
        </w:trPr>
        <w:tc>
          <w:tcPr>
            <w:tcW w:w="1525" w:type="dxa"/>
          </w:tcPr>
          <w:p w14:paraId="506B47A4" w14:textId="10A4FE5C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3EA83259" w14:textId="51416C61" w:rsidR="00F767A5" w:rsidRDefault="00F767A5" w:rsidP="00F767A5">
            <w:r>
              <w:t>rec_key</w:t>
            </w:r>
          </w:p>
        </w:tc>
        <w:tc>
          <w:tcPr>
            <w:tcW w:w="3147" w:type="dxa"/>
          </w:tcPr>
          <w:p w14:paraId="55A05D04" w14:textId="5F10593E" w:rsidR="00F767A5" w:rsidRDefault="00A05CF2" w:rsidP="00F767A5">
            <w:r>
              <w:t>Rec Key</w:t>
            </w:r>
          </w:p>
        </w:tc>
        <w:tc>
          <w:tcPr>
            <w:tcW w:w="2338" w:type="dxa"/>
          </w:tcPr>
          <w:p w14:paraId="041D56BF" w14:textId="169B16F4" w:rsidR="00F767A5" w:rsidRDefault="00C70004" w:rsidP="00F767A5">
            <w:r w:rsidRPr="00C70004">
              <w:t>x(20)</w:t>
            </w:r>
          </w:p>
        </w:tc>
      </w:tr>
      <w:tr w:rsidR="00F767A5" w14:paraId="28D77280" w14:textId="77777777" w:rsidTr="00D852CE">
        <w:trPr>
          <w:trHeight w:val="350"/>
        </w:trPr>
        <w:tc>
          <w:tcPr>
            <w:tcW w:w="1525" w:type="dxa"/>
          </w:tcPr>
          <w:p w14:paraId="2859462B" w14:textId="44B249F4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03E598CC" w14:textId="52EBAA2F" w:rsidR="00F767A5" w:rsidRDefault="00F767A5" w:rsidP="00F767A5">
            <w:r>
              <w:t>rita-code</w:t>
            </w:r>
          </w:p>
        </w:tc>
        <w:tc>
          <w:tcPr>
            <w:tcW w:w="3147" w:type="dxa"/>
          </w:tcPr>
          <w:p w14:paraId="1A236DEE" w14:textId="61A7CA32" w:rsidR="00F767A5" w:rsidRDefault="008A79AE" w:rsidP="00F767A5">
            <w:r>
              <w:t>Rita</w:t>
            </w:r>
            <w:r w:rsidR="00A05CF2">
              <w:t xml:space="preserve"> Code</w:t>
            </w:r>
          </w:p>
        </w:tc>
        <w:tc>
          <w:tcPr>
            <w:tcW w:w="2338" w:type="dxa"/>
          </w:tcPr>
          <w:p w14:paraId="5C3CF031" w14:textId="4278D99F" w:rsidR="00F767A5" w:rsidRDefault="00C70004" w:rsidP="00F767A5">
            <w:r w:rsidRPr="00C70004">
              <w:t>x(</w:t>
            </w:r>
            <w:r>
              <w:t>1</w:t>
            </w:r>
            <w:r w:rsidRPr="00C70004">
              <w:t>)</w:t>
            </w:r>
          </w:p>
        </w:tc>
      </w:tr>
      <w:tr w:rsidR="00F767A5" w14:paraId="585B6BB6" w14:textId="77777777" w:rsidTr="00D852CE">
        <w:trPr>
          <w:trHeight w:val="350"/>
        </w:trPr>
        <w:tc>
          <w:tcPr>
            <w:tcW w:w="1525" w:type="dxa"/>
          </w:tcPr>
          <w:p w14:paraId="6C506526" w14:textId="563C6F8C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63455C09" w14:textId="749ABAC9" w:rsidR="00F767A5" w:rsidRDefault="00F767A5" w:rsidP="00F767A5">
            <w:r>
              <w:t>stack-code</w:t>
            </w:r>
          </w:p>
        </w:tc>
        <w:tc>
          <w:tcPr>
            <w:tcW w:w="3147" w:type="dxa"/>
          </w:tcPr>
          <w:p w14:paraId="76E8C193" w14:textId="14E3C682" w:rsidR="00F767A5" w:rsidRDefault="00A05CF2" w:rsidP="00F767A5">
            <w:r>
              <w:t>Stacking Code</w:t>
            </w:r>
          </w:p>
        </w:tc>
        <w:tc>
          <w:tcPr>
            <w:tcW w:w="2338" w:type="dxa"/>
          </w:tcPr>
          <w:p w14:paraId="5A570B5A" w14:textId="31417C15" w:rsidR="00F767A5" w:rsidRDefault="00C70004" w:rsidP="00F767A5">
            <w:r>
              <w:t>x</w:t>
            </w:r>
          </w:p>
        </w:tc>
      </w:tr>
      <w:tr w:rsidR="00F767A5" w14:paraId="5F161D24" w14:textId="77777777" w:rsidTr="00D852CE">
        <w:trPr>
          <w:trHeight w:val="350"/>
        </w:trPr>
        <w:tc>
          <w:tcPr>
            <w:tcW w:w="1525" w:type="dxa"/>
          </w:tcPr>
          <w:p w14:paraId="46401429" w14:textId="22A5B4CD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23524A14" w14:textId="26403F01" w:rsidR="00F767A5" w:rsidRDefault="00F767A5" w:rsidP="00F767A5">
            <w:r>
              <w:t>stacks-unit</w:t>
            </w:r>
          </w:p>
        </w:tc>
        <w:tc>
          <w:tcPr>
            <w:tcW w:w="3147" w:type="dxa"/>
          </w:tcPr>
          <w:p w14:paraId="26F0AB4C" w14:textId="38BDFF64" w:rsidR="00F767A5" w:rsidRDefault="00A05CF2" w:rsidP="00F767A5">
            <w:r>
              <w:t>Stacks per Unit</w:t>
            </w:r>
          </w:p>
        </w:tc>
        <w:tc>
          <w:tcPr>
            <w:tcW w:w="2338" w:type="dxa"/>
          </w:tcPr>
          <w:p w14:paraId="79E847C4" w14:textId="694340D8" w:rsidR="00F767A5" w:rsidRDefault="00C70004" w:rsidP="00F767A5">
            <w:r w:rsidRPr="00C70004">
              <w:t>&gt;,&gt;&gt;9</w:t>
            </w:r>
          </w:p>
        </w:tc>
      </w:tr>
      <w:tr w:rsidR="00F767A5" w14:paraId="41CFD784" w14:textId="77777777" w:rsidTr="00D852CE">
        <w:trPr>
          <w:trHeight w:val="350"/>
        </w:trPr>
        <w:tc>
          <w:tcPr>
            <w:tcW w:w="1525" w:type="dxa"/>
          </w:tcPr>
          <w:p w14:paraId="6E68E07E" w14:textId="458C0446" w:rsidR="00F767A5" w:rsidRDefault="00F767A5" w:rsidP="00F767A5">
            <w:r w:rsidRPr="00F86543">
              <w:t>fg-rdtlh</w:t>
            </w:r>
          </w:p>
        </w:tc>
        <w:tc>
          <w:tcPr>
            <w:tcW w:w="2340" w:type="dxa"/>
          </w:tcPr>
          <w:p w14:paraId="487929A0" w14:textId="0101CE87" w:rsidR="00F767A5" w:rsidRDefault="00F767A5" w:rsidP="00F767A5">
            <w:r>
              <w:t>tag</w:t>
            </w:r>
          </w:p>
        </w:tc>
        <w:tc>
          <w:tcPr>
            <w:tcW w:w="3147" w:type="dxa"/>
          </w:tcPr>
          <w:p w14:paraId="6B3EAFAC" w14:textId="0DE983DF" w:rsidR="00F767A5" w:rsidRDefault="008A79AE" w:rsidP="00F767A5">
            <w:r>
              <w:t>Tag Number</w:t>
            </w:r>
          </w:p>
        </w:tc>
        <w:tc>
          <w:tcPr>
            <w:tcW w:w="2338" w:type="dxa"/>
          </w:tcPr>
          <w:p w14:paraId="5EE63D70" w14:textId="734A9BD9" w:rsidR="00F767A5" w:rsidRDefault="00C70004" w:rsidP="00F767A5">
            <w:r w:rsidRPr="00C70004">
              <w:t>x(</w:t>
            </w:r>
            <w:r>
              <w:t>8</w:t>
            </w:r>
            <w:r w:rsidRPr="00C70004">
              <w:t>)</w:t>
            </w:r>
          </w:p>
        </w:tc>
      </w:tr>
      <w:tr w:rsidR="00F767A5" w14:paraId="40DE5604" w14:textId="77777777" w:rsidTr="00D852CE">
        <w:trPr>
          <w:trHeight w:val="350"/>
        </w:trPr>
        <w:tc>
          <w:tcPr>
            <w:tcW w:w="1525" w:type="dxa"/>
          </w:tcPr>
          <w:p w14:paraId="5D8BB705" w14:textId="509A7B80" w:rsidR="00F767A5" w:rsidRDefault="00F767A5" w:rsidP="00F767A5">
            <w:r w:rsidRPr="00E74F9A">
              <w:t>fg-rdtlh</w:t>
            </w:r>
          </w:p>
        </w:tc>
        <w:tc>
          <w:tcPr>
            <w:tcW w:w="2340" w:type="dxa"/>
          </w:tcPr>
          <w:p w14:paraId="53F93360" w14:textId="7C9D7B09" w:rsidR="00F767A5" w:rsidRDefault="00F767A5" w:rsidP="00F767A5">
            <w:r>
              <w:t>tag2</w:t>
            </w:r>
          </w:p>
        </w:tc>
        <w:tc>
          <w:tcPr>
            <w:tcW w:w="3147" w:type="dxa"/>
          </w:tcPr>
          <w:p w14:paraId="1A34CDAF" w14:textId="65CD26C4" w:rsidR="00F767A5" w:rsidRDefault="00A05CF2" w:rsidP="00F767A5">
            <w:r>
              <w:t>To Tag</w:t>
            </w:r>
            <w:r w:rsidR="008A79AE">
              <w:t xml:space="preserve"> Number</w:t>
            </w:r>
          </w:p>
        </w:tc>
        <w:tc>
          <w:tcPr>
            <w:tcW w:w="2338" w:type="dxa"/>
          </w:tcPr>
          <w:p w14:paraId="76C363F3" w14:textId="78DB6937" w:rsidR="00F767A5" w:rsidRDefault="00C70004" w:rsidP="00F767A5">
            <w:r w:rsidRPr="00C70004">
              <w:t>x(</w:t>
            </w:r>
            <w:r>
              <w:t>5</w:t>
            </w:r>
            <w:r w:rsidRPr="00C70004">
              <w:t>)</w:t>
            </w:r>
          </w:p>
        </w:tc>
      </w:tr>
      <w:tr w:rsidR="00F767A5" w14:paraId="7F9039ED" w14:textId="77777777" w:rsidTr="00D852CE">
        <w:trPr>
          <w:trHeight w:val="350"/>
        </w:trPr>
        <w:tc>
          <w:tcPr>
            <w:tcW w:w="1525" w:type="dxa"/>
          </w:tcPr>
          <w:p w14:paraId="2C96B14B" w14:textId="52AA2EE8" w:rsidR="00F767A5" w:rsidRDefault="00F767A5" w:rsidP="00F767A5">
            <w:r w:rsidRPr="00E74F9A">
              <w:t>fg-rdtlh</w:t>
            </w:r>
          </w:p>
        </w:tc>
        <w:tc>
          <w:tcPr>
            <w:tcW w:w="2340" w:type="dxa"/>
          </w:tcPr>
          <w:p w14:paraId="2C1C5BEB" w14:textId="40F39EDE" w:rsidR="00F767A5" w:rsidRDefault="00F767A5" w:rsidP="00F767A5">
            <w:r>
              <w:t>units-pallet</w:t>
            </w:r>
          </w:p>
        </w:tc>
        <w:tc>
          <w:tcPr>
            <w:tcW w:w="3147" w:type="dxa"/>
          </w:tcPr>
          <w:p w14:paraId="56FF1FC2" w14:textId="03171FED" w:rsidR="00F767A5" w:rsidRDefault="00A05CF2" w:rsidP="00F767A5">
            <w:r>
              <w:t>Units per Pallet</w:t>
            </w:r>
          </w:p>
        </w:tc>
        <w:tc>
          <w:tcPr>
            <w:tcW w:w="2338" w:type="dxa"/>
          </w:tcPr>
          <w:p w14:paraId="14724A11" w14:textId="25CDA176" w:rsidR="00F767A5" w:rsidRDefault="00C70004" w:rsidP="00F767A5">
            <w:r w:rsidRPr="00C70004">
              <w:t>&gt;,&gt;&gt;9</w:t>
            </w:r>
          </w:p>
        </w:tc>
      </w:tr>
      <w:tr w:rsidR="00F767A5" w14:paraId="3D090EB4" w14:textId="77777777" w:rsidTr="00D852CE">
        <w:trPr>
          <w:trHeight w:val="350"/>
        </w:trPr>
        <w:tc>
          <w:tcPr>
            <w:tcW w:w="1525" w:type="dxa"/>
          </w:tcPr>
          <w:p w14:paraId="5B0B2B70" w14:textId="699FA3DB" w:rsidR="00F767A5" w:rsidRDefault="00F767A5" w:rsidP="00F767A5">
            <w:r w:rsidRPr="00E74F9A">
              <w:t>fg-rdtlh</w:t>
            </w:r>
          </w:p>
        </w:tc>
        <w:tc>
          <w:tcPr>
            <w:tcW w:w="2340" w:type="dxa"/>
          </w:tcPr>
          <w:p w14:paraId="568E48B8" w14:textId="30E38746" w:rsidR="00F767A5" w:rsidRDefault="00F767A5" w:rsidP="00F767A5">
            <w:r>
              <w:t>upd-date</w:t>
            </w:r>
          </w:p>
        </w:tc>
        <w:tc>
          <w:tcPr>
            <w:tcW w:w="3147" w:type="dxa"/>
          </w:tcPr>
          <w:p w14:paraId="2B889D4D" w14:textId="09159B6C" w:rsidR="00F767A5" w:rsidRDefault="00A05CF2" w:rsidP="00F767A5">
            <w:r>
              <w:t>Updated Date</w:t>
            </w:r>
          </w:p>
        </w:tc>
        <w:tc>
          <w:tcPr>
            <w:tcW w:w="2338" w:type="dxa"/>
          </w:tcPr>
          <w:p w14:paraId="33076060" w14:textId="51AAADAB" w:rsidR="00F767A5" w:rsidRDefault="00C70004" w:rsidP="00F767A5">
            <w:r w:rsidRPr="00C70004">
              <w:t>99/99/9999</w:t>
            </w:r>
          </w:p>
        </w:tc>
      </w:tr>
      <w:tr w:rsidR="00F767A5" w14:paraId="2893EEDE" w14:textId="77777777" w:rsidTr="00D852CE">
        <w:trPr>
          <w:trHeight w:val="350"/>
        </w:trPr>
        <w:tc>
          <w:tcPr>
            <w:tcW w:w="1525" w:type="dxa"/>
          </w:tcPr>
          <w:p w14:paraId="1F85E257" w14:textId="2B107A37" w:rsidR="00F767A5" w:rsidRDefault="00F767A5" w:rsidP="00F767A5">
            <w:r w:rsidRPr="00E74F9A">
              <w:t>fg-rdtlh</w:t>
            </w:r>
          </w:p>
        </w:tc>
        <w:tc>
          <w:tcPr>
            <w:tcW w:w="2340" w:type="dxa"/>
          </w:tcPr>
          <w:p w14:paraId="6E48DA00" w14:textId="4622AF6F" w:rsidR="00F767A5" w:rsidRDefault="00F767A5" w:rsidP="00F767A5">
            <w:r>
              <w:t>upd-time</w:t>
            </w:r>
          </w:p>
        </w:tc>
        <w:tc>
          <w:tcPr>
            <w:tcW w:w="3147" w:type="dxa"/>
          </w:tcPr>
          <w:p w14:paraId="7BE02D41" w14:textId="0474E98C" w:rsidR="00F767A5" w:rsidRDefault="00A05CF2" w:rsidP="00F767A5">
            <w:r>
              <w:t>Updated Time</w:t>
            </w:r>
          </w:p>
        </w:tc>
        <w:tc>
          <w:tcPr>
            <w:tcW w:w="2338" w:type="dxa"/>
          </w:tcPr>
          <w:p w14:paraId="62350F2C" w14:textId="5F99D86C" w:rsidR="00F767A5" w:rsidRDefault="00C70004" w:rsidP="00F767A5">
            <w:r w:rsidRPr="00C70004">
              <w:t>-&gt;,&gt;&gt;&gt;,&gt;&gt;9</w:t>
            </w:r>
          </w:p>
        </w:tc>
      </w:tr>
      <w:tr w:rsidR="00F767A5" w14:paraId="0A48858D" w14:textId="77777777" w:rsidTr="00D852CE">
        <w:trPr>
          <w:trHeight w:val="350"/>
        </w:trPr>
        <w:tc>
          <w:tcPr>
            <w:tcW w:w="1525" w:type="dxa"/>
          </w:tcPr>
          <w:p w14:paraId="4E3F72FE" w14:textId="1310912A" w:rsidR="00F767A5" w:rsidRDefault="00F767A5" w:rsidP="00F767A5">
            <w:r w:rsidRPr="00E74F9A">
              <w:t>fg-rdtlh</w:t>
            </w:r>
          </w:p>
        </w:tc>
        <w:tc>
          <w:tcPr>
            <w:tcW w:w="2340" w:type="dxa"/>
          </w:tcPr>
          <w:p w14:paraId="732B6AE3" w14:textId="6B0AD599" w:rsidR="00F767A5" w:rsidRDefault="00F767A5" w:rsidP="00F767A5">
            <w:r>
              <w:t>user-id</w:t>
            </w:r>
          </w:p>
        </w:tc>
        <w:tc>
          <w:tcPr>
            <w:tcW w:w="3147" w:type="dxa"/>
          </w:tcPr>
          <w:p w14:paraId="63B086E4" w14:textId="09328CDA" w:rsidR="00F767A5" w:rsidRDefault="008A79AE" w:rsidP="00F767A5">
            <w:r>
              <w:t>User ID</w:t>
            </w:r>
          </w:p>
        </w:tc>
        <w:tc>
          <w:tcPr>
            <w:tcW w:w="2338" w:type="dxa"/>
          </w:tcPr>
          <w:p w14:paraId="0633BF8F" w14:textId="74B8C917" w:rsidR="00F767A5" w:rsidRDefault="00C70004" w:rsidP="00F767A5">
            <w:r w:rsidRPr="00C70004">
              <w:t>x(</w:t>
            </w:r>
            <w:r>
              <w:t>8</w:t>
            </w:r>
            <w:r w:rsidRPr="00C70004">
              <w:t>)</w:t>
            </w:r>
          </w:p>
        </w:tc>
      </w:tr>
    </w:tbl>
    <w:p w14:paraId="116CA23C" w14:textId="57C9B713" w:rsidR="00D20D2A" w:rsidRDefault="00D20D2A" w:rsidP="00D20D2A"/>
    <w:p w14:paraId="70814A70" w14:textId="2B11922A" w:rsidR="00F767A5" w:rsidRDefault="00F767A5" w:rsidP="00D20D2A"/>
    <w:p w14:paraId="5C212940" w14:textId="7F386DD6" w:rsidR="00F767A5" w:rsidRDefault="00F767A5" w:rsidP="00D20D2A"/>
    <w:p w14:paraId="32DAB908" w14:textId="0BF93F5A" w:rsidR="00F767A5" w:rsidRDefault="00F767A5" w:rsidP="00D20D2A"/>
    <w:p w14:paraId="74001232" w14:textId="77777777" w:rsidR="00F767A5" w:rsidRPr="00451F4E" w:rsidRDefault="00F767A5" w:rsidP="00D20D2A"/>
    <w:p w14:paraId="77538880" w14:textId="6F1A45D8" w:rsidR="00421D19" w:rsidRDefault="00D20D2A" w:rsidP="00421D19">
      <w:pPr>
        <w:pStyle w:val="Heading1"/>
        <w:rPr>
          <w:b/>
          <w:bCs/>
        </w:rPr>
      </w:pPr>
      <w:bookmarkStart w:id="22" w:name="_Toc49801905"/>
      <w:r>
        <w:rPr>
          <w:b/>
          <w:bCs/>
        </w:rPr>
        <w:lastRenderedPageBreak/>
        <w:t>General Ledger</w:t>
      </w:r>
      <w:bookmarkEnd w:id="22"/>
    </w:p>
    <w:p w14:paraId="7CF7FB1B" w14:textId="01AE8F31" w:rsidR="00D20D2A" w:rsidRDefault="00D20D2A" w:rsidP="00D20D2A">
      <w:pPr>
        <w:pStyle w:val="Heading2"/>
      </w:pPr>
      <w:bookmarkStart w:id="23" w:name="_Toc49801906"/>
      <w:r>
        <w:t>Account File Field Definitions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160"/>
        <w:gridCol w:w="3327"/>
        <w:gridCol w:w="2338"/>
      </w:tblGrid>
      <w:tr w:rsidR="00D20D2A" w:rsidRPr="00421D19" w14:paraId="0719D698" w14:textId="77777777" w:rsidTr="008A79AE">
        <w:tc>
          <w:tcPr>
            <w:tcW w:w="1525" w:type="dxa"/>
          </w:tcPr>
          <w:p w14:paraId="50693D2F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160" w:type="dxa"/>
          </w:tcPr>
          <w:p w14:paraId="705D1002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27" w:type="dxa"/>
          </w:tcPr>
          <w:p w14:paraId="3D3C180F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573D0B0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F767A5" w14:paraId="68FA9762" w14:textId="77777777" w:rsidTr="008A79AE">
        <w:trPr>
          <w:trHeight w:val="377"/>
        </w:trPr>
        <w:tc>
          <w:tcPr>
            <w:tcW w:w="1525" w:type="dxa"/>
          </w:tcPr>
          <w:p w14:paraId="054A32DB" w14:textId="48BD7AE8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0A8DA06D" w14:textId="676ED89B" w:rsidR="00F767A5" w:rsidRDefault="00562B88" w:rsidP="00F767A5">
            <w:r>
              <w:t>company</w:t>
            </w:r>
          </w:p>
        </w:tc>
        <w:tc>
          <w:tcPr>
            <w:tcW w:w="3327" w:type="dxa"/>
          </w:tcPr>
          <w:p w14:paraId="76503728" w14:textId="78BDBC2F" w:rsidR="00F767A5" w:rsidRDefault="00C70004" w:rsidP="00F767A5">
            <w:r>
              <w:t>Company</w:t>
            </w:r>
          </w:p>
        </w:tc>
        <w:tc>
          <w:tcPr>
            <w:tcW w:w="2338" w:type="dxa"/>
          </w:tcPr>
          <w:p w14:paraId="7E60F742" w14:textId="433BEC6D" w:rsidR="00F767A5" w:rsidRDefault="00C70004" w:rsidP="00F767A5">
            <w:r w:rsidRPr="00C70004">
              <w:t>x(3)</w:t>
            </w:r>
          </w:p>
        </w:tc>
      </w:tr>
      <w:tr w:rsidR="00F767A5" w14:paraId="732D9778" w14:textId="77777777" w:rsidTr="008A79AE">
        <w:trPr>
          <w:trHeight w:val="350"/>
        </w:trPr>
        <w:tc>
          <w:tcPr>
            <w:tcW w:w="1525" w:type="dxa"/>
          </w:tcPr>
          <w:p w14:paraId="708E86E8" w14:textId="1132F7C0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26DA593C" w14:textId="1D70497B" w:rsidR="00F767A5" w:rsidRDefault="00562B88" w:rsidP="00F767A5">
            <w:r>
              <w:t>actnum</w:t>
            </w:r>
          </w:p>
        </w:tc>
        <w:tc>
          <w:tcPr>
            <w:tcW w:w="3327" w:type="dxa"/>
          </w:tcPr>
          <w:p w14:paraId="219E1C74" w14:textId="77F70ADB" w:rsidR="00F767A5" w:rsidRDefault="00C70004" w:rsidP="00F767A5">
            <w:r>
              <w:t xml:space="preserve">Account </w:t>
            </w:r>
            <w:r w:rsidR="008A79AE">
              <w:t>Number</w:t>
            </w:r>
          </w:p>
        </w:tc>
        <w:tc>
          <w:tcPr>
            <w:tcW w:w="2338" w:type="dxa"/>
          </w:tcPr>
          <w:p w14:paraId="49B656D2" w14:textId="4FD058B2" w:rsidR="00F767A5" w:rsidRDefault="00C70004" w:rsidP="00F767A5">
            <w:r w:rsidRPr="00C70004">
              <w:t>x(</w:t>
            </w:r>
            <w:r>
              <w:t>25</w:t>
            </w:r>
            <w:r w:rsidRPr="00C70004">
              <w:t>)</w:t>
            </w:r>
          </w:p>
        </w:tc>
      </w:tr>
      <w:tr w:rsidR="00F767A5" w14:paraId="02F63C64" w14:textId="77777777" w:rsidTr="008A79AE">
        <w:trPr>
          <w:trHeight w:val="350"/>
        </w:trPr>
        <w:tc>
          <w:tcPr>
            <w:tcW w:w="1525" w:type="dxa"/>
          </w:tcPr>
          <w:p w14:paraId="3718C6FD" w14:textId="0B3669D9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4C969D12" w14:textId="3E42682D" w:rsidR="00F767A5" w:rsidRDefault="00562B88" w:rsidP="00F767A5">
            <w:r>
              <w:t>dscr</w:t>
            </w:r>
          </w:p>
        </w:tc>
        <w:tc>
          <w:tcPr>
            <w:tcW w:w="3327" w:type="dxa"/>
          </w:tcPr>
          <w:p w14:paraId="4914881E" w14:textId="252ECC9A" w:rsidR="00F767A5" w:rsidRDefault="00C70004" w:rsidP="00F767A5">
            <w:r>
              <w:t>Desc</w:t>
            </w:r>
            <w:r w:rsidR="008A79AE">
              <w:t>ription</w:t>
            </w:r>
          </w:p>
        </w:tc>
        <w:tc>
          <w:tcPr>
            <w:tcW w:w="2338" w:type="dxa"/>
          </w:tcPr>
          <w:p w14:paraId="33B6B2CD" w14:textId="1933ADFC" w:rsidR="00F767A5" w:rsidRDefault="00C70004" w:rsidP="00F767A5">
            <w:r w:rsidRPr="00C70004">
              <w:t>x(</w:t>
            </w:r>
            <w:r>
              <w:t>45</w:t>
            </w:r>
            <w:r w:rsidRPr="00C70004">
              <w:t>)</w:t>
            </w:r>
          </w:p>
        </w:tc>
      </w:tr>
      <w:tr w:rsidR="00F767A5" w14:paraId="44D3CA68" w14:textId="77777777" w:rsidTr="008A79AE">
        <w:trPr>
          <w:trHeight w:val="350"/>
        </w:trPr>
        <w:tc>
          <w:tcPr>
            <w:tcW w:w="1525" w:type="dxa"/>
          </w:tcPr>
          <w:p w14:paraId="3B777A9B" w14:textId="045ACB9D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71A76194" w14:textId="3C9351FF" w:rsidR="00F767A5" w:rsidRDefault="00562B88" w:rsidP="00F767A5">
            <w:r>
              <w:t>type</w:t>
            </w:r>
          </w:p>
        </w:tc>
        <w:tc>
          <w:tcPr>
            <w:tcW w:w="3327" w:type="dxa"/>
          </w:tcPr>
          <w:p w14:paraId="3D57505E" w14:textId="26A5A713" w:rsidR="00F767A5" w:rsidRDefault="00C70004" w:rsidP="00F767A5">
            <w:r>
              <w:t>Type</w:t>
            </w:r>
          </w:p>
        </w:tc>
        <w:tc>
          <w:tcPr>
            <w:tcW w:w="2338" w:type="dxa"/>
          </w:tcPr>
          <w:p w14:paraId="59B30BAD" w14:textId="6EA65C9C" w:rsidR="00F767A5" w:rsidRDefault="00C70004" w:rsidP="00F767A5">
            <w:r>
              <w:t>X</w:t>
            </w:r>
          </w:p>
        </w:tc>
      </w:tr>
      <w:tr w:rsidR="00F767A5" w14:paraId="7961B00B" w14:textId="77777777" w:rsidTr="008A79AE">
        <w:trPr>
          <w:trHeight w:val="350"/>
        </w:trPr>
        <w:tc>
          <w:tcPr>
            <w:tcW w:w="1525" w:type="dxa"/>
          </w:tcPr>
          <w:p w14:paraId="0C08DA77" w14:textId="3DE0415A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4AB1C32C" w14:textId="08AC9571" w:rsidR="00F767A5" w:rsidRDefault="00562B88" w:rsidP="00F767A5">
            <w:r>
              <w:t>cyr-open</w:t>
            </w:r>
          </w:p>
        </w:tc>
        <w:tc>
          <w:tcPr>
            <w:tcW w:w="3327" w:type="dxa"/>
          </w:tcPr>
          <w:p w14:paraId="209954D0" w14:textId="5572BF90" w:rsidR="00F767A5" w:rsidRDefault="00C70004" w:rsidP="00F767A5">
            <w:r>
              <w:t>Cur</w:t>
            </w:r>
            <w:r w:rsidR="008A79AE">
              <w:t>rent</w:t>
            </w:r>
            <w:r>
              <w:t xml:space="preserve"> Year Open Bal</w:t>
            </w:r>
            <w:r w:rsidR="008A79AE">
              <w:t>ance</w:t>
            </w:r>
          </w:p>
        </w:tc>
        <w:tc>
          <w:tcPr>
            <w:tcW w:w="2338" w:type="dxa"/>
          </w:tcPr>
          <w:p w14:paraId="355783A2" w14:textId="54FDDD99" w:rsidR="00F767A5" w:rsidRDefault="00C70004" w:rsidP="00F767A5">
            <w:r w:rsidRPr="00C70004">
              <w:t>-&gt;&gt;&gt;,&gt;&gt;&gt;,&gt;&gt;&gt;,&gt;&gt;</w:t>
            </w:r>
          </w:p>
        </w:tc>
      </w:tr>
      <w:tr w:rsidR="00F767A5" w14:paraId="7248577C" w14:textId="77777777" w:rsidTr="008A79AE">
        <w:trPr>
          <w:trHeight w:val="350"/>
        </w:trPr>
        <w:tc>
          <w:tcPr>
            <w:tcW w:w="1525" w:type="dxa"/>
          </w:tcPr>
          <w:p w14:paraId="33ABA02A" w14:textId="7F89ABD2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5A2C42FF" w14:textId="2D407DF9" w:rsidR="00F767A5" w:rsidRDefault="00562B88" w:rsidP="00F767A5">
            <w:r>
              <w:t>cyr</w:t>
            </w:r>
          </w:p>
        </w:tc>
        <w:tc>
          <w:tcPr>
            <w:tcW w:w="3327" w:type="dxa"/>
          </w:tcPr>
          <w:p w14:paraId="6F13255F" w14:textId="489445EF" w:rsidR="00F767A5" w:rsidRDefault="008A79AE" w:rsidP="00F767A5">
            <w:r>
              <w:t>Current Year Open</w:t>
            </w:r>
          </w:p>
        </w:tc>
        <w:tc>
          <w:tcPr>
            <w:tcW w:w="2338" w:type="dxa"/>
          </w:tcPr>
          <w:p w14:paraId="4C8DAD90" w14:textId="4C5FD1B8" w:rsidR="00F767A5" w:rsidRDefault="00C70004" w:rsidP="00F767A5">
            <w:r w:rsidRPr="00C70004">
              <w:t>-&gt;&gt;&gt;,&gt;&gt;&gt;,&gt;&gt;&gt;,&gt;&gt;</w:t>
            </w:r>
          </w:p>
        </w:tc>
      </w:tr>
      <w:tr w:rsidR="00F767A5" w14:paraId="291D71B7" w14:textId="77777777" w:rsidTr="008A79AE">
        <w:trPr>
          <w:trHeight w:val="350"/>
        </w:trPr>
        <w:tc>
          <w:tcPr>
            <w:tcW w:w="1525" w:type="dxa"/>
          </w:tcPr>
          <w:p w14:paraId="5C5118A5" w14:textId="6C377381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2E2B61A9" w14:textId="071767F9" w:rsidR="00F767A5" w:rsidRDefault="00562B88" w:rsidP="00F767A5">
            <w:r>
              <w:t>bud</w:t>
            </w:r>
          </w:p>
        </w:tc>
        <w:tc>
          <w:tcPr>
            <w:tcW w:w="3327" w:type="dxa"/>
          </w:tcPr>
          <w:p w14:paraId="514E6390" w14:textId="69D858C9" w:rsidR="00F767A5" w:rsidRDefault="00C70004" w:rsidP="00F767A5">
            <w:r>
              <w:t>?</w:t>
            </w:r>
          </w:p>
        </w:tc>
        <w:tc>
          <w:tcPr>
            <w:tcW w:w="2338" w:type="dxa"/>
          </w:tcPr>
          <w:p w14:paraId="474E7CFB" w14:textId="590B4179" w:rsidR="00F767A5" w:rsidRDefault="00C70004" w:rsidP="00F767A5">
            <w:r w:rsidRPr="00C70004">
              <w:t>-&gt;&gt;&gt;,&gt;&gt;&gt;,&gt;&gt;&gt;,&gt;&gt;</w:t>
            </w:r>
          </w:p>
        </w:tc>
      </w:tr>
      <w:tr w:rsidR="00F767A5" w14:paraId="59B44A2C" w14:textId="77777777" w:rsidTr="008A79AE">
        <w:trPr>
          <w:trHeight w:val="350"/>
        </w:trPr>
        <w:tc>
          <w:tcPr>
            <w:tcW w:w="1525" w:type="dxa"/>
          </w:tcPr>
          <w:p w14:paraId="69A04CB9" w14:textId="763E70F5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45AC4DD7" w14:textId="18809453" w:rsidR="00F767A5" w:rsidRDefault="00562B88" w:rsidP="00F767A5">
            <w:r>
              <w:t>lyr-open</w:t>
            </w:r>
          </w:p>
        </w:tc>
        <w:tc>
          <w:tcPr>
            <w:tcW w:w="3327" w:type="dxa"/>
          </w:tcPr>
          <w:p w14:paraId="7E331BE0" w14:textId="0CAE9FE1" w:rsidR="00F767A5" w:rsidRDefault="00C70004" w:rsidP="00F767A5">
            <w:r>
              <w:t>Las</w:t>
            </w:r>
            <w:r w:rsidR="008A79AE">
              <w:t>t</w:t>
            </w:r>
            <w:r>
              <w:t xml:space="preserve"> Year Open</w:t>
            </w:r>
            <w:r w:rsidR="008A79AE">
              <w:t xml:space="preserve"> Balance</w:t>
            </w:r>
          </w:p>
        </w:tc>
        <w:tc>
          <w:tcPr>
            <w:tcW w:w="2338" w:type="dxa"/>
          </w:tcPr>
          <w:p w14:paraId="09C15A5D" w14:textId="3B8CE7F3" w:rsidR="00F767A5" w:rsidRDefault="00C70004" w:rsidP="00F767A5">
            <w:r w:rsidRPr="00C70004">
              <w:t>-&gt;&gt;&gt;,&gt;&gt;&gt;,&gt;&gt;&gt;,&gt;&gt;</w:t>
            </w:r>
          </w:p>
        </w:tc>
      </w:tr>
      <w:tr w:rsidR="00F767A5" w14:paraId="619DD3C5" w14:textId="77777777" w:rsidTr="008A79AE">
        <w:trPr>
          <w:trHeight w:val="350"/>
        </w:trPr>
        <w:tc>
          <w:tcPr>
            <w:tcW w:w="1525" w:type="dxa"/>
          </w:tcPr>
          <w:p w14:paraId="748E5026" w14:textId="5C6BD4EE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12A5BDAA" w14:textId="67706C7A" w:rsidR="00F767A5" w:rsidRDefault="00562B88" w:rsidP="00F767A5">
            <w:r>
              <w:t>lyr</w:t>
            </w:r>
          </w:p>
        </w:tc>
        <w:tc>
          <w:tcPr>
            <w:tcW w:w="3327" w:type="dxa"/>
          </w:tcPr>
          <w:p w14:paraId="7B69DFF9" w14:textId="7154AFE8" w:rsidR="00F767A5" w:rsidRDefault="008A79AE" w:rsidP="00F767A5">
            <w:r>
              <w:t>Last Year Open</w:t>
            </w:r>
          </w:p>
        </w:tc>
        <w:tc>
          <w:tcPr>
            <w:tcW w:w="2338" w:type="dxa"/>
          </w:tcPr>
          <w:p w14:paraId="27C23CA8" w14:textId="0EC01ED6" w:rsidR="00F767A5" w:rsidRDefault="00C70004" w:rsidP="00F767A5">
            <w:r w:rsidRPr="00C70004">
              <w:t>-&gt;&gt;&gt;,&gt;&gt;&gt;,&gt;&gt;&gt;,&gt;&gt;</w:t>
            </w:r>
          </w:p>
        </w:tc>
      </w:tr>
      <w:tr w:rsidR="00F767A5" w14:paraId="68F77E38" w14:textId="77777777" w:rsidTr="008A79AE">
        <w:trPr>
          <w:trHeight w:val="350"/>
        </w:trPr>
        <w:tc>
          <w:tcPr>
            <w:tcW w:w="1525" w:type="dxa"/>
          </w:tcPr>
          <w:p w14:paraId="7ED20521" w14:textId="07BFE0AC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5A1BB7A6" w14:textId="6199E39B" w:rsidR="00F767A5" w:rsidRDefault="00562B88" w:rsidP="00F767A5">
            <w:r>
              <w:t>n1</w:t>
            </w:r>
          </w:p>
        </w:tc>
        <w:tc>
          <w:tcPr>
            <w:tcW w:w="3327" w:type="dxa"/>
          </w:tcPr>
          <w:p w14:paraId="74615476" w14:textId="0D5108BA" w:rsidR="00F767A5" w:rsidRDefault="00C70004" w:rsidP="00F767A5">
            <w:r>
              <w:t>N1</w:t>
            </w:r>
          </w:p>
        </w:tc>
        <w:tc>
          <w:tcPr>
            <w:tcW w:w="2338" w:type="dxa"/>
          </w:tcPr>
          <w:p w14:paraId="54F2280E" w14:textId="0DC08BDE" w:rsidR="00F767A5" w:rsidRDefault="00C70004" w:rsidP="00F767A5">
            <w:r w:rsidRPr="00C70004">
              <w:t>&gt;9</w:t>
            </w:r>
          </w:p>
        </w:tc>
      </w:tr>
      <w:tr w:rsidR="00F767A5" w14:paraId="62AEB830" w14:textId="77777777" w:rsidTr="008A79AE">
        <w:trPr>
          <w:trHeight w:val="350"/>
        </w:trPr>
        <w:tc>
          <w:tcPr>
            <w:tcW w:w="1525" w:type="dxa"/>
          </w:tcPr>
          <w:p w14:paraId="79B22213" w14:textId="0F2241C5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41D23D25" w14:textId="6F089188" w:rsidR="00F767A5" w:rsidRDefault="00562B88" w:rsidP="00F767A5">
            <w:r>
              <w:t>n2</w:t>
            </w:r>
          </w:p>
        </w:tc>
        <w:tc>
          <w:tcPr>
            <w:tcW w:w="3327" w:type="dxa"/>
          </w:tcPr>
          <w:p w14:paraId="3980933A" w14:textId="40EE2CF5" w:rsidR="00F767A5" w:rsidRDefault="00C70004" w:rsidP="00F767A5">
            <w:r>
              <w:t>N2</w:t>
            </w:r>
          </w:p>
        </w:tc>
        <w:tc>
          <w:tcPr>
            <w:tcW w:w="2338" w:type="dxa"/>
          </w:tcPr>
          <w:p w14:paraId="149CE94C" w14:textId="61F2D0E1" w:rsidR="00F767A5" w:rsidRDefault="00C70004" w:rsidP="00F767A5">
            <w:r w:rsidRPr="00C70004">
              <w:t>&gt;&gt;&gt;&gt;&gt;9</w:t>
            </w:r>
          </w:p>
        </w:tc>
      </w:tr>
      <w:tr w:rsidR="00F767A5" w14:paraId="436EA63D" w14:textId="77777777" w:rsidTr="008A79AE">
        <w:trPr>
          <w:trHeight w:val="350"/>
        </w:trPr>
        <w:tc>
          <w:tcPr>
            <w:tcW w:w="1525" w:type="dxa"/>
          </w:tcPr>
          <w:p w14:paraId="63DCF063" w14:textId="6BBCB323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2DFEF5D6" w14:textId="19F5ADE8" w:rsidR="00F767A5" w:rsidRDefault="00562B88" w:rsidP="00F767A5">
            <w:r>
              <w:t>n3</w:t>
            </w:r>
          </w:p>
        </w:tc>
        <w:tc>
          <w:tcPr>
            <w:tcW w:w="3327" w:type="dxa"/>
          </w:tcPr>
          <w:p w14:paraId="2929CD7D" w14:textId="7F1074DC" w:rsidR="00F767A5" w:rsidRDefault="00C70004" w:rsidP="00F767A5">
            <w:r>
              <w:t>N3</w:t>
            </w:r>
          </w:p>
        </w:tc>
        <w:tc>
          <w:tcPr>
            <w:tcW w:w="2338" w:type="dxa"/>
          </w:tcPr>
          <w:p w14:paraId="43BCF779" w14:textId="06663E4F" w:rsidR="00F767A5" w:rsidRDefault="00C70004" w:rsidP="00F767A5">
            <w:r w:rsidRPr="00C70004">
              <w:t>&gt;&gt;9</w:t>
            </w:r>
          </w:p>
        </w:tc>
      </w:tr>
      <w:tr w:rsidR="00F767A5" w14:paraId="23793D8B" w14:textId="77777777" w:rsidTr="008A79AE">
        <w:trPr>
          <w:trHeight w:val="350"/>
        </w:trPr>
        <w:tc>
          <w:tcPr>
            <w:tcW w:w="1525" w:type="dxa"/>
          </w:tcPr>
          <w:p w14:paraId="06EC3E5E" w14:textId="1657A7F5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30214536" w14:textId="602DEBED" w:rsidR="00F767A5" w:rsidRDefault="00562B88" w:rsidP="00F767A5">
            <w:r>
              <w:t>n4</w:t>
            </w:r>
          </w:p>
        </w:tc>
        <w:tc>
          <w:tcPr>
            <w:tcW w:w="3327" w:type="dxa"/>
          </w:tcPr>
          <w:p w14:paraId="0768F0C7" w14:textId="41242064" w:rsidR="00F767A5" w:rsidRDefault="00C70004" w:rsidP="00F767A5">
            <w:r>
              <w:t>N4</w:t>
            </w:r>
          </w:p>
        </w:tc>
        <w:tc>
          <w:tcPr>
            <w:tcW w:w="2338" w:type="dxa"/>
          </w:tcPr>
          <w:p w14:paraId="5FE9B2B2" w14:textId="00261D43" w:rsidR="00F767A5" w:rsidRDefault="00C70004" w:rsidP="00F767A5">
            <w:r w:rsidRPr="00C70004">
              <w:t>&gt;&gt;&gt;&gt;&gt;9</w:t>
            </w:r>
          </w:p>
        </w:tc>
      </w:tr>
      <w:tr w:rsidR="00F767A5" w14:paraId="10A27C32" w14:textId="77777777" w:rsidTr="008A79AE">
        <w:trPr>
          <w:trHeight w:val="350"/>
        </w:trPr>
        <w:tc>
          <w:tcPr>
            <w:tcW w:w="1525" w:type="dxa"/>
          </w:tcPr>
          <w:p w14:paraId="7D3AC007" w14:textId="2CA0F936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51E5D822" w14:textId="6C72D9E9" w:rsidR="00F767A5" w:rsidRDefault="00562B88" w:rsidP="00F767A5">
            <w:r>
              <w:t>n5</w:t>
            </w:r>
          </w:p>
        </w:tc>
        <w:tc>
          <w:tcPr>
            <w:tcW w:w="3327" w:type="dxa"/>
          </w:tcPr>
          <w:p w14:paraId="79A17979" w14:textId="489D6E06" w:rsidR="00F767A5" w:rsidRDefault="00C70004" w:rsidP="00F767A5">
            <w:r>
              <w:t>N5</w:t>
            </w:r>
          </w:p>
        </w:tc>
        <w:tc>
          <w:tcPr>
            <w:tcW w:w="2338" w:type="dxa"/>
          </w:tcPr>
          <w:p w14:paraId="42BE1117" w14:textId="74D8D189" w:rsidR="00F767A5" w:rsidRDefault="00C70004" w:rsidP="00F767A5">
            <w:r w:rsidRPr="00C70004">
              <w:t>&gt;&gt;&gt;&gt;&gt;9</w:t>
            </w:r>
          </w:p>
        </w:tc>
      </w:tr>
      <w:tr w:rsidR="00F767A5" w14:paraId="76BD548C" w14:textId="77777777" w:rsidTr="008A79AE">
        <w:trPr>
          <w:trHeight w:val="350"/>
        </w:trPr>
        <w:tc>
          <w:tcPr>
            <w:tcW w:w="1525" w:type="dxa"/>
          </w:tcPr>
          <w:p w14:paraId="44833FAA" w14:textId="323D7BC7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7A2E2AC1" w14:textId="61B12150" w:rsidR="00F767A5" w:rsidRDefault="00562B88" w:rsidP="00F767A5">
            <w:r>
              <w:t>multi-dist</w:t>
            </w:r>
          </w:p>
        </w:tc>
        <w:tc>
          <w:tcPr>
            <w:tcW w:w="3327" w:type="dxa"/>
          </w:tcPr>
          <w:p w14:paraId="582B31B0" w14:textId="1979ADEF" w:rsidR="00F767A5" w:rsidRDefault="00C70004" w:rsidP="00F767A5">
            <w:r>
              <w:t>Multiple GL Distributing</w:t>
            </w:r>
          </w:p>
        </w:tc>
        <w:tc>
          <w:tcPr>
            <w:tcW w:w="2338" w:type="dxa"/>
          </w:tcPr>
          <w:p w14:paraId="0C1E0548" w14:textId="4AB2BF42" w:rsidR="00F767A5" w:rsidRDefault="00C70004" w:rsidP="00F767A5">
            <w:r w:rsidRPr="00C70004">
              <w:t>Y/N</w:t>
            </w:r>
          </w:p>
        </w:tc>
      </w:tr>
      <w:tr w:rsidR="00F767A5" w14:paraId="3F53AEDE" w14:textId="77777777" w:rsidTr="008A79AE">
        <w:trPr>
          <w:trHeight w:val="350"/>
        </w:trPr>
        <w:tc>
          <w:tcPr>
            <w:tcW w:w="1525" w:type="dxa"/>
          </w:tcPr>
          <w:p w14:paraId="5861844E" w14:textId="6951A2FB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301D9182" w14:textId="5A26C30D" w:rsidR="00F767A5" w:rsidRDefault="00562B88" w:rsidP="00F767A5">
            <w:r>
              <w:t>dist-percent</w:t>
            </w:r>
          </w:p>
        </w:tc>
        <w:tc>
          <w:tcPr>
            <w:tcW w:w="3327" w:type="dxa"/>
          </w:tcPr>
          <w:p w14:paraId="7963F4A6" w14:textId="189D6C15" w:rsidR="00F767A5" w:rsidRDefault="00C70004" w:rsidP="00F767A5">
            <w:r>
              <w:t>Distribution Percent</w:t>
            </w:r>
          </w:p>
        </w:tc>
        <w:tc>
          <w:tcPr>
            <w:tcW w:w="2338" w:type="dxa"/>
          </w:tcPr>
          <w:p w14:paraId="0AAD8F00" w14:textId="499F7662" w:rsidR="00F767A5" w:rsidRDefault="00C70004" w:rsidP="00F767A5">
            <w:r w:rsidRPr="00C70004">
              <w:t>&gt;&gt;9.99</w:t>
            </w:r>
          </w:p>
        </w:tc>
      </w:tr>
      <w:tr w:rsidR="00F767A5" w14:paraId="39B7F179" w14:textId="77777777" w:rsidTr="008A79AE">
        <w:trPr>
          <w:trHeight w:val="350"/>
        </w:trPr>
        <w:tc>
          <w:tcPr>
            <w:tcW w:w="1525" w:type="dxa"/>
          </w:tcPr>
          <w:p w14:paraId="08685983" w14:textId="4F405385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263EA86B" w14:textId="09E8CFA1" w:rsidR="00F767A5" w:rsidRDefault="00562B88" w:rsidP="00F767A5">
            <w:r>
              <w:t>dist-actnum</w:t>
            </w:r>
          </w:p>
        </w:tc>
        <w:tc>
          <w:tcPr>
            <w:tcW w:w="3327" w:type="dxa"/>
          </w:tcPr>
          <w:p w14:paraId="4CCFE2B1" w14:textId="4BFAD75F" w:rsidR="00F767A5" w:rsidRDefault="00C70004" w:rsidP="00F767A5">
            <w:r>
              <w:t>Distribution Percent</w:t>
            </w:r>
          </w:p>
        </w:tc>
        <w:tc>
          <w:tcPr>
            <w:tcW w:w="2338" w:type="dxa"/>
          </w:tcPr>
          <w:p w14:paraId="5E3887A0" w14:textId="641FF077" w:rsidR="00F767A5" w:rsidRDefault="00C70004" w:rsidP="00F767A5">
            <w:r w:rsidRPr="00C70004">
              <w:t>x(25)</w:t>
            </w:r>
          </w:p>
        </w:tc>
      </w:tr>
      <w:tr w:rsidR="00F767A5" w14:paraId="71E2316E" w14:textId="77777777" w:rsidTr="008A79AE">
        <w:trPr>
          <w:trHeight w:val="350"/>
        </w:trPr>
        <w:tc>
          <w:tcPr>
            <w:tcW w:w="1525" w:type="dxa"/>
          </w:tcPr>
          <w:p w14:paraId="60B77B75" w14:textId="7ADD7BE3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7A0822CC" w14:textId="68EA2DEF" w:rsidR="00F767A5" w:rsidRDefault="00562B88" w:rsidP="00F767A5">
            <w:r>
              <w:t>rec_key</w:t>
            </w:r>
          </w:p>
        </w:tc>
        <w:tc>
          <w:tcPr>
            <w:tcW w:w="3327" w:type="dxa"/>
          </w:tcPr>
          <w:p w14:paraId="252BF082" w14:textId="326EB20B" w:rsidR="00F767A5" w:rsidRDefault="00C70004" w:rsidP="00F767A5">
            <w:r>
              <w:t>Rec Key</w:t>
            </w:r>
          </w:p>
        </w:tc>
        <w:tc>
          <w:tcPr>
            <w:tcW w:w="2338" w:type="dxa"/>
          </w:tcPr>
          <w:p w14:paraId="21B68392" w14:textId="62A1AB22" w:rsidR="00F767A5" w:rsidRDefault="00C70004" w:rsidP="00F767A5">
            <w:r w:rsidRPr="00C70004">
              <w:t>x(2</w:t>
            </w:r>
            <w:r>
              <w:t>0</w:t>
            </w:r>
            <w:r w:rsidRPr="00C70004">
              <w:t>)</w:t>
            </w:r>
          </w:p>
        </w:tc>
      </w:tr>
      <w:tr w:rsidR="00F767A5" w14:paraId="56462405" w14:textId="77777777" w:rsidTr="008A79AE">
        <w:trPr>
          <w:trHeight w:val="350"/>
        </w:trPr>
        <w:tc>
          <w:tcPr>
            <w:tcW w:w="1525" w:type="dxa"/>
          </w:tcPr>
          <w:p w14:paraId="0D8F4E69" w14:textId="32B624D7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4DBFD8F4" w14:textId="109ED9B0" w:rsidR="00F767A5" w:rsidRDefault="00562B88" w:rsidP="00F767A5">
            <w:r>
              <w:t>ly-bud</w:t>
            </w:r>
          </w:p>
        </w:tc>
        <w:tc>
          <w:tcPr>
            <w:tcW w:w="3327" w:type="dxa"/>
          </w:tcPr>
          <w:p w14:paraId="53F2D511" w14:textId="5BB10CFD" w:rsidR="00F767A5" w:rsidRDefault="00C70004" w:rsidP="00F767A5">
            <w:r>
              <w:t>?</w:t>
            </w:r>
          </w:p>
        </w:tc>
        <w:tc>
          <w:tcPr>
            <w:tcW w:w="2338" w:type="dxa"/>
          </w:tcPr>
          <w:p w14:paraId="25E4D182" w14:textId="3D5B7EA3" w:rsidR="00F767A5" w:rsidRDefault="00C70004" w:rsidP="00F767A5">
            <w:r w:rsidRPr="00C70004">
              <w:t>-&gt;&gt;&gt;,&gt;&gt;&gt;,&gt;&gt;&gt;,&gt;&gt;</w:t>
            </w:r>
          </w:p>
        </w:tc>
      </w:tr>
      <w:tr w:rsidR="00F767A5" w14:paraId="254ACD69" w14:textId="77777777" w:rsidTr="008A79AE">
        <w:trPr>
          <w:trHeight w:val="350"/>
        </w:trPr>
        <w:tc>
          <w:tcPr>
            <w:tcW w:w="1525" w:type="dxa"/>
          </w:tcPr>
          <w:p w14:paraId="5BE0ABB5" w14:textId="4EE93AE4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55281B11" w14:textId="4A886BA7" w:rsidR="00F767A5" w:rsidRDefault="00562B88" w:rsidP="00F767A5">
            <w:r>
              <w:t>ny-bud</w:t>
            </w:r>
          </w:p>
        </w:tc>
        <w:tc>
          <w:tcPr>
            <w:tcW w:w="3327" w:type="dxa"/>
          </w:tcPr>
          <w:p w14:paraId="7EA32C9F" w14:textId="324C1A35" w:rsidR="00F767A5" w:rsidRDefault="00C70004" w:rsidP="00F767A5">
            <w:r>
              <w:t>?</w:t>
            </w:r>
          </w:p>
        </w:tc>
        <w:tc>
          <w:tcPr>
            <w:tcW w:w="2338" w:type="dxa"/>
          </w:tcPr>
          <w:p w14:paraId="54F3BA9C" w14:textId="7E210714" w:rsidR="00F767A5" w:rsidRDefault="00C70004" w:rsidP="00F767A5">
            <w:r w:rsidRPr="00C70004">
              <w:t>-&gt;&gt;&gt;,&gt;&gt;&gt;,&gt;&gt;&gt;,&gt;&gt;</w:t>
            </w:r>
          </w:p>
        </w:tc>
      </w:tr>
      <w:tr w:rsidR="00F767A5" w14:paraId="7AA0A128" w14:textId="77777777" w:rsidTr="008A79AE">
        <w:trPr>
          <w:trHeight w:val="350"/>
        </w:trPr>
        <w:tc>
          <w:tcPr>
            <w:tcW w:w="1525" w:type="dxa"/>
          </w:tcPr>
          <w:p w14:paraId="41B70DB6" w14:textId="5FEBD97E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2695CD6B" w14:textId="6DD74D71" w:rsidR="00F767A5" w:rsidRDefault="00562B88" w:rsidP="00F767A5">
            <w:r>
              <w:t>last-auto-date</w:t>
            </w:r>
          </w:p>
        </w:tc>
        <w:tc>
          <w:tcPr>
            <w:tcW w:w="3327" w:type="dxa"/>
          </w:tcPr>
          <w:p w14:paraId="5BF65497" w14:textId="5A5D1B55" w:rsidR="00F767A5" w:rsidRDefault="00C70004" w:rsidP="00F767A5">
            <w:r>
              <w:t>Last Auto</w:t>
            </w:r>
            <w:r w:rsidR="008A79AE">
              <w:t>matic</w:t>
            </w:r>
            <w:r>
              <w:t xml:space="preserve"> Dist</w:t>
            </w:r>
            <w:r w:rsidR="008A79AE">
              <w:t>ribution</w:t>
            </w:r>
            <w:r>
              <w:t xml:space="preserve"> Date</w:t>
            </w:r>
          </w:p>
        </w:tc>
        <w:tc>
          <w:tcPr>
            <w:tcW w:w="2338" w:type="dxa"/>
          </w:tcPr>
          <w:p w14:paraId="14181314" w14:textId="37E01BBF" w:rsidR="00F767A5" w:rsidRDefault="00C70004" w:rsidP="00F767A5">
            <w:r w:rsidRPr="00C70004">
              <w:t>99/99/9999</w:t>
            </w:r>
          </w:p>
        </w:tc>
      </w:tr>
      <w:tr w:rsidR="00F767A5" w14:paraId="03346BBD" w14:textId="77777777" w:rsidTr="008A79AE">
        <w:trPr>
          <w:trHeight w:val="350"/>
        </w:trPr>
        <w:tc>
          <w:tcPr>
            <w:tcW w:w="1525" w:type="dxa"/>
          </w:tcPr>
          <w:p w14:paraId="7F5372E3" w14:textId="0211C5BD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3F6B7C4E" w14:textId="3ED31DDB" w:rsidR="00F767A5" w:rsidRDefault="00562B88" w:rsidP="00F767A5">
            <w:r>
              <w:t>last- auto-pnum</w:t>
            </w:r>
          </w:p>
        </w:tc>
        <w:tc>
          <w:tcPr>
            <w:tcW w:w="3327" w:type="dxa"/>
          </w:tcPr>
          <w:p w14:paraId="198C9055" w14:textId="1430C027" w:rsidR="00F767A5" w:rsidRDefault="00C70004" w:rsidP="00F767A5">
            <w:r>
              <w:t>Last Auto</w:t>
            </w:r>
            <w:r w:rsidR="008A79AE">
              <w:t>matic</w:t>
            </w:r>
            <w:r>
              <w:t xml:space="preserve"> Dist</w:t>
            </w:r>
            <w:r w:rsidR="008A79AE">
              <w:t>ribution</w:t>
            </w:r>
            <w:r>
              <w:t xml:space="preserve"> Period</w:t>
            </w:r>
          </w:p>
        </w:tc>
        <w:tc>
          <w:tcPr>
            <w:tcW w:w="2338" w:type="dxa"/>
          </w:tcPr>
          <w:p w14:paraId="4089D81B" w14:textId="376F4021" w:rsidR="00F767A5" w:rsidRDefault="00C70004" w:rsidP="00F767A5">
            <w:r w:rsidRPr="00C70004">
              <w:t>-&gt;,&gt;&gt;&gt;,&gt;&gt;9</w:t>
            </w:r>
          </w:p>
        </w:tc>
      </w:tr>
      <w:tr w:rsidR="00F767A5" w14:paraId="72323D46" w14:textId="77777777" w:rsidTr="008A79AE">
        <w:trPr>
          <w:trHeight w:val="350"/>
        </w:trPr>
        <w:tc>
          <w:tcPr>
            <w:tcW w:w="1525" w:type="dxa"/>
          </w:tcPr>
          <w:p w14:paraId="0D15E2AB" w14:textId="467ECB34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1BA565A9" w14:textId="31C04205" w:rsidR="00F767A5" w:rsidRDefault="00562B88" w:rsidP="00F767A5">
            <w:r>
              <w:t>last-rvrs-date</w:t>
            </w:r>
          </w:p>
        </w:tc>
        <w:tc>
          <w:tcPr>
            <w:tcW w:w="3327" w:type="dxa"/>
          </w:tcPr>
          <w:p w14:paraId="3339BCF5" w14:textId="170475CA" w:rsidR="00F767A5" w:rsidRDefault="00C70004" w:rsidP="00F767A5">
            <w:r>
              <w:t>Last Reversing Entry D</w:t>
            </w:r>
            <w:r w:rsidR="008A79AE">
              <w:t>ate</w:t>
            </w:r>
          </w:p>
        </w:tc>
        <w:tc>
          <w:tcPr>
            <w:tcW w:w="2338" w:type="dxa"/>
          </w:tcPr>
          <w:p w14:paraId="4912D2EA" w14:textId="59D31DC7" w:rsidR="00F767A5" w:rsidRDefault="00C70004" w:rsidP="00F767A5">
            <w:r w:rsidRPr="00C70004">
              <w:t>99/99/9999</w:t>
            </w:r>
          </w:p>
        </w:tc>
      </w:tr>
      <w:tr w:rsidR="00F767A5" w14:paraId="46C43931" w14:textId="77777777" w:rsidTr="008A79AE">
        <w:trPr>
          <w:trHeight w:val="350"/>
        </w:trPr>
        <w:tc>
          <w:tcPr>
            <w:tcW w:w="1525" w:type="dxa"/>
          </w:tcPr>
          <w:p w14:paraId="0C659BEC" w14:textId="6C83CD92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311B5905" w14:textId="33495C65" w:rsidR="00F767A5" w:rsidRDefault="00562B88" w:rsidP="00F767A5">
            <w:r>
              <w:t>last- rvrs- pnum</w:t>
            </w:r>
          </w:p>
        </w:tc>
        <w:tc>
          <w:tcPr>
            <w:tcW w:w="3327" w:type="dxa"/>
          </w:tcPr>
          <w:p w14:paraId="0132D5B5" w14:textId="2C53915B" w:rsidR="00F767A5" w:rsidRDefault="00C70004" w:rsidP="00F767A5">
            <w:r>
              <w:t>Last Reversing Entry P</w:t>
            </w:r>
            <w:r w:rsidR="008A79AE">
              <w:t>eriod</w:t>
            </w:r>
          </w:p>
        </w:tc>
        <w:tc>
          <w:tcPr>
            <w:tcW w:w="2338" w:type="dxa"/>
          </w:tcPr>
          <w:p w14:paraId="163D3FC5" w14:textId="6C1E5A61" w:rsidR="00F767A5" w:rsidRDefault="00C70004" w:rsidP="00F767A5">
            <w:r w:rsidRPr="00C70004">
              <w:t>-&gt;,&gt;&gt;&gt;,&gt;&gt;9</w:t>
            </w:r>
          </w:p>
        </w:tc>
      </w:tr>
      <w:tr w:rsidR="00F767A5" w14:paraId="5B03C8D1" w14:textId="77777777" w:rsidTr="008A79AE">
        <w:trPr>
          <w:trHeight w:val="350"/>
        </w:trPr>
        <w:tc>
          <w:tcPr>
            <w:tcW w:w="1525" w:type="dxa"/>
          </w:tcPr>
          <w:p w14:paraId="70D2DCDC" w14:textId="13FAC7F4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646FD42A" w14:textId="3623D8CD" w:rsidR="00F767A5" w:rsidRDefault="00562B88" w:rsidP="00F767A5">
            <w:r>
              <w:t>last-jrnl-date</w:t>
            </w:r>
          </w:p>
        </w:tc>
        <w:tc>
          <w:tcPr>
            <w:tcW w:w="3327" w:type="dxa"/>
          </w:tcPr>
          <w:p w14:paraId="312B2CFF" w14:textId="1CFC1239" w:rsidR="00F767A5" w:rsidRDefault="00C70004" w:rsidP="00F767A5">
            <w:r>
              <w:t>Last Journal Entry Dat</w:t>
            </w:r>
            <w:r w:rsidR="008A79AE">
              <w:t>e</w:t>
            </w:r>
          </w:p>
        </w:tc>
        <w:tc>
          <w:tcPr>
            <w:tcW w:w="2338" w:type="dxa"/>
          </w:tcPr>
          <w:p w14:paraId="6069EF07" w14:textId="0C59C869" w:rsidR="00F767A5" w:rsidRDefault="00C70004" w:rsidP="00F767A5">
            <w:r w:rsidRPr="00C70004">
              <w:t>99/99/9999</w:t>
            </w:r>
          </w:p>
        </w:tc>
      </w:tr>
      <w:tr w:rsidR="00F767A5" w14:paraId="00D87A77" w14:textId="77777777" w:rsidTr="008A79AE">
        <w:trPr>
          <w:trHeight w:val="350"/>
        </w:trPr>
        <w:tc>
          <w:tcPr>
            <w:tcW w:w="1525" w:type="dxa"/>
          </w:tcPr>
          <w:p w14:paraId="3B3BDBA2" w14:textId="1A561E45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0265AA4D" w14:textId="10808465" w:rsidR="00F767A5" w:rsidRDefault="00562B88" w:rsidP="00F767A5">
            <w:r>
              <w:t>last-jrnl- pnum</w:t>
            </w:r>
          </w:p>
        </w:tc>
        <w:tc>
          <w:tcPr>
            <w:tcW w:w="3327" w:type="dxa"/>
          </w:tcPr>
          <w:p w14:paraId="1142F44A" w14:textId="2634BD05" w:rsidR="00F767A5" w:rsidRDefault="00C70004" w:rsidP="00F767A5">
            <w:r>
              <w:t>Last Journal Entry Per</w:t>
            </w:r>
            <w:r w:rsidR="008A79AE">
              <w:t>iod</w:t>
            </w:r>
          </w:p>
        </w:tc>
        <w:tc>
          <w:tcPr>
            <w:tcW w:w="2338" w:type="dxa"/>
          </w:tcPr>
          <w:p w14:paraId="50A263B8" w14:textId="20E2629E" w:rsidR="00F767A5" w:rsidRDefault="00C70004" w:rsidP="00F767A5">
            <w:r w:rsidRPr="00C70004">
              <w:t>-&gt;,&gt;&gt;&gt;,&gt;&gt;9</w:t>
            </w:r>
          </w:p>
        </w:tc>
      </w:tr>
      <w:tr w:rsidR="00F767A5" w14:paraId="578023BA" w14:textId="77777777" w:rsidTr="008A79AE">
        <w:trPr>
          <w:trHeight w:val="350"/>
        </w:trPr>
        <w:tc>
          <w:tcPr>
            <w:tcW w:w="1525" w:type="dxa"/>
          </w:tcPr>
          <w:p w14:paraId="0BDEDAEF" w14:textId="051B4F81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7F81C309" w14:textId="6ACD8749" w:rsidR="00F767A5" w:rsidRDefault="00562B88" w:rsidP="00F767A5">
            <w:r>
              <w:t>last-rcur-date</w:t>
            </w:r>
          </w:p>
        </w:tc>
        <w:tc>
          <w:tcPr>
            <w:tcW w:w="3327" w:type="dxa"/>
          </w:tcPr>
          <w:p w14:paraId="30242F29" w14:textId="015ECEE7" w:rsidR="00F767A5" w:rsidRDefault="00C70004" w:rsidP="00F767A5">
            <w:r>
              <w:t>Last Recurring Entry D</w:t>
            </w:r>
            <w:r w:rsidR="008A79AE">
              <w:t>ate</w:t>
            </w:r>
          </w:p>
        </w:tc>
        <w:tc>
          <w:tcPr>
            <w:tcW w:w="2338" w:type="dxa"/>
          </w:tcPr>
          <w:p w14:paraId="773215ED" w14:textId="59D7DFCE" w:rsidR="00F767A5" w:rsidRDefault="00C70004" w:rsidP="00F767A5">
            <w:r w:rsidRPr="00C70004">
              <w:t>99/99/9999</w:t>
            </w:r>
          </w:p>
        </w:tc>
      </w:tr>
      <w:tr w:rsidR="00F767A5" w14:paraId="7E9A1ADC" w14:textId="77777777" w:rsidTr="008A79AE">
        <w:trPr>
          <w:trHeight w:val="350"/>
        </w:trPr>
        <w:tc>
          <w:tcPr>
            <w:tcW w:w="1525" w:type="dxa"/>
          </w:tcPr>
          <w:p w14:paraId="69E76F82" w14:textId="52F312D0" w:rsidR="00F767A5" w:rsidRDefault="00F767A5" w:rsidP="00F767A5">
            <w:r w:rsidRPr="00B65984">
              <w:t>account</w:t>
            </w:r>
          </w:p>
        </w:tc>
        <w:tc>
          <w:tcPr>
            <w:tcW w:w="2160" w:type="dxa"/>
          </w:tcPr>
          <w:p w14:paraId="6EADBF5E" w14:textId="502609BB" w:rsidR="00F767A5" w:rsidRDefault="00562B88" w:rsidP="00F767A5">
            <w:r>
              <w:t>last-rcur- pnum</w:t>
            </w:r>
          </w:p>
        </w:tc>
        <w:tc>
          <w:tcPr>
            <w:tcW w:w="3327" w:type="dxa"/>
          </w:tcPr>
          <w:p w14:paraId="1A935DA1" w14:textId="680E419E" w:rsidR="00F767A5" w:rsidRDefault="00C70004" w:rsidP="00F767A5">
            <w:r>
              <w:t>Last Recurring Entry P</w:t>
            </w:r>
            <w:r w:rsidR="008A79AE">
              <w:t>eriod</w:t>
            </w:r>
          </w:p>
        </w:tc>
        <w:tc>
          <w:tcPr>
            <w:tcW w:w="2338" w:type="dxa"/>
          </w:tcPr>
          <w:p w14:paraId="227BB34B" w14:textId="3F6EB382" w:rsidR="00F767A5" w:rsidRDefault="00C70004" w:rsidP="00F767A5">
            <w:r w:rsidRPr="00C70004">
              <w:t>-&gt;,&gt;&gt;&gt;,&gt;&gt;9</w:t>
            </w:r>
          </w:p>
        </w:tc>
      </w:tr>
    </w:tbl>
    <w:p w14:paraId="1A1E242C" w14:textId="77777777" w:rsidR="00D20D2A" w:rsidRPr="00451F4E" w:rsidRDefault="00D20D2A" w:rsidP="00D20D2A"/>
    <w:p w14:paraId="115E5BDE" w14:textId="77777777" w:rsidR="00D20D2A" w:rsidRDefault="00D20D2A" w:rsidP="00D20D2A"/>
    <w:p w14:paraId="6BF709BF" w14:textId="77777777" w:rsidR="00D20D2A" w:rsidRPr="00421D19" w:rsidRDefault="00D20D2A" w:rsidP="00D20D2A"/>
    <w:p w14:paraId="7698BF3E" w14:textId="5D8483C8" w:rsidR="00EE56B7" w:rsidRDefault="00EE56B7" w:rsidP="00EE56B7">
      <w:pPr>
        <w:pStyle w:val="Heading2"/>
      </w:pPr>
      <w:bookmarkStart w:id="24" w:name="_Toc49801907"/>
      <w:r>
        <w:lastRenderedPageBreak/>
        <w:t>Bank File Field Definitions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36E09E44" w14:textId="77777777" w:rsidTr="00D852CE">
        <w:tc>
          <w:tcPr>
            <w:tcW w:w="1525" w:type="dxa"/>
          </w:tcPr>
          <w:p w14:paraId="5CED9DFD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22D2E57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FBA48BF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78858F8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62B88" w14:paraId="15217133" w14:textId="77777777" w:rsidTr="00D852CE">
        <w:trPr>
          <w:trHeight w:val="377"/>
        </w:trPr>
        <w:tc>
          <w:tcPr>
            <w:tcW w:w="1525" w:type="dxa"/>
          </w:tcPr>
          <w:p w14:paraId="6224575D" w14:textId="1D85FF2A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273881A0" w14:textId="5D4C5D0D" w:rsidR="00562B88" w:rsidRDefault="00562B88" w:rsidP="00562B88">
            <w:r>
              <w:t>company</w:t>
            </w:r>
          </w:p>
        </w:tc>
        <w:tc>
          <w:tcPr>
            <w:tcW w:w="3147" w:type="dxa"/>
          </w:tcPr>
          <w:p w14:paraId="3DD18DC0" w14:textId="6C1827E1" w:rsidR="00562B88" w:rsidRDefault="00C70004" w:rsidP="00562B88">
            <w:r>
              <w:t>Company</w:t>
            </w:r>
          </w:p>
        </w:tc>
        <w:tc>
          <w:tcPr>
            <w:tcW w:w="2338" w:type="dxa"/>
          </w:tcPr>
          <w:p w14:paraId="2B37C230" w14:textId="03D0F746" w:rsidR="00562B88" w:rsidRDefault="00C70004" w:rsidP="00562B88">
            <w:r w:rsidRPr="00C70004">
              <w:t>x(3)</w:t>
            </w:r>
          </w:p>
        </w:tc>
      </w:tr>
      <w:tr w:rsidR="00562B88" w14:paraId="5D7870CF" w14:textId="77777777" w:rsidTr="00D852CE">
        <w:trPr>
          <w:trHeight w:val="350"/>
        </w:trPr>
        <w:tc>
          <w:tcPr>
            <w:tcW w:w="1525" w:type="dxa"/>
          </w:tcPr>
          <w:p w14:paraId="3F006920" w14:textId="23014F84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0DCDC1ED" w14:textId="7E6A203A" w:rsidR="00562B88" w:rsidRDefault="00562B88" w:rsidP="00562B88">
            <w:r>
              <w:t>bank-code</w:t>
            </w:r>
          </w:p>
        </w:tc>
        <w:tc>
          <w:tcPr>
            <w:tcW w:w="3147" w:type="dxa"/>
          </w:tcPr>
          <w:p w14:paraId="299557A6" w14:textId="51A29C71" w:rsidR="00562B88" w:rsidRDefault="00C70004" w:rsidP="00562B88">
            <w:r>
              <w:t>Bank</w:t>
            </w:r>
            <w:r w:rsidR="008A79AE">
              <w:t xml:space="preserve"> Code</w:t>
            </w:r>
          </w:p>
        </w:tc>
        <w:tc>
          <w:tcPr>
            <w:tcW w:w="2338" w:type="dxa"/>
          </w:tcPr>
          <w:p w14:paraId="615037C5" w14:textId="65DF1CDB" w:rsidR="00562B88" w:rsidRDefault="00C70004" w:rsidP="00562B88">
            <w:r w:rsidRPr="00C70004">
              <w:t>x(</w:t>
            </w:r>
            <w:r>
              <w:t>8</w:t>
            </w:r>
            <w:r w:rsidRPr="00C70004">
              <w:t>)</w:t>
            </w:r>
          </w:p>
        </w:tc>
      </w:tr>
      <w:tr w:rsidR="00562B88" w14:paraId="324C2C76" w14:textId="77777777" w:rsidTr="00D852CE">
        <w:trPr>
          <w:trHeight w:val="350"/>
        </w:trPr>
        <w:tc>
          <w:tcPr>
            <w:tcW w:w="1525" w:type="dxa"/>
          </w:tcPr>
          <w:p w14:paraId="708C92C8" w14:textId="31AA8867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5BE7FDD6" w14:textId="532A2090" w:rsidR="00562B88" w:rsidRDefault="00562B88" w:rsidP="00562B88">
            <w:r>
              <w:t>actnum</w:t>
            </w:r>
          </w:p>
        </w:tc>
        <w:tc>
          <w:tcPr>
            <w:tcW w:w="3147" w:type="dxa"/>
          </w:tcPr>
          <w:p w14:paraId="6E01EC42" w14:textId="7AD8416B" w:rsidR="00562B88" w:rsidRDefault="008A79AE" w:rsidP="00562B88">
            <w:r>
              <w:t>Bank Account</w:t>
            </w:r>
            <w:r w:rsidR="00C70004">
              <w:t xml:space="preserve"> </w:t>
            </w:r>
            <w:r>
              <w:t>Number</w:t>
            </w:r>
          </w:p>
        </w:tc>
        <w:tc>
          <w:tcPr>
            <w:tcW w:w="2338" w:type="dxa"/>
          </w:tcPr>
          <w:p w14:paraId="5AD180EF" w14:textId="3E080E9B" w:rsidR="00562B88" w:rsidRDefault="00C70004" w:rsidP="00562B88">
            <w:r w:rsidRPr="00C70004">
              <w:t>x(</w:t>
            </w:r>
            <w:r>
              <w:t>25</w:t>
            </w:r>
            <w:r w:rsidRPr="00C70004">
              <w:t>)</w:t>
            </w:r>
          </w:p>
        </w:tc>
      </w:tr>
      <w:tr w:rsidR="00562B88" w14:paraId="50569224" w14:textId="77777777" w:rsidTr="00D852CE">
        <w:trPr>
          <w:trHeight w:val="350"/>
        </w:trPr>
        <w:tc>
          <w:tcPr>
            <w:tcW w:w="1525" w:type="dxa"/>
          </w:tcPr>
          <w:p w14:paraId="2F528A54" w14:textId="0349909F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0C917BBB" w14:textId="0500EC56" w:rsidR="00562B88" w:rsidRDefault="00562B88" w:rsidP="00562B88">
            <w:r>
              <w:t>bank-name</w:t>
            </w:r>
          </w:p>
        </w:tc>
        <w:tc>
          <w:tcPr>
            <w:tcW w:w="3147" w:type="dxa"/>
          </w:tcPr>
          <w:p w14:paraId="444465C9" w14:textId="775056AD" w:rsidR="00562B88" w:rsidRDefault="00C70004" w:rsidP="00562B88">
            <w:r>
              <w:t>Bank Name</w:t>
            </w:r>
          </w:p>
        </w:tc>
        <w:tc>
          <w:tcPr>
            <w:tcW w:w="2338" w:type="dxa"/>
          </w:tcPr>
          <w:p w14:paraId="0F01BA59" w14:textId="3FDC7A05" w:rsidR="00562B88" w:rsidRDefault="00C70004" w:rsidP="00562B88">
            <w:r w:rsidRPr="00C70004">
              <w:t>x(</w:t>
            </w:r>
            <w:r>
              <w:t>20</w:t>
            </w:r>
            <w:r w:rsidRPr="00C70004">
              <w:t>)</w:t>
            </w:r>
          </w:p>
        </w:tc>
      </w:tr>
      <w:tr w:rsidR="00562B88" w14:paraId="522080B6" w14:textId="77777777" w:rsidTr="00D852CE">
        <w:trPr>
          <w:trHeight w:val="350"/>
        </w:trPr>
        <w:tc>
          <w:tcPr>
            <w:tcW w:w="1525" w:type="dxa"/>
          </w:tcPr>
          <w:p w14:paraId="2431568E" w14:textId="35212BBC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13D25982" w14:textId="55E7C005" w:rsidR="00562B88" w:rsidRDefault="00562B88" w:rsidP="00562B88">
            <w:r>
              <w:t>addr</w:t>
            </w:r>
          </w:p>
        </w:tc>
        <w:tc>
          <w:tcPr>
            <w:tcW w:w="3147" w:type="dxa"/>
          </w:tcPr>
          <w:p w14:paraId="07C0947D" w14:textId="79779899" w:rsidR="00562B88" w:rsidRDefault="008A79AE" w:rsidP="00562B88">
            <w:r>
              <w:t xml:space="preserve">Bank </w:t>
            </w:r>
            <w:r w:rsidR="00C70004">
              <w:t>Address</w:t>
            </w:r>
          </w:p>
        </w:tc>
        <w:tc>
          <w:tcPr>
            <w:tcW w:w="2338" w:type="dxa"/>
          </w:tcPr>
          <w:p w14:paraId="020D4519" w14:textId="6D4805A8" w:rsidR="00562B88" w:rsidRDefault="00C70004" w:rsidP="00562B88">
            <w:r w:rsidRPr="00C70004">
              <w:t>x(</w:t>
            </w:r>
            <w:r>
              <w:t>20</w:t>
            </w:r>
            <w:r w:rsidRPr="00C70004">
              <w:t>)</w:t>
            </w:r>
          </w:p>
        </w:tc>
      </w:tr>
      <w:tr w:rsidR="00562B88" w14:paraId="359B0433" w14:textId="77777777" w:rsidTr="00D852CE">
        <w:trPr>
          <w:trHeight w:val="350"/>
        </w:trPr>
        <w:tc>
          <w:tcPr>
            <w:tcW w:w="1525" w:type="dxa"/>
          </w:tcPr>
          <w:p w14:paraId="43F69B8A" w14:textId="584265E9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66B9CA4F" w14:textId="4659A1F7" w:rsidR="00562B88" w:rsidRDefault="00562B88" w:rsidP="00562B88">
            <w:r>
              <w:t>city</w:t>
            </w:r>
          </w:p>
        </w:tc>
        <w:tc>
          <w:tcPr>
            <w:tcW w:w="3147" w:type="dxa"/>
          </w:tcPr>
          <w:p w14:paraId="009315FD" w14:textId="28BADC91" w:rsidR="00562B88" w:rsidRDefault="008A79AE" w:rsidP="00562B88">
            <w:r>
              <w:t xml:space="preserve">Bank </w:t>
            </w:r>
            <w:r w:rsidR="00C70004">
              <w:t>City</w:t>
            </w:r>
          </w:p>
        </w:tc>
        <w:tc>
          <w:tcPr>
            <w:tcW w:w="2338" w:type="dxa"/>
          </w:tcPr>
          <w:p w14:paraId="25BF43DC" w14:textId="0D8719B5" w:rsidR="00562B88" w:rsidRDefault="00C70004" w:rsidP="00562B88">
            <w:r w:rsidRPr="00C70004">
              <w:t>x(</w:t>
            </w:r>
            <w:r>
              <w:t>15</w:t>
            </w:r>
            <w:r w:rsidRPr="00C70004">
              <w:t>)</w:t>
            </w:r>
          </w:p>
        </w:tc>
      </w:tr>
      <w:tr w:rsidR="00562B88" w14:paraId="5C583619" w14:textId="77777777" w:rsidTr="00D852CE">
        <w:trPr>
          <w:trHeight w:val="350"/>
        </w:trPr>
        <w:tc>
          <w:tcPr>
            <w:tcW w:w="1525" w:type="dxa"/>
          </w:tcPr>
          <w:p w14:paraId="16FCDD21" w14:textId="4290D630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7DBBE671" w14:textId="3F805789" w:rsidR="00562B88" w:rsidRDefault="00562B88" w:rsidP="00562B88">
            <w:r>
              <w:t>state</w:t>
            </w:r>
          </w:p>
        </w:tc>
        <w:tc>
          <w:tcPr>
            <w:tcW w:w="3147" w:type="dxa"/>
          </w:tcPr>
          <w:p w14:paraId="2C848ABE" w14:textId="19B5255D" w:rsidR="00562B88" w:rsidRDefault="008A79AE" w:rsidP="00562B88">
            <w:r>
              <w:t xml:space="preserve">Bank </w:t>
            </w:r>
            <w:r w:rsidR="00C70004">
              <w:t>State</w:t>
            </w:r>
          </w:p>
        </w:tc>
        <w:tc>
          <w:tcPr>
            <w:tcW w:w="2338" w:type="dxa"/>
          </w:tcPr>
          <w:p w14:paraId="73CB6114" w14:textId="4F0AF59F" w:rsidR="00562B88" w:rsidRDefault="00C70004" w:rsidP="00562B88">
            <w:r w:rsidRPr="00C70004">
              <w:t>x(</w:t>
            </w:r>
            <w:r>
              <w:t>2</w:t>
            </w:r>
            <w:r w:rsidRPr="00C70004">
              <w:t>)</w:t>
            </w:r>
          </w:p>
        </w:tc>
      </w:tr>
      <w:tr w:rsidR="00562B88" w14:paraId="3C5187CA" w14:textId="77777777" w:rsidTr="00D852CE">
        <w:trPr>
          <w:trHeight w:val="350"/>
        </w:trPr>
        <w:tc>
          <w:tcPr>
            <w:tcW w:w="1525" w:type="dxa"/>
          </w:tcPr>
          <w:p w14:paraId="3F204469" w14:textId="45D464AE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53ED3620" w14:textId="73BDA7CE" w:rsidR="00562B88" w:rsidRDefault="00562B88" w:rsidP="00562B88">
            <w:r>
              <w:t>zip</w:t>
            </w:r>
          </w:p>
        </w:tc>
        <w:tc>
          <w:tcPr>
            <w:tcW w:w="3147" w:type="dxa"/>
          </w:tcPr>
          <w:p w14:paraId="4E425C7D" w14:textId="22A3D7A4" w:rsidR="00562B88" w:rsidRDefault="008A79AE" w:rsidP="00562B88">
            <w:r>
              <w:t xml:space="preserve">Bank </w:t>
            </w:r>
            <w:r w:rsidR="00C70004">
              <w:t>Postal Code</w:t>
            </w:r>
          </w:p>
        </w:tc>
        <w:tc>
          <w:tcPr>
            <w:tcW w:w="2338" w:type="dxa"/>
          </w:tcPr>
          <w:p w14:paraId="62E312B5" w14:textId="1D318C1D" w:rsidR="00562B88" w:rsidRDefault="00C70004" w:rsidP="00562B88">
            <w:r w:rsidRPr="00C70004">
              <w:t>x(</w:t>
            </w:r>
            <w:r>
              <w:t>10</w:t>
            </w:r>
            <w:r w:rsidRPr="00C70004">
              <w:t>)</w:t>
            </w:r>
          </w:p>
        </w:tc>
      </w:tr>
      <w:tr w:rsidR="00562B88" w14:paraId="71250B7C" w14:textId="77777777" w:rsidTr="00D852CE">
        <w:trPr>
          <w:trHeight w:val="350"/>
        </w:trPr>
        <w:tc>
          <w:tcPr>
            <w:tcW w:w="1525" w:type="dxa"/>
          </w:tcPr>
          <w:p w14:paraId="1ED328A7" w14:textId="7FB1E1F7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25CB4119" w14:textId="69CC906B" w:rsidR="00562B88" w:rsidRDefault="00562B88" w:rsidP="00562B88">
            <w:r>
              <w:t>contact</w:t>
            </w:r>
          </w:p>
        </w:tc>
        <w:tc>
          <w:tcPr>
            <w:tcW w:w="3147" w:type="dxa"/>
          </w:tcPr>
          <w:p w14:paraId="018D18EE" w14:textId="658D6338" w:rsidR="00562B88" w:rsidRDefault="008A79AE" w:rsidP="00562B88">
            <w:r>
              <w:t xml:space="preserve">Bank </w:t>
            </w:r>
            <w:r w:rsidR="00C70004">
              <w:t>Contact Name</w:t>
            </w:r>
          </w:p>
        </w:tc>
        <w:tc>
          <w:tcPr>
            <w:tcW w:w="2338" w:type="dxa"/>
          </w:tcPr>
          <w:p w14:paraId="1D020275" w14:textId="3F123ACC" w:rsidR="00562B88" w:rsidRDefault="00C70004" w:rsidP="00562B88">
            <w:r w:rsidRPr="00C70004">
              <w:t>x(</w:t>
            </w:r>
            <w:r>
              <w:t>25</w:t>
            </w:r>
            <w:r w:rsidRPr="00C70004">
              <w:t>)</w:t>
            </w:r>
          </w:p>
        </w:tc>
      </w:tr>
      <w:tr w:rsidR="00562B88" w14:paraId="15DA9FF9" w14:textId="77777777" w:rsidTr="00D852CE">
        <w:trPr>
          <w:trHeight w:val="350"/>
        </w:trPr>
        <w:tc>
          <w:tcPr>
            <w:tcW w:w="1525" w:type="dxa"/>
          </w:tcPr>
          <w:p w14:paraId="3536763E" w14:textId="5CEAD883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0562F0D5" w14:textId="59195DB4" w:rsidR="00562B88" w:rsidRDefault="00562B88" w:rsidP="00562B88">
            <w:r>
              <w:t>phone</w:t>
            </w:r>
          </w:p>
        </w:tc>
        <w:tc>
          <w:tcPr>
            <w:tcW w:w="3147" w:type="dxa"/>
          </w:tcPr>
          <w:p w14:paraId="3FBDD9B8" w14:textId="356C4E78" w:rsidR="00562B88" w:rsidRDefault="008A79AE" w:rsidP="00562B88">
            <w:r>
              <w:t xml:space="preserve">Bank </w:t>
            </w:r>
            <w:r w:rsidR="00C70004">
              <w:t>Phone Number</w:t>
            </w:r>
          </w:p>
        </w:tc>
        <w:tc>
          <w:tcPr>
            <w:tcW w:w="2338" w:type="dxa"/>
          </w:tcPr>
          <w:p w14:paraId="7156467A" w14:textId="3B9C7AC7" w:rsidR="00562B88" w:rsidRDefault="00C70004" w:rsidP="00562B88">
            <w:r w:rsidRPr="00C70004">
              <w:t>x(</w:t>
            </w:r>
            <w:r>
              <w:t>12</w:t>
            </w:r>
            <w:r w:rsidRPr="00C70004">
              <w:t>)</w:t>
            </w:r>
          </w:p>
        </w:tc>
      </w:tr>
      <w:tr w:rsidR="00562B88" w14:paraId="15872EBE" w14:textId="77777777" w:rsidTr="00D852CE">
        <w:trPr>
          <w:trHeight w:val="350"/>
        </w:trPr>
        <w:tc>
          <w:tcPr>
            <w:tcW w:w="1525" w:type="dxa"/>
          </w:tcPr>
          <w:p w14:paraId="7F37CB6D" w14:textId="472FA750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1A8408BD" w14:textId="7D1D4E75" w:rsidR="00562B88" w:rsidRDefault="00562B88" w:rsidP="00562B88">
            <w:r>
              <w:t>bk-act</w:t>
            </w:r>
          </w:p>
        </w:tc>
        <w:tc>
          <w:tcPr>
            <w:tcW w:w="3147" w:type="dxa"/>
          </w:tcPr>
          <w:p w14:paraId="5650031D" w14:textId="1E6F2276" w:rsidR="00562B88" w:rsidRDefault="00C70004" w:rsidP="00562B88">
            <w:r>
              <w:t xml:space="preserve">Bank Account </w:t>
            </w:r>
            <w:r w:rsidR="008A79AE">
              <w:t>Number</w:t>
            </w:r>
          </w:p>
        </w:tc>
        <w:tc>
          <w:tcPr>
            <w:tcW w:w="2338" w:type="dxa"/>
          </w:tcPr>
          <w:p w14:paraId="5694622D" w14:textId="7D1017E6" w:rsidR="00562B88" w:rsidRDefault="00C70004" w:rsidP="00562B88">
            <w:r w:rsidRPr="00C70004">
              <w:t>x(</w:t>
            </w:r>
            <w:r>
              <w:t>12</w:t>
            </w:r>
            <w:r w:rsidRPr="00C70004">
              <w:t>)</w:t>
            </w:r>
          </w:p>
        </w:tc>
      </w:tr>
      <w:tr w:rsidR="00562B88" w14:paraId="4CE70FA3" w14:textId="77777777" w:rsidTr="00D852CE">
        <w:trPr>
          <w:trHeight w:val="350"/>
        </w:trPr>
        <w:tc>
          <w:tcPr>
            <w:tcW w:w="1525" w:type="dxa"/>
          </w:tcPr>
          <w:p w14:paraId="7E18F30E" w14:textId="4E3E31A2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1E315D98" w14:textId="79E59ED7" w:rsidR="00562B88" w:rsidRDefault="00562B88" w:rsidP="00562B88">
            <w:r>
              <w:t>bk-area</w:t>
            </w:r>
          </w:p>
        </w:tc>
        <w:tc>
          <w:tcPr>
            <w:tcW w:w="3147" w:type="dxa"/>
          </w:tcPr>
          <w:p w14:paraId="66E04D49" w14:textId="656D661D" w:rsidR="00562B88" w:rsidRDefault="00C70004" w:rsidP="00562B88">
            <w:r>
              <w:t>Bank Area Code</w:t>
            </w:r>
          </w:p>
        </w:tc>
        <w:tc>
          <w:tcPr>
            <w:tcW w:w="2338" w:type="dxa"/>
          </w:tcPr>
          <w:p w14:paraId="4601C4C8" w14:textId="7AA8F735" w:rsidR="00562B88" w:rsidRDefault="00C70004" w:rsidP="00562B88">
            <w:r w:rsidRPr="00C70004">
              <w:t>999-99999</w:t>
            </w:r>
          </w:p>
        </w:tc>
      </w:tr>
      <w:tr w:rsidR="00562B88" w14:paraId="62101F2A" w14:textId="77777777" w:rsidTr="00D852CE">
        <w:trPr>
          <w:trHeight w:val="350"/>
        </w:trPr>
        <w:tc>
          <w:tcPr>
            <w:tcW w:w="1525" w:type="dxa"/>
          </w:tcPr>
          <w:p w14:paraId="574FB808" w14:textId="636B0534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2853E040" w14:textId="707B1528" w:rsidR="00562B88" w:rsidRDefault="00562B88" w:rsidP="00562B88">
            <w:r>
              <w:t>bal</w:t>
            </w:r>
          </w:p>
        </w:tc>
        <w:tc>
          <w:tcPr>
            <w:tcW w:w="3147" w:type="dxa"/>
          </w:tcPr>
          <w:p w14:paraId="34CECCD2" w14:textId="42322434" w:rsidR="00562B88" w:rsidRDefault="00C70004" w:rsidP="00562B88">
            <w:r>
              <w:t>Balance</w:t>
            </w:r>
          </w:p>
        </w:tc>
        <w:tc>
          <w:tcPr>
            <w:tcW w:w="2338" w:type="dxa"/>
          </w:tcPr>
          <w:p w14:paraId="7C945865" w14:textId="33D44E94" w:rsidR="00562B88" w:rsidRDefault="00C70004" w:rsidP="00562B88">
            <w:r w:rsidRPr="00C70004">
              <w:t>-&gt;&gt;&gt;,&gt;&gt;&gt;,&gt;&gt;9.99</w:t>
            </w:r>
          </w:p>
        </w:tc>
      </w:tr>
      <w:tr w:rsidR="00562B88" w14:paraId="056FECAE" w14:textId="77777777" w:rsidTr="00D852CE">
        <w:trPr>
          <w:trHeight w:val="350"/>
        </w:trPr>
        <w:tc>
          <w:tcPr>
            <w:tcW w:w="1525" w:type="dxa"/>
          </w:tcPr>
          <w:p w14:paraId="1F886D7E" w14:textId="4FF1AA82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4FDD4F71" w14:textId="71961346" w:rsidR="00562B88" w:rsidRDefault="00562B88" w:rsidP="00562B88">
            <w:r>
              <w:t>o-chk</w:t>
            </w:r>
          </w:p>
        </w:tc>
        <w:tc>
          <w:tcPr>
            <w:tcW w:w="3147" w:type="dxa"/>
          </w:tcPr>
          <w:p w14:paraId="783D85A1" w14:textId="53939F9A" w:rsidR="00562B88" w:rsidRDefault="008A79AE" w:rsidP="00562B88">
            <w:r>
              <w:t>Check Number</w:t>
            </w:r>
          </w:p>
        </w:tc>
        <w:tc>
          <w:tcPr>
            <w:tcW w:w="2338" w:type="dxa"/>
          </w:tcPr>
          <w:p w14:paraId="6B3C5AAF" w14:textId="7ECF5317" w:rsidR="00562B88" w:rsidRDefault="00C70004" w:rsidP="00562B88">
            <w:r w:rsidRPr="00C70004">
              <w:t>-&gt;&gt;&gt;,&gt;&gt;&gt;,&gt;&gt;9.99</w:t>
            </w:r>
          </w:p>
        </w:tc>
      </w:tr>
      <w:tr w:rsidR="00562B88" w14:paraId="4ACD5A7B" w14:textId="77777777" w:rsidTr="00D852CE">
        <w:trPr>
          <w:trHeight w:val="350"/>
        </w:trPr>
        <w:tc>
          <w:tcPr>
            <w:tcW w:w="1525" w:type="dxa"/>
          </w:tcPr>
          <w:p w14:paraId="31D7817D" w14:textId="4947C65B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338F6DAE" w14:textId="23BB292E" w:rsidR="00562B88" w:rsidRDefault="00562B88" w:rsidP="00562B88">
            <w:r>
              <w:t>dep-tr</w:t>
            </w:r>
          </w:p>
        </w:tc>
        <w:tc>
          <w:tcPr>
            <w:tcW w:w="3147" w:type="dxa"/>
          </w:tcPr>
          <w:p w14:paraId="206F7AD0" w14:textId="5B0CB9F3" w:rsidR="00562B88" w:rsidRDefault="00C70004" w:rsidP="00562B88">
            <w:r>
              <w:t>?</w:t>
            </w:r>
          </w:p>
        </w:tc>
        <w:tc>
          <w:tcPr>
            <w:tcW w:w="2338" w:type="dxa"/>
          </w:tcPr>
          <w:p w14:paraId="6FC745CA" w14:textId="5C6FE690" w:rsidR="00562B88" w:rsidRDefault="00C70004" w:rsidP="00562B88">
            <w:r w:rsidRPr="00C70004">
              <w:t>-&gt;&gt;&gt;,&gt;&gt;&gt;,&gt;&gt;9.99</w:t>
            </w:r>
          </w:p>
        </w:tc>
      </w:tr>
      <w:tr w:rsidR="00562B88" w14:paraId="1465B461" w14:textId="77777777" w:rsidTr="00D852CE">
        <w:trPr>
          <w:trHeight w:val="350"/>
        </w:trPr>
        <w:tc>
          <w:tcPr>
            <w:tcW w:w="1525" w:type="dxa"/>
          </w:tcPr>
          <w:p w14:paraId="43150384" w14:textId="2099C3EE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1834A8D6" w14:textId="4A19A993" w:rsidR="00562B88" w:rsidRDefault="00562B88" w:rsidP="00562B88">
            <w:r>
              <w:t>serv</w:t>
            </w:r>
          </w:p>
        </w:tc>
        <w:tc>
          <w:tcPr>
            <w:tcW w:w="3147" w:type="dxa"/>
          </w:tcPr>
          <w:p w14:paraId="373DD0F7" w14:textId="12468F73" w:rsidR="00562B88" w:rsidRDefault="00C70004" w:rsidP="00562B88">
            <w:r>
              <w:t>?</w:t>
            </w:r>
          </w:p>
        </w:tc>
        <w:tc>
          <w:tcPr>
            <w:tcW w:w="2338" w:type="dxa"/>
          </w:tcPr>
          <w:p w14:paraId="5986688C" w14:textId="63FB0342" w:rsidR="00562B88" w:rsidRDefault="00C70004" w:rsidP="00562B88">
            <w:r w:rsidRPr="00C70004">
              <w:t>-&gt;&gt;&gt;,&gt;&gt;&gt;,&gt;&gt;9.99</w:t>
            </w:r>
          </w:p>
        </w:tc>
      </w:tr>
      <w:tr w:rsidR="00562B88" w14:paraId="31661128" w14:textId="77777777" w:rsidTr="00D852CE">
        <w:trPr>
          <w:trHeight w:val="350"/>
        </w:trPr>
        <w:tc>
          <w:tcPr>
            <w:tcW w:w="1525" w:type="dxa"/>
          </w:tcPr>
          <w:p w14:paraId="1CC5A7D6" w14:textId="472A2B5D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65C471DD" w14:textId="22270CEB" w:rsidR="00562B88" w:rsidRDefault="00562B88" w:rsidP="00562B88">
            <w:r>
              <w:t>last-chk</w:t>
            </w:r>
          </w:p>
        </w:tc>
        <w:tc>
          <w:tcPr>
            <w:tcW w:w="3147" w:type="dxa"/>
          </w:tcPr>
          <w:p w14:paraId="3C51232C" w14:textId="098B56DE" w:rsidR="00562B88" w:rsidRDefault="00C70004" w:rsidP="00562B88">
            <w:r>
              <w:t xml:space="preserve">Last Check </w:t>
            </w:r>
            <w:r w:rsidR="008A79AE">
              <w:t>Number</w:t>
            </w:r>
          </w:p>
        </w:tc>
        <w:tc>
          <w:tcPr>
            <w:tcW w:w="2338" w:type="dxa"/>
          </w:tcPr>
          <w:p w14:paraId="0FBF1A71" w14:textId="2700F0B2" w:rsidR="00562B88" w:rsidRDefault="00C70004" w:rsidP="00562B88">
            <w:r w:rsidRPr="00C70004">
              <w:t>&gt;&gt;&gt;&gt;&gt;&gt;&gt;9</w:t>
            </w:r>
          </w:p>
        </w:tc>
      </w:tr>
      <w:tr w:rsidR="00562B88" w14:paraId="10B85733" w14:textId="77777777" w:rsidTr="00D852CE">
        <w:trPr>
          <w:trHeight w:val="350"/>
        </w:trPr>
        <w:tc>
          <w:tcPr>
            <w:tcW w:w="1525" w:type="dxa"/>
          </w:tcPr>
          <w:p w14:paraId="33ACF689" w14:textId="0584E8CF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0D7AB8CB" w14:textId="52C73524" w:rsidR="00562B88" w:rsidRDefault="00562B88" w:rsidP="00562B88">
            <w:r>
              <w:t>rec_key</w:t>
            </w:r>
          </w:p>
        </w:tc>
        <w:tc>
          <w:tcPr>
            <w:tcW w:w="3147" w:type="dxa"/>
          </w:tcPr>
          <w:p w14:paraId="3810011D" w14:textId="37D2AF05" w:rsidR="00562B88" w:rsidRDefault="00C70004" w:rsidP="00562B88">
            <w:r>
              <w:t>Rec Key</w:t>
            </w:r>
          </w:p>
        </w:tc>
        <w:tc>
          <w:tcPr>
            <w:tcW w:w="2338" w:type="dxa"/>
          </w:tcPr>
          <w:p w14:paraId="5907864F" w14:textId="52B2F30C" w:rsidR="00562B88" w:rsidRDefault="00C70004" w:rsidP="00562B88">
            <w:r w:rsidRPr="00C70004">
              <w:t>X(</w:t>
            </w:r>
            <w:r>
              <w:t>20</w:t>
            </w:r>
            <w:r w:rsidRPr="00C70004">
              <w:t>)</w:t>
            </w:r>
          </w:p>
        </w:tc>
      </w:tr>
      <w:tr w:rsidR="00562B88" w14:paraId="521F35EE" w14:textId="77777777" w:rsidTr="00D852CE">
        <w:trPr>
          <w:trHeight w:val="350"/>
        </w:trPr>
        <w:tc>
          <w:tcPr>
            <w:tcW w:w="1525" w:type="dxa"/>
          </w:tcPr>
          <w:p w14:paraId="0AF5F27B" w14:textId="0328E7F7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18641FF1" w14:textId="1559F29B" w:rsidR="00562B88" w:rsidRDefault="00562B88" w:rsidP="00562B88">
            <w:r>
              <w:t>curr-code</w:t>
            </w:r>
          </w:p>
        </w:tc>
        <w:tc>
          <w:tcPr>
            <w:tcW w:w="3147" w:type="dxa"/>
          </w:tcPr>
          <w:p w14:paraId="542A306C" w14:textId="07B4F065" w:rsidR="00562B88" w:rsidRDefault="00C70004" w:rsidP="00562B88">
            <w:r>
              <w:t>Currency Code</w:t>
            </w:r>
          </w:p>
        </w:tc>
        <w:tc>
          <w:tcPr>
            <w:tcW w:w="2338" w:type="dxa"/>
          </w:tcPr>
          <w:p w14:paraId="71909133" w14:textId="70ED425B" w:rsidR="00562B88" w:rsidRDefault="00C70004" w:rsidP="00562B88">
            <w:r w:rsidRPr="00C70004">
              <w:t>X(3)</w:t>
            </w:r>
          </w:p>
        </w:tc>
      </w:tr>
      <w:tr w:rsidR="00562B88" w14:paraId="0046FCD7" w14:textId="77777777" w:rsidTr="00D852CE">
        <w:trPr>
          <w:trHeight w:val="350"/>
        </w:trPr>
        <w:tc>
          <w:tcPr>
            <w:tcW w:w="1525" w:type="dxa"/>
          </w:tcPr>
          <w:p w14:paraId="1264D497" w14:textId="62FC882D" w:rsidR="00562B88" w:rsidRDefault="00562B88" w:rsidP="00562B88">
            <w:r w:rsidRPr="00E42D75">
              <w:t>bank</w:t>
            </w:r>
          </w:p>
        </w:tc>
        <w:tc>
          <w:tcPr>
            <w:tcW w:w="2340" w:type="dxa"/>
          </w:tcPr>
          <w:p w14:paraId="413C5243" w14:textId="2BC7D21E" w:rsidR="00562B88" w:rsidRDefault="00562B88" w:rsidP="00562B88">
            <w:r>
              <w:t>ex-rate</w:t>
            </w:r>
          </w:p>
        </w:tc>
        <w:tc>
          <w:tcPr>
            <w:tcW w:w="3147" w:type="dxa"/>
          </w:tcPr>
          <w:p w14:paraId="422CB107" w14:textId="6B046CF4" w:rsidR="00562B88" w:rsidRDefault="008A79AE" w:rsidP="00562B88">
            <w:r>
              <w:t>Exchange Rate</w:t>
            </w:r>
          </w:p>
        </w:tc>
        <w:tc>
          <w:tcPr>
            <w:tcW w:w="2338" w:type="dxa"/>
          </w:tcPr>
          <w:p w14:paraId="47902778" w14:textId="33CDF95E" w:rsidR="00562B88" w:rsidRDefault="00C70004" w:rsidP="00562B88">
            <w:r w:rsidRPr="00C70004">
              <w:t>-&gt;&gt;,&gt;&gt;9.99&lt;&lt;&lt;&lt;&lt;</w:t>
            </w:r>
          </w:p>
        </w:tc>
      </w:tr>
    </w:tbl>
    <w:p w14:paraId="65084090" w14:textId="207D0CB4" w:rsidR="00562B88" w:rsidRDefault="00562B88" w:rsidP="00562B88"/>
    <w:p w14:paraId="785D1FCB" w14:textId="279996C0" w:rsidR="00010042" w:rsidRDefault="00010042" w:rsidP="00562B88"/>
    <w:p w14:paraId="4A38FBB9" w14:textId="071DB5FD" w:rsidR="00010042" w:rsidRDefault="00010042" w:rsidP="00562B88"/>
    <w:p w14:paraId="19DB4CDB" w14:textId="0D202BE7" w:rsidR="00010042" w:rsidRDefault="00010042" w:rsidP="00562B88"/>
    <w:p w14:paraId="2640F531" w14:textId="250B1C17" w:rsidR="00010042" w:rsidRDefault="00010042" w:rsidP="00562B88"/>
    <w:p w14:paraId="3641562E" w14:textId="0393E28E" w:rsidR="00010042" w:rsidRDefault="00010042" w:rsidP="00562B88"/>
    <w:p w14:paraId="5B670BC5" w14:textId="1B3B6886" w:rsidR="00010042" w:rsidRDefault="00010042" w:rsidP="00562B88"/>
    <w:p w14:paraId="51259BFE" w14:textId="2ADE4BC5" w:rsidR="00010042" w:rsidRDefault="00010042" w:rsidP="00562B88"/>
    <w:p w14:paraId="2D0D9F02" w14:textId="7E99CC6A" w:rsidR="00010042" w:rsidRDefault="00010042" w:rsidP="00562B88"/>
    <w:p w14:paraId="6D4403A7" w14:textId="77777777" w:rsidR="00010042" w:rsidRPr="00562B88" w:rsidRDefault="00010042" w:rsidP="00562B88"/>
    <w:p w14:paraId="49CA16A1" w14:textId="4F1E7675" w:rsidR="00EE56B7" w:rsidRDefault="00562B88" w:rsidP="00EE56B7">
      <w:pPr>
        <w:pStyle w:val="Heading2"/>
      </w:pPr>
      <w:bookmarkStart w:id="25" w:name="_Toc49801908"/>
      <w:r>
        <w:lastRenderedPageBreak/>
        <w:t>Company</w:t>
      </w:r>
      <w:r w:rsidR="00EE56B7">
        <w:t xml:space="preserve"> </w:t>
      </w:r>
      <w:r>
        <w:t xml:space="preserve">File </w:t>
      </w:r>
      <w:r w:rsidR="00EE56B7">
        <w:t>Field Definitions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330"/>
        <w:gridCol w:w="2155"/>
      </w:tblGrid>
      <w:tr w:rsidR="00EE56B7" w:rsidRPr="00421D19" w14:paraId="499E4B1E" w14:textId="77777777" w:rsidTr="008A79AE">
        <w:tc>
          <w:tcPr>
            <w:tcW w:w="1525" w:type="dxa"/>
          </w:tcPr>
          <w:p w14:paraId="68D2F5C7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002BC497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30" w:type="dxa"/>
          </w:tcPr>
          <w:p w14:paraId="2A217A8C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155" w:type="dxa"/>
          </w:tcPr>
          <w:p w14:paraId="61670E59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62B88" w14:paraId="48B07B90" w14:textId="77777777" w:rsidTr="008A79AE">
        <w:trPr>
          <w:trHeight w:val="377"/>
        </w:trPr>
        <w:tc>
          <w:tcPr>
            <w:tcW w:w="1525" w:type="dxa"/>
          </w:tcPr>
          <w:p w14:paraId="58B48F1F" w14:textId="5955E6EB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21E36E35" w14:textId="5CF2B119" w:rsidR="00562B88" w:rsidRDefault="00562B88" w:rsidP="00562B88">
            <w:r w:rsidRPr="00562B88">
              <w:t>company</w:t>
            </w:r>
          </w:p>
        </w:tc>
        <w:tc>
          <w:tcPr>
            <w:tcW w:w="3330" w:type="dxa"/>
          </w:tcPr>
          <w:p w14:paraId="2D07A7D8" w14:textId="58E8518A" w:rsidR="00562B88" w:rsidRDefault="00C70004" w:rsidP="00562B88">
            <w:r>
              <w:t>Company</w:t>
            </w:r>
          </w:p>
        </w:tc>
        <w:tc>
          <w:tcPr>
            <w:tcW w:w="2155" w:type="dxa"/>
          </w:tcPr>
          <w:p w14:paraId="19BED2FA" w14:textId="40840302" w:rsidR="00562B88" w:rsidRDefault="00C70004" w:rsidP="00562B88">
            <w:r w:rsidRPr="00C70004">
              <w:t>x(3)</w:t>
            </w:r>
          </w:p>
        </w:tc>
      </w:tr>
      <w:tr w:rsidR="00562B88" w14:paraId="0486C94B" w14:textId="77777777" w:rsidTr="008A79AE">
        <w:trPr>
          <w:trHeight w:val="350"/>
        </w:trPr>
        <w:tc>
          <w:tcPr>
            <w:tcW w:w="1525" w:type="dxa"/>
          </w:tcPr>
          <w:p w14:paraId="35812CBD" w14:textId="497B7354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379E17F1" w14:textId="1389C903" w:rsidR="00562B88" w:rsidRDefault="00562B88" w:rsidP="00562B88">
            <w:r>
              <w:t>name</w:t>
            </w:r>
          </w:p>
        </w:tc>
        <w:tc>
          <w:tcPr>
            <w:tcW w:w="3330" w:type="dxa"/>
          </w:tcPr>
          <w:p w14:paraId="470944C1" w14:textId="5FF9D977" w:rsidR="00562B88" w:rsidRDefault="00C70004" w:rsidP="00562B88">
            <w:r>
              <w:t>Company Name</w:t>
            </w:r>
          </w:p>
        </w:tc>
        <w:tc>
          <w:tcPr>
            <w:tcW w:w="2155" w:type="dxa"/>
          </w:tcPr>
          <w:p w14:paraId="499F6F89" w14:textId="41B3CD50" w:rsidR="00562B88" w:rsidRDefault="00C70004" w:rsidP="00562B88">
            <w:r w:rsidRPr="00C70004">
              <w:t>x(3</w:t>
            </w:r>
            <w:r>
              <w:t>0</w:t>
            </w:r>
            <w:r w:rsidRPr="00C70004">
              <w:t>)</w:t>
            </w:r>
          </w:p>
        </w:tc>
      </w:tr>
      <w:tr w:rsidR="00562B88" w14:paraId="66FBDB9A" w14:textId="77777777" w:rsidTr="008A79AE">
        <w:trPr>
          <w:trHeight w:val="350"/>
        </w:trPr>
        <w:tc>
          <w:tcPr>
            <w:tcW w:w="1525" w:type="dxa"/>
          </w:tcPr>
          <w:p w14:paraId="41E4F2A6" w14:textId="5E44FECA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073DB12F" w14:textId="6B6730D7" w:rsidR="00562B88" w:rsidRDefault="00562B88" w:rsidP="00562B88">
            <w:r>
              <w:t>addr</w:t>
            </w:r>
          </w:p>
        </w:tc>
        <w:tc>
          <w:tcPr>
            <w:tcW w:w="3330" w:type="dxa"/>
          </w:tcPr>
          <w:p w14:paraId="64C31A9C" w14:textId="7701079A" w:rsidR="00562B88" w:rsidRDefault="008A79AE" w:rsidP="00562B88">
            <w:r>
              <w:t xml:space="preserve">Company </w:t>
            </w:r>
            <w:r w:rsidR="00C70004">
              <w:t>Address</w:t>
            </w:r>
          </w:p>
        </w:tc>
        <w:tc>
          <w:tcPr>
            <w:tcW w:w="2155" w:type="dxa"/>
          </w:tcPr>
          <w:p w14:paraId="2BE0B7E7" w14:textId="23BF9013" w:rsidR="00562B88" w:rsidRDefault="00C70004" w:rsidP="00562B88">
            <w:r w:rsidRPr="00C70004">
              <w:t>x(3</w:t>
            </w:r>
            <w:r>
              <w:t>0</w:t>
            </w:r>
            <w:r w:rsidRPr="00C70004">
              <w:t>)</w:t>
            </w:r>
          </w:p>
        </w:tc>
      </w:tr>
      <w:tr w:rsidR="00562B88" w14:paraId="194F73FC" w14:textId="77777777" w:rsidTr="008A79AE">
        <w:trPr>
          <w:trHeight w:val="350"/>
        </w:trPr>
        <w:tc>
          <w:tcPr>
            <w:tcW w:w="1525" w:type="dxa"/>
          </w:tcPr>
          <w:p w14:paraId="6724961C" w14:textId="558F72F0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019F90FC" w14:textId="1397F4CD" w:rsidR="00562B88" w:rsidRDefault="00562B88" w:rsidP="00562B88">
            <w:r>
              <w:t>city</w:t>
            </w:r>
          </w:p>
        </w:tc>
        <w:tc>
          <w:tcPr>
            <w:tcW w:w="3330" w:type="dxa"/>
          </w:tcPr>
          <w:p w14:paraId="6189BABC" w14:textId="0C8DAB42" w:rsidR="00562B88" w:rsidRDefault="008A79AE" w:rsidP="00562B88">
            <w:r>
              <w:t xml:space="preserve">Company </w:t>
            </w:r>
            <w:r w:rsidR="00C70004">
              <w:t>City</w:t>
            </w:r>
          </w:p>
        </w:tc>
        <w:tc>
          <w:tcPr>
            <w:tcW w:w="2155" w:type="dxa"/>
          </w:tcPr>
          <w:p w14:paraId="7BCD980F" w14:textId="3D7A8557" w:rsidR="00562B88" w:rsidRDefault="00C70004" w:rsidP="00562B88">
            <w:r w:rsidRPr="00C70004">
              <w:t>x(</w:t>
            </w:r>
            <w:r>
              <w:t>15</w:t>
            </w:r>
            <w:r w:rsidRPr="00C70004">
              <w:t>)</w:t>
            </w:r>
          </w:p>
        </w:tc>
      </w:tr>
      <w:tr w:rsidR="00562B88" w14:paraId="13FD3EEF" w14:textId="77777777" w:rsidTr="008A79AE">
        <w:trPr>
          <w:trHeight w:val="350"/>
        </w:trPr>
        <w:tc>
          <w:tcPr>
            <w:tcW w:w="1525" w:type="dxa"/>
          </w:tcPr>
          <w:p w14:paraId="182139D4" w14:textId="611844FE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4DB44518" w14:textId="77ED4D6F" w:rsidR="00562B88" w:rsidRDefault="00562B88" w:rsidP="00562B88">
            <w:r>
              <w:t>state</w:t>
            </w:r>
          </w:p>
        </w:tc>
        <w:tc>
          <w:tcPr>
            <w:tcW w:w="3330" w:type="dxa"/>
          </w:tcPr>
          <w:p w14:paraId="17CB83B6" w14:textId="08FD8DE6" w:rsidR="00562B88" w:rsidRDefault="008A79AE" w:rsidP="00562B88">
            <w:r>
              <w:t xml:space="preserve">Company </w:t>
            </w:r>
            <w:r w:rsidR="00C70004">
              <w:t>State</w:t>
            </w:r>
          </w:p>
        </w:tc>
        <w:tc>
          <w:tcPr>
            <w:tcW w:w="2155" w:type="dxa"/>
          </w:tcPr>
          <w:p w14:paraId="7588965C" w14:textId="363C7EBA" w:rsidR="00562B88" w:rsidRDefault="00C70004" w:rsidP="00562B88">
            <w:r w:rsidRPr="00C70004">
              <w:t>x(</w:t>
            </w:r>
            <w:r>
              <w:t>2</w:t>
            </w:r>
            <w:r w:rsidRPr="00C70004">
              <w:t>)</w:t>
            </w:r>
          </w:p>
        </w:tc>
      </w:tr>
      <w:tr w:rsidR="00562B88" w14:paraId="43081E22" w14:textId="77777777" w:rsidTr="008A79AE">
        <w:trPr>
          <w:trHeight w:val="350"/>
        </w:trPr>
        <w:tc>
          <w:tcPr>
            <w:tcW w:w="1525" w:type="dxa"/>
          </w:tcPr>
          <w:p w14:paraId="756425DF" w14:textId="70E629AA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1E0DCE0E" w14:textId="415A9D84" w:rsidR="00562B88" w:rsidRDefault="00562B88" w:rsidP="00562B88">
            <w:r>
              <w:t>zip</w:t>
            </w:r>
          </w:p>
        </w:tc>
        <w:tc>
          <w:tcPr>
            <w:tcW w:w="3330" w:type="dxa"/>
          </w:tcPr>
          <w:p w14:paraId="12A6B43F" w14:textId="6D1BAB75" w:rsidR="00562B88" w:rsidRDefault="008A79AE" w:rsidP="00562B88">
            <w:r>
              <w:t xml:space="preserve">Company </w:t>
            </w:r>
            <w:r w:rsidR="00C70004">
              <w:t>Postal Code</w:t>
            </w:r>
          </w:p>
        </w:tc>
        <w:tc>
          <w:tcPr>
            <w:tcW w:w="2155" w:type="dxa"/>
          </w:tcPr>
          <w:p w14:paraId="205DA177" w14:textId="006DC4D3" w:rsidR="00562B88" w:rsidRDefault="00C70004" w:rsidP="00562B88">
            <w:r w:rsidRPr="00C70004">
              <w:t>x(</w:t>
            </w:r>
            <w:r>
              <w:t>10</w:t>
            </w:r>
            <w:r w:rsidRPr="00C70004">
              <w:t>)</w:t>
            </w:r>
          </w:p>
        </w:tc>
      </w:tr>
      <w:tr w:rsidR="00562B88" w14:paraId="58395D12" w14:textId="77777777" w:rsidTr="008A79AE">
        <w:trPr>
          <w:trHeight w:val="350"/>
        </w:trPr>
        <w:tc>
          <w:tcPr>
            <w:tcW w:w="1525" w:type="dxa"/>
          </w:tcPr>
          <w:p w14:paraId="2978D844" w14:textId="55FA56AA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1C0D8159" w14:textId="62E1B08A" w:rsidR="00562B88" w:rsidRDefault="00562B88" w:rsidP="00562B88">
            <w:r>
              <w:t>co-acc</w:t>
            </w:r>
          </w:p>
        </w:tc>
        <w:tc>
          <w:tcPr>
            <w:tcW w:w="3330" w:type="dxa"/>
          </w:tcPr>
          <w:p w14:paraId="4D27E23D" w14:textId="1175A53C" w:rsidR="00562B88" w:rsidRDefault="00C70004" w:rsidP="00562B88">
            <w:r>
              <w:t>Accounts Company</w:t>
            </w:r>
          </w:p>
        </w:tc>
        <w:tc>
          <w:tcPr>
            <w:tcW w:w="2155" w:type="dxa"/>
          </w:tcPr>
          <w:p w14:paraId="0E1F0CC3" w14:textId="4E803E50" w:rsidR="00562B88" w:rsidRDefault="00C70004" w:rsidP="00562B88">
            <w:r w:rsidRPr="00C70004">
              <w:t>x(3)</w:t>
            </w:r>
          </w:p>
        </w:tc>
      </w:tr>
      <w:tr w:rsidR="00562B88" w14:paraId="2A33C914" w14:textId="77777777" w:rsidTr="008A79AE">
        <w:trPr>
          <w:trHeight w:val="350"/>
        </w:trPr>
        <w:tc>
          <w:tcPr>
            <w:tcW w:w="1525" w:type="dxa"/>
          </w:tcPr>
          <w:p w14:paraId="2BB45947" w14:textId="2810EDDD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40D1B52F" w14:textId="33F3DBE4" w:rsidR="00562B88" w:rsidRDefault="00562B88" w:rsidP="00562B88">
            <w:r>
              <w:t>num-per</w:t>
            </w:r>
          </w:p>
        </w:tc>
        <w:tc>
          <w:tcPr>
            <w:tcW w:w="3330" w:type="dxa"/>
          </w:tcPr>
          <w:p w14:paraId="4820B559" w14:textId="38A26DDE" w:rsidR="00562B88" w:rsidRDefault="00C70004" w:rsidP="00562B88">
            <w:r>
              <w:t>Number of Periods</w:t>
            </w:r>
          </w:p>
        </w:tc>
        <w:tc>
          <w:tcPr>
            <w:tcW w:w="2155" w:type="dxa"/>
          </w:tcPr>
          <w:p w14:paraId="29D9F90A" w14:textId="390EE1D8" w:rsidR="00562B88" w:rsidRDefault="00C70004" w:rsidP="00562B88">
            <w:r>
              <w:t>99</w:t>
            </w:r>
          </w:p>
        </w:tc>
      </w:tr>
      <w:tr w:rsidR="00562B88" w14:paraId="2D6E25C3" w14:textId="77777777" w:rsidTr="008A79AE">
        <w:trPr>
          <w:trHeight w:val="350"/>
        </w:trPr>
        <w:tc>
          <w:tcPr>
            <w:tcW w:w="1525" w:type="dxa"/>
          </w:tcPr>
          <w:p w14:paraId="1FB5D2F1" w14:textId="13621B1D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1D6A36C1" w14:textId="0C4E3DD3" w:rsidR="00562B88" w:rsidRDefault="00562B88" w:rsidP="00562B88">
            <w:r>
              <w:t>yend-per</w:t>
            </w:r>
          </w:p>
        </w:tc>
        <w:tc>
          <w:tcPr>
            <w:tcW w:w="3330" w:type="dxa"/>
          </w:tcPr>
          <w:p w14:paraId="0EC33D5E" w14:textId="3F254600" w:rsidR="00562B88" w:rsidRDefault="00C70004" w:rsidP="00562B88">
            <w:r>
              <w:t>Year-End Adjustment</w:t>
            </w:r>
          </w:p>
        </w:tc>
        <w:tc>
          <w:tcPr>
            <w:tcW w:w="2155" w:type="dxa"/>
          </w:tcPr>
          <w:p w14:paraId="7315FBEA" w14:textId="39884CD0" w:rsidR="00562B88" w:rsidRDefault="00C70004" w:rsidP="00562B88">
            <w:r w:rsidRPr="00C70004">
              <w:t>yes/no</w:t>
            </w:r>
          </w:p>
        </w:tc>
      </w:tr>
      <w:tr w:rsidR="00562B88" w14:paraId="53154F8B" w14:textId="77777777" w:rsidTr="008A79AE">
        <w:trPr>
          <w:trHeight w:val="350"/>
        </w:trPr>
        <w:tc>
          <w:tcPr>
            <w:tcW w:w="1525" w:type="dxa"/>
          </w:tcPr>
          <w:p w14:paraId="75AB7717" w14:textId="42B7D6DE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4E04919C" w14:textId="11348548" w:rsidR="00562B88" w:rsidRDefault="00562B88" w:rsidP="00562B88">
            <w:r>
              <w:t>fid</w:t>
            </w:r>
          </w:p>
        </w:tc>
        <w:tc>
          <w:tcPr>
            <w:tcW w:w="3330" w:type="dxa"/>
          </w:tcPr>
          <w:p w14:paraId="2052E903" w14:textId="5025F71A" w:rsidR="00562B88" w:rsidRDefault="00C70004" w:rsidP="00562B88">
            <w:r>
              <w:t>Federal ID</w:t>
            </w:r>
            <w:r w:rsidR="008A79AE">
              <w:t xml:space="preserve"> Number</w:t>
            </w:r>
          </w:p>
        </w:tc>
        <w:tc>
          <w:tcPr>
            <w:tcW w:w="2155" w:type="dxa"/>
          </w:tcPr>
          <w:p w14:paraId="27C1DBAD" w14:textId="62770CFA" w:rsidR="00562B88" w:rsidRDefault="00C70004" w:rsidP="00562B88">
            <w:r w:rsidRPr="00C70004">
              <w:t>x(</w:t>
            </w:r>
            <w:r>
              <w:t>15</w:t>
            </w:r>
            <w:r w:rsidRPr="00C70004">
              <w:t>)</w:t>
            </w:r>
          </w:p>
        </w:tc>
      </w:tr>
      <w:tr w:rsidR="00562B88" w14:paraId="1E2E84A8" w14:textId="77777777" w:rsidTr="008A79AE">
        <w:trPr>
          <w:trHeight w:val="350"/>
        </w:trPr>
        <w:tc>
          <w:tcPr>
            <w:tcW w:w="1525" w:type="dxa"/>
          </w:tcPr>
          <w:p w14:paraId="73995D36" w14:textId="162B55CC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5D99D907" w14:textId="0B5F8EAA" w:rsidR="00562B88" w:rsidRDefault="00562B88" w:rsidP="00562B88">
            <w:r>
              <w:t>sid</w:t>
            </w:r>
          </w:p>
        </w:tc>
        <w:tc>
          <w:tcPr>
            <w:tcW w:w="3330" w:type="dxa"/>
          </w:tcPr>
          <w:p w14:paraId="7227B77C" w14:textId="79E1D241" w:rsidR="00562B88" w:rsidRDefault="00C70004" w:rsidP="00562B88">
            <w:r>
              <w:t>State ID</w:t>
            </w:r>
            <w:r w:rsidR="008A79AE">
              <w:t xml:space="preserve"> Number</w:t>
            </w:r>
          </w:p>
        </w:tc>
        <w:tc>
          <w:tcPr>
            <w:tcW w:w="2155" w:type="dxa"/>
          </w:tcPr>
          <w:p w14:paraId="78B6F6FF" w14:textId="3A120004" w:rsidR="00562B88" w:rsidRDefault="00C70004" w:rsidP="00562B88">
            <w:r w:rsidRPr="00C70004">
              <w:t>x(</w:t>
            </w:r>
            <w:r>
              <w:t>15</w:t>
            </w:r>
            <w:r w:rsidRPr="00C70004">
              <w:t>)</w:t>
            </w:r>
          </w:p>
        </w:tc>
      </w:tr>
      <w:tr w:rsidR="00562B88" w14:paraId="11D0DB69" w14:textId="77777777" w:rsidTr="008A79AE">
        <w:trPr>
          <w:trHeight w:val="350"/>
        </w:trPr>
        <w:tc>
          <w:tcPr>
            <w:tcW w:w="1525" w:type="dxa"/>
          </w:tcPr>
          <w:p w14:paraId="79A3E9C9" w14:textId="35EEA507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204CAC2C" w14:textId="15246676" w:rsidR="00562B88" w:rsidRDefault="00562B88" w:rsidP="00562B88">
            <w:r>
              <w:t>acc-level</w:t>
            </w:r>
          </w:p>
        </w:tc>
        <w:tc>
          <w:tcPr>
            <w:tcW w:w="3330" w:type="dxa"/>
          </w:tcPr>
          <w:p w14:paraId="3875DA0B" w14:textId="33DC828B" w:rsidR="00562B88" w:rsidRDefault="008A79AE" w:rsidP="00562B88">
            <w:r>
              <w:t>Number</w:t>
            </w:r>
            <w:r w:rsidR="00C70004">
              <w:t xml:space="preserve"> of Levels per GL Ac</w:t>
            </w:r>
            <w:r>
              <w:t>count</w:t>
            </w:r>
          </w:p>
        </w:tc>
        <w:tc>
          <w:tcPr>
            <w:tcW w:w="2155" w:type="dxa"/>
          </w:tcPr>
          <w:p w14:paraId="1C3AAB78" w14:textId="5F975EC3" w:rsidR="00562B88" w:rsidRDefault="00C70004" w:rsidP="00562B88">
            <w:r>
              <w:t>9</w:t>
            </w:r>
          </w:p>
        </w:tc>
      </w:tr>
      <w:tr w:rsidR="00562B88" w14:paraId="2C567904" w14:textId="77777777" w:rsidTr="008A79AE">
        <w:trPr>
          <w:trHeight w:val="350"/>
        </w:trPr>
        <w:tc>
          <w:tcPr>
            <w:tcW w:w="1525" w:type="dxa"/>
          </w:tcPr>
          <w:p w14:paraId="147E0332" w14:textId="228DDB80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414D438C" w14:textId="7B389257" w:rsidR="00562B88" w:rsidRDefault="00562B88" w:rsidP="00562B88">
            <w:r>
              <w:t>acc-dig</w:t>
            </w:r>
          </w:p>
        </w:tc>
        <w:tc>
          <w:tcPr>
            <w:tcW w:w="3330" w:type="dxa"/>
          </w:tcPr>
          <w:p w14:paraId="4C25160B" w14:textId="426E8A54" w:rsidR="00562B88" w:rsidRDefault="00C70004" w:rsidP="00562B88">
            <w:r>
              <w:t>Number of Digits</w:t>
            </w:r>
          </w:p>
        </w:tc>
        <w:tc>
          <w:tcPr>
            <w:tcW w:w="2155" w:type="dxa"/>
          </w:tcPr>
          <w:p w14:paraId="45CB8913" w14:textId="4D1B395A" w:rsidR="00562B88" w:rsidRDefault="00C70004" w:rsidP="00562B88">
            <w:r>
              <w:t>9</w:t>
            </w:r>
          </w:p>
        </w:tc>
      </w:tr>
      <w:tr w:rsidR="00562B88" w14:paraId="5946C950" w14:textId="77777777" w:rsidTr="008A79AE">
        <w:trPr>
          <w:trHeight w:val="350"/>
        </w:trPr>
        <w:tc>
          <w:tcPr>
            <w:tcW w:w="1525" w:type="dxa"/>
          </w:tcPr>
          <w:p w14:paraId="0C6D6380" w14:textId="7436E1BA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5B8EDF32" w14:textId="1E757621" w:rsidR="00562B88" w:rsidRDefault="00562B88" w:rsidP="00562B88">
            <w:r>
              <w:t>yend-off</w:t>
            </w:r>
          </w:p>
        </w:tc>
        <w:tc>
          <w:tcPr>
            <w:tcW w:w="3330" w:type="dxa"/>
          </w:tcPr>
          <w:p w14:paraId="131555C3" w14:textId="387F3CF4" w:rsidR="00562B88" w:rsidRDefault="00C70004" w:rsidP="00562B88">
            <w:r>
              <w:t>Y</w:t>
            </w:r>
            <w:r w:rsidR="008A79AE">
              <w:t>ea</w:t>
            </w:r>
            <w:r>
              <w:t>r End Offset</w:t>
            </w:r>
          </w:p>
        </w:tc>
        <w:tc>
          <w:tcPr>
            <w:tcW w:w="2155" w:type="dxa"/>
          </w:tcPr>
          <w:p w14:paraId="3487D017" w14:textId="09583C83" w:rsidR="00562B88" w:rsidRDefault="00C70004" w:rsidP="00562B88">
            <w:r>
              <w:t>&gt;9</w:t>
            </w:r>
          </w:p>
        </w:tc>
      </w:tr>
      <w:tr w:rsidR="00562B88" w14:paraId="24FCAADF" w14:textId="77777777" w:rsidTr="008A79AE">
        <w:trPr>
          <w:trHeight w:val="350"/>
        </w:trPr>
        <w:tc>
          <w:tcPr>
            <w:tcW w:w="1525" w:type="dxa"/>
          </w:tcPr>
          <w:p w14:paraId="0BA5DC6E" w14:textId="2CC9E43F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75061DAE" w14:textId="6CE8741E" w:rsidR="00562B88" w:rsidRDefault="00562B88" w:rsidP="00562B88">
            <w:r>
              <w:t>rec_key</w:t>
            </w:r>
          </w:p>
        </w:tc>
        <w:tc>
          <w:tcPr>
            <w:tcW w:w="3330" w:type="dxa"/>
          </w:tcPr>
          <w:p w14:paraId="06ADA57C" w14:textId="7D0079F8" w:rsidR="00562B88" w:rsidRDefault="00C70004" w:rsidP="00562B88">
            <w:r>
              <w:t>Rec Key</w:t>
            </w:r>
          </w:p>
        </w:tc>
        <w:tc>
          <w:tcPr>
            <w:tcW w:w="2155" w:type="dxa"/>
          </w:tcPr>
          <w:p w14:paraId="4EB23088" w14:textId="740797CB" w:rsidR="00562B88" w:rsidRDefault="00C70004" w:rsidP="00562B88">
            <w:r w:rsidRPr="00C70004">
              <w:t>x(</w:t>
            </w:r>
            <w:r>
              <w:t>20</w:t>
            </w:r>
            <w:r w:rsidRPr="00C70004">
              <w:t>)</w:t>
            </w:r>
          </w:p>
        </w:tc>
      </w:tr>
      <w:tr w:rsidR="00562B88" w14:paraId="22DB73F3" w14:textId="77777777" w:rsidTr="008A79AE">
        <w:trPr>
          <w:trHeight w:val="350"/>
        </w:trPr>
        <w:tc>
          <w:tcPr>
            <w:tcW w:w="1525" w:type="dxa"/>
          </w:tcPr>
          <w:p w14:paraId="0C340235" w14:textId="13216DBF" w:rsidR="00562B88" w:rsidRDefault="00562B88" w:rsidP="00562B88">
            <w:r w:rsidRPr="00564461">
              <w:t>company</w:t>
            </w:r>
          </w:p>
        </w:tc>
        <w:tc>
          <w:tcPr>
            <w:tcW w:w="2340" w:type="dxa"/>
          </w:tcPr>
          <w:p w14:paraId="424572E3" w14:textId="377DC04C" w:rsidR="00562B88" w:rsidRDefault="00562B88" w:rsidP="00562B88">
            <w:r>
              <w:t>curr-code</w:t>
            </w:r>
          </w:p>
        </w:tc>
        <w:tc>
          <w:tcPr>
            <w:tcW w:w="3330" w:type="dxa"/>
          </w:tcPr>
          <w:p w14:paraId="7D553AD0" w14:textId="4007A0BB" w:rsidR="00562B88" w:rsidRDefault="00C70004" w:rsidP="00562B88">
            <w:r>
              <w:t>Currency Code</w:t>
            </w:r>
          </w:p>
        </w:tc>
        <w:tc>
          <w:tcPr>
            <w:tcW w:w="2155" w:type="dxa"/>
          </w:tcPr>
          <w:p w14:paraId="49BE4149" w14:textId="2270F849" w:rsidR="00562B88" w:rsidRDefault="00C70004" w:rsidP="00562B88">
            <w:r w:rsidRPr="00C70004">
              <w:t>x(3)</w:t>
            </w:r>
          </w:p>
        </w:tc>
      </w:tr>
    </w:tbl>
    <w:p w14:paraId="68B7D26C" w14:textId="654D1554" w:rsidR="00EE56B7" w:rsidRDefault="00EE56B7" w:rsidP="00EE56B7"/>
    <w:p w14:paraId="59381480" w14:textId="57775C4C" w:rsidR="00010042" w:rsidRDefault="00010042" w:rsidP="00EE56B7"/>
    <w:p w14:paraId="191CBBBC" w14:textId="7E5AD2E4" w:rsidR="00010042" w:rsidRDefault="00010042" w:rsidP="00EE56B7"/>
    <w:p w14:paraId="7D596C7C" w14:textId="6AA3D465" w:rsidR="00010042" w:rsidRDefault="00010042" w:rsidP="00EE56B7"/>
    <w:p w14:paraId="2A181091" w14:textId="78405766" w:rsidR="00010042" w:rsidRDefault="00010042" w:rsidP="00EE56B7"/>
    <w:p w14:paraId="5765E442" w14:textId="7AF289B8" w:rsidR="00010042" w:rsidRDefault="00010042" w:rsidP="00EE56B7"/>
    <w:p w14:paraId="459A5E91" w14:textId="4E2AAAEE" w:rsidR="00010042" w:rsidRDefault="00010042" w:rsidP="00EE56B7"/>
    <w:p w14:paraId="55EC4686" w14:textId="645A6941" w:rsidR="00010042" w:rsidRDefault="00010042" w:rsidP="00EE56B7"/>
    <w:p w14:paraId="7B84D600" w14:textId="3212B3B7" w:rsidR="00010042" w:rsidRDefault="00010042" w:rsidP="00EE56B7"/>
    <w:p w14:paraId="128534BF" w14:textId="1B453EE2" w:rsidR="00010042" w:rsidRDefault="00010042" w:rsidP="00EE56B7"/>
    <w:p w14:paraId="4A8A201E" w14:textId="2FFF0BB2" w:rsidR="00010042" w:rsidRDefault="00010042" w:rsidP="00EE56B7"/>
    <w:p w14:paraId="66707B9C" w14:textId="0443089C" w:rsidR="00010042" w:rsidRDefault="00010042" w:rsidP="00EE56B7"/>
    <w:p w14:paraId="1AAE0298" w14:textId="77777777" w:rsidR="00010042" w:rsidRPr="00421D19" w:rsidRDefault="00010042" w:rsidP="00EE56B7"/>
    <w:p w14:paraId="6F107683" w14:textId="6060FE31" w:rsidR="00EE56B7" w:rsidRDefault="00562B88" w:rsidP="00EE56B7">
      <w:pPr>
        <w:pStyle w:val="Heading2"/>
      </w:pPr>
      <w:bookmarkStart w:id="26" w:name="_Toc49801909"/>
      <w:r>
        <w:lastRenderedPageBreak/>
        <w:t>Currency File</w:t>
      </w:r>
      <w:r w:rsidR="00EE56B7">
        <w:t xml:space="preserve"> Field Definitions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3EA2C08B" w14:textId="77777777" w:rsidTr="00D852CE">
        <w:tc>
          <w:tcPr>
            <w:tcW w:w="1525" w:type="dxa"/>
          </w:tcPr>
          <w:p w14:paraId="659F7467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31417427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3711C2C0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F691DA3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62B88" w14:paraId="57B4C055" w14:textId="77777777" w:rsidTr="00D852CE">
        <w:trPr>
          <w:trHeight w:val="377"/>
        </w:trPr>
        <w:tc>
          <w:tcPr>
            <w:tcW w:w="1525" w:type="dxa"/>
          </w:tcPr>
          <w:p w14:paraId="04C17588" w14:textId="5F16838F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0CC69E81" w14:textId="32485AC5" w:rsidR="00562B88" w:rsidRDefault="00562B88" w:rsidP="00562B88">
            <w:r>
              <w:t>c-code</w:t>
            </w:r>
          </w:p>
        </w:tc>
        <w:tc>
          <w:tcPr>
            <w:tcW w:w="3147" w:type="dxa"/>
          </w:tcPr>
          <w:p w14:paraId="3ABB61E7" w14:textId="63D5F77E" w:rsidR="00562B88" w:rsidRDefault="008A79AE" w:rsidP="00562B88">
            <w:r>
              <w:t xml:space="preserve">Currency </w:t>
            </w:r>
            <w:r w:rsidR="00E237D9">
              <w:t>Code</w:t>
            </w:r>
          </w:p>
        </w:tc>
        <w:tc>
          <w:tcPr>
            <w:tcW w:w="2338" w:type="dxa"/>
          </w:tcPr>
          <w:p w14:paraId="41A7A6BF" w14:textId="6DA840DA" w:rsidR="00562B88" w:rsidRDefault="00E237D9" w:rsidP="00562B88">
            <w:r w:rsidRPr="00E237D9">
              <w:t>X(3)</w:t>
            </w:r>
          </w:p>
        </w:tc>
      </w:tr>
      <w:tr w:rsidR="00562B88" w14:paraId="70B2F24E" w14:textId="77777777" w:rsidTr="00D852CE">
        <w:trPr>
          <w:trHeight w:val="350"/>
        </w:trPr>
        <w:tc>
          <w:tcPr>
            <w:tcW w:w="1525" w:type="dxa"/>
          </w:tcPr>
          <w:p w14:paraId="4C4359A4" w14:textId="13FF60DD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4ED2BD79" w14:textId="2F46817E" w:rsidR="00562B88" w:rsidRDefault="00562B88" w:rsidP="00562B88">
            <w:r>
              <w:t>c-num</w:t>
            </w:r>
          </w:p>
        </w:tc>
        <w:tc>
          <w:tcPr>
            <w:tcW w:w="3147" w:type="dxa"/>
          </w:tcPr>
          <w:p w14:paraId="05BB9D15" w14:textId="76077898" w:rsidR="00562B88" w:rsidRDefault="00E237D9" w:rsidP="00562B88">
            <w:r>
              <w:t>C</w:t>
            </w:r>
            <w:r w:rsidR="008A79AE">
              <w:t>urrency Number</w:t>
            </w:r>
          </w:p>
        </w:tc>
        <w:tc>
          <w:tcPr>
            <w:tcW w:w="2338" w:type="dxa"/>
          </w:tcPr>
          <w:p w14:paraId="0985E51B" w14:textId="5CB91E37" w:rsidR="00562B88" w:rsidRDefault="00E237D9" w:rsidP="00562B88">
            <w:r w:rsidRPr="00E237D9">
              <w:t>&gt;&gt;9</w:t>
            </w:r>
          </w:p>
        </w:tc>
      </w:tr>
      <w:tr w:rsidR="00562B88" w14:paraId="1C2D6344" w14:textId="77777777" w:rsidTr="00D852CE">
        <w:trPr>
          <w:trHeight w:val="350"/>
        </w:trPr>
        <w:tc>
          <w:tcPr>
            <w:tcW w:w="1525" w:type="dxa"/>
          </w:tcPr>
          <w:p w14:paraId="1C068EB4" w14:textId="287EB1C0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429D4650" w14:textId="2F66B725" w:rsidR="00562B88" w:rsidRDefault="00562B88" w:rsidP="00562B88">
            <w:r>
              <w:t>company</w:t>
            </w:r>
          </w:p>
        </w:tc>
        <w:tc>
          <w:tcPr>
            <w:tcW w:w="3147" w:type="dxa"/>
          </w:tcPr>
          <w:p w14:paraId="269F4A60" w14:textId="0310E824" w:rsidR="00562B88" w:rsidRDefault="00E237D9" w:rsidP="00562B88">
            <w:r>
              <w:t>Company</w:t>
            </w:r>
          </w:p>
        </w:tc>
        <w:tc>
          <w:tcPr>
            <w:tcW w:w="2338" w:type="dxa"/>
          </w:tcPr>
          <w:p w14:paraId="47F4FA26" w14:textId="2AD6151E" w:rsidR="00562B88" w:rsidRDefault="00E237D9" w:rsidP="00562B88">
            <w:r w:rsidRPr="00E237D9">
              <w:t>x(3)</w:t>
            </w:r>
          </w:p>
        </w:tc>
      </w:tr>
      <w:tr w:rsidR="00562B88" w14:paraId="053C6CBF" w14:textId="77777777" w:rsidTr="00D852CE">
        <w:trPr>
          <w:trHeight w:val="350"/>
        </w:trPr>
        <w:tc>
          <w:tcPr>
            <w:tcW w:w="1525" w:type="dxa"/>
          </w:tcPr>
          <w:p w14:paraId="1445EAEB" w14:textId="07D4879F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5951EA39" w14:textId="61C9B77C" w:rsidR="00562B88" w:rsidRDefault="00562B88" w:rsidP="00562B88">
            <w:r>
              <w:t>c-desc</w:t>
            </w:r>
          </w:p>
        </w:tc>
        <w:tc>
          <w:tcPr>
            <w:tcW w:w="3147" w:type="dxa"/>
          </w:tcPr>
          <w:p w14:paraId="36937708" w14:textId="483B1C7E" w:rsidR="00562B88" w:rsidRDefault="008A79AE" w:rsidP="00562B88">
            <w:r>
              <w:t xml:space="preserve">Currency </w:t>
            </w:r>
            <w:r w:rsidR="00E237D9">
              <w:t>Description</w:t>
            </w:r>
          </w:p>
        </w:tc>
        <w:tc>
          <w:tcPr>
            <w:tcW w:w="2338" w:type="dxa"/>
          </w:tcPr>
          <w:p w14:paraId="524A3E14" w14:textId="1E0573D0" w:rsidR="00562B88" w:rsidRDefault="00E237D9" w:rsidP="00562B88">
            <w:r w:rsidRPr="00E237D9">
              <w:t>x(3</w:t>
            </w:r>
            <w:r>
              <w:t>0</w:t>
            </w:r>
            <w:r w:rsidRPr="00E237D9">
              <w:t>)</w:t>
            </w:r>
          </w:p>
        </w:tc>
      </w:tr>
      <w:tr w:rsidR="00562B88" w14:paraId="726BCFDC" w14:textId="77777777" w:rsidTr="00D852CE">
        <w:trPr>
          <w:trHeight w:val="350"/>
        </w:trPr>
        <w:tc>
          <w:tcPr>
            <w:tcW w:w="1525" w:type="dxa"/>
          </w:tcPr>
          <w:p w14:paraId="7A2488F1" w14:textId="28F10B37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66A6702C" w14:textId="6626F1DA" w:rsidR="00562B88" w:rsidRDefault="00562B88" w:rsidP="00562B88">
            <w:r>
              <w:t>minor-unit</w:t>
            </w:r>
          </w:p>
        </w:tc>
        <w:tc>
          <w:tcPr>
            <w:tcW w:w="3147" w:type="dxa"/>
          </w:tcPr>
          <w:p w14:paraId="1A2A341C" w14:textId="4737F347" w:rsidR="00562B88" w:rsidRDefault="00E237D9" w:rsidP="00562B88">
            <w:r>
              <w:t>Minor Unit</w:t>
            </w:r>
          </w:p>
        </w:tc>
        <w:tc>
          <w:tcPr>
            <w:tcW w:w="2338" w:type="dxa"/>
          </w:tcPr>
          <w:p w14:paraId="601DCDC4" w14:textId="66A7ACDE" w:rsidR="00562B88" w:rsidRDefault="00E237D9" w:rsidP="00562B88">
            <w:r>
              <w:t>xx</w:t>
            </w:r>
          </w:p>
        </w:tc>
      </w:tr>
      <w:tr w:rsidR="00562B88" w14:paraId="3F45E1F4" w14:textId="77777777" w:rsidTr="00D852CE">
        <w:trPr>
          <w:trHeight w:val="350"/>
        </w:trPr>
        <w:tc>
          <w:tcPr>
            <w:tcW w:w="1525" w:type="dxa"/>
          </w:tcPr>
          <w:p w14:paraId="2D122E33" w14:textId="5F6FECB0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2D8316FF" w14:textId="6F17B623" w:rsidR="00562B88" w:rsidRDefault="00562B88" w:rsidP="00562B88">
            <w:r>
              <w:t>ex-rate</w:t>
            </w:r>
          </w:p>
        </w:tc>
        <w:tc>
          <w:tcPr>
            <w:tcW w:w="3147" w:type="dxa"/>
          </w:tcPr>
          <w:p w14:paraId="1915FE85" w14:textId="30B0005C" w:rsidR="00562B88" w:rsidRDefault="008A79AE" w:rsidP="00562B88">
            <w:r>
              <w:t>Exchange Rate</w:t>
            </w:r>
          </w:p>
        </w:tc>
        <w:tc>
          <w:tcPr>
            <w:tcW w:w="2338" w:type="dxa"/>
          </w:tcPr>
          <w:p w14:paraId="7BD1EB89" w14:textId="0E893808" w:rsidR="00562B88" w:rsidRDefault="00E237D9" w:rsidP="00562B88">
            <w:r w:rsidRPr="00E237D9">
              <w:t>-&gt;&gt;,&gt;&gt;9.99&lt;&lt;&lt;&lt;&lt;</w:t>
            </w:r>
          </w:p>
        </w:tc>
      </w:tr>
      <w:tr w:rsidR="00562B88" w14:paraId="66BBD671" w14:textId="77777777" w:rsidTr="00D852CE">
        <w:trPr>
          <w:trHeight w:val="350"/>
        </w:trPr>
        <w:tc>
          <w:tcPr>
            <w:tcW w:w="1525" w:type="dxa"/>
          </w:tcPr>
          <w:p w14:paraId="76FA18CA" w14:textId="71D6C41D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739604B3" w14:textId="7C4E243B" w:rsidR="00562B88" w:rsidRDefault="00562B88" w:rsidP="00562B88">
            <w:r>
              <w:t>country</w:t>
            </w:r>
          </w:p>
        </w:tc>
        <w:tc>
          <w:tcPr>
            <w:tcW w:w="3147" w:type="dxa"/>
          </w:tcPr>
          <w:p w14:paraId="5D3F4907" w14:textId="0376254D" w:rsidR="00562B88" w:rsidRDefault="00E237D9" w:rsidP="00562B88">
            <w:r>
              <w:t>Country</w:t>
            </w:r>
          </w:p>
        </w:tc>
        <w:tc>
          <w:tcPr>
            <w:tcW w:w="2338" w:type="dxa"/>
          </w:tcPr>
          <w:p w14:paraId="5FE17113" w14:textId="4652F1C6" w:rsidR="00562B88" w:rsidRDefault="00E237D9" w:rsidP="00562B88">
            <w:r w:rsidRPr="00E237D9">
              <w:t>x(3</w:t>
            </w:r>
            <w:r>
              <w:t>0</w:t>
            </w:r>
            <w:r w:rsidRPr="00E237D9">
              <w:t>)</w:t>
            </w:r>
          </w:p>
        </w:tc>
      </w:tr>
      <w:tr w:rsidR="00562B88" w14:paraId="1C29308F" w14:textId="77777777" w:rsidTr="00D852CE">
        <w:trPr>
          <w:trHeight w:val="350"/>
        </w:trPr>
        <w:tc>
          <w:tcPr>
            <w:tcW w:w="1525" w:type="dxa"/>
          </w:tcPr>
          <w:p w14:paraId="4F1EA682" w14:textId="2E251411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65E6B3EC" w14:textId="7D1D2909" w:rsidR="00562B88" w:rsidRDefault="00562B88" w:rsidP="00562B88">
            <w:r>
              <w:t>is-base Base</w:t>
            </w:r>
          </w:p>
        </w:tc>
        <w:tc>
          <w:tcPr>
            <w:tcW w:w="3147" w:type="dxa"/>
          </w:tcPr>
          <w:p w14:paraId="5E9157BF" w14:textId="66E60AA5" w:rsidR="00562B88" w:rsidRDefault="008A79AE" w:rsidP="00562B88">
            <w:r>
              <w:t>Base?</w:t>
            </w:r>
          </w:p>
        </w:tc>
        <w:tc>
          <w:tcPr>
            <w:tcW w:w="2338" w:type="dxa"/>
          </w:tcPr>
          <w:p w14:paraId="08E033A0" w14:textId="153A20AA" w:rsidR="00562B88" w:rsidRDefault="00E237D9" w:rsidP="00562B88">
            <w:r w:rsidRPr="00E237D9">
              <w:t>yes/no</w:t>
            </w:r>
          </w:p>
        </w:tc>
      </w:tr>
      <w:tr w:rsidR="00562B88" w14:paraId="35830CAB" w14:textId="77777777" w:rsidTr="00D852CE">
        <w:trPr>
          <w:trHeight w:val="350"/>
        </w:trPr>
        <w:tc>
          <w:tcPr>
            <w:tcW w:w="1525" w:type="dxa"/>
          </w:tcPr>
          <w:p w14:paraId="73389099" w14:textId="3CC76E5D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5C1035B1" w14:textId="0DAEAC20" w:rsidR="00562B88" w:rsidRDefault="00562B88" w:rsidP="00562B88">
            <w:r>
              <w:t>rate-var-act</w:t>
            </w:r>
          </w:p>
        </w:tc>
        <w:tc>
          <w:tcPr>
            <w:tcW w:w="3147" w:type="dxa"/>
          </w:tcPr>
          <w:p w14:paraId="74E8A7BB" w14:textId="30CA0C95" w:rsidR="00562B88" w:rsidRDefault="00E237D9" w:rsidP="00562B88">
            <w:r>
              <w:t>Rate Var</w:t>
            </w:r>
            <w:r w:rsidR="007F5321">
              <w:t>iable</w:t>
            </w:r>
            <w:r>
              <w:t xml:space="preserve"> Account</w:t>
            </w:r>
          </w:p>
        </w:tc>
        <w:tc>
          <w:tcPr>
            <w:tcW w:w="2338" w:type="dxa"/>
          </w:tcPr>
          <w:p w14:paraId="1C77A85F" w14:textId="7ABAB2C0" w:rsidR="00562B88" w:rsidRDefault="00E237D9" w:rsidP="00562B88">
            <w:r w:rsidRPr="00E237D9">
              <w:t>x(</w:t>
            </w:r>
            <w:r>
              <w:t>25</w:t>
            </w:r>
            <w:r w:rsidRPr="00E237D9">
              <w:t>)</w:t>
            </w:r>
          </w:p>
        </w:tc>
      </w:tr>
      <w:tr w:rsidR="00562B88" w14:paraId="5D35E24C" w14:textId="77777777" w:rsidTr="00D852CE">
        <w:trPr>
          <w:trHeight w:val="350"/>
        </w:trPr>
        <w:tc>
          <w:tcPr>
            <w:tcW w:w="1525" w:type="dxa"/>
          </w:tcPr>
          <w:p w14:paraId="7F89D2E2" w14:textId="722E2991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656C3557" w14:textId="2BD523F6" w:rsidR="00562B88" w:rsidRDefault="00562B88" w:rsidP="00562B88">
            <w:r>
              <w:t>rec_key</w:t>
            </w:r>
          </w:p>
        </w:tc>
        <w:tc>
          <w:tcPr>
            <w:tcW w:w="3147" w:type="dxa"/>
          </w:tcPr>
          <w:p w14:paraId="03473396" w14:textId="34DA6B5A" w:rsidR="00562B88" w:rsidRDefault="00E237D9" w:rsidP="00562B88">
            <w:r>
              <w:t>Rec Key</w:t>
            </w:r>
          </w:p>
        </w:tc>
        <w:tc>
          <w:tcPr>
            <w:tcW w:w="2338" w:type="dxa"/>
          </w:tcPr>
          <w:p w14:paraId="5D92A0F6" w14:textId="70DD2A51" w:rsidR="00562B88" w:rsidRDefault="00E237D9" w:rsidP="00562B88">
            <w:r w:rsidRPr="00E237D9">
              <w:t>x(</w:t>
            </w:r>
            <w:r>
              <w:t>20</w:t>
            </w:r>
            <w:r w:rsidRPr="00E237D9">
              <w:t>)</w:t>
            </w:r>
          </w:p>
        </w:tc>
      </w:tr>
      <w:tr w:rsidR="00562B88" w14:paraId="3B461182" w14:textId="77777777" w:rsidTr="00D852CE">
        <w:trPr>
          <w:trHeight w:val="350"/>
        </w:trPr>
        <w:tc>
          <w:tcPr>
            <w:tcW w:w="1525" w:type="dxa"/>
          </w:tcPr>
          <w:p w14:paraId="773761C9" w14:textId="6B761FE6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22AF569B" w14:textId="2F3D69B2" w:rsidR="00562B88" w:rsidRDefault="00562B88" w:rsidP="00562B88">
            <w:r>
              <w:t>ap-lia-acct</w:t>
            </w:r>
          </w:p>
        </w:tc>
        <w:tc>
          <w:tcPr>
            <w:tcW w:w="3147" w:type="dxa"/>
          </w:tcPr>
          <w:p w14:paraId="3B9A3214" w14:textId="30523416" w:rsidR="00562B88" w:rsidRDefault="00E237D9" w:rsidP="00562B88">
            <w:r>
              <w:t>A/P Liability Account</w:t>
            </w:r>
          </w:p>
        </w:tc>
        <w:tc>
          <w:tcPr>
            <w:tcW w:w="2338" w:type="dxa"/>
          </w:tcPr>
          <w:p w14:paraId="258004D4" w14:textId="1B13CD22" w:rsidR="00562B88" w:rsidRDefault="00E237D9" w:rsidP="00562B88">
            <w:r w:rsidRPr="00E237D9">
              <w:t>x(</w:t>
            </w:r>
            <w:r>
              <w:t>25</w:t>
            </w:r>
            <w:r w:rsidRPr="00E237D9">
              <w:t>)</w:t>
            </w:r>
          </w:p>
        </w:tc>
      </w:tr>
      <w:tr w:rsidR="00562B88" w14:paraId="07BD8970" w14:textId="77777777" w:rsidTr="00D852CE">
        <w:trPr>
          <w:trHeight w:val="350"/>
        </w:trPr>
        <w:tc>
          <w:tcPr>
            <w:tcW w:w="1525" w:type="dxa"/>
          </w:tcPr>
          <w:p w14:paraId="0A1A6F90" w14:textId="3CB37639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333697CB" w14:textId="0F08B0DE" w:rsidR="00562B88" w:rsidRDefault="00562B88" w:rsidP="00562B88">
            <w:r>
              <w:t>ar-ast-acct</w:t>
            </w:r>
          </w:p>
        </w:tc>
        <w:tc>
          <w:tcPr>
            <w:tcW w:w="3147" w:type="dxa"/>
          </w:tcPr>
          <w:p w14:paraId="506A0E3A" w14:textId="337139F5" w:rsidR="00562B88" w:rsidRDefault="00E237D9" w:rsidP="00562B88">
            <w:r>
              <w:t>A/R Asset Account</w:t>
            </w:r>
          </w:p>
        </w:tc>
        <w:tc>
          <w:tcPr>
            <w:tcW w:w="2338" w:type="dxa"/>
          </w:tcPr>
          <w:p w14:paraId="0FB0ABDA" w14:textId="61B1449A" w:rsidR="00562B88" w:rsidRDefault="00E237D9" w:rsidP="00562B88">
            <w:r w:rsidRPr="00E237D9">
              <w:t>x(</w:t>
            </w:r>
            <w:r>
              <w:t>25</w:t>
            </w:r>
            <w:r w:rsidRPr="00E237D9">
              <w:t>)</w:t>
            </w:r>
          </w:p>
        </w:tc>
      </w:tr>
      <w:tr w:rsidR="00562B88" w14:paraId="2DB2A58D" w14:textId="77777777" w:rsidTr="00D852CE">
        <w:trPr>
          <w:trHeight w:val="350"/>
        </w:trPr>
        <w:tc>
          <w:tcPr>
            <w:tcW w:w="1525" w:type="dxa"/>
          </w:tcPr>
          <w:p w14:paraId="0D4E4CDB" w14:textId="50BEDB47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0FE725C2" w14:textId="4942C680" w:rsidR="00562B88" w:rsidRDefault="00562B88" w:rsidP="00562B88">
            <w:r>
              <w:t>pd-aprate-acct</w:t>
            </w:r>
          </w:p>
        </w:tc>
        <w:tc>
          <w:tcPr>
            <w:tcW w:w="3147" w:type="dxa"/>
          </w:tcPr>
          <w:p w14:paraId="31A03FCC" w14:textId="346E5FCC" w:rsidR="00562B88" w:rsidRDefault="00E237D9" w:rsidP="00562B88">
            <w:r>
              <w:t>Paid A/P Invoice Rate</w:t>
            </w:r>
          </w:p>
        </w:tc>
        <w:tc>
          <w:tcPr>
            <w:tcW w:w="2338" w:type="dxa"/>
          </w:tcPr>
          <w:p w14:paraId="6BBC310D" w14:textId="68A1AB13" w:rsidR="00562B88" w:rsidRDefault="00E237D9" w:rsidP="00562B88">
            <w:r w:rsidRPr="00E237D9">
              <w:t>x(</w:t>
            </w:r>
            <w:r>
              <w:t>25</w:t>
            </w:r>
            <w:r w:rsidRPr="00E237D9">
              <w:t>)</w:t>
            </w:r>
          </w:p>
        </w:tc>
      </w:tr>
      <w:tr w:rsidR="00562B88" w14:paraId="0AE487B8" w14:textId="77777777" w:rsidTr="00D852CE">
        <w:trPr>
          <w:trHeight w:val="350"/>
        </w:trPr>
        <w:tc>
          <w:tcPr>
            <w:tcW w:w="1525" w:type="dxa"/>
          </w:tcPr>
          <w:p w14:paraId="3985E65E" w14:textId="257629FA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60E37D50" w14:textId="55DCCCFA" w:rsidR="00562B88" w:rsidRDefault="00562B88" w:rsidP="00562B88">
            <w:r>
              <w:t>pd-arrate-acct</w:t>
            </w:r>
          </w:p>
        </w:tc>
        <w:tc>
          <w:tcPr>
            <w:tcW w:w="3147" w:type="dxa"/>
          </w:tcPr>
          <w:p w14:paraId="124B45C0" w14:textId="0CBBD50E" w:rsidR="00562B88" w:rsidRDefault="00E237D9" w:rsidP="00562B88">
            <w:r>
              <w:t>Paid A/R Invoice Rate</w:t>
            </w:r>
          </w:p>
        </w:tc>
        <w:tc>
          <w:tcPr>
            <w:tcW w:w="2338" w:type="dxa"/>
          </w:tcPr>
          <w:p w14:paraId="6CBF8880" w14:textId="1D2CDDA8" w:rsidR="00562B88" w:rsidRDefault="00E237D9" w:rsidP="00562B88">
            <w:r w:rsidRPr="00E237D9">
              <w:t>x(</w:t>
            </w:r>
            <w:r>
              <w:t>25</w:t>
            </w:r>
            <w:r w:rsidRPr="00E237D9">
              <w:t>)</w:t>
            </w:r>
          </w:p>
        </w:tc>
      </w:tr>
      <w:tr w:rsidR="00562B88" w14:paraId="474BEF61" w14:textId="77777777" w:rsidTr="00D852CE">
        <w:trPr>
          <w:trHeight w:val="350"/>
        </w:trPr>
        <w:tc>
          <w:tcPr>
            <w:tcW w:w="1525" w:type="dxa"/>
          </w:tcPr>
          <w:p w14:paraId="7C376300" w14:textId="2F501D7A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73DDE9F0" w14:textId="661F9113" w:rsidR="00562B88" w:rsidRDefault="00562B88" w:rsidP="00562B88">
            <w:r>
              <w:t>un-aprate-acct</w:t>
            </w:r>
          </w:p>
        </w:tc>
        <w:tc>
          <w:tcPr>
            <w:tcW w:w="3147" w:type="dxa"/>
          </w:tcPr>
          <w:p w14:paraId="23648E9B" w14:textId="33B72059" w:rsidR="00562B88" w:rsidRDefault="00E237D9" w:rsidP="00562B88">
            <w:r>
              <w:t>Unpaid A/P Invoice Rate</w:t>
            </w:r>
          </w:p>
        </w:tc>
        <w:tc>
          <w:tcPr>
            <w:tcW w:w="2338" w:type="dxa"/>
          </w:tcPr>
          <w:p w14:paraId="63BF91DE" w14:textId="5D404322" w:rsidR="00562B88" w:rsidRDefault="00E237D9" w:rsidP="00562B88">
            <w:r w:rsidRPr="00E237D9">
              <w:t>x(</w:t>
            </w:r>
            <w:r>
              <w:t>25</w:t>
            </w:r>
            <w:r w:rsidRPr="00E237D9">
              <w:t>)</w:t>
            </w:r>
          </w:p>
        </w:tc>
      </w:tr>
      <w:tr w:rsidR="00562B88" w14:paraId="0B4453EA" w14:textId="77777777" w:rsidTr="00D852CE">
        <w:trPr>
          <w:trHeight w:val="350"/>
        </w:trPr>
        <w:tc>
          <w:tcPr>
            <w:tcW w:w="1525" w:type="dxa"/>
          </w:tcPr>
          <w:p w14:paraId="472B2E23" w14:textId="7F799B32" w:rsidR="00562B88" w:rsidRDefault="00562B88" w:rsidP="00562B88">
            <w:r w:rsidRPr="00DB3D8A">
              <w:t>currency</w:t>
            </w:r>
          </w:p>
        </w:tc>
        <w:tc>
          <w:tcPr>
            <w:tcW w:w="2340" w:type="dxa"/>
          </w:tcPr>
          <w:p w14:paraId="5E95BCA5" w14:textId="15E429F7" w:rsidR="00562B88" w:rsidRDefault="00562B88" w:rsidP="00562B88">
            <w:r>
              <w:t>un-arrate-acct</w:t>
            </w:r>
          </w:p>
        </w:tc>
        <w:tc>
          <w:tcPr>
            <w:tcW w:w="3147" w:type="dxa"/>
          </w:tcPr>
          <w:p w14:paraId="3172EE2B" w14:textId="1883204B" w:rsidR="00562B88" w:rsidRDefault="00E237D9" w:rsidP="00562B88">
            <w:r>
              <w:t>Unpaid A/R Invoice Rate</w:t>
            </w:r>
          </w:p>
        </w:tc>
        <w:tc>
          <w:tcPr>
            <w:tcW w:w="2338" w:type="dxa"/>
          </w:tcPr>
          <w:p w14:paraId="2127B480" w14:textId="055C45AC" w:rsidR="00562B88" w:rsidRDefault="00E237D9" w:rsidP="00562B88">
            <w:r w:rsidRPr="00E237D9">
              <w:t>x(</w:t>
            </w:r>
            <w:r>
              <w:t>25</w:t>
            </w:r>
            <w:r w:rsidRPr="00E237D9">
              <w:t>)</w:t>
            </w:r>
          </w:p>
        </w:tc>
      </w:tr>
    </w:tbl>
    <w:p w14:paraId="1483FBB1" w14:textId="20A6445B" w:rsidR="00EE56B7" w:rsidRDefault="00EE56B7" w:rsidP="00EE56B7"/>
    <w:p w14:paraId="2599274F" w14:textId="7F85C9C7" w:rsidR="00010042" w:rsidRDefault="00010042" w:rsidP="00EE56B7"/>
    <w:p w14:paraId="4A9ACD74" w14:textId="2FC8C637" w:rsidR="00010042" w:rsidRDefault="00010042" w:rsidP="00EE56B7"/>
    <w:p w14:paraId="4468F51C" w14:textId="099017CE" w:rsidR="00010042" w:rsidRDefault="00010042" w:rsidP="00EE56B7"/>
    <w:p w14:paraId="77EDEB23" w14:textId="7D628B7B" w:rsidR="00010042" w:rsidRDefault="00010042" w:rsidP="00EE56B7"/>
    <w:p w14:paraId="488DF1EF" w14:textId="0887283B" w:rsidR="00010042" w:rsidRDefault="00010042" w:rsidP="00EE56B7"/>
    <w:p w14:paraId="441F2112" w14:textId="79448DDF" w:rsidR="00010042" w:rsidRDefault="00010042" w:rsidP="00EE56B7"/>
    <w:p w14:paraId="56039826" w14:textId="62F0D89F" w:rsidR="00010042" w:rsidRDefault="00010042" w:rsidP="00EE56B7"/>
    <w:p w14:paraId="4CB33E67" w14:textId="136DCBD0" w:rsidR="00010042" w:rsidRDefault="00010042" w:rsidP="00EE56B7"/>
    <w:p w14:paraId="7630AE98" w14:textId="44A6FAB9" w:rsidR="00010042" w:rsidRDefault="00010042" w:rsidP="00EE56B7"/>
    <w:p w14:paraId="54ED6EA3" w14:textId="33BA3E7B" w:rsidR="00010042" w:rsidRDefault="00010042" w:rsidP="00EE56B7"/>
    <w:p w14:paraId="0AFBB14E" w14:textId="74CDAEC9" w:rsidR="00010042" w:rsidRDefault="00010042" w:rsidP="00EE56B7"/>
    <w:p w14:paraId="11B750BB" w14:textId="77777777" w:rsidR="00010042" w:rsidRPr="00451F4E" w:rsidRDefault="00010042" w:rsidP="00EE56B7"/>
    <w:p w14:paraId="3FC0660D" w14:textId="7BA2A102" w:rsidR="00EE56B7" w:rsidRDefault="00562B88" w:rsidP="00EE56B7">
      <w:pPr>
        <w:pStyle w:val="Heading2"/>
      </w:pPr>
      <w:bookmarkStart w:id="27" w:name="_Toc49801910"/>
      <w:r>
        <w:lastRenderedPageBreak/>
        <w:t xml:space="preserve">General Ledger Journal </w:t>
      </w:r>
      <w:r w:rsidR="00010042">
        <w:t xml:space="preserve">File </w:t>
      </w:r>
      <w:r>
        <w:t>Header</w:t>
      </w:r>
      <w:r w:rsidR="00EE56B7">
        <w:t xml:space="preserve"> Field Definitions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20E8DDE3" w14:textId="77777777" w:rsidTr="00D852CE">
        <w:tc>
          <w:tcPr>
            <w:tcW w:w="1525" w:type="dxa"/>
          </w:tcPr>
          <w:p w14:paraId="5317C4C2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51E41D9E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375119C1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D55D568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62B88" w14:paraId="07E01EA6" w14:textId="77777777" w:rsidTr="00D852CE">
        <w:trPr>
          <w:trHeight w:val="377"/>
        </w:trPr>
        <w:tc>
          <w:tcPr>
            <w:tcW w:w="1525" w:type="dxa"/>
          </w:tcPr>
          <w:p w14:paraId="2094FE8C" w14:textId="25A8FEEB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0EF5F35D" w14:textId="1167768E" w:rsidR="00562B88" w:rsidRDefault="00562B88" w:rsidP="00562B88">
            <w:r>
              <w:t>company</w:t>
            </w:r>
          </w:p>
        </w:tc>
        <w:tc>
          <w:tcPr>
            <w:tcW w:w="3147" w:type="dxa"/>
          </w:tcPr>
          <w:p w14:paraId="0C85FA99" w14:textId="00DE84EF" w:rsidR="00562B88" w:rsidRDefault="00E237D9" w:rsidP="00562B88">
            <w:r>
              <w:t>Company</w:t>
            </w:r>
          </w:p>
        </w:tc>
        <w:tc>
          <w:tcPr>
            <w:tcW w:w="2338" w:type="dxa"/>
          </w:tcPr>
          <w:p w14:paraId="0AEB81D2" w14:textId="3B1F583F" w:rsidR="00562B88" w:rsidRDefault="00E237D9" w:rsidP="00562B88">
            <w:r w:rsidRPr="00E237D9">
              <w:t>x(3)</w:t>
            </w:r>
          </w:p>
        </w:tc>
      </w:tr>
      <w:tr w:rsidR="00562B88" w14:paraId="7C105323" w14:textId="77777777" w:rsidTr="00D852CE">
        <w:trPr>
          <w:trHeight w:val="350"/>
        </w:trPr>
        <w:tc>
          <w:tcPr>
            <w:tcW w:w="1525" w:type="dxa"/>
          </w:tcPr>
          <w:p w14:paraId="3C04731D" w14:textId="720209EC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11C0EAD7" w14:textId="164DA7BE" w:rsidR="00562B88" w:rsidRDefault="00010042" w:rsidP="00562B88">
            <w:r>
              <w:t>j-no</w:t>
            </w:r>
          </w:p>
        </w:tc>
        <w:tc>
          <w:tcPr>
            <w:tcW w:w="3147" w:type="dxa"/>
          </w:tcPr>
          <w:p w14:paraId="30FE02A3" w14:textId="7498F3DF" w:rsidR="00562B88" w:rsidRDefault="00E237D9" w:rsidP="00562B88">
            <w:r>
              <w:t xml:space="preserve">Internal Journal </w:t>
            </w:r>
            <w:r w:rsidR="007F5321">
              <w:t>Number</w:t>
            </w:r>
          </w:p>
        </w:tc>
        <w:tc>
          <w:tcPr>
            <w:tcW w:w="2338" w:type="dxa"/>
          </w:tcPr>
          <w:p w14:paraId="1BB7FA76" w14:textId="7F7A533F" w:rsidR="00562B88" w:rsidRDefault="00E237D9" w:rsidP="00562B88">
            <w:r w:rsidRPr="00E237D9">
              <w:t>&gt;&gt;&gt;&gt;&gt;&gt;9</w:t>
            </w:r>
          </w:p>
        </w:tc>
      </w:tr>
      <w:tr w:rsidR="00562B88" w14:paraId="4A16C54C" w14:textId="77777777" w:rsidTr="00D852CE">
        <w:trPr>
          <w:trHeight w:val="350"/>
        </w:trPr>
        <w:tc>
          <w:tcPr>
            <w:tcW w:w="1525" w:type="dxa"/>
          </w:tcPr>
          <w:p w14:paraId="1952507E" w14:textId="607BF4CC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05E69F1C" w14:textId="13C0B4CD" w:rsidR="00562B88" w:rsidRDefault="00010042" w:rsidP="00562B88">
            <w:r>
              <w:t>journal</w:t>
            </w:r>
          </w:p>
        </w:tc>
        <w:tc>
          <w:tcPr>
            <w:tcW w:w="3147" w:type="dxa"/>
          </w:tcPr>
          <w:p w14:paraId="7B72A486" w14:textId="3FA4B104" w:rsidR="00562B88" w:rsidRDefault="00E237D9" w:rsidP="00562B88">
            <w:r>
              <w:t xml:space="preserve">Journal </w:t>
            </w:r>
            <w:r w:rsidR="007F5321">
              <w:t>Number</w:t>
            </w:r>
          </w:p>
        </w:tc>
        <w:tc>
          <w:tcPr>
            <w:tcW w:w="2338" w:type="dxa"/>
          </w:tcPr>
          <w:p w14:paraId="781EA116" w14:textId="1DD8005E" w:rsidR="00562B88" w:rsidRDefault="00E237D9" w:rsidP="00562B88">
            <w:r w:rsidRPr="00E237D9">
              <w:t>&gt;&gt;&gt;&gt;&gt;&gt;9</w:t>
            </w:r>
          </w:p>
        </w:tc>
      </w:tr>
      <w:tr w:rsidR="00562B88" w14:paraId="740C3086" w14:textId="77777777" w:rsidTr="00D852CE">
        <w:trPr>
          <w:trHeight w:val="350"/>
        </w:trPr>
        <w:tc>
          <w:tcPr>
            <w:tcW w:w="1525" w:type="dxa"/>
          </w:tcPr>
          <w:p w14:paraId="669BDBA2" w14:textId="40632001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0445CCB1" w14:textId="605235EA" w:rsidR="00562B88" w:rsidRDefault="00010042" w:rsidP="00562B88">
            <w:r>
              <w:t>tr-date</w:t>
            </w:r>
          </w:p>
        </w:tc>
        <w:tc>
          <w:tcPr>
            <w:tcW w:w="3147" w:type="dxa"/>
          </w:tcPr>
          <w:p w14:paraId="04CA58ED" w14:textId="365C9FAC" w:rsidR="00562B88" w:rsidRDefault="00E237D9" w:rsidP="00562B88">
            <w:r>
              <w:t>Tr</w:t>
            </w:r>
            <w:r w:rsidR="007F5321">
              <w:t>ansaction</w:t>
            </w:r>
            <w:r>
              <w:t xml:space="preserve"> Date</w:t>
            </w:r>
          </w:p>
        </w:tc>
        <w:tc>
          <w:tcPr>
            <w:tcW w:w="2338" w:type="dxa"/>
          </w:tcPr>
          <w:p w14:paraId="61C23F88" w14:textId="24DCCF49" w:rsidR="00562B88" w:rsidRDefault="00E237D9" w:rsidP="00562B88">
            <w:r w:rsidRPr="00E237D9">
              <w:t>99/99/9999</w:t>
            </w:r>
          </w:p>
        </w:tc>
      </w:tr>
      <w:tr w:rsidR="00562B88" w14:paraId="48AC9EE8" w14:textId="77777777" w:rsidTr="00D852CE">
        <w:trPr>
          <w:trHeight w:val="350"/>
        </w:trPr>
        <w:tc>
          <w:tcPr>
            <w:tcW w:w="1525" w:type="dxa"/>
          </w:tcPr>
          <w:p w14:paraId="12AE8902" w14:textId="79391CF3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4CCABCCF" w14:textId="1A3AD1BE" w:rsidR="00562B88" w:rsidRDefault="00010042" w:rsidP="00562B88">
            <w:r>
              <w:t>tr-amt</w:t>
            </w:r>
          </w:p>
        </w:tc>
        <w:tc>
          <w:tcPr>
            <w:tcW w:w="3147" w:type="dxa"/>
          </w:tcPr>
          <w:p w14:paraId="18BA3C0D" w14:textId="48A13B91" w:rsidR="00562B88" w:rsidRDefault="007F5321" w:rsidP="00562B88">
            <w:r>
              <w:t xml:space="preserve">Transaction </w:t>
            </w:r>
            <w:r w:rsidR="00E237D9">
              <w:t>Amount</w:t>
            </w:r>
          </w:p>
        </w:tc>
        <w:tc>
          <w:tcPr>
            <w:tcW w:w="2338" w:type="dxa"/>
          </w:tcPr>
          <w:p w14:paraId="3B9E72F3" w14:textId="054FA061" w:rsidR="00562B88" w:rsidRDefault="00E237D9" w:rsidP="00562B88">
            <w:r w:rsidRPr="00E237D9">
              <w:t>-&gt;&gt;,&gt;&gt;&gt;,&gt;&gt;9.99</w:t>
            </w:r>
          </w:p>
        </w:tc>
      </w:tr>
      <w:tr w:rsidR="00562B88" w14:paraId="026700B8" w14:textId="77777777" w:rsidTr="00D852CE">
        <w:trPr>
          <w:trHeight w:val="350"/>
        </w:trPr>
        <w:tc>
          <w:tcPr>
            <w:tcW w:w="1525" w:type="dxa"/>
          </w:tcPr>
          <w:p w14:paraId="215900D3" w14:textId="095B0C29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6E81709F" w14:textId="3A0C9D32" w:rsidR="00562B88" w:rsidRDefault="00010042" w:rsidP="00562B88">
            <w:r>
              <w:t>tcred</w:t>
            </w:r>
          </w:p>
        </w:tc>
        <w:tc>
          <w:tcPr>
            <w:tcW w:w="3147" w:type="dxa"/>
          </w:tcPr>
          <w:p w14:paraId="76CA7905" w14:textId="7C4BEFEA" w:rsidR="00562B88" w:rsidRDefault="007F5321" w:rsidP="00562B88">
            <w:r>
              <w:t xml:space="preserve">Transaction </w:t>
            </w:r>
            <w:r w:rsidR="00E237D9">
              <w:t>Credits</w:t>
            </w:r>
          </w:p>
        </w:tc>
        <w:tc>
          <w:tcPr>
            <w:tcW w:w="2338" w:type="dxa"/>
          </w:tcPr>
          <w:p w14:paraId="5091BF5C" w14:textId="627699EC" w:rsidR="00562B88" w:rsidRDefault="00E237D9" w:rsidP="00562B88">
            <w:r w:rsidRPr="00E237D9">
              <w:t>-&gt;&gt;,&gt;&gt;&gt;,&gt;&gt;9.99</w:t>
            </w:r>
          </w:p>
        </w:tc>
      </w:tr>
      <w:tr w:rsidR="00562B88" w14:paraId="54C19A63" w14:textId="77777777" w:rsidTr="00D852CE">
        <w:trPr>
          <w:trHeight w:val="350"/>
        </w:trPr>
        <w:tc>
          <w:tcPr>
            <w:tcW w:w="1525" w:type="dxa"/>
          </w:tcPr>
          <w:p w14:paraId="44935395" w14:textId="42EB8035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62FA5292" w14:textId="79231135" w:rsidR="00562B88" w:rsidRDefault="00010042" w:rsidP="00562B88">
            <w:r>
              <w:t>tdeb</w:t>
            </w:r>
          </w:p>
        </w:tc>
        <w:tc>
          <w:tcPr>
            <w:tcW w:w="3147" w:type="dxa"/>
          </w:tcPr>
          <w:p w14:paraId="383E9AE8" w14:textId="64912975" w:rsidR="00562B88" w:rsidRDefault="007F5321" w:rsidP="00562B88">
            <w:r>
              <w:t xml:space="preserve">Transaction </w:t>
            </w:r>
            <w:r w:rsidR="00E237D9">
              <w:t>Debits</w:t>
            </w:r>
          </w:p>
        </w:tc>
        <w:tc>
          <w:tcPr>
            <w:tcW w:w="2338" w:type="dxa"/>
          </w:tcPr>
          <w:p w14:paraId="54C99763" w14:textId="79718E31" w:rsidR="00562B88" w:rsidRDefault="00E237D9" w:rsidP="00562B88">
            <w:r w:rsidRPr="00E237D9">
              <w:t>-&gt;&gt;,&gt;&gt;&gt;,&gt;&gt;9.99</w:t>
            </w:r>
          </w:p>
        </w:tc>
      </w:tr>
      <w:tr w:rsidR="00562B88" w14:paraId="6F931A54" w14:textId="77777777" w:rsidTr="00D852CE">
        <w:trPr>
          <w:trHeight w:val="350"/>
        </w:trPr>
        <w:tc>
          <w:tcPr>
            <w:tcW w:w="1525" w:type="dxa"/>
          </w:tcPr>
          <w:p w14:paraId="224CB79C" w14:textId="707B05A3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742CA7DF" w14:textId="67B24506" w:rsidR="00562B88" w:rsidRDefault="00010042" w:rsidP="00562B88">
            <w:r>
              <w:t>period</w:t>
            </w:r>
          </w:p>
        </w:tc>
        <w:tc>
          <w:tcPr>
            <w:tcW w:w="3147" w:type="dxa"/>
          </w:tcPr>
          <w:p w14:paraId="70310BCC" w14:textId="3167B364" w:rsidR="00562B88" w:rsidRDefault="007F5321" w:rsidP="00562B88">
            <w:r>
              <w:t>Transaction Period</w:t>
            </w:r>
          </w:p>
        </w:tc>
        <w:tc>
          <w:tcPr>
            <w:tcW w:w="2338" w:type="dxa"/>
          </w:tcPr>
          <w:p w14:paraId="249E7FA1" w14:textId="15CAAD5B" w:rsidR="00562B88" w:rsidRDefault="00E237D9" w:rsidP="00562B88">
            <w:r>
              <w:t>99</w:t>
            </w:r>
          </w:p>
        </w:tc>
      </w:tr>
      <w:tr w:rsidR="00562B88" w14:paraId="1A1461D0" w14:textId="77777777" w:rsidTr="00D852CE">
        <w:trPr>
          <w:trHeight w:val="350"/>
        </w:trPr>
        <w:tc>
          <w:tcPr>
            <w:tcW w:w="1525" w:type="dxa"/>
          </w:tcPr>
          <w:p w14:paraId="7965F65B" w14:textId="63708919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57A90C59" w14:textId="7BD30C67" w:rsidR="00562B88" w:rsidRDefault="00010042" w:rsidP="00562B88">
            <w:r>
              <w:t>posted</w:t>
            </w:r>
          </w:p>
        </w:tc>
        <w:tc>
          <w:tcPr>
            <w:tcW w:w="3147" w:type="dxa"/>
          </w:tcPr>
          <w:p w14:paraId="0B4BA5F3" w14:textId="7259E2EF" w:rsidR="00562B88" w:rsidRDefault="00E237D9" w:rsidP="00562B88">
            <w:r>
              <w:t>Posted</w:t>
            </w:r>
            <w:r w:rsidR="007F5321">
              <w:t>?</w:t>
            </w:r>
          </w:p>
        </w:tc>
        <w:tc>
          <w:tcPr>
            <w:tcW w:w="2338" w:type="dxa"/>
          </w:tcPr>
          <w:p w14:paraId="702A192A" w14:textId="238EE4FE" w:rsidR="00562B88" w:rsidRDefault="00E237D9" w:rsidP="00562B88">
            <w:r w:rsidRPr="00E237D9">
              <w:t>y/n</w:t>
            </w:r>
          </w:p>
        </w:tc>
      </w:tr>
      <w:tr w:rsidR="00562B88" w14:paraId="1D157616" w14:textId="77777777" w:rsidTr="00D852CE">
        <w:trPr>
          <w:trHeight w:val="350"/>
        </w:trPr>
        <w:tc>
          <w:tcPr>
            <w:tcW w:w="1525" w:type="dxa"/>
          </w:tcPr>
          <w:p w14:paraId="1AF91E4A" w14:textId="4833824B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620BB96C" w14:textId="1AE5FB9E" w:rsidR="00562B88" w:rsidRDefault="00010042" w:rsidP="00562B88">
            <w:r>
              <w:t>user-id</w:t>
            </w:r>
          </w:p>
        </w:tc>
        <w:tc>
          <w:tcPr>
            <w:tcW w:w="3147" w:type="dxa"/>
          </w:tcPr>
          <w:p w14:paraId="76D55B71" w14:textId="622B1D55" w:rsidR="00562B88" w:rsidRDefault="007F5321" w:rsidP="00562B88">
            <w:r>
              <w:t>User ID</w:t>
            </w:r>
          </w:p>
        </w:tc>
        <w:tc>
          <w:tcPr>
            <w:tcW w:w="2338" w:type="dxa"/>
          </w:tcPr>
          <w:p w14:paraId="7221FDE0" w14:textId="5DE5B854" w:rsidR="00562B88" w:rsidRDefault="00E237D9" w:rsidP="00562B88">
            <w:r w:rsidRPr="00E237D9">
              <w:t>x(8)</w:t>
            </w:r>
          </w:p>
        </w:tc>
      </w:tr>
      <w:tr w:rsidR="00562B88" w14:paraId="03844902" w14:textId="77777777" w:rsidTr="00D852CE">
        <w:trPr>
          <w:trHeight w:val="350"/>
        </w:trPr>
        <w:tc>
          <w:tcPr>
            <w:tcW w:w="1525" w:type="dxa"/>
          </w:tcPr>
          <w:p w14:paraId="5B5FD945" w14:textId="3977E3C1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071F1D83" w14:textId="6EE2ADFC" w:rsidR="00562B88" w:rsidRDefault="00010042" w:rsidP="00562B88">
            <w:r>
              <w:t>freq-code</w:t>
            </w:r>
          </w:p>
        </w:tc>
        <w:tc>
          <w:tcPr>
            <w:tcW w:w="3147" w:type="dxa"/>
          </w:tcPr>
          <w:p w14:paraId="4FBBDE37" w14:textId="646DA1F2" w:rsidR="00562B88" w:rsidRDefault="007F5321" w:rsidP="00562B88">
            <w:r>
              <w:t>Frequency Code</w:t>
            </w:r>
          </w:p>
        </w:tc>
        <w:tc>
          <w:tcPr>
            <w:tcW w:w="2338" w:type="dxa"/>
          </w:tcPr>
          <w:p w14:paraId="7548C396" w14:textId="3D90AAB8" w:rsidR="00562B88" w:rsidRDefault="00E237D9" w:rsidP="00562B88">
            <w:r w:rsidRPr="00E237D9">
              <w:t>x(8)</w:t>
            </w:r>
          </w:p>
        </w:tc>
      </w:tr>
      <w:tr w:rsidR="00562B88" w14:paraId="3C20D504" w14:textId="77777777" w:rsidTr="00D852CE">
        <w:trPr>
          <w:trHeight w:val="350"/>
        </w:trPr>
        <w:tc>
          <w:tcPr>
            <w:tcW w:w="1525" w:type="dxa"/>
          </w:tcPr>
          <w:p w14:paraId="04F17A6B" w14:textId="2A5739B2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3EF20030" w14:textId="359AFC78" w:rsidR="00562B88" w:rsidRDefault="00010042" w:rsidP="00562B88">
            <w:r>
              <w:t>recur</w:t>
            </w:r>
          </w:p>
        </w:tc>
        <w:tc>
          <w:tcPr>
            <w:tcW w:w="3147" w:type="dxa"/>
          </w:tcPr>
          <w:p w14:paraId="64FDF672" w14:textId="5CEAA53E" w:rsidR="00562B88" w:rsidRDefault="00E237D9" w:rsidP="00562B88">
            <w:r>
              <w:t>Recurring Entry</w:t>
            </w:r>
            <w:r w:rsidR="007F5321">
              <w:t>?</w:t>
            </w:r>
          </w:p>
        </w:tc>
        <w:tc>
          <w:tcPr>
            <w:tcW w:w="2338" w:type="dxa"/>
          </w:tcPr>
          <w:p w14:paraId="7DE4586A" w14:textId="546169CE" w:rsidR="00562B88" w:rsidRDefault="00E237D9" w:rsidP="00562B88">
            <w:r>
              <w:t>yes/no</w:t>
            </w:r>
          </w:p>
        </w:tc>
      </w:tr>
      <w:tr w:rsidR="00562B88" w14:paraId="0E5D11FB" w14:textId="77777777" w:rsidTr="00D852CE">
        <w:trPr>
          <w:trHeight w:val="350"/>
        </w:trPr>
        <w:tc>
          <w:tcPr>
            <w:tcW w:w="1525" w:type="dxa"/>
          </w:tcPr>
          <w:p w14:paraId="5298D3B1" w14:textId="7DBA7A85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4BFE13F4" w14:textId="396581CD" w:rsidR="00562B88" w:rsidRDefault="00010042" w:rsidP="00562B88">
            <w:r>
              <w:t>rec_key</w:t>
            </w:r>
          </w:p>
        </w:tc>
        <w:tc>
          <w:tcPr>
            <w:tcW w:w="3147" w:type="dxa"/>
          </w:tcPr>
          <w:p w14:paraId="6D504BA2" w14:textId="522580DA" w:rsidR="00562B88" w:rsidRDefault="00E237D9" w:rsidP="00562B88">
            <w:r>
              <w:t>Rec Key</w:t>
            </w:r>
          </w:p>
        </w:tc>
        <w:tc>
          <w:tcPr>
            <w:tcW w:w="2338" w:type="dxa"/>
          </w:tcPr>
          <w:p w14:paraId="3C727772" w14:textId="5AAFD253" w:rsidR="00562B88" w:rsidRDefault="00E237D9" w:rsidP="00562B88">
            <w:r w:rsidRPr="00E237D9">
              <w:t>x(</w:t>
            </w:r>
            <w:r>
              <w:t>20</w:t>
            </w:r>
            <w:r w:rsidRPr="00E237D9">
              <w:t>)</w:t>
            </w:r>
          </w:p>
        </w:tc>
      </w:tr>
      <w:tr w:rsidR="00562B88" w14:paraId="2C65217F" w14:textId="77777777" w:rsidTr="00D852CE">
        <w:trPr>
          <w:trHeight w:val="350"/>
        </w:trPr>
        <w:tc>
          <w:tcPr>
            <w:tcW w:w="1525" w:type="dxa"/>
          </w:tcPr>
          <w:p w14:paraId="23877B30" w14:textId="413D9334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1F8DB256" w14:textId="1F1A0FAF" w:rsidR="00562B88" w:rsidRDefault="00010042" w:rsidP="00562B88">
            <w:r>
              <w:t>reverse</w:t>
            </w:r>
          </w:p>
        </w:tc>
        <w:tc>
          <w:tcPr>
            <w:tcW w:w="3147" w:type="dxa"/>
          </w:tcPr>
          <w:p w14:paraId="19FF552D" w14:textId="30D21DAE" w:rsidR="00562B88" w:rsidRDefault="00E237D9" w:rsidP="00562B88">
            <w:r>
              <w:t>Reverse</w:t>
            </w:r>
            <w:r w:rsidR="007F5321">
              <w:t>?</w:t>
            </w:r>
          </w:p>
        </w:tc>
        <w:tc>
          <w:tcPr>
            <w:tcW w:w="2338" w:type="dxa"/>
          </w:tcPr>
          <w:p w14:paraId="73736135" w14:textId="0A8CC41C" w:rsidR="00562B88" w:rsidRDefault="00E237D9" w:rsidP="00562B88">
            <w:r w:rsidRPr="00E237D9">
              <w:t>yes/no</w:t>
            </w:r>
          </w:p>
        </w:tc>
      </w:tr>
      <w:tr w:rsidR="00562B88" w14:paraId="2DD25B3F" w14:textId="77777777" w:rsidTr="00D852CE">
        <w:trPr>
          <w:trHeight w:val="350"/>
        </w:trPr>
        <w:tc>
          <w:tcPr>
            <w:tcW w:w="1525" w:type="dxa"/>
          </w:tcPr>
          <w:p w14:paraId="3EC2C6B3" w14:textId="5E4751F3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514D9865" w14:textId="0809A8F9" w:rsidR="00562B88" w:rsidRDefault="00010042" w:rsidP="00562B88">
            <w:r>
              <w:t>from-reverse</w:t>
            </w:r>
          </w:p>
        </w:tc>
        <w:tc>
          <w:tcPr>
            <w:tcW w:w="3147" w:type="dxa"/>
          </w:tcPr>
          <w:p w14:paraId="28DC2C97" w14:textId="07C9741B" w:rsidR="00562B88" w:rsidRDefault="00E237D9" w:rsidP="00562B88">
            <w:r>
              <w:t>Reserved</w:t>
            </w:r>
            <w:r w:rsidR="007F5321">
              <w:t>?</w:t>
            </w:r>
          </w:p>
        </w:tc>
        <w:tc>
          <w:tcPr>
            <w:tcW w:w="2338" w:type="dxa"/>
          </w:tcPr>
          <w:p w14:paraId="21A764CA" w14:textId="6E11D325" w:rsidR="00562B88" w:rsidRDefault="00E237D9" w:rsidP="00562B88">
            <w:r w:rsidRPr="00E237D9">
              <w:t>yes/no</w:t>
            </w:r>
          </w:p>
        </w:tc>
      </w:tr>
      <w:tr w:rsidR="00562B88" w14:paraId="0E02247A" w14:textId="77777777" w:rsidTr="00D852CE">
        <w:trPr>
          <w:trHeight w:val="350"/>
        </w:trPr>
        <w:tc>
          <w:tcPr>
            <w:tcW w:w="1525" w:type="dxa"/>
          </w:tcPr>
          <w:p w14:paraId="7A034CC3" w14:textId="6892954B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6BA4BC9D" w14:textId="252E3792" w:rsidR="00562B88" w:rsidRDefault="00010042" w:rsidP="00562B88">
            <w:r>
              <w:t>orig-jrnl</w:t>
            </w:r>
          </w:p>
        </w:tc>
        <w:tc>
          <w:tcPr>
            <w:tcW w:w="3147" w:type="dxa"/>
          </w:tcPr>
          <w:p w14:paraId="29E4C2E8" w14:textId="1313B95E" w:rsidR="00562B88" w:rsidRDefault="00E237D9" w:rsidP="00562B88">
            <w:r>
              <w:t>Orig</w:t>
            </w:r>
            <w:r w:rsidR="007F5321">
              <w:t>inal</w:t>
            </w:r>
            <w:r>
              <w:t xml:space="preserve"> Journal </w:t>
            </w:r>
            <w:r w:rsidR="007F5321">
              <w:t>Number</w:t>
            </w:r>
          </w:p>
        </w:tc>
        <w:tc>
          <w:tcPr>
            <w:tcW w:w="2338" w:type="dxa"/>
          </w:tcPr>
          <w:p w14:paraId="4815F91A" w14:textId="47B8A8FD" w:rsidR="00562B88" w:rsidRDefault="00E237D9" w:rsidP="00562B88">
            <w:r w:rsidRPr="00E237D9">
              <w:t>&gt;&gt;&gt;&gt;&gt;&gt;9</w:t>
            </w:r>
          </w:p>
        </w:tc>
      </w:tr>
      <w:tr w:rsidR="00562B88" w14:paraId="5D93121E" w14:textId="77777777" w:rsidTr="00D852CE">
        <w:trPr>
          <w:trHeight w:val="350"/>
        </w:trPr>
        <w:tc>
          <w:tcPr>
            <w:tcW w:w="1525" w:type="dxa"/>
          </w:tcPr>
          <w:p w14:paraId="033E217C" w14:textId="04FEEDE9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01973844" w14:textId="2321DBB7" w:rsidR="00562B88" w:rsidRDefault="00010042" w:rsidP="00562B88">
            <w:r>
              <w:t>cleared</w:t>
            </w:r>
          </w:p>
        </w:tc>
        <w:tc>
          <w:tcPr>
            <w:tcW w:w="3147" w:type="dxa"/>
          </w:tcPr>
          <w:p w14:paraId="21562E3F" w14:textId="1D26FB21" w:rsidR="00562B88" w:rsidRDefault="00E237D9" w:rsidP="00562B88">
            <w:r>
              <w:t>Cleared Bank?</w:t>
            </w:r>
          </w:p>
        </w:tc>
        <w:tc>
          <w:tcPr>
            <w:tcW w:w="2338" w:type="dxa"/>
          </w:tcPr>
          <w:p w14:paraId="0238F170" w14:textId="37A8ED11" w:rsidR="00562B88" w:rsidRDefault="00E237D9" w:rsidP="00562B88">
            <w:r w:rsidRPr="00E237D9">
              <w:t>yes/no</w:t>
            </w:r>
          </w:p>
        </w:tc>
      </w:tr>
      <w:tr w:rsidR="00562B88" w14:paraId="4AA5D41E" w14:textId="77777777" w:rsidTr="00D852CE">
        <w:trPr>
          <w:trHeight w:val="350"/>
        </w:trPr>
        <w:tc>
          <w:tcPr>
            <w:tcW w:w="1525" w:type="dxa"/>
          </w:tcPr>
          <w:p w14:paraId="6E2AE27A" w14:textId="7E525031" w:rsidR="00562B88" w:rsidRDefault="00562B88" w:rsidP="00562B88">
            <w:r w:rsidRPr="0007237B">
              <w:t>gl-jrn</w:t>
            </w:r>
          </w:p>
        </w:tc>
        <w:tc>
          <w:tcPr>
            <w:tcW w:w="2340" w:type="dxa"/>
          </w:tcPr>
          <w:p w14:paraId="7E3F45BF" w14:textId="4ACA1EA4" w:rsidR="00562B88" w:rsidRDefault="00010042" w:rsidP="00562B88">
            <w:r>
              <w:t>reconciled</w:t>
            </w:r>
          </w:p>
        </w:tc>
        <w:tc>
          <w:tcPr>
            <w:tcW w:w="3147" w:type="dxa"/>
          </w:tcPr>
          <w:p w14:paraId="5C63B216" w14:textId="76BAF40E" w:rsidR="00562B88" w:rsidRDefault="00E237D9" w:rsidP="00562B88">
            <w:r>
              <w:t>Reconciled</w:t>
            </w:r>
            <w:r w:rsidR="007F5321">
              <w:t>?</w:t>
            </w:r>
          </w:p>
        </w:tc>
        <w:tc>
          <w:tcPr>
            <w:tcW w:w="2338" w:type="dxa"/>
          </w:tcPr>
          <w:p w14:paraId="77B3E003" w14:textId="776A1829" w:rsidR="00562B88" w:rsidRDefault="00E237D9" w:rsidP="00562B88">
            <w:r w:rsidRPr="00E237D9">
              <w:t>yes/no</w:t>
            </w:r>
          </w:p>
        </w:tc>
      </w:tr>
    </w:tbl>
    <w:p w14:paraId="034F6A6F" w14:textId="40A0C537" w:rsidR="00EE56B7" w:rsidRDefault="00EE56B7" w:rsidP="00EE56B7"/>
    <w:p w14:paraId="72BA9A0E" w14:textId="77777777" w:rsidR="00010042" w:rsidRPr="00451F4E" w:rsidRDefault="00010042" w:rsidP="00EE56B7"/>
    <w:p w14:paraId="20CE053C" w14:textId="348F11AA" w:rsidR="00EE56B7" w:rsidRDefault="00010042" w:rsidP="00EE56B7">
      <w:pPr>
        <w:pStyle w:val="Heading2"/>
      </w:pPr>
      <w:bookmarkStart w:id="28" w:name="_Toc49801911"/>
      <w:r>
        <w:t>General Ledger Journal File Trailer</w:t>
      </w:r>
      <w:r w:rsidR="00EE56B7">
        <w:t xml:space="preserve"> Field Definitions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5432211E" w14:textId="77777777" w:rsidTr="00D852CE">
        <w:tc>
          <w:tcPr>
            <w:tcW w:w="1525" w:type="dxa"/>
          </w:tcPr>
          <w:p w14:paraId="1AAB838D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40E266E7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48928BF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910CA6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10042" w14:paraId="4E5114F0" w14:textId="77777777" w:rsidTr="00D852CE">
        <w:trPr>
          <w:trHeight w:val="377"/>
        </w:trPr>
        <w:tc>
          <w:tcPr>
            <w:tcW w:w="1525" w:type="dxa"/>
          </w:tcPr>
          <w:p w14:paraId="222D6939" w14:textId="43C8897C" w:rsidR="00010042" w:rsidRDefault="00010042" w:rsidP="00010042">
            <w:r w:rsidRPr="00A74912">
              <w:t>gl-jrn</w:t>
            </w:r>
          </w:p>
        </w:tc>
        <w:tc>
          <w:tcPr>
            <w:tcW w:w="2340" w:type="dxa"/>
          </w:tcPr>
          <w:p w14:paraId="432A63B5" w14:textId="35AF3003" w:rsidR="00010042" w:rsidRDefault="00010042" w:rsidP="00010042">
            <w:r>
              <w:t>j-no</w:t>
            </w:r>
          </w:p>
        </w:tc>
        <w:tc>
          <w:tcPr>
            <w:tcW w:w="3147" w:type="dxa"/>
          </w:tcPr>
          <w:p w14:paraId="4C3FF2D7" w14:textId="793A45FD" w:rsidR="00010042" w:rsidRDefault="00E237D9" w:rsidP="00010042">
            <w:r>
              <w:t xml:space="preserve">Internal Journal </w:t>
            </w:r>
            <w:r w:rsidR="007F5321">
              <w:t>Number</w:t>
            </w:r>
          </w:p>
        </w:tc>
        <w:tc>
          <w:tcPr>
            <w:tcW w:w="2338" w:type="dxa"/>
          </w:tcPr>
          <w:p w14:paraId="4C540503" w14:textId="3BB7BA7C" w:rsidR="00010042" w:rsidRDefault="00E237D9" w:rsidP="00010042">
            <w:r w:rsidRPr="00E237D9">
              <w:t>&gt;&gt;&gt;&gt;&gt;&gt;9</w:t>
            </w:r>
          </w:p>
        </w:tc>
      </w:tr>
      <w:tr w:rsidR="00010042" w14:paraId="464423F1" w14:textId="77777777" w:rsidTr="00D852CE">
        <w:trPr>
          <w:trHeight w:val="350"/>
        </w:trPr>
        <w:tc>
          <w:tcPr>
            <w:tcW w:w="1525" w:type="dxa"/>
          </w:tcPr>
          <w:p w14:paraId="179D14A8" w14:textId="1BA6273A" w:rsidR="00010042" w:rsidRDefault="00010042" w:rsidP="00010042">
            <w:r w:rsidRPr="00A74912">
              <w:t>gl-jrn</w:t>
            </w:r>
          </w:p>
        </w:tc>
        <w:tc>
          <w:tcPr>
            <w:tcW w:w="2340" w:type="dxa"/>
          </w:tcPr>
          <w:p w14:paraId="002E1FDE" w14:textId="2128BD15" w:rsidR="00010042" w:rsidRDefault="00010042" w:rsidP="00010042">
            <w:r>
              <w:t>line</w:t>
            </w:r>
          </w:p>
        </w:tc>
        <w:tc>
          <w:tcPr>
            <w:tcW w:w="3147" w:type="dxa"/>
          </w:tcPr>
          <w:p w14:paraId="048928EC" w14:textId="0B3FC796" w:rsidR="00010042" w:rsidRDefault="007F5321" w:rsidP="00010042">
            <w:r>
              <w:t>Journal Line Number</w:t>
            </w:r>
          </w:p>
        </w:tc>
        <w:tc>
          <w:tcPr>
            <w:tcW w:w="2338" w:type="dxa"/>
          </w:tcPr>
          <w:p w14:paraId="1CF38BBA" w14:textId="3BDC9AC6" w:rsidR="00010042" w:rsidRDefault="00E237D9" w:rsidP="00010042">
            <w:r>
              <w:t>999</w:t>
            </w:r>
          </w:p>
        </w:tc>
      </w:tr>
      <w:tr w:rsidR="00010042" w14:paraId="5F9E8EA5" w14:textId="77777777" w:rsidTr="00D852CE">
        <w:trPr>
          <w:trHeight w:val="350"/>
        </w:trPr>
        <w:tc>
          <w:tcPr>
            <w:tcW w:w="1525" w:type="dxa"/>
          </w:tcPr>
          <w:p w14:paraId="3F239F24" w14:textId="1A1B2738" w:rsidR="00010042" w:rsidRDefault="00010042" w:rsidP="00010042">
            <w:r w:rsidRPr="00A74912">
              <w:t>gl-jrn</w:t>
            </w:r>
          </w:p>
        </w:tc>
        <w:tc>
          <w:tcPr>
            <w:tcW w:w="2340" w:type="dxa"/>
          </w:tcPr>
          <w:p w14:paraId="549D0E48" w14:textId="604DE540" w:rsidR="00010042" w:rsidRDefault="00010042" w:rsidP="00010042">
            <w:r>
              <w:t>actnum</w:t>
            </w:r>
          </w:p>
        </w:tc>
        <w:tc>
          <w:tcPr>
            <w:tcW w:w="3147" w:type="dxa"/>
          </w:tcPr>
          <w:p w14:paraId="2839B0B5" w14:textId="13EA90AA" w:rsidR="00010042" w:rsidRDefault="00E237D9" w:rsidP="00010042">
            <w:r>
              <w:t>Account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483CCD58" w14:textId="0DE189DE" w:rsidR="00010042" w:rsidRDefault="00E237D9" w:rsidP="00010042">
            <w:r w:rsidRPr="00E237D9">
              <w:t>x(25)</w:t>
            </w:r>
          </w:p>
        </w:tc>
      </w:tr>
      <w:tr w:rsidR="00010042" w14:paraId="71FA5DDB" w14:textId="77777777" w:rsidTr="00D852CE">
        <w:trPr>
          <w:trHeight w:val="350"/>
        </w:trPr>
        <w:tc>
          <w:tcPr>
            <w:tcW w:w="1525" w:type="dxa"/>
          </w:tcPr>
          <w:p w14:paraId="60D33C70" w14:textId="3BEB4F75" w:rsidR="00010042" w:rsidRDefault="00010042" w:rsidP="00010042">
            <w:r w:rsidRPr="00A74912">
              <w:t>gl-jrn</w:t>
            </w:r>
          </w:p>
        </w:tc>
        <w:tc>
          <w:tcPr>
            <w:tcW w:w="2340" w:type="dxa"/>
          </w:tcPr>
          <w:p w14:paraId="22C26F21" w14:textId="5724EF10" w:rsidR="00010042" w:rsidRDefault="00010042" w:rsidP="00010042">
            <w:r>
              <w:t>dscr</w:t>
            </w:r>
          </w:p>
        </w:tc>
        <w:tc>
          <w:tcPr>
            <w:tcW w:w="3147" w:type="dxa"/>
          </w:tcPr>
          <w:p w14:paraId="182E01AF" w14:textId="6D81D230" w:rsidR="00010042" w:rsidRDefault="00E237D9" w:rsidP="00010042">
            <w:r>
              <w:t>Description</w:t>
            </w:r>
          </w:p>
        </w:tc>
        <w:tc>
          <w:tcPr>
            <w:tcW w:w="2338" w:type="dxa"/>
          </w:tcPr>
          <w:p w14:paraId="38034EFF" w14:textId="42B35AE3" w:rsidR="00010042" w:rsidRDefault="00E237D9" w:rsidP="00010042">
            <w:r w:rsidRPr="00E237D9">
              <w:t>x(</w:t>
            </w:r>
            <w:r>
              <w:t>30</w:t>
            </w:r>
            <w:r w:rsidRPr="00E237D9">
              <w:t>)</w:t>
            </w:r>
          </w:p>
        </w:tc>
      </w:tr>
      <w:tr w:rsidR="00010042" w14:paraId="63BC6DA7" w14:textId="77777777" w:rsidTr="00D852CE">
        <w:trPr>
          <w:trHeight w:val="350"/>
        </w:trPr>
        <w:tc>
          <w:tcPr>
            <w:tcW w:w="1525" w:type="dxa"/>
          </w:tcPr>
          <w:p w14:paraId="2CEF96DE" w14:textId="2A2BCC07" w:rsidR="00010042" w:rsidRDefault="00010042" w:rsidP="00010042">
            <w:r w:rsidRPr="00A74912">
              <w:t>gl-jrn</w:t>
            </w:r>
          </w:p>
        </w:tc>
        <w:tc>
          <w:tcPr>
            <w:tcW w:w="2340" w:type="dxa"/>
          </w:tcPr>
          <w:p w14:paraId="7E7B834F" w14:textId="23160028" w:rsidR="00010042" w:rsidRDefault="00010042" w:rsidP="00010042">
            <w:r>
              <w:t>tr-amt</w:t>
            </w:r>
          </w:p>
        </w:tc>
        <w:tc>
          <w:tcPr>
            <w:tcW w:w="3147" w:type="dxa"/>
          </w:tcPr>
          <w:p w14:paraId="63696489" w14:textId="41A9D5A6" w:rsidR="00010042" w:rsidRDefault="007F5321" w:rsidP="00010042">
            <w:r>
              <w:t xml:space="preserve">Transaction </w:t>
            </w:r>
            <w:r w:rsidR="00E237D9">
              <w:t>Amount</w:t>
            </w:r>
          </w:p>
        </w:tc>
        <w:tc>
          <w:tcPr>
            <w:tcW w:w="2338" w:type="dxa"/>
          </w:tcPr>
          <w:p w14:paraId="5D42B8E7" w14:textId="18A865A1" w:rsidR="00010042" w:rsidRDefault="00E237D9" w:rsidP="00010042">
            <w:r w:rsidRPr="00E237D9">
              <w:t>-&gt;&gt;,&gt;&gt;&gt;,&gt;&gt;9.99</w:t>
            </w:r>
          </w:p>
        </w:tc>
      </w:tr>
      <w:tr w:rsidR="00010042" w14:paraId="4C828B47" w14:textId="77777777" w:rsidTr="00D852CE">
        <w:trPr>
          <w:trHeight w:val="350"/>
        </w:trPr>
        <w:tc>
          <w:tcPr>
            <w:tcW w:w="1525" w:type="dxa"/>
          </w:tcPr>
          <w:p w14:paraId="4EC7838C" w14:textId="21A22570" w:rsidR="00010042" w:rsidRDefault="00010042" w:rsidP="00010042">
            <w:r w:rsidRPr="00A74912">
              <w:t>gl-jrn</w:t>
            </w:r>
          </w:p>
        </w:tc>
        <w:tc>
          <w:tcPr>
            <w:tcW w:w="2340" w:type="dxa"/>
          </w:tcPr>
          <w:p w14:paraId="570E7091" w14:textId="18A22BF5" w:rsidR="00010042" w:rsidRDefault="00010042" w:rsidP="00010042">
            <w:r>
              <w:t>rec_key</w:t>
            </w:r>
          </w:p>
        </w:tc>
        <w:tc>
          <w:tcPr>
            <w:tcW w:w="3147" w:type="dxa"/>
          </w:tcPr>
          <w:p w14:paraId="60015B4B" w14:textId="022E4E81" w:rsidR="00010042" w:rsidRDefault="00E237D9" w:rsidP="00010042">
            <w:r>
              <w:t>Rec Key</w:t>
            </w:r>
          </w:p>
        </w:tc>
        <w:tc>
          <w:tcPr>
            <w:tcW w:w="2338" w:type="dxa"/>
          </w:tcPr>
          <w:p w14:paraId="2F182650" w14:textId="497805B3" w:rsidR="00010042" w:rsidRDefault="00E237D9" w:rsidP="00010042">
            <w:r w:rsidRPr="00E237D9">
              <w:t>x(2</w:t>
            </w:r>
            <w:r>
              <w:t>0</w:t>
            </w:r>
            <w:r w:rsidRPr="00E237D9">
              <w:t>)</w:t>
            </w:r>
          </w:p>
        </w:tc>
      </w:tr>
    </w:tbl>
    <w:p w14:paraId="69B16B0B" w14:textId="77777777" w:rsidR="00EE56B7" w:rsidRPr="00451F4E" w:rsidRDefault="00EE56B7" w:rsidP="00EE56B7"/>
    <w:p w14:paraId="56646A73" w14:textId="77777777" w:rsidR="00EE56B7" w:rsidRDefault="00EE56B7" w:rsidP="00EE56B7"/>
    <w:p w14:paraId="6554955E" w14:textId="77777777" w:rsidR="00EE56B7" w:rsidRPr="00421D19" w:rsidRDefault="00EE56B7" w:rsidP="00EE56B7"/>
    <w:p w14:paraId="022CCB6A" w14:textId="4727CC01" w:rsidR="00D20D2A" w:rsidRDefault="00D20D2A" w:rsidP="00D20D2A">
      <w:pPr>
        <w:pStyle w:val="Heading1"/>
        <w:rPr>
          <w:b/>
          <w:bCs/>
        </w:rPr>
      </w:pPr>
      <w:bookmarkStart w:id="29" w:name="_Toc49801912"/>
      <w:r>
        <w:rPr>
          <w:b/>
          <w:bCs/>
        </w:rPr>
        <w:lastRenderedPageBreak/>
        <w:t>Order Processing</w:t>
      </w:r>
      <w:bookmarkEnd w:id="29"/>
    </w:p>
    <w:p w14:paraId="0B844FAB" w14:textId="64C2FC62" w:rsidR="00D20D2A" w:rsidRDefault="00010042" w:rsidP="00D20D2A">
      <w:pPr>
        <w:pStyle w:val="Heading2"/>
      </w:pPr>
      <w:bookmarkStart w:id="30" w:name="_Toc49801913"/>
      <w:r>
        <w:t>BOL File Header Table</w:t>
      </w:r>
      <w:r w:rsidR="00D20D2A">
        <w:t xml:space="preserve"> Field Definitions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4939CA59" w14:textId="77777777" w:rsidTr="00D852CE">
        <w:tc>
          <w:tcPr>
            <w:tcW w:w="1525" w:type="dxa"/>
          </w:tcPr>
          <w:p w14:paraId="6DF10267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51F60B7D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6723A27C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D1D5459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10042" w14:paraId="603D6E0B" w14:textId="77777777" w:rsidTr="00D852CE">
        <w:trPr>
          <w:trHeight w:val="377"/>
        </w:trPr>
        <w:tc>
          <w:tcPr>
            <w:tcW w:w="1525" w:type="dxa"/>
          </w:tcPr>
          <w:p w14:paraId="4914A760" w14:textId="458E8F56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3865EF0F" w14:textId="2B2EC8A2" w:rsidR="00010042" w:rsidRDefault="00BD4B24" w:rsidP="00010042">
            <w:r>
              <w:t>b-no</w:t>
            </w:r>
          </w:p>
        </w:tc>
        <w:tc>
          <w:tcPr>
            <w:tcW w:w="3147" w:type="dxa"/>
          </w:tcPr>
          <w:p w14:paraId="3990DC7B" w14:textId="01CED4D6" w:rsidR="00010042" w:rsidRDefault="00763FDD" w:rsidP="00010042">
            <w:r>
              <w:t>?</w:t>
            </w:r>
          </w:p>
        </w:tc>
        <w:tc>
          <w:tcPr>
            <w:tcW w:w="2338" w:type="dxa"/>
          </w:tcPr>
          <w:p w14:paraId="05671FD9" w14:textId="00D14BFB" w:rsidR="00010042" w:rsidRDefault="00763FDD" w:rsidP="00010042">
            <w:r w:rsidRPr="00763FDD">
              <w:t>&gt;&gt;&gt;&gt;&gt;9</w:t>
            </w:r>
          </w:p>
        </w:tc>
      </w:tr>
      <w:tr w:rsidR="00010042" w14:paraId="6CD2DEB3" w14:textId="77777777" w:rsidTr="00D852CE">
        <w:trPr>
          <w:trHeight w:val="350"/>
        </w:trPr>
        <w:tc>
          <w:tcPr>
            <w:tcW w:w="1525" w:type="dxa"/>
          </w:tcPr>
          <w:p w14:paraId="2FB38E43" w14:textId="51EAB375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16657A42" w14:textId="4F553B88" w:rsidR="00010042" w:rsidRDefault="00BD4B24" w:rsidP="00010042">
            <w:r>
              <w:t>b-ord-no</w:t>
            </w:r>
          </w:p>
        </w:tc>
        <w:tc>
          <w:tcPr>
            <w:tcW w:w="3147" w:type="dxa"/>
          </w:tcPr>
          <w:p w14:paraId="4E0FE841" w14:textId="76C7CA90" w:rsidR="00010042" w:rsidRDefault="00763FDD" w:rsidP="00010042">
            <w:r>
              <w:t>?</w:t>
            </w:r>
          </w:p>
        </w:tc>
        <w:tc>
          <w:tcPr>
            <w:tcW w:w="2338" w:type="dxa"/>
          </w:tcPr>
          <w:p w14:paraId="534DDAE1" w14:textId="6DA79D7A" w:rsidR="00010042" w:rsidRDefault="00763FDD" w:rsidP="00010042">
            <w:r w:rsidRPr="00763FDD">
              <w:t>&gt;&gt;9</w:t>
            </w:r>
          </w:p>
        </w:tc>
      </w:tr>
      <w:tr w:rsidR="00010042" w14:paraId="3594BB31" w14:textId="77777777" w:rsidTr="00D852CE">
        <w:trPr>
          <w:trHeight w:val="350"/>
        </w:trPr>
        <w:tc>
          <w:tcPr>
            <w:tcW w:w="1525" w:type="dxa"/>
          </w:tcPr>
          <w:p w14:paraId="70B6679E" w14:textId="1C9BA0F4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20B21C80" w14:textId="042E0947" w:rsidR="00010042" w:rsidRDefault="00BD4B24" w:rsidP="00010042">
            <w:r>
              <w:t>bol-date</w:t>
            </w:r>
          </w:p>
        </w:tc>
        <w:tc>
          <w:tcPr>
            <w:tcW w:w="3147" w:type="dxa"/>
          </w:tcPr>
          <w:p w14:paraId="6BFC16F7" w14:textId="366CFF40" w:rsidR="00010042" w:rsidRDefault="007F5321" w:rsidP="00010042">
            <w:r>
              <w:t>Bill of Lading</w:t>
            </w:r>
            <w:r w:rsidR="00763FDD">
              <w:t xml:space="preserve"> Date</w:t>
            </w:r>
          </w:p>
        </w:tc>
        <w:tc>
          <w:tcPr>
            <w:tcW w:w="2338" w:type="dxa"/>
          </w:tcPr>
          <w:p w14:paraId="4109F1F9" w14:textId="7E5E9B2B" w:rsidR="00010042" w:rsidRDefault="00763FDD" w:rsidP="00010042">
            <w:r w:rsidRPr="00763FDD">
              <w:t>99/99/9999</w:t>
            </w:r>
          </w:p>
        </w:tc>
      </w:tr>
      <w:tr w:rsidR="00010042" w14:paraId="45130D80" w14:textId="77777777" w:rsidTr="00D852CE">
        <w:trPr>
          <w:trHeight w:val="350"/>
        </w:trPr>
        <w:tc>
          <w:tcPr>
            <w:tcW w:w="1525" w:type="dxa"/>
          </w:tcPr>
          <w:p w14:paraId="25DE298F" w14:textId="08E0D33F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56ED15DC" w14:textId="44166CF0" w:rsidR="00010042" w:rsidRDefault="00BD4B24" w:rsidP="00010042">
            <w:r>
              <w:t>bol-no</w:t>
            </w:r>
          </w:p>
        </w:tc>
        <w:tc>
          <w:tcPr>
            <w:tcW w:w="3147" w:type="dxa"/>
          </w:tcPr>
          <w:p w14:paraId="606C7AA0" w14:textId="551837CD" w:rsidR="00010042" w:rsidRDefault="007F5321" w:rsidP="00010042">
            <w:r>
              <w:t>Bill of Lading Number</w:t>
            </w:r>
          </w:p>
        </w:tc>
        <w:tc>
          <w:tcPr>
            <w:tcW w:w="2338" w:type="dxa"/>
          </w:tcPr>
          <w:p w14:paraId="3CA946EF" w14:textId="6B74F430" w:rsidR="00010042" w:rsidRDefault="00763FDD" w:rsidP="00010042">
            <w:r w:rsidRPr="00763FDD">
              <w:t>&gt;&gt;&gt;&gt;&gt;&gt;&gt;9</w:t>
            </w:r>
          </w:p>
        </w:tc>
      </w:tr>
      <w:tr w:rsidR="00010042" w14:paraId="202DB17B" w14:textId="77777777" w:rsidTr="00D852CE">
        <w:trPr>
          <w:trHeight w:val="350"/>
        </w:trPr>
        <w:tc>
          <w:tcPr>
            <w:tcW w:w="1525" w:type="dxa"/>
          </w:tcPr>
          <w:p w14:paraId="06F9B6B4" w14:textId="1A749B5C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34E2CAA5" w14:textId="0615F591" w:rsidR="00010042" w:rsidRDefault="00BD4B24" w:rsidP="00010042">
            <w:r>
              <w:t>bol-status</w:t>
            </w:r>
          </w:p>
        </w:tc>
        <w:tc>
          <w:tcPr>
            <w:tcW w:w="3147" w:type="dxa"/>
          </w:tcPr>
          <w:p w14:paraId="7B84D8B4" w14:textId="7E797DB9" w:rsidR="00010042" w:rsidRDefault="007F5321" w:rsidP="00010042">
            <w:r>
              <w:t xml:space="preserve">Bill of Lading </w:t>
            </w:r>
            <w:r w:rsidR="00763FDD">
              <w:t>Status</w:t>
            </w:r>
          </w:p>
        </w:tc>
        <w:tc>
          <w:tcPr>
            <w:tcW w:w="2338" w:type="dxa"/>
          </w:tcPr>
          <w:p w14:paraId="327A7D82" w14:textId="6069EF62" w:rsidR="00010042" w:rsidRDefault="00763FDD" w:rsidP="00010042">
            <w:r w:rsidRPr="00763FDD">
              <w:t>X(8)</w:t>
            </w:r>
          </w:p>
        </w:tc>
      </w:tr>
      <w:tr w:rsidR="00010042" w14:paraId="3CBB7E89" w14:textId="77777777" w:rsidTr="00D852CE">
        <w:trPr>
          <w:trHeight w:val="350"/>
        </w:trPr>
        <w:tc>
          <w:tcPr>
            <w:tcW w:w="1525" w:type="dxa"/>
          </w:tcPr>
          <w:p w14:paraId="13FE7994" w14:textId="651BB23D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248AD798" w14:textId="6F068E50" w:rsidR="00010042" w:rsidRDefault="00BD4B24" w:rsidP="00010042">
            <w:r>
              <w:t>carrier</w:t>
            </w:r>
          </w:p>
        </w:tc>
        <w:tc>
          <w:tcPr>
            <w:tcW w:w="3147" w:type="dxa"/>
          </w:tcPr>
          <w:p w14:paraId="7D7D97DD" w14:textId="706945D8" w:rsidR="00010042" w:rsidRDefault="00763FDD" w:rsidP="00010042">
            <w:r>
              <w:t>Carrier</w:t>
            </w:r>
          </w:p>
        </w:tc>
        <w:tc>
          <w:tcPr>
            <w:tcW w:w="2338" w:type="dxa"/>
          </w:tcPr>
          <w:p w14:paraId="5637FB96" w14:textId="5805F3DF" w:rsidR="00010042" w:rsidRDefault="00763FDD" w:rsidP="00010042">
            <w:r w:rsidRPr="00763FDD">
              <w:t>X(</w:t>
            </w:r>
            <w:r>
              <w:t>5</w:t>
            </w:r>
            <w:r w:rsidRPr="00763FDD">
              <w:t>)</w:t>
            </w:r>
          </w:p>
        </w:tc>
      </w:tr>
      <w:tr w:rsidR="00010042" w14:paraId="78E2A692" w14:textId="77777777" w:rsidTr="00D852CE">
        <w:trPr>
          <w:trHeight w:val="350"/>
        </w:trPr>
        <w:tc>
          <w:tcPr>
            <w:tcW w:w="1525" w:type="dxa"/>
          </w:tcPr>
          <w:p w14:paraId="7FF22DD3" w14:textId="5D142990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08D4F29D" w14:textId="395E2923" w:rsidR="00010042" w:rsidRDefault="00BD4B24" w:rsidP="00010042">
            <w:r>
              <w:t>company</w:t>
            </w:r>
          </w:p>
        </w:tc>
        <w:tc>
          <w:tcPr>
            <w:tcW w:w="3147" w:type="dxa"/>
          </w:tcPr>
          <w:p w14:paraId="6C6C275B" w14:textId="1323C98F" w:rsidR="00010042" w:rsidRDefault="00763FDD" w:rsidP="00010042">
            <w:r>
              <w:t>Company</w:t>
            </w:r>
          </w:p>
        </w:tc>
        <w:tc>
          <w:tcPr>
            <w:tcW w:w="2338" w:type="dxa"/>
          </w:tcPr>
          <w:p w14:paraId="0C2EC25A" w14:textId="712439A6" w:rsidR="00010042" w:rsidRDefault="00763FDD" w:rsidP="00010042">
            <w:r w:rsidRPr="00763FDD">
              <w:t>X(</w:t>
            </w:r>
            <w:r>
              <w:t>3</w:t>
            </w:r>
            <w:r w:rsidRPr="00763FDD">
              <w:t>)</w:t>
            </w:r>
          </w:p>
        </w:tc>
      </w:tr>
      <w:tr w:rsidR="00010042" w14:paraId="057FE4B7" w14:textId="77777777" w:rsidTr="00D852CE">
        <w:trPr>
          <w:trHeight w:val="350"/>
        </w:trPr>
        <w:tc>
          <w:tcPr>
            <w:tcW w:w="1525" w:type="dxa"/>
          </w:tcPr>
          <w:p w14:paraId="2A1D31DE" w14:textId="212FCEC6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3D0ECAD2" w14:textId="3E84C9CA" w:rsidR="00010042" w:rsidRDefault="00BD4B24" w:rsidP="00010042">
            <w:r>
              <w:t>cust-no</w:t>
            </w:r>
          </w:p>
        </w:tc>
        <w:tc>
          <w:tcPr>
            <w:tcW w:w="3147" w:type="dxa"/>
          </w:tcPr>
          <w:p w14:paraId="7B87A477" w14:textId="459CACCE" w:rsidR="00010042" w:rsidRDefault="00763FDD" w:rsidP="00010042">
            <w:r>
              <w:t>Customer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1DBD62B1" w14:textId="6A6D4135" w:rsidR="00010042" w:rsidRDefault="00763FDD" w:rsidP="00010042">
            <w:r w:rsidRPr="00763FDD">
              <w:t>X(8)</w:t>
            </w:r>
          </w:p>
        </w:tc>
      </w:tr>
      <w:tr w:rsidR="00010042" w14:paraId="36C23917" w14:textId="77777777" w:rsidTr="00D852CE">
        <w:trPr>
          <w:trHeight w:val="350"/>
        </w:trPr>
        <w:tc>
          <w:tcPr>
            <w:tcW w:w="1525" w:type="dxa"/>
          </w:tcPr>
          <w:p w14:paraId="1675EDBD" w14:textId="50C6569B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452E3A69" w14:textId="6EC7254E" w:rsidR="00010042" w:rsidRDefault="00BD4B24" w:rsidP="00010042">
            <w:r>
              <w:t>swt</w:t>
            </w:r>
          </w:p>
        </w:tc>
        <w:tc>
          <w:tcPr>
            <w:tcW w:w="3147" w:type="dxa"/>
          </w:tcPr>
          <w:p w14:paraId="1983A451" w14:textId="029F7C1A" w:rsidR="00010042" w:rsidRDefault="00763FDD" w:rsidP="00010042">
            <w:r>
              <w:t>Rate/Hundred W</w:t>
            </w:r>
            <w:r w:rsidR="007F5321">
              <w:t>eight</w:t>
            </w:r>
          </w:p>
        </w:tc>
        <w:tc>
          <w:tcPr>
            <w:tcW w:w="2338" w:type="dxa"/>
          </w:tcPr>
          <w:p w14:paraId="6A43668E" w14:textId="147E5F05" w:rsidR="00010042" w:rsidRDefault="00763FDD" w:rsidP="00010042">
            <w:r w:rsidRPr="00763FDD">
              <w:t>&gt;&gt;9.99</w:t>
            </w:r>
          </w:p>
        </w:tc>
      </w:tr>
      <w:tr w:rsidR="00010042" w14:paraId="0E939FD9" w14:textId="77777777" w:rsidTr="00D852CE">
        <w:trPr>
          <w:trHeight w:val="350"/>
        </w:trPr>
        <w:tc>
          <w:tcPr>
            <w:tcW w:w="1525" w:type="dxa"/>
          </w:tcPr>
          <w:p w14:paraId="54150996" w14:textId="564EC29D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461D9E5A" w14:textId="1D26FB92" w:rsidR="00010042" w:rsidRDefault="00BD4B24" w:rsidP="00010042">
            <w:r>
              <w:t>deleted</w:t>
            </w:r>
          </w:p>
        </w:tc>
        <w:tc>
          <w:tcPr>
            <w:tcW w:w="3147" w:type="dxa"/>
          </w:tcPr>
          <w:p w14:paraId="7950BAE2" w14:textId="61C62BD7" w:rsidR="00010042" w:rsidRDefault="007F5321" w:rsidP="00010042">
            <w:r>
              <w:t>Deleted?</w:t>
            </w:r>
          </w:p>
        </w:tc>
        <w:tc>
          <w:tcPr>
            <w:tcW w:w="2338" w:type="dxa"/>
          </w:tcPr>
          <w:p w14:paraId="291E684A" w14:textId="1616EC21" w:rsidR="00010042" w:rsidRDefault="00763FDD" w:rsidP="00010042">
            <w:r w:rsidRPr="00763FDD">
              <w:t>yes/no</w:t>
            </w:r>
          </w:p>
        </w:tc>
      </w:tr>
      <w:tr w:rsidR="00010042" w14:paraId="79E50F55" w14:textId="77777777" w:rsidTr="00D852CE">
        <w:trPr>
          <w:trHeight w:val="350"/>
        </w:trPr>
        <w:tc>
          <w:tcPr>
            <w:tcW w:w="1525" w:type="dxa"/>
          </w:tcPr>
          <w:p w14:paraId="50680DD0" w14:textId="0481D761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42E6D76D" w14:textId="1AF1C01F" w:rsidR="00010042" w:rsidRDefault="00BD4B24" w:rsidP="00010042">
            <w:r>
              <w:t>f-bill</w:t>
            </w:r>
          </w:p>
        </w:tc>
        <w:tc>
          <w:tcPr>
            <w:tcW w:w="3147" w:type="dxa"/>
          </w:tcPr>
          <w:p w14:paraId="2CE35BE5" w14:textId="3CBB79F1" w:rsidR="00010042" w:rsidRDefault="00763FDD" w:rsidP="00010042">
            <w:r>
              <w:t>Bill Freight?</w:t>
            </w:r>
          </w:p>
        </w:tc>
        <w:tc>
          <w:tcPr>
            <w:tcW w:w="2338" w:type="dxa"/>
          </w:tcPr>
          <w:p w14:paraId="29493E3A" w14:textId="44AC2612" w:rsidR="00010042" w:rsidRDefault="00763FDD" w:rsidP="00010042">
            <w:r w:rsidRPr="00763FDD">
              <w:t>Y/N</w:t>
            </w:r>
          </w:p>
        </w:tc>
      </w:tr>
      <w:tr w:rsidR="00010042" w14:paraId="291E8BE2" w14:textId="77777777" w:rsidTr="00D852CE">
        <w:trPr>
          <w:trHeight w:val="350"/>
        </w:trPr>
        <w:tc>
          <w:tcPr>
            <w:tcW w:w="1525" w:type="dxa"/>
          </w:tcPr>
          <w:p w14:paraId="638A2F08" w14:textId="4D2EDE53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473B2930" w14:textId="73EAD20F" w:rsidR="00010042" w:rsidRDefault="00BD4B24" w:rsidP="00010042">
            <w:r>
              <w:t>freight</w:t>
            </w:r>
          </w:p>
        </w:tc>
        <w:tc>
          <w:tcPr>
            <w:tcW w:w="3147" w:type="dxa"/>
          </w:tcPr>
          <w:p w14:paraId="43A7E3C3" w14:textId="788626C2" w:rsidR="00010042" w:rsidRDefault="00763FDD" w:rsidP="00010042">
            <w:r>
              <w:t>Freight</w:t>
            </w:r>
          </w:p>
        </w:tc>
        <w:tc>
          <w:tcPr>
            <w:tcW w:w="2338" w:type="dxa"/>
          </w:tcPr>
          <w:p w14:paraId="1AD99B11" w14:textId="755B2BA1" w:rsidR="00010042" w:rsidRDefault="00763FDD" w:rsidP="00010042">
            <w:r w:rsidRPr="00763FDD">
              <w:t>&gt;&gt;,&gt;&gt;9.99</w:t>
            </w:r>
          </w:p>
        </w:tc>
      </w:tr>
      <w:tr w:rsidR="00010042" w14:paraId="4525DE04" w14:textId="77777777" w:rsidTr="00D852CE">
        <w:trPr>
          <w:trHeight w:val="350"/>
        </w:trPr>
        <w:tc>
          <w:tcPr>
            <w:tcW w:w="1525" w:type="dxa"/>
          </w:tcPr>
          <w:p w14:paraId="13E91321" w14:textId="0B8E6211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6F8F8B0A" w14:textId="37B5FCCE" w:rsidR="00010042" w:rsidRDefault="00BD4B24" w:rsidP="00010042">
            <w:r>
              <w:t>frt-pay</w:t>
            </w:r>
          </w:p>
        </w:tc>
        <w:tc>
          <w:tcPr>
            <w:tcW w:w="3147" w:type="dxa"/>
          </w:tcPr>
          <w:p w14:paraId="70D5E55B" w14:textId="2B4C4DF0" w:rsidR="00010042" w:rsidRDefault="00763FDD" w:rsidP="00010042">
            <w:r>
              <w:t>Freight Payment Method</w:t>
            </w:r>
          </w:p>
        </w:tc>
        <w:tc>
          <w:tcPr>
            <w:tcW w:w="2338" w:type="dxa"/>
          </w:tcPr>
          <w:p w14:paraId="58CCD575" w14:textId="1E66D084" w:rsidR="00010042" w:rsidRDefault="00763FDD" w:rsidP="00010042">
            <w:r w:rsidRPr="00763FDD">
              <w:t>x(1)</w:t>
            </w:r>
          </w:p>
        </w:tc>
      </w:tr>
      <w:tr w:rsidR="00010042" w14:paraId="68CB782A" w14:textId="77777777" w:rsidTr="00D852CE">
        <w:trPr>
          <w:trHeight w:val="350"/>
        </w:trPr>
        <w:tc>
          <w:tcPr>
            <w:tcW w:w="1525" w:type="dxa"/>
          </w:tcPr>
          <w:p w14:paraId="58C32A99" w14:textId="03EF192B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5246260B" w14:textId="3B091DD2" w:rsidR="00010042" w:rsidRDefault="00BD4B24" w:rsidP="00010042">
            <w:r>
              <w:t>fuel</w:t>
            </w:r>
          </w:p>
        </w:tc>
        <w:tc>
          <w:tcPr>
            <w:tcW w:w="3147" w:type="dxa"/>
          </w:tcPr>
          <w:p w14:paraId="682E5480" w14:textId="0CED280A" w:rsidR="00010042" w:rsidRDefault="00763FDD" w:rsidP="00010042">
            <w:r>
              <w:t>Total Fuel</w:t>
            </w:r>
          </w:p>
        </w:tc>
        <w:tc>
          <w:tcPr>
            <w:tcW w:w="2338" w:type="dxa"/>
          </w:tcPr>
          <w:p w14:paraId="546CB0E7" w14:textId="524BC7D7" w:rsidR="00010042" w:rsidRDefault="00763FDD" w:rsidP="00010042">
            <w:r w:rsidRPr="00763FDD">
              <w:t>-&gt;&gt;,&gt;&gt;9.99</w:t>
            </w:r>
          </w:p>
        </w:tc>
      </w:tr>
      <w:tr w:rsidR="00010042" w14:paraId="7934B81D" w14:textId="77777777" w:rsidTr="00D852CE">
        <w:trPr>
          <w:trHeight w:val="350"/>
        </w:trPr>
        <w:tc>
          <w:tcPr>
            <w:tcW w:w="1525" w:type="dxa"/>
          </w:tcPr>
          <w:p w14:paraId="60CDD2D3" w14:textId="0D0B933D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531DD440" w14:textId="5AB955CC" w:rsidR="00010042" w:rsidRDefault="00BD4B24" w:rsidP="00010042">
            <w:r>
              <w:t>fuel-bill</w:t>
            </w:r>
          </w:p>
        </w:tc>
        <w:tc>
          <w:tcPr>
            <w:tcW w:w="3147" w:type="dxa"/>
          </w:tcPr>
          <w:p w14:paraId="3A646ECC" w14:textId="527B64F0" w:rsidR="00010042" w:rsidRDefault="00763FDD" w:rsidP="00010042">
            <w:r>
              <w:t>Bill F</w:t>
            </w:r>
            <w:r w:rsidR="007F5321">
              <w:t>u</w:t>
            </w:r>
            <w:r>
              <w:t>el?</w:t>
            </w:r>
          </w:p>
        </w:tc>
        <w:tc>
          <w:tcPr>
            <w:tcW w:w="2338" w:type="dxa"/>
          </w:tcPr>
          <w:p w14:paraId="39FB4FE4" w14:textId="24CC85CF" w:rsidR="00010042" w:rsidRDefault="00763FDD" w:rsidP="00010042">
            <w:r w:rsidRPr="00763FDD">
              <w:t>Y/N</w:t>
            </w:r>
          </w:p>
        </w:tc>
      </w:tr>
      <w:tr w:rsidR="00010042" w14:paraId="2BF18DA5" w14:textId="77777777" w:rsidTr="00D852CE">
        <w:trPr>
          <w:trHeight w:val="350"/>
        </w:trPr>
        <w:tc>
          <w:tcPr>
            <w:tcW w:w="1525" w:type="dxa"/>
          </w:tcPr>
          <w:p w14:paraId="76882C04" w14:textId="272B7E6C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610D7C7A" w14:textId="204A0EE5" w:rsidR="00010042" w:rsidRDefault="00BD4B24" w:rsidP="00010042">
            <w:r>
              <w:t>INV-NO</w:t>
            </w:r>
          </w:p>
        </w:tc>
        <w:tc>
          <w:tcPr>
            <w:tcW w:w="3147" w:type="dxa"/>
          </w:tcPr>
          <w:p w14:paraId="5D6D4B3B" w14:textId="07F7D18D" w:rsidR="00010042" w:rsidRDefault="00763FDD" w:rsidP="00010042">
            <w:r>
              <w:t>Invoice Number</w:t>
            </w:r>
          </w:p>
        </w:tc>
        <w:tc>
          <w:tcPr>
            <w:tcW w:w="2338" w:type="dxa"/>
          </w:tcPr>
          <w:p w14:paraId="44EBFA63" w14:textId="3AFD6A47" w:rsidR="00010042" w:rsidRDefault="00763FDD" w:rsidP="00010042">
            <w:r w:rsidRPr="00763FDD">
              <w:t>&gt;&gt;&gt;&gt;&gt;9</w:t>
            </w:r>
          </w:p>
        </w:tc>
      </w:tr>
      <w:tr w:rsidR="00010042" w14:paraId="0CAC1DD4" w14:textId="77777777" w:rsidTr="00D852CE">
        <w:trPr>
          <w:trHeight w:val="350"/>
        </w:trPr>
        <w:tc>
          <w:tcPr>
            <w:tcW w:w="1525" w:type="dxa"/>
          </w:tcPr>
          <w:p w14:paraId="6CD3B912" w14:textId="20EA76ED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116FE858" w14:textId="3C6E0D7F" w:rsidR="00010042" w:rsidRDefault="00BD4B24" w:rsidP="00010042">
            <w:r>
              <w:t>loc</w:t>
            </w:r>
          </w:p>
        </w:tc>
        <w:tc>
          <w:tcPr>
            <w:tcW w:w="3147" w:type="dxa"/>
          </w:tcPr>
          <w:p w14:paraId="0D3134BD" w14:textId="1AF3F125" w:rsidR="00010042" w:rsidRDefault="00763FDD" w:rsidP="00010042">
            <w:r>
              <w:t>Warehouse</w:t>
            </w:r>
          </w:p>
        </w:tc>
        <w:tc>
          <w:tcPr>
            <w:tcW w:w="2338" w:type="dxa"/>
          </w:tcPr>
          <w:p w14:paraId="33C0F60D" w14:textId="77EFE9D6" w:rsidR="00010042" w:rsidRDefault="00763FDD" w:rsidP="00010042">
            <w:r w:rsidRPr="00763FDD">
              <w:t>x(5)</w:t>
            </w:r>
          </w:p>
        </w:tc>
      </w:tr>
      <w:tr w:rsidR="00010042" w14:paraId="71F8AE38" w14:textId="77777777" w:rsidTr="00D852CE">
        <w:trPr>
          <w:trHeight w:val="350"/>
        </w:trPr>
        <w:tc>
          <w:tcPr>
            <w:tcW w:w="1525" w:type="dxa"/>
          </w:tcPr>
          <w:p w14:paraId="4200FDF8" w14:textId="1F44B73B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3B1BF686" w14:textId="4B79757F" w:rsidR="00010042" w:rsidRDefault="00BD4B24" w:rsidP="00010042">
            <w:r>
              <w:t>master-bol-no</w:t>
            </w:r>
          </w:p>
        </w:tc>
        <w:tc>
          <w:tcPr>
            <w:tcW w:w="3147" w:type="dxa"/>
          </w:tcPr>
          <w:p w14:paraId="3ACD4DF1" w14:textId="210DBC77" w:rsidR="00010042" w:rsidRDefault="00763FDD" w:rsidP="00010042">
            <w:r>
              <w:t xml:space="preserve">Master </w:t>
            </w:r>
            <w:r w:rsidR="007F5321">
              <w:t>Bill of Lading</w:t>
            </w:r>
            <w:r>
              <w:t xml:space="preserve"> </w:t>
            </w:r>
            <w:r w:rsidR="007F5321">
              <w:t>Number</w:t>
            </w:r>
          </w:p>
        </w:tc>
        <w:tc>
          <w:tcPr>
            <w:tcW w:w="2338" w:type="dxa"/>
          </w:tcPr>
          <w:p w14:paraId="7133F987" w14:textId="083EE951" w:rsidR="00010042" w:rsidRDefault="00763FDD" w:rsidP="00010042">
            <w:r w:rsidRPr="00763FDD">
              <w:t>&gt;&gt;&gt;&gt;&gt;&gt;&gt;9</w:t>
            </w:r>
          </w:p>
        </w:tc>
      </w:tr>
      <w:tr w:rsidR="00010042" w14:paraId="1AA10EF3" w14:textId="77777777" w:rsidTr="00D852CE">
        <w:trPr>
          <w:trHeight w:val="350"/>
        </w:trPr>
        <w:tc>
          <w:tcPr>
            <w:tcW w:w="1525" w:type="dxa"/>
          </w:tcPr>
          <w:p w14:paraId="6C40960C" w14:textId="792563EE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04C9465F" w14:textId="1E9D6794" w:rsidR="00010042" w:rsidRDefault="00BD4B24" w:rsidP="00010042">
            <w:r>
              <w:t>master-bol-prin</w:t>
            </w:r>
          </w:p>
        </w:tc>
        <w:tc>
          <w:tcPr>
            <w:tcW w:w="3147" w:type="dxa"/>
          </w:tcPr>
          <w:p w14:paraId="389D4F4D" w14:textId="3043D8DB" w:rsidR="00010042" w:rsidRDefault="00763FDD" w:rsidP="00010042">
            <w:r>
              <w:t xml:space="preserve">Master </w:t>
            </w:r>
            <w:r w:rsidR="007F5321">
              <w:t>Bill of Lading</w:t>
            </w:r>
            <w:r>
              <w:t xml:space="preserve"> Printed?</w:t>
            </w:r>
          </w:p>
        </w:tc>
        <w:tc>
          <w:tcPr>
            <w:tcW w:w="2338" w:type="dxa"/>
          </w:tcPr>
          <w:p w14:paraId="05F81DEF" w14:textId="03263408" w:rsidR="00010042" w:rsidRDefault="00763FDD" w:rsidP="00010042">
            <w:r w:rsidRPr="00763FDD">
              <w:t>yes/no</w:t>
            </w:r>
          </w:p>
        </w:tc>
      </w:tr>
      <w:tr w:rsidR="00010042" w14:paraId="1A59913C" w14:textId="77777777" w:rsidTr="00D852CE">
        <w:trPr>
          <w:trHeight w:val="350"/>
        </w:trPr>
        <w:tc>
          <w:tcPr>
            <w:tcW w:w="1525" w:type="dxa"/>
          </w:tcPr>
          <w:p w14:paraId="2FC751CD" w14:textId="4848A21C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0C99F0EE" w14:textId="2299638D" w:rsidR="00010042" w:rsidRDefault="00BD4B24" w:rsidP="00010042">
            <w:r>
              <w:t>ord-no</w:t>
            </w:r>
          </w:p>
        </w:tc>
        <w:tc>
          <w:tcPr>
            <w:tcW w:w="3147" w:type="dxa"/>
          </w:tcPr>
          <w:p w14:paraId="08BC8A92" w14:textId="64A3FF4E" w:rsidR="00010042" w:rsidRDefault="00763FDD" w:rsidP="00010042">
            <w:r>
              <w:t xml:space="preserve">Order </w:t>
            </w:r>
            <w:r w:rsidR="007F5321">
              <w:t>Number</w:t>
            </w:r>
          </w:p>
        </w:tc>
        <w:tc>
          <w:tcPr>
            <w:tcW w:w="2338" w:type="dxa"/>
          </w:tcPr>
          <w:p w14:paraId="441CA7AE" w14:textId="726FEAAC" w:rsidR="00010042" w:rsidRDefault="00763FDD" w:rsidP="00010042">
            <w:r w:rsidRPr="00763FDD">
              <w:t>&gt;&gt;&gt;&gt;&gt;9</w:t>
            </w:r>
          </w:p>
        </w:tc>
      </w:tr>
      <w:tr w:rsidR="00010042" w14:paraId="54005056" w14:textId="77777777" w:rsidTr="00D852CE">
        <w:trPr>
          <w:trHeight w:val="350"/>
        </w:trPr>
        <w:tc>
          <w:tcPr>
            <w:tcW w:w="1525" w:type="dxa"/>
          </w:tcPr>
          <w:p w14:paraId="79256829" w14:textId="392E95AA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2B19E408" w14:textId="4EC8BEFA" w:rsidR="00010042" w:rsidRDefault="00BD4B24" w:rsidP="00010042">
            <w:r>
              <w:t>po-no</w:t>
            </w:r>
          </w:p>
        </w:tc>
        <w:tc>
          <w:tcPr>
            <w:tcW w:w="3147" w:type="dxa"/>
          </w:tcPr>
          <w:p w14:paraId="1B4DD98E" w14:textId="68749BA3" w:rsidR="00010042" w:rsidRDefault="007F5321" w:rsidP="00010042">
            <w:r>
              <w:t>Purchase Order Number</w:t>
            </w:r>
          </w:p>
        </w:tc>
        <w:tc>
          <w:tcPr>
            <w:tcW w:w="2338" w:type="dxa"/>
          </w:tcPr>
          <w:p w14:paraId="149FDD7A" w14:textId="54E2DC4F" w:rsidR="00010042" w:rsidRDefault="00763FDD" w:rsidP="00010042">
            <w:r w:rsidRPr="00763FDD">
              <w:t>x(15)</w:t>
            </w:r>
          </w:p>
        </w:tc>
      </w:tr>
      <w:tr w:rsidR="00010042" w14:paraId="704DB587" w14:textId="77777777" w:rsidTr="00D852CE">
        <w:trPr>
          <w:trHeight w:val="350"/>
        </w:trPr>
        <w:tc>
          <w:tcPr>
            <w:tcW w:w="1525" w:type="dxa"/>
          </w:tcPr>
          <w:p w14:paraId="2B16C3DE" w14:textId="1BEA8F49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2364E036" w14:textId="147AE79A" w:rsidR="00010042" w:rsidRDefault="00BD4B24" w:rsidP="00010042">
            <w:r>
              <w:t>posted</w:t>
            </w:r>
          </w:p>
        </w:tc>
        <w:tc>
          <w:tcPr>
            <w:tcW w:w="3147" w:type="dxa"/>
          </w:tcPr>
          <w:p w14:paraId="6FFA32CF" w14:textId="5C83B898" w:rsidR="00010042" w:rsidRDefault="00763FDD" w:rsidP="00010042">
            <w:r>
              <w:t>Posted</w:t>
            </w:r>
            <w:r w:rsidR="007F5321">
              <w:t>?</w:t>
            </w:r>
          </w:p>
        </w:tc>
        <w:tc>
          <w:tcPr>
            <w:tcW w:w="2338" w:type="dxa"/>
          </w:tcPr>
          <w:p w14:paraId="6C7C1C11" w14:textId="33101D11" w:rsidR="00010042" w:rsidRDefault="00763FDD" w:rsidP="00010042">
            <w:r w:rsidRPr="00763FDD">
              <w:t>y/n</w:t>
            </w:r>
          </w:p>
        </w:tc>
      </w:tr>
      <w:tr w:rsidR="00010042" w14:paraId="14AD65B2" w14:textId="77777777" w:rsidTr="00D852CE">
        <w:trPr>
          <w:trHeight w:val="350"/>
        </w:trPr>
        <w:tc>
          <w:tcPr>
            <w:tcW w:w="1525" w:type="dxa"/>
          </w:tcPr>
          <w:p w14:paraId="7039F7E6" w14:textId="3C98E7BB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7AE81622" w14:textId="4C63A02E" w:rsidR="00010042" w:rsidRDefault="00BD4B24" w:rsidP="00010042">
            <w:r>
              <w:t>printed</w:t>
            </w:r>
          </w:p>
        </w:tc>
        <w:tc>
          <w:tcPr>
            <w:tcW w:w="3147" w:type="dxa"/>
          </w:tcPr>
          <w:p w14:paraId="34A5FFA0" w14:textId="71E67F44" w:rsidR="00010042" w:rsidRDefault="00763FDD" w:rsidP="00010042">
            <w:r>
              <w:t>Printed?</w:t>
            </w:r>
          </w:p>
        </w:tc>
        <w:tc>
          <w:tcPr>
            <w:tcW w:w="2338" w:type="dxa"/>
          </w:tcPr>
          <w:p w14:paraId="5F4C7EE8" w14:textId="119CB330" w:rsidR="00010042" w:rsidRDefault="00763FDD" w:rsidP="00010042">
            <w:r w:rsidRPr="00763FDD">
              <w:t>Y/N</w:t>
            </w:r>
          </w:p>
        </w:tc>
      </w:tr>
      <w:tr w:rsidR="00010042" w14:paraId="33E0C6B0" w14:textId="77777777" w:rsidTr="00D852CE">
        <w:trPr>
          <w:trHeight w:val="350"/>
        </w:trPr>
        <w:tc>
          <w:tcPr>
            <w:tcW w:w="1525" w:type="dxa"/>
          </w:tcPr>
          <w:p w14:paraId="5B232837" w14:textId="5AAFF459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6ECABBEA" w14:textId="5390DB23" w:rsidR="00010042" w:rsidRDefault="00BD4B24" w:rsidP="00010042">
            <w:r>
              <w:t>r-no</w:t>
            </w:r>
          </w:p>
        </w:tc>
        <w:tc>
          <w:tcPr>
            <w:tcW w:w="3147" w:type="dxa"/>
          </w:tcPr>
          <w:p w14:paraId="7297FC76" w14:textId="32AD4632" w:rsidR="00010042" w:rsidRDefault="00763FDD" w:rsidP="00010042">
            <w:r>
              <w:t>?</w:t>
            </w:r>
          </w:p>
        </w:tc>
        <w:tc>
          <w:tcPr>
            <w:tcW w:w="2338" w:type="dxa"/>
          </w:tcPr>
          <w:p w14:paraId="4BBD2FD4" w14:textId="6C3CDD68" w:rsidR="00010042" w:rsidRDefault="00763FDD" w:rsidP="00010042">
            <w:r w:rsidRPr="00763FDD">
              <w:t>&gt;&gt;&gt;&gt;&gt;9</w:t>
            </w:r>
          </w:p>
        </w:tc>
      </w:tr>
      <w:tr w:rsidR="00010042" w14:paraId="03E418BF" w14:textId="77777777" w:rsidTr="00D852CE">
        <w:trPr>
          <w:trHeight w:val="350"/>
        </w:trPr>
        <w:tc>
          <w:tcPr>
            <w:tcW w:w="1525" w:type="dxa"/>
          </w:tcPr>
          <w:p w14:paraId="51330C47" w14:textId="01B3231D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2E6ADE6E" w14:textId="62ADA5ED" w:rsidR="00010042" w:rsidRDefault="00BD4B24" w:rsidP="00010042">
            <w:r>
              <w:t>rec_key</w:t>
            </w:r>
          </w:p>
        </w:tc>
        <w:tc>
          <w:tcPr>
            <w:tcW w:w="3147" w:type="dxa"/>
          </w:tcPr>
          <w:p w14:paraId="54E3E53F" w14:textId="72D80A82" w:rsidR="00010042" w:rsidRDefault="00763FDD" w:rsidP="00010042">
            <w:r>
              <w:t>Rec Key</w:t>
            </w:r>
          </w:p>
        </w:tc>
        <w:tc>
          <w:tcPr>
            <w:tcW w:w="2338" w:type="dxa"/>
          </w:tcPr>
          <w:p w14:paraId="45DE8012" w14:textId="77D14493" w:rsidR="00010042" w:rsidRDefault="00763FDD" w:rsidP="00010042">
            <w:r w:rsidRPr="00763FDD">
              <w:t>X(20)</w:t>
            </w:r>
          </w:p>
        </w:tc>
      </w:tr>
      <w:tr w:rsidR="00010042" w14:paraId="256CA651" w14:textId="77777777" w:rsidTr="00D852CE">
        <w:trPr>
          <w:trHeight w:val="350"/>
        </w:trPr>
        <w:tc>
          <w:tcPr>
            <w:tcW w:w="1525" w:type="dxa"/>
          </w:tcPr>
          <w:p w14:paraId="60960192" w14:textId="297BD32C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75C721FE" w14:textId="4656BFF2" w:rsidR="00010042" w:rsidRDefault="00BD4B24" w:rsidP="00010042">
            <w:r>
              <w:t>rel-date</w:t>
            </w:r>
          </w:p>
        </w:tc>
        <w:tc>
          <w:tcPr>
            <w:tcW w:w="3147" w:type="dxa"/>
          </w:tcPr>
          <w:p w14:paraId="736FF2F3" w14:textId="0C4DFCED" w:rsidR="00010042" w:rsidRDefault="00763FDD" w:rsidP="00010042">
            <w:r>
              <w:t>Date Last Counted</w:t>
            </w:r>
          </w:p>
        </w:tc>
        <w:tc>
          <w:tcPr>
            <w:tcW w:w="2338" w:type="dxa"/>
          </w:tcPr>
          <w:p w14:paraId="28C840DA" w14:textId="384454AA" w:rsidR="00010042" w:rsidRDefault="00763FDD" w:rsidP="00010042">
            <w:r w:rsidRPr="00763FDD">
              <w:t>99/99/9999</w:t>
            </w:r>
          </w:p>
        </w:tc>
      </w:tr>
      <w:tr w:rsidR="00010042" w14:paraId="2517D2B3" w14:textId="77777777" w:rsidTr="00D852CE">
        <w:trPr>
          <w:trHeight w:val="350"/>
        </w:trPr>
        <w:tc>
          <w:tcPr>
            <w:tcW w:w="1525" w:type="dxa"/>
          </w:tcPr>
          <w:p w14:paraId="543530F7" w14:textId="3E302641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17A44EC5" w14:textId="5E0448FF" w:rsidR="00010042" w:rsidRDefault="00BD4B24" w:rsidP="00010042">
            <w:r>
              <w:t>rel-no</w:t>
            </w:r>
          </w:p>
        </w:tc>
        <w:tc>
          <w:tcPr>
            <w:tcW w:w="3147" w:type="dxa"/>
          </w:tcPr>
          <w:p w14:paraId="156EA9A5" w14:textId="62EA086F" w:rsidR="00010042" w:rsidRDefault="007F5321" w:rsidP="00010042">
            <w:r>
              <w:t>Release Number</w:t>
            </w:r>
          </w:p>
        </w:tc>
        <w:tc>
          <w:tcPr>
            <w:tcW w:w="2338" w:type="dxa"/>
          </w:tcPr>
          <w:p w14:paraId="516EDCC2" w14:textId="0A0ACA3A" w:rsidR="00010042" w:rsidRDefault="00763FDD" w:rsidP="00010042">
            <w:r w:rsidRPr="00763FDD">
              <w:t>&gt;&gt;&gt;&gt;&gt;9</w:t>
            </w:r>
          </w:p>
        </w:tc>
      </w:tr>
      <w:tr w:rsidR="00010042" w14:paraId="19631A03" w14:textId="77777777" w:rsidTr="00D852CE">
        <w:trPr>
          <w:trHeight w:val="350"/>
        </w:trPr>
        <w:tc>
          <w:tcPr>
            <w:tcW w:w="1525" w:type="dxa"/>
          </w:tcPr>
          <w:p w14:paraId="1DFAD6CD" w14:textId="082592F8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3B0F2BAC" w14:textId="44DF4C77" w:rsidR="00010042" w:rsidRDefault="00BD4B24" w:rsidP="00010042">
            <w:r>
              <w:t>release#</w:t>
            </w:r>
          </w:p>
        </w:tc>
        <w:tc>
          <w:tcPr>
            <w:tcW w:w="3147" w:type="dxa"/>
          </w:tcPr>
          <w:p w14:paraId="500B3DF9" w14:textId="4123D68C" w:rsidR="00010042" w:rsidRDefault="00763FDD" w:rsidP="00010042">
            <w:r>
              <w:t xml:space="preserve">Release </w:t>
            </w:r>
            <w:r w:rsidR="007F5321">
              <w:t>Number</w:t>
            </w:r>
          </w:p>
        </w:tc>
        <w:tc>
          <w:tcPr>
            <w:tcW w:w="2338" w:type="dxa"/>
          </w:tcPr>
          <w:p w14:paraId="5A556727" w14:textId="6A3969D2" w:rsidR="00010042" w:rsidRDefault="00763FDD" w:rsidP="00010042">
            <w:r w:rsidRPr="00763FDD">
              <w:t>-&gt;,&gt;&gt;&gt;,&gt;&gt;9</w:t>
            </w:r>
          </w:p>
        </w:tc>
      </w:tr>
      <w:tr w:rsidR="00010042" w14:paraId="10CCD39A" w14:textId="77777777" w:rsidTr="00D852CE">
        <w:trPr>
          <w:trHeight w:val="350"/>
        </w:trPr>
        <w:tc>
          <w:tcPr>
            <w:tcW w:w="1525" w:type="dxa"/>
          </w:tcPr>
          <w:p w14:paraId="09E9AC93" w14:textId="744912D8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648E41D1" w14:textId="0F5A6FDC" w:rsidR="00010042" w:rsidRDefault="00BD4B24" w:rsidP="00010042">
            <w:r>
              <w:t>route-code</w:t>
            </w:r>
          </w:p>
        </w:tc>
        <w:tc>
          <w:tcPr>
            <w:tcW w:w="3147" w:type="dxa"/>
          </w:tcPr>
          <w:p w14:paraId="407FD487" w14:textId="18C5301B" w:rsidR="00010042" w:rsidRDefault="007F5321" w:rsidP="00010042">
            <w:r>
              <w:t>Routing Code</w:t>
            </w:r>
          </w:p>
        </w:tc>
        <w:tc>
          <w:tcPr>
            <w:tcW w:w="2338" w:type="dxa"/>
          </w:tcPr>
          <w:p w14:paraId="03092493" w14:textId="2C31D6D3" w:rsidR="00010042" w:rsidRDefault="00763FDD" w:rsidP="00010042">
            <w:r w:rsidRPr="00763FDD">
              <w:t>x(20)</w:t>
            </w:r>
          </w:p>
        </w:tc>
      </w:tr>
      <w:tr w:rsidR="00010042" w14:paraId="56815CA9" w14:textId="77777777" w:rsidTr="00D852CE">
        <w:trPr>
          <w:trHeight w:val="350"/>
        </w:trPr>
        <w:tc>
          <w:tcPr>
            <w:tcW w:w="1525" w:type="dxa"/>
          </w:tcPr>
          <w:p w14:paraId="1CDE7744" w14:textId="640B228F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1D923EA7" w14:textId="4773639E" w:rsidR="00010042" w:rsidRDefault="00BD4B24" w:rsidP="00010042">
            <w:r>
              <w:t>route-seq#</w:t>
            </w:r>
          </w:p>
        </w:tc>
        <w:tc>
          <w:tcPr>
            <w:tcW w:w="3147" w:type="dxa"/>
          </w:tcPr>
          <w:p w14:paraId="0E7A4312" w14:textId="43F9CD55" w:rsidR="00010042" w:rsidRDefault="007F5321" w:rsidP="00010042">
            <w:r>
              <w:t>Routing Sequence Number</w:t>
            </w:r>
          </w:p>
        </w:tc>
        <w:tc>
          <w:tcPr>
            <w:tcW w:w="2338" w:type="dxa"/>
          </w:tcPr>
          <w:p w14:paraId="036BB813" w14:textId="215FA2E6" w:rsidR="00010042" w:rsidRDefault="00763FDD" w:rsidP="00010042">
            <w:r w:rsidRPr="00763FDD">
              <w:t>-&gt;,&gt;&gt;&gt;,&gt;&gt;9</w:t>
            </w:r>
          </w:p>
        </w:tc>
      </w:tr>
      <w:tr w:rsidR="00010042" w14:paraId="32A63371" w14:textId="77777777" w:rsidTr="00D852CE">
        <w:trPr>
          <w:trHeight w:val="350"/>
        </w:trPr>
        <w:tc>
          <w:tcPr>
            <w:tcW w:w="1525" w:type="dxa"/>
          </w:tcPr>
          <w:p w14:paraId="3BCC9C3B" w14:textId="3098ED34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33925F4C" w14:textId="32569094" w:rsidR="00010042" w:rsidRDefault="00BD4B24" w:rsidP="00010042">
            <w:r>
              <w:t>scanned-image</w:t>
            </w:r>
          </w:p>
        </w:tc>
        <w:tc>
          <w:tcPr>
            <w:tcW w:w="3147" w:type="dxa"/>
          </w:tcPr>
          <w:p w14:paraId="115EB49D" w14:textId="1F755743" w:rsidR="00010042" w:rsidRDefault="00763FDD" w:rsidP="00010042">
            <w:r>
              <w:t>Scanned Image File</w:t>
            </w:r>
          </w:p>
        </w:tc>
        <w:tc>
          <w:tcPr>
            <w:tcW w:w="2338" w:type="dxa"/>
          </w:tcPr>
          <w:p w14:paraId="7943A1E1" w14:textId="130A96D0" w:rsidR="00010042" w:rsidRDefault="00763FDD" w:rsidP="00010042">
            <w:r w:rsidRPr="00763FDD">
              <w:t>x(50)</w:t>
            </w:r>
          </w:p>
        </w:tc>
      </w:tr>
      <w:tr w:rsidR="00010042" w14:paraId="5B8D915B" w14:textId="77777777" w:rsidTr="00D852CE">
        <w:trPr>
          <w:trHeight w:val="350"/>
        </w:trPr>
        <w:tc>
          <w:tcPr>
            <w:tcW w:w="1525" w:type="dxa"/>
          </w:tcPr>
          <w:p w14:paraId="2D1055E3" w14:textId="5FFDCF4A" w:rsidR="00010042" w:rsidRDefault="00010042" w:rsidP="00010042">
            <w:r w:rsidRPr="00985D88">
              <w:t>oe-bolh</w:t>
            </w:r>
          </w:p>
        </w:tc>
        <w:tc>
          <w:tcPr>
            <w:tcW w:w="2340" w:type="dxa"/>
          </w:tcPr>
          <w:p w14:paraId="66BBA527" w14:textId="3A26B81D" w:rsidR="00010042" w:rsidRDefault="00BD4B24" w:rsidP="00010042">
            <w:r>
              <w:t>ship-date</w:t>
            </w:r>
          </w:p>
        </w:tc>
        <w:tc>
          <w:tcPr>
            <w:tcW w:w="3147" w:type="dxa"/>
          </w:tcPr>
          <w:p w14:paraId="47BBB224" w14:textId="671375B4" w:rsidR="00010042" w:rsidRDefault="007F5321" w:rsidP="00010042">
            <w:r>
              <w:t>Ship Date</w:t>
            </w:r>
          </w:p>
        </w:tc>
        <w:tc>
          <w:tcPr>
            <w:tcW w:w="2338" w:type="dxa"/>
          </w:tcPr>
          <w:p w14:paraId="06ADFB47" w14:textId="5989EED8" w:rsidR="00010042" w:rsidRDefault="00763FDD" w:rsidP="00010042">
            <w:r w:rsidRPr="00763FDD">
              <w:t>99/99/9999</w:t>
            </w:r>
          </w:p>
        </w:tc>
      </w:tr>
      <w:tr w:rsidR="00010042" w14:paraId="7FB72A7E" w14:textId="77777777" w:rsidTr="00D852CE">
        <w:trPr>
          <w:trHeight w:val="350"/>
        </w:trPr>
        <w:tc>
          <w:tcPr>
            <w:tcW w:w="1525" w:type="dxa"/>
          </w:tcPr>
          <w:p w14:paraId="4179AB38" w14:textId="5BED383A" w:rsidR="00010042" w:rsidRDefault="00010042" w:rsidP="00010042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73AA534A" w14:textId="3692EE00" w:rsidR="00010042" w:rsidRDefault="00010042" w:rsidP="00010042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684A36D1" w14:textId="3DC1432D" w:rsidR="00010042" w:rsidRDefault="00010042" w:rsidP="00010042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225D05D" w14:textId="3A3AF2A2" w:rsidR="00010042" w:rsidRDefault="00010042" w:rsidP="00010042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010042" w14:paraId="31009D1D" w14:textId="77777777" w:rsidTr="00D852CE">
        <w:trPr>
          <w:trHeight w:val="350"/>
        </w:trPr>
        <w:tc>
          <w:tcPr>
            <w:tcW w:w="1525" w:type="dxa"/>
          </w:tcPr>
          <w:p w14:paraId="610E4399" w14:textId="152AACEF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7B4421DD" w14:textId="3A9B6734" w:rsidR="00010042" w:rsidRDefault="00BD4B24" w:rsidP="00010042">
            <w:r>
              <w:t>ship-i</w:t>
            </w:r>
          </w:p>
        </w:tc>
        <w:tc>
          <w:tcPr>
            <w:tcW w:w="3147" w:type="dxa"/>
          </w:tcPr>
          <w:p w14:paraId="7FD420F4" w14:textId="04E52BC5" w:rsidR="00010042" w:rsidRDefault="00763FDD" w:rsidP="00010042">
            <w:r>
              <w:t>Shipping Instructions</w:t>
            </w:r>
          </w:p>
        </w:tc>
        <w:tc>
          <w:tcPr>
            <w:tcW w:w="2338" w:type="dxa"/>
          </w:tcPr>
          <w:p w14:paraId="080132A5" w14:textId="7AE6CE6A" w:rsidR="00010042" w:rsidRDefault="00763FDD" w:rsidP="00010042">
            <w:r w:rsidRPr="00763FDD">
              <w:t>x(60)</w:t>
            </w:r>
          </w:p>
        </w:tc>
      </w:tr>
      <w:tr w:rsidR="00010042" w14:paraId="2C76FDD8" w14:textId="77777777" w:rsidTr="00D852CE">
        <w:trPr>
          <w:trHeight w:val="350"/>
        </w:trPr>
        <w:tc>
          <w:tcPr>
            <w:tcW w:w="1525" w:type="dxa"/>
          </w:tcPr>
          <w:p w14:paraId="7F982BB6" w14:textId="21DEC661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0BD1DE94" w14:textId="2B9AE89A" w:rsidR="00010042" w:rsidRDefault="00BD4B24" w:rsidP="00010042">
            <w:r>
              <w:t>ship-id</w:t>
            </w:r>
          </w:p>
        </w:tc>
        <w:tc>
          <w:tcPr>
            <w:tcW w:w="3147" w:type="dxa"/>
          </w:tcPr>
          <w:p w14:paraId="0D54982E" w14:textId="4E8A87F6" w:rsidR="00010042" w:rsidRDefault="00763FDD" w:rsidP="00010042">
            <w:r>
              <w:t>Ship</w:t>
            </w:r>
            <w:r w:rsidR="007F5321">
              <w:t>-T</w:t>
            </w:r>
            <w:r>
              <w:t>o I</w:t>
            </w:r>
            <w:r w:rsidR="007F5321">
              <w:t>D</w:t>
            </w:r>
          </w:p>
        </w:tc>
        <w:tc>
          <w:tcPr>
            <w:tcW w:w="2338" w:type="dxa"/>
          </w:tcPr>
          <w:p w14:paraId="015EC9F9" w14:textId="40137801" w:rsidR="00010042" w:rsidRDefault="00763FDD" w:rsidP="00010042">
            <w:r w:rsidRPr="00763FDD">
              <w:t>x(</w:t>
            </w:r>
            <w:r>
              <w:t>8</w:t>
            </w:r>
            <w:r w:rsidRPr="00763FDD">
              <w:t>)</w:t>
            </w:r>
          </w:p>
        </w:tc>
      </w:tr>
      <w:tr w:rsidR="00010042" w14:paraId="381DC613" w14:textId="77777777" w:rsidTr="00D852CE">
        <w:trPr>
          <w:trHeight w:val="350"/>
        </w:trPr>
        <w:tc>
          <w:tcPr>
            <w:tcW w:w="1525" w:type="dxa"/>
          </w:tcPr>
          <w:p w14:paraId="6BF51DA3" w14:textId="4E3F6446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357ED736" w14:textId="30FE1DB5" w:rsidR="00010042" w:rsidRDefault="00BD4B24" w:rsidP="00010042">
            <w:r>
              <w:t>ship-no</w:t>
            </w:r>
          </w:p>
        </w:tc>
        <w:tc>
          <w:tcPr>
            <w:tcW w:w="3147" w:type="dxa"/>
          </w:tcPr>
          <w:p w14:paraId="5E12FE85" w14:textId="2E7CD46A" w:rsidR="00010042" w:rsidRDefault="00763FDD" w:rsidP="00010042">
            <w:r>
              <w:t>Ship</w:t>
            </w:r>
            <w:r w:rsidR="007F5321">
              <w:t>-T</w:t>
            </w:r>
            <w:r>
              <w:t xml:space="preserve">o </w:t>
            </w:r>
            <w:r w:rsidR="007F5321">
              <w:t>Number</w:t>
            </w:r>
          </w:p>
        </w:tc>
        <w:tc>
          <w:tcPr>
            <w:tcW w:w="2338" w:type="dxa"/>
          </w:tcPr>
          <w:p w14:paraId="19BB0E3C" w14:textId="682515C0" w:rsidR="00010042" w:rsidRDefault="00763FDD" w:rsidP="00010042">
            <w:r w:rsidRPr="00763FDD">
              <w:t>&gt;&gt;9</w:t>
            </w:r>
          </w:p>
        </w:tc>
      </w:tr>
      <w:tr w:rsidR="00010042" w14:paraId="6074AA4E" w14:textId="77777777" w:rsidTr="00D852CE">
        <w:trPr>
          <w:trHeight w:val="350"/>
        </w:trPr>
        <w:tc>
          <w:tcPr>
            <w:tcW w:w="1525" w:type="dxa"/>
          </w:tcPr>
          <w:p w14:paraId="69449C2B" w14:textId="438AF6ED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08281296" w14:textId="5CA28EEE" w:rsidR="00010042" w:rsidRDefault="00BD4B24" w:rsidP="00010042">
            <w:r>
              <w:t>ship-time</w:t>
            </w:r>
          </w:p>
        </w:tc>
        <w:tc>
          <w:tcPr>
            <w:tcW w:w="3147" w:type="dxa"/>
          </w:tcPr>
          <w:p w14:paraId="045DCCBA" w14:textId="776BB79B" w:rsidR="00010042" w:rsidRDefault="00763FDD" w:rsidP="00010042">
            <w:r>
              <w:t>Ship Time</w:t>
            </w:r>
          </w:p>
        </w:tc>
        <w:tc>
          <w:tcPr>
            <w:tcW w:w="2338" w:type="dxa"/>
          </w:tcPr>
          <w:p w14:paraId="1D83B2F2" w14:textId="73A3D5C7" w:rsidR="00010042" w:rsidRDefault="00763FDD" w:rsidP="00010042">
            <w:r w:rsidRPr="00763FDD">
              <w:t>-&gt;,&gt;&gt;&gt;,&gt;&gt;9</w:t>
            </w:r>
          </w:p>
        </w:tc>
      </w:tr>
      <w:tr w:rsidR="00010042" w14:paraId="0D5BE874" w14:textId="77777777" w:rsidTr="00D852CE">
        <w:trPr>
          <w:trHeight w:val="350"/>
        </w:trPr>
        <w:tc>
          <w:tcPr>
            <w:tcW w:w="1525" w:type="dxa"/>
          </w:tcPr>
          <w:p w14:paraId="76B65B9B" w14:textId="536C364E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4CE55161" w14:textId="7A9AD41D" w:rsidR="00010042" w:rsidRDefault="00BD4B24" w:rsidP="00010042">
            <w:r>
              <w:t>sold-id</w:t>
            </w:r>
          </w:p>
        </w:tc>
        <w:tc>
          <w:tcPr>
            <w:tcW w:w="3147" w:type="dxa"/>
          </w:tcPr>
          <w:p w14:paraId="146FCAAF" w14:textId="65FC280C" w:rsidR="00010042" w:rsidRDefault="007F5321" w:rsidP="00010042">
            <w:r>
              <w:t>Sold-To ID</w:t>
            </w:r>
          </w:p>
        </w:tc>
        <w:tc>
          <w:tcPr>
            <w:tcW w:w="2338" w:type="dxa"/>
          </w:tcPr>
          <w:p w14:paraId="1FBF6A40" w14:textId="6620F6F8" w:rsidR="00010042" w:rsidRDefault="00763FDD" w:rsidP="00010042">
            <w:r w:rsidRPr="00763FDD">
              <w:t>x(8)</w:t>
            </w:r>
          </w:p>
        </w:tc>
      </w:tr>
      <w:tr w:rsidR="00010042" w14:paraId="29E9C896" w14:textId="77777777" w:rsidTr="00D852CE">
        <w:trPr>
          <w:trHeight w:val="350"/>
        </w:trPr>
        <w:tc>
          <w:tcPr>
            <w:tcW w:w="1525" w:type="dxa"/>
          </w:tcPr>
          <w:p w14:paraId="19F15D65" w14:textId="495329B8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5B98A875" w14:textId="0BED6320" w:rsidR="00010042" w:rsidRDefault="00BD4B24" w:rsidP="00010042">
            <w:r>
              <w:t>sold-no</w:t>
            </w:r>
          </w:p>
        </w:tc>
        <w:tc>
          <w:tcPr>
            <w:tcW w:w="3147" w:type="dxa"/>
          </w:tcPr>
          <w:p w14:paraId="0A837643" w14:textId="16F886B3" w:rsidR="00010042" w:rsidRDefault="007F5321" w:rsidP="00010042">
            <w:r>
              <w:t>Sold-To Number</w:t>
            </w:r>
          </w:p>
        </w:tc>
        <w:tc>
          <w:tcPr>
            <w:tcW w:w="2338" w:type="dxa"/>
          </w:tcPr>
          <w:p w14:paraId="705C8F13" w14:textId="2F926B6B" w:rsidR="00010042" w:rsidRDefault="00763FDD" w:rsidP="00010042">
            <w:r w:rsidRPr="00763FDD">
              <w:t>-&gt;,&gt;&gt;&gt;,&gt;&gt;9</w:t>
            </w:r>
          </w:p>
        </w:tc>
      </w:tr>
      <w:tr w:rsidR="00010042" w14:paraId="27457566" w14:textId="77777777" w:rsidTr="00D852CE">
        <w:trPr>
          <w:trHeight w:val="350"/>
        </w:trPr>
        <w:tc>
          <w:tcPr>
            <w:tcW w:w="1525" w:type="dxa"/>
          </w:tcPr>
          <w:p w14:paraId="08C0DF90" w14:textId="0A7C5513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6A4D4C36" w14:textId="5F7FED92" w:rsidR="00010042" w:rsidRDefault="00BD4B24" w:rsidP="00010042">
            <w:r>
              <w:t>stat</w:t>
            </w:r>
          </w:p>
        </w:tc>
        <w:tc>
          <w:tcPr>
            <w:tcW w:w="3147" w:type="dxa"/>
          </w:tcPr>
          <w:p w14:paraId="32719699" w14:textId="6E2CE672" w:rsidR="00010042" w:rsidRDefault="00763FDD" w:rsidP="00010042">
            <w:r>
              <w:t>B</w:t>
            </w:r>
            <w:r w:rsidR="007F5321">
              <w:t>ill of Lading</w:t>
            </w:r>
            <w:r>
              <w:t xml:space="preserve"> Status</w:t>
            </w:r>
          </w:p>
        </w:tc>
        <w:tc>
          <w:tcPr>
            <w:tcW w:w="2338" w:type="dxa"/>
          </w:tcPr>
          <w:p w14:paraId="4AAB4366" w14:textId="1F2FA996" w:rsidR="00010042" w:rsidRDefault="00763FDD" w:rsidP="00010042">
            <w:r>
              <w:t>x</w:t>
            </w:r>
          </w:p>
        </w:tc>
      </w:tr>
      <w:tr w:rsidR="00010042" w14:paraId="44E04B9F" w14:textId="77777777" w:rsidTr="00D852CE">
        <w:trPr>
          <w:trHeight w:val="350"/>
        </w:trPr>
        <w:tc>
          <w:tcPr>
            <w:tcW w:w="1525" w:type="dxa"/>
          </w:tcPr>
          <w:p w14:paraId="2EB59FA0" w14:textId="2E95C32C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08B9813D" w14:textId="36A17A71" w:rsidR="00010042" w:rsidRDefault="00BD4B24" w:rsidP="00010042">
            <w:r>
              <w:t>tot-pallets</w:t>
            </w:r>
          </w:p>
        </w:tc>
        <w:tc>
          <w:tcPr>
            <w:tcW w:w="3147" w:type="dxa"/>
          </w:tcPr>
          <w:p w14:paraId="4F9FB8E8" w14:textId="7AA13578" w:rsidR="00010042" w:rsidRDefault="00763FDD" w:rsidP="00010042">
            <w:r>
              <w:t>Total Pallets</w:t>
            </w:r>
          </w:p>
        </w:tc>
        <w:tc>
          <w:tcPr>
            <w:tcW w:w="2338" w:type="dxa"/>
          </w:tcPr>
          <w:p w14:paraId="3D857B84" w14:textId="4C7752DE" w:rsidR="00010042" w:rsidRDefault="00763FDD" w:rsidP="00010042">
            <w:r w:rsidRPr="00763FDD">
              <w:t>&gt;,&gt;&gt;9</w:t>
            </w:r>
          </w:p>
        </w:tc>
      </w:tr>
      <w:tr w:rsidR="00010042" w14:paraId="4DC5CC65" w14:textId="77777777" w:rsidTr="00D852CE">
        <w:trPr>
          <w:trHeight w:val="350"/>
        </w:trPr>
        <w:tc>
          <w:tcPr>
            <w:tcW w:w="1525" w:type="dxa"/>
          </w:tcPr>
          <w:p w14:paraId="6BC1F657" w14:textId="73A12E91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0B1450CF" w14:textId="5A7C87BC" w:rsidR="00010042" w:rsidRDefault="00BD4B24" w:rsidP="00010042">
            <w:r>
              <w:t>tot-qty</w:t>
            </w:r>
          </w:p>
        </w:tc>
        <w:tc>
          <w:tcPr>
            <w:tcW w:w="3147" w:type="dxa"/>
          </w:tcPr>
          <w:p w14:paraId="256CC993" w14:textId="79BCBD2E" w:rsidR="00010042" w:rsidRDefault="007F5321" w:rsidP="00010042">
            <w:r>
              <w:t>Total Quantity</w:t>
            </w:r>
          </w:p>
        </w:tc>
        <w:tc>
          <w:tcPr>
            <w:tcW w:w="2338" w:type="dxa"/>
          </w:tcPr>
          <w:p w14:paraId="597DE4F7" w14:textId="0D0C879D" w:rsidR="00010042" w:rsidRDefault="00763FDD" w:rsidP="00010042">
            <w:r w:rsidRPr="00763FDD">
              <w:t>-&gt;&gt;,&gt;&gt;&gt;,&gt;&gt;9</w:t>
            </w:r>
          </w:p>
        </w:tc>
      </w:tr>
      <w:tr w:rsidR="00010042" w14:paraId="0E0621AE" w14:textId="77777777" w:rsidTr="00D852CE">
        <w:trPr>
          <w:trHeight w:val="350"/>
        </w:trPr>
        <w:tc>
          <w:tcPr>
            <w:tcW w:w="1525" w:type="dxa"/>
          </w:tcPr>
          <w:p w14:paraId="383F116A" w14:textId="35D79CEC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668BD75D" w14:textId="70A24EF3" w:rsidR="00010042" w:rsidRDefault="00BD4B24" w:rsidP="00010042">
            <w:r>
              <w:t>tot-wt</w:t>
            </w:r>
          </w:p>
        </w:tc>
        <w:tc>
          <w:tcPr>
            <w:tcW w:w="3147" w:type="dxa"/>
          </w:tcPr>
          <w:p w14:paraId="1DD1EC0B" w14:textId="13A6C87C" w:rsidR="00010042" w:rsidRDefault="00763FDD" w:rsidP="00010042">
            <w:r>
              <w:t>Total Weight</w:t>
            </w:r>
          </w:p>
        </w:tc>
        <w:tc>
          <w:tcPr>
            <w:tcW w:w="2338" w:type="dxa"/>
          </w:tcPr>
          <w:p w14:paraId="195932FF" w14:textId="655748A5" w:rsidR="00010042" w:rsidRDefault="00763FDD" w:rsidP="00010042">
            <w:r w:rsidRPr="00763FDD">
              <w:t>&gt;&gt;&gt;&gt;9</w:t>
            </w:r>
          </w:p>
        </w:tc>
      </w:tr>
      <w:tr w:rsidR="00010042" w14:paraId="08C52DEC" w14:textId="77777777" w:rsidTr="00D852CE">
        <w:trPr>
          <w:trHeight w:val="350"/>
        </w:trPr>
        <w:tc>
          <w:tcPr>
            <w:tcW w:w="1525" w:type="dxa"/>
          </w:tcPr>
          <w:p w14:paraId="1C46B6CD" w14:textId="79FECA53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5FDF9EDA" w14:textId="755DFACE" w:rsidR="00010042" w:rsidRDefault="00BD4B24" w:rsidP="00010042">
            <w:r>
              <w:t>trailer</w:t>
            </w:r>
          </w:p>
        </w:tc>
        <w:tc>
          <w:tcPr>
            <w:tcW w:w="3147" w:type="dxa"/>
          </w:tcPr>
          <w:p w14:paraId="20DDFCDF" w14:textId="242996C6" w:rsidR="00010042" w:rsidRDefault="007F5321" w:rsidP="00010042">
            <w:r>
              <w:t>Trailer Number</w:t>
            </w:r>
          </w:p>
        </w:tc>
        <w:tc>
          <w:tcPr>
            <w:tcW w:w="2338" w:type="dxa"/>
          </w:tcPr>
          <w:p w14:paraId="7F3AAB29" w14:textId="4AB64C78" w:rsidR="00010042" w:rsidRDefault="00763FDD" w:rsidP="00010042">
            <w:r w:rsidRPr="00763FDD">
              <w:t>x(20)</w:t>
            </w:r>
          </w:p>
        </w:tc>
      </w:tr>
      <w:tr w:rsidR="00010042" w14:paraId="4C5FD736" w14:textId="77777777" w:rsidTr="00D852CE">
        <w:trPr>
          <w:trHeight w:val="350"/>
        </w:trPr>
        <w:tc>
          <w:tcPr>
            <w:tcW w:w="1525" w:type="dxa"/>
          </w:tcPr>
          <w:p w14:paraId="0F7F6B1D" w14:textId="52F8EC75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263CE9BD" w14:textId="07DD11DE" w:rsidR="00010042" w:rsidRDefault="00BD4B24" w:rsidP="00010042">
            <w:r>
              <w:t>upd-date</w:t>
            </w:r>
          </w:p>
        </w:tc>
        <w:tc>
          <w:tcPr>
            <w:tcW w:w="3147" w:type="dxa"/>
          </w:tcPr>
          <w:p w14:paraId="09DFC5F7" w14:textId="6F0C01F0" w:rsidR="00010042" w:rsidRDefault="00763FDD" w:rsidP="00010042">
            <w:r>
              <w:t xml:space="preserve">Updated Date </w:t>
            </w:r>
          </w:p>
        </w:tc>
        <w:tc>
          <w:tcPr>
            <w:tcW w:w="2338" w:type="dxa"/>
          </w:tcPr>
          <w:p w14:paraId="68BA4116" w14:textId="2B3BB8CA" w:rsidR="00010042" w:rsidRDefault="00763FDD" w:rsidP="00010042">
            <w:r w:rsidRPr="00763FDD">
              <w:t>99/99/9999</w:t>
            </w:r>
          </w:p>
        </w:tc>
      </w:tr>
      <w:tr w:rsidR="00010042" w14:paraId="5384D6BF" w14:textId="77777777" w:rsidTr="00D852CE">
        <w:trPr>
          <w:trHeight w:val="350"/>
        </w:trPr>
        <w:tc>
          <w:tcPr>
            <w:tcW w:w="1525" w:type="dxa"/>
          </w:tcPr>
          <w:p w14:paraId="13D013E1" w14:textId="7AFD5DDD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30974960" w14:textId="6EB67B66" w:rsidR="00010042" w:rsidRDefault="00BD4B24" w:rsidP="00010042">
            <w:r>
              <w:t>upd-time</w:t>
            </w:r>
          </w:p>
        </w:tc>
        <w:tc>
          <w:tcPr>
            <w:tcW w:w="3147" w:type="dxa"/>
          </w:tcPr>
          <w:p w14:paraId="36E6A8EA" w14:textId="512CA679" w:rsidR="00010042" w:rsidRDefault="00763FDD" w:rsidP="00010042">
            <w:r>
              <w:t>Updated Time</w:t>
            </w:r>
          </w:p>
        </w:tc>
        <w:tc>
          <w:tcPr>
            <w:tcW w:w="2338" w:type="dxa"/>
          </w:tcPr>
          <w:p w14:paraId="49EAE5F5" w14:textId="7244082D" w:rsidR="00010042" w:rsidRDefault="00763FDD" w:rsidP="00010042">
            <w:r w:rsidRPr="00763FDD">
              <w:t>-&gt;,&gt;&gt;&gt;,&gt;&gt;9</w:t>
            </w:r>
          </w:p>
        </w:tc>
      </w:tr>
      <w:tr w:rsidR="00010042" w14:paraId="2DE3D4BE" w14:textId="77777777" w:rsidTr="00D852CE">
        <w:trPr>
          <w:trHeight w:val="350"/>
        </w:trPr>
        <w:tc>
          <w:tcPr>
            <w:tcW w:w="1525" w:type="dxa"/>
          </w:tcPr>
          <w:p w14:paraId="2A2F490F" w14:textId="5697C4D0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73129EF6" w14:textId="665F9F67" w:rsidR="00010042" w:rsidRDefault="00BD4B24" w:rsidP="00010042">
            <w:r>
              <w:t>user-id</w:t>
            </w:r>
          </w:p>
        </w:tc>
        <w:tc>
          <w:tcPr>
            <w:tcW w:w="3147" w:type="dxa"/>
          </w:tcPr>
          <w:p w14:paraId="2C692D64" w14:textId="37AE6215" w:rsidR="00010042" w:rsidRDefault="00763FDD" w:rsidP="00010042">
            <w:r>
              <w:t>User ID</w:t>
            </w:r>
          </w:p>
        </w:tc>
        <w:tc>
          <w:tcPr>
            <w:tcW w:w="2338" w:type="dxa"/>
          </w:tcPr>
          <w:p w14:paraId="59FF3011" w14:textId="590E1A56" w:rsidR="00010042" w:rsidRDefault="00763FDD" w:rsidP="00010042">
            <w:r w:rsidRPr="00763FDD">
              <w:t>x(10)</w:t>
            </w:r>
          </w:p>
        </w:tc>
      </w:tr>
      <w:tr w:rsidR="00010042" w14:paraId="5661A0CC" w14:textId="77777777" w:rsidTr="00D852CE">
        <w:trPr>
          <w:trHeight w:val="350"/>
        </w:trPr>
        <w:tc>
          <w:tcPr>
            <w:tcW w:w="1525" w:type="dxa"/>
          </w:tcPr>
          <w:p w14:paraId="18654B54" w14:textId="479B1741" w:rsidR="00010042" w:rsidRDefault="00010042" w:rsidP="00010042">
            <w:r w:rsidRPr="007771F4">
              <w:t>oe-bolh</w:t>
            </w:r>
          </w:p>
        </w:tc>
        <w:tc>
          <w:tcPr>
            <w:tcW w:w="2340" w:type="dxa"/>
          </w:tcPr>
          <w:p w14:paraId="010781E1" w14:textId="3C5430BD" w:rsidR="00010042" w:rsidRDefault="00BD4B24" w:rsidP="00010042">
            <w:r>
              <w:t>w-ord</w:t>
            </w:r>
          </w:p>
        </w:tc>
        <w:tc>
          <w:tcPr>
            <w:tcW w:w="3147" w:type="dxa"/>
          </w:tcPr>
          <w:p w14:paraId="180E363C" w14:textId="37F59FC3" w:rsidR="00010042" w:rsidRDefault="00763FDD" w:rsidP="00010042">
            <w:r>
              <w:t>?</w:t>
            </w:r>
          </w:p>
        </w:tc>
        <w:tc>
          <w:tcPr>
            <w:tcW w:w="2338" w:type="dxa"/>
          </w:tcPr>
          <w:p w14:paraId="744356B0" w14:textId="0F0FAF29" w:rsidR="00010042" w:rsidRDefault="00763FDD" w:rsidP="00010042">
            <w:r w:rsidRPr="00763FDD">
              <w:t>yes/no</w:t>
            </w:r>
          </w:p>
        </w:tc>
      </w:tr>
    </w:tbl>
    <w:p w14:paraId="1848E117" w14:textId="77777777" w:rsidR="00D20D2A" w:rsidRPr="00451F4E" w:rsidRDefault="00D20D2A" w:rsidP="00D20D2A"/>
    <w:p w14:paraId="78F31DF2" w14:textId="685F288E" w:rsidR="00EE56B7" w:rsidRDefault="00010042" w:rsidP="00EE56B7">
      <w:pPr>
        <w:pStyle w:val="Heading2"/>
      </w:pPr>
      <w:bookmarkStart w:id="31" w:name="_Toc49801914"/>
      <w:r>
        <w:t>Line Item Table</w:t>
      </w:r>
      <w:r w:rsidR="00EE56B7">
        <w:t xml:space="preserve"> Field Definitions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103A023F" w14:textId="77777777" w:rsidTr="00D852CE">
        <w:tc>
          <w:tcPr>
            <w:tcW w:w="1525" w:type="dxa"/>
          </w:tcPr>
          <w:p w14:paraId="21D0D536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63903BAD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F4E4B7E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9B2ECF9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9A4F23" w14:paraId="38BD7578" w14:textId="77777777" w:rsidTr="00D852CE">
        <w:trPr>
          <w:trHeight w:val="377"/>
        </w:trPr>
        <w:tc>
          <w:tcPr>
            <w:tcW w:w="1525" w:type="dxa"/>
          </w:tcPr>
          <w:p w14:paraId="1C74F30C" w14:textId="2ABED55B" w:rsidR="009A4F23" w:rsidRDefault="009A4F23" w:rsidP="009A4F23">
            <w:r w:rsidRPr="00603438">
              <w:t>oe-boll</w:t>
            </w:r>
          </w:p>
        </w:tc>
        <w:tc>
          <w:tcPr>
            <w:tcW w:w="2340" w:type="dxa"/>
          </w:tcPr>
          <w:p w14:paraId="4D9CC3C3" w14:textId="05B4E779" w:rsidR="009A4F23" w:rsidRDefault="00BD4B24" w:rsidP="009A4F23">
            <w:r>
              <w:t>b-no</w:t>
            </w:r>
          </w:p>
        </w:tc>
        <w:tc>
          <w:tcPr>
            <w:tcW w:w="3147" w:type="dxa"/>
          </w:tcPr>
          <w:p w14:paraId="120EF6B8" w14:textId="7051AB2D" w:rsidR="009A4F23" w:rsidRDefault="00DB4FAA" w:rsidP="009A4F23">
            <w:r>
              <w:t>?</w:t>
            </w:r>
          </w:p>
        </w:tc>
        <w:tc>
          <w:tcPr>
            <w:tcW w:w="2338" w:type="dxa"/>
          </w:tcPr>
          <w:p w14:paraId="631BB361" w14:textId="67B99DAA" w:rsidR="009A4F23" w:rsidRDefault="00DB4FAA" w:rsidP="009A4F23">
            <w:r w:rsidRPr="00DB4FAA">
              <w:t>&gt;&gt;&gt;&gt;&gt;9</w:t>
            </w:r>
          </w:p>
        </w:tc>
      </w:tr>
      <w:tr w:rsidR="009A4F23" w14:paraId="28ED934D" w14:textId="77777777" w:rsidTr="00D852CE">
        <w:trPr>
          <w:trHeight w:val="350"/>
        </w:trPr>
        <w:tc>
          <w:tcPr>
            <w:tcW w:w="1525" w:type="dxa"/>
          </w:tcPr>
          <w:p w14:paraId="57503F47" w14:textId="401BB46D" w:rsidR="009A4F23" w:rsidRDefault="009A4F23" w:rsidP="009A4F23">
            <w:r w:rsidRPr="00603438">
              <w:t>oe-boll</w:t>
            </w:r>
          </w:p>
        </w:tc>
        <w:tc>
          <w:tcPr>
            <w:tcW w:w="2340" w:type="dxa"/>
          </w:tcPr>
          <w:p w14:paraId="3C9879F5" w14:textId="5793EC36" w:rsidR="009A4F23" w:rsidRDefault="00BD4B24" w:rsidP="009A4F23">
            <w:r>
              <w:t>b-ord-no</w:t>
            </w:r>
          </w:p>
        </w:tc>
        <w:tc>
          <w:tcPr>
            <w:tcW w:w="3147" w:type="dxa"/>
          </w:tcPr>
          <w:p w14:paraId="408B8CD0" w14:textId="0820BFA8" w:rsidR="009A4F23" w:rsidRDefault="00DB4FAA" w:rsidP="009A4F23">
            <w:r>
              <w:t>?</w:t>
            </w:r>
          </w:p>
        </w:tc>
        <w:tc>
          <w:tcPr>
            <w:tcW w:w="2338" w:type="dxa"/>
          </w:tcPr>
          <w:p w14:paraId="44A5D51D" w14:textId="7D45F838" w:rsidR="009A4F23" w:rsidRDefault="00DB4FAA" w:rsidP="009A4F23">
            <w:r w:rsidRPr="00DB4FAA">
              <w:t>&gt;&gt;9</w:t>
            </w:r>
          </w:p>
        </w:tc>
      </w:tr>
      <w:tr w:rsidR="009A4F23" w14:paraId="7C61A1F8" w14:textId="77777777" w:rsidTr="00D852CE">
        <w:trPr>
          <w:trHeight w:val="350"/>
        </w:trPr>
        <w:tc>
          <w:tcPr>
            <w:tcW w:w="1525" w:type="dxa"/>
          </w:tcPr>
          <w:p w14:paraId="3D38BBAD" w14:textId="5E47CD84" w:rsidR="009A4F23" w:rsidRDefault="009A4F23" w:rsidP="009A4F23">
            <w:r w:rsidRPr="00603438">
              <w:t>oe-boll</w:t>
            </w:r>
          </w:p>
        </w:tc>
        <w:tc>
          <w:tcPr>
            <w:tcW w:w="2340" w:type="dxa"/>
          </w:tcPr>
          <w:p w14:paraId="4484B95C" w14:textId="1C15AEAC" w:rsidR="009A4F23" w:rsidRDefault="00BD4B24" w:rsidP="009A4F23">
            <w:r>
              <w:t>bol-date</w:t>
            </w:r>
          </w:p>
        </w:tc>
        <w:tc>
          <w:tcPr>
            <w:tcW w:w="3147" w:type="dxa"/>
          </w:tcPr>
          <w:p w14:paraId="32C7CC46" w14:textId="55628A99" w:rsidR="009A4F23" w:rsidRDefault="007F5321" w:rsidP="009A4F23">
            <w:r>
              <w:t>Bill of Lading</w:t>
            </w:r>
            <w:r w:rsidR="00DB4FAA">
              <w:t xml:space="preserve"> Date</w:t>
            </w:r>
          </w:p>
        </w:tc>
        <w:tc>
          <w:tcPr>
            <w:tcW w:w="2338" w:type="dxa"/>
          </w:tcPr>
          <w:p w14:paraId="35F468B4" w14:textId="687D20A2" w:rsidR="009A4F23" w:rsidRDefault="00DB4FAA" w:rsidP="009A4F23">
            <w:r w:rsidRPr="00DB4FAA">
              <w:t>99/99/9999</w:t>
            </w:r>
          </w:p>
        </w:tc>
      </w:tr>
      <w:tr w:rsidR="00DB4FAA" w14:paraId="22C58435" w14:textId="77777777" w:rsidTr="00D852CE">
        <w:trPr>
          <w:trHeight w:val="350"/>
        </w:trPr>
        <w:tc>
          <w:tcPr>
            <w:tcW w:w="1525" w:type="dxa"/>
          </w:tcPr>
          <w:p w14:paraId="488FAC77" w14:textId="4A2340BB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4AD8375B" w14:textId="134523ED" w:rsidR="00DB4FAA" w:rsidRDefault="00DB4FAA" w:rsidP="00DB4FAA">
            <w:r>
              <w:t>bol-line</w:t>
            </w:r>
          </w:p>
        </w:tc>
        <w:tc>
          <w:tcPr>
            <w:tcW w:w="3147" w:type="dxa"/>
          </w:tcPr>
          <w:p w14:paraId="63D08E00" w14:textId="2FFE40C9" w:rsidR="00DB4FAA" w:rsidRDefault="007F5321" w:rsidP="00DB4FAA">
            <w:r>
              <w:t>Bill of Lading</w:t>
            </w:r>
            <w:r w:rsidR="00DB4FAA">
              <w:t xml:space="preserve"> Line</w:t>
            </w:r>
          </w:p>
        </w:tc>
        <w:tc>
          <w:tcPr>
            <w:tcW w:w="2338" w:type="dxa"/>
          </w:tcPr>
          <w:p w14:paraId="52E47E13" w14:textId="34743CDA" w:rsidR="00DB4FAA" w:rsidRDefault="00DB4FAA" w:rsidP="00DB4FAA">
            <w:r w:rsidRPr="00DB4FAA">
              <w:t>&gt;9</w:t>
            </w:r>
          </w:p>
        </w:tc>
      </w:tr>
      <w:tr w:rsidR="00DB4FAA" w14:paraId="271A4197" w14:textId="77777777" w:rsidTr="00D852CE">
        <w:trPr>
          <w:trHeight w:val="350"/>
        </w:trPr>
        <w:tc>
          <w:tcPr>
            <w:tcW w:w="1525" w:type="dxa"/>
          </w:tcPr>
          <w:p w14:paraId="0E6DAEE9" w14:textId="06301EED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20DBE954" w14:textId="24388F1A" w:rsidR="00DB4FAA" w:rsidRDefault="00DB4FAA" w:rsidP="00DB4FAA">
            <w:r>
              <w:t>bol-no</w:t>
            </w:r>
          </w:p>
        </w:tc>
        <w:tc>
          <w:tcPr>
            <w:tcW w:w="3147" w:type="dxa"/>
          </w:tcPr>
          <w:p w14:paraId="2F92F656" w14:textId="61F08399" w:rsidR="00DB4FAA" w:rsidRDefault="007F5321" w:rsidP="00DB4FAA">
            <w:r>
              <w:t>Bill of Lading Number</w:t>
            </w:r>
          </w:p>
        </w:tc>
        <w:tc>
          <w:tcPr>
            <w:tcW w:w="2338" w:type="dxa"/>
          </w:tcPr>
          <w:p w14:paraId="34010B46" w14:textId="6A4F4FAF" w:rsidR="00DB4FAA" w:rsidRDefault="00DB4FAA" w:rsidP="00DB4FAA">
            <w:r w:rsidRPr="00DB4FAA">
              <w:t>&gt;&gt;&gt;&gt;&gt;&gt;&gt;9</w:t>
            </w:r>
          </w:p>
        </w:tc>
      </w:tr>
      <w:tr w:rsidR="00DB4FAA" w14:paraId="01BE5CC9" w14:textId="77777777" w:rsidTr="00D852CE">
        <w:trPr>
          <w:trHeight w:val="350"/>
        </w:trPr>
        <w:tc>
          <w:tcPr>
            <w:tcW w:w="1525" w:type="dxa"/>
          </w:tcPr>
          <w:p w14:paraId="35530A6F" w14:textId="65659D1A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4DC4103A" w14:textId="4CC85E75" w:rsidR="00DB4FAA" w:rsidRDefault="00DB4FAA" w:rsidP="00DB4FAA">
            <w:r>
              <w:t>cases</w:t>
            </w:r>
          </w:p>
        </w:tc>
        <w:tc>
          <w:tcPr>
            <w:tcW w:w="3147" w:type="dxa"/>
          </w:tcPr>
          <w:p w14:paraId="75AF5AFB" w14:textId="6D8B353C" w:rsidR="00DB4FAA" w:rsidRDefault="00DB4FAA" w:rsidP="00DB4FAA">
            <w:r>
              <w:t>Number of Cases Shipped</w:t>
            </w:r>
          </w:p>
        </w:tc>
        <w:tc>
          <w:tcPr>
            <w:tcW w:w="2338" w:type="dxa"/>
          </w:tcPr>
          <w:p w14:paraId="63424E2F" w14:textId="7FB0DA44" w:rsidR="00DB4FAA" w:rsidRDefault="00DB4FAA" w:rsidP="00DB4FAA">
            <w:r w:rsidRPr="00DB4FAA">
              <w:t>-&gt;&gt;&gt;,&gt;&gt;Z</w:t>
            </w:r>
          </w:p>
        </w:tc>
      </w:tr>
      <w:tr w:rsidR="00DB4FAA" w14:paraId="35C775C8" w14:textId="77777777" w:rsidTr="00D852CE">
        <w:trPr>
          <w:trHeight w:val="350"/>
        </w:trPr>
        <w:tc>
          <w:tcPr>
            <w:tcW w:w="1525" w:type="dxa"/>
          </w:tcPr>
          <w:p w14:paraId="7EFA3A39" w14:textId="33C20CF7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6098872E" w14:textId="62D2D288" w:rsidR="00DB4FAA" w:rsidRDefault="00DB4FAA" w:rsidP="00DB4FAA">
            <w:r>
              <w:t>cases-unit</w:t>
            </w:r>
          </w:p>
        </w:tc>
        <w:tc>
          <w:tcPr>
            <w:tcW w:w="3147" w:type="dxa"/>
          </w:tcPr>
          <w:p w14:paraId="5686E4D3" w14:textId="10862F44" w:rsidR="00DB4FAA" w:rsidRDefault="00DB4FAA" w:rsidP="00DB4FAA">
            <w:r>
              <w:t>Cases/Bundle per Unit</w:t>
            </w:r>
          </w:p>
        </w:tc>
        <w:tc>
          <w:tcPr>
            <w:tcW w:w="2338" w:type="dxa"/>
          </w:tcPr>
          <w:p w14:paraId="100548D3" w14:textId="3EB25FE9" w:rsidR="00DB4FAA" w:rsidRDefault="00DB4FAA" w:rsidP="00DB4FAA">
            <w:r w:rsidRPr="00DB4FAA">
              <w:t>&gt;&gt;9</w:t>
            </w:r>
          </w:p>
        </w:tc>
      </w:tr>
      <w:tr w:rsidR="00DB4FAA" w14:paraId="20FB18FC" w14:textId="77777777" w:rsidTr="00D852CE">
        <w:trPr>
          <w:trHeight w:val="350"/>
        </w:trPr>
        <w:tc>
          <w:tcPr>
            <w:tcW w:w="1525" w:type="dxa"/>
          </w:tcPr>
          <w:p w14:paraId="3FFE5D29" w14:textId="3B9BFADA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1C48D021" w14:textId="5302BAC6" w:rsidR="00DB4FAA" w:rsidRDefault="00DB4FAA" w:rsidP="00DB4FAA">
            <w:r>
              <w:t>company</w:t>
            </w:r>
          </w:p>
        </w:tc>
        <w:tc>
          <w:tcPr>
            <w:tcW w:w="3147" w:type="dxa"/>
          </w:tcPr>
          <w:p w14:paraId="30653A7C" w14:textId="06D00FE9" w:rsidR="00DB4FAA" w:rsidRDefault="00DB4FAA" w:rsidP="00DB4FAA">
            <w:r>
              <w:t>Company</w:t>
            </w:r>
          </w:p>
        </w:tc>
        <w:tc>
          <w:tcPr>
            <w:tcW w:w="2338" w:type="dxa"/>
          </w:tcPr>
          <w:p w14:paraId="36817F3D" w14:textId="5C163533" w:rsidR="00DB4FAA" w:rsidRDefault="00DB4FAA" w:rsidP="00DB4FAA">
            <w:r w:rsidRPr="00DB4FAA">
              <w:t>x(3)</w:t>
            </w:r>
          </w:p>
        </w:tc>
      </w:tr>
      <w:tr w:rsidR="00DB4FAA" w14:paraId="7D578B03" w14:textId="77777777" w:rsidTr="00D852CE">
        <w:trPr>
          <w:trHeight w:val="350"/>
        </w:trPr>
        <w:tc>
          <w:tcPr>
            <w:tcW w:w="1525" w:type="dxa"/>
          </w:tcPr>
          <w:p w14:paraId="5BFA3C82" w14:textId="36B80D71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29F03393" w14:textId="7385C30A" w:rsidR="00DB4FAA" w:rsidRDefault="00DB4FAA" w:rsidP="00DB4FAA">
            <w:r>
              <w:t>cust-no</w:t>
            </w:r>
          </w:p>
        </w:tc>
        <w:tc>
          <w:tcPr>
            <w:tcW w:w="3147" w:type="dxa"/>
          </w:tcPr>
          <w:p w14:paraId="7EF75AE7" w14:textId="7BD21448" w:rsidR="00DB4FAA" w:rsidRDefault="00DB4FAA" w:rsidP="00DB4FAA">
            <w:r>
              <w:t>Customer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72673B36" w14:textId="5B03D146" w:rsidR="00DB4FAA" w:rsidRDefault="00DB4FAA" w:rsidP="00DB4FAA">
            <w:r w:rsidRPr="00DB4FAA">
              <w:t>x(</w:t>
            </w:r>
            <w:r>
              <w:t>8</w:t>
            </w:r>
            <w:r w:rsidRPr="00DB4FAA">
              <w:t>)</w:t>
            </w:r>
          </w:p>
        </w:tc>
      </w:tr>
      <w:tr w:rsidR="00DB4FAA" w14:paraId="036DC7C1" w14:textId="77777777" w:rsidTr="00D852CE">
        <w:trPr>
          <w:trHeight w:val="350"/>
        </w:trPr>
        <w:tc>
          <w:tcPr>
            <w:tcW w:w="1525" w:type="dxa"/>
          </w:tcPr>
          <w:p w14:paraId="227CF0CC" w14:textId="6D0DCB03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2E2E7B95" w14:textId="1E2647F0" w:rsidR="00DB4FAA" w:rsidRDefault="00DB4FAA" w:rsidP="00DB4FAA">
            <w:r>
              <w:t>deleted</w:t>
            </w:r>
          </w:p>
        </w:tc>
        <w:tc>
          <w:tcPr>
            <w:tcW w:w="3147" w:type="dxa"/>
          </w:tcPr>
          <w:p w14:paraId="4847C2D1" w14:textId="73E745E8" w:rsidR="00DB4FAA" w:rsidRDefault="007F5321" w:rsidP="00DB4FAA">
            <w:r>
              <w:t>Deleted?</w:t>
            </w:r>
          </w:p>
        </w:tc>
        <w:tc>
          <w:tcPr>
            <w:tcW w:w="2338" w:type="dxa"/>
          </w:tcPr>
          <w:p w14:paraId="0409B4E8" w14:textId="3C804BE9" w:rsidR="00DB4FAA" w:rsidRDefault="00DB4FAA" w:rsidP="00DB4FAA">
            <w:r w:rsidRPr="00DB4FAA">
              <w:t>Y/N</w:t>
            </w:r>
          </w:p>
        </w:tc>
      </w:tr>
      <w:tr w:rsidR="00DB4FAA" w14:paraId="54A71797" w14:textId="77777777" w:rsidTr="00D852CE">
        <w:trPr>
          <w:trHeight w:val="350"/>
        </w:trPr>
        <w:tc>
          <w:tcPr>
            <w:tcW w:w="1525" w:type="dxa"/>
          </w:tcPr>
          <w:p w14:paraId="2594F5AE" w14:textId="3180FBD7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5EA1E163" w14:textId="75C66070" w:rsidR="00DB4FAA" w:rsidRDefault="00DB4FAA" w:rsidP="00DB4FAA">
            <w:r>
              <w:t>freight</w:t>
            </w:r>
          </w:p>
        </w:tc>
        <w:tc>
          <w:tcPr>
            <w:tcW w:w="3147" w:type="dxa"/>
          </w:tcPr>
          <w:p w14:paraId="03507041" w14:textId="2665D85D" w:rsidR="00DB4FAA" w:rsidRDefault="00DB4FAA" w:rsidP="00DB4FAA">
            <w:r>
              <w:t>Freight</w:t>
            </w:r>
            <w:r w:rsidR="007F5321">
              <w:t xml:space="preserve"> Code</w:t>
            </w:r>
          </w:p>
        </w:tc>
        <w:tc>
          <w:tcPr>
            <w:tcW w:w="2338" w:type="dxa"/>
          </w:tcPr>
          <w:p w14:paraId="3FEF268F" w14:textId="20ED0F8D" w:rsidR="00DB4FAA" w:rsidRDefault="00DB4FAA" w:rsidP="00DB4FAA">
            <w:r w:rsidRPr="00DB4FAA">
              <w:t>&gt;&gt;,&gt;&gt;9.99</w:t>
            </w:r>
          </w:p>
        </w:tc>
      </w:tr>
      <w:tr w:rsidR="00DB4FAA" w14:paraId="45D0050D" w14:textId="77777777" w:rsidTr="00D852CE">
        <w:trPr>
          <w:trHeight w:val="350"/>
        </w:trPr>
        <w:tc>
          <w:tcPr>
            <w:tcW w:w="1525" w:type="dxa"/>
          </w:tcPr>
          <w:p w14:paraId="2940CBF5" w14:textId="04FB5480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35DD3026" w14:textId="55BFCACB" w:rsidR="00DB4FAA" w:rsidRDefault="00DB4FAA" w:rsidP="00DB4FAA">
            <w:r>
              <w:t>i-no</w:t>
            </w:r>
          </w:p>
        </w:tc>
        <w:tc>
          <w:tcPr>
            <w:tcW w:w="3147" w:type="dxa"/>
          </w:tcPr>
          <w:p w14:paraId="018CF9D9" w14:textId="4BE5C5CC" w:rsidR="00DB4FAA" w:rsidRDefault="00DB4FAA" w:rsidP="00DB4FAA">
            <w:r>
              <w:t xml:space="preserve">Item </w:t>
            </w:r>
            <w:r w:rsidR="007F5321">
              <w:t>Number</w:t>
            </w:r>
          </w:p>
        </w:tc>
        <w:tc>
          <w:tcPr>
            <w:tcW w:w="2338" w:type="dxa"/>
          </w:tcPr>
          <w:p w14:paraId="1859BDB8" w14:textId="417A48E6" w:rsidR="00DB4FAA" w:rsidRDefault="00DB4FAA" w:rsidP="00DB4FAA">
            <w:r w:rsidRPr="00DB4FAA">
              <w:t>x(15)</w:t>
            </w:r>
          </w:p>
        </w:tc>
      </w:tr>
      <w:tr w:rsidR="00DB4FAA" w14:paraId="69FB81D3" w14:textId="77777777" w:rsidTr="00D852CE">
        <w:trPr>
          <w:trHeight w:val="350"/>
        </w:trPr>
        <w:tc>
          <w:tcPr>
            <w:tcW w:w="1525" w:type="dxa"/>
          </w:tcPr>
          <w:p w14:paraId="585E9475" w14:textId="5194AFDD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3F722EA9" w14:textId="4ADAB0DE" w:rsidR="00DB4FAA" w:rsidRDefault="00DB4FAA" w:rsidP="00DB4FAA">
            <w:r>
              <w:t>INV-NO</w:t>
            </w:r>
          </w:p>
        </w:tc>
        <w:tc>
          <w:tcPr>
            <w:tcW w:w="3147" w:type="dxa"/>
          </w:tcPr>
          <w:p w14:paraId="1A74E14A" w14:textId="56C63B9B" w:rsidR="00DB4FAA" w:rsidRDefault="00DB4FAA" w:rsidP="00DB4FAA">
            <w:r>
              <w:t>Invoice Number</w:t>
            </w:r>
          </w:p>
        </w:tc>
        <w:tc>
          <w:tcPr>
            <w:tcW w:w="2338" w:type="dxa"/>
          </w:tcPr>
          <w:p w14:paraId="10F389D6" w14:textId="1ABDA0AD" w:rsidR="00DB4FAA" w:rsidRDefault="00DB4FAA" w:rsidP="00DB4FAA">
            <w:r w:rsidRPr="00DB4FAA">
              <w:t>&gt;&gt;&gt;&gt;&gt;9</w:t>
            </w:r>
          </w:p>
        </w:tc>
      </w:tr>
      <w:tr w:rsidR="00DB4FAA" w14:paraId="20552F38" w14:textId="77777777" w:rsidTr="00D852CE">
        <w:trPr>
          <w:trHeight w:val="350"/>
        </w:trPr>
        <w:tc>
          <w:tcPr>
            <w:tcW w:w="1525" w:type="dxa"/>
          </w:tcPr>
          <w:p w14:paraId="70B0667F" w14:textId="34CF5668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3A591717" w14:textId="19077C38" w:rsidR="00DB4FAA" w:rsidRDefault="00DB4FAA" w:rsidP="00DB4FAA">
            <w:r>
              <w:t>job-no</w:t>
            </w:r>
          </w:p>
        </w:tc>
        <w:tc>
          <w:tcPr>
            <w:tcW w:w="3147" w:type="dxa"/>
          </w:tcPr>
          <w:p w14:paraId="06D79810" w14:textId="0DE98EEA" w:rsidR="00DB4FAA" w:rsidRDefault="00DB4FAA" w:rsidP="00DB4FAA">
            <w:r>
              <w:t>Job Number</w:t>
            </w:r>
          </w:p>
        </w:tc>
        <w:tc>
          <w:tcPr>
            <w:tcW w:w="2338" w:type="dxa"/>
          </w:tcPr>
          <w:p w14:paraId="17F154F6" w14:textId="2BA4EB25" w:rsidR="00DB4FAA" w:rsidRDefault="00DB4FAA" w:rsidP="00DB4FAA">
            <w:r w:rsidRPr="00DB4FAA">
              <w:t>x(6)</w:t>
            </w:r>
          </w:p>
        </w:tc>
      </w:tr>
      <w:tr w:rsidR="00DB4FAA" w14:paraId="452429CD" w14:textId="77777777" w:rsidTr="00D852CE">
        <w:trPr>
          <w:trHeight w:val="350"/>
        </w:trPr>
        <w:tc>
          <w:tcPr>
            <w:tcW w:w="1525" w:type="dxa"/>
          </w:tcPr>
          <w:p w14:paraId="7F01469D" w14:textId="5D6FBEA2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6EFEFBFA" w14:textId="184C7357" w:rsidR="00DB4FAA" w:rsidRDefault="00DB4FAA" w:rsidP="00DB4FAA">
            <w:r>
              <w:t>job-no2</w:t>
            </w:r>
          </w:p>
        </w:tc>
        <w:tc>
          <w:tcPr>
            <w:tcW w:w="3147" w:type="dxa"/>
          </w:tcPr>
          <w:p w14:paraId="4715AB44" w14:textId="0DBD58C9" w:rsidR="00DB4FAA" w:rsidRDefault="007F5321" w:rsidP="00DB4FAA">
            <w:r>
              <w:t>Sequence Number</w:t>
            </w:r>
          </w:p>
        </w:tc>
        <w:tc>
          <w:tcPr>
            <w:tcW w:w="2338" w:type="dxa"/>
          </w:tcPr>
          <w:p w14:paraId="25583CE0" w14:textId="0746E9C1" w:rsidR="00DB4FAA" w:rsidRDefault="00DB4FAA" w:rsidP="00DB4FAA">
            <w:r>
              <w:t>99</w:t>
            </w:r>
          </w:p>
        </w:tc>
      </w:tr>
      <w:tr w:rsidR="00DB4FAA" w14:paraId="5750AEAB" w14:textId="77777777" w:rsidTr="00D852CE">
        <w:trPr>
          <w:trHeight w:val="350"/>
        </w:trPr>
        <w:tc>
          <w:tcPr>
            <w:tcW w:w="1525" w:type="dxa"/>
          </w:tcPr>
          <w:p w14:paraId="176481CE" w14:textId="1CA1D538" w:rsidR="00DB4FAA" w:rsidRDefault="00DB4FAA" w:rsidP="00DB4FAA">
            <w:r w:rsidRPr="00603438">
              <w:t>oe-boll</w:t>
            </w:r>
          </w:p>
        </w:tc>
        <w:tc>
          <w:tcPr>
            <w:tcW w:w="2340" w:type="dxa"/>
          </w:tcPr>
          <w:p w14:paraId="05D477A2" w14:textId="292A656F" w:rsidR="00DB4FAA" w:rsidRDefault="00DB4FAA" w:rsidP="00DB4FAA">
            <w:r>
              <w:t>line</w:t>
            </w:r>
          </w:p>
        </w:tc>
        <w:tc>
          <w:tcPr>
            <w:tcW w:w="3147" w:type="dxa"/>
          </w:tcPr>
          <w:p w14:paraId="42FE3361" w14:textId="0FF24205" w:rsidR="00DB4FAA" w:rsidRDefault="00DB4FAA" w:rsidP="00DB4FAA">
            <w:r>
              <w:t>Line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2D05EC8D" w14:textId="0E37EA69" w:rsidR="00DB4FAA" w:rsidRDefault="00DB4FAA" w:rsidP="00DB4FAA">
            <w:r>
              <w:t>99</w:t>
            </w:r>
          </w:p>
        </w:tc>
      </w:tr>
      <w:tr w:rsidR="00DB4FAA" w14:paraId="64753C78" w14:textId="77777777" w:rsidTr="00D852CE">
        <w:trPr>
          <w:trHeight w:val="350"/>
        </w:trPr>
        <w:tc>
          <w:tcPr>
            <w:tcW w:w="1525" w:type="dxa"/>
          </w:tcPr>
          <w:p w14:paraId="59842F3E" w14:textId="6C67CE14" w:rsidR="00DB4FAA" w:rsidRDefault="00DB4FAA" w:rsidP="00DB4FAA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3F1538DD" w14:textId="7F72356B" w:rsidR="00DB4FAA" w:rsidRDefault="00DB4FAA" w:rsidP="00DB4FAA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C3339DF" w14:textId="22E43190" w:rsidR="00DB4FAA" w:rsidRDefault="00DB4FAA" w:rsidP="00DB4FAA"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Order #</w:t>
            </w: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43FF3B5" w14:textId="214EDC77" w:rsidR="00DB4FAA" w:rsidRDefault="00DB4FAA" w:rsidP="00DB4FAA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DB4FAA" w14:paraId="49A7E94C" w14:textId="77777777" w:rsidTr="00D852CE">
        <w:trPr>
          <w:trHeight w:val="350"/>
        </w:trPr>
        <w:tc>
          <w:tcPr>
            <w:tcW w:w="1525" w:type="dxa"/>
          </w:tcPr>
          <w:p w14:paraId="4D49C0F8" w14:textId="64CF73E5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217CC4AF" w14:textId="2CE633F2" w:rsidR="00DB4FAA" w:rsidRDefault="00DB4FAA" w:rsidP="00DB4FAA">
            <w:r>
              <w:t>loc</w:t>
            </w:r>
          </w:p>
        </w:tc>
        <w:tc>
          <w:tcPr>
            <w:tcW w:w="3147" w:type="dxa"/>
          </w:tcPr>
          <w:p w14:paraId="4A923834" w14:textId="4F4A629C" w:rsidR="00DB4FAA" w:rsidRDefault="00DB4FAA" w:rsidP="00DB4FAA">
            <w:r>
              <w:t>Warehouse</w:t>
            </w:r>
          </w:p>
        </w:tc>
        <w:tc>
          <w:tcPr>
            <w:tcW w:w="2338" w:type="dxa"/>
          </w:tcPr>
          <w:p w14:paraId="6682F96E" w14:textId="704AE65B" w:rsidR="00DB4FAA" w:rsidRDefault="00DB4FAA" w:rsidP="00DB4FAA">
            <w:r w:rsidRPr="00DB4FAA">
              <w:t>x(</w:t>
            </w:r>
            <w:r>
              <w:t>5</w:t>
            </w:r>
            <w:r w:rsidRPr="00DB4FAA">
              <w:t>)</w:t>
            </w:r>
          </w:p>
        </w:tc>
      </w:tr>
      <w:tr w:rsidR="00DB4FAA" w14:paraId="458B9FB6" w14:textId="77777777" w:rsidTr="00D852CE">
        <w:trPr>
          <w:trHeight w:val="350"/>
        </w:trPr>
        <w:tc>
          <w:tcPr>
            <w:tcW w:w="1525" w:type="dxa"/>
          </w:tcPr>
          <w:p w14:paraId="49ADD782" w14:textId="1C45F5F0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2D317A55" w14:textId="2081B77E" w:rsidR="00DB4FAA" w:rsidRDefault="00DB4FAA" w:rsidP="00DB4FAA">
            <w:r>
              <w:t>loc-bin</w:t>
            </w:r>
          </w:p>
        </w:tc>
        <w:tc>
          <w:tcPr>
            <w:tcW w:w="3147" w:type="dxa"/>
          </w:tcPr>
          <w:p w14:paraId="5E2EDC21" w14:textId="4D4C8E84" w:rsidR="00DB4FAA" w:rsidRDefault="00DB4FAA" w:rsidP="00DB4FAA">
            <w:r>
              <w:t>Primary Bin Loc</w:t>
            </w:r>
            <w:r w:rsidR="007F5321">
              <w:t>ation</w:t>
            </w:r>
          </w:p>
        </w:tc>
        <w:tc>
          <w:tcPr>
            <w:tcW w:w="2338" w:type="dxa"/>
          </w:tcPr>
          <w:p w14:paraId="46BFC23E" w14:textId="36C1DACE" w:rsidR="00DB4FAA" w:rsidRDefault="00DB4FAA" w:rsidP="00DB4FAA">
            <w:r w:rsidRPr="00DB4FAA">
              <w:t>x(</w:t>
            </w:r>
            <w:r>
              <w:t>8</w:t>
            </w:r>
            <w:r w:rsidRPr="00DB4FAA">
              <w:t>)</w:t>
            </w:r>
          </w:p>
        </w:tc>
      </w:tr>
      <w:tr w:rsidR="00DB4FAA" w14:paraId="1F50916C" w14:textId="77777777" w:rsidTr="00D852CE">
        <w:trPr>
          <w:trHeight w:val="350"/>
        </w:trPr>
        <w:tc>
          <w:tcPr>
            <w:tcW w:w="1525" w:type="dxa"/>
          </w:tcPr>
          <w:p w14:paraId="187AE522" w14:textId="58826E91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3DB4FEED" w14:textId="134E7B78" w:rsidR="00DB4FAA" w:rsidRDefault="00DB4FAA" w:rsidP="00DB4FAA">
            <w:r>
              <w:t>opened</w:t>
            </w:r>
          </w:p>
        </w:tc>
        <w:tc>
          <w:tcPr>
            <w:tcW w:w="3147" w:type="dxa"/>
          </w:tcPr>
          <w:p w14:paraId="63A49F11" w14:textId="2D91C2CB" w:rsidR="00DB4FAA" w:rsidRDefault="007F5321" w:rsidP="00DB4FAA">
            <w:r>
              <w:t>Open or Closed?</w:t>
            </w:r>
          </w:p>
        </w:tc>
        <w:tc>
          <w:tcPr>
            <w:tcW w:w="2338" w:type="dxa"/>
          </w:tcPr>
          <w:p w14:paraId="3D772844" w14:textId="0804697C" w:rsidR="00DB4FAA" w:rsidRDefault="00DB4FAA" w:rsidP="00DB4FAA">
            <w:r w:rsidRPr="00DB4FAA">
              <w:t>Open/Closed</w:t>
            </w:r>
          </w:p>
        </w:tc>
      </w:tr>
      <w:tr w:rsidR="00DB4FAA" w14:paraId="0A9D7BC0" w14:textId="77777777" w:rsidTr="00D852CE">
        <w:trPr>
          <w:trHeight w:val="350"/>
        </w:trPr>
        <w:tc>
          <w:tcPr>
            <w:tcW w:w="1525" w:type="dxa"/>
          </w:tcPr>
          <w:p w14:paraId="70E7921B" w14:textId="76B95F6E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7EDD06A6" w14:textId="08FE3444" w:rsidR="00DB4FAA" w:rsidRDefault="00DB4FAA" w:rsidP="00DB4FAA">
            <w:r>
              <w:t>ord-no</w:t>
            </w:r>
          </w:p>
        </w:tc>
        <w:tc>
          <w:tcPr>
            <w:tcW w:w="3147" w:type="dxa"/>
          </w:tcPr>
          <w:p w14:paraId="0054FD6D" w14:textId="069F7C5C" w:rsidR="00DB4FAA" w:rsidRDefault="00DB4FAA" w:rsidP="00DB4FAA">
            <w:r>
              <w:t xml:space="preserve">Order </w:t>
            </w:r>
            <w:r w:rsidR="007F5321">
              <w:t>Number</w:t>
            </w:r>
          </w:p>
        </w:tc>
        <w:tc>
          <w:tcPr>
            <w:tcW w:w="2338" w:type="dxa"/>
          </w:tcPr>
          <w:p w14:paraId="578B0075" w14:textId="0CC454F5" w:rsidR="00DB4FAA" w:rsidRDefault="00DB4FAA" w:rsidP="00DB4FAA">
            <w:r w:rsidRPr="00DB4FAA">
              <w:t>&gt;&gt;&gt;&gt;&gt;9</w:t>
            </w:r>
          </w:p>
        </w:tc>
      </w:tr>
      <w:tr w:rsidR="00DB4FAA" w14:paraId="4D27A079" w14:textId="77777777" w:rsidTr="00D852CE">
        <w:trPr>
          <w:trHeight w:val="350"/>
        </w:trPr>
        <w:tc>
          <w:tcPr>
            <w:tcW w:w="1525" w:type="dxa"/>
          </w:tcPr>
          <w:p w14:paraId="56A11E2F" w14:textId="46675C75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7E0FDC11" w14:textId="6899DA09" w:rsidR="00DB4FAA" w:rsidRDefault="00DB4FAA" w:rsidP="00DB4FAA">
            <w:r>
              <w:t>p-c</w:t>
            </w:r>
          </w:p>
        </w:tc>
        <w:tc>
          <w:tcPr>
            <w:tcW w:w="3147" w:type="dxa"/>
          </w:tcPr>
          <w:p w14:paraId="417A8710" w14:textId="58130E23" w:rsidR="00DB4FAA" w:rsidRDefault="00DB4FAA" w:rsidP="00DB4FAA">
            <w:r>
              <w:t>Partial</w:t>
            </w:r>
            <w:r w:rsidR="007F5321">
              <w:t xml:space="preserve"> or </w:t>
            </w:r>
            <w:r>
              <w:t>Complete</w:t>
            </w:r>
          </w:p>
        </w:tc>
        <w:tc>
          <w:tcPr>
            <w:tcW w:w="2338" w:type="dxa"/>
          </w:tcPr>
          <w:p w14:paraId="149C59A4" w14:textId="479874CF" w:rsidR="00DB4FAA" w:rsidRDefault="00DB4FAA" w:rsidP="00DB4FAA">
            <w:r w:rsidRPr="00DB4FAA">
              <w:t>C/P</w:t>
            </w:r>
          </w:p>
        </w:tc>
      </w:tr>
      <w:tr w:rsidR="00DB4FAA" w14:paraId="30B72172" w14:textId="77777777" w:rsidTr="00D852CE">
        <w:trPr>
          <w:trHeight w:val="350"/>
        </w:trPr>
        <w:tc>
          <w:tcPr>
            <w:tcW w:w="1525" w:type="dxa"/>
          </w:tcPr>
          <w:p w14:paraId="04442F22" w14:textId="30A084B4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46D0D16A" w14:textId="629CF2E9" w:rsidR="00DB4FAA" w:rsidRDefault="00DB4FAA" w:rsidP="00DB4FAA">
            <w:r>
              <w:t>pal-chg</w:t>
            </w:r>
          </w:p>
        </w:tc>
        <w:tc>
          <w:tcPr>
            <w:tcW w:w="3147" w:type="dxa"/>
          </w:tcPr>
          <w:p w14:paraId="53FEB3D6" w14:textId="79F237AB" w:rsidR="00DB4FAA" w:rsidRDefault="00DB4FAA" w:rsidP="00DB4FAA">
            <w:r>
              <w:t>Pallet Charge</w:t>
            </w:r>
          </w:p>
        </w:tc>
        <w:tc>
          <w:tcPr>
            <w:tcW w:w="2338" w:type="dxa"/>
          </w:tcPr>
          <w:p w14:paraId="6D45FAE5" w14:textId="3EC60D87" w:rsidR="00DB4FAA" w:rsidRDefault="00DB4FAA" w:rsidP="00DB4FAA">
            <w:r>
              <w:t>X</w:t>
            </w:r>
          </w:p>
        </w:tc>
      </w:tr>
      <w:tr w:rsidR="00DB4FAA" w14:paraId="54CCD12E" w14:textId="77777777" w:rsidTr="00D852CE">
        <w:trPr>
          <w:trHeight w:val="350"/>
        </w:trPr>
        <w:tc>
          <w:tcPr>
            <w:tcW w:w="1525" w:type="dxa"/>
          </w:tcPr>
          <w:p w14:paraId="7C8AEECC" w14:textId="0C6C5ED8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78F806E3" w14:textId="64BD86B3" w:rsidR="00DB4FAA" w:rsidRDefault="00DB4FAA" w:rsidP="00DB4FAA">
            <w:r>
              <w:t>pal-i-no</w:t>
            </w:r>
          </w:p>
        </w:tc>
        <w:tc>
          <w:tcPr>
            <w:tcW w:w="3147" w:type="dxa"/>
          </w:tcPr>
          <w:p w14:paraId="5E2D1931" w14:textId="4E792240" w:rsidR="00DB4FAA" w:rsidRDefault="00DB4FAA" w:rsidP="00DB4FAA">
            <w:r>
              <w:t xml:space="preserve">Pallet RM Item </w:t>
            </w:r>
            <w:r w:rsidR="007F5321">
              <w:t>Number</w:t>
            </w:r>
          </w:p>
        </w:tc>
        <w:tc>
          <w:tcPr>
            <w:tcW w:w="2338" w:type="dxa"/>
          </w:tcPr>
          <w:p w14:paraId="032C47D8" w14:textId="0964F730" w:rsidR="00DB4FAA" w:rsidRDefault="00DB4FAA" w:rsidP="00DB4FAA">
            <w:r w:rsidRPr="00DB4FAA">
              <w:t>x(10)</w:t>
            </w:r>
          </w:p>
        </w:tc>
      </w:tr>
      <w:tr w:rsidR="00DB4FAA" w14:paraId="7D8F5F0E" w14:textId="77777777" w:rsidTr="00D852CE">
        <w:trPr>
          <w:trHeight w:val="350"/>
        </w:trPr>
        <w:tc>
          <w:tcPr>
            <w:tcW w:w="1525" w:type="dxa"/>
          </w:tcPr>
          <w:p w14:paraId="5081B5E4" w14:textId="0F0536ED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1B2BD70E" w14:textId="2E0FD2BD" w:rsidR="00DB4FAA" w:rsidRDefault="00DB4FAA" w:rsidP="00DB4FAA">
            <w:r>
              <w:t>partial</w:t>
            </w:r>
          </w:p>
        </w:tc>
        <w:tc>
          <w:tcPr>
            <w:tcW w:w="3147" w:type="dxa"/>
          </w:tcPr>
          <w:p w14:paraId="7BE5E4C9" w14:textId="164C5B3D" w:rsidR="00DB4FAA" w:rsidRDefault="007F5321" w:rsidP="00DB4FAA">
            <w:r>
              <w:t>Partial Number</w:t>
            </w:r>
          </w:p>
        </w:tc>
        <w:tc>
          <w:tcPr>
            <w:tcW w:w="2338" w:type="dxa"/>
          </w:tcPr>
          <w:p w14:paraId="3D86F5C5" w14:textId="76D6324C" w:rsidR="00DB4FAA" w:rsidRDefault="00DB4FAA" w:rsidP="00DB4FAA">
            <w:r w:rsidRPr="00DB4FAA">
              <w:t>&gt;&gt;&gt;,&gt;&gt;9</w:t>
            </w:r>
          </w:p>
        </w:tc>
      </w:tr>
      <w:tr w:rsidR="00DB4FAA" w14:paraId="3F8BC824" w14:textId="77777777" w:rsidTr="00D852CE">
        <w:trPr>
          <w:trHeight w:val="350"/>
        </w:trPr>
        <w:tc>
          <w:tcPr>
            <w:tcW w:w="1525" w:type="dxa"/>
          </w:tcPr>
          <w:p w14:paraId="003E89C9" w14:textId="13390965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7A38947F" w14:textId="20A34BA6" w:rsidR="00DB4FAA" w:rsidRDefault="00DB4FAA" w:rsidP="00DB4FAA">
            <w:r>
              <w:t>po-no</w:t>
            </w:r>
          </w:p>
        </w:tc>
        <w:tc>
          <w:tcPr>
            <w:tcW w:w="3147" w:type="dxa"/>
          </w:tcPr>
          <w:p w14:paraId="67A5B9FB" w14:textId="760F8DA9" w:rsidR="00DB4FAA" w:rsidRDefault="00DB4FAA" w:rsidP="00DB4FAA">
            <w:r>
              <w:t>Customer PO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5BDCC559" w14:textId="14240590" w:rsidR="00DB4FAA" w:rsidRDefault="00DB4FAA" w:rsidP="00DB4FAA">
            <w:r w:rsidRPr="00DB4FAA">
              <w:t>x(1</w:t>
            </w:r>
            <w:r>
              <w:t>5</w:t>
            </w:r>
            <w:r w:rsidRPr="00DB4FAA">
              <w:t>)</w:t>
            </w:r>
          </w:p>
        </w:tc>
      </w:tr>
      <w:tr w:rsidR="00DB4FAA" w14:paraId="75381CB0" w14:textId="77777777" w:rsidTr="00D852CE">
        <w:trPr>
          <w:trHeight w:val="350"/>
        </w:trPr>
        <w:tc>
          <w:tcPr>
            <w:tcW w:w="1525" w:type="dxa"/>
          </w:tcPr>
          <w:p w14:paraId="7089DAA0" w14:textId="0121A9A2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73952C40" w14:textId="6695310B" w:rsidR="00DB4FAA" w:rsidRDefault="00DB4FAA" w:rsidP="00DB4FAA">
            <w:r>
              <w:t>posted</w:t>
            </w:r>
          </w:p>
        </w:tc>
        <w:tc>
          <w:tcPr>
            <w:tcW w:w="3147" w:type="dxa"/>
          </w:tcPr>
          <w:p w14:paraId="3CCF8478" w14:textId="4DBA7E83" w:rsidR="00DB4FAA" w:rsidRDefault="00DB4FAA" w:rsidP="00DB4FAA">
            <w:r>
              <w:t>Posted</w:t>
            </w:r>
            <w:r w:rsidR="007F5321">
              <w:t>?</w:t>
            </w:r>
          </w:p>
        </w:tc>
        <w:tc>
          <w:tcPr>
            <w:tcW w:w="2338" w:type="dxa"/>
          </w:tcPr>
          <w:p w14:paraId="0019B4C2" w14:textId="13284026" w:rsidR="00DB4FAA" w:rsidRDefault="00DB4FAA" w:rsidP="00DB4FAA">
            <w:r w:rsidRPr="00DB4FAA">
              <w:t>y/n</w:t>
            </w:r>
          </w:p>
        </w:tc>
      </w:tr>
      <w:tr w:rsidR="00DB4FAA" w14:paraId="65DB0E8F" w14:textId="77777777" w:rsidTr="00D852CE">
        <w:trPr>
          <w:trHeight w:val="350"/>
        </w:trPr>
        <w:tc>
          <w:tcPr>
            <w:tcW w:w="1525" w:type="dxa"/>
          </w:tcPr>
          <w:p w14:paraId="04B17E35" w14:textId="47A35907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28437885" w14:textId="3B492388" w:rsidR="00DB4FAA" w:rsidRDefault="00DB4FAA" w:rsidP="00DB4FAA">
            <w:r>
              <w:t>printed</w:t>
            </w:r>
          </w:p>
        </w:tc>
        <w:tc>
          <w:tcPr>
            <w:tcW w:w="3147" w:type="dxa"/>
          </w:tcPr>
          <w:p w14:paraId="3F7341CF" w14:textId="68572B95" w:rsidR="00DB4FAA" w:rsidRDefault="00DB4FAA" w:rsidP="00DB4FAA">
            <w:r>
              <w:t>Printed?</w:t>
            </w:r>
          </w:p>
        </w:tc>
        <w:tc>
          <w:tcPr>
            <w:tcW w:w="2338" w:type="dxa"/>
          </w:tcPr>
          <w:p w14:paraId="43B08495" w14:textId="20A8C4D9" w:rsidR="00DB4FAA" w:rsidRDefault="00DB4FAA" w:rsidP="00DB4FAA">
            <w:r w:rsidRPr="00DB4FAA">
              <w:t>y/n</w:t>
            </w:r>
          </w:p>
        </w:tc>
      </w:tr>
      <w:tr w:rsidR="00DB4FAA" w14:paraId="6546D6D4" w14:textId="77777777" w:rsidTr="00D852CE">
        <w:trPr>
          <w:trHeight w:val="350"/>
        </w:trPr>
        <w:tc>
          <w:tcPr>
            <w:tcW w:w="1525" w:type="dxa"/>
          </w:tcPr>
          <w:p w14:paraId="1FCA7A43" w14:textId="3D0140BA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35C12EE9" w14:textId="400BD4F3" w:rsidR="00DB4FAA" w:rsidRDefault="00DB4FAA" w:rsidP="00DB4FAA">
            <w:r>
              <w:t>qty</w:t>
            </w:r>
          </w:p>
        </w:tc>
        <w:tc>
          <w:tcPr>
            <w:tcW w:w="3147" w:type="dxa"/>
          </w:tcPr>
          <w:p w14:paraId="4F3180ED" w14:textId="732FDA74" w:rsidR="00DB4FAA" w:rsidRDefault="00DB4FAA" w:rsidP="00DB4FAA">
            <w:r>
              <w:t>Quantity Shipped</w:t>
            </w:r>
          </w:p>
        </w:tc>
        <w:tc>
          <w:tcPr>
            <w:tcW w:w="2338" w:type="dxa"/>
          </w:tcPr>
          <w:p w14:paraId="392BED99" w14:textId="732B410F" w:rsidR="00DB4FAA" w:rsidRDefault="00DB4FAA" w:rsidP="00DB4FAA">
            <w:r w:rsidRPr="00DB4FAA">
              <w:t>-&gt;&gt;,&gt;&gt;&gt;,&gt;&gt;9</w:t>
            </w:r>
          </w:p>
        </w:tc>
      </w:tr>
      <w:tr w:rsidR="00DB4FAA" w14:paraId="6F0F94F6" w14:textId="77777777" w:rsidTr="00D852CE">
        <w:trPr>
          <w:trHeight w:val="350"/>
        </w:trPr>
        <w:tc>
          <w:tcPr>
            <w:tcW w:w="1525" w:type="dxa"/>
          </w:tcPr>
          <w:p w14:paraId="69AC7175" w14:textId="13E441FD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17898BAB" w14:textId="66C58183" w:rsidR="00DB4FAA" w:rsidRDefault="00DB4FAA" w:rsidP="00DB4FAA">
            <w:r>
              <w:t>qty-case</w:t>
            </w:r>
          </w:p>
        </w:tc>
        <w:tc>
          <w:tcPr>
            <w:tcW w:w="3147" w:type="dxa"/>
          </w:tcPr>
          <w:p w14:paraId="12BFE3C2" w14:textId="0DDC807E" w:rsidR="00DB4FAA" w:rsidRDefault="00DB4FAA" w:rsidP="00DB4FAA">
            <w:r>
              <w:t>Quantity per Case</w:t>
            </w:r>
          </w:p>
        </w:tc>
        <w:tc>
          <w:tcPr>
            <w:tcW w:w="2338" w:type="dxa"/>
          </w:tcPr>
          <w:p w14:paraId="66914BA3" w14:textId="35C2A582" w:rsidR="00DB4FAA" w:rsidRDefault="00DB4FAA" w:rsidP="00DB4FAA">
            <w:r w:rsidRPr="00DB4FAA">
              <w:t>-&gt;&gt;&gt;,&gt;&gt;Z</w:t>
            </w:r>
          </w:p>
        </w:tc>
      </w:tr>
      <w:tr w:rsidR="00DB4FAA" w14:paraId="0B7BC18E" w14:textId="77777777" w:rsidTr="00D852CE">
        <w:trPr>
          <w:trHeight w:val="350"/>
        </w:trPr>
        <w:tc>
          <w:tcPr>
            <w:tcW w:w="1525" w:type="dxa"/>
          </w:tcPr>
          <w:p w14:paraId="43D29F06" w14:textId="204E81A8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022B7430" w14:textId="7EE68B0E" w:rsidR="00DB4FAA" w:rsidRDefault="00DB4FAA" w:rsidP="00DB4FAA">
            <w:r>
              <w:t>r-no</w:t>
            </w:r>
          </w:p>
        </w:tc>
        <w:tc>
          <w:tcPr>
            <w:tcW w:w="3147" w:type="dxa"/>
          </w:tcPr>
          <w:p w14:paraId="58150218" w14:textId="3AF5C6FF" w:rsidR="00DB4FAA" w:rsidRDefault="007F5321" w:rsidP="00DB4FAA">
            <w:r>
              <w:t>Receipt Number</w:t>
            </w:r>
          </w:p>
        </w:tc>
        <w:tc>
          <w:tcPr>
            <w:tcW w:w="2338" w:type="dxa"/>
          </w:tcPr>
          <w:p w14:paraId="38FE3674" w14:textId="2B9AC978" w:rsidR="00DB4FAA" w:rsidRDefault="00DB4FAA" w:rsidP="00DB4FAA">
            <w:r w:rsidRPr="00DB4FAA">
              <w:t>&gt;&gt;&gt;&gt;&gt;9</w:t>
            </w:r>
          </w:p>
        </w:tc>
      </w:tr>
      <w:tr w:rsidR="00DB4FAA" w14:paraId="2479E2E1" w14:textId="77777777" w:rsidTr="00D852CE">
        <w:trPr>
          <w:trHeight w:val="350"/>
        </w:trPr>
        <w:tc>
          <w:tcPr>
            <w:tcW w:w="1525" w:type="dxa"/>
          </w:tcPr>
          <w:p w14:paraId="25BD2E05" w14:textId="2CBD4AF7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659B2997" w14:textId="166FED3C" w:rsidR="00DB4FAA" w:rsidRDefault="00DB4FAA" w:rsidP="00DB4FAA">
            <w:r>
              <w:t>rec_key</w:t>
            </w:r>
          </w:p>
        </w:tc>
        <w:tc>
          <w:tcPr>
            <w:tcW w:w="3147" w:type="dxa"/>
          </w:tcPr>
          <w:p w14:paraId="0C977367" w14:textId="505420AF" w:rsidR="00DB4FAA" w:rsidRDefault="00DB4FAA" w:rsidP="00DB4FAA">
            <w:r>
              <w:t>Rec Key</w:t>
            </w:r>
          </w:p>
        </w:tc>
        <w:tc>
          <w:tcPr>
            <w:tcW w:w="2338" w:type="dxa"/>
          </w:tcPr>
          <w:p w14:paraId="2932FF53" w14:textId="4DA6094C" w:rsidR="00DB4FAA" w:rsidRDefault="00DB4FAA" w:rsidP="00DB4FAA">
            <w:r w:rsidRPr="00DB4FAA">
              <w:t>X(20)</w:t>
            </w:r>
          </w:p>
        </w:tc>
      </w:tr>
      <w:tr w:rsidR="00DB4FAA" w14:paraId="6D8A6F90" w14:textId="77777777" w:rsidTr="00D852CE">
        <w:trPr>
          <w:trHeight w:val="350"/>
        </w:trPr>
        <w:tc>
          <w:tcPr>
            <w:tcW w:w="1525" w:type="dxa"/>
          </w:tcPr>
          <w:p w14:paraId="73018F67" w14:textId="75724232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1DE74F11" w14:textId="462108FE" w:rsidR="00DB4FAA" w:rsidRDefault="00DB4FAA" w:rsidP="00DB4FAA">
            <w:r>
              <w:t>rel-date</w:t>
            </w:r>
          </w:p>
        </w:tc>
        <w:tc>
          <w:tcPr>
            <w:tcW w:w="3147" w:type="dxa"/>
          </w:tcPr>
          <w:p w14:paraId="4DD10156" w14:textId="64C7B9CC" w:rsidR="00DB4FAA" w:rsidRDefault="00DB4FAA" w:rsidP="00DB4FAA">
            <w:r>
              <w:t>Date Last Counted</w:t>
            </w:r>
          </w:p>
        </w:tc>
        <w:tc>
          <w:tcPr>
            <w:tcW w:w="2338" w:type="dxa"/>
          </w:tcPr>
          <w:p w14:paraId="662D28FD" w14:textId="6C71C052" w:rsidR="00DB4FAA" w:rsidRDefault="00DB4FAA" w:rsidP="00DB4FAA">
            <w:r w:rsidRPr="00DB4FAA">
              <w:t>99/99/9999</w:t>
            </w:r>
          </w:p>
        </w:tc>
      </w:tr>
      <w:tr w:rsidR="00DB4FAA" w14:paraId="2FBC6CED" w14:textId="77777777" w:rsidTr="00D852CE">
        <w:trPr>
          <w:trHeight w:val="350"/>
        </w:trPr>
        <w:tc>
          <w:tcPr>
            <w:tcW w:w="1525" w:type="dxa"/>
          </w:tcPr>
          <w:p w14:paraId="72E6D89A" w14:textId="4B600384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1D107E5D" w14:textId="1721C4AD" w:rsidR="00DB4FAA" w:rsidRDefault="00DB4FAA" w:rsidP="00DB4FAA">
            <w:r>
              <w:t>rel-no</w:t>
            </w:r>
          </w:p>
        </w:tc>
        <w:tc>
          <w:tcPr>
            <w:tcW w:w="3147" w:type="dxa"/>
          </w:tcPr>
          <w:p w14:paraId="1CCC775A" w14:textId="0F6F7AD2" w:rsidR="00DB4FAA" w:rsidRDefault="007F5321" w:rsidP="00DB4FAA">
            <w:r>
              <w:t>Release Number</w:t>
            </w:r>
          </w:p>
        </w:tc>
        <w:tc>
          <w:tcPr>
            <w:tcW w:w="2338" w:type="dxa"/>
          </w:tcPr>
          <w:p w14:paraId="6B0B68B2" w14:textId="60316B08" w:rsidR="00DB4FAA" w:rsidRDefault="00DB4FAA" w:rsidP="00DB4FAA">
            <w:r w:rsidRPr="00DB4FAA">
              <w:t>&gt;&gt;&gt;&gt;&gt;9</w:t>
            </w:r>
          </w:p>
        </w:tc>
      </w:tr>
      <w:tr w:rsidR="00DB4FAA" w14:paraId="4DD451D0" w14:textId="77777777" w:rsidTr="00D852CE">
        <w:trPr>
          <w:trHeight w:val="350"/>
        </w:trPr>
        <w:tc>
          <w:tcPr>
            <w:tcW w:w="1525" w:type="dxa"/>
          </w:tcPr>
          <w:p w14:paraId="6AAB881A" w14:textId="1C8AA9A7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51913CA3" w14:textId="2B2E2234" w:rsidR="00DB4FAA" w:rsidRDefault="00DB4FAA" w:rsidP="00DB4FAA">
            <w:r>
              <w:t>s-code</w:t>
            </w:r>
          </w:p>
        </w:tc>
        <w:tc>
          <w:tcPr>
            <w:tcW w:w="3147" w:type="dxa"/>
          </w:tcPr>
          <w:p w14:paraId="4BD02855" w14:textId="305B89BD" w:rsidR="00DB4FAA" w:rsidRDefault="00DB4FAA" w:rsidP="00DB4FAA">
            <w:r>
              <w:t>Ship Code</w:t>
            </w:r>
          </w:p>
        </w:tc>
        <w:tc>
          <w:tcPr>
            <w:tcW w:w="2338" w:type="dxa"/>
          </w:tcPr>
          <w:p w14:paraId="0BA82D08" w14:textId="62E3EC7E" w:rsidR="00DB4FAA" w:rsidRDefault="00DB4FAA" w:rsidP="00DB4FAA">
            <w:r>
              <w:t>x</w:t>
            </w:r>
          </w:p>
        </w:tc>
      </w:tr>
      <w:tr w:rsidR="00DB4FAA" w14:paraId="5246E5B7" w14:textId="77777777" w:rsidTr="00D852CE">
        <w:trPr>
          <w:trHeight w:val="350"/>
        </w:trPr>
        <w:tc>
          <w:tcPr>
            <w:tcW w:w="1525" w:type="dxa"/>
          </w:tcPr>
          <w:p w14:paraId="65538475" w14:textId="713FF204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500D6BEC" w14:textId="2DE7188E" w:rsidR="00DB4FAA" w:rsidRDefault="00DB4FAA" w:rsidP="00DB4FAA">
            <w:r>
              <w:t>stack code</w:t>
            </w:r>
          </w:p>
        </w:tc>
        <w:tc>
          <w:tcPr>
            <w:tcW w:w="3147" w:type="dxa"/>
          </w:tcPr>
          <w:p w14:paraId="2DF21A65" w14:textId="452B11D0" w:rsidR="00DB4FAA" w:rsidRDefault="00DB4FAA" w:rsidP="00DB4FAA">
            <w:r>
              <w:t>Stacking Code</w:t>
            </w:r>
          </w:p>
        </w:tc>
        <w:tc>
          <w:tcPr>
            <w:tcW w:w="2338" w:type="dxa"/>
          </w:tcPr>
          <w:p w14:paraId="3BEB707B" w14:textId="5CF48EC4" w:rsidR="00DB4FAA" w:rsidRDefault="00DB4FAA" w:rsidP="00DB4FAA">
            <w:r>
              <w:t>x</w:t>
            </w:r>
          </w:p>
        </w:tc>
      </w:tr>
      <w:tr w:rsidR="00DB4FAA" w14:paraId="1C62D78C" w14:textId="77777777" w:rsidTr="00D852CE">
        <w:trPr>
          <w:trHeight w:val="350"/>
        </w:trPr>
        <w:tc>
          <w:tcPr>
            <w:tcW w:w="1525" w:type="dxa"/>
          </w:tcPr>
          <w:p w14:paraId="04E77ED1" w14:textId="1E86E594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3FF8C987" w14:textId="07EF6D09" w:rsidR="00DB4FAA" w:rsidRDefault="00DB4FAA" w:rsidP="00DB4FAA">
            <w:r>
              <w:t>t-freight</w:t>
            </w:r>
          </w:p>
        </w:tc>
        <w:tc>
          <w:tcPr>
            <w:tcW w:w="3147" w:type="dxa"/>
          </w:tcPr>
          <w:p w14:paraId="46582353" w14:textId="6F0AD493" w:rsidR="00DB4FAA" w:rsidRDefault="00DB4FAA" w:rsidP="00DB4FAA">
            <w:r>
              <w:t>Total Freight</w:t>
            </w:r>
          </w:p>
        </w:tc>
        <w:tc>
          <w:tcPr>
            <w:tcW w:w="2338" w:type="dxa"/>
          </w:tcPr>
          <w:p w14:paraId="3E4FF47B" w14:textId="11EA0853" w:rsidR="00DB4FAA" w:rsidRDefault="00DB4FAA" w:rsidP="00DB4FAA">
            <w:r w:rsidRPr="00DB4FAA">
              <w:t>-&gt;&gt;,&gt;&gt;9.99</w:t>
            </w:r>
          </w:p>
        </w:tc>
      </w:tr>
      <w:tr w:rsidR="00DB4FAA" w14:paraId="63DE2741" w14:textId="77777777" w:rsidTr="00D852CE">
        <w:trPr>
          <w:trHeight w:val="350"/>
        </w:trPr>
        <w:tc>
          <w:tcPr>
            <w:tcW w:w="1525" w:type="dxa"/>
          </w:tcPr>
          <w:p w14:paraId="16F3C691" w14:textId="0E1446D8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21155EB4" w14:textId="0E21D6C4" w:rsidR="00DB4FAA" w:rsidRDefault="00DB4FAA" w:rsidP="00DB4FAA">
            <w:r>
              <w:t>t-freight-p</w:t>
            </w:r>
          </w:p>
        </w:tc>
        <w:tc>
          <w:tcPr>
            <w:tcW w:w="3147" w:type="dxa"/>
          </w:tcPr>
          <w:p w14:paraId="4BDED171" w14:textId="7898ACD9" w:rsidR="00DB4FAA" w:rsidRDefault="007F5321" w:rsidP="00DB4FAA">
            <w:r>
              <w:t>Total Freight Payed</w:t>
            </w:r>
          </w:p>
        </w:tc>
        <w:tc>
          <w:tcPr>
            <w:tcW w:w="2338" w:type="dxa"/>
          </w:tcPr>
          <w:p w14:paraId="3E15C2C7" w14:textId="317F364E" w:rsidR="00DB4FAA" w:rsidRDefault="00DB4FAA" w:rsidP="00DB4FAA">
            <w:r w:rsidRPr="00DB4FAA">
              <w:t>-&gt;&gt;,&gt;&gt;&gt;,&gt;&gt;9.99</w:t>
            </w:r>
          </w:p>
        </w:tc>
      </w:tr>
      <w:tr w:rsidR="00DB4FAA" w14:paraId="41202614" w14:textId="77777777" w:rsidTr="00D852CE">
        <w:trPr>
          <w:trHeight w:val="350"/>
        </w:trPr>
        <w:tc>
          <w:tcPr>
            <w:tcW w:w="1525" w:type="dxa"/>
          </w:tcPr>
          <w:p w14:paraId="5C94D615" w14:textId="6DB475CB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54E5CBEE" w14:textId="5029644C" w:rsidR="00DB4FAA" w:rsidRDefault="00DB4FAA" w:rsidP="00DB4FAA">
            <w:r>
              <w:t>t-fuel</w:t>
            </w:r>
          </w:p>
        </w:tc>
        <w:tc>
          <w:tcPr>
            <w:tcW w:w="3147" w:type="dxa"/>
          </w:tcPr>
          <w:p w14:paraId="0ECD3D4F" w14:textId="06B14107" w:rsidR="00DB4FAA" w:rsidRDefault="00DB4FAA" w:rsidP="00DB4FAA">
            <w:r>
              <w:t>Total Fuel</w:t>
            </w:r>
          </w:p>
        </w:tc>
        <w:tc>
          <w:tcPr>
            <w:tcW w:w="2338" w:type="dxa"/>
          </w:tcPr>
          <w:p w14:paraId="72B5BCFD" w14:textId="5107FF6C" w:rsidR="00DB4FAA" w:rsidRDefault="00DB4FAA" w:rsidP="00DB4FAA">
            <w:r w:rsidRPr="00DB4FAA">
              <w:t>-&gt;&gt;,&gt;&gt;9.99</w:t>
            </w:r>
          </w:p>
        </w:tc>
      </w:tr>
      <w:tr w:rsidR="00DB4FAA" w14:paraId="75C65A3E" w14:textId="77777777" w:rsidTr="00D852CE">
        <w:trPr>
          <w:trHeight w:val="350"/>
        </w:trPr>
        <w:tc>
          <w:tcPr>
            <w:tcW w:w="1525" w:type="dxa"/>
          </w:tcPr>
          <w:p w14:paraId="0961A3F6" w14:textId="14711206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01DBCDEB" w14:textId="03079227" w:rsidR="00DB4FAA" w:rsidRDefault="00DB4FAA" w:rsidP="00DB4FAA">
            <w:r>
              <w:t>tag</w:t>
            </w:r>
          </w:p>
        </w:tc>
        <w:tc>
          <w:tcPr>
            <w:tcW w:w="3147" w:type="dxa"/>
          </w:tcPr>
          <w:p w14:paraId="687750AA" w14:textId="52BA4139" w:rsidR="00DB4FAA" w:rsidRPr="007F5321" w:rsidRDefault="007F5321" w:rsidP="00DB4FAA">
            <w:pPr>
              <w:rPr>
                <w:b/>
                <w:bCs/>
              </w:rPr>
            </w:pPr>
            <w:r>
              <w:t>Tag Number</w:t>
            </w:r>
          </w:p>
        </w:tc>
        <w:tc>
          <w:tcPr>
            <w:tcW w:w="2338" w:type="dxa"/>
          </w:tcPr>
          <w:p w14:paraId="445E6E9D" w14:textId="61B73239" w:rsidR="00DB4FAA" w:rsidRDefault="00DB4FAA" w:rsidP="00DB4FAA">
            <w:r w:rsidRPr="00DB4FAA">
              <w:t>x(8)</w:t>
            </w:r>
          </w:p>
        </w:tc>
      </w:tr>
      <w:tr w:rsidR="00DB4FAA" w14:paraId="374CF560" w14:textId="77777777" w:rsidTr="00D852CE">
        <w:trPr>
          <w:trHeight w:val="350"/>
        </w:trPr>
        <w:tc>
          <w:tcPr>
            <w:tcW w:w="1525" w:type="dxa"/>
          </w:tcPr>
          <w:p w14:paraId="5580FB3A" w14:textId="6A9B41A8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5032BFE7" w14:textId="21988772" w:rsidR="00DB4FAA" w:rsidRDefault="00DB4FAA" w:rsidP="00DB4FAA">
            <w:r>
              <w:t>tot-pallets</w:t>
            </w:r>
          </w:p>
        </w:tc>
        <w:tc>
          <w:tcPr>
            <w:tcW w:w="3147" w:type="dxa"/>
          </w:tcPr>
          <w:p w14:paraId="45F8E6F8" w14:textId="4D25C5A6" w:rsidR="00DB4FAA" w:rsidRDefault="00DB4FAA" w:rsidP="00DB4FAA">
            <w:r>
              <w:t>Total Pallets</w:t>
            </w:r>
          </w:p>
        </w:tc>
        <w:tc>
          <w:tcPr>
            <w:tcW w:w="2338" w:type="dxa"/>
          </w:tcPr>
          <w:p w14:paraId="78C1A111" w14:textId="64DAB8DC" w:rsidR="00DB4FAA" w:rsidRDefault="00DB4FAA" w:rsidP="00DB4FAA">
            <w:r w:rsidRPr="00DB4FAA">
              <w:t>&gt;,&gt;&gt;9</w:t>
            </w:r>
          </w:p>
        </w:tc>
      </w:tr>
      <w:tr w:rsidR="00DB4FAA" w14:paraId="20D72EDE" w14:textId="77777777" w:rsidTr="00D852CE">
        <w:trPr>
          <w:trHeight w:val="350"/>
        </w:trPr>
        <w:tc>
          <w:tcPr>
            <w:tcW w:w="1525" w:type="dxa"/>
          </w:tcPr>
          <w:p w14:paraId="1E6E2271" w14:textId="70B6BD4F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022C163B" w14:textId="5E741158" w:rsidR="00DB4FAA" w:rsidRDefault="00DB4FAA" w:rsidP="00DB4FAA">
            <w:r>
              <w:t>tot-qty</w:t>
            </w:r>
          </w:p>
        </w:tc>
        <w:tc>
          <w:tcPr>
            <w:tcW w:w="3147" w:type="dxa"/>
          </w:tcPr>
          <w:p w14:paraId="705D8C5A" w14:textId="3AFB8F7C" w:rsidR="00DB4FAA" w:rsidRDefault="007F5321" w:rsidP="00DB4FAA">
            <w:r>
              <w:t>Total Quantity</w:t>
            </w:r>
          </w:p>
        </w:tc>
        <w:tc>
          <w:tcPr>
            <w:tcW w:w="2338" w:type="dxa"/>
          </w:tcPr>
          <w:p w14:paraId="4FDE5E5E" w14:textId="150E2540" w:rsidR="00DB4FAA" w:rsidRDefault="00DB4FAA" w:rsidP="00DB4FAA">
            <w:r w:rsidRPr="00DB4FAA">
              <w:t>-&gt;&gt;,&gt;&gt;&gt;,&gt;&gt;9</w:t>
            </w:r>
          </w:p>
        </w:tc>
      </w:tr>
      <w:tr w:rsidR="00DB4FAA" w14:paraId="3A7C4B0F" w14:textId="77777777" w:rsidTr="00D852CE">
        <w:trPr>
          <w:trHeight w:val="350"/>
        </w:trPr>
        <w:tc>
          <w:tcPr>
            <w:tcW w:w="1525" w:type="dxa"/>
          </w:tcPr>
          <w:p w14:paraId="7A2DB1A5" w14:textId="0B8FDA30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4604ED38" w14:textId="1B383B64" w:rsidR="00DB4FAA" w:rsidRDefault="00DB4FAA" w:rsidP="00DB4FAA">
            <w:r>
              <w:t>unit-count</w:t>
            </w:r>
          </w:p>
        </w:tc>
        <w:tc>
          <w:tcPr>
            <w:tcW w:w="3147" w:type="dxa"/>
          </w:tcPr>
          <w:p w14:paraId="460D54EF" w14:textId="258A7034" w:rsidR="00DB4FAA" w:rsidRDefault="00DB4FAA" w:rsidP="00DB4FAA">
            <w:r>
              <w:t>Unit Count</w:t>
            </w:r>
          </w:p>
        </w:tc>
        <w:tc>
          <w:tcPr>
            <w:tcW w:w="2338" w:type="dxa"/>
          </w:tcPr>
          <w:p w14:paraId="08803BA1" w14:textId="7B34DB31" w:rsidR="00DB4FAA" w:rsidRDefault="00DB4FAA" w:rsidP="00DB4FAA">
            <w:r w:rsidRPr="00DB4FAA">
              <w:t>&gt;&gt;&gt;,&gt;&gt;9</w:t>
            </w:r>
          </w:p>
        </w:tc>
      </w:tr>
      <w:tr w:rsidR="00DB4FAA" w14:paraId="09999192" w14:textId="77777777" w:rsidTr="00D852CE">
        <w:trPr>
          <w:trHeight w:val="350"/>
        </w:trPr>
        <w:tc>
          <w:tcPr>
            <w:tcW w:w="1525" w:type="dxa"/>
          </w:tcPr>
          <w:p w14:paraId="4D58416F" w14:textId="53CF790C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4DD32800" w14:textId="6006DC10" w:rsidR="00DB4FAA" w:rsidRDefault="00DB4FAA" w:rsidP="00DB4FAA">
            <w:r>
              <w:t>units-pallet</w:t>
            </w:r>
          </w:p>
        </w:tc>
        <w:tc>
          <w:tcPr>
            <w:tcW w:w="3147" w:type="dxa"/>
          </w:tcPr>
          <w:p w14:paraId="38B25853" w14:textId="4A872CA8" w:rsidR="00DB4FAA" w:rsidRDefault="00DB4FAA" w:rsidP="00DB4FAA">
            <w:r>
              <w:t>Units per Pallet</w:t>
            </w:r>
          </w:p>
        </w:tc>
        <w:tc>
          <w:tcPr>
            <w:tcW w:w="2338" w:type="dxa"/>
          </w:tcPr>
          <w:p w14:paraId="2CF33734" w14:textId="1A432AA2" w:rsidR="00DB4FAA" w:rsidRDefault="00DB4FAA" w:rsidP="00DB4FAA">
            <w:r>
              <w:t>&gt;9</w:t>
            </w:r>
          </w:p>
        </w:tc>
      </w:tr>
      <w:tr w:rsidR="00DB4FAA" w14:paraId="2A7CC3CF" w14:textId="77777777" w:rsidTr="00D852CE">
        <w:trPr>
          <w:trHeight w:val="350"/>
        </w:trPr>
        <w:tc>
          <w:tcPr>
            <w:tcW w:w="1525" w:type="dxa"/>
          </w:tcPr>
          <w:p w14:paraId="6372530C" w14:textId="6102FA22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33E8D85D" w14:textId="2A542D91" w:rsidR="00DB4FAA" w:rsidRDefault="00DB4FAA" w:rsidP="00DB4FAA">
            <w:r>
              <w:t>upd-date</w:t>
            </w:r>
          </w:p>
        </w:tc>
        <w:tc>
          <w:tcPr>
            <w:tcW w:w="3147" w:type="dxa"/>
          </w:tcPr>
          <w:p w14:paraId="06C13BEF" w14:textId="0CC97647" w:rsidR="00DB4FAA" w:rsidRDefault="00DB4FAA" w:rsidP="00DB4FAA">
            <w:r>
              <w:t>Updated Date</w:t>
            </w:r>
          </w:p>
        </w:tc>
        <w:tc>
          <w:tcPr>
            <w:tcW w:w="2338" w:type="dxa"/>
          </w:tcPr>
          <w:p w14:paraId="3E24F2A0" w14:textId="5FB35660" w:rsidR="00DB4FAA" w:rsidRDefault="00DB4FAA" w:rsidP="00DB4FAA">
            <w:r w:rsidRPr="00DB4FAA">
              <w:t>99/99/9999</w:t>
            </w:r>
          </w:p>
        </w:tc>
      </w:tr>
      <w:tr w:rsidR="00DB4FAA" w14:paraId="3269591E" w14:textId="77777777" w:rsidTr="00D852CE">
        <w:trPr>
          <w:trHeight w:val="350"/>
        </w:trPr>
        <w:tc>
          <w:tcPr>
            <w:tcW w:w="1525" w:type="dxa"/>
          </w:tcPr>
          <w:p w14:paraId="0F70B451" w14:textId="7FAC6F1D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71C25247" w14:textId="615CA6E8" w:rsidR="00DB4FAA" w:rsidRDefault="00DB4FAA" w:rsidP="00DB4FAA">
            <w:r>
              <w:t>upd-time</w:t>
            </w:r>
          </w:p>
        </w:tc>
        <w:tc>
          <w:tcPr>
            <w:tcW w:w="3147" w:type="dxa"/>
          </w:tcPr>
          <w:p w14:paraId="46DB593D" w14:textId="50BC55E5" w:rsidR="00DB4FAA" w:rsidRDefault="00DB4FAA" w:rsidP="00DB4FAA">
            <w:r>
              <w:t>Updated Time</w:t>
            </w:r>
          </w:p>
        </w:tc>
        <w:tc>
          <w:tcPr>
            <w:tcW w:w="2338" w:type="dxa"/>
          </w:tcPr>
          <w:p w14:paraId="67FB6548" w14:textId="45D112B7" w:rsidR="00DB4FAA" w:rsidRDefault="00DB4FAA" w:rsidP="00DB4FAA">
            <w:r w:rsidRPr="00DB4FAA">
              <w:t>-&gt;,&gt;&gt;&gt;,&gt;&gt;9</w:t>
            </w:r>
          </w:p>
        </w:tc>
      </w:tr>
      <w:tr w:rsidR="00DB4FAA" w14:paraId="759548EE" w14:textId="77777777" w:rsidTr="00D852CE">
        <w:trPr>
          <w:trHeight w:val="350"/>
        </w:trPr>
        <w:tc>
          <w:tcPr>
            <w:tcW w:w="1525" w:type="dxa"/>
          </w:tcPr>
          <w:p w14:paraId="0E8CA533" w14:textId="613B1F10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44AA4C13" w14:textId="6F8E88CB" w:rsidR="00DB4FAA" w:rsidRDefault="00DB4FAA" w:rsidP="00DB4FAA">
            <w:r>
              <w:t>user-id</w:t>
            </w:r>
          </w:p>
        </w:tc>
        <w:tc>
          <w:tcPr>
            <w:tcW w:w="3147" w:type="dxa"/>
          </w:tcPr>
          <w:p w14:paraId="543557BB" w14:textId="7EB1047D" w:rsidR="00DB4FAA" w:rsidRDefault="007F5321" w:rsidP="00DB4FAA">
            <w:r>
              <w:t>User ID</w:t>
            </w:r>
          </w:p>
        </w:tc>
        <w:tc>
          <w:tcPr>
            <w:tcW w:w="2338" w:type="dxa"/>
          </w:tcPr>
          <w:p w14:paraId="1D73912E" w14:textId="3C34A87C" w:rsidR="00DB4FAA" w:rsidRDefault="00DB4FAA" w:rsidP="00DB4FAA">
            <w:r w:rsidRPr="00DB4FAA">
              <w:t>x(8)</w:t>
            </w:r>
          </w:p>
        </w:tc>
      </w:tr>
      <w:tr w:rsidR="00DB4FAA" w14:paraId="203E9D87" w14:textId="77777777" w:rsidTr="00D852CE">
        <w:trPr>
          <w:trHeight w:val="350"/>
        </w:trPr>
        <w:tc>
          <w:tcPr>
            <w:tcW w:w="1525" w:type="dxa"/>
          </w:tcPr>
          <w:p w14:paraId="7B1BCDA4" w14:textId="53E494FB" w:rsidR="00DB4FAA" w:rsidRDefault="00DB4FAA" w:rsidP="00DB4FAA">
            <w:r w:rsidRPr="00525E3D">
              <w:t>oe-boll</w:t>
            </w:r>
          </w:p>
        </w:tc>
        <w:tc>
          <w:tcPr>
            <w:tcW w:w="2340" w:type="dxa"/>
          </w:tcPr>
          <w:p w14:paraId="74ACFE17" w14:textId="325F01A5" w:rsidR="00DB4FAA" w:rsidRDefault="00DB4FAA" w:rsidP="00DB4FAA">
            <w:r>
              <w:t>weight</w:t>
            </w:r>
          </w:p>
        </w:tc>
        <w:tc>
          <w:tcPr>
            <w:tcW w:w="3147" w:type="dxa"/>
          </w:tcPr>
          <w:p w14:paraId="2B9CBFC1" w14:textId="2963C0C4" w:rsidR="00DB4FAA" w:rsidRDefault="00DB4FAA" w:rsidP="00DB4FAA">
            <w:r>
              <w:t>Weight</w:t>
            </w:r>
          </w:p>
        </w:tc>
        <w:tc>
          <w:tcPr>
            <w:tcW w:w="2338" w:type="dxa"/>
          </w:tcPr>
          <w:p w14:paraId="37750B48" w14:textId="70D2E35D" w:rsidR="00DB4FAA" w:rsidRDefault="00DB4FAA" w:rsidP="00DB4FAA">
            <w:r w:rsidRPr="00DB4FAA">
              <w:t>&gt;&gt;&gt;&gt;9</w:t>
            </w:r>
          </w:p>
        </w:tc>
      </w:tr>
    </w:tbl>
    <w:p w14:paraId="618644CD" w14:textId="77777777" w:rsidR="00EE56B7" w:rsidRPr="00451F4E" w:rsidRDefault="00EE56B7" w:rsidP="00EE56B7"/>
    <w:p w14:paraId="770A543F" w14:textId="77777777" w:rsidR="00EE56B7" w:rsidRDefault="00EE56B7" w:rsidP="00EE56B7"/>
    <w:p w14:paraId="624EE4AE" w14:textId="77777777" w:rsidR="00EE56B7" w:rsidRPr="00421D19" w:rsidRDefault="00EE56B7" w:rsidP="00EE56B7"/>
    <w:p w14:paraId="07A7C15A" w14:textId="1F617263" w:rsidR="00EE56B7" w:rsidRDefault="009A4F23" w:rsidP="00EE56B7">
      <w:pPr>
        <w:pStyle w:val="Heading2"/>
      </w:pPr>
      <w:bookmarkStart w:id="32" w:name="_Toc49801915"/>
      <w:r>
        <w:lastRenderedPageBreak/>
        <w:t>Order Entry File Header Table</w:t>
      </w:r>
      <w:r w:rsidR="00EE56B7">
        <w:t xml:space="preserve"> Field Definitions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4ADE45AA" w14:textId="77777777" w:rsidTr="00D852CE">
        <w:tc>
          <w:tcPr>
            <w:tcW w:w="1525" w:type="dxa"/>
          </w:tcPr>
          <w:p w14:paraId="49B160E0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34DE60A5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22E69A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99882C9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9A4F23" w14:paraId="44363431" w14:textId="77777777" w:rsidTr="00D852CE">
        <w:trPr>
          <w:trHeight w:val="377"/>
        </w:trPr>
        <w:tc>
          <w:tcPr>
            <w:tcW w:w="1525" w:type="dxa"/>
          </w:tcPr>
          <w:p w14:paraId="4C237322" w14:textId="1BC76E8D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704BA2B" w14:textId="4FF29150" w:rsidR="009A4F23" w:rsidRDefault="00DB4FAA" w:rsidP="009A4F23">
            <w:r>
              <w:t>ack-prnt</w:t>
            </w:r>
          </w:p>
        </w:tc>
        <w:tc>
          <w:tcPr>
            <w:tcW w:w="3147" w:type="dxa"/>
          </w:tcPr>
          <w:p w14:paraId="5B66BCCA" w14:textId="68062B1D" w:rsidR="009A4F23" w:rsidRDefault="00F949B5" w:rsidP="009A4F23">
            <w:r>
              <w:t>Acknowledgement Printed</w:t>
            </w:r>
            <w:r w:rsidR="007F5321">
              <w:t>?</w:t>
            </w:r>
          </w:p>
        </w:tc>
        <w:tc>
          <w:tcPr>
            <w:tcW w:w="2338" w:type="dxa"/>
          </w:tcPr>
          <w:p w14:paraId="0F6581EE" w14:textId="4C778398" w:rsidR="009A4F23" w:rsidRDefault="00C362FD" w:rsidP="009A4F23">
            <w:r w:rsidRPr="00C362FD">
              <w:t>yes/no</w:t>
            </w:r>
          </w:p>
        </w:tc>
      </w:tr>
      <w:tr w:rsidR="009A4F23" w14:paraId="504BA981" w14:textId="77777777" w:rsidTr="00D852CE">
        <w:trPr>
          <w:trHeight w:val="350"/>
        </w:trPr>
        <w:tc>
          <w:tcPr>
            <w:tcW w:w="1525" w:type="dxa"/>
          </w:tcPr>
          <w:p w14:paraId="6E7D267F" w14:textId="1CBE93B8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523AC927" w14:textId="5CDA2928" w:rsidR="009A4F23" w:rsidRDefault="00DB4FAA" w:rsidP="009A4F23">
            <w:r>
              <w:t>addr</w:t>
            </w:r>
          </w:p>
        </w:tc>
        <w:tc>
          <w:tcPr>
            <w:tcW w:w="3147" w:type="dxa"/>
          </w:tcPr>
          <w:p w14:paraId="3443B01D" w14:textId="3B96E4FD" w:rsidR="009A4F23" w:rsidRDefault="00F949B5" w:rsidP="009A4F23">
            <w:r>
              <w:t>Customer Address</w:t>
            </w:r>
          </w:p>
        </w:tc>
        <w:tc>
          <w:tcPr>
            <w:tcW w:w="2338" w:type="dxa"/>
          </w:tcPr>
          <w:p w14:paraId="23C8254C" w14:textId="5522030F" w:rsidR="009A4F23" w:rsidRDefault="00C362FD" w:rsidP="009A4F23">
            <w:r w:rsidRPr="00C362FD">
              <w:t>x(30)</w:t>
            </w:r>
          </w:p>
        </w:tc>
      </w:tr>
      <w:tr w:rsidR="009A4F23" w14:paraId="65C821F0" w14:textId="77777777" w:rsidTr="00D852CE">
        <w:trPr>
          <w:trHeight w:val="350"/>
        </w:trPr>
        <w:tc>
          <w:tcPr>
            <w:tcW w:w="1525" w:type="dxa"/>
          </w:tcPr>
          <w:p w14:paraId="01B28BFD" w14:textId="66C237E1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39B11F62" w14:textId="49345B4A" w:rsidR="009A4F23" w:rsidRDefault="00DB4FAA" w:rsidP="009A4F23">
            <w:r>
              <w:t>apprived-date</w:t>
            </w:r>
          </w:p>
        </w:tc>
        <w:tc>
          <w:tcPr>
            <w:tcW w:w="3147" w:type="dxa"/>
          </w:tcPr>
          <w:p w14:paraId="5B0DCE77" w14:textId="7E2623B2" w:rsidR="009A4F23" w:rsidRDefault="00F949B5" w:rsidP="009A4F23">
            <w:r>
              <w:t>Approved Date</w:t>
            </w:r>
          </w:p>
        </w:tc>
        <w:tc>
          <w:tcPr>
            <w:tcW w:w="2338" w:type="dxa"/>
          </w:tcPr>
          <w:p w14:paraId="3BB6903C" w14:textId="1C69C93A" w:rsidR="009A4F23" w:rsidRDefault="00C362FD" w:rsidP="009A4F23">
            <w:r w:rsidRPr="00C362FD">
              <w:t>99/99/99</w:t>
            </w:r>
          </w:p>
        </w:tc>
      </w:tr>
      <w:tr w:rsidR="009A4F23" w14:paraId="6A327E04" w14:textId="77777777" w:rsidTr="00D852CE">
        <w:trPr>
          <w:trHeight w:val="350"/>
        </w:trPr>
        <w:tc>
          <w:tcPr>
            <w:tcW w:w="1525" w:type="dxa"/>
          </w:tcPr>
          <w:p w14:paraId="49CAF3B7" w14:textId="0018EB04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9F4932B" w14:textId="088C8505" w:rsidR="009A4F23" w:rsidRDefault="00DB4FAA" w:rsidP="009A4F23">
            <w:r>
              <w:t>apprived-id</w:t>
            </w:r>
          </w:p>
        </w:tc>
        <w:tc>
          <w:tcPr>
            <w:tcW w:w="3147" w:type="dxa"/>
          </w:tcPr>
          <w:p w14:paraId="06BE8A61" w14:textId="264348FB" w:rsidR="009A4F23" w:rsidRDefault="00F949B5" w:rsidP="009A4F23">
            <w:r>
              <w:t>Approved By</w:t>
            </w:r>
            <w:r w:rsidR="007F5321">
              <w:t xml:space="preserve"> (User)</w:t>
            </w:r>
          </w:p>
        </w:tc>
        <w:tc>
          <w:tcPr>
            <w:tcW w:w="2338" w:type="dxa"/>
          </w:tcPr>
          <w:p w14:paraId="56CF4FBA" w14:textId="0AF2413E" w:rsidR="009A4F23" w:rsidRDefault="00C362FD" w:rsidP="009A4F23">
            <w:r w:rsidRPr="00C362FD">
              <w:t>x(</w:t>
            </w:r>
            <w:r>
              <w:t>8</w:t>
            </w:r>
            <w:r w:rsidRPr="00C362FD">
              <w:t>)</w:t>
            </w:r>
          </w:p>
        </w:tc>
      </w:tr>
      <w:tr w:rsidR="009A4F23" w14:paraId="03E4D93B" w14:textId="77777777" w:rsidTr="00D852CE">
        <w:trPr>
          <w:trHeight w:val="350"/>
        </w:trPr>
        <w:tc>
          <w:tcPr>
            <w:tcW w:w="1525" w:type="dxa"/>
          </w:tcPr>
          <w:p w14:paraId="2E194B6D" w14:textId="3859643F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1B6F64A0" w14:textId="11FC842B" w:rsidR="009A4F23" w:rsidRDefault="00DB4FAA" w:rsidP="009A4F23">
            <w:r>
              <w:t>bank-code</w:t>
            </w:r>
          </w:p>
        </w:tc>
        <w:tc>
          <w:tcPr>
            <w:tcW w:w="3147" w:type="dxa"/>
          </w:tcPr>
          <w:p w14:paraId="1B74014E" w14:textId="6456F0E8" w:rsidR="009A4F23" w:rsidRDefault="007F5321" w:rsidP="009A4F23">
            <w:r>
              <w:t>B</w:t>
            </w:r>
            <w:r w:rsidR="00F949B5">
              <w:t>ank Code</w:t>
            </w:r>
          </w:p>
        </w:tc>
        <w:tc>
          <w:tcPr>
            <w:tcW w:w="2338" w:type="dxa"/>
          </w:tcPr>
          <w:p w14:paraId="4C62C322" w14:textId="65FC916B" w:rsidR="009A4F23" w:rsidRDefault="00C362FD" w:rsidP="009A4F23">
            <w:r w:rsidRPr="00C362FD">
              <w:t>x(</w:t>
            </w:r>
            <w:r>
              <w:t>8</w:t>
            </w:r>
            <w:r w:rsidRPr="00C362FD">
              <w:t>)</w:t>
            </w:r>
          </w:p>
        </w:tc>
      </w:tr>
      <w:tr w:rsidR="009A4F23" w14:paraId="1FFA8B3D" w14:textId="77777777" w:rsidTr="00D852CE">
        <w:trPr>
          <w:trHeight w:val="350"/>
        </w:trPr>
        <w:tc>
          <w:tcPr>
            <w:tcW w:w="1525" w:type="dxa"/>
          </w:tcPr>
          <w:p w14:paraId="7D6E52CB" w14:textId="1667239B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C6B35F4" w14:textId="7C85C6CF" w:rsidR="009A4F23" w:rsidRDefault="00DB4FAA" w:rsidP="009A4F23">
            <w:r>
              <w:t>bill-i</w:t>
            </w:r>
          </w:p>
        </w:tc>
        <w:tc>
          <w:tcPr>
            <w:tcW w:w="3147" w:type="dxa"/>
          </w:tcPr>
          <w:p w14:paraId="08017D07" w14:textId="74DF5972" w:rsidR="009A4F23" w:rsidRDefault="007F5321" w:rsidP="009A4F23">
            <w:r>
              <w:t>Bi</w:t>
            </w:r>
            <w:r w:rsidR="00F949B5">
              <w:t>lling Instructions</w:t>
            </w:r>
          </w:p>
        </w:tc>
        <w:tc>
          <w:tcPr>
            <w:tcW w:w="2338" w:type="dxa"/>
          </w:tcPr>
          <w:p w14:paraId="3C262F8A" w14:textId="18135309" w:rsidR="009A4F23" w:rsidRDefault="00C362FD" w:rsidP="009A4F23">
            <w:r w:rsidRPr="00C362FD">
              <w:t>x(</w:t>
            </w:r>
            <w:r>
              <w:t>6</w:t>
            </w:r>
            <w:r w:rsidRPr="00C362FD">
              <w:t>0)</w:t>
            </w:r>
          </w:p>
        </w:tc>
      </w:tr>
      <w:tr w:rsidR="009A4F23" w14:paraId="2C8D26FD" w14:textId="77777777" w:rsidTr="00D852CE">
        <w:trPr>
          <w:trHeight w:val="350"/>
        </w:trPr>
        <w:tc>
          <w:tcPr>
            <w:tcW w:w="1525" w:type="dxa"/>
          </w:tcPr>
          <w:p w14:paraId="69BC6F49" w14:textId="24432FB0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7D063256" w14:textId="2D492CC0" w:rsidR="009A4F23" w:rsidRDefault="00DB4FAA" w:rsidP="009A4F23">
            <w:r>
              <w:t>bill-to</w:t>
            </w:r>
          </w:p>
        </w:tc>
        <w:tc>
          <w:tcPr>
            <w:tcW w:w="3147" w:type="dxa"/>
          </w:tcPr>
          <w:p w14:paraId="71C5FFE1" w14:textId="170A009E" w:rsidR="009A4F23" w:rsidRDefault="00F949B5" w:rsidP="009A4F23">
            <w:r>
              <w:t>Bill To</w:t>
            </w:r>
          </w:p>
        </w:tc>
        <w:tc>
          <w:tcPr>
            <w:tcW w:w="2338" w:type="dxa"/>
          </w:tcPr>
          <w:p w14:paraId="53F657A5" w14:textId="2B5BC047" w:rsidR="009A4F23" w:rsidRDefault="00C362FD" w:rsidP="009A4F23">
            <w:r w:rsidRPr="00C362FD">
              <w:t>x(</w:t>
            </w:r>
            <w:r>
              <w:t>8</w:t>
            </w:r>
            <w:r w:rsidRPr="00C362FD">
              <w:t>)</w:t>
            </w:r>
          </w:p>
        </w:tc>
      </w:tr>
      <w:tr w:rsidR="009A4F23" w14:paraId="74CFF5E3" w14:textId="77777777" w:rsidTr="00D852CE">
        <w:trPr>
          <w:trHeight w:val="350"/>
        </w:trPr>
        <w:tc>
          <w:tcPr>
            <w:tcW w:w="1525" w:type="dxa"/>
          </w:tcPr>
          <w:p w14:paraId="3E1D8DC7" w14:textId="6942DA4A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ED4EB48" w14:textId="44248457" w:rsidR="009A4F23" w:rsidRDefault="00DB4FAA" w:rsidP="009A4F23">
            <w:r>
              <w:t>carrier</w:t>
            </w:r>
          </w:p>
        </w:tc>
        <w:tc>
          <w:tcPr>
            <w:tcW w:w="3147" w:type="dxa"/>
          </w:tcPr>
          <w:p w14:paraId="1952D06C" w14:textId="48FFF7C9" w:rsidR="009A4F23" w:rsidRDefault="00F949B5" w:rsidP="009A4F23">
            <w:r>
              <w:t>Carrier</w:t>
            </w:r>
          </w:p>
        </w:tc>
        <w:tc>
          <w:tcPr>
            <w:tcW w:w="2338" w:type="dxa"/>
          </w:tcPr>
          <w:p w14:paraId="1912799B" w14:textId="2CFAE85C" w:rsidR="009A4F23" w:rsidRDefault="00C362FD" w:rsidP="009A4F23">
            <w:r w:rsidRPr="00C362FD">
              <w:t>x(</w:t>
            </w:r>
            <w:r>
              <w:t>5</w:t>
            </w:r>
            <w:r w:rsidRPr="00C362FD">
              <w:t>)</w:t>
            </w:r>
          </w:p>
        </w:tc>
      </w:tr>
      <w:tr w:rsidR="009A4F23" w14:paraId="7B2385EE" w14:textId="77777777" w:rsidTr="00D852CE">
        <w:trPr>
          <w:trHeight w:val="350"/>
        </w:trPr>
        <w:tc>
          <w:tcPr>
            <w:tcW w:w="1525" w:type="dxa"/>
          </w:tcPr>
          <w:p w14:paraId="691909B6" w14:textId="296AE80A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0967BE3" w14:textId="64F946D7" w:rsidR="009A4F23" w:rsidRDefault="00DB4FAA" w:rsidP="009A4F23">
            <w:r>
              <w:t>cc-actnum</w:t>
            </w:r>
          </w:p>
        </w:tc>
        <w:tc>
          <w:tcPr>
            <w:tcW w:w="3147" w:type="dxa"/>
          </w:tcPr>
          <w:p w14:paraId="281B751B" w14:textId="6276499B" w:rsidR="009A4F23" w:rsidRDefault="007F5321" w:rsidP="009A4F23">
            <w:r>
              <w:t>Credit Card</w:t>
            </w:r>
            <w:r w:rsidR="00F949B5">
              <w:t xml:space="preserve"> Account </w:t>
            </w:r>
            <w:r>
              <w:t>Number</w:t>
            </w:r>
          </w:p>
        </w:tc>
        <w:tc>
          <w:tcPr>
            <w:tcW w:w="2338" w:type="dxa"/>
          </w:tcPr>
          <w:p w14:paraId="406844C8" w14:textId="01CC0D78" w:rsidR="009A4F23" w:rsidRDefault="00C362FD" w:rsidP="009A4F23">
            <w:r w:rsidRPr="00C362FD">
              <w:t>x(</w:t>
            </w:r>
            <w:r>
              <w:t>25</w:t>
            </w:r>
            <w:r w:rsidRPr="00C362FD">
              <w:t>)</w:t>
            </w:r>
          </w:p>
        </w:tc>
      </w:tr>
      <w:tr w:rsidR="009A4F23" w14:paraId="7B075B18" w14:textId="77777777" w:rsidTr="00D852CE">
        <w:trPr>
          <w:trHeight w:val="350"/>
        </w:trPr>
        <w:tc>
          <w:tcPr>
            <w:tcW w:w="1525" w:type="dxa"/>
          </w:tcPr>
          <w:p w14:paraId="1CD5F8BE" w14:textId="1AF44E6F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57B45F79" w14:textId="14D88656" w:rsidR="009A4F23" w:rsidRDefault="00DB4FAA" w:rsidP="009A4F23">
            <w:r>
              <w:t>cc-addr</w:t>
            </w:r>
          </w:p>
        </w:tc>
        <w:tc>
          <w:tcPr>
            <w:tcW w:w="3147" w:type="dxa"/>
          </w:tcPr>
          <w:p w14:paraId="3DBF859D" w14:textId="1DA7B62E" w:rsidR="009A4F23" w:rsidRDefault="007F5321" w:rsidP="009A4F23">
            <w:r>
              <w:t xml:space="preserve">Credit Card </w:t>
            </w:r>
            <w:r w:rsidR="00F949B5">
              <w:t>Address</w:t>
            </w:r>
          </w:p>
        </w:tc>
        <w:tc>
          <w:tcPr>
            <w:tcW w:w="2338" w:type="dxa"/>
          </w:tcPr>
          <w:p w14:paraId="7775BE02" w14:textId="2FBE1860" w:rsidR="009A4F23" w:rsidRDefault="00C362FD" w:rsidP="009A4F23">
            <w:r w:rsidRPr="00C362FD">
              <w:t>x(30)</w:t>
            </w:r>
          </w:p>
        </w:tc>
      </w:tr>
      <w:tr w:rsidR="009A4F23" w14:paraId="46A55058" w14:textId="77777777" w:rsidTr="00D852CE">
        <w:trPr>
          <w:trHeight w:val="350"/>
        </w:trPr>
        <w:tc>
          <w:tcPr>
            <w:tcW w:w="1525" w:type="dxa"/>
          </w:tcPr>
          <w:p w14:paraId="643E9809" w14:textId="09C73E6A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505B75E6" w14:textId="70D0C8AA" w:rsidR="009A4F23" w:rsidRDefault="00DB4FAA" w:rsidP="009A4F23">
            <w:r>
              <w:t>cc-auth</w:t>
            </w:r>
          </w:p>
        </w:tc>
        <w:tc>
          <w:tcPr>
            <w:tcW w:w="3147" w:type="dxa"/>
          </w:tcPr>
          <w:p w14:paraId="5FC6D038" w14:textId="2BC0F7B8" w:rsidR="009A4F23" w:rsidRDefault="00F949B5" w:rsidP="009A4F23">
            <w:r>
              <w:t>Credit Card Authorization</w:t>
            </w:r>
          </w:p>
        </w:tc>
        <w:tc>
          <w:tcPr>
            <w:tcW w:w="2338" w:type="dxa"/>
          </w:tcPr>
          <w:p w14:paraId="692EE21D" w14:textId="74D44DEC" w:rsidR="009A4F23" w:rsidRDefault="00C362FD" w:rsidP="009A4F23">
            <w:r w:rsidRPr="00C362FD">
              <w:t>x(30)</w:t>
            </w:r>
          </w:p>
        </w:tc>
      </w:tr>
      <w:tr w:rsidR="009A4F23" w14:paraId="6EE603EB" w14:textId="77777777" w:rsidTr="00D852CE">
        <w:trPr>
          <w:trHeight w:val="350"/>
        </w:trPr>
        <w:tc>
          <w:tcPr>
            <w:tcW w:w="1525" w:type="dxa"/>
          </w:tcPr>
          <w:p w14:paraId="4F0829B1" w14:textId="3B52BF6F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7345075" w14:textId="76FCA934" w:rsidR="009A4F23" w:rsidRDefault="00DB4FAA" w:rsidP="009A4F23">
            <w:r>
              <w:t>cc-bank</w:t>
            </w:r>
          </w:p>
        </w:tc>
        <w:tc>
          <w:tcPr>
            <w:tcW w:w="3147" w:type="dxa"/>
          </w:tcPr>
          <w:p w14:paraId="7CFF5438" w14:textId="7449609D" w:rsidR="009A4F23" w:rsidRDefault="007F5321" w:rsidP="009A4F23">
            <w:r>
              <w:t>Credit Card B</w:t>
            </w:r>
            <w:r w:rsidR="00F949B5">
              <w:t>ank Name</w:t>
            </w:r>
          </w:p>
        </w:tc>
        <w:tc>
          <w:tcPr>
            <w:tcW w:w="2338" w:type="dxa"/>
          </w:tcPr>
          <w:p w14:paraId="6A4EDFA1" w14:textId="437FFE24" w:rsidR="009A4F23" w:rsidRDefault="00C362FD" w:rsidP="009A4F23">
            <w:r w:rsidRPr="00C362FD">
              <w:t>x(30)</w:t>
            </w:r>
          </w:p>
        </w:tc>
      </w:tr>
      <w:tr w:rsidR="009A4F23" w14:paraId="5B28CBF1" w14:textId="77777777" w:rsidTr="00D852CE">
        <w:trPr>
          <w:trHeight w:val="350"/>
        </w:trPr>
        <w:tc>
          <w:tcPr>
            <w:tcW w:w="1525" w:type="dxa"/>
          </w:tcPr>
          <w:p w14:paraId="093145CF" w14:textId="01403F07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424FDE5B" w14:textId="18C8BDD3" w:rsidR="009A4F23" w:rsidRDefault="00DB4FAA" w:rsidP="009A4F23">
            <w:r>
              <w:t>cc-city</w:t>
            </w:r>
          </w:p>
        </w:tc>
        <w:tc>
          <w:tcPr>
            <w:tcW w:w="3147" w:type="dxa"/>
          </w:tcPr>
          <w:p w14:paraId="0D121FD4" w14:textId="1B3E0E09" w:rsidR="009A4F23" w:rsidRDefault="007F5321" w:rsidP="009A4F23">
            <w:r>
              <w:t xml:space="preserve">Credit Card </w:t>
            </w:r>
            <w:r w:rsidR="00F949B5">
              <w:t>City</w:t>
            </w:r>
          </w:p>
        </w:tc>
        <w:tc>
          <w:tcPr>
            <w:tcW w:w="2338" w:type="dxa"/>
          </w:tcPr>
          <w:p w14:paraId="0B5BC888" w14:textId="2E70456F" w:rsidR="009A4F23" w:rsidRDefault="00C362FD" w:rsidP="009A4F23">
            <w:r w:rsidRPr="00C362FD">
              <w:t>x(</w:t>
            </w:r>
            <w:r>
              <w:t>15</w:t>
            </w:r>
            <w:r w:rsidRPr="00C362FD">
              <w:t>)</w:t>
            </w:r>
          </w:p>
        </w:tc>
      </w:tr>
      <w:tr w:rsidR="009A4F23" w14:paraId="48AF526D" w14:textId="77777777" w:rsidTr="00D852CE">
        <w:trPr>
          <w:trHeight w:val="350"/>
        </w:trPr>
        <w:tc>
          <w:tcPr>
            <w:tcW w:w="1525" w:type="dxa"/>
          </w:tcPr>
          <w:p w14:paraId="4724C1C7" w14:textId="65DF78B6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682AD857" w14:textId="096479B0" w:rsidR="009A4F23" w:rsidRDefault="00DB4FAA" w:rsidP="009A4F23">
            <w:r>
              <w:t>cc-company</w:t>
            </w:r>
          </w:p>
        </w:tc>
        <w:tc>
          <w:tcPr>
            <w:tcW w:w="3147" w:type="dxa"/>
          </w:tcPr>
          <w:p w14:paraId="4EBA74C5" w14:textId="6121C9D8" w:rsidR="009A4F23" w:rsidRDefault="007F5321" w:rsidP="009A4F23">
            <w:r>
              <w:t xml:space="preserve">Credit Card </w:t>
            </w:r>
            <w:r w:rsidR="00F949B5">
              <w:t>Company Name</w:t>
            </w:r>
          </w:p>
        </w:tc>
        <w:tc>
          <w:tcPr>
            <w:tcW w:w="2338" w:type="dxa"/>
          </w:tcPr>
          <w:p w14:paraId="621E8A5F" w14:textId="08D1B660" w:rsidR="009A4F23" w:rsidRDefault="00C362FD" w:rsidP="009A4F23">
            <w:r w:rsidRPr="00C362FD">
              <w:t>x(30)</w:t>
            </w:r>
          </w:p>
        </w:tc>
      </w:tr>
      <w:tr w:rsidR="009A4F23" w14:paraId="67242BC4" w14:textId="77777777" w:rsidTr="00D852CE">
        <w:trPr>
          <w:trHeight w:val="350"/>
        </w:trPr>
        <w:tc>
          <w:tcPr>
            <w:tcW w:w="1525" w:type="dxa"/>
          </w:tcPr>
          <w:p w14:paraId="08F9F95E" w14:textId="6E78C79E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78E02F7C" w14:textId="42643780" w:rsidR="009A4F23" w:rsidRDefault="00DB4FAA" w:rsidP="009A4F23">
            <w:r>
              <w:t>cc-country</w:t>
            </w:r>
          </w:p>
        </w:tc>
        <w:tc>
          <w:tcPr>
            <w:tcW w:w="3147" w:type="dxa"/>
          </w:tcPr>
          <w:p w14:paraId="4B8AABEC" w14:textId="711CD7DA" w:rsidR="009A4F23" w:rsidRDefault="007F5321" w:rsidP="009A4F23">
            <w:r>
              <w:t xml:space="preserve">Credit Card </w:t>
            </w:r>
            <w:r w:rsidR="00F949B5">
              <w:t>Country</w:t>
            </w:r>
          </w:p>
        </w:tc>
        <w:tc>
          <w:tcPr>
            <w:tcW w:w="2338" w:type="dxa"/>
          </w:tcPr>
          <w:p w14:paraId="21F24A96" w14:textId="2B3DC081" w:rsidR="009A4F23" w:rsidRDefault="00C362FD" w:rsidP="009A4F23">
            <w:r w:rsidRPr="00C362FD">
              <w:t>x(</w:t>
            </w:r>
            <w:r>
              <w:t>1</w:t>
            </w:r>
            <w:r w:rsidRPr="00C362FD">
              <w:t>0)</w:t>
            </w:r>
          </w:p>
        </w:tc>
      </w:tr>
      <w:tr w:rsidR="009A4F23" w14:paraId="143BEAE5" w14:textId="77777777" w:rsidTr="00D852CE">
        <w:trPr>
          <w:trHeight w:val="350"/>
        </w:trPr>
        <w:tc>
          <w:tcPr>
            <w:tcW w:w="1525" w:type="dxa"/>
          </w:tcPr>
          <w:p w14:paraId="71AFDEC8" w14:textId="4A17BB5D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302A408" w14:textId="28CC79A7" w:rsidR="009A4F23" w:rsidRDefault="00DB4FAA" w:rsidP="009A4F23">
            <w:r>
              <w:t>cc-cvv-code</w:t>
            </w:r>
          </w:p>
        </w:tc>
        <w:tc>
          <w:tcPr>
            <w:tcW w:w="3147" w:type="dxa"/>
          </w:tcPr>
          <w:p w14:paraId="175B86AC" w14:textId="4A1B8C9D" w:rsidR="009A4F23" w:rsidRDefault="007F5321" w:rsidP="009A4F23">
            <w:r>
              <w:t xml:space="preserve">Credit Card </w:t>
            </w:r>
            <w:r w:rsidR="00F949B5">
              <w:t>CVV Code</w:t>
            </w:r>
          </w:p>
        </w:tc>
        <w:tc>
          <w:tcPr>
            <w:tcW w:w="2338" w:type="dxa"/>
          </w:tcPr>
          <w:p w14:paraId="2D4A3E11" w14:textId="130714C9" w:rsidR="009A4F23" w:rsidRDefault="00C362FD" w:rsidP="009A4F23">
            <w:r w:rsidRPr="00C362FD">
              <w:t>x(3)</w:t>
            </w:r>
          </w:p>
        </w:tc>
      </w:tr>
      <w:tr w:rsidR="009A4F23" w14:paraId="4AE2791C" w14:textId="77777777" w:rsidTr="00D852CE">
        <w:trPr>
          <w:trHeight w:val="350"/>
        </w:trPr>
        <w:tc>
          <w:tcPr>
            <w:tcW w:w="1525" w:type="dxa"/>
          </w:tcPr>
          <w:p w14:paraId="59AF0910" w14:textId="25C27426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2AFB9BA8" w14:textId="118776DC" w:rsidR="009A4F23" w:rsidRDefault="00DB4FAA" w:rsidP="009A4F23">
            <w:r>
              <w:t>cc-expiration</w:t>
            </w:r>
          </w:p>
        </w:tc>
        <w:tc>
          <w:tcPr>
            <w:tcW w:w="3147" w:type="dxa"/>
          </w:tcPr>
          <w:p w14:paraId="118F44A4" w14:textId="6E3DA5B7" w:rsidR="009A4F23" w:rsidRDefault="00F949B5" w:rsidP="009A4F23">
            <w:r>
              <w:t>Credit Card Expiration</w:t>
            </w:r>
          </w:p>
        </w:tc>
        <w:tc>
          <w:tcPr>
            <w:tcW w:w="2338" w:type="dxa"/>
          </w:tcPr>
          <w:p w14:paraId="4048FB6E" w14:textId="57803F92" w:rsidR="009A4F23" w:rsidRDefault="00C362FD" w:rsidP="009A4F23">
            <w:r w:rsidRPr="00C362FD">
              <w:t>99/99/9999</w:t>
            </w:r>
          </w:p>
        </w:tc>
      </w:tr>
      <w:tr w:rsidR="009A4F23" w14:paraId="2AE31747" w14:textId="77777777" w:rsidTr="00D852CE">
        <w:trPr>
          <w:trHeight w:val="350"/>
        </w:trPr>
        <w:tc>
          <w:tcPr>
            <w:tcW w:w="1525" w:type="dxa"/>
          </w:tcPr>
          <w:p w14:paraId="6D4D1251" w14:textId="72C6BF42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40C4A3E3" w14:textId="7EB18733" w:rsidR="009A4F23" w:rsidRDefault="00DB4FAA" w:rsidP="009A4F23">
            <w:r>
              <w:t>cc-name</w:t>
            </w:r>
          </w:p>
        </w:tc>
        <w:tc>
          <w:tcPr>
            <w:tcW w:w="3147" w:type="dxa"/>
          </w:tcPr>
          <w:p w14:paraId="52D01C0C" w14:textId="296CE624" w:rsidR="009A4F23" w:rsidRDefault="00F949B5" w:rsidP="009A4F23">
            <w:r>
              <w:t>Credit Card Holder</w:t>
            </w:r>
            <w:r w:rsidR="007F5321">
              <w:t>’</w:t>
            </w:r>
            <w:r>
              <w:t>s Name</w:t>
            </w:r>
          </w:p>
        </w:tc>
        <w:tc>
          <w:tcPr>
            <w:tcW w:w="2338" w:type="dxa"/>
          </w:tcPr>
          <w:p w14:paraId="14D0D75F" w14:textId="514AAF0A" w:rsidR="009A4F23" w:rsidRDefault="00C362FD" w:rsidP="009A4F23">
            <w:r w:rsidRPr="00C362FD">
              <w:t>x(30)</w:t>
            </w:r>
          </w:p>
        </w:tc>
      </w:tr>
      <w:tr w:rsidR="009A4F23" w14:paraId="6417C9E2" w14:textId="77777777" w:rsidTr="00D852CE">
        <w:trPr>
          <w:trHeight w:val="350"/>
        </w:trPr>
        <w:tc>
          <w:tcPr>
            <w:tcW w:w="1525" w:type="dxa"/>
          </w:tcPr>
          <w:p w14:paraId="6500C85F" w14:textId="2F9100CF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6A13CC96" w14:textId="45E85522" w:rsidR="009A4F23" w:rsidRDefault="00DB4FAA" w:rsidP="009A4F23">
            <w:r>
              <w:t>cc-num</w:t>
            </w:r>
          </w:p>
        </w:tc>
        <w:tc>
          <w:tcPr>
            <w:tcW w:w="3147" w:type="dxa"/>
          </w:tcPr>
          <w:p w14:paraId="149C7BCC" w14:textId="04AE2286" w:rsidR="009A4F23" w:rsidRDefault="00F949B5" w:rsidP="009A4F23">
            <w:r>
              <w:t>Credit Card Number</w:t>
            </w:r>
          </w:p>
        </w:tc>
        <w:tc>
          <w:tcPr>
            <w:tcW w:w="2338" w:type="dxa"/>
          </w:tcPr>
          <w:p w14:paraId="52460AC3" w14:textId="743681E4" w:rsidR="009A4F23" w:rsidRDefault="00C362FD" w:rsidP="009A4F23">
            <w:r w:rsidRPr="00C362FD">
              <w:t>x(</w:t>
            </w:r>
            <w:r>
              <w:t>2</w:t>
            </w:r>
            <w:r w:rsidRPr="00C362FD">
              <w:t>0)</w:t>
            </w:r>
          </w:p>
        </w:tc>
      </w:tr>
      <w:tr w:rsidR="009A4F23" w14:paraId="754DF89C" w14:textId="77777777" w:rsidTr="00D852CE">
        <w:trPr>
          <w:trHeight w:val="350"/>
        </w:trPr>
        <w:tc>
          <w:tcPr>
            <w:tcW w:w="1525" w:type="dxa"/>
          </w:tcPr>
          <w:p w14:paraId="7FA8C448" w14:textId="63786E39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87EEE8D" w14:textId="68A70FB6" w:rsidR="009A4F23" w:rsidRDefault="00DB4FAA" w:rsidP="009A4F23">
            <w:r>
              <w:t>cc-phone</w:t>
            </w:r>
          </w:p>
        </w:tc>
        <w:tc>
          <w:tcPr>
            <w:tcW w:w="3147" w:type="dxa"/>
          </w:tcPr>
          <w:p w14:paraId="08925C63" w14:textId="728E500B" w:rsidR="009A4F23" w:rsidRDefault="007F5321" w:rsidP="009A4F23">
            <w:r>
              <w:t xml:space="preserve">Credit Card </w:t>
            </w:r>
            <w:r w:rsidR="00F949B5">
              <w:t xml:space="preserve">Phone </w:t>
            </w:r>
            <w:r>
              <w:t>Number</w:t>
            </w:r>
          </w:p>
        </w:tc>
        <w:tc>
          <w:tcPr>
            <w:tcW w:w="2338" w:type="dxa"/>
          </w:tcPr>
          <w:p w14:paraId="71EEE82D" w14:textId="3847C1B4" w:rsidR="009A4F23" w:rsidRDefault="00C362FD" w:rsidP="009A4F23">
            <w:r w:rsidRPr="00C362FD">
              <w:t>(999) 999-9999</w:t>
            </w:r>
          </w:p>
        </w:tc>
      </w:tr>
      <w:tr w:rsidR="009A4F23" w14:paraId="73DE1C83" w14:textId="77777777" w:rsidTr="00D852CE">
        <w:trPr>
          <w:trHeight w:val="350"/>
        </w:trPr>
        <w:tc>
          <w:tcPr>
            <w:tcW w:w="1525" w:type="dxa"/>
          </w:tcPr>
          <w:p w14:paraId="4B477906" w14:textId="38EA2054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0FFABADE" w14:textId="622D067A" w:rsidR="009A4F23" w:rsidRDefault="00DB4FAA" w:rsidP="009A4F23">
            <w:r>
              <w:t>cc-state</w:t>
            </w:r>
          </w:p>
        </w:tc>
        <w:tc>
          <w:tcPr>
            <w:tcW w:w="3147" w:type="dxa"/>
          </w:tcPr>
          <w:p w14:paraId="20DF8867" w14:textId="770F59B6" w:rsidR="009A4F23" w:rsidRDefault="007F5321" w:rsidP="009A4F23">
            <w:r>
              <w:t xml:space="preserve">Credit Card </w:t>
            </w:r>
            <w:r w:rsidR="00F949B5">
              <w:t>State</w:t>
            </w:r>
          </w:p>
        </w:tc>
        <w:tc>
          <w:tcPr>
            <w:tcW w:w="2338" w:type="dxa"/>
          </w:tcPr>
          <w:p w14:paraId="3A80A246" w14:textId="2913E4CB" w:rsidR="009A4F23" w:rsidRDefault="00C362FD" w:rsidP="009A4F23">
            <w:r w:rsidRPr="00C362FD">
              <w:t>x(</w:t>
            </w:r>
            <w:r>
              <w:t>2</w:t>
            </w:r>
            <w:r w:rsidRPr="00C362FD">
              <w:t>)</w:t>
            </w:r>
          </w:p>
        </w:tc>
      </w:tr>
      <w:tr w:rsidR="009A4F23" w14:paraId="7CCA2913" w14:textId="77777777" w:rsidTr="00D852CE">
        <w:trPr>
          <w:trHeight w:val="350"/>
        </w:trPr>
        <w:tc>
          <w:tcPr>
            <w:tcW w:w="1525" w:type="dxa"/>
          </w:tcPr>
          <w:p w14:paraId="2AF8B990" w14:textId="1F8011DE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22F3996A" w14:textId="7FC8F4AE" w:rsidR="009A4F23" w:rsidRDefault="00F949B5" w:rsidP="009A4F23">
            <w:r>
              <w:t>cc-</w:t>
            </w:r>
            <w:r w:rsidR="00DB4FAA">
              <w:t>type</w:t>
            </w:r>
          </w:p>
        </w:tc>
        <w:tc>
          <w:tcPr>
            <w:tcW w:w="3147" w:type="dxa"/>
          </w:tcPr>
          <w:p w14:paraId="765131A6" w14:textId="516E786D" w:rsidR="009A4F23" w:rsidRDefault="00F949B5" w:rsidP="009A4F23">
            <w:r>
              <w:t>Credit Card Type</w:t>
            </w:r>
          </w:p>
        </w:tc>
        <w:tc>
          <w:tcPr>
            <w:tcW w:w="2338" w:type="dxa"/>
          </w:tcPr>
          <w:p w14:paraId="23EAABB6" w14:textId="13DCA23C" w:rsidR="009A4F23" w:rsidRDefault="00C362FD" w:rsidP="009A4F23">
            <w:r w:rsidRPr="00C362FD">
              <w:t>x(</w:t>
            </w:r>
            <w:r>
              <w:t>8</w:t>
            </w:r>
            <w:r w:rsidRPr="00C362FD">
              <w:t>)</w:t>
            </w:r>
          </w:p>
        </w:tc>
      </w:tr>
      <w:tr w:rsidR="009A4F23" w14:paraId="4A94E370" w14:textId="77777777" w:rsidTr="00D852CE">
        <w:trPr>
          <w:trHeight w:val="350"/>
        </w:trPr>
        <w:tc>
          <w:tcPr>
            <w:tcW w:w="1525" w:type="dxa"/>
          </w:tcPr>
          <w:p w14:paraId="7296B470" w14:textId="476F4E9D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1A951451" w14:textId="4627CBF9" w:rsidR="009A4F23" w:rsidRDefault="00F949B5" w:rsidP="009A4F23">
            <w:r>
              <w:t>cc-zip</w:t>
            </w:r>
          </w:p>
        </w:tc>
        <w:tc>
          <w:tcPr>
            <w:tcW w:w="3147" w:type="dxa"/>
          </w:tcPr>
          <w:p w14:paraId="643922FE" w14:textId="68887CC7" w:rsidR="009A4F23" w:rsidRDefault="007F5321" w:rsidP="009A4F23">
            <w:r>
              <w:t xml:space="preserve">Credit Card </w:t>
            </w:r>
            <w:r w:rsidR="00F949B5">
              <w:t>Zip Code</w:t>
            </w:r>
          </w:p>
        </w:tc>
        <w:tc>
          <w:tcPr>
            <w:tcW w:w="2338" w:type="dxa"/>
          </w:tcPr>
          <w:p w14:paraId="7F00539E" w14:textId="156F8A92" w:rsidR="009A4F23" w:rsidRDefault="00C362FD" w:rsidP="009A4F23">
            <w:r w:rsidRPr="00C362FD">
              <w:t>x(</w:t>
            </w:r>
            <w:r>
              <w:t>1</w:t>
            </w:r>
            <w:r w:rsidRPr="00C362FD">
              <w:t>0)</w:t>
            </w:r>
          </w:p>
        </w:tc>
      </w:tr>
      <w:tr w:rsidR="009A4F23" w14:paraId="55AA7691" w14:textId="77777777" w:rsidTr="00D852CE">
        <w:trPr>
          <w:trHeight w:val="350"/>
        </w:trPr>
        <w:tc>
          <w:tcPr>
            <w:tcW w:w="1525" w:type="dxa"/>
          </w:tcPr>
          <w:p w14:paraId="4CE61016" w14:textId="50B9B6E7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3103F203" w14:textId="7DBC1E7A" w:rsidR="009A4F23" w:rsidRDefault="00F949B5" w:rsidP="009A4F23">
            <w:r>
              <w:t>ch-type</w:t>
            </w:r>
          </w:p>
        </w:tc>
        <w:tc>
          <w:tcPr>
            <w:tcW w:w="3147" w:type="dxa"/>
          </w:tcPr>
          <w:p w14:paraId="7F6824A5" w14:textId="02D2712E" w:rsidR="009A4F23" w:rsidRDefault="00F949B5" w:rsidP="009A4F23">
            <w:r>
              <w:t>Credit Hold Type</w:t>
            </w:r>
          </w:p>
        </w:tc>
        <w:tc>
          <w:tcPr>
            <w:tcW w:w="2338" w:type="dxa"/>
          </w:tcPr>
          <w:p w14:paraId="5952B9B0" w14:textId="369827F6" w:rsidR="009A4F23" w:rsidRDefault="00C362FD" w:rsidP="009A4F23">
            <w:r w:rsidRPr="00C362FD">
              <w:t>x(</w:t>
            </w:r>
            <w:r>
              <w:t>5</w:t>
            </w:r>
            <w:r w:rsidRPr="00C362FD">
              <w:t>)</w:t>
            </w:r>
          </w:p>
        </w:tc>
      </w:tr>
      <w:tr w:rsidR="009A4F23" w14:paraId="114BD582" w14:textId="77777777" w:rsidTr="00D852CE">
        <w:trPr>
          <w:trHeight w:val="350"/>
        </w:trPr>
        <w:tc>
          <w:tcPr>
            <w:tcW w:w="1525" w:type="dxa"/>
          </w:tcPr>
          <w:p w14:paraId="07938C85" w14:textId="4F11DBB5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428276C0" w14:textId="25332AA5" w:rsidR="009A4F23" w:rsidRDefault="00F949B5" w:rsidP="009A4F23">
            <w:r>
              <w:t>city</w:t>
            </w:r>
          </w:p>
        </w:tc>
        <w:tc>
          <w:tcPr>
            <w:tcW w:w="3147" w:type="dxa"/>
          </w:tcPr>
          <w:p w14:paraId="22127294" w14:textId="494F9B2E" w:rsidR="009A4F23" w:rsidRDefault="00F949B5" w:rsidP="009A4F23">
            <w:r>
              <w:t>City</w:t>
            </w:r>
          </w:p>
        </w:tc>
        <w:tc>
          <w:tcPr>
            <w:tcW w:w="2338" w:type="dxa"/>
          </w:tcPr>
          <w:p w14:paraId="38C24E8A" w14:textId="10831E45" w:rsidR="009A4F23" w:rsidRDefault="00C362FD" w:rsidP="009A4F23">
            <w:r w:rsidRPr="00C362FD">
              <w:t>x(</w:t>
            </w:r>
            <w:r>
              <w:t>15</w:t>
            </w:r>
            <w:r w:rsidRPr="00C362FD">
              <w:t>)</w:t>
            </w:r>
          </w:p>
        </w:tc>
      </w:tr>
      <w:tr w:rsidR="009A4F23" w14:paraId="3AB5C819" w14:textId="77777777" w:rsidTr="00D852CE">
        <w:trPr>
          <w:trHeight w:val="350"/>
        </w:trPr>
        <w:tc>
          <w:tcPr>
            <w:tcW w:w="1525" w:type="dxa"/>
          </w:tcPr>
          <w:p w14:paraId="254A99BF" w14:textId="112D7711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39F8ECBC" w14:textId="3503FDAF" w:rsidR="009A4F23" w:rsidRDefault="00F949B5" w:rsidP="009A4F23">
            <w:r>
              <w:t>company</w:t>
            </w:r>
          </w:p>
        </w:tc>
        <w:tc>
          <w:tcPr>
            <w:tcW w:w="3147" w:type="dxa"/>
          </w:tcPr>
          <w:p w14:paraId="1D9EB28E" w14:textId="3E999CEF" w:rsidR="009A4F23" w:rsidRDefault="00F949B5" w:rsidP="009A4F23">
            <w:r>
              <w:t>Company</w:t>
            </w:r>
          </w:p>
        </w:tc>
        <w:tc>
          <w:tcPr>
            <w:tcW w:w="2338" w:type="dxa"/>
          </w:tcPr>
          <w:p w14:paraId="6C34A549" w14:textId="4C954242" w:rsidR="009A4F23" w:rsidRDefault="00C362FD" w:rsidP="009A4F23">
            <w:r w:rsidRPr="00C362FD">
              <w:t>x(3)</w:t>
            </w:r>
          </w:p>
        </w:tc>
      </w:tr>
      <w:tr w:rsidR="009A4F23" w14:paraId="7C433EA3" w14:textId="77777777" w:rsidTr="00D852CE">
        <w:trPr>
          <w:trHeight w:val="350"/>
        </w:trPr>
        <w:tc>
          <w:tcPr>
            <w:tcW w:w="1525" w:type="dxa"/>
          </w:tcPr>
          <w:p w14:paraId="6ACA342E" w14:textId="089A35B9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6A40C564" w14:textId="089E4360" w:rsidR="009A4F23" w:rsidRDefault="00F949B5" w:rsidP="009A4F23">
            <w:r>
              <w:t>contact</w:t>
            </w:r>
          </w:p>
        </w:tc>
        <w:tc>
          <w:tcPr>
            <w:tcW w:w="3147" w:type="dxa"/>
          </w:tcPr>
          <w:p w14:paraId="51E170C2" w14:textId="6ED561EA" w:rsidR="009A4F23" w:rsidRDefault="00F949B5" w:rsidP="009A4F23">
            <w:r>
              <w:t>Contact Name</w:t>
            </w:r>
          </w:p>
        </w:tc>
        <w:tc>
          <w:tcPr>
            <w:tcW w:w="2338" w:type="dxa"/>
          </w:tcPr>
          <w:p w14:paraId="50AF9DBD" w14:textId="2FEAF0BA" w:rsidR="009A4F23" w:rsidRDefault="00C362FD" w:rsidP="009A4F23">
            <w:r w:rsidRPr="00C362FD">
              <w:t>x(</w:t>
            </w:r>
            <w:r>
              <w:t>25</w:t>
            </w:r>
            <w:r w:rsidRPr="00C362FD">
              <w:t>)</w:t>
            </w:r>
          </w:p>
        </w:tc>
      </w:tr>
      <w:tr w:rsidR="009A4F23" w14:paraId="20A01EE9" w14:textId="77777777" w:rsidTr="00D852CE">
        <w:trPr>
          <w:trHeight w:val="350"/>
        </w:trPr>
        <w:tc>
          <w:tcPr>
            <w:tcW w:w="1525" w:type="dxa"/>
          </w:tcPr>
          <w:p w14:paraId="3AC6F165" w14:textId="209C8705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7D278508" w14:textId="152073BB" w:rsidR="009A4F23" w:rsidRDefault="00F949B5" w:rsidP="009A4F23">
            <w:r>
              <w:t>curr-code</w:t>
            </w:r>
          </w:p>
        </w:tc>
        <w:tc>
          <w:tcPr>
            <w:tcW w:w="3147" w:type="dxa"/>
          </w:tcPr>
          <w:p w14:paraId="70277FD6" w14:textId="5C79C758" w:rsidR="009A4F23" w:rsidRDefault="00F949B5" w:rsidP="009A4F23">
            <w:r>
              <w:t>Currency Code</w:t>
            </w:r>
          </w:p>
        </w:tc>
        <w:tc>
          <w:tcPr>
            <w:tcW w:w="2338" w:type="dxa"/>
          </w:tcPr>
          <w:p w14:paraId="36601F5E" w14:textId="1FB88409" w:rsidR="009A4F23" w:rsidRDefault="00C362FD" w:rsidP="009A4F23">
            <w:r w:rsidRPr="00C362FD">
              <w:t>x(3)</w:t>
            </w:r>
          </w:p>
        </w:tc>
      </w:tr>
      <w:tr w:rsidR="009A4F23" w14:paraId="5104EA4D" w14:textId="77777777" w:rsidTr="00D852CE">
        <w:trPr>
          <w:trHeight w:val="350"/>
        </w:trPr>
        <w:tc>
          <w:tcPr>
            <w:tcW w:w="1525" w:type="dxa"/>
          </w:tcPr>
          <w:p w14:paraId="39CE883E" w14:textId="55B425D8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434D83D2" w14:textId="4701903E" w:rsidR="009A4F23" w:rsidRDefault="00F949B5" w:rsidP="009A4F23">
            <w:r>
              <w:t>cust-name</w:t>
            </w:r>
          </w:p>
        </w:tc>
        <w:tc>
          <w:tcPr>
            <w:tcW w:w="3147" w:type="dxa"/>
          </w:tcPr>
          <w:p w14:paraId="0FC6EC34" w14:textId="41C53091" w:rsidR="009A4F23" w:rsidRDefault="00F949B5" w:rsidP="009A4F23">
            <w:r>
              <w:t>Customer Name</w:t>
            </w:r>
          </w:p>
        </w:tc>
        <w:tc>
          <w:tcPr>
            <w:tcW w:w="2338" w:type="dxa"/>
          </w:tcPr>
          <w:p w14:paraId="5D60435B" w14:textId="3E17CC2D" w:rsidR="009A4F23" w:rsidRDefault="00C362FD" w:rsidP="009A4F23">
            <w:r w:rsidRPr="00C362FD">
              <w:t>x(30)</w:t>
            </w:r>
          </w:p>
        </w:tc>
      </w:tr>
      <w:tr w:rsidR="009A4F23" w14:paraId="66352E1C" w14:textId="77777777" w:rsidTr="00D852CE">
        <w:trPr>
          <w:trHeight w:val="350"/>
        </w:trPr>
        <w:tc>
          <w:tcPr>
            <w:tcW w:w="1525" w:type="dxa"/>
          </w:tcPr>
          <w:p w14:paraId="449D698F" w14:textId="14F154E0" w:rsidR="009A4F23" w:rsidRDefault="009A4F23" w:rsidP="009A4F23">
            <w:r w:rsidRPr="003641C2">
              <w:t>oe-ord</w:t>
            </w:r>
          </w:p>
        </w:tc>
        <w:tc>
          <w:tcPr>
            <w:tcW w:w="2340" w:type="dxa"/>
          </w:tcPr>
          <w:p w14:paraId="65E767C4" w14:textId="316980C2" w:rsidR="009A4F23" w:rsidRDefault="00F949B5" w:rsidP="009A4F23">
            <w:r>
              <w:t>cust-no</w:t>
            </w:r>
          </w:p>
        </w:tc>
        <w:tc>
          <w:tcPr>
            <w:tcW w:w="3147" w:type="dxa"/>
          </w:tcPr>
          <w:p w14:paraId="7984BBB7" w14:textId="17338216" w:rsidR="009A4F23" w:rsidRDefault="00F949B5" w:rsidP="009A4F23">
            <w:r>
              <w:t>Cust</w:t>
            </w:r>
            <w:r w:rsidR="007F5321">
              <w:t>omer Number</w:t>
            </w:r>
          </w:p>
        </w:tc>
        <w:tc>
          <w:tcPr>
            <w:tcW w:w="2338" w:type="dxa"/>
          </w:tcPr>
          <w:p w14:paraId="742262CC" w14:textId="27507F66" w:rsidR="009A4F23" w:rsidRDefault="00C362FD" w:rsidP="009A4F23">
            <w:r w:rsidRPr="00C362FD">
              <w:t>x(</w:t>
            </w:r>
            <w:r>
              <w:t>8</w:t>
            </w:r>
            <w:r w:rsidRPr="00C362FD">
              <w:t>)</w:t>
            </w:r>
          </w:p>
        </w:tc>
      </w:tr>
      <w:tr w:rsidR="00C362FD" w14:paraId="47B7D831" w14:textId="77777777" w:rsidTr="00D852CE">
        <w:trPr>
          <w:trHeight w:val="350"/>
        </w:trPr>
        <w:tc>
          <w:tcPr>
            <w:tcW w:w="1525" w:type="dxa"/>
          </w:tcPr>
          <w:p w14:paraId="2136C7B5" w14:textId="22D51662" w:rsidR="00C362FD" w:rsidRDefault="00C362FD" w:rsidP="00C362FD">
            <w:r w:rsidRPr="003641C2">
              <w:t>oe-ord</w:t>
            </w:r>
          </w:p>
        </w:tc>
        <w:tc>
          <w:tcPr>
            <w:tcW w:w="2340" w:type="dxa"/>
          </w:tcPr>
          <w:p w14:paraId="4D9834EF" w14:textId="50F26420" w:rsidR="00C362FD" w:rsidRDefault="00C362FD" w:rsidP="00C362FD">
            <w:r>
              <w:t>deleted</w:t>
            </w:r>
          </w:p>
        </w:tc>
        <w:tc>
          <w:tcPr>
            <w:tcW w:w="3147" w:type="dxa"/>
          </w:tcPr>
          <w:p w14:paraId="633387EB" w14:textId="39CFC76E" w:rsidR="00C362FD" w:rsidRDefault="00C362FD" w:rsidP="00C362FD">
            <w:r>
              <w:t>Deleted?</w:t>
            </w:r>
          </w:p>
        </w:tc>
        <w:tc>
          <w:tcPr>
            <w:tcW w:w="2338" w:type="dxa"/>
          </w:tcPr>
          <w:p w14:paraId="4AF22D12" w14:textId="1A646446" w:rsidR="00C362FD" w:rsidRDefault="00C362FD" w:rsidP="00C362FD">
            <w:r w:rsidRPr="00C362FD">
              <w:t>Y/N</w:t>
            </w:r>
          </w:p>
        </w:tc>
      </w:tr>
      <w:tr w:rsidR="00C362FD" w14:paraId="7FF4F629" w14:textId="77777777" w:rsidTr="00D852CE">
        <w:trPr>
          <w:trHeight w:val="350"/>
        </w:trPr>
        <w:tc>
          <w:tcPr>
            <w:tcW w:w="1525" w:type="dxa"/>
          </w:tcPr>
          <w:p w14:paraId="72EDA2AB" w14:textId="1EC18E92" w:rsidR="00C362FD" w:rsidRDefault="00C362FD" w:rsidP="00C362FD">
            <w:r w:rsidRPr="003641C2">
              <w:t>oe-ord</w:t>
            </w:r>
          </w:p>
        </w:tc>
        <w:tc>
          <w:tcPr>
            <w:tcW w:w="2340" w:type="dxa"/>
          </w:tcPr>
          <w:p w14:paraId="21867648" w14:textId="16074A25" w:rsidR="00C362FD" w:rsidRDefault="00C362FD" w:rsidP="00C362FD">
            <w:r>
              <w:t>due-code</w:t>
            </w:r>
          </w:p>
        </w:tc>
        <w:tc>
          <w:tcPr>
            <w:tcW w:w="3147" w:type="dxa"/>
          </w:tcPr>
          <w:p w14:paraId="3E745AE2" w14:textId="44AA9370" w:rsidR="00C362FD" w:rsidRDefault="00C362FD" w:rsidP="00C362FD">
            <w:r>
              <w:t>Due Date Code</w:t>
            </w:r>
          </w:p>
        </w:tc>
        <w:tc>
          <w:tcPr>
            <w:tcW w:w="2338" w:type="dxa"/>
          </w:tcPr>
          <w:p w14:paraId="10CF68D2" w14:textId="18677E8A" w:rsidR="00C362FD" w:rsidRDefault="00C362FD" w:rsidP="00C362FD">
            <w:r>
              <w:t>XX</w:t>
            </w:r>
          </w:p>
        </w:tc>
      </w:tr>
      <w:tr w:rsidR="00C362FD" w14:paraId="2B04F8C3" w14:textId="77777777" w:rsidTr="00D852CE">
        <w:trPr>
          <w:trHeight w:val="350"/>
        </w:trPr>
        <w:tc>
          <w:tcPr>
            <w:tcW w:w="1525" w:type="dxa"/>
          </w:tcPr>
          <w:p w14:paraId="739473BC" w14:textId="187C4459" w:rsidR="00C362FD" w:rsidRDefault="00C362FD" w:rsidP="00C362FD">
            <w:r w:rsidRPr="003641C2">
              <w:t>oe-ord</w:t>
            </w:r>
          </w:p>
        </w:tc>
        <w:tc>
          <w:tcPr>
            <w:tcW w:w="2340" w:type="dxa"/>
          </w:tcPr>
          <w:p w14:paraId="2128E26B" w14:textId="4E1D76C0" w:rsidR="00C362FD" w:rsidRDefault="00C362FD" w:rsidP="00C362FD">
            <w:r>
              <w:t>due-date</w:t>
            </w:r>
          </w:p>
        </w:tc>
        <w:tc>
          <w:tcPr>
            <w:tcW w:w="3147" w:type="dxa"/>
          </w:tcPr>
          <w:p w14:paraId="3882E4BC" w14:textId="75C29BC1" w:rsidR="00C362FD" w:rsidRDefault="00C362FD" w:rsidP="00C362FD">
            <w:r>
              <w:t>Due Date</w:t>
            </w:r>
          </w:p>
        </w:tc>
        <w:tc>
          <w:tcPr>
            <w:tcW w:w="2338" w:type="dxa"/>
          </w:tcPr>
          <w:p w14:paraId="108DCD2D" w14:textId="1A2AA152" w:rsidR="00C362FD" w:rsidRDefault="00C362FD" w:rsidP="00C362FD">
            <w:r w:rsidRPr="00C362FD">
              <w:t>99/99/9999</w:t>
            </w:r>
          </w:p>
        </w:tc>
      </w:tr>
      <w:tr w:rsidR="00C362FD" w14:paraId="045954D6" w14:textId="77777777" w:rsidTr="00D852CE">
        <w:trPr>
          <w:trHeight w:val="350"/>
        </w:trPr>
        <w:tc>
          <w:tcPr>
            <w:tcW w:w="1525" w:type="dxa"/>
          </w:tcPr>
          <w:p w14:paraId="78C81A44" w14:textId="087CABAF" w:rsidR="00C362FD" w:rsidRDefault="00C362FD" w:rsidP="00C362FD">
            <w:r w:rsidRPr="003641C2">
              <w:t>oe-ord</w:t>
            </w:r>
          </w:p>
        </w:tc>
        <w:tc>
          <w:tcPr>
            <w:tcW w:w="2340" w:type="dxa"/>
          </w:tcPr>
          <w:p w14:paraId="2FA4A335" w14:textId="48ECA52D" w:rsidR="00C362FD" w:rsidRDefault="00C362FD" w:rsidP="00C362FD">
            <w:r>
              <w:t>due-time</w:t>
            </w:r>
          </w:p>
        </w:tc>
        <w:tc>
          <w:tcPr>
            <w:tcW w:w="3147" w:type="dxa"/>
          </w:tcPr>
          <w:p w14:paraId="5A15EF82" w14:textId="46225CA9" w:rsidR="00C362FD" w:rsidRDefault="00C362FD" w:rsidP="00C362FD">
            <w:r>
              <w:t>Due Time</w:t>
            </w:r>
          </w:p>
        </w:tc>
        <w:tc>
          <w:tcPr>
            <w:tcW w:w="2338" w:type="dxa"/>
          </w:tcPr>
          <w:p w14:paraId="16924477" w14:textId="61E2E27C" w:rsidR="00C362FD" w:rsidRDefault="00C362FD" w:rsidP="00C362FD">
            <w:r w:rsidRPr="00C362FD">
              <w:t>&gt;&gt;&gt;&gt;9</w:t>
            </w:r>
          </w:p>
        </w:tc>
      </w:tr>
      <w:tr w:rsidR="00C362FD" w14:paraId="56D6FFEE" w14:textId="77777777" w:rsidTr="00D852CE">
        <w:trPr>
          <w:trHeight w:val="350"/>
        </w:trPr>
        <w:tc>
          <w:tcPr>
            <w:tcW w:w="1525" w:type="dxa"/>
          </w:tcPr>
          <w:p w14:paraId="3781F655" w14:textId="6292AA40" w:rsidR="00C362FD" w:rsidRPr="00635EDC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0FD3ED9A" w14:textId="2F9A4EAA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04EF4CD" w14:textId="4DC89B6F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0123DBC" w14:textId="23FFDCB3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C362FD" w14:paraId="237AA656" w14:textId="77777777" w:rsidTr="00D852CE">
        <w:trPr>
          <w:trHeight w:val="350"/>
        </w:trPr>
        <w:tc>
          <w:tcPr>
            <w:tcW w:w="1525" w:type="dxa"/>
          </w:tcPr>
          <w:p w14:paraId="721853C8" w14:textId="5D29E070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A5308C8" w14:textId="73EDD36F" w:rsidR="00C362FD" w:rsidRDefault="00C362FD" w:rsidP="00C362FD">
            <w:r>
              <w:t>e-num</w:t>
            </w:r>
          </w:p>
        </w:tc>
        <w:tc>
          <w:tcPr>
            <w:tcW w:w="3147" w:type="dxa"/>
          </w:tcPr>
          <w:p w14:paraId="4E84B480" w14:textId="052C8C57" w:rsidR="00C362FD" w:rsidRDefault="00C362FD" w:rsidP="00C362FD">
            <w:r>
              <w:t>Est</w:t>
            </w:r>
            <w:r w:rsidR="007F5321">
              <w:t>imate Number</w:t>
            </w:r>
          </w:p>
        </w:tc>
        <w:tc>
          <w:tcPr>
            <w:tcW w:w="2338" w:type="dxa"/>
          </w:tcPr>
          <w:p w14:paraId="540D7627" w14:textId="432E78DD" w:rsidR="00C362FD" w:rsidRDefault="00C362FD" w:rsidP="00C362FD">
            <w:r w:rsidRPr="00C362FD">
              <w:t>&gt;&gt;&gt;&gt;&gt;9</w:t>
            </w:r>
          </w:p>
        </w:tc>
      </w:tr>
      <w:tr w:rsidR="00C362FD" w14:paraId="61FAA0F9" w14:textId="77777777" w:rsidTr="00D852CE">
        <w:trPr>
          <w:trHeight w:val="350"/>
        </w:trPr>
        <w:tc>
          <w:tcPr>
            <w:tcW w:w="1525" w:type="dxa"/>
          </w:tcPr>
          <w:p w14:paraId="334C07DC" w14:textId="100E6EB8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06D65BDE" w14:textId="4AABDA33" w:rsidR="00C362FD" w:rsidRDefault="00C362FD" w:rsidP="00C362FD">
            <w:r>
              <w:t>email-addr</w:t>
            </w:r>
          </w:p>
        </w:tc>
        <w:tc>
          <w:tcPr>
            <w:tcW w:w="3147" w:type="dxa"/>
          </w:tcPr>
          <w:p w14:paraId="688EF810" w14:textId="1BDC3CBD" w:rsidR="00C362FD" w:rsidRDefault="00C362FD" w:rsidP="00C362FD">
            <w:r>
              <w:t>Email Address</w:t>
            </w:r>
          </w:p>
        </w:tc>
        <w:tc>
          <w:tcPr>
            <w:tcW w:w="2338" w:type="dxa"/>
          </w:tcPr>
          <w:p w14:paraId="4FCF624A" w14:textId="02A7116A" w:rsidR="00C362FD" w:rsidRDefault="00C362FD" w:rsidP="00C362FD">
            <w:r w:rsidRPr="00C362FD">
              <w:t>x(50)</w:t>
            </w:r>
          </w:p>
        </w:tc>
      </w:tr>
      <w:tr w:rsidR="00C362FD" w14:paraId="518FDD7C" w14:textId="77777777" w:rsidTr="00D852CE">
        <w:trPr>
          <w:trHeight w:val="350"/>
        </w:trPr>
        <w:tc>
          <w:tcPr>
            <w:tcW w:w="1525" w:type="dxa"/>
          </w:tcPr>
          <w:p w14:paraId="66FE6678" w14:textId="4A636809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48ADE6A8" w14:textId="7F743596" w:rsidR="00C362FD" w:rsidRDefault="00C362FD" w:rsidP="00C362FD">
            <w:r>
              <w:t>amail-name</w:t>
            </w:r>
          </w:p>
        </w:tc>
        <w:tc>
          <w:tcPr>
            <w:tcW w:w="3147" w:type="dxa"/>
          </w:tcPr>
          <w:p w14:paraId="5276856F" w14:textId="2B85DB0C" w:rsidR="00C362FD" w:rsidRDefault="007F5321" w:rsidP="00C362FD">
            <w:r>
              <w:t>E</w:t>
            </w:r>
            <w:r w:rsidR="00C362FD">
              <w:t>mail Name</w:t>
            </w:r>
          </w:p>
        </w:tc>
        <w:tc>
          <w:tcPr>
            <w:tcW w:w="2338" w:type="dxa"/>
          </w:tcPr>
          <w:p w14:paraId="27E9DB54" w14:textId="2477ABCD" w:rsidR="00C362FD" w:rsidRDefault="00C362FD" w:rsidP="00C362FD">
            <w:r w:rsidRPr="00C362FD">
              <w:t>x(50)</w:t>
            </w:r>
          </w:p>
        </w:tc>
      </w:tr>
      <w:tr w:rsidR="00C362FD" w14:paraId="757E0E89" w14:textId="77777777" w:rsidTr="00D852CE">
        <w:trPr>
          <w:trHeight w:val="350"/>
        </w:trPr>
        <w:tc>
          <w:tcPr>
            <w:tcW w:w="1525" w:type="dxa"/>
          </w:tcPr>
          <w:p w14:paraId="1730D230" w14:textId="6DF69A79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46FC43BE" w14:textId="233BAA90" w:rsidR="00C362FD" w:rsidRDefault="00C362FD" w:rsidP="00C362FD">
            <w:r>
              <w:t>entered-date</w:t>
            </w:r>
          </w:p>
        </w:tc>
        <w:tc>
          <w:tcPr>
            <w:tcW w:w="3147" w:type="dxa"/>
          </w:tcPr>
          <w:p w14:paraId="56BFB4BA" w14:textId="62551090" w:rsidR="00C362FD" w:rsidRDefault="00C362FD" w:rsidP="00C362FD">
            <w:r>
              <w:t>Entered Date</w:t>
            </w:r>
          </w:p>
        </w:tc>
        <w:tc>
          <w:tcPr>
            <w:tcW w:w="2338" w:type="dxa"/>
          </w:tcPr>
          <w:p w14:paraId="13852235" w14:textId="103738CC" w:rsidR="00C362FD" w:rsidRDefault="00C362FD" w:rsidP="00C362FD">
            <w:r w:rsidRPr="00C362FD">
              <w:t>99/99/99</w:t>
            </w:r>
          </w:p>
        </w:tc>
      </w:tr>
      <w:tr w:rsidR="00C362FD" w14:paraId="79D279CA" w14:textId="77777777" w:rsidTr="00D852CE">
        <w:trPr>
          <w:trHeight w:val="350"/>
        </w:trPr>
        <w:tc>
          <w:tcPr>
            <w:tcW w:w="1525" w:type="dxa"/>
          </w:tcPr>
          <w:p w14:paraId="0000A252" w14:textId="5CDF8755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335FE3B4" w14:textId="2605458A" w:rsidR="00C362FD" w:rsidRDefault="00C362FD" w:rsidP="00C362FD">
            <w:r>
              <w:t>entered-id</w:t>
            </w:r>
          </w:p>
        </w:tc>
        <w:tc>
          <w:tcPr>
            <w:tcW w:w="3147" w:type="dxa"/>
          </w:tcPr>
          <w:p w14:paraId="00AF47EA" w14:textId="0E2627C7" w:rsidR="00C362FD" w:rsidRDefault="00C362FD" w:rsidP="00C362FD">
            <w:r>
              <w:t>Entered By</w:t>
            </w:r>
            <w:r w:rsidR="007F5321">
              <w:t xml:space="preserve"> (User)</w:t>
            </w:r>
          </w:p>
        </w:tc>
        <w:tc>
          <w:tcPr>
            <w:tcW w:w="2338" w:type="dxa"/>
          </w:tcPr>
          <w:p w14:paraId="5F667CE6" w14:textId="43839143" w:rsidR="00C362FD" w:rsidRDefault="00C362FD" w:rsidP="00C362FD">
            <w:r w:rsidRPr="00C362FD">
              <w:t>x(</w:t>
            </w:r>
            <w:r>
              <w:t>8</w:t>
            </w:r>
            <w:r w:rsidRPr="00C362FD">
              <w:t>)</w:t>
            </w:r>
          </w:p>
        </w:tc>
      </w:tr>
      <w:tr w:rsidR="00C362FD" w14:paraId="6D76FCE9" w14:textId="77777777" w:rsidTr="00D852CE">
        <w:trPr>
          <w:trHeight w:val="350"/>
        </w:trPr>
        <w:tc>
          <w:tcPr>
            <w:tcW w:w="1525" w:type="dxa"/>
          </w:tcPr>
          <w:p w14:paraId="1A9737D1" w14:textId="6D42663A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3645031A" w14:textId="62C1F8A6" w:rsidR="00C362FD" w:rsidRDefault="00C362FD" w:rsidP="00C362FD">
            <w:r>
              <w:t>est-no</w:t>
            </w:r>
          </w:p>
        </w:tc>
        <w:tc>
          <w:tcPr>
            <w:tcW w:w="3147" w:type="dxa"/>
          </w:tcPr>
          <w:p w14:paraId="1094BC70" w14:textId="27655AE6" w:rsidR="00C362FD" w:rsidRDefault="00C362FD" w:rsidP="00C362FD">
            <w:r>
              <w:t xml:space="preserve">Estimate </w:t>
            </w:r>
            <w:r w:rsidR="007F5321">
              <w:t>Number</w:t>
            </w:r>
          </w:p>
        </w:tc>
        <w:tc>
          <w:tcPr>
            <w:tcW w:w="2338" w:type="dxa"/>
          </w:tcPr>
          <w:p w14:paraId="350DCCCF" w14:textId="0DCBB7CA" w:rsidR="00C362FD" w:rsidRDefault="00C362FD" w:rsidP="00C362FD">
            <w:r w:rsidRPr="00C362FD">
              <w:t>x(5)</w:t>
            </w:r>
          </w:p>
        </w:tc>
      </w:tr>
      <w:tr w:rsidR="00C362FD" w14:paraId="54F28E20" w14:textId="77777777" w:rsidTr="00D852CE">
        <w:trPr>
          <w:trHeight w:val="350"/>
        </w:trPr>
        <w:tc>
          <w:tcPr>
            <w:tcW w:w="1525" w:type="dxa"/>
          </w:tcPr>
          <w:p w14:paraId="08D15D13" w14:textId="0EC93EFB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62EC6111" w14:textId="63A30866" w:rsidR="00C362FD" w:rsidRDefault="00C362FD" w:rsidP="00C362FD">
            <w:r>
              <w:t>est-type</w:t>
            </w:r>
          </w:p>
        </w:tc>
        <w:tc>
          <w:tcPr>
            <w:tcW w:w="3147" w:type="dxa"/>
          </w:tcPr>
          <w:p w14:paraId="2154A7BD" w14:textId="5BABF57A" w:rsidR="00C362FD" w:rsidRDefault="00C362FD" w:rsidP="00C362FD">
            <w:r>
              <w:t>Estimate Type</w:t>
            </w:r>
          </w:p>
        </w:tc>
        <w:tc>
          <w:tcPr>
            <w:tcW w:w="2338" w:type="dxa"/>
          </w:tcPr>
          <w:p w14:paraId="47B3B9FA" w14:textId="5B566BB1" w:rsidR="00C362FD" w:rsidRDefault="00C362FD" w:rsidP="00C362FD">
            <w:r>
              <w:t>9</w:t>
            </w:r>
          </w:p>
        </w:tc>
      </w:tr>
      <w:tr w:rsidR="00C362FD" w14:paraId="2F982AAD" w14:textId="77777777" w:rsidTr="00D852CE">
        <w:trPr>
          <w:trHeight w:val="350"/>
        </w:trPr>
        <w:tc>
          <w:tcPr>
            <w:tcW w:w="1525" w:type="dxa"/>
          </w:tcPr>
          <w:p w14:paraId="78434773" w14:textId="6698F19B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48190136" w14:textId="0588211C" w:rsidR="00C362FD" w:rsidRDefault="00C362FD" w:rsidP="00C362FD">
            <w:r>
              <w:t>ex-rate</w:t>
            </w:r>
          </w:p>
        </w:tc>
        <w:tc>
          <w:tcPr>
            <w:tcW w:w="3147" w:type="dxa"/>
          </w:tcPr>
          <w:p w14:paraId="025046F8" w14:textId="60E92B22" w:rsidR="00C362FD" w:rsidRDefault="007F5321" w:rsidP="00C362FD">
            <w:r>
              <w:t>Exchange Rate</w:t>
            </w:r>
          </w:p>
        </w:tc>
        <w:tc>
          <w:tcPr>
            <w:tcW w:w="2338" w:type="dxa"/>
          </w:tcPr>
          <w:p w14:paraId="5CBF3D1B" w14:textId="6EDD47E4" w:rsidR="00C362FD" w:rsidRDefault="00C362FD" w:rsidP="00C362FD">
            <w:r w:rsidRPr="00C362FD">
              <w:t>-&gt;&gt;,&gt;&gt;9.99&lt;&lt;&lt;&lt;&lt;</w:t>
            </w:r>
          </w:p>
        </w:tc>
      </w:tr>
      <w:tr w:rsidR="00C362FD" w14:paraId="478C45E8" w14:textId="77777777" w:rsidTr="00D852CE">
        <w:trPr>
          <w:trHeight w:val="350"/>
        </w:trPr>
        <w:tc>
          <w:tcPr>
            <w:tcW w:w="1525" w:type="dxa"/>
          </w:tcPr>
          <w:p w14:paraId="7BA9EE9C" w14:textId="1BF3C047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4133C69D" w14:textId="25A2F693" w:rsidR="00C362FD" w:rsidRDefault="00C362FD" w:rsidP="00C362FD">
            <w:r>
              <w:t>f-bill</w:t>
            </w:r>
          </w:p>
        </w:tc>
        <w:tc>
          <w:tcPr>
            <w:tcW w:w="3147" w:type="dxa"/>
          </w:tcPr>
          <w:p w14:paraId="7A575D42" w14:textId="29C41B7D" w:rsidR="00C362FD" w:rsidRDefault="00C362FD" w:rsidP="00C362FD">
            <w:r>
              <w:t>Bill Freight?</w:t>
            </w:r>
          </w:p>
        </w:tc>
        <w:tc>
          <w:tcPr>
            <w:tcW w:w="2338" w:type="dxa"/>
          </w:tcPr>
          <w:p w14:paraId="04A1A038" w14:textId="33005726" w:rsidR="00C362FD" w:rsidRDefault="00C362FD" w:rsidP="00C362FD">
            <w:r w:rsidRPr="00C362FD">
              <w:t>Y/N</w:t>
            </w:r>
          </w:p>
        </w:tc>
      </w:tr>
      <w:tr w:rsidR="00C362FD" w14:paraId="6F4566B8" w14:textId="77777777" w:rsidTr="00D852CE">
        <w:trPr>
          <w:trHeight w:val="350"/>
        </w:trPr>
        <w:tc>
          <w:tcPr>
            <w:tcW w:w="1525" w:type="dxa"/>
          </w:tcPr>
          <w:p w14:paraId="6B62ACA5" w14:textId="11FF13D6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43862E34" w14:textId="2FC96061" w:rsidR="00C362FD" w:rsidRDefault="00C362FD" w:rsidP="00C362FD">
            <w:r>
              <w:t>fob-code</w:t>
            </w:r>
          </w:p>
        </w:tc>
        <w:tc>
          <w:tcPr>
            <w:tcW w:w="3147" w:type="dxa"/>
          </w:tcPr>
          <w:p w14:paraId="0DA748E6" w14:textId="4C0B9E09" w:rsidR="00C362FD" w:rsidRDefault="00C362FD" w:rsidP="00C362FD">
            <w:r>
              <w:t>FOB Code</w:t>
            </w:r>
          </w:p>
        </w:tc>
        <w:tc>
          <w:tcPr>
            <w:tcW w:w="2338" w:type="dxa"/>
          </w:tcPr>
          <w:p w14:paraId="65A46862" w14:textId="239ECF05" w:rsidR="00C362FD" w:rsidRDefault="00C362FD" w:rsidP="00C362FD">
            <w:r w:rsidRPr="00C362FD">
              <w:t>x(5)</w:t>
            </w:r>
          </w:p>
        </w:tc>
      </w:tr>
      <w:tr w:rsidR="00C362FD" w14:paraId="2C303074" w14:textId="77777777" w:rsidTr="00D852CE">
        <w:trPr>
          <w:trHeight w:val="350"/>
        </w:trPr>
        <w:tc>
          <w:tcPr>
            <w:tcW w:w="1525" w:type="dxa"/>
          </w:tcPr>
          <w:p w14:paraId="548288FE" w14:textId="3D9C00C2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ECE64B2" w14:textId="07290770" w:rsidR="00C362FD" w:rsidRDefault="00C362FD" w:rsidP="00C362FD">
            <w:r>
              <w:t>frt-pay</w:t>
            </w:r>
          </w:p>
        </w:tc>
        <w:tc>
          <w:tcPr>
            <w:tcW w:w="3147" w:type="dxa"/>
          </w:tcPr>
          <w:p w14:paraId="3EF9D422" w14:textId="4167E359" w:rsidR="00C362FD" w:rsidRDefault="00C362FD" w:rsidP="00C362FD">
            <w:r>
              <w:t>Freight Pay Code</w:t>
            </w:r>
          </w:p>
        </w:tc>
        <w:tc>
          <w:tcPr>
            <w:tcW w:w="2338" w:type="dxa"/>
          </w:tcPr>
          <w:p w14:paraId="114C0388" w14:textId="1A052040" w:rsidR="00C362FD" w:rsidRDefault="00C362FD" w:rsidP="00C362FD">
            <w:r w:rsidRPr="00C362FD">
              <w:t>x(</w:t>
            </w:r>
            <w:r>
              <w:t>1</w:t>
            </w:r>
            <w:r w:rsidRPr="00C362FD">
              <w:t>)</w:t>
            </w:r>
          </w:p>
        </w:tc>
      </w:tr>
      <w:tr w:rsidR="00C362FD" w14:paraId="1C287E87" w14:textId="77777777" w:rsidTr="00D852CE">
        <w:trPr>
          <w:trHeight w:val="350"/>
        </w:trPr>
        <w:tc>
          <w:tcPr>
            <w:tcW w:w="1525" w:type="dxa"/>
          </w:tcPr>
          <w:p w14:paraId="4FBFA6E2" w14:textId="3F30AD0B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067216A7" w14:textId="3B783E4E" w:rsidR="00C362FD" w:rsidRDefault="00C362FD" w:rsidP="00C362FD">
            <w:r>
              <w:t>ftck-prnt</w:t>
            </w:r>
          </w:p>
        </w:tc>
        <w:tc>
          <w:tcPr>
            <w:tcW w:w="3147" w:type="dxa"/>
          </w:tcPr>
          <w:p w14:paraId="61DBC362" w14:textId="6C28B1B5" w:rsidR="00C362FD" w:rsidRDefault="00C362FD" w:rsidP="00C362FD">
            <w:r>
              <w:t>Factory Ticket Printed</w:t>
            </w:r>
            <w:r w:rsidR="007F5321">
              <w:t>?</w:t>
            </w:r>
          </w:p>
        </w:tc>
        <w:tc>
          <w:tcPr>
            <w:tcW w:w="2338" w:type="dxa"/>
          </w:tcPr>
          <w:p w14:paraId="46E361B7" w14:textId="2B3F69A6" w:rsidR="00C362FD" w:rsidRDefault="00C362FD" w:rsidP="00C362FD">
            <w:r w:rsidRPr="00C362FD">
              <w:t>yes/no</w:t>
            </w:r>
          </w:p>
        </w:tc>
      </w:tr>
      <w:tr w:rsidR="00C362FD" w14:paraId="297905E8" w14:textId="77777777" w:rsidTr="00D852CE">
        <w:trPr>
          <w:trHeight w:val="350"/>
        </w:trPr>
        <w:tc>
          <w:tcPr>
            <w:tcW w:w="1525" w:type="dxa"/>
          </w:tcPr>
          <w:p w14:paraId="588ABABD" w14:textId="359802C9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5D2AB941" w14:textId="21C8C0B1" w:rsidR="00C362FD" w:rsidRDefault="00C362FD" w:rsidP="00C362FD">
            <w:r>
              <w:t>fuel-bill</w:t>
            </w:r>
          </w:p>
        </w:tc>
        <w:tc>
          <w:tcPr>
            <w:tcW w:w="3147" w:type="dxa"/>
          </w:tcPr>
          <w:p w14:paraId="4B11CF39" w14:textId="7E1D8988" w:rsidR="00C362FD" w:rsidRDefault="00C362FD" w:rsidP="00C362FD">
            <w:r>
              <w:t>Bill Fuel?</w:t>
            </w:r>
          </w:p>
        </w:tc>
        <w:tc>
          <w:tcPr>
            <w:tcW w:w="2338" w:type="dxa"/>
          </w:tcPr>
          <w:p w14:paraId="0547AB08" w14:textId="3E2C0E78" w:rsidR="00C362FD" w:rsidRDefault="00C362FD" w:rsidP="00C362FD">
            <w:r w:rsidRPr="00C362FD">
              <w:t>Y/N</w:t>
            </w:r>
          </w:p>
        </w:tc>
      </w:tr>
      <w:tr w:rsidR="00C362FD" w14:paraId="27C1BD14" w14:textId="77777777" w:rsidTr="00D852CE">
        <w:trPr>
          <w:trHeight w:val="350"/>
        </w:trPr>
        <w:tc>
          <w:tcPr>
            <w:tcW w:w="1525" w:type="dxa"/>
          </w:tcPr>
          <w:p w14:paraId="22E4715F" w14:textId="27114C39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30DE060E" w14:textId="55D76ECF" w:rsidR="00C362FD" w:rsidRDefault="00C362FD" w:rsidP="00C362FD">
            <w:r>
              <w:t>inv-date</w:t>
            </w:r>
          </w:p>
        </w:tc>
        <w:tc>
          <w:tcPr>
            <w:tcW w:w="3147" w:type="dxa"/>
          </w:tcPr>
          <w:p w14:paraId="509B17EF" w14:textId="6706EC15" w:rsidR="00C362FD" w:rsidRDefault="00C362FD" w:rsidP="00C362FD">
            <w:r>
              <w:t>Invoice Date</w:t>
            </w:r>
          </w:p>
        </w:tc>
        <w:tc>
          <w:tcPr>
            <w:tcW w:w="2338" w:type="dxa"/>
          </w:tcPr>
          <w:p w14:paraId="68F20549" w14:textId="4C82F3B4" w:rsidR="00C362FD" w:rsidRDefault="00C362FD" w:rsidP="00C362FD">
            <w:r w:rsidRPr="00C362FD">
              <w:t>99/99/9999</w:t>
            </w:r>
          </w:p>
        </w:tc>
      </w:tr>
      <w:tr w:rsidR="00C362FD" w14:paraId="11F9F514" w14:textId="77777777" w:rsidTr="00D852CE">
        <w:trPr>
          <w:trHeight w:val="350"/>
        </w:trPr>
        <w:tc>
          <w:tcPr>
            <w:tcW w:w="1525" w:type="dxa"/>
          </w:tcPr>
          <w:p w14:paraId="4E7F6FE6" w14:textId="43A97574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09F496E9" w14:textId="6E1673EF" w:rsidR="00C362FD" w:rsidRDefault="00C362FD" w:rsidP="00C362FD">
            <w:r>
              <w:t>inv-no</w:t>
            </w:r>
          </w:p>
        </w:tc>
        <w:tc>
          <w:tcPr>
            <w:tcW w:w="3147" w:type="dxa"/>
          </w:tcPr>
          <w:p w14:paraId="074E1FA5" w14:textId="3D9A526B" w:rsidR="00C362FD" w:rsidRDefault="00C362FD" w:rsidP="00C362FD">
            <w:r>
              <w:t>Invoice Number</w:t>
            </w:r>
          </w:p>
        </w:tc>
        <w:tc>
          <w:tcPr>
            <w:tcW w:w="2338" w:type="dxa"/>
          </w:tcPr>
          <w:p w14:paraId="5B20BCDB" w14:textId="66BBEF95" w:rsidR="00C362FD" w:rsidRDefault="00C362FD" w:rsidP="00C362FD">
            <w:r w:rsidRPr="00C362FD">
              <w:t>&gt;&gt;&gt;&gt;&gt;9</w:t>
            </w:r>
          </w:p>
        </w:tc>
      </w:tr>
      <w:tr w:rsidR="00C362FD" w14:paraId="5C66CC55" w14:textId="77777777" w:rsidTr="00D852CE">
        <w:trPr>
          <w:trHeight w:val="350"/>
        </w:trPr>
        <w:tc>
          <w:tcPr>
            <w:tcW w:w="1525" w:type="dxa"/>
          </w:tcPr>
          <w:p w14:paraId="3D3BB9BC" w14:textId="7AAB0057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3751475A" w14:textId="6BB727AC" w:rsidR="00C362FD" w:rsidRDefault="00C362FD" w:rsidP="00C362FD">
            <w:r>
              <w:t>j-no</w:t>
            </w:r>
          </w:p>
        </w:tc>
        <w:tc>
          <w:tcPr>
            <w:tcW w:w="3147" w:type="dxa"/>
          </w:tcPr>
          <w:p w14:paraId="442B0A4E" w14:textId="2AFB2FFF" w:rsidR="00C362FD" w:rsidRDefault="00C362FD" w:rsidP="00C362FD">
            <w:r>
              <w:t>Internal Job Number</w:t>
            </w:r>
          </w:p>
        </w:tc>
        <w:tc>
          <w:tcPr>
            <w:tcW w:w="2338" w:type="dxa"/>
          </w:tcPr>
          <w:p w14:paraId="42373E88" w14:textId="6D25D77C" w:rsidR="00C362FD" w:rsidRDefault="00C362FD" w:rsidP="00C362FD">
            <w:r>
              <w:t>&gt;&gt;</w:t>
            </w:r>
            <w:r w:rsidRPr="00C362FD">
              <w:t>&gt;&gt;&gt;&gt;9</w:t>
            </w:r>
          </w:p>
        </w:tc>
      </w:tr>
      <w:tr w:rsidR="00C362FD" w14:paraId="7F9E385F" w14:textId="77777777" w:rsidTr="00D852CE">
        <w:trPr>
          <w:trHeight w:val="350"/>
        </w:trPr>
        <w:tc>
          <w:tcPr>
            <w:tcW w:w="1525" w:type="dxa"/>
          </w:tcPr>
          <w:p w14:paraId="6EB9CC6A" w14:textId="60093E38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68E40228" w14:textId="444AEEF2" w:rsidR="00C362FD" w:rsidRDefault="00C362FD" w:rsidP="00C362FD">
            <w:r>
              <w:t>job-no</w:t>
            </w:r>
          </w:p>
        </w:tc>
        <w:tc>
          <w:tcPr>
            <w:tcW w:w="3147" w:type="dxa"/>
          </w:tcPr>
          <w:p w14:paraId="0E3397EB" w14:textId="2F7C066C" w:rsidR="00C362FD" w:rsidRDefault="00C362FD" w:rsidP="00C362FD">
            <w:r>
              <w:t>Job Number</w:t>
            </w:r>
          </w:p>
        </w:tc>
        <w:tc>
          <w:tcPr>
            <w:tcW w:w="2338" w:type="dxa"/>
          </w:tcPr>
          <w:p w14:paraId="6C57CE9C" w14:textId="0DFB8CAF" w:rsidR="00C362FD" w:rsidRDefault="00C362FD" w:rsidP="00C362FD">
            <w:r w:rsidRPr="00C362FD">
              <w:t>x(6)</w:t>
            </w:r>
          </w:p>
        </w:tc>
      </w:tr>
      <w:tr w:rsidR="00C362FD" w14:paraId="7F920DF8" w14:textId="77777777" w:rsidTr="00D852CE">
        <w:trPr>
          <w:trHeight w:val="350"/>
        </w:trPr>
        <w:tc>
          <w:tcPr>
            <w:tcW w:w="1525" w:type="dxa"/>
          </w:tcPr>
          <w:p w14:paraId="73E57E88" w14:textId="160CA4FB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46342882" w14:textId="49792559" w:rsidR="00C362FD" w:rsidRDefault="00C362FD" w:rsidP="00C362FD">
            <w:r>
              <w:t>job-no2</w:t>
            </w:r>
          </w:p>
        </w:tc>
        <w:tc>
          <w:tcPr>
            <w:tcW w:w="3147" w:type="dxa"/>
          </w:tcPr>
          <w:p w14:paraId="5A02DBDE" w14:textId="70CE3DE4" w:rsidR="00C362FD" w:rsidRDefault="00C362FD" w:rsidP="00C362FD">
            <w:r>
              <w:t xml:space="preserve">Run </w:t>
            </w:r>
            <w:r w:rsidR="007F5321">
              <w:t>Number</w:t>
            </w:r>
          </w:p>
        </w:tc>
        <w:tc>
          <w:tcPr>
            <w:tcW w:w="2338" w:type="dxa"/>
          </w:tcPr>
          <w:p w14:paraId="3AB9A8EB" w14:textId="48F1607D" w:rsidR="00C362FD" w:rsidRDefault="00C362FD" w:rsidP="00C362FD">
            <w:r w:rsidRPr="00C362FD">
              <w:t>&gt;9</w:t>
            </w:r>
          </w:p>
        </w:tc>
      </w:tr>
      <w:tr w:rsidR="00C362FD" w14:paraId="2EE9C008" w14:textId="77777777" w:rsidTr="00D852CE">
        <w:trPr>
          <w:trHeight w:val="350"/>
        </w:trPr>
        <w:tc>
          <w:tcPr>
            <w:tcW w:w="1525" w:type="dxa"/>
          </w:tcPr>
          <w:p w14:paraId="212ED1B1" w14:textId="76874AF8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1C2F2AAD" w14:textId="2A99DEC4" w:rsidR="00C362FD" w:rsidRDefault="00C362FD" w:rsidP="00C362FD">
            <w:r>
              <w:t>last-date</w:t>
            </w:r>
          </w:p>
        </w:tc>
        <w:tc>
          <w:tcPr>
            <w:tcW w:w="3147" w:type="dxa"/>
          </w:tcPr>
          <w:p w14:paraId="5884EB3D" w14:textId="472A5C02" w:rsidR="00C362FD" w:rsidRDefault="00C362FD" w:rsidP="00C362FD">
            <w:r>
              <w:t>Last Shipping Date</w:t>
            </w:r>
          </w:p>
        </w:tc>
        <w:tc>
          <w:tcPr>
            <w:tcW w:w="2338" w:type="dxa"/>
          </w:tcPr>
          <w:p w14:paraId="7E416C6E" w14:textId="5E689C2F" w:rsidR="00C362FD" w:rsidRDefault="00C362FD" w:rsidP="00C362FD">
            <w:r w:rsidRPr="00C362FD">
              <w:t>99/99/9999</w:t>
            </w:r>
          </w:p>
        </w:tc>
      </w:tr>
      <w:tr w:rsidR="00C362FD" w14:paraId="7777BD10" w14:textId="77777777" w:rsidTr="00D852CE">
        <w:trPr>
          <w:trHeight w:val="350"/>
        </w:trPr>
        <w:tc>
          <w:tcPr>
            <w:tcW w:w="1525" w:type="dxa"/>
          </w:tcPr>
          <w:p w14:paraId="5878C759" w14:textId="1246C0F4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C84965F" w14:textId="13B0DE52" w:rsidR="00C362FD" w:rsidRDefault="00C362FD" w:rsidP="00C362FD">
            <w:r>
              <w:t>lead-days</w:t>
            </w:r>
          </w:p>
        </w:tc>
        <w:tc>
          <w:tcPr>
            <w:tcW w:w="3147" w:type="dxa"/>
          </w:tcPr>
          <w:p w14:paraId="758989B5" w14:textId="4DE04141" w:rsidR="00C362FD" w:rsidRDefault="00C362FD" w:rsidP="00C362FD">
            <w:r>
              <w:t>Lead Time (Days)</w:t>
            </w:r>
          </w:p>
        </w:tc>
        <w:tc>
          <w:tcPr>
            <w:tcW w:w="2338" w:type="dxa"/>
          </w:tcPr>
          <w:p w14:paraId="3874E4BB" w14:textId="0B8B3164" w:rsidR="00C362FD" w:rsidRDefault="00C362FD" w:rsidP="00C362FD">
            <w:r w:rsidRPr="00C362FD">
              <w:t>&gt;&gt;9</w:t>
            </w:r>
          </w:p>
        </w:tc>
      </w:tr>
      <w:tr w:rsidR="00C362FD" w14:paraId="6DED93DA" w14:textId="77777777" w:rsidTr="00D852CE">
        <w:trPr>
          <w:trHeight w:val="350"/>
        </w:trPr>
        <w:tc>
          <w:tcPr>
            <w:tcW w:w="1525" w:type="dxa"/>
          </w:tcPr>
          <w:p w14:paraId="479CF491" w14:textId="1FA3F85C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6B5F2BED" w14:textId="43C6E47F" w:rsidR="00C362FD" w:rsidRDefault="00C362FD" w:rsidP="00C362FD">
            <w:r>
              <w:t>loc</w:t>
            </w:r>
          </w:p>
        </w:tc>
        <w:tc>
          <w:tcPr>
            <w:tcW w:w="3147" w:type="dxa"/>
          </w:tcPr>
          <w:p w14:paraId="3D25075A" w14:textId="005674A3" w:rsidR="00C362FD" w:rsidRDefault="00C362FD" w:rsidP="00C362FD">
            <w:r>
              <w:t>Warehouse</w:t>
            </w:r>
          </w:p>
        </w:tc>
        <w:tc>
          <w:tcPr>
            <w:tcW w:w="2338" w:type="dxa"/>
          </w:tcPr>
          <w:p w14:paraId="5097E308" w14:textId="0F47F0FE" w:rsidR="00C362FD" w:rsidRDefault="00C362FD" w:rsidP="00C362FD">
            <w:r w:rsidRPr="00C362FD">
              <w:t>x(5)</w:t>
            </w:r>
          </w:p>
        </w:tc>
      </w:tr>
      <w:tr w:rsidR="00C362FD" w14:paraId="6AFFB1EA" w14:textId="77777777" w:rsidTr="00D852CE">
        <w:trPr>
          <w:trHeight w:val="350"/>
        </w:trPr>
        <w:tc>
          <w:tcPr>
            <w:tcW w:w="1525" w:type="dxa"/>
          </w:tcPr>
          <w:p w14:paraId="4E4E0C41" w14:textId="527BD129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338EF69" w14:textId="50FD70EE" w:rsidR="00C362FD" w:rsidRDefault="00C362FD" w:rsidP="00C362FD">
            <w:r>
              <w:t>opened</w:t>
            </w:r>
          </w:p>
        </w:tc>
        <w:tc>
          <w:tcPr>
            <w:tcW w:w="3147" w:type="dxa"/>
          </w:tcPr>
          <w:p w14:paraId="5A4541CB" w14:textId="1AD97199" w:rsidR="00C362FD" w:rsidRDefault="007F5321" w:rsidP="00C362FD">
            <w:r>
              <w:t>Open or Closed?</w:t>
            </w:r>
          </w:p>
        </w:tc>
        <w:tc>
          <w:tcPr>
            <w:tcW w:w="2338" w:type="dxa"/>
          </w:tcPr>
          <w:p w14:paraId="2DFA00DC" w14:textId="45B404C6" w:rsidR="00C362FD" w:rsidRDefault="00C362FD" w:rsidP="00C362FD">
            <w:r w:rsidRPr="00C362FD">
              <w:t>Open/Closed</w:t>
            </w:r>
          </w:p>
        </w:tc>
      </w:tr>
      <w:tr w:rsidR="00C362FD" w14:paraId="1F96E143" w14:textId="77777777" w:rsidTr="00D852CE">
        <w:trPr>
          <w:trHeight w:val="350"/>
        </w:trPr>
        <w:tc>
          <w:tcPr>
            <w:tcW w:w="1525" w:type="dxa"/>
          </w:tcPr>
          <w:p w14:paraId="6E594E79" w14:textId="622FAFF6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73246A85" w14:textId="55F607B4" w:rsidR="00C362FD" w:rsidRDefault="00C362FD" w:rsidP="00C362FD">
            <w:r>
              <w:t>ord-date</w:t>
            </w:r>
          </w:p>
        </w:tc>
        <w:tc>
          <w:tcPr>
            <w:tcW w:w="3147" w:type="dxa"/>
          </w:tcPr>
          <w:p w14:paraId="5717662D" w14:textId="68CBEBA3" w:rsidR="00C362FD" w:rsidRDefault="00C362FD" w:rsidP="00C362FD">
            <w:r>
              <w:t>Date</w:t>
            </w:r>
          </w:p>
        </w:tc>
        <w:tc>
          <w:tcPr>
            <w:tcW w:w="2338" w:type="dxa"/>
          </w:tcPr>
          <w:p w14:paraId="37B7C1E9" w14:textId="4E533B49" w:rsidR="00C362FD" w:rsidRDefault="00C362FD" w:rsidP="00C362FD">
            <w:r w:rsidRPr="00C362FD">
              <w:t>99/99/9999</w:t>
            </w:r>
          </w:p>
        </w:tc>
      </w:tr>
      <w:tr w:rsidR="00C362FD" w14:paraId="2B43D004" w14:textId="77777777" w:rsidTr="00D852CE">
        <w:trPr>
          <w:trHeight w:val="350"/>
        </w:trPr>
        <w:tc>
          <w:tcPr>
            <w:tcW w:w="1525" w:type="dxa"/>
          </w:tcPr>
          <w:p w14:paraId="7A4C841A" w14:textId="3D727C94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6474E58F" w14:textId="0EB7E24D" w:rsidR="00C362FD" w:rsidRDefault="00C362FD" w:rsidP="00C362FD">
            <w:r>
              <w:t>ord-no</w:t>
            </w:r>
          </w:p>
        </w:tc>
        <w:tc>
          <w:tcPr>
            <w:tcW w:w="3147" w:type="dxa"/>
          </w:tcPr>
          <w:p w14:paraId="73979290" w14:textId="4F658D11" w:rsidR="00C362FD" w:rsidRDefault="00C362FD" w:rsidP="00C362FD">
            <w:r>
              <w:t>Order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18DE8292" w14:textId="5C450DBC" w:rsidR="00C362FD" w:rsidRDefault="00C362FD" w:rsidP="00C362FD">
            <w:r w:rsidRPr="00C362FD">
              <w:t>&gt;&gt;&gt;&gt;&gt;9</w:t>
            </w:r>
          </w:p>
        </w:tc>
      </w:tr>
      <w:tr w:rsidR="00C362FD" w14:paraId="40804F56" w14:textId="77777777" w:rsidTr="00D852CE">
        <w:trPr>
          <w:trHeight w:val="350"/>
        </w:trPr>
        <w:tc>
          <w:tcPr>
            <w:tcW w:w="1525" w:type="dxa"/>
          </w:tcPr>
          <w:p w14:paraId="638FED09" w14:textId="6F4ED5E5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3856C54" w14:textId="37C86270" w:rsidR="00C362FD" w:rsidRDefault="00C362FD" w:rsidP="00C362FD">
            <w:r>
              <w:t>over-pct</w:t>
            </w:r>
          </w:p>
        </w:tc>
        <w:tc>
          <w:tcPr>
            <w:tcW w:w="3147" w:type="dxa"/>
          </w:tcPr>
          <w:p w14:paraId="5099A83C" w14:textId="66ABF633" w:rsidR="00C362FD" w:rsidRDefault="00C362FD" w:rsidP="00C362FD">
            <w:r>
              <w:t xml:space="preserve">Overrun </w:t>
            </w:r>
            <w:r w:rsidR="007F5321">
              <w:t>Percentage</w:t>
            </w:r>
          </w:p>
        </w:tc>
        <w:tc>
          <w:tcPr>
            <w:tcW w:w="2338" w:type="dxa"/>
          </w:tcPr>
          <w:p w14:paraId="31D7D7D8" w14:textId="7CD77D52" w:rsidR="00C362FD" w:rsidRDefault="00C362FD" w:rsidP="00C362FD">
            <w:r w:rsidRPr="00C362FD">
              <w:t>&gt;&gt;9.99%</w:t>
            </w:r>
          </w:p>
        </w:tc>
      </w:tr>
      <w:tr w:rsidR="00C362FD" w14:paraId="02DD3F1B" w14:textId="77777777" w:rsidTr="00D852CE">
        <w:trPr>
          <w:trHeight w:val="350"/>
        </w:trPr>
        <w:tc>
          <w:tcPr>
            <w:tcW w:w="1525" w:type="dxa"/>
          </w:tcPr>
          <w:p w14:paraId="1570763A" w14:textId="046D1EF6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16745CB3" w14:textId="5BD6ACAF" w:rsidR="00C362FD" w:rsidRDefault="00C362FD" w:rsidP="00C362FD">
            <w:r>
              <w:t>po-no</w:t>
            </w:r>
          </w:p>
        </w:tc>
        <w:tc>
          <w:tcPr>
            <w:tcW w:w="3147" w:type="dxa"/>
          </w:tcPr>
          <w:p w14:paraId="0914F966" w14:textId="3FED4461" w:rsidR="00C362FD" w:rsidRDefault="007F5321" w:rsidP="00C362FD">
            <w:r>
              <w:t>Purchase Order</w:t>
            </w:r>
            <w:r w:rsidR="00C362FD">
              <w:t xml:space="preserve"> </w:t>
            </w:r>
            <w:r>
              <w:t>Number</w:t>
            </w:r>
          </w:p>
        </w:tc>
        <w:tc>
          <w:tcPr>
            <w:tcW w:w="2338" w:type="dxa"/>
          </w:tcPr>
          <w:p w14:paraId="04B084A4" w14:textId="125661EC" w:rsidR="00C362FD" w:rsidRDefault="00C362FD" w:rsidP="00C362FD">
            <w:r w:rsidRPr="00C362FD">
              <w:t>x(15)</w:t>
            </w:r>
          </w:p>
        </w:tc>
      </w:tr>
      <w:tr w:rsidR="00C362FD" w14:paraId="3111195A" w14:textId="77777777" w:rsidTr="00D852CE">
        <w:trPr>
          <w:trHeight w:val="350"/>
        </w:trPr>
        <w:tc>
          <w:tcPr>
            <w:tcW w:w="1525" w:type="dxa"/>
          </w:tcPr>
          <w:p w14:paraId="7CCA92C5" w14:textId="4013C8A7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026D96F8" w14:textId="5E3A25E3" w:rsidR="00C362FD" w:rsidRDefault="00C362FD" w:rsidP="00C362FD">
            <w:r>
              <w:t>pord-no</w:t>
            </w:r>
          </w:p>
        </w:tc>
        <w:tc>
          <w:tcPr>
            <w:tcW w:w="3147" w:type="dxa"/>
          </w:tcPr>
          <w:p w14:paraId="414554D4" w14:textId="1A5ECC88" w:rsidR="00C362FD" w:rsidRDefault="00C362FD" w:rsidP="00C362FD">
            <w:r>
              <w:t xml:space="preserve">Previous Order </w:t>
            </w:r>
            <w:r w:rsidR="007F5321">
              <w:t>Number</w:t>
            </w:r>
          </w:p>
        </w:tc>
        <w:tc>
          <w:tcPr>
            <w:tcW w:w="2338" w:type="dxa"/>
          </w:tcPr>
          <w:p w14:paraId="1BD40D5B" w14:textId="4CDECB14" w:rsidR="00C362FD" w:rsidRDefault="00C362FD" w:rsidP="00C362FD">
            <w:r w:rsidRPr="00C362FD">
              <w:t>&gt;&gt;&gt;&gt;&gt;9</w:t>
            </w:r>
          </w:p>
        </w:tc>
      </w:tr>
      <w:tr w:rsidR="00C362FD" w14:paraId="36022F95" w14:textId="77777777" w:rsidTr="00D852CE">
        <w:trPr>
          <w:trHeight w:val="350"/>
        </w:trPr>
        <w:tc>
          <w:tcPr>
            <w:tcW w:w="1525" w:type="dxa"/>
          </w:tcPr>
          <w:p w14:paraId="78065B7F" w14:textId="39611441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6F1141E" w14:textId="71B0BB4C" w:rsidR="00C362FD" w:rsidRDefault="00C362FD" w:rsidP="00C362FD">
            <w:r>
              <w:t>posted</w:t>
            </w:r>
          </w:p>
        </w:tc>
        <w:tc>
          <w:tcPr>
            <w:tcW w:w="3147" w:type="dxa"/>
          </w:tcPr>
          <w:p w14:paraId="099D9BD8" w14:textId="41D93321" w:rsidR="00C362FD" w:rsidRDefault="00C362FD" w:rsidP="00C362FD">
            <w:r>
              <w:t>Posted</w:t>
            </w:r>
            <w:r w:rsidR="007F5321">
              <w:t>?</w:t>
            </w:r>
          </w:p>
        </w:tc>
        <w:tc>
          <w:tcPr>
            <w:tcW w:w="2338" w:type="dxa"/>
          </w:tcPr>
          <w:p w14:paraId="7E7051E1" w14:textId="058A1302" w:rsidR="00C362FD" w:rsidRDefault="00C362FD" w:rsidP="00C362FD">
            <w:r w:rsidRPr="00C362FD">
              <w:t>y/n</w:t>
            </w:r>
          </w:p>
        </w:tc>
      </w:tr>
      <w:tr w:rsidR="00C362FD" w14:paraId="6CA11833" w14:textId="77777777" w:rsidTr="00D852CE">
        <w:trPr>
          <w:trHeight w:val="350"/>
        </w:trPr>
        <w:tc>
          <w:tcPr>
            <w:tcW w:w="1525" w:type="dxa"/>
          </w:tcPr>
          <w:p w14:paraId="0CE830F0" w14:textId="6E920727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42AA1771" w14:textId="1EDB0E9A" w:rsidR="00C362FD" w:rsidRDefault="00C362FD" w:rsidP="00C362FD">
            <w:r>
              <w:t>prod-date</w:t>
            </w:r>
          </w:p>
        </w:tc>
        <w:tc>
          <w:tcPr>
            <w:tcW w:w="3147" w:type="dxa"/>
          </w:tcPr>
          <w:p w14:paraId="125222FE" w14:textId="35AD31B7" w:rsidR="00C362FD" w:rsidRDefault="00C362FD" w:rsidP="00C362FD">
            <w:r>
              <w:t>Prod</w:t>
            </w:r>
            <w:r w:rsidR="007F5321">
              <w:t>uction</w:t>
            </w:r>
            <w:r>
              <w:t xml:space="preserve"> Date</w:t>
            </w:r>
          </w:p>
        </w:tc>
        <w:tc>
          <w:tcPr>
            <w:tcW w:w="2338" w:type="dxa"/>
          </w:tcPr>
          <w:p w14:paraId="7415350D" w14:textId="1600BD59" w:rsidR="00C362FD" w:rsidRDefault="00C362FD" w:rsidP="00C362FD">
            <w:r w:rsidRPr="00C362FD">
              <w:t>99/99/9999</w:t>
            </w:r>
          </w:p>
        </w:tc>
      </w:tr>
      <w:tr w:rsidR="00C362FD" w14:paraId="1D37F17F" w14:textId="77777777" w:rsidTr="00D852CE">
        <w:trPr>
          <w:trHeight w:val="350"/>
        </w:trPr>
        <w:tc>
          <w:tcPr>
            <w:tcW w:w="1525" w:type="dxa"/>
          </w:tcPr>
          <w:p w14:paraId="7B2A4CB1" w14:textId="11161BE4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0CD1F5C" w14:textId="2C356430" w:rsidR="00C362FD" w:rsidRDefault="00C362FD" w:rsidP="00C362FD">
            <w:r>
              <w:t>q-no</w:t>
            </w:r>
          </w:p>
        </w:tc>
        <w:tc>
          <w:tcPr>
            <w:tcW w:w="3147" w:type="dxa"/>
          </w:tcPr>
          <w:p w14:paraId="7838C60A" w14:textId="0172A30E" w:rsidR="00C362FD" w:rsidRDefault="00C362FD" w:rsidP="00C362FD">
            <w:r>
              <w:t xml:space="preserve">Quote </w:t>
            </w:r>
            <w:r w:rsidR="007F5321">
              <w:t>Number</w:t>
            </w:r>
          </w:p>
        </w:tc>
        <w:tc>
          <w:tcPr>
            <w:tcW w:w="2338" w:type="dxa"/>
          </w:tcPr>
          <w:p w14:paraId="3512619F" w14:textId="4061FE90" w:rsidR="00C362FD" w:rsidRDefault="00C362FD" w:rsidP="00C362FD">
            <w:r w:rsidRPr="00C362FD">
              <w:t>&gt;&gt;&gt;&gt;9</w:t>
            </w:r>
          </w:p>
        </w:tc>
      </w:tr>
      <w:tr w:rsidR="00C362FD" w14:paraId="0DD548F9" w14:textId="77777777" w:rsidTr="00D852CE">
        <w:trPr>
          <w:trHeight w:val="350"/>
        </w:trPr>
        <w:tc>
          <w:tcPr>
            <w:tcW w:w="1525" w:type="dxa"/>
          </w:tcPr>
          <w:p w14:paraId="06385BB9" w14:textId="53D5BE8E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3B237FBB" w14:textId="1E0B8210" w:rsidR="00C362FD" w:rsidRDefault="00C362FD" w:rsidP="00C362FD">
            <w:r>
              <w:t>rec_key</w:t>
            </w:r>
          </w:p>
        </w:tc>
        <w:tc>
          <w:tcPr>
            <w:tcW w:w="3147" w:type="dxa"/>
          </w:tcPr>
          <w:p w14:paraId="5BE7F343" w14:textId="6C185C04" w:rsidR="00C362FD" w:rsidRDefault="00C362FD" w:rsidP="00C362FD">
            <w:r>
              <w:t>Rec Key</w:t>
            </w:r>
          </w:p>
        </w:tc>
        <w:tc>
          <w:tcPr>
            <w:tcW w:w="2338" w:type="dxa"/>
          </w:tcPr>
          <w:p w14:paraId="6C6C325F" w14:textId="31F30839" w:rsidR="00C362FD" w:rsidRDefault="00C362FD" w:rsidP="00C362FD">
            <w:r w:rsidRPr="00C362FD">
              <w:t>X(20)</w:t>
            </w:r>
          </w:p>
        </w:tc>
      </w:tr>
      <w:tr w:rsidR="00C362FD" w14:paraId="716B3D2C" w14:textId="77777777" w:rsidTr="00D852CE">
        <w:trPr>
          <w:trHeight w:val="350"/>
        </w:trPr>
        <w:tc>
          <w:tcPr>
            <w:tcW w:w="1525" w:type="dxa"/>
          </w:tcPr>
          <w:p w14:paraId="4A5D1FA5" w14:textId="6B8C7ABB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7193D6B4" w14:textId="33812DB8" w:rsidR="00C362FD" w:rsidRDefault="00C362FD" w:rsidP="00C362FD">
            <w:r>
              <w:t>s-comm</w:t>
            </w:r>
          </w:p>
        </w:tc>
        <w:tc>
          <w:tcPr>
            <w:tcW w:w="3147" w:type="dxa"/>
          </w:tcPr>
          <w:p w14:paraId="4FA0A875" w14:textId="410A48F9" w:rsidR="00C362FD" w:rsidRDefault="00C362FD" w:rsidP="00C362FD">
            <w:r>
              <w:t>Commission</w:t>
            </w:r>
            <w:r w:rsidR="007F5321">
              <w:t xml:space="preserve"> Percentage</w:t>
            </w:r>
          </w:p>
        </w:tc>
        <w:tc>
          <w:tcPr>
            <w:tcW w:w="2338" w:type="dxa"/>
          </w:tcPr>
          <w:p w14:paraId="616B6E16" w14:textId="09E5AA6B" w:rsidR="00C362FD" w:rsidRDefault="00C362FD" w:rsidP="00C362FD">
            <w:r w:rsidRPr="00C362FD">
              <w:t>&gt;&gt;9.99</w:t>
            </w:r>
          </w:p>
        </w:tc>
      </w:tr>
      <w:tr w:rsidR="00C362FD" w14:paraId="62C9C2C3" w14:textId="77777777" w:rsidTr="00D852CE">
        <w:trPr>
          <w:trHeight w:val="350"/>
        </w:trPr>
        <w:tc>
          <w:tcPr>
            <w:tcW w:w="1525" w:type="dxa"/>
          </w:tcPr>
          <w:p w14:paraId="3A16B280" w14:textId="39FF2DB5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13CAB989" w14:textId="0DFFC953" w:rsidR="00C362FD" w:rsidRDefault="00C362FD" w:rsidP="00C362FD">
            <w:r>
              <w:t>s-pct</w:t>
            </w:r>
          </w:p>
        </w:tc>
        <w:tc>
          <w:tcPr>
            <w:tcW w:w="3147" w:type="dxa"/>
          </w:tcPr>
          <w:p w14:paraId="633C78DC" w14:textId="1A7705FA" w:rsidR="00C362FD" w:rsidRDefault="00C362FD" w:rsidP="00C362FD">
            <w:r>
              <w:t>Percentage</w:t>
            </w:r>
          </w:p>
        </w:tc>
        <w:tc>
          <w:tcPr>
            <w:tcW w:w="2338" w:type="dxa"/>
          </w:tcPr>
          <w:p w14:paraId="21F583B0" w14:textId="721C2ED2" w:rsidR="00C362FD" w:rsidRDefault="00C362FD" w:rsidP="00C362FD">
            <w:r w:rsidRPr="00C362FD">
              <w:t>&gt;&gt;9.99</w:t>
            </w:r>
          </w:p>
        </w:tc>
      </w:tr>
      <w:tr w:rsidR="00C362FD" w14:paraId="6FA33574" w14:textId="77777777" w:rsidTr="00D852CE">
        <w:trPr>
          <w:trHeight w:val="350"/>
        </w:trPr>
        <w:tc>
          <w:tcPr>
            <w:tcW w:w="1525" w:type="dxa"/>
          </w:tcPr>
          <w:p w14:paraId="7141AC25" w14:textId="68D07BC7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7F760A90" w14:textId="53E464DC" w:rsidR="00C362FD" w:rsidRDefault="00C362FD" w:rsidP="00C362FD">
            <w:r>
              <w:t>ship-i</w:t>
            </w:r>
          </w:p>
        </w:tc>
        <w:tc>
          <w:tcPr>
            <w:tcW w:w="3147" w:type="dxa"/>
          </w:tcPr>
          <w:p w14:paraId="6E8031B8" w14:textId="5B44046E" w:rsidR="00C362FD" w:rsidRDefault="00C362FD" w:rsidP="00C362FD">
            <w:r>
              <w:t>Shipping Instructions</w:t>
            </w:r>
          </w:p>
        </w:tc>
        <w:tc>
          <w:tcPr>
            <w:tcW w:w="2338" w:type="dxa"/>
          </w:tcPr>
          <w:p w14:paraId="47003FFA" w14:textId="660D0402" w:rsidR="00C362FD" w:rsidRDefault="00C362FD" w:rsidP="00C362FD">
            <w:r w:rsidRPr="00C362FD">
              <w:t>x(60)</w:t>
            </w:r>
          </w:p>
        </w:tc>
      </w:tr>
      <w:tr w:rsidR="00C362FD" w14:paraId="4C22C952" w14:textId="77777777" w:rsidTr="00D852CE">
        <w:trPr>
          <w:trHeight w:val="350"/>
        </w:trPr>
        <w:tc>
          <w:tcPr>
            <w:tcW w:w="1525" w:type="dxa"/>
          </w:tcPr>
          <w:p w14:paraId="78630AFE" w14:textId="54878266" w:rsidR="00C362FD" w:rsidRPr="00635EDC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0AA9A37E" w14:textId="6DA2612A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8F1DDEF" w14:textId="0976677F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1DBE666" w14:textId="1E6D2185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C362FD" w14:paraId="676FCA9F" w14:textId="77777777" w:rsidTr="00D852CE">
        <w:trPr>
          <w:trHeight w:val="350"/>
        </w:trPr>
        <w:tc>
          <w:tcPr>
            <w:tcW w:w="1525" w:type="dxa"/>
          </w:tcPr>
          <w:p w14:paraId="6346A8F6" w14:textId="4B0FD3B8" w:rsidR="00C362FD" w:rsidRDefault="00C362FD" w:rsidP="00C362FD">
            <w:r w:rsidRPr="00635EDC">
              <w:t>oe-ord</w:t>
            </w:r>
          </w:p>
        </w:tc>
        <w:tc>
          <w:tcPr>
            <w:tcW w:w="2340" w:type="dxa"/>
          </w:tcPr>
          <w:p w14:paraId="28CCCF18" w14:textId="422CCB07" w:rsidR="00C362FD" w:rsidRDefault="00C362FD" w:rsidP="00C362FD">
            <w:r>
              <w:t>sman</w:t>
            </w:r>
          </w:p>
        </w:tc>
        <w:tc>
          <w:tcPr>
            <w:tcW w:w="3147" w:type="dxa"/>
          </w:tcPr>
          <w:p w14:paraId="54318A82" w14:textId="33E9708F" w:rsidR="00C362FD" w:rsidRDefault="00D62397" w:rsidP="00C362FD">
            <w:r>
              <w:t>Salesman Code</w:t>
            </w:r>
          </w:p>
        </w:tc>
        <w:tc>
          <w:tcPr>
            <w:tcW w:w="2338" w:type="dxa"/>
          </w:tcPr>
          <w:p w14:paraId="0B9B7F50" w14:textId="4323F5A2" w:rsidR="00C362FD" w:rsidRDefault="00D62397" w:rsidP="00C362FD">
            <w:r w:rsidRPr="00D62397">
              <w:t>x(3)</w:t>
            </w:r>
          </w:p>
        </w:tc>
      </w:tr>
      <w:tr w:rsidR="00C362FD" w14:paraId="697F09E5" w14:textId="77777777" w:rsidTr="00D852CE">
        <w:trPr>
          <w:trHeight w:val="350"/>
        </w:trPr>
        <w:tc>
          <w:tcPr>
            <w:tcW w:w="1525" w:type="dxa"/>
          </w:tcPr>
          <w:p w14:paraId="46BD1632" w14:textId="20A8D638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5F094D3C" w14:textId="7FCB8424" w:rsidR="00C362FD" w:rsidRDefault="00C362FD" w:rsidP="00C362FD">
            <w:r>
              <w:t>sman-no</w:t>
            </w:r>
          </w:p>
        </w:tc>
        <w:tc>
          <w:tcPr>
            <w:tcW w:w="3147" w:type="dxa"/>
          </w:tcPr>
          <w:p w14:paraId="02E4E52C" w14:textId="4EEA7DBB" w:rsidR="00C362FD" w:rsidRDefault="00D62397" w:rsidP="00C362FD">
            <w:r>
              <w:t>Salesman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22386B74" w14:textId="5984B846" w:rsidR="00C362FD" w:rsidRDefault="00D62397" w:rsidP="00C362FD">
            <w:r>
              <w:t>&gt;&gt;9</w:t>
            </w:r>
          </w:p>
        </w:tc>
      </w:tr>
      <w:tr w:rsidR="00C362FD" w14:paraId="6940F2FD" w14:textId="77777777" w:rsidTr="00D852CE">
        <w:trPr>
          <w:trHeight w:val="350"/>
        </w:trPr>
        <w:tc>
          <w:tcPr>
            <w:tcW w:w="1525" w:type="dxa"/>
          </w:tcPr>
          <w:p w14:paraId="49AB9558" w14:textId="099F5604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568D342C" w14:textId="4FA05163" w:rsidR="00C362FD" w:rsidRDefault="00C362FD" w:rsidP="00C362FD">
            <w:r>
              <w:t>sname</w:t>
            </w:r>
          </w:p>
        </w:tc>
        <w:tc>
          <w:tcPr>
            <w:tcW w:w="3147" w:type="dxa"/>
          </w:tcPr>
          <w:p w14:paraId="021768B6" w14:textId="397CD245" w:rsidR="00C362FD" w:rsidRDefault="00D62397" w:rsidP="00C362FD">
            <w:r>
              <w:t>Salesman Name</w:t>
            </w:r>
          </w:p>
        </w:tc>
        <w:tc>
          <w:tcPr>
            <w:tcW w:w="2338" w:type="dxa"/>
          </w:tcPr>
          <w:p w14:paraId="5718B0BC" w14:textId="00C46472" w:rsidR="00C362FD" w:rsidRDefault="00D62397" w:rsidP="00C362FD">
            <w:r w:rsidRPr="00D62397">
              <w:t>x(</w:t>
            </w:r>
            <w:r>
              <w:t>20</w:t>
            </w:r>
            <w:r w:rsidRPr="00D62397">
              <w:t>)</w:t>
            </w:r>
          </w:p>
        </w:tc>
      </w:tr>
      <w:tr w:rsidR="00C362FD" w14:paraId="20B3A767" w14:textId="77777777" w:rsidTr="00D852CE">
        <w:trPr>
          <w:trHeight w:val="350"/>
        </w:trPr>
        <w:tc>
          <w:tcPr>
            <w:tcW w:w="1525" w:type="dxa"/>
          </w:tcPr>
          <w:p w14:paraId="7BB6CAD1" w14:textId="4084398D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2E8FBE3F" w14:textId="1F9FE7AD" w:rsidR="00C362FD" w:rsidRDefault="00C362FD" w:rsidP="00C362FD">
            <w:r>
              <w:t>sold-addr</w:t>
            </w:r>
          </w:p>
        </w:tc>
        <w:tc>
          <w:tcPr>
            <w:tcW w:w="3147" w:type="dxa"/>
          </w:tcPr>
          <w:p w14:paraId="5B82365A" w14:textId="5FC7F984" w:rsidR="00C362FD" w:rsidRDefault="00D62397" w:rsidP="00C362FD">
            <w:r>
              <w:t>Sold</w:t>
            </w:r>
            <w:r w:rsidR="007F5321">
              <w:t>-</w:t>
            </w:r>
            <w:r>
              <w:t>To Address</w:t>
            </w:r>
          </w:p>
        </w:tc>
        <w:tc>
          <w:tcPr>
            <w:tcW w:w="2338" w:type="dxa"/>
          </w:tcPr>
          <w:p w14:paraId="2D6BEEC4" w14:textId="36FFCA44" w:rsidR="00C362FD" w:rsidRDefault="00D62397" w:rsidP="00C362FD">
            <w:r w:rsidRPr="00D62397">
              <w:t>x(3</w:t>
            </w:r>
            <w:r>
              <w:t>0</w:t>
            </w:r>
            <w:r w:rsidRPr="00D62397">
              <w:t>)</w:t>
            </w:r>
          </w:p>
        </w:tc>
      </w:tr>
      <w:tr w:rsidR="00C362FD" w14:paraId="03FC6DBC" w14:textId="77777777" w:rsidTr="00D852CE">
        <w:trPr>
          <w:trHeight w:val="350"/>
        </w:trPr>
        <w:tc>
          <w:tcPr>
            <w:tcW w:w="1525" w:type="dxa"/>
          </w:tcPr>
          <w:p w14:paraId="2729D7DC" w14:textId="4D307743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0B4AEAAB" w14:textId="3963D608" w:rsidR="00C362FD" w:rsidRDefault="00C362FD" w:rsidP="00C362FD">
            <w:r>
              <w:t>sold-city</w:t>
            </w:r>
          </w:p>
        </w:tc>
        <w:tc>
          <w:tcPr>
            <w:tcW w:w="3147" w:type="dxa"/>
          </w:tcPr>
          <w:p w14:paraId="54194A22" w14:textId="030E7CCC" w:rsidR="00C362FD" w:rsidRDefault="007F5321" w:rsidP="00C362FD">
            <w:r>
              <w:t xml:space="preserve">Sold-To </w:t>
            </w:r>
            <w:r w:rsidR="00D62397">
              <w:t>City</w:t>
            </w:r>
          </w:p>
        </w:tc>
        <w:tc>
          <w:tcPr>
            <w:tcW w:w="2338" w:type="dxa"/>
          </w:tcPr>
          <w:p w14:paraId="693DD40A" w14:textId="14AA9B42" w:rsidR="00C362FD" w:rsidRDefault="00D62397" w:rsidP="00C362FD">
            <w:r w:rsidRPr="00D62397">
              <w:t>x(</w:t>
            </w:r>
            <w:r>
              <w:t>15</w:t>
            </w:r>
            <w:r w:rsidRPr="00D62397">
              <w:t>)</w:t>
            </w:r>
          </w:p>
        </w:tc>
      </w:tr>
      <w:tr w:rsidR="00C362FD" w14:paraId="029010BA" w14:textId="77777777" w:rsidTr="00D852CE">
        <w:trPr>
          <w:trHeight w:val="350"/>
        </w:trPr>
        <w:tc>
          <w:tcPr>
            <w:tcW w:w="1525" w:type="dxa"/>
          </w:tcPr>
          <w:p w14:paraId="060A8092" w14:textId="04AEF32E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5BF30826" w14:textId="7005DA3E" w:rsidR="00C362FD" w:rsidRDefault="00C362FD" w:rsidP="00C362FD">
            <w:r>
              <w:t>sold-id</w:t>
            </w:r>
          </w:p>
        </w:tc>
        <w:tc>
          <w:tcPr>
            <w:tcW w:w="3147" w:type="dxa"/>
          </w:tcPr>
          <w:p w14:paraId="158C92F7" w14:textId="0121A363" w:rsidR="00C362FD" w:rsidRDefault="00D62397" w:rsidP="00C362FD">
            <w:r>
              <w:t>Sold</w:t>
            </w:r>
            <w:r w:rsidR="007F5321">
              <w:t>-</w:t>
            </w:r>
            <w:r>
              <w:t>To ID</w:t>
            </w:r>
          </w:p>
        </w:tc>
        <w:tc>
          <w:tcPr>
            <w:tcW w:w="2338" w:type="dxa"/>
          </w:tcPr>
          <w:p w14:paraId="4CEEDC8E" w14:textId="11289D4A" w:rsidR="00C362FD" w:rsidRDefault="00D62397" w:rsidP="00C362FD">
            <w:r w:rsidRPr="00D62397">
              <w:t>x(</w:t>
            </w:r>
            <w:r>
              <w:t>8</w:t>
            </w:r>
            <w:r w:rsidRPr="00D62397">
              <w:t>)</w:t>
            </w:r>
          </w:p>
        </w:tc>
      </w:tr>
      <w:tr w:rsidR="00C362FD" w14:paraId="03AEEB3C" w14:textId="77777777" w:rsidTr="00D852CE">
        <w:trPr>
          <w:trHeight w:val="350"/>
        </w:trPr>
        <w:tc>
          <w:tcPr>
            <w:tcW w:w="1525" w:type="dxa"/>
          </w:tcPr>
          <w:p w14:paraId="6BDE5A94" w14:textId="7C8ED13A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4C45C3A6" w14:textId="75AF8EF5" w:rsidR="00C362FD" w:rsidRDefault="00C362FD" w:rsidP="00C362FD">
            <w:r>
              <w:t>sold-name</w:t>
            </w:r>
          </w:p>
        </w:tc>
        <w:tc>
          <w:tcPr>
            <w:tcW w:w="3147" w:type="dxa"/>
          </w:tcPr>
          <w:p w14:paraId="2B6F86A8" w14:textId="60A1BBCF" w:rsidR="00C362FD" w:rsidRDefault="007F5321" w:rsidP="00C362FD">
            <w:r>
              <w:t xml:space="preserve">Sold-To </w:t>
            </w:r>
            <w:r w:rsidR="00D62397">
              <w:t>Name</w:t>
            </w:r>
          </w:p>
        </w:tc>
        <w:tc>
          <w:tcPr>
            <w:tcW w:w="2338" w:type="dxa"/>
          </w:tcPr>
          <w:p w14:paraId="708D9C37" w14:textId="633C0213" w:rsidR="00C362FD" w:rsidRDefault="00D62397" w:rsidP="00C362FD">
            <w:r w:rsidRPr="00D62397">
              <w:t>x(3</w:t>
            </w:r>
            <w:r>
              <w:t>0</w:t>
            </w:r>
            <w:r w:rsidRPr="00D62397">
              <w:t>)</w:t>
            </w:r>
          </w:p>
        </w:tc>
      </w:tr>
      <w:tr w:rsidR="00C362FD" w14:paraId="516FC693" w14:textId="77777777" w:rsidTr="00D852CE">
        <w:trPr>
          <w:trHeight w:val="350"/>
        </w:trPr>
        <w:tc>
          <w:tcPr>
            <w:tcW w:w="1525" w:type="dxa"/>
          </w:tcPr>
          <w:p w14:paraId="68831D02" w14:textId="56FB262C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08FCC91F" w14:textId="4E93C31C" w:rsidR="00C362FD" w:rsidRDefault="00C362FD" w:rsidP="00C362FD">
            <w:r>
              <w:t>sold-no</w:t>
            </w:r>
          </w:p>
        </w:tc>
        <w:tc>
          <w:tcPr>
            <w:tcW w:w="3147" w:type="dxa"/>
          </w:tcPr>
          <w:p w14:paraId="64BC533F" w14:textId="51F1D8C1" w:rsidR="00C362FD" w:rsidRDefault="007F5321" w:rsidP="00C362FD">
            <w:r>
              <w:t>Sold-To Number</w:t>
            </w:r>
          </w:p>
        </w:tc>
        <w:tc>
          <w:tcPr>
            <w:tcW w:w="2338" w:type="dxa"/>
          </w:tcPr>
          <w:p w14:paraId="27D27F70" w14:textId="7E69708D" w:rsidR="00C362FD" w:rsidRDefault="00D62397" w:rsidP="00C362FD">
            <w:r>
              <w:t>&gt;&gt;9</w:t>
            </w:r>
          </w:p>
        </w:tc>
      </w:tr>
      <w:tr w:rsidR="00C362FD" w14:paraId="553E9FAD" w14:textId="77777777" w:rsidTr="00D852CE">
        <w:trPr>
          <w:trHeight w:val="350"/>
        </w:trPr>
        <w:tc>
          <w:tcPr>
            <w:tcW w:w="1525" w:type="dxa"/>
          </w:tcPr>
          <w:p w14:paraId="4821DBE7" w14:textId="6854C460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55FE1957" w14:textId="505C0AFD" w:rsidR="00C362FD" w:rsidRDefault="00C362FD" w:rsidP="00C362FD">
            <w:r>
              <w:t>sold-state</w:t>
            </w:r>
          </w:p>
        </w:tc>
        <w:tc>
          <w:tcPr>
            <w:tcW w:w="3147" w:type="dxa"/>
          </w:tcPr>
          <w:p w14:paraId="101EF214" w14:textId="3B2F8632" w:rsidR="00C362FD" w:rsidRDefault="007F5321" w:rsidP="00C362FD">
            <w:r>
              <w:t xml:space="preserve">Sold-To </w:t>
            </w:r>
            <w:r w:rsidR="00D62397">
              <w:t>State</w:t>
            </w:r>
          </w:p>
        </w:tc>
        <w:tc>
          <w:tcPr>
            <w:tcW w:w="2338" w:type="dxa"/>
          </w:tcPr>
          <w:p w14:paraId="0E39AA15" w14:textId="5FB2801A" w:rsidR="00C362FD" w:rsidRDefault="00D62397" w:rsidP="00C362FD">
            <w:r w:rsidRPr="00D62397">
              <w:t>x(</w:t>
            </w:r>
            <w:r>
              <w:t>2</w:t>
            </w:r>
            <w:r w:rsidRPr="00D62397">
              <w:t>)</w:t>
            </w:r>
          </w:p>
        </w:tc>
      </w:tr>
      <w:tr w:rsidR="00C362FD" w14:paraId="49F1524B" w14:textId="77777777" w:rsidTr="00D852CE">
        <w:trPr>
          <w:trHeight w:val="350"/>
        </w:trPr>
        <w:tc>
          <w:tcPr>
            <w:tcW w:w="1525" w:type="dxa"/>
          </w:tcPr>
          <w:p w14:paraId="5E808497" w14:textId="3FF0EC32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036B7F68" w14:textId="20E72881" w:rsidR="00C362FD" w:rsidRDefault="00C362FD" w:rsidP="00C362FD">
            <w:r>
              <w:t>sold-zip</w:t>
            </w:r>
          </w:p>
        </w:tc>
        <w:tc>
          <w:tcPr>
            <w:tcW w:w="3147" w:type="dxa"/>
          </w:tcPr>
          <w:p w14:paraId="4E03777F" w14:textId="7FA7FB8E" w:rsidR="00C362FD" w:rsidRDefault="007F5321" w:rsidP="00C362FD">
            <w:r>
              <w:t xml:space="preserve">Sold-To </w:t>
            </w:r>
            <w:r w:rsidR="00D62397">
              <w:t>Zip</w:t>
            </w:r>
          </w:p>
        </w:tc>
        <w:tc>
          <w:tcPr>
            <w:tcW w:w="2338" w:type="dxa"/>
          </w:tcPr>
          <w:p w14:paraId="760C1E3F" w14:textId="17B849CD" w:rsidR="00C362FD" w:rsidRDefault="00D62397" w:rsidP="00C362FD">
            <w:r w:rsidRPr="00D62397">
              <w:t>x(</w:t>
            </w:r>
            <w:r>
              <w:t>10</w:t>
            </w:r>
            <w:r w:rsidRPr="00D62397">
              <w:t>)</w:t>
            </w:r>
          </w:p>
        </w:tc>
      </w:tr>
      <w:tr w:rsidR="00C362FD" w14:paraId="03737687" w14:textId="77777777" w:rsidTr="00D852CE">
        <w:trPr>
          <w:trHeight w:val="350"/>
        </w:trPr>
        <w:tc>
          <w:tcPr>
            <w:tcW w:w="1525" w:type="dxa"/>
          </w:tcPr>
          <w:p w14:paraId="49EEE761" w14:textId="1E112E96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6D2F4FCC" w14:textId="4981BB4A" w:rsidR="00C362FD" w:rsidRDefault="00C362FD" w:rsidP="00C362FD">
            <w:r>
              <w:t>stat</w:t>
            </w:r>
          </w:p>
        </w:tc>
        <w:tc>
          <w:tcPr>
            <w:tcW w:w="3147" w:type="dxa"/>
          </w:tcPr>
          <w:p w14:paraId="4B1543F6" w14:textId="4BFE21DE" w:rsidR="00C362FD" w:rsidRDefault="00D62397" w:rsidP="00C362FD">
            <w:r>
              <w:t>Order Status</w:t>
            </w:r>
          </w:p>
        </w:tc>
        <w:tc>
          <w:tcPr>
            <w:tcW w:w="2338" w:type="dxa"/>
          </w:tcPr>
          <w:p w14:paraId="09DD2224" w14:textId="13F3F3CC" w:rsidR="00C362FD" w:rsidRDefault="00D62397" w:rsidP="00C362FD">
            <w:r>
              <w:t>x</w:t>
            </w:r>
          </w:p>
        </w:tc>
      </w:tr>
      <w:tr w:rsidR="00C362FD" w14:paraId="1B99F84A" w14:textId="77777777" w:rsidTr="00D852CE">
        <w:trPr>
          <w:trHeight w:val="350"/>
        </w:trPr>
        <w:tc>
          <w:tcPr>
            <w:tcW w:w="1525" w:type="dxa"/>
          </w:tcPr>
          <w:p w14:paraId="7F96DC66" w14:textId="50CBFCB5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59924092" w14:textId="57AE7E3B" w:rsidR="00C362FD" w:rsidRDefault="00C362FD" w:rsidP="00C362FD">
            <w:r>
              <w:t>state</w:t>
            </w:r>
          </w:p>
        </w:tc>
        <w:tc>
          <w:tcPr>
            <w:tcW w:w="3147" w:type="dxa"/>
          </w:tcPr>
          <w:p w14:paraId="5AC40345" w14:textId="7FEEBF1A" w:rsidR="00C362FD" w:rsidRDefault="00D62397" w:rsidP="00C362FD">
            <w:r>
              <w:t>State</w:t>
            </w:r>
          </w:p>
        </w:tc>
        <w:tc>
          <w:tcPr>
            <w:tcW w:w="2338" w:type="dxa"/>
          </w:tcPr>
          <w:p w14:paraId="2CBE4CED" w14:textId="32822828" w:rsidR="00C362FD" w:rsidRDefault="00D62397" w:rsidP="00C362FD">
            <w:r w:rsidRPr="00D62397">
              <w:t>x(</w:t>
            </w:r>
            <w:r>
              <w:t>2</w:t>
            </w:r>
            <w:r w:rsidRPr="00D62397">
              <w:t>)</w:t>
            </w:r>
          </w:p>
        </w:tc>
      </w:tr>
      <w:tr w:rsidR="00C362FD" w14:paraId="05114225" w14:textId="77777777" w:rsidTr="00D852CE">
        <w:trPr>
          <w:trHeight w:val="350"/>
        </w:trPr>
        <w:tc>
          <w:tcPr>
            <w:tcW w:w="1525" w:type="dxa"/>
          </w:tcPr>
          <w:p w14:paraId="7CD700B3" w14:textId="75526433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5F42E0B7" w14:textId="6A322805" w:rsidR="00C362FD" w:rsidRDefault="00C362FD" w:rsidP="00C362FD">
            <w:r>
              <w:t>t-comm</w:t>
            </w:r>
          </w:p>
        </w:tc>
        <w:tc>
          <w:tcPr>
            <w:tcW w:w="3147" w:type="dxa"/>
          </w:tcPr>
          <w:p w14:paraId="23B3B8E7" w14:textId="2411ED4F" w:rsidR="00C362FD" w:rsidRDefault="00D62397" w:rsidP="00C362FD">
            <w:r>
              <w:t>Total Commissions</w:t>
            </w:r>
          </w:p>
        </w:tc>
        <w:tc>
          <w:tcPr>
            <w:tcW w:w="2338" w:type="dxa"/>
          </w:tcPr>
          <w:p w14:paraId="40C94963" w14:textId="14E3181A" w:rsidR="00C362FD" w:rsidRDefault="00D62397" w:rsidP="00C362FD">
            <w:r w:rsidRPr="00D62397">
              <w:t>-&gt;&gt;&gt;,&gt;&gt;9.99</w:t>
            </w:r>
          </w:p>
        </w:tc>
      </w:tr>
      <w:tr w:rsidR="00C362FD" w14:paraId="3DA21D5C" w14:textId="77777777" w:rsidTr="00D852CE">
        <w:trPr>
          <w:trHeight w:val="350"/>
        </w:trPr>
        <w:tc>
          <w:tcPr>
            <w:tcW w:w="1525" w:type="dxa"/>
          </w:tcPr>
          <w:p w14:paraId="02233D7E" w14:textId="0B466092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1CFAB928" w14:textId="0E13C5F3" w:rsidR="00C362FD" w:rsidRDefault="00C362FD" w:rsidP="00C362FD">
            <w:r>
              <w:t>t-cost</w:t>
            </w:r>
          </w:p>
        </w:tc>
        <w:tc>
          <w:tcPr>
            <w:tcW w:w="3147" w:type="dxa"/>
          </w:tcPr>
          <w:p w14:paraId="599DF7B8" w14:textId="21775041" w:rsidR="00C362FD" w:rsidRDefault="00D62397" w:rsidP="00C362FD">
            <w:r>
              <w:t>Total Cost</w:t>
            </w:r>
          </w:p>
        </w:tc>
        <w:tc>
          <w:tcPr>
            <w:tcW w:w="2338" w:type="dxa"/>
          </w:tcPr>
          <w:p w14:paraId="1C352390" w14:textId="047A0A05" w:rsidR="00C362FD" w:rsidRDefault="00D62397" w:rsidP="00C362FD">
            <w:r w:rsidRPr="00D62397">
              <w:t>-&gt;&gt;,&gt;&gt;&gt;,&gt;&gt;9.99</w:t>
            </w:r>
          </w:p>
        </w:tc>
      </w:tr>
      <w:tr w:rsidR="00C362FD" w14:paraId="3DB7CFD7" w14:textId="77777777" w:rsidTr="00D852CE">
        <w:trPr>
          <w:trHeight w:val="350"/>
        </w:trPr>
        <w:tc>
          <w:tcPr>
            <w:tcW w:w="1525" w:type="dxa"/>
          </w:tcPr>
          <w:p w14:paraId="0F4D284B" w14:textId="06820C5F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1E0F7EDE" w14:textId="2B3BF9C7" w:rsidR="00C362FD" w:rsidRDefault="00C362FD" w:rsidP="00C362FD">
            <w:r>
              <w:t>t-freight</w:t>
            </w:r>
          </w:p>
        </w:tc>
        <w:tc>
          <w:tcPr>
            <w:tcW w:w="3147" w:type="dxa"/>
          </w:tcPr>
          <w:p w14:paraId="5382D846" w14:textId="5D36AE0C" w:rsidR="00C362FD" w:rsidRDefault="00D62397" w:rsidP="00C362FD">
            <w:r>
              <w:t>Total Freight</w:t>
            </w:r>
          </w:p>
        </w:tc>
        <w:tc>
          <w:tcPr>
            <w:tcW w:w="2338" w:type="dxa"/>
          </w:tcPr>
          <w:p w14:paraId="5DAFD629" w14:textId="3D4A1DEF" w:rsidR="00C362FD" w:rsidRDefault="00D62397" w:rsidP="00C362FD">
            <w:r w:rsidRPr="00D62397">
              <w:t>-&gt;&gt;,&gt;&gt;9.99</w:t>
            </w:r>
          </w:p>
        </w:tc>
      </w:tr>
      <w:tr w:rsidR="00C362FD" w14:paraId="10B46432" w14:textId="77777777" w:rsidTr="00D852CE">
        <w:trPr>
          <w:trHeight w:val="350"/>
        </w:trPr>
        <w:tc>
          <w:tcPr>
            <w:tcW w:w="1525" w:type="dxa"/>
          </w:tcPr>
          <w:p w14:paraId="4FAD48FD" w14:textId="07C5EB11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45D6029A" w14:textId="0C72B7AA" w:rsidR="00C362FD" w:rsidRDefault="00C362FD" w:rsidP="00C362FD">
            <w:r>
              <w:t>t-fuel</w:t>
            </w:r>
          </w:p>
        </w:tc>
        <w:tc>
          <w:tcPr>
            <w:tcW w:w="3147" w:type="dxa"/>
          </w:tcPr>
          <w:p w14:paraId="3E2EAEFA" w14:textId="70F085F1" w:rsidR="00C362FD" w:rsidRDefault="00D62397" w:rsidP="00C362FD">
            <w:r>
              <w:t>Total Fuel</w:t>
            </w:r>
          </w:p>
        </w:tc>
        <w:tc>
          <w:tcPr>
            <w:tcW w:w="2338" w:type="dxa"/>
          </w:tcPr>
          <w:p w14:paraId="1FFB8F47" w14:textId="6332B160" w:rsidR="00C362FD" w:rsidRDefault="00D62397" w:rsidP="00C362FD">
            <w:r w:rsidRPr="00D62397">
              <w:t>-&gt;&gt;,&gt;&gt;9.99</w:t>
            </w:r>
          </w:p>
        </w:tc>
      </w:tr>
      <w:tr w:rsidR="00C362FD" w14:paraId="03323A8E" w14:textId="77777777" w:rsidTr="00D852CE">
        <w:trPr>
          <w:trHeight w:val="350"/>
        </w:trPr>
        <w:tc>
          <w:tcPr>
            <w:tcW w:w="1525" w:type="dxa"/>
          </w:tcPr>
          <w:p w14:paraId="73749DFD" w14:textId="417DF7E0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5BDDEC38" w14:textId="44EDC933" w:rsidR="00C362FD" w:rsidRDefault="00C362FD" w:rsidP="00C362FD">
            <w:r>
              <w:t>t-inv-cost</w:t>
            </w:r>
          </w:p>
        </w:tc>
        <w:tc>
          <w:tcPr>
            <w:tcW w:w="3147" w:type="dxa"/>
          </w:tcPr>
          <w:p w14:paraId="6BBBFD2D" w14:textId="446ECA9A" w:rsidR="00C362FD" w:rsidRDefault="00D62397" w:rsidP="00C362FD">
            <w:r>
              <w:t>Total Cost Invoiced</w:t>
            </w:r>
          </w:p>
        </w:tc>
        <w:tc>
          <w:tcPr>
            <w:tcW w:w="2338" w:type="dxa"/>
          </w:tcPr>
          <w:p w14:paraId="25ECA993" w14:textId="533592F9" w:rsidR="00C362FD" w:rsidRDefault="00D62397" w:rsidP="00C362FD">
            <w:r w:rsidRPr="00D62397">
              <w:t>-&gt;&gt;,&gt;&gt;&gt;,&gt;&gt;9.99</w:t>
            </w:r>
          </w:p>
        </w:tc>
      </w:tr>
      <w:tr w:rsidR="00C362FD" w14:paraId="5AC0BB95" w14:textId="77777777" w:rsidTr="00D852CE">
        <w:trPr>
          <w:trHeight w:val="350"/>
        </w:trPr>
        <w:tc>
          <w:tcPr>
            <w:tcW w:w="1525" w:type="dxa"/>
          </w:tcPr>
          <w:p w14:paraId="38FD1E5F" w14:textId="10E27701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6182F29C" w14:textId="2FA0743F" w:rsidR="00C362FD" w:rsidRDefault="00C362FD" w:rsidP="00C362FD">
            <w:r>
              <w:t>t- inv-freight</w:t>
            </w:r>
          </w:p>
        </w:tc>
        <w:tc>
          <w:tcPr>
            <w:tcW w:w="3147" w:type="dxa"/>
          </w:tcPr>
          <w:p w14:paraId="77A2422E" w14:textId="6EDF41A4" w:rsidR="00C362FD" w:rsidRDefault="00D62397" w:rsidP="00C362FD">
            <w:r>
              <w:t>Total Freight Invoiced</w:t>
            </w:r>
          </w:p>
        </w:tc>
        <w:tc>
          <w:tcPr>
            <w:tcW w:w="2338" w:type="dxa"/>
          </w:tcPr>
          <w:p w14:paraId="26D1D40D" w14:textId="33C7FF88" w:rsidR="00C362FD" w:rsidRDefault="00D62397" w:rsidP="00C362FD">
            <w:r w:rsidRPr="00D62397">
              <w:t>-&gt;&gt;,&gt;&gt;9.99</w:t>
            </w:r>
          </w:p>
        </w:tc>
      </w:tr>
      <w:tr w:rsidR="00C362FD" w14:paraId="1D0D9C84" w14:textId="77777777" w:rsidTr="00D852CE">
        <w:trPr>
          <w:trHeight w:val="350"/>
        </w:trPr>
        <w:tc>
          <w:tcPr>
            <w:tcW w:w="1525" w:type="dxa"/>
          </w:tcPr>
          <w:p w14:paraId="2EE91A32" w14:textId="13F78AEF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3F9ECC8D" w14:textId="52B8AEB2" w:rsidR="00C362FD" w:rsidRDefault="00C362FD" w:rsidP="00C362FD">
            <w:r>
              <w:t>t- inv-rev</w:t>
            </w:r>
          </w:p>
        </w:tc>
        <w:tc>
          <w:tcPr>
            <w:tcW w:w="3147" w:type="dxa"/>
          </w:tcPr>
          <w:p w14:paraId="4A1A15A3" w14:textId="62625AFC" w:rsidR="00C362FD" w:rsidRDefault="00D62397" w:rsidP="00C362FD">
            <w:r>
              <w:t>Total Invoiced Revenue</w:t>
            </w:r>
          </w:p>
        </w:tc>
        <w:tc>
          <w:tcPr>
            <w:tcW w:w="2338" w:type="dxa"/>
          </w:tcPr>
          <w:p w14:paraId="65BCF4F1" w14:textId="62C7D534" w:rsidR="00C362FD" w:rsidRDefault="00D62397" w:rsidP="00C362FD">
            <w:r w:rsidRPr="00D62397">
              <w:t>-&gt;&gt;,&gt;&gt;&gt;,&gt;&gt;9.99</w:t>
            </w:r>
          </w:p>
        </w:tc>
      </w:tr>
      <w:tr w:rsidR="00C362FD" w14:paraId="01082C55" w14:textId="77777777" w:rsidTr="00D852CE">
        <w:trPr>
          <w:trHeight w:val="350"/>
        </w:trPr>
        <w:tc>
          <w:tcPr>
            <w:tcW w:w="1525" w:type="dxa"/>
          </w:tcPr>
          <w:p w14:paraId="2E3A3B10" w14:textId="17258043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0AF896C1" w14:textId="07A9CAFA" w:rsidR="00C362FD" w:rsidRDefault="00C362FD" w:rsidP="00C362FD">
            <w:r>
              <w:t>t- inv-tax</w:t>
            </w:r>
          </w:p>
        </w:tc>
        <w:tc>
          <w:tcPr>
            <w:tcW w:w="3147" w:type="dxa"/>
          </w:tcPr>
          <w:p w14:paraId="7DBC1797" w14:textId="304881D0" w:rsidR="00C362FD" w:rsidRDefault="00D62397" w:rsidP="00C362FD">
            <w:r>
              <w:t>Total Tax Invoiced</w:t>
            </w:r>
          </w:p>
        </w:tc>
        <w:tc>
          <w:tcPr>
            <w:tcW w:w="2338" w:type="dxa"/>
          </w:tcPr>
          <w:p w14:paraId="33E205E0" w14:textId="0D8E1DEF" w:rsidR="00C362FD" w:rsidRDefault="00D62397" w:rsidP="00C362FD">
            <w:r w:rsidRPr="00D62397">
              <w:t>-&gt;,&gt;&gt;9.99</w:t>
            </w:r>
          </w:p>
        </w:tc>
      </w:tr>
      <w:tr w:rsidR="00C362FD" w14:paraId="6D1DBE09" w14:textId="77777777" w:rsidTr="00D852CE">
        <w:trPr>
          <w:trHeight w:val="350"/>
        </w:trPr>
        <w:tc>
          <w:tcPr>
            <w:tcW w:w="1525" w:type="dxa"/>
          </w:tcPr>
          <w:p w14:paraId="31997712" w14:textId="31F4E3FE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6779BE3C" w14:textId="5713AC95" w:rsidR="00C362FD" w:rsidRDefault="00C362FD" w:rsidP="00C362FD">
            <w:r>
              <w:t>t- inv-weight</w:t>
            </w:r>
          </w:p>
        </w:tc>
        <w:tc>
          <w:tcPr>
            <w:tcW w:w="3147" w:type="dxa"/>
          </w:tcPr>
          <w:p w14:paraId="44840130" w14:textId="7337F9DF" w:rsidR="00C362FD" w:rsidRDefault="00D62397" w:rsidP="00C362FD">
            <w:r>
              <w:t>Total Invoice Weight</w:t>
            </w:r>
          </w:p>
        </w:tc>
        <w:tc>
          <w:tcPr>
            <w:tcW w:w="2338" w:type="dxa"/>
          </w:tcPr>
          <w:p w14:paraId="172E7A7D" w14:textId="3EB76D63" w:rsidR="00C362FD" w:rsidRDefault="00D62397" w:rsidP="00C362FD">
            <w:r w:rsidRPr="00D62397">
              <w:t>&gt;&gt;&gt;,&gt;&gt;9.99</w:t>
            </w:r>
          </w:p>
        </w:tc>
      </w:tr>
      <w:tr w:rsidR="00C362FD" w14:paraId="39B00C74" w14:textId="77777777" w:rsidTr="00D852CE">
        <w:trPr>
          <w:trHeight w:val="350"/>
        </w:trPr>
        <w:tc>
          <w:tcPr>
            <w:tcW w:w="1525" w:type="dxa"/>
          </w:tcPr>
          <w:p w14:paraId="29105B0E" w14:textId="68E51859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7381DE42" w14:textId="4080F925" w:rsidR="00C362FD" w:rsidRDefault="00C362FD" w:rsidP="00C362FD">
            <w:r>
              <w:t>t-</w:t>
            </w:r>
            <w:r w:rsidR="00D62397">
              <w:t>revenue</w:t>
            </w:r>
          </w:p>
        </w:tc>
        <w:tc>
          <w:tcPr>
            <w:tcW w:w="3147" w:type="dxa"/>
          </w:tcPr>
          <w:p w14:paraId="58387054" w14:textId="425E6189" w:rsidR="00C362FD" w:rsidRDefault="00D62397" w:rsidP="00C362FD">
            <w:r>
              <w:t>Total Revenue</w:t>
            </w:r>
          </w:p>
        </w:tc>
        <w:tc>
          <w:tcPr>
            <w:tcW w:w="2338" w:type="dxa"/>
          </w:tcPr>
          <w:p w14:paraId="083A2527" w14:textId="6EB10DCC" w:rsidR="00C362FD" w:rsidRDefault="00D62397" w:rsidP="00C362FD">
            <w:r w:rsidRPr="00D62397">
              <w:t>-&gt;&gt;,&gt;&gt;&gt;,&gt;&gt;9.99</w:t>
            </w:r>
          </w:p>
        </w:tc>
      </w:tr>
      <w:tr w:rsidR="00C362FD" w14:paraId="4C412B04" w14:textId="77777777" w:rsidTr="00D852CE">
        <w:trPr>
          <w:trHeight w:val="350"/>
        </w:trPr>
        <w:tc>
          <w:tcPr>
            <w:tcW w:w="1525" w:type="dxa"/>
          </w:tcPr>
          <w:p w14:paraId="31DA9C54" w14:textId="41F4BC1E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2AAC025B" w14:textId="6BA93C8C" w:rsidR="00C362FD" w:rsidRDefault="00C362FD" w:rsidP="00C362FD">
            <w:r>
              <w:t>t-</w:t>
            </w:r>
            <w:r w:rsidR="00D62397">
              <w:t>weight</w:t>
            </w:r>
          </w:p>
        </w:tc>
        <w:tc>
          <w:tcPr>
            <w:tcW w:w="3147" w:type="dxa"/>
          </w:tcPr>
          <w:p w14:paraId="23E32D9C" w14:textId="480798A3" w:rsidR="00C362FD" w:rsidRDefault="00D62397" w:rsidP="00C362FD">
            <w:r>
              <w:t>Total Weight</w:t>
            </w:r>
          </w:p>
        </w:tc>
        <w:tc>
          <w:tcPr>
            <w:tcW w:w="2338" w:type="dxa"/>
          </w:tcPr>
          <w:p w14:paraId="5D597743" w14:textId="1F08AF94" w:rsidR="00C362FD" w:rsidRDefault="00D62397" w:rsidP="00C362FD">
            <w:r w:rsidRPr="00D62397">
              <w:t>&gt;&gt;&gt;,&gt;&gt;9.99</w:t>
            </w:r>
          </w:p>
        </w:tc>
      </w:tr>
      <w:tr w:rsidR="00C362FD" w14:paraId="453366B4" w14:textId="77777777" w:rsidTr="00D852CE">
        <w:trPr>
          <w:trHeight w:val="350"/>
        </w:trPr>
        <w:tc>
          <w:tcPr>
            <w:tcW w:w="1525" w:type="dxa"/>
          </w:tcPr>
          <w:p w14:paraId="7B1C24F2" w14:textId="39878313" w:rsidR="00C362FD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01C258B8" w14:textId="27096438" w:rsidR="00C362FD" w:rsidRDefault="00C362FD" w:rsidP="00C362FD">
            <w:r>
              <w:t>tax</w:t>
            </w:r>
          </w:p>
        </w:tc>
        <w:tc>
          <w:tcPr>
            <w:tcW w:w="3147" w:type="dxa"/>
          </w:tcPr>
          <w:p w14:paraId="17D2479D" w14:textId="0FF9BFA2" w:rsidR="00C362FD" w:rsidRDefault="00D62397" w:rsidP="00C362FD">
            <w:r>
              <w:t>Tax</w:t>
            </w:r>
          </w:p>
        </w:tc>
        <w:tc>
          <w:tcPr>
            <w:tcW w:w="2338" w:type="dxa"/>
          </w:tcPr>
          <w:p w14:paraId="7912116C" w14:textId="6034F6F6" w:rsidR="00C362FD" w:rsidRDefault="00D62397" w:rsidP="00C362FD">
            <w:r w:rsidRPr="00D62397">
              <w:t>-&gt;,&gt;&gt;9.99</w:t>
            </w:r>
          </w:p>
        </w:tc>
      </w:tr>
      <w:tr w:rsidR="00C362FD" w14:paraId="776DBA45" w14:textId="77777777" w:rsidTr="00D852CE">
        <w:trPr>
          <w:trHeight w:val="350"/>
        </w:trPr>
        <w:tc>
          <w:tcPr>
            <w:tcW w:w="1525" w:type="dxa"/>
          </w:tcPr>
          <w:p w14:paraId="4B430C94" w14:textId="478FE094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66465F68" w14:textId="2E568EBD" w:rsidR="00C362FD" w:rsidRDefault="00C362FD" w:rsidP="00C362FD">
            <w:r>
              <w:t>tax-gr</w:t>
            </w:r>
          </w:p>
        </w:tc>
        <w:tc>
          <w:tcPr>
            <w:tcW w:w="3147" w:type="dxa"/>
          </w:tcPr>
          <w:p w14:paraId="34C70A39" w14:textId="4F3045E9" w:rsidR="00C362FD" w:rsidRDefault="00D62397" w:rsidP="00C362FD">
            <w:r>
              <w:t>Sales Tax Group</w:t>
            </w:r>
          </w:p>
        </w:tc>
        <w:tc>
          <w:tcPr>
            <w:tcW w:w="2338" w:type="dxa"/>
          </w:tcPr>
          <w:p w14:paraId="52E006B2" w14:textId="06D5F417" w:rsidR="00C362FD" w:rsidRDefault="00D62397" w:rsidP="00C362FD">
            <w:r w:rsidRPr="00D62397">
              <w:t>x(3)</w:t>
            </w:r>
          </w:p>
        </w:tc>
      </w:tr>
      <w:tr w:rsidR="00C362FD" w14:paraId="3788F254" w14:textId="77777777" w:rsidTr="00D852CE">
        <w:trPr>
          <w:trHeight w:val="350"/>
        </w:trPr>
        <w:tc>
          <w:tcPr>
            <w:tcW w:w="1525" w:type="dxa"/>
          </w:tcPr>
          <w:p w14:paraId="73A2EFE2" w14:textId="1BC548C0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4CD9B161" w14:textId="49AEACB2" w:rsidR="00C362FD" w:rsidRDefault="00C362FD" w:rsidP="00C362FD">
            <w:r>
              <w:t>terms</w:t>
            </w:r>
          </w:p>
        </w:tc>
        <w:tc>
          <w:tcPr>
            <w:tcW w:w="3147" w:type="dxa"/>
          </w:tcPr>
          <w:p w14:paraId="5676AEE1" w14:textId="3DB860BE" w:rsidR="00C362FD" w:rsidRDefault="00D62397" w:rsidP="00C362FD">
            <w:r>
              <w:t>Terms Code</w:t>
            </w:r>
          </w:p>
        </w:tc>
        <w:tc>
          <w:tcPr>
            <w:tcW w:w="2338" w:type="dxa"/>
          </w:tcPr>
          <w:p w14:paraId="221FC302" w14:textId="79F8F4F6" w:rsidR="00C362FD" w:rsidRDefault="00D62397" w:rsidP="00C362FD">
            <w:r w:rsidRPr="00D62397">
              <w:t>x(</w:t>
            </w:r>
            <w:r>
              <w:t>5</w:t>
            </w:r>
            <w:r w:rsidRPr="00D62397">
              <w:t>)</w:t>
            </w:r>
          </w:p>
        </w:tc>
      </w:tr>
      <w:tr w:rsidR="00C362FD" w14:paraId="5FAF47D8" w14:textId="77777777" w:rsidTr="00D852CE">
        <w:trPr>
          <w:trHeight w:val="350"/>
        </w:trPr>
        <w:tc>
          <w:tcPr>
            <w:tcW w:w="1525" w:type="dxa"/>
          </w:tcPr>
          <w:p w14:paraId="6CF2D804" w14:textId="6264204E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3B56073E" w14:textId="4D23FFCE" w:rsidR="00C362FD" w:rsidRDefault="00C362FD" w:rsidP="00C362FD">
            <w:r>
              <w:t>terms-d</w:t>
            </w:r>
          </w:p>
        </w:tc>
        <w:tc>
          <w:tcPr>
            <w:tcW w:w="3147" w:type="dxa"/>
          </w:tcPr>
          <w:p w14:paraId="6E609DAD" w14:textId="386E5FFF" w:rsidR="00C362FD" w:rsidRDefault="007F5321" w:rsidP="00C362FD">
            <w:r>
              <w:t xml:space="preserve">Terms </w:t>
            </w:r>
            <w:r w:rsidR="00D62397">
              <w:t>Description</w:t>
            </w:r>
          </w:p>
        </w:tc>
        <w:tc>
          <w:tcPr>
            <w:tcW w:w="2338" w:type="dxa"/>
          </w:tcPr>
          <w:p w14:paraId="0B8DF2FB" w14:textId="7D1F0A45" w:rsidR="00C362FD" w:rsidRDefault="00D62397" w:rsidP="00C362FD">
            <w:r w:rsidRPr="00D62397">
              <w:t>x(</w:t>
            </w:r>
            <w:r>
              <w:t>24</w:t>
            </w:r>
            <w:r w:rsidRPr="00D62397">
              <w:t>)</w:t>
            </w:r>
          </w:p>
        </w:tc>
      </w:tr>
      <w:tr w:rsidR="00C362FD" w14:paraId="06D5F63D" w14:textId="77777777" w:rsidTr="00D852CE">
        <w:trPr>
          <w:trHeight w:val="350"/>
        </w:trPr>
        <w:tc>
          <w:tcPr>
            <w:tcW w:w="1525" w:type="dxa"/>
          </w:tcPr>
          <w:p w14:paraId="27AA2DF0" w14:textId="5954309D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46B106BC" w14:textId="79196530" w:rsidR="00C362FD" w:rsidRDefault="00C362FD" w:rsidP="00C362FD">
            <w:r>
              <w:t>tot-ord</w:t>
            </w:r>
          </w:p>
        </w:tc>
        <w:tc>
          <w:tcPr>
            <w:tcW w:w="3147" w:type="dxa"/>
          </w:tcPr>
          <w:p w14:paraId="105C3D21" w14:textId="2A5C99F3" w:rsidR="00C362FD" w:rsidRDefault="00D62397" w:rsidP="00C362FD">
            <w:r>
              <w:t>Total Order</w:t>
            </w:r>
          </w:p>
        </w:tc>
        <w:tc>
          <w:tcPr>
            <w:tcW w:w="2338" w:type="dxa"/>
          </w:tcPr>
          <w:p w14:paraId="3DA1E4DE" w14:textId="404A7E84" w:rsidR="00C362FD" w:rsidRDefault="00D62397" w:rsidP="00C362FD">
            <w:r w:rsidRPr="00D62397">
              <w:t>-&gt;&gt;,&gt;&gt;&gt;,&gt;&gt;9.99</w:t>
            </w:r>
          </w:p>
        </w:tc>
      </w:tr>
      <w:tr w:rsidR="00C362FD" w14:paraId="6D4B55BD" w14:textId="77777777" w:rsidTr="00D852CE">
        <w:trPr>
          <w:trHeight w:val="350"/>
        </w:trPr>
        <w:tc>
          <w:tcPr>
            <w:tcW w:w="1525" w:type="dxa"/>
          </w:tcPr>
          <w:p w14:paraId="4CBEAE0C" w14:textId="7E252732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4A27D4B5" w14:textId="5E4BDD18" w:rsidR="00C362FD" w:rsidRDefault="00C362FD" w:rsidP="00C362FD">
            <w:r>
              <w:t>type</w:t>
            </w:r>
          </w:p>
        </w:tc>
        <w:tc>
          <w:tcPr>
            <w:tcW w:w="3147" w:type="dxa"/>
          </w:tcPr>
          <w:p w14:paraId="7517FA98" w14:textId="0FA06514" w:rsidR="00C362FD" w:rsidRDefault="00D62397" w:rsidP="00C362FD">
            <w:r>
              <w:t>Type</w:t>
            </w:r>
          </w:p>
        </w:tc>
        <w:tc>
          <w:tcPr>
            <w:tcW w:w="2338" w:type="dxa"/>
          </w:tcPr>
          <w:p w14:paraId="33F58711" w14:textId="04E458BC" w:rsidR="00C362FD" w:rsidRDefault="00D62397" w:rsidP="00C362FD">
            <w:r>
              <w:t>X</w:t>
            </w:r>
          </w:p>
        </w:tc>
      </w:tr>
      <w:tr w:rsidR="00C362FD" w14:paraId="7D171BE9" w14:textId="77777777" w:rsidTr="00D852CE">
        <w:trPr>
          <w:trHeight w:val="350"/>
        </w:trPr>
        <w:tc>
          <w:tcPr>
            <w:tcW w:w="1525" w:type="dxa"/>
          </w:tcPr>
          <w:p w14:paraId="086B8240" w14:textId="7A96C11D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1F707C1C" w14:textId="1F6DC8E6" w:rsidR="00C362FD" w:rsidRDefault="00C362FD" w:rsidP="00C362FD">
            <w:r>
              <w:t>under-pct</w:t>
            </w:r>
          </w:p>
        </w:tc>
        <w:tc>
          <w:tcPr>
            <w:tcW w:w="3147" w:type="dxa"/>
          </w:tcPr>
          <w:p w14:paraId="3956141E" w14:textId="17929795" w:rsidR="00C362FD" w:rsidRDefault="00D62397" w:rsidP="00C362FD">
            <w:r>
              <w:t xml:space="preserve">Underrun </w:t>
            </w:r>
            <w:r w:rsidR="007F5321">
              <w:t>Percentage</w:t>
            </w:r>
          </w:p>
        </w:tc>
        <w:tc>
          <w:tcPr>
            <w:tcW w:w="2338" w:type="dxa"/>
          </w:tcPr>
          <w:p w14:paraId="364E837D" w14:textId="591FE1CF" w:rsidR="00C362FD" w:rsidRDefault="00D62397" w:rsidP="00C362FD">
            <w:r w:rsidRPr="00D62397">
              <w:t>&gt;&gt;9.99%</w:t>
            </w:r>
          </w:p>
        </w:tc>
      </w:tr>
      <w:tr w:rsidR="00C362FD" w14:paraId="197B12AC" w14:textId="77777777" w:rsidTr="00D852CE">
        <w:trPr>
          <w:trHeight w:val="350"/>
        </w:trPr>
        <w:tc>
          <w:tcPr>
            <w:tcW w:w="1525" w:type="dxa"/>
          </w:tcPr>
          <w:p w14:paraId="67EB0906" w14:textId="21881F3C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3EC624CA" w14:textId="51C0D79A" w:rsidR="00C362FD" w:rsidRDefault="00C362FD" w:rsidP="00C362FD">
            <w:r>
              <w:t>upd-date</w:t>
            </w:r>
          </w:p>
        </w:tc>
        <w:tc>
          <w:tcPr>
            <w:tcW w:w="3147" w:type="dxa"/>
          </w:tcPr>
          <w:p w14:paraId="527E2BA7" w14:textId="1D8C510E" w:rsidR="00C362FD" w:rsidRDefault="00D62397" w:rsidP="00C362FD">
            <w:r>
              <w:t>Updated Date</w:t>
            </w:r>
          </w:p>
        </w:tc>
        <w:tc>
          <w:tcPr>
            <w:tcW w:w="2338" w:type="dxa"/>
          </w:tcPr>
          <w:p w14:paraId="4D5D9071" w14:textId="47A23C06" w:rsidR="00C362FD" w:rsidRDefault="00D62397" w:rsidP="00C362FD">
            <w:r w:rsidRPr="00D62397">
              <w:t>99/99/9999</w:t>
            </w:r>
          </w:p>
        </w:tc>
      </w:tr>
      <w:tr w:rsidR="00C362FD" w14:paraId="318FD100" w14:textId="77777777" w:rsidTr="00D852CE">
        <w:trPr>
          <w:trHeight w:val="350"/>
        </w:trPr>
        <w:tc>
          <w:tcPr>
            <w:tcW w:w="1525" w:type="dxa"/>
          </w:tcPr>
          <w:p w14:paraId="5211D395" w14:textId="7551A7E4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10EED3B3" w14:textId="6E1C03B0" w:rsidR="00C362FD" w:rsidRDefault="00C362FD" w:rsidP="00C362FD">
            <w:r>
              <w:t>upd-time</w:t>
            </w:r>
          </w:p>
        </w:tc>
        <w:tc>
          <w:tcPr>
            <w:tcW w:w="3147" w:type="dxa"/>
          </w:tcPr>
          <w:p w14:paraId="353C21F7" w14:textId="62FAC99B" w:rsidR="00C362FD" w:rsidRDefault="00D62397" w:rsidP="00C362FD">
            <w:r>
              <w:t>Updated Time</w:t>
            </w:r>
          </w:p>
        </w:tc>
        <w:tc>
          <w:tcPr>
            <w:tcW w:w="2338" w:type="dxa"/>
          </w:tcPr>
          <w:p w14:paraId="5EEFD373" w14:textId="0326BC35" w:rsidR="00C362FD" w:rsidRDefault="00D62397" w:rsidP="00C362FD">
            <w:r w:rsidRPr="00D62397">
              <w:t>-&gt;,&gt;&gt;&gt;,&gt;&gt;9</w:t>
            </w:r>
          </w:p>
        </w:tc>
      </w:tr>
      <w:tr w:rsidR="00C362FD" w14:paraId="76EEEA87" w14:textId="77777777" w:rsidTr="00D852CE">
        <w:trPr>
          <w:trHeight w:val="350"/>
        </w:trPr>
        <w:tc>
          <w:tcPr>
            <w:tcW w:w="1525" w:type="dxa"/>
          </w:tcPr>
          <w:p w14:paraId="7B8B4DE3" w14:textId="46A83B39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2A37FAF9" w14:textId="43C6617C" w:rsidR="00C362FD" w:rsidRDefault="00C362FD" w:rsidP="00C362FD">
            <w:r>
              <w:t>updated-date</w:t>
            </w:r>
          </w:p>
        </w:tc>
        <w:tc>
          <w:tcPr>
            <w:tcW w:w="3147" w:type="dxa"/>
          </w:tcPr>
          <w:p w14:paraId="40A3DF86" w14:textId="24279ED6" w:rsidR="00C362FD" w:rsidRDefault="00D62397" w:rsidP="00C362FD">
            <w:r>
              <w:t>Updated Date</w:t>
            </w:r>
          </w:p>
        </w:tc>
        <w:tc>
          <w:tcPr>
            <w:tcW w:w="2338" w:type="dxa"/>
          </w:tcPr>
          <w:p w14:paraId="69C2F2F1" w14:textId="04E41BEC" w:rsidR="00C362FD" w:rsidRDefault="00D62397" w:rsidP="00C362FD">
            <w:r w:rsidRPr="00D62397">
              <w:t>99/99/99</w:t>
            </w:r>
          </w:p>
        </w:tc>
      </w:tr>
      <w:tr w:rsidR="00C362FD" w14:paraId="65B463CD" w14:textId="77777777" w:rsidTr="00D852CE">
        <w:trPr>
          <w:trHeight w:val="350"/>
        </w:trPr>
        <w:tc>
          <w:tcPr>
            <w:tcW w:w="1525" w:type="dxa"/>
          </w:tcPr>
          <w:p w14:paraId="511FDDDB" w14:textId="5465AAE1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4E8EEF4D" w14:textId="2C96B747" w:rsidR="00C362FD" w:rsidRDefault="00C362FD" w:rsidP="00C362FD">
            <w:r>
              <w:t>updated-id</w:t>
            </w:r>
          </w:p>
        </w:tc>
        <w:tc>
          <w:tcPr>
            <w:tcW w:w="3147" w:type="dxa"/>
          </w:tcPr>
          <w:p w14:paraId="5C7F4785" w14:textId="2E3EA52C" w:rsidR="00C362FD" w:rsidRDefault="00D62397" w:rsidP="00C362FD">
            <w:r>
              <w:t>Updated By</w:t>
            </w:r>
            <w:r w:rsidR="007F5321">
              <w:t xml:space="preserve"> (User)</w:t>
            </w:r>
          </w:p>
        </w:tc>
        <w:tc>
          <w:tcPr>
            <w:tcW w:w="2338" w:type="dxa"/>
          </w:tcPr>
          <w:p w14:paraId="19E79E66" w14:textId="56F5EAB7" w:rsidR="00C362FD" w:rsidRDefault="00D62397" w:rsidP="00C362FD">
            <w:r w:rsidRPr="00D62397">
              <w:t>x(</w:t>
            </w:r>
            <w:r>
              <w:t>8</w:t>
            </w:r>
            <w:r w:rsidRPr="00D62397">
              <w:t>)</w:t>
            </w:r>
          </w:p>
        </w:tc>
      </w:tr>
      <w:tr w:rsidR="00C362FD" w14:paraId="6C0CB769" w14:textId="77777777" w:rsidTr="00D852CE">
        <w:trPr>
          <w:trHeight w:val="350"/>
        </w:trPr>
        <w:tc>
          <w:tcPr>
            <w:tcW w:w="1525" w:type="dxa"/>
          </w:tcPr>
          <w:p w14:paraId="11503AB8" w14:textId="7D7785AF" w:rsidR="00C362FD" w:rsidRPr="00E55DF6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4DE95339" w14:textId="6D507F89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B2A9C42" w14:textId="44399970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7CB94EB0" w14:textId="70C04277" w:rsidR="00C362FD" w:rsidRDefault="00C362FD" w:rsidP="00C362FD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C362FD" w14:paraId="14D3E420" w14:textId="77777777" w:rsidTr="00D852CE">
        <w:trPr>
          <w:trHeight w:val="350"/>
        </w:trPr>
        <w:tc>
          <w:tcPr>
            <w:tcW w:w="1525" w:type="dxa"/>
          </w:tcPr>
          <w:p w14:paraId="6787EA27" w14:textId="1FE35580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642ECD42" w14:textId="0859F024" w:rsidR="00C362FD" w:rsidRDefault="00C362FD" w:rsidP="00C362FD">
            <w:r>
              <w:t>user-id</w:t>
            </w:r>
          </w:p>
        </w:tc>
        <w:tc>
          <w:tcPr>
            <w:tcW w:w="3147" w:type="dxa"/>
          </w:tcPr>
          <w:p w14:paraId="728536D0" w14:textId="2E11C64A" w:rsidR="00C362FD" w:rsidRDefault="007F5321" w:rsidP="00C362FD">
            <w:r>
              <w:t>User ID</w:t>
            </w:r>
          </w:p>
        </w:tc>
        <w:tc>
          <w:tcPr>
            <w:tcW w:w="2338" w:type="dxa"/>
          </w:tcPr>
          <w:p w14:paraId="7B94C198" w14:textId="61A05C2A" w:rsidR="00C362FD" w:rsidRDefault="00D62397" w:rsidP="00C362FD">
            <w:r w:rsidRPr="00D62397">
              <w:t>x(</w:t>
            </w:r>
            <w:r>
              <w:t>8</w:t>
            </w:r>
            <w:r w:rsidRPr="00D62397">
              <w:t>)</w:t>
            </w:r>
          </w:p>
        </w:tc>
      </w:tr>
      <w:tr w:rsidR="00C362FD" w14:paraId="2807EAA6" w14:textId="77777777" w:rsidTr="00D852CE">
        <w:trPr>
          <w:trHeight w:val="350"/>
        </w:trPr>
        <w:tc>
          <w:tcPr>
            <w:tcW w:w="1525" w:type="dxa"/>
          </w:tcPr>
          <w:p w14:paraId="6494A2D7" w14:textId="52C19BC6" w:rsidR="00C362FD" w:rsidRPr="00E55DF6" w:rsidRDefault="00C362FD" w:rsidP="00C362FD">
            <w:r w:rsidRPr="00E55DF6">
              <w:t>oe-ord</w:t>
            </w:r>
          </w:p>
        </w:tc>
        <w:tc>
          <w:tcPr>
            <w:tcW w:w="2340" w:type="dxa"/>
          </w:tcPr>
          <w:p w14:paraId="353804D2" w14:textId="3ACFE3B5" w:rsidR="00C362FD" w:rsidRDefault="00C362FD" w:rsidP="00C362FD">
            <w:r>
              <w:t>zip</w:t>
            </w:r>
          </w:p>
        </w:tc>
        <w:tc>
          <w:tcPr>
            <w:tcW w:w="3147" w:type="dxa"/>
          </w:tcPr>
          <w:p w14:paraId="411DC9A6" w14:textId="6DB2CDA4" w:rsidR="00C362FD" w:rsidRDefault="00D62397" w:rsidP="00C362FD">
            <w:r>
              <w:t>Zip Code</w:t>
            </w:r>
          </w:p>
        </w:tc>
        <w:tc>
          <w:tcPr>
            <w:tcW w:w="2338" w:type="dxa"/>
          </w:tcPr>
          <w:p w14:paraId="2ECDCB95" w14:textId="40EAD591" w:rsidR="00C362FD" w:rsidRDefault="00D62397" w:rsidP="00C362FD">
            <w:r w:rsidRPr="00D62397">
              <w:t>x(</w:t>
            </w:r>
            <w:r>
              <w:t>10</w:t>
            </w:r>
            <w:r w:rsidRPr="00D62397">
              <w:t>)</w:t>
            </w:r>
          </w:p>
        </w:tc>
      </w:tr>
    </w:tbl>
    <w:p w14:paraId="048C7592" w14:textId="77777777" w:rsidR="00EE56B7" w:rsidRPr="00421D19" w:rsidRDefault="00EE56B7" w:rsidP="00EE56B7"/>
    <w:p w14:paraId="6E3774E5" w14:textId="02169533" w:rsidR="009A4F23" w:rsidRDefault="009A4F23" w:rsidP="009A4F23">
      <w:pPr>
        <w:pStyle w:val="Heading2"/>
      </w:pPr>
      <w:bookmarkStart w:id="33" w:name="_Toc49801916"/>
      <w:r>
        <w:t>Order Entry File Line Item Table Field Definitions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6485647E" w14:textId="77777777" w:rsidTr="00D852CE">
        <w:tc>
          <w:tcPr>
            <w:tcW w:w="1525" w:type="dxa"/>
          </w:tcPr>
          <w:p w14:paraId="28A496E0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4D3CE458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3410DD0F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5FD612B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9A4F23" w14:paraId="61EEE90B" w14:textId="77777777" w:rsidTr="00D852CE">
        <w:trPr>
          <w:trHeight w:val="377"/>
        </w:trPr>
        <w:tc>
          <w:tcPr>
            <w:tcW w:w="1525" w:type="dxa"/>
          </w:tcPr>
          <w:p w14:paraId="6C6D269D" w14:textId="7DE2A37A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326F4401" w14:textId="7A1B5801" w:rsidR="009A4F23" w:rsidRDefault="00D62397" w:rsidP="009A4F23">
            <w:r>
              <w:t>adder</w:t>
            </w:r>
          </w:p>
        </w:tc>
        <w:tc>
          <w:tcPr>
            <w:tcW w:w="3147" w:type="dxa"/>
          </w:tcPr>
          <w:p w14:paraId="7190B4A6" w14:textId="13B57C78" w:rsidR="009A4F23" w:rsidRDefault="00B1655E" w:rsidP="009A4F23">
            <w:r>
              <w:t>Adder Code</w:t>
            </w:r>
          </w:p>
        </w:tc>
        <w:tc>
          <w:tcPr>
            <w:tcW w:w="2338" w:type="dxa"/>
          </w:tcPr>
          <w:p w14:paraId="576F3FC9" w14:textId="16A0A2A4" w:rsidR="009A4F23" w:rsidRDefault="00B1655E" w:rsidP="009A4F23">
            <w:r w:rsidRPr="00B1655E">
              <w:t>x(10)</w:t>
            </w:r>
          </w:p>
        </w:tc>
      </w:tr>
      <w:tr w:rsidR="009A4F23" w14:paraId="02C90F37" w14:textId="77777777" w:rsidTr="00D852CE">
        <w:trPr>
          <w:trHeight w:val="350"/>
        </w:trPr>
        <w:tc>
          <w:tcPr>
            <w:tcW w:w="1525" w:type="dxa"/>
          </w:tcPr>
          <w:p w14:paraId="256F41D6" w14:textId="5D101089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383D655E" w14:textId="458EBD39" w:rsidR="009A4F23" w:rsidRDefault="00D62397" w:rsidP="009A4F23">
            <w:r>
              <w:t>blank-no</w:t>
            </w:r>
          </w:p>
        </w:tc>
        <w:tc>
          <w:tcPr>
            <w:tcW w:w="3147" w:type="dxa"/>
          </w:tcPr>
          <w:p w14:paraId="26668A96" w14:textId="0FC4075F" w:rsidR="009A4F23" w:rsidRDefault="00B1655E" w:rsidP="009A4F23">
            <w:r>
              <w:t>BLANK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46DF6240" w14:textId="1144B9BC" w:rsidR="009A4F23" w:rsidRDefault="00B1655E" w:rsidP="009A4F23">
            <w:r w:rsidRPr="00B1655E">
              <w:t>&gt;9</w:t>
            </w:r>
          </w:p>
        </w:tc>
      </w:tr>
      <w:tr w:rsidR="009A4F23" w14:paraId="30F1E37A" w14:textId="77777777" w:rsidTr="00D852CE">
        <w:trPr>
          <w:trHeight w:val="350"/>
        </w:trPr>
        <w:tc>
          <w:tcPr>
            <w:tcW w:w="1525" w:type="dxa"/>
          </w:tcPr>
          <w:p w14:paraId="76595BE9" w14:textId="4B305BA6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5D27FCEB" w14:textId="700A0432" w:rsidR="009A4F23" w:rsidRDefault="00D62397" w:rsidP="009A4F23">
            <w:r>
              <w:t>cas-cnt</w:t>
            </w:r>
          </w:p>
        </w:tc>
        <w:tc>
          <w:tcPr>
            <w:tcW w:w="3147" w:type="dxa"/>
          </w:tcPr>
          <w:p w14:paraId="621EBD47" w14:textId="26C9EEF4" w:rsidR="009A4F23" w:rsidRDefault="00B1655E" w:rsidP="009A4F23">
            <w:r>
              <w:t>Case Count</w:t>
            </w:r>
          </w:p>
        </w:tc>
        <w:tc>
          <w:tcPr>
            <w:tcW w:w="2338" w:type="dxa"/>
          </w:tcPr>
          <w:p w14:paraId="50503AF0" w14:textId="341E618C" w:rsidR="009A4F23" w:rsidRDefault="00B1655E" w:rsidP="009A4F23">
            <w:r w:rsidRPr="00B1655E">
              <w:t>&gt;&gt;&gt;&gt;9</w:t>
            </w:r>
          </w:p>
        </w:tc>
      </w:tr>
      <w:tr w:rsidR="009A4F23" w14:paraId="183197AB" w14:textId="77777777" w:rsidTr="00D852CE">
        <w:trPr>
          <w:trHeight w:val="350"/>
        </w:trPr>
        <w:tc>
          <w:tcPr>
            <w:tcW w:w="1525" w:type="dxa"/>
          </w:tcPr>
          <w:p w14:paraId="4AB09470" w14:textId="347D8B9D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733B73B6" w14:textId="60D25772" w:rsidR="009A4F23" w:rsidRDefault="00D62397" w:rsidP="009A4F23">
            <w:r>
              <w:t>cases</w:t>
            </w:r>
          </w:p>
        </w:tc>
        <w:tc>
          <w:tcPr>
            <w:tcW w:w="3147" w:type="dxa"/>
          </w:tcPr>
          <w:p w14:paraId="4AD303F4" w14:textId="5ACD503E" w:rsidR="009A4F23" w:rsidRDefault="00B1655E" w:rsidP="009A4F23">
            <w:r>
              <w:t>Number of Cases Shipped</w:t>
            </w:r>
          </w:p>
        </w:tc>
        <w:tc>
          <w:tcPr>
            <w:tcW w:w="2338" w:type="dxa"/>
          </w:tcPr>
          <w:p w14:paraId="1C4B84C7" w14:textId="5200A063" w:rsidR="009A4F23" w:rsidRDefault="00B1655E" w:rsidP="009A4F23">
            <w:r w:rsidRPr="00B1655E">
              <w:t>-&gt;&gt;&gt;,&gt;&gt;Z</w:t>
            </w:r>
          </w:p>
        </w:tc>
      </w:tr>
      <w:tr w:rsidR="009A4F23" w14:paraId="38E183ED" w14:textId="77777777" w:rsidTr="00D852CE">
        <w:trPr>
          <w:trHeight w:val="350"/>
        </w:trPr>
        <w:tc>
          <w:tcPr>
            <w:tcW w:w="1525" w:type="dxa"/>
          </w:tcPr>
          <w:p w14:paraId="419438A3" w14:textId="74CB949A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6E4DA3EC" w14:textId="7E75DBED" w:rsidR="009A4F23" w:rsidRDefault="00D62397" w:rsidP="009A4F23">
            <w:r>
              <w:t>cases-unit</w:t>
            </w:r>
          </w:p>
        </w:tc>
        <w:tc>
          <w:tcPr>
            <w:tcW w:w="3147" w:type="dxa"/>
          </w:tcPr>
          <w:p w14:paraId="3396855A" w14:textId="0C7B56FE" w:rsidR="009A4F23" w:rsidRDefault="00B1655E" w:rsidP="009A4F23">
            <w:r>
              <w:t>Cases/Bundles per Unit</w:t>
            </w:r>
          </w:p>
        </w:tc>
        <w:tc>
          <w:tcPr>
            <w:tcW w:w="2338" w:type="dxa"/>
          </w:tcPr>
          <w:p w14:paraId="3086A7D6" w14:textId="05B2D17F" w:rsidR="009A4F23" w:rsidRDefault="00B1655E" w:rsidP="009A4F23">
            <w:r w:rsidRPr="00B1655E">
              <w:t>&gt;&gt;9</w:t>
            </w:r>
          </w:p>
        </w:tc>
      </w:tr>
      <w:tr w:rsidR="009A4F23" w14:paraId="7398B53D" w14:textId="77777777" w:rsidTr="00D852CE">
        <w:trPr>
          <w:trHeight w:val="350"/>
        </w:trPr>
        <w:tc>
          <w:tcPr>
            <w:tcW w:w="1525" w:type="dxa"/>
          </w:tcPr>
          <w:p w14:paraId="3E8EE401" w14:textId="3C4CD20E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0ACDCA17" w14:textId="4EBEA134" w:rsidR="009A4F23" w:rsidRDefault="00D62397" w:rsidP="009A4F23">
            <w:r>
              <w:t>company</w:t>
            </w:r>
          </w:p>
        </w:tc>
        <w:tc>
          <w:tcPr>
            <w:tcW w:w="3147" w:type="dxa"/>
          </w:tcPr>
          <w:p w14:paraId="13CE9206" w14:textId="0414C241" w:rsidR="009A4F23" w:rsidRDefault="00B1655E" w:rsidP="009A4F23">
            <w:r>
              <w:t>Company</w:t>
            </w:r>
          </w:p>
        </w:tc>
        <w:tc>
          <w:tcPr>
            <w:tcW w:w="2338" w:type="dxa"/>
          </w:tcPr>
          <w:p w14:paraId="76C4B676" w14:textId="36E95626" w:rsidR="009A4F23" w:rsidRDefault="00B1655E" w:rsidP="009A4F23">
            <w:r w:rsidRPr="00B1655E">
              <w:t>x(</w:t>
            </w:r>
            <w:r>
              <w:t>3</w:t>
            </w:r>
            <w:r w:rsidRPr="00B1655E">
              <w:t>)</w:t>
            </w:r>
          </w:p>
        </w:tc>
      </w:tr>
      <w:tr w:rsidR="009A4F23" w14:paraId="278D11FE" w14:textId="77777777" w:rsidTr="00D852CE">
        <w:trPr>
          <w:trHeight w:val="350"/>
        </w:trPr>
        <w:tc>
          <w:tcPr>
            <w:tcW w:w="1525" w:type="dxa"/>
          </w:tcPr>
          <w:p w14:paraId="446DE669" w14:textId="64190AF3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472D30B9" w14:textId="0CEE7145" w:rsidR="009A4F23" w:rsidRDefault="00D62397" w:rsidP="009A4F23">
            <w:r>
              <w:t>cost</w:t>
            </w:r>
          </w:p>
        </w:tc>
        <w:tc>
          <w:tcPr>
            <w:tcW w:w="3147" w:type="dxa"/>
          </w:tcPr>
          <w:p w14:paraId="2BB2F63C" w14:textId="5944A2DB" w:rsidR="009A4F23" w:rsidRDefault="00B1655E" w:rsidP="009A4F23">
            <w:r>
              <w:t>Costs</w:t>
            </w:r>
          </w:p>
        </w:tc>
        <w:tc>
          <w:tcPr>
            <w:tcW w:w="2338" w:type="dxa"/>
          </w:tcPr>
          <w:p w14:paraId="0B9D2B26" w14:textId="746E88E6" w:rsidR="009A4F23" w:rsidRDefault="00B1655E" w:rsidP="009A4F23">
            <w:r w:rsidRPr="00B1655E">
              <w:t>-&gt;&gt;&gt;,&gt;&gt;&gt;,&gt;&gt;9.99</w:t>
            </w:r>
          </w:p>
        </w:tc>
      </w:tr>
      <w:tr w:rsidR="009A4F23" w14:paraId="7C1A7F68" w14:textId="77777777" w:rsidTr="00D852CE">
        <w:trPr>
          <w:trHeight w:val="350"/>
        </w:trPr>
        <w:tc>
          <w:tcPr>
            <w:tcW w:w="1525" w:type="dxa"/>
          </w:tcPr>
          <w:p w14:paraId="69F81829" w14:textId="59A355D5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6DC3C365" w14:textId="49723594" w:rsidR="009A4F23" w:rsidRDefault="00D62397" w:rsidP="009A4F23">
            <w:r>
              <w:t>cust-no</w:t>
            </w:r>
          </w:p>
        </w:tc>
        <w:tc>
          <w:tcPr>
            <w:tcW w:w="3147" w:type="dxa"/>
          </w:tcPr>
          <w:p w14:paraId="0A2BE61E" w14:textId="24A2798C" w:rsidR="009A4F23" w:rsidRDefault="00B1655E" w:rsidP="009A4F23">
            <w:r>
              <w:t>Customer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5127BA14" w14:textId="4F0537D7" w:rsidR="009A4F23" w:rsidRDefault="00B1655E" w:rsidP="009A4F23">
            <w:r w:rsidRPr="00B1655E">
              <w:t>x(8)</w:t>
            </w:r>
          </w:p>
        </w:tc>
      </w:tr>
      <w:tr w:rsidR="009A4F23" w14:paraId="776014EC" w14:textId="77777777" w:rsidTr="00D852CE">
        <w:trPr>
          <w:trHeight w:val="350"/>
        </w:trPr>
        <w:tc>
          <w:tcPr>
            <w:tcW w:w="1525" w:type="dxa"/>
          </w:tcPr>
          <w:p w14:paraId="1F96B96F" w14:textId="0272DA10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7454AC84" w14:textId="4EC9F5D4" w:rsidR="009A4F23" w:rsidRDefault="00D62397" w:rsidP="009A4F23">
            <w:r>
              <w:t>d-score</w:t>
            </w:r>
          </w:p>
        </w:tc>
        <w:tc>
          <w:tcPr>
            <w:tcW w:w="3147" w:type="dxa"/>
          </w:tcPr>
          <w:p w14:paraId="6F6B31F2" w14:textId="3EF64568" w:rsidR="009A4F23" w:rsidRDefault="00B1655E" w:rsidP="009A4F23">
            <w:r>
              <w:t>Depth Score</w:t>
            </w:r>
          </w:p>
        </w:tc>
        <w:tc>
          <w:tcPr>
            <w:tcW w:w="2338" w:type="dxa"/>
          </w:tcPr>
          <w:p w14:paraId="7E6803A0" w14:textId="4925F50F" w:rsidR="009A4F23" w:rsidRDefault="00B1655E" w:rsidP="009A4F23">
            <w:r w:rsidRPr="00B1655E">
              <w:t>&gt;&gt;&gt;&gt;&gt;9.99&lt;&lt;&lt;&lt;</w:t>
            </w:r>
          </w:p>
        </w:tc>
      </w:tr>
      <w:tr w:rsidR="009A4F23" w14:paraId="263762EE" w14:textId="77777777" w:rsidTr="00D852CE">
        <w:trPr>
          <w:trHeight w:val="350"/>
        </w:trPr>
        <w:tc>
          <w:tcPr>
            <w:tcW w:w="1525" w:type="dxa"/>
          </w:tcPr>
          <w:p w14:paraId="3C0F8F0E" w14:textId="08C85A50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3BEFE686" w14:textId="56102954" w:rsidR="009A4F23" w:rsidRDefault="00D62397" w:rsidP="009A4F23">
            <w:r>
              <w:t>deleted</w:t>
            </w:r>
          </w:p>
        </w:tc>
        <w:tc>
          <w:tcPr>
            <w:tcW w:w="3147" w:type="dxa"/>
          </w:tcPr>
          <w:p w14:paraId="7D6B85BB" w14:textId="2B661000" w:rsidR="009A4F23" w:rsidRDefault="00B1655E" w:rsidP="009A4F23">
            <w:r>
              <w:t>Deleted?</w:t>
            </w:r>
          </w:p>
        </w:tc>
        <w:tc>
          <w:tcPr>
            <w:tcW w:w="2338" w:type="dxa"/>
          </w:tcPr>
          <w:p w14:paraId="20F65C15" w14:textId="4754061C" w:rsidR="009A4F23" w:rsidRDefault="00B1655E" w:rsidP="009A4F23">
            <w:r w:rsidRPr="00B1655E">
              <w:t>Y/N</w:t>
            </w:r>
          </w:p>
        </w:tc>
      </w:tr>
      <w:tr w:rsidR="009A4F23" w14:paraId="379CC7C4" w14:textId="77777777" w:rsidTr="00D852CE">
        <w:trPr>
          <w:trHeight w:val="350"/>
        </w:trPr>
        <w:tc>
          <w:tcPr>
            <w:tcW w:w="1525" w:type="dxa"/>
          </w:tcPr>
          <w:p w14:paraId="35DAFB02" w14:textId="13EB32F6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2CDC5E8F" w14:textId="5BB2537B" w:rsidR="009A4F23" w:rsidRDefault="00D62397" w:rsidP="009A4F23">
            <w:r>
              <w:t>disc</w:t>
            </w:r>
          </w:p>
        </w:tc>
        <w:tc>
          <w:tcPr>
            <w:tcW w:w="3147" w:type="dxa"/>
          </w:tcPr>
          <w:p w14:paraId="1D245DD5" w14:textId="71D5F00A" w:rsidR="009A4F23" w:rsidRDefault="00B1655E" w:rsidP="009A4F23">
            <w:r>
              <w:t>Discount</w:t>
            </w:r>
            <w:r w:rsidR="007F5321">
              <w:t xml:space="preserve"> Percentage</w:t>
            </w:r>
          </w:p>
        </w:tc>
        <w:tc>
          <w:tcPr>
            <w:tcW w:w="2338" w:type="dxa"/>
          </w:tcPr>
          <w:p w14:paraId="17306B9B" w14:textId="57B50CB4" w:rsidR="009A4F23" w:rsidRDefault="00B1655E" w:rsidP="009A4F23">
            <w:r w:rsidRPr="00B1655E">
              <w:t>(&gt;&gt;&gt;,&gt;&gt;9.99)</w:t>
            </w:r>
          </w:p>
        </w:tc>
      </w:tr>
      <w:tr w:rsidR="009A4F23" w14:paraId="46C3A45B" w14:textId="77777777" w:rsidTr="00D852CE">
        <w:trPr>
          <w:trHeight w:val="350"/>
        </w:trPr>
        <w:tc>
          <w:tcPr>
            <w:tcW w:w="1525" w:type="dxa"/>
          </w:tcPr>
          <w:p w14:paraId="14A8755C" w14:textId="6DBABF4F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1DAB0505" w14:textId="16BF5707" w:rsidR="009A4F23" w:rsidRDefault="00D62397" w:rsidP="009A4F23">
            <w:r>
              <w:t>e-num</w:t>
            </w:r>
          </w:p>
        </w:tc>
        <w:tc>
          <w:tcPr>
            <w:tcW w:w="3147" w:type="dxa"/>
          </w:tcPr>
          <w:p w14:paraId="44EC45F1" w14:textId="6DFD5BA4" w:rsidR="009A4F23" w:rsidRDefault="00B1655E" w:rsidP="009A4F23">
            <w:r>
              <w:t>Estimate Number</w:t>
            </w:r>
          </w:p>
        </w:tc>
        <w:tc>
          <w:tcPr>
            <w:tcW w:w="2338" w:type="dxa"/>
          </w:tcPr>
          <w:p w14:paraId="37440013" w14:textId="4F146463" w:rsidR="009A4F23" w:rsidRDefault="00B1655E" w:rsidP="009A4F23">
            <w:r w:rsidRPr="00B1655E">
              <w:t>&gt;&gt;&gt;&gt;&gt;9</w:t>
            </w:r>
          </w:p>
        </w:tc>
      </w:tr>
      <w:tr w:rsidR="009A4F23" w14:paraId="063DC8DF" w14:textId="77777777" w:rsidTr="00D852CE">
        <w:trPr>
          <w:trHeight w:val="350"/>
        </w:trPr>
        <w:tc>
          <w:tcPr>
            <w:tcW w:w="1525" w:type="dxa"/>
          </w:tcPr>
          <w:p w14:paraId="5A850D86" w14:textId="29A20FD8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3D64BF0C" w14:textId="1F79E94D" w:rsidR="009A4F23" w:rsidRDefault="00D62397" w:rsidP="009A4F23">
            <w:r>
              <w:t>est-no</w:t>
            </w:r>
          </w:p>
        </w:tc>
        <w:tc>
          <w:tcPr>
            <w:tcW w:w="3147" w:type="dxa"/>
          </w:tcPr>
          <w:p w14:paraId="5D020261" w14:textId="79775648" w:rsidR="009A4F23" w:rsidRDefault="00B1655E" w:rsidP="009A4F23">
            <w:r>
              <w:t xml:space="preserve">Estimate </w:t>
            </w:r>
            <w:r w:rsidR="007F5321">
              <w:t>Number</w:t>
            </w:r>
          </w:p>
        </w:tc>
        <w:tc>
          <w:tcPr>
            <w:tcW w:w="2338" w:type="dxa"/>
          </w:tcPr>
          <w:p w14:paraId="312226F8" w14:textId="2F8E518D" w:rsidR="009A4F23" w:rsidRDefault="00B1655E" w:rsidP="009A4F23">
            <w:r w:rsidRPr="00B1655E">
              <w:t>x(</w:t>
            </w:r>
            <w:r>
              <w:t>5</w:t>
            </w:r>
            <w:r w:rsidRPr="00B1655E">
              <w:t>)</w:t>
            </w:r>
          </w:p>
        </w:tc>
      </w:tr>
      <w:tr w:rsidR="009A4F23" w14:paraId="31DF33BD" w14:textId="77777777" w:rsidTr="00D852CE">
        <w:trPr>
          <w:trHeight w:val="350"/>
        </w:trPr>
        <w:tc>
          <w:tcPr>
            <w:tcW w:w="1525" w:type="dxa"/>
          </w:tcPr>
          <w:p w14:paraId="0B4FBF26" w14:textId="33529379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0D64C7C2" w14:textId="56EB22D6" w:rsidR="009A4F23" w:rsidRDefault="00D62397" w:rsidP="009A4F23">
            <w:r>
              <w:t>est-type</w:t>
            </w:r>
          </w:p>
        </w:tc>
        <w:tc>
          <w:tcPr>
            <w:tcW w:w="3147" w:type="dxa"/>
          </w:tcPr>
          <w:p w14:paraId="6E5024BB" w14:textId="5B97427E" w:rsidR="009A4F23" w:rsidRDefault="007F5321" w:rsidP="009A4F23">
            <w:r>
              <w:t xml:space="preserve">Estimate </w:t>
            </w:r>
            <w:r w:rsidR="00B1655E">
              <w:t>Type</w:t>
            </w:r>
          </w:p>
        </w:tc>
        <w:tc>
          <w:tcPr>
            <w:tcW w:w="2338" w:type="dxa"/>
          </w:tcPr>
          <w:p w14:paraId="139E102C" w14:textId="5C5C08AC" w:rsidR="009A4F23" w:rsidRDefault="00B1655E" w:rsidP="009A4F23">
            <w:r>
              <w:t>9</w:t>
            </w:r>
          </w:p>
        </w:tc>
      </w:tr>
      <w:tr w:rsidR="009A4F23" w14:paraId="22B3B703" w14:textId="77777777" w:rsidTr="00D852CE">
        <w:trPr>
          <w:trHeight w:val="350"/>
        </w:trPr>
        <w:tc>
          <w:tcPr>
            <w:tcW w:w="1525" w:type="dxa"/>
          </w:tcPr>
          <w:p w14:paraId="5AD0A5A3" w14:textId="7BDA76FF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116F3F1A" w14:textId="4334F60C" w:rsidR="009A4F23" w:rsidRDefault="00D62397" w:rsidP="009A4F23">
            <w:r>
              <w:t>fixoh</w:t>
            </w:r>
          </w:p>
        </w:tc>
        <w:tc>
          <w:tcPr>
            <w:tcW w:w="3147" w:type="dxa"/>
          </w:tcPr>
          <w:p w14:paraId="73D47699" w14:textId="6D010C2C" w:rsidR="009A4F23" w:rsidRDefault="00B1655E" w:rsidP="009A4F23">
            <w:r>
              <w:t>Fixed O</w:t>
            </w:r>
            <w:r w:rsidR="007F5321">
              <w:t>n-</w:t>
            </w:r>
            <w:r>
              <w:t>H</w:t>
            </w:r>
            <w:r w:rsidR="007F5321">
              <w:t>and</w:t>
            </w:r>
          </w:p>
        </w:tc>
        <w:tc>
          <w:tcPr>
            <w:tcW w:w="2338" w:type="dxa"/>
          </w:tcPr>
          <w:p w14:paraId="38D6C797" w14:textId="281C9BCE" w:rsidR="009A4F23" w:rsidRDefault="00B1655E" w:rsidP="009A4F23">
            <w:r w:rsidRPr="00B1655E">
              <w:t>-&gt;&gt;&gt;,&gt;&gt;9.99</w:t>
            </w:r>
          </w:p>
        </w:tc>
      </w:tr>
      <w:tr w:rsidR="009A4F23" w14:paraId="25A97922" w14:textId="77777777" w:rsidTr="00D852CE">
        <w:trPr>
          <w:trHeight w:val="350"/>
        </w:trPr>
        <w:tc>
          <w:tcPr>
            <w:tcW w:w="1525" w:type="dxa"/>
          </w:tcPr>
          <w:p w14:paraId="6380A8AF" w14:textId="28118920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59D41D0F" w14:textId="48908F2D" w:rsidR="009A4F23" w:rsidRDefault="00D62397" w:rsidP="009A4F23">
            <w:r>
              <w:t>flute</w:t>
            </w:r>
          </w:p>
        </w:tc>
        <w:tc>
          <w:tcPr>
            <w:tcW w:w="3147" w:type="dxa"/>
          </w:tcPr>
          <w:p w14:paraId="396BC056" w14:textId="44119C6C" w:rsidR="009A4F23" w:rsidRDefault="00B1655E" w:rsidP="009A4F23">
            <w:r>
              <w:t>Flute</w:t>
            </w:r>
          </w:p>
        </w:tc>
        <w:tc>
          <w:tcPr>
            <w:tcW w:w="2338" w:type="dxa"/>
          </w:tcPr>
          <w:p w14:paraId="75BE6EB1" w14:textId="120AB9F0" w:rsidR="009A4F23" w:rsidRDefault="00B1655E" w:rsidP="009A4F23">
            <w:r w:rsidRPr="00B1655E">
              <w:t>x(</w:t>
            </w:r>
            <w:r>
              <w:t>3</w:t>
            </w:r>
            <w:r w:rsidRPr="00B1655E">
              <w:t>)</w:t>
            </w:r>
          </w:p>
        </w:tc>
      </w:tr>
      <w:tr w:rsidR="009A4F23" w14:paraId="4335B44F" w14:textId="77777777" w:rsidTr="00D852CE">
        <w:trPr>
          <w:trHeight w:val="350"/>
        </w:trPr>
        <w:tc>
          <w:tcPr>
            <w:tcW w:w="1525" w:type="dxa"/>
          </w:tcPr>
          <w:p w14:paraId="7198D880" w14:textId="2AEFAB6F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0FB6ADD3" w14:textId="03384FE9" w:rsidR="009A4F23" w:rsidRDefault="00D62397" w:rsidP="009A4F23">
            <w:r>
              <w:t>form-no</w:t>
            </w:r>
          </w:p>
        </w:tc>
        <w:tc>
          <w:tcPr>
            <w:tcW w:w="3147" w:type="dxa"/>
          </w:tcPr>
          <w:p w14:paraId="6E372CED" w14:textId="2721F1BA" w:rsidR="009A4F23" w:rsidRDefault="00B1655E" w:rsidP="009A4F23">
            <w:r>
              <w:t>FORM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55C35F8E" w14:textId="5631917A" w:rsidR="009A4F23" w:rsidRDefault="00B1655E" w:rsidP="009A4F23">
            <w:r w:rsidRPr="00B1655E">
              <w:t>&gt;9</w:t>
            </w:r>
          </w:p>
        </w:tc>
      </w:tr>
      <w:tr w:rsidR="009A4F23" w14:paraId="4CD10BF8" w14:textId="77777777" w:rsidTr="00D852CE">
        <w:trPr>
          <w:trHeight w:val="350"/>
        </w:trPr>
        <w:tc>
          <w:tcPr>
            <w:tcW w:w="1525" w:type="dxa"/>
          </w:tcPr>
          <w:p w14:paraId="7E531FD9" w14:textId="0FB7A1CA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55F9D047" w14:textId="0A5883A2" w:rsidR="009A4F23" w:rsidRDefault="00D62397" w:rsidP="009A4F23">
            <w:r>
              <w:t>ftick-prnt</w:t>
            </w:r>
          </w:p>
        </w:tc>
        <w:tc>
          <w:tcPr>
            <w:tcW w:w="3147" w:type="dxa"/>
          </w:tcPr>
          <w:p w14:paraId="6BB804CA" w14:textId="5C4325F7" w:rsidR="009A4F23" w:rsidRDefault="00B1655E" w:rsidP="009A4F23">
            <w:r>
              <w:t>Factory Ticket Printed</w:t>
            </w:r>
            <w:r w:rsidR="007F5321">
              <w:t>?</w:t>
            </w:r>
          </w:p>
        </w:tc>
        <w:tc>
          <w:tcPr>
            <w:tcW w:w="2338" w:type="dxa"/>
          </w:tcPr>
          <w:p w14:paraId="0D9CA0CA" w14:textId="69C3BB5D" w:rsidR="009A4F23" w:rsidRDefault="00B1655E" w:rsidP="009A4F23">
            <w:r w:rsidRPr="00B1655E">
              <w:t>yes/no</w:t>
            </w:r>
          </w:p>
        </w:tc>
      </w:tr>
      <w:tr w:rsidR="009A4F23" w14:paraId="260494C5" w14:textId="77777777" w:rsidTr="00D852CE">
        <w:trPr>
          <w:trHeight w:val="350"/>
        </w:trPr>
        <w:tc>
          <w:tcPr>
            <w:tcW w:w="1525" w:type="dxa"/>
          </w:tcPr>
          <w:p w14:paraId="0AC517D7" w14:textId="63762127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4630586A" w14:textId="264E1180" w:rsidR="009A4F23" w:rsidRDefault="00D62397" w:rsidP="009A4F23">
            <w:r>
              <w:t>i-dscr</w:t>
            </w:r>
          </w:p>
        </w:tc>
        <w:tc>
          <w:tcPr>
            <w:tcW w:w="3147" w:type="dxa"/>
          </w:tcPr>
          <w:p w14:paraId="47BCB505" w14:textId="7AA0A75E" w:rsidR="009A4F23" w:rsidRDefault="00B1655E" w:rsidP="009A4F23">
            <w:r>
              <w:t>Item Description</w:t>
            </w:r>
          </w:p>
        </w:tc>
        <w:tc>
          <w:tcPr>
            <w:tcW w:w="2338" w:type="dxa"/>
          </w:tcPr>
          <w:p w14:paraId="2D796AD7" w14:textId="728AA908" w:rsidR="009A4F23" w:rsidRDefault="00B1655E" w:rsidP="009A4F23">
            <w:r w:rsidRPr="00B1655E">
              <w:t>x(</w:t>
            </w:r>
            <w:r>
              <w:t>3</w:t>
            </w:r>
            <w:r w:rsidRPr="00B1655E">
              <w:t>0)</w:t>
            </w:r>
          </w:p>
        </w:tc>
      </w:tr>
      <w:tr w:rsidR="009A4F23" w14:paraId="091F8405" w14:textId="77777777" w:rsidTr="00D852CE">
        <w:trPr>
          <w:trHeight w:val="350"/>
        </w:trPr>
        <w:tc>
          <w:tcPr>
            <w:tcW w:w="1525" w:type="dxa"/>
          </w:tcPr>
          <w:p w14:paraId="18CC1B2B" w14:textId="253847B3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693AECAD" w14:textId="7AEF75D7" w:rsidR="009A4F23" w:rsidRDefault="00D62397" w:rsidP="009A4F23">
            <w:r>
              <w:t>i-name</w:t>
            </w:r>
          </w:p>
        </w:tc>
        <w:tc>
          <w:tcPr>
            <w:tcW w:w="3147" w:type="dxa"/>
          </w:tcPr>
          <w:p w14:paraId="1496A18F" w14:textId="3EC02CBA" w:rsidR="009A4F23" w:rsidRDefault="007F5321" w:rsidP="009A4F23">
            <w:r>
              <w:t xml:space="preserve">Item </w:t>
            </w:r>
            <w:r w:rsidR="00B1655E">
              <w:t>Name</w:t>
            </w:r>
          </w:p>
        </w:tc>
        <w:tc>
          <w:tcPr>
            <w:tcW w:w="2338" w:type="dxa"/>
          </w:tcPr>
          <w:p w14:paraId="71C0B653" w14:textId="4926C479" w:rsidR="009A4F23" w:rsidRDefault="00B1655E" w:rsidP="009A4F23">
            <w:r w:rsidRPr="00B1655E">
              <w:t>x(</w:t>
            </w:r>
            <w:r>
              <w:t>3</w:t>
            </w:r>
            <w:r w:rsidRPr="00B1655E">
              <w:t>0)</w:t>
            </w:r>
          </w:p>
        </w:tc>
      </w:tr>
      <w:tr w:rsidR="009A4F23" w14:paraId="587859AE" w14:textId="77777777" w:rsidTr="00D852CE">
        <w:trPr>
          <w:trHeight w:val="350"/>
        </w:trPr>
        <w:tc>
          <w:tcPr>
            <w:tcW w:w="1525" w:type="dxa"/>
          </w:tcPr>
          <w:p w14:paraId="19185CA8" w14:textId="1A55B5D9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56A74C48" w14:textId="0653BD63" w:rsidR="009A4F23" w:rsidRDefault="00D62397" w:rsidP="009A4F23">
            <w:r>
              <w:t>-no</w:t>
            </w:r>
          </w:p>
        </w:tc>
        <w:tc>
          <w:tcPr>
            <w:tcW w:w="3147" w:type="dxa"/>
          </w:tcPr>
          <w:p w14:paraId="6B264949" w14:textId="28A72467" w:rsidR="009A4F23" w:rsidRDefault="00B1655E" w:rsidP="009A4F23">
            <w:r>
              <w:t>Item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36D65B46" w14:textId="5B3E28F8" w:rsidR="009A4F23" w:rsidRDefault="00B1655E" w:rsidP="009A4F23">
            <w:r w:rsidRPr="00B1655E">
              <w:t>x(1</w:t>
            </w:r>
            <w:r>
              <w:t>5</w:t>
            </w:r>
            <w:r w:rsidRPr="00B1655E">
              <w:t>)</w:t>
            </w:r>
          </w:p>
        </w:tc>
      </w:tr>
      <w:tr w:rsidR="009A4F23" w14:paraId="34B766AD" w14:textId="77777777" w:rsidTr="00D852CE">
        <w:trPr>
          <w:trHeight w:val="350"/>
        </w:trPr>
        <w:tc>
          <w:tcPr>
            <w:tcW w:w="1525" w:type="dxa"/>
          </w:tcPr>
          <w:p w14:paraId="1C154C78" w14:textId="3411EBB6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78234C6A" w14:textId="646E6655" w:rsidR="009A4F23" w:rsidRDefault="00D62397" w:rsidP="009A4F23">
            <w:r>
              <w:t>inv-qty</w:t>
            </w:r>
          </w:p>
        </w:tc>
        <w:tc>
          <w:tcPr>
            <w:tcW w:w="3147" w:type="dxa"/>
          </w:tcPr>
          <w:p w14:paraId="7D3780E1" w14:textId="2A3150EF" w:rsidR="009A4F23" w:rsidRDefault="00B1655E" w:rsidP="009A4F23">
            <w:r>
              <w:t>Invoice Quantity</w:t>
            </w:r>
          </w:p>
        </w:tc>
        <w:tc>
          <w:tcPr>
            <w:tcW w:w="2338" w:type="dxa"/>
          </w:tcPr>
          <w:p w14:paraId="55583A0A" w14:textId="3F87D0F4" w:rsidR="009A4F23" w:rsidRDefault="00B1655E" w:rsidP="009A4F23">
            <w:r w:rsidRPr="00B1655E">
              <w:t>-&gt;&gt;,&gt;&gt;&gt;,&gt;&gt;9.99</w:t>
            </w:r>
          </w:p>
        </w:tc>
      </w:tr>
      <w:tr w:rsidR="009A4F23" w14:paraId="780AFFE6" w14:textId="77777777" w:rsidTr="00D852CE">
        <w:trPr>
          <w:trHeight w:val="350"/>
        </w:trPr>
        <w:tc>
          <w:tcPr>
            <w:tcW w:w="1525" w:type="dxa"/>
          </w:tcPr>
          <w:p w14:paraId="7AEADAE7" w14:textId="5D6E2001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1EDCCAE1" w14:textId="3991F0D1" w:rsidR="009A4F23" w:rsidRDefault="00B1655E" w:rsidP="009A4F23">
            <w:r>
              <w:t>is-a-component</w:t>
            </w:r>
          </w:p>
        </w:tc>
        <w:tc>
          <w:tcPr>
            <w:tcW w:w="3147" w:type="dxa"/>
          </w:tcPr>
          <w:p w14:paraId="175FD010" w14:textId="63C0AEFD" w:rsidR="009A4F23" w:rsidRDefault="007F5321" w:rsidP="009A4F23">
            <w:r>
              <w:t>Is a Component?</w:t>
            </w:r>
          </w:p>
        </w:tc>
        <w:tc>
          <w:tcPr>
            <w:tcW w:w="2338" w:type="dxa"/>
          </w:tcPr>
          <w:p w14:paraId="51BDC3BD" w14:textId="4A4529E0" w:rsidR="009A4F23" w:rsidRDefault="00B1655E" w:rsidP="009A4F23">
            <w:r w:rsidRPr="00B1655E">
              <w:t>yes/no</w:t>
            </w:r>
          </w:p>
        </w:tc>
      </w:tr>
      <w:tr w:rsidR="009A4F23" w14:paraId="6A8C4766" w14:textId="77777777" w:rsidTr="00D852CE">
        <w:trPr>
          <w:trHeight w:val="350"/>
        </w:trPr>
        <w:tc>
          <w:tcPr>
            <w:tcW w:w="1525" w:type="dxa"/>
          </w:tcPr>
          <w:p w14:paraId="59081D61" w14:textId="68182336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275BF1C6" w14:textId="53181573" w:rsidR="009A4F23" w:rsidRDefault="00B1655E" w:rsidP="009A4F23">
            <w:r>
              <w:t>j-no</w:t>
            </w:r>
          </w:p>
        </w:tc>
        <w:tc>
          <w:tcPr>
            <w:tcW w:w="3147" w:type="dxa"/>
          </w:tcPr>
          <w:p w14:paraId="0D57031D" w14:textId="6953D428" w:rsidR="009A4F23" w:rsidRDefault="00B1655E" w:rsidP="009A4F23">
            <w:r>
              <w:t>Internal Job Number</w:t>
            </w:r>
          </w:p>
        </w:tc>
        <w:tc>
          <w:tcPr>
            <w:tcW w:w="2338" w:type="dxa"/>
          </w:tcPr>
          <w:p w14:paraId="5E1F1C44" w14:textId="4E044281" w:rsidR="009A4F23" w:rsidRDefault="00B1655E" w:rsidP="009A4F23">
            <w:r w:rsidRPr="00B1655E">
              <w:t>&gt;&gt;&gt;&gt;&gt;&gt;9</w:t>
            </w:r>
          </w:p>
        </w:tc>
      </w:tr>
      <w:tr w:rsidR="009A4F23" w14:paraId="789355A2" w14:textId="77777777" w:rsidTr="00D852CE">
        <w:trPr>
          <w:trHeight w:val="350"/>
        </w:trPr>
        <w:tc>
          <w:tcPr>
            <w:tcW w:w="1525" w:type="dxa"/>
          </w:tcPr>
          <w:p w14:paraId="229C0712" w14:textId="3CA8645C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56C81069" w14:textId="172397FD" w:rsidR="009A4F23" w:rsidRDefault="00B1655E" w:rsidP="009A4F23">
            <w:r>
              <w:t>job-no</w:t>
            </w:r>
          </w:p>
        </w:tc>
        <w:tc>
          <w:tcPr>
            <w:tcW w:w="3147" w:type="dxa"/>
          </w:tcPr>
          <w:p w14:paraId="542A61F0" w14:textId="1C944126" w:rsidR="009A4F23" w:rsidRDefault="00B1655E" w:rsidP="009A4F23">
            <w:r>
              <w:t>Job Number</w:t>
            </w:r>
          </w:p>
        </w:tc>
        <w:tc>
          <w:tcPr>
            <w:tcW w:w="2338" w:type="dxa"/>
          </w:tcPr>
          <w:p w14:paraId="78FC0D33" w14:textId="3087E35C" w:rsidR="009A4F23" w:rsidRDefault="00B1655E" w:rsidP="009A4F23">
            <w:r w:rsidRPr="00B1655E">
              <w:t>x(</w:t>
            </w:r>
            <w:r>
              <w:t>6</w:t>
            </w:r>
            <w:r w:rsidRPr="00B1655E">
              <w:t>)</w:t>
            </w:r>
          </w:p>
        </w:tc>
      </w:tr>
      <w:tr w:rsidR="009A4F23" w14:paraId="6581FCCD" w14:textId="77777777" w:rsidTr="00D852CE">
        <w:trPr>
          <w:trHeight w:val="350"/>
        </w:trPr>
        <w:tc>
          <w:tcPr>
            <w:tcW w:w="1525" w:type="dxa"/>
          </w:tcPr>
          <w:p w14:paraId="47492EA6" w14:textId="73EFBA45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5D8F6773" w14:textId="61B456F3" w:rsidR="009A4F23" w:rsidRDefault="00B1655E" w:rsidP="009A4F23">
            <w:r>
              <w:t>job-no2</w:t>
            </w:r>
          </w:p>
        </w:tc>
        <w:tc>
          <w:tcPr>
            <w:tcW w:w="3147" w:type="dxa"/>
          </w:tcPr>
          <w:p w14:paraId="61809C1D" w14:textId="6F475300" w:rsidR="009A4F23" w:rsidRDefault="00B1655E" w:rsidP="009A4F23">
            <w:r>
              <w:t xml:space="preserve">Run </w:t>
            </w:r>
            <w:r w:rsidR="007F5321">
              <w:t>Number</w:t>
            </w:r>
          </w:p>
        </w:tc>
        <w:tc>
          <w:tcPr>
            <w:tcW w:w="2338" w:type="dxa"/>
          </w:tcPr>
          <w:p w14:paraId="1DF1EF9C" w14:textId="43E8A2A4" w:rsidR="009A4F23" w:rsidRDefault="00B1655E" w:rsidP="009A4F23">
            <w:r w:rsidRPr="00B1655E">
              <w:t>&gt;9</w:t>
            </w:r>
          </w:p>
        </w:tc>
      </w:tr>
      <w:tr w:rsidR="009A4F23" w14:paraId="39A46325" w14:textId="77777777" w:rsidTr="00D852CE">
        <w:trPr>
          <w:trHeight w:val="350"/>
        </w:trPr>
        <w:tc>
          <w:tcPr>
            <w:tcW w:w="1525" w:type="dxa"/>
          </w:tcPr>
          <w:p w14:paraId="46CC291A" w14:textId="30690C06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2151A21D" w14:textId="28C5C0B6" w:rsidR="009A4F23" w:rsidRDefault="00B1655E" w:rsidP="009A4F23">
            <w:r>
              <w:t>job-start-date</w:t>
            </w:r>
          </w:p>
        </w:tc>
        <w:tc>
          <w:tcPr>
            <w:tcW w:w="3147" w:type="dxa"/>
          </w:tcPr>
          <w:p w14:paraId="53C4F9F1" w14:textId="61114D1C" w:rsidR="009A4F23" w:rsidRDefault="00B1655E" w:rsidP="009A4F23">
            <w:r>
              <w:t>Run Start Date</w:t>
            </w:r>
          </w:p>
        </w:tc>
        <w:tc>
          <w:tcPr>
            <w:tcW w:w="2338" w:type="dxa"/>
          </w:tcPr>
          <w:p w14:paraId="46B5705C" w14:textId="0E18F471" w:rsidR="009A4F23" w:rsidRDefault="00B1655E" w:rsidP="009A4F23">
            <w:r w:rsidRPr="00B1655E">
              <w:t>99/99/9999</w:t>
            </w:r>
          </w:p>
        </w:tc>
      </w:tr>
      <w:tr w:rsidR="009A4F23" w14:paraId="65221016" w14:textId="77777777" w:rsidTr="00D852CE">
        <w:trPr>
          <w:trHeight w:val="350"/>
        </w:trPr>
        <w:tc>
          <w:tcPr>
            <w:tcW w:w="1525" w:type="dxa"/>
          </w:tcPr>
          <w:p w14:paraId="727C6798" w14:textId="7A53867B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299F144D" w14:textId="61E1B673" w:rsidR="009A4F23" w:rsidRDefault="00B1655E" w:rsidP="009A4F23">
            <w:r>
              <w:t>job-start-time</w:t>
            </w:r>
          </w:p>
        </w:tc>
        <w:tc>
          <w:tcPr>
            <w:tcW w:w="3147" w:type="dxa"/>
          </w:tcPr>
          <w:p w14:paraId="56DA9EF8" w14:textId="111C5E3C" w:rsidR="009A4F23" w:rsidRDefault="00B1655E" w:rsidP="009A4F23">
            <w:r>
              <w:t>Run Start Time</w:t>
            </w:r>
          </w:p>
        </w:tc>
        <w:tc>
          <w:tcPr>
            <w:tcW w:w="2338" w:type="dxa"/>
          </w:tcPr>
          <w:p w14:paraId="1C11777F" w14:textId="49D37C15" w:rsidR="009A4F23" w:rsidRDefault="00B1655E" w:rsidP="009A4F23">
            <w:r w:rsidRPr="00B1655E">
              <w:t>-&gt;,&gt;&gt;&gt;,&gt;&gt;9</w:t>
            </w:r>
          </w:p>
        </w:tc>
      </w:tr>
      <w:tr w:rsidR="009A4F23" w14:paraId="126F6C8C" w14:textId="77777777" w:rsidTr="00D852CE">
        <w:trPr>
          <w:trHeight w:val="350"/>
        </w:trPr>
        <w:tc>
          <w:tcPr>
            <w:tcW w:w="1525" w:type="dxa"/>
          </w:tcPr>
          <w:p w14:paraId="66D00ABC" w14:textId="4FAC5F6C" w:rsidR="009A4F23" w:rsidRDefault="009A4F23" w:rsidP="009A4F23">
            <w:r w:rsidRPr="00F26628">
              <w:t>oe-ordl</w:t>
            </w:r>
          </w:p>
        </w:tc>
        <w:tc>
          <w:tcPr>
            <w:tcW w:w="2340" w:type="dxa"/>
          </w:tcPr>
          <w:p w14:paraId="5638B9F8" w14:textId="28FB7A18" w:rsidR="009A4F23" w:rsidRDefault="00B1655E" w:rsidP="009A4F23">
            <w:r>
              <w:t>l-score</w:t>
            </w:r>
          </w:p>
        </w:tc>
        <w:tc>
          <w:tcPr>
            <w:tcW w:w="3147" w:type="dxa"/>
          </w:tcPr>
          <w:p w14:paraId="5943399B" w14:textId="59F51CDB" w:rsidR="009A4F23" w:rsidRDefault="00B1655E" w:rsidP="009A4F23">
            <w:r>
              <w:t>Length Score</w:t>
            </w:r>
          </w:p>
        </w:tc>
        <w:tc>
          <w:tcPr>
            <w:tcW w:w="2338" w:type="dxa"/>
          </w:tcPr>
          <w:p w14:paraId="0305D956" w14:textId="19926D06" w:rsidR="009A4F23" w:rsidRDefault="00B1655E" w:rsidP="009A4F23">
            <w:r w:rsidRPr="00B1655E">
              <w:t>&gt;&gt;&gt;&gt;&gt;9.99&lt;&lt;&lt;&lt;</w:t>
            </w:r>
          </w:p>
        </w:tc>
      </w:tr>
      <w:tr w:rsidR="009A4F23" w14:paraId="4196DC92" w14:textId="77777777" w:rsidTr="00D852CE">
        <w:trPr>
          <w:trHeight w:val="350"/>
        </w:trPr>
        <w:tc>
          <w:tcPr>
            <w:tcW w:w="1525" w:type="dxa"/>
          </w:tcPr>
          <w:p w14:paraId="57A3E218" w14:textId="24D81ECC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45259C25" w14:textId="12223986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4EE400B8" w14:textId="4605931C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BFC8569" w14:textId="5EE9734F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9A4F23" w14:paraId="1372884F" w14:textId="77777777" w:rsidTr="00D852CE">
        <w:trPr>
          <w:trHeight w:val="350"/>
        </w:trPr>
        <w:tc>
          <w:tcPr>
            <w:tcW w:w="1525" w:type="dxa"/>
          </w:tcPr>
          <w:p w14:paraId="53989532" w14:textId="640BE2B0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1FA075EF" w14:textId="07EBAC15" w:rsidR="009A4F23" w:rsidRDefault="00B1655E" w:rsidP="009A4F23">
            <w:r>
              <w:t>lab</w:t>
            </w:r>
          </w:p>
        </w:tc>
        <w:tc>
          <w:tcPr>
            <w:tcW w:w="3147" w:type="dxa"/>
          </w:tcPr>
          <w:p w14:paraId="69D91256" w14:textId="729FAF83" w:rsidR="009A4F23" w:rsidRDefault="00371DC9" w:rsidP="009A4F23">
            <w:r>
              <w:t>Labor</w:t>
            </w:r>
            <w:r w:rsidR="007F5321">
              <w:t xml:space="preserve"> Rate</w:t>
            </w:r>
          </w:p>
        </w:tc>
        <w:tc>
          <w:tcPr>
            <w:tcW w:w="2338" w:type="dxa"/>
          </w:tcPr>
          <w:p w14:paraId="47A15624" w14:textId="76B16AA0" w:rsidR="009A4F23" w:rsidRDefault="00371DC9" w:rsidP="009A4F23">
            <w:r w:rsidRPr="00371DC9">
              <w:t>-&gt;&gt;&gt;,&gt;&gt;9.99</w:t>
            </w:r>
          </w:p>
        </w:tc>
      </w:tr>
      <w:tr w:rsidR="009A4F23" w14:paraId="0187E859" w14:textId="77777777" w:rsidTr="00D852CE">
        <w:trPr>
          <w:trHeight w:val="350"/>
        </w:trPr>
        <w:tc>
          <w:tcPr>
            <w:tcW w:w="1525" w:type="dxa"/>
          </w:tcPr>
          <w:p w14:paraId="2BE40163" w14:textId="409816B8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6515FFC4" w14:textId="396C1CFB" w:rsidR="009A4F23" w:rsidRDefault="00B1655E" w:rsidP="009A4F23">
            <w:r>
              <w:t>line</w:t>
            </w:r>
          </w:p>
        </w:tc>
        <w:tc>
          <w:tcPr>
            <w:tcW w:w="3147" w:type="dxa"/>
          </w:tcPr>
          <w:p w14:paraId="1801E303" w14:textId="6DB906B6" w:rsidR="009A4F23" w:rsidRDefault="00371DC9" w:rsidP="009A4F23">
            <w:r>
              <w:t>Line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1B6EB7A5" w14:textId="3671DCDA" w:rsidR="009A4F23" w:rsidRDefault="00371DC9" w:rsidP="009A4F23">
            <w:r>
              <w:t>99</w:t>
            </w:r>
          </w:p>
        </w:tc>
      </w:tr>
      <w:tr w:rsidR="009A4F23" w14:paraId="5A45BA6D" w14:textId="77777777" w:rsidTr="00D852CE">
        <w:trPr>
          <w:trHeight w:val="350"/>
        </w:trPr>
        <w:tc>
          <w:tcPr>
            <w:tcW w:w="1525" w:type="dxa"/>
          </w:tcPr>
          <w:p w14:paraId="55E942AC" w14:textId="6029E867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70AF9DFE" w14:textId="15A3639B" w:rsidR="009A4F23" w:rsidRDefault="00B1655E" w:rsidP="009A4F23">
            <w:r>
              <w:t>matl</w:t>
            </w:r>
          </w:p>
        </w:tc>
        <w:tc>
          <w:tcPr>
            <w:tcW w:w="3147" w:type="dxa"/>
          </w:tcPr>
          <w:p w14:paraId="1C4D18F4" w14:textId="63088FEF" w:rsidR="009A4F23" w:rsidRDefault="00371DC9" w:rsidP="009A4F23">
            <w:r>
              <w:t>Material</w:t>
            </w:r>
          </w:p>
        </w:tc>
        <w:tc>
          <w:tcPr>
            <w:tcW w:w="2338" w:type="dxa"/>
          </w:tcPr>
          <w:p w14:paraId="54C30FE6" w14:textId="7ABB3D8D" w:rsidR="009A4F23" w:rsidRDefault="00371DC9" w:rsidP="009A4F23">
            <w:r w:rsidRPr="00371DC9">
              <w:t>-&gt;&gt;&gt;,&gt;&gt;9.99</w:t>
            </w:r>
          </w:p>
        </w:tc>
      </w:tr>
      <w:tr w:rsidR="009A4F23" w14:paraId="30B50FE6" w14:textId="77777777" w:rsidTr="00D852CE">
        <w:trPr>
          <w:trHeight w:val="350"/>
        </w:trPr>
        <w:tc>
          <w:tcPr>
            <w:tcW w:w="1525" w:type="dxa"/>
          </w:tcPr>
          <w:p w14:paraId="400DD990" w14:textId="33873E70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6E604DB7" w14:textId="0906F63A" w:rsidR="009A4F23" w:rsidRDefault="00B1655E" w:rsidP="009A4F23">
            <w:r>
              <w:t>opened</w:t>
            </w:r>
          </w:p>
        </w:tc>
        <w:tc>
          <w:tcPr>
            <w:tcW w:w="3147" w:type="dxa"/>
          </w:tcPr>
          <w:p w14:paraId="7F924E9A" w14:textId="3B008E68" w:rsidR="009A4F23" w:rsidRDefault="007F5321" w:rsidP="009A4F23">
            <w:r>
              <w:t>Open or Closed?</w:t>
            </w:r>
          </w:p>
        </w:tc>
        <w:tc>
          <w:tcPr>
            <w:tcW w:w="2338" w:type="dxa"/>
          </w:tcPr>
          <w:p w14:paraId="2ADE6428" w14:textId="2724EA65" w:rsidR="009A4F23" w:rsidRDefault="00371DC9" w:rsidP="009A4F23">
            <w:r w:rsidRPr="00371DC9">
              <w:t>Open/Closed</w:t>
            </w:r>
          </w:p>
        </w:tc>
      </w:tr>
      <w:tr w:rsidR="009A4F23" w14:paraId="51727C95" w14:textId="77777777" w:rsidTr="00D852CE">
        <w:trPr>
          <w:trHeight w:val="350"/>
        </w:trPr>
        <w:tc>
          <w:tcPr>
            <w:tcW w:w="1525" w:type="dxa"/>
          </w:tcPr>
          <w:p w14:paraId="2D2FBB54" w14:textId="6A625AA9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1B325804" w14:textId="37FDC3E6" w:rsidR="009A4F23" w:rsidRDefault="00B1655E" w:rsidP="009A4F23">
            <w:r>
              <w:t>ord-no</w:t>
            </w:r>
          </w:p>
        </w:tc>
        <w:tc>
          <w:tcPr>
            <w:tcW w:w="3147" w:type="dxa"/>
          </w:tcPr>
          <w:p w14:paraId="75674467" w14:textId="1276C5F3" w:rsidR="009A4F23" w:rsidRDefault="00371DC9" w:rsidP="009A4F23">
            <w:r>
              <w:t>Order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15B8110A" w14:textId="7DAAE172" w:rsidR="009A4F23" w:rsidRDefault="00371DC9" w:rsidP="009A4F23">
            <w:r w:rsidRPr="00371DC9">
              <w:t>&gt;&gt;&gt;&gt;&gt;9</w:t>
            </w:r>
          </w:p>
        </w:tc>
      </w:tr>
      <w:tr w:rsidR="009A4F23" w14:paraId="29A6CF60" w14:textId="77777777" w:rsidTr="00D852CE">
        <w:trPr>
          <w:trHeight w:val="350"/>
        </w:trPr>
        <w:tc>
          <w:tcPr>
            <w:tcW w:w="1525" w:type="dxa"/>
          </w:tcPr>
          <w:p w14:paraId="302232B4" w14:textId="71A514E8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2AFFDD50" w14:textId="7C6DFDBF" w:rsidR="009A4F23" w:rsidRDefault="00B1655E" w:rsidP="009A4F23">
            <w:r>
              <w:t>pal-chg</w:t>
            </w:r>
          </w:p>
        </w:tc>
        <w:tc>
          <w:tcPr>
            <w:tcW w:w="3147" w:type="dxa"/>
          </w:tcPr>
          <w:p w14:paraId="34DA0933" w14:textId="050B8854" w:rsidR="009A4F23" w:rsidRDefault="00371DC9" w:rsidP="009A4F23">
            <w:r>
              <w:t>Pallet Charge</w:t>
            </w:r>
          </w:p>
        </w:tc>
        <w:tc>
          <w:tcPr>
            <w:tcW w:w="2338" w:type="dxa"/>
          </w:tcPr>
          <w:p w14:paraId="2B9FB9C7" w14:textId="15BA7EBE" w:rsidR="009A4F23" w:rsidRDefault="00371DC9" w:rsidP="009A4F23">
            <w:r>
              <w:t>X</w:t>
            </w:r>
          </w:p>
        </w:tc>
      </w:tr>
      <w:tr w:rsidR="009A4F23" w14:paraId="1A9F68A8" w14:textId="77777777" w:rsidTr="00D852CE">
        <w:trPr>
          <w:trHeight w:val="350"/>
        </w:trPr>
        <w:tc>
          <w:tcPr>
            <w:tcW w:w="1525" w:type="dxa"/>
          </w:tcPr>
          <w:p w14:paraId="7F6E65AC" w14:textId="181D985E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493F627B" w14:textId="5881C885" w:rsidR="009A4F23" w:rsidRDefault="00B1655E" w:rsidP="009A4F23">
            <w:r>
              <w:t>pal-i-no</w:t>
            </w:r>
          </w:p>
        </w:tc>
        <w:tc>
          <w:tcPr>
            <w:tcW w:w="3147" w:type="dxa"/>
          </w:tcPr>
          <w:p w14:paraId="1FB1F136" w14:textId="736307AF" w:rsidR="009A4F23" w:rsidRDefault="00371DC9" w:rsidP="009A4F23">
            <w:r>
              <w:t>Pallet RM Item</w:t>
            </w:r>
            <w:r w:rsidR="007F5321">
              <w:t xml:space="preserve"> Number</w:t>
            </w:r>
          </w:p>
        </w:tc>
        <w:tc>
          <w:tcPr>
            <w:tcW w:w="2338" w:type="dxa"/>
          </w:tcPr>
          <w:p w14:paraId="087F6702" w14:textId="6C5ADC0A" w:rsidR="009A4F23" w:rsidRDefault="00371DC9" w:rsidP="009A4F23">
            <w:r w:rsidRPr="00371DC9">
              <w:t>x(10)</w:t>
            </w:r>
          </w:p>
        </w:tc>
      </w:tr>
      <w:tr w:rsidR="009A4F23" w14:paraId="77B5EB37" w14:textId="77777777" w:rsidTr="00D852CE">
        <w:trPr>
          <w:trHeight w:val="350"/>
        </w:trPr>
        <w:tc>
          <w:tcPr>
            <w:tcW w:w="1525" w:type="dxa"/>
          </w:tcPr>
          <w:p w14:paraId="707EBFF5" w14:textId="1ED980E9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49970C6B" w14:textId="1EAEC5DD" w:rsidR="009A4F23" w:rsidRDefault="00B1655E" w:rsidP="009A4F23">
            <w:r>
              <w:t>part-dscr1</w:t>
            </w:r>
          </w:p>
        </w:tc>
        <w:tc>
          <w:tcPr>
            <w:tcW w:w="3147" w:type="dxa"/>
          </w:tcPr>
          <w:p w14:paraId="42C44CCC" w14:textId="6EA81112" w:rsidR="009A4F23" w:rsidRDefault="00371DC9" w:rsidP="009A4F23">
            <w:r>
              <w:t>Item Description</w:t>
            </w:r>
          </w:p>
        </w:tc>
        <w:tc>
          <w:tcPr>
            <w:tcW w:w="2338" w:type="dxa"/>
          </w:tcPr>
          <w:p w14:paraId="7FC30579" w14:textId="1DD37AFB" w:rsidR="009A4F23" w:rsidRDefault="00371DC9" w:rsidP="009A4F23">
            <w:r w:rsidRPr="00371DC9">
              <w:t>x(</w:t>
            </w:r>
            <w:r>
              <w:t>3</w:t>
            </w:r>
            <w:r w:rsidRPr="00371DC9">
              <w:t>0)</w:t>
            </w:r>
          </w:p>
        </w:tc>
      </w:tr>
      <w:tr w:rsidR="009A4F23" w14:paraId="0DD3A174" w14:textId="77777777" w:rsidTr="00D852CE">
        <w:trPr>
          <w:trHeight w:val="350"/>
        </w:trPr>
        <w:tc>
          <w:tcPr>
            <w:tcW w:w="1525" w:type="dxa"/>
          </w:tcPr>
          <w:p w14:paraId="190D8B5A" w14:textId="5B986018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37A7C49A" w14:textId="634A8FD1" w:rsidR="009A4F23" w:rsidRDefault="00B1655E" w:rsidP="009A4F23">
            <w:r>
              <w:t>part-dscr2</w:t>
            </w:r>
          </w:p>
        </w:tc>
        <w:tc>
          <w:tcPr>
            <w:tcW w:w="3147" w:type="dxa"/>
          </w:tcPr>
          <w:p w14:paraId="3A2E17AB" w14:textId="51C44E04" w:rsidR="009A4F23" w:rsidRDefault="00371DC9" w:rsidP="009A4F23">
            <w:r>
              <w:t>Item Description</w:t>
            </w:r>
          </w:p>
        </w:tc>
        <w:tc>
          <w:tcPr>
            <w:tcW w:w="2338" w:type="dxa"/>
          </w:tcPr>
          <w:p w14:paraId="154EDF27" w14:textId="0B0A471C" w:rsidR="009A4F23" w:rsidRDefault="00371DC9" w:rsidP="009A4F23">
            <w:r w:rsidRPr="00371DC9">
              <w:t>x(</w:t>
            </w:r>
            <w:r>
              <w:t>3</w:t>
            </w:r>
            <w:r w:rsidRPr="00371DC9">
              <w:t>0)</w:t>
            </w:r>
          </w:p>
        </w:tc>
      </w:tr>
      <w:tr w:rsidR="009A4F23" w14:paraId="5C61C96C" w14:textId="77777777" w:rsidTr="00D852CE">
        <w:trPr>
          <w:trHeight w:val="350"/>
        </w:trPr>
        <w:tc>
          <w:tcPr>
            <w:tcW w:w="1525" w:type="dxa"/>
          </w:tcPr>
          <w:p w14:paraId="0AE5A128" w14:textId="6ABBE76C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26642FFC" w14:textId="3F4FA1DA" w:rsidR="009A4F23" w:rsidRDefault="00B1655E" w:rsidP="009A4F23">
            <w:r>
              <w:t>part-dscr3</w:t>
            </w:r>
          </w:p>
        </w:tc>
        <w:tc>
          <w:tcPr>
            <w:tcW w:w="3147" w:type="dxa"/>
          </w:tcPr>
          <w:p w14:paraId="6C918FB7" w14:textId="72F1C1A6" w:rsidR="009A4F23" w:rsidRDefault="00371DC9" w:rsidP="009A4F23">
            <w:r>
              <w:t>Item Description</w:t>
            </w:r>
          </w:p>
        </w:tc>
        <w:tc>
          <w:tcPr>
            <w:tcW w:w="2338" w:type="dxa"/>
          </w:tcPr>
          <w:p w14:paraId="27435006" w14:textId="50432FD1" w:rsidR="009A4F23" w:rsidRDefault="00371DC9" w:rsidP="009A4F23">
            <w:r w:rsidRPr="00371DC9">
              <w:t>x(</w:t>
            </w:r>
            <w:r>
              <w:t>3</w:t>
            </w:r>
            <w:r w:rsidRPr="00371DC9">
              <w:t>0)</w:t>
            </w:r>
          </w:p>
        </w:tc>
      </w:tr>
      <w:tr w:rsidR="009A4F23" w14:paraId="7DEC35DD" w14:textId="77777777" w:rsidTr="00D852CE">
        <w:trPr>
          <w:trHeight w:val="350"/>
        </w:trPr>
        <w:tc>
          <w:tcPr>
            <w:tcW w:w="1525" w:type="dxa"/>
          </w:tcPr>
          <w:p w14:paraId="2E792CDF" w14:textId="24F6C3B6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79BB2B6B" w14:textId="61CABDD1" w:rsidR="009A4F23" w:rsidRDefault="00B1655E" w:rsidP="009A4F23">
            <w:r>
              <w:t>part-no</w:t>
            </w:r>
          </w:p>
        </w:tc>
        <w:tc>
          <w:tcPr>
            <w:tcW w:w="3147" w:type="dxa"/>
          </w:tcPr>
          <w:p w14:paraId="1C7DA1DB" w14:textId="0F69BFD6" w:rsidR="009A4F23" w:rsidRDefault="00371DC9" w:rsidP="009A4F23">
            <w:r>
              <w:t>Cust</w:t>
            </w:r>
            <w:r w:rsidR="007F5321">
              <w:t>omer</w:t>
            </w:r>
            <w:r>
              <w:t xml:space="preserve"> Part </w:t>
            </w:r>
            <w:r w:rsidR="007F5321">
              <w:t>Number</w:t>
            </w:r>
          </w:p>
        </w:tc>
        <w:tc>
          <w:tcPr>
            <w:tcW w:w="2338" w:type="dxa"/>
          </w:tcPr>
          <w:p w14:paraId="1AB71D50" w14:textId="19EAC176" w:rsidR="009A4F23" w:rsidRDefault="00371DC9" w:rsidP="009A4F23">
            <w:r w:rsidRPr="00371DC9">
              <w:t>x(1</w:t>
            </w:r>
            <w:r>
              <w:t>5</w:t>
            </w:r>
            <w:r w:rsidRPr="00371DC9">
              <w:t>)</w:t>
            </w:r>
          </w:p>
        </w:tc>
      </w:tr>
      <w:tr w:rsidR="009A4F23" w14:paraId="38D4138D" w14:textId="77777777" w:rsidTr="00D852CE">
        <w:trPr>
          <w:trHeight w:val="350"/>
        </w:trPr>
        <w:tc>
          <w:tcPr>
            <w:tcW w:w="1525" w:type="dxa"/>
          </w:tcPr>
          <w:p w14:paraId="69DB5B24" w14:textId="1DE12902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1F4457A9" w14:textId="4B477D0C" w:rsidR="009A4F23" w:rsidRDefault="00B1655E" w:rsidP="009A4F23">
            <w:r>
              <w:t>partial</w:t>
            </w:r>
          </w:p>
        </w:tc>
        <w:tc>
          <w:tcPr>
            <w:tcW w:w="3147" w:type="dxa"/>
          </w:tcPr>
          <w:p w14:paraId="1BE3B13C" w14:textId="13D37F24" w:rsidR="009A4F23" w:rsidRDefault="007F5321" w:rsidP="009A4F23">
            <w:r>
              <w:t>Partial Quantity</w:t>
            </w:r>
          </w:p>
        </w:tc>
        <w:tc>
          <w:tcPr>
            <w:tcW w:w="2338" w:type="dxa"/>
          </w:tcPr>
          <w:p w14:paraId="0912FF2D" w14:textId="3CFAEDCB" w:rsidR="009A4F23" w:rsidRDefault="00371DC9" w:rsidP="009A4F23">
            <w:r w:rsidRPr="00371DC9">
              <w:t>&gt;&gt;&gt;,&gt;&gt;9</w:t>
            </w:r>
          </w:p>
        </w:tc>
      </w:tr>
      <w:tr w:rsidR="009A4F23" w14:paraId="249DBF16" w14:textId="77777777" w:rsidTr="00D852CE">
        <w:trPr>
          <w:trHeight w:val="350"/>
        </w:trPr>
        <w:tc>
          <w:tcPr>
            <w:tcW w:w="1525" w:type="dxa"/>
          </w:tcPr>
          <w:p w14:paraId="3AFED686" w14:textId="2468D2BD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5D78A566" w14:textId="5A831C6C" w:rsidR="009A4F23" w:rsidRDefault="00B1655E" w:rsidP="009A4F23">
            <w:r>
              <w:t>po-no</w:t>
            </w:r>
          </w:p>
        </w:tc>
        <w:tc>
          <w:tcPr>
            <w:tcW w:w="3147" w:type="dxa"/>
          </w:tcPr>
          <w:p w14:paraId="786E2845" w14:textId="289A0C1F" w:rsidR="009A4F23" w:rsidRDefault="00371DC9" w:rsidP="009A4F23">
            <w:r>
              <w:t>Cust P</w:t>
            </w:r>
            <w:r w:rsidR="007F5321">
              <w:t>urchase Order Number</w:t>
            </w:r>
          </w:p>
        </w:tc>
        <w:tc>
          <w:tcPr>
            <w:tcW w:w="2338" w:type="dxa"/>
          </w:tcPr>
          <w:p w14:paraId="350BE6B0" w14:textId="645D9AD4" w:rsidR="009A4F23" w:rsidRDefault="00371DC9" w:rsidP="009A4F23">
            <w:r w:rsidRPr="00371DC9">
              <w:t>x(1</w:t>
            </w:r>
            <w:r>
              <w:t>5</w:t>
            </w:r>
            <w:r w:rsidRPr="00371DC9">
              <w:t>)</w:t>
            </w:r>
          </w:p>
        </w:tc>
      </w:tr>
      <w:tr w:rsidR="009A4F23" w14:paraId="240FBB17" w14:textId="77777777" w:rsidTr="00D852CE">
        <w:trPr>
          <w:trHeight w:val="350"/>
        </w:trPr>
        <w:tc>
          <w:tcPr>
            <w:tcW w:w="1525" w:type="dxa"/>
          </w:tcPr>
          <w:p w14:paraId="52B87DF7" w14:textId="38D7CD82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0AC557CE" w14:textId="7D188B2E" w:rsidR="009A4F23" w:rsidRDefault="00B1655E" w:rsidP="009A4F23">
            <w:r>
              <w:t>po-no-po</w:t>
            </w:r>
          </w:p>
        </w:tc>
        <w:tc>
          <w:tcPr>
            <w:tcW w:w="3147" w:type="dxa"/>
          </w:tcPr>
          <w:p w14:paraId="4FC642F7" w14:textId="647A92DD" w:rsidR="009A4F23" w:rsidRDefault="00371DC9" w:rsidP="009A4F23">
            <w:r>
              <w:t>Board P</w:t>
            </w:r>
            <w:r w:rsidR="007F5321">
              <w:t>urchase Order Number</w:t>
            </w:r>
          </w:p>
        </w:tc>
        <w:tc>
          <w:tcPr>
            <w:tcW w:w="2338" w:type="dxa"/>
          </w:tcPr>
          <w:p w14:paraId="0403E25D" w14:textId="0D76CC61" w:rsidR="009A4F23" w:rsidRDefault="00371DC9" w:rsidP="009A4F23">
            <w:r w:rsidRPr="00371DC9">
              <w:t>&gt;&gt;&gt;&gt;&gt;9</w:t>
            </w:r>
          </w:p>
        </w:tc>
      </w:tr>
      <w:tr w:rsidR="009A4F23" w14:paraId="41DFCBBF" w14:textId="77777777" w:rsidTr="00D852CE">
        <w:trPr>
          <w:trHeight w:val="350"/>
        </w:trPr>
        <w:tc>
          <w:tcPr>
            <w:tcW w:w="1525" w:type="dxa"/>
          </w:tcPr>
          <w:p w14:paraId="0A8928C4" w14:textId="2535E1E4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4AED9EA6" w14:textId="067FD526" w:rsidR="009A4F23" w:rsidRDefault="00B1655E" w:rsidP="009A4F23">
            <w:r>
              <w:t>pr-uom</w:t>
            </w:r>
          </w:p>
        </w:tc>
        <w:tc>
          <w:tcPr>
            <w:tcW w:w="3147" w:type="dxa"/>
          </w:tcPr>
          <w:p w14:paraId="18EC3008" w14:textId="28809BA8" w:rsidR="009A4F23" w:rsidRDefault="00371DC9" w:rsidP="009A4F23">
            <w:r>
              <w:t>Purchased U</w:t>
            </w:r>
            <w:r w:rsidR="007F5321">
              <w:t>nit of Measure</w:t>
            </w:r>
          </w:p>
        </w:tc>
        <w:tc>
          <w:tcPr>
            <w:tcW w:w="2338" w:type="dxa"/>
          </w:tcPr>
          <w:p w14:paraId="37FB61B2" w14:textId="1C6CEAA7" w:rsidR="009A4F23" w:rsidRDefault="00371DC9" w:rsidP="009A4F23">
            <w:r w:rsidRPr="00371DC9">
              <w:t>x(</w:t>
            </w:r>
            <w:r>
              <w:t>4</w:t>
            </w:r>
            <w:r w:rsidRPr="00371DC9">
              <w:t>)</w:t>
            </w:r>
          </w:p>
        </w:tc>
      </w:tr>
      <w:tr w:rsidR="009A4F23" w14:paraId="6BB56F23" w14:textId="77777777" w:rsidTr="00D852CE">
        <w:trPr>
          <w:trHeight w:val="350"/>
        </w:trPr>
        <w:tc>
          <w:tcPr>
            <w:tcW w:w="1525" w:type="dxa"/>
          </w:tcPr>
          <w:p w14:paraId="41982F4F" w14:textId="4ED101BF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065BCA23" w14:textId="1B4FA5F4" w:rsidR="009A4F23" w:rsidRDefault="00B1655E" w:rsidP="009A4F23">
            <w:r>
              <w:t>price-</w:t>
            </w:r>
          </w:p>
        </w:tc>
        <w:tc>
          <w:tcPr>
            <w:tcW w:w="3147" w:type="dxa"/>
          </w:tcPr>
          <w:p w14:paraId="0A664B6D" w14:textId="4E7AFF3A" w:rsidR="009A4F23" w:rsidRDefault="00371DC9" w:rsidP="009A4F23">
            <w:r>
              <w:t>Price</w:t>
            </w:r>
          </w:p>
        </w:tc>
        <w:tc>
          <w:tcPr>
            <w:tcW w:w="2338" w:type="dxa"/>
          </w:tcPr>
          <w:p w14:paraId="11685C9B" w14:textId="2CF14072" w:rsidR="009A4F23" w:rsidRDefault="00371DC9" w:rsidP="009A4F23">
            <w:r w:rsidRPr="00371DC9">
              <w:t>&gt;&gt;,&gt;&gt;&gt;,&gt;&gt;9.99&lt;&lt;&lt;&lt;</w:t>
            </w:r>
          </w:p>
        </w:tc>
      </w:tr>
      <w:tr w:rsidR="009A4F23" w14:paraId="6EF83C5D" w14:textId="77777777" w:rsidTr="00D852CE">
        <w:trPr>
          <w:trHeight w:val="350"/>
        </w:trPr>
        <w:tc>
          <w:tcPr>
            <w:tcW w:w="1525" w:type="dxa"/>
          </w:tcPr>
          <w:p w14:paraId="2A7580D6" w14:textId="11BF2C0E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78DC539A" w14:textId="77BEE82F" w:rsidR="009A4F23" w:rsidRDefault="00B1655E" w:rsidP="009A4F23">
            <w:r>
              <w:t>prom-code</w:t>
            </w:r>
          </w:p>
        </w:tc>
        <w:tc>
          <w:tcPr>
            <w:tcW w:w="3147" w:type="dxa"/>
          </w:tcPr>
          <w:p w14:paraId="37802E30" w14:textId="3189C449" w:rsidR="009A4F23" w:rsidRDefault="00371DC9" w:rsidP="009A4F23">
            <w:r>
              <w:t>Prom</w:t>
            </w:r>
            <w:r w:rsidR="007F5321">
              <w:t>ised</w:t>
            </w:r>
            <w:r>
              <w:t xml:space="preserve"> Date Code</w:t>
            </w:r>
          </w:p>
        </w:tc>
        <w:tc>
          <w:tcPr>
            <w:tcW w:w="2338" w:type="dxa"/>
          </w:tcPr>
          <w:p w14:paraId="4B78A900" w14:textId="659C7B97" w:rsidR="009A4F23" w:rsidRDefault="00371DC9" w:rsidP="009A4F23">
            <w:r>
              <w:t>XX</w:t>
            </w:r>
          </w:p>
        </w:tc>
      </w:tr>
      <w:tr w:rsidR="009A4F23" w14:paraId="6293B656" w14:textId="77777777" w:rsidTr="00D852CE">
        <w:trPr>
          <w:trHeight w:val="350"/>
        </w:trPr>
        <w:tc>
          <w:tcPr>
            <w:tcW w:w="1525" w:type="dxa"/>
          </w:tcPr>
          <w:p w14:paraId="4430B40C" w14:textId="073ADB2E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1B77F85E" w14:textId="30701896" w:rsidR="009A4F23" w:rsidRDefault="00B1655E" w:rsidP="009A4F23">
            <w:r>
              <w:t>prom-date</w:t>
            </w:r>
          </w:p>
        </w:tc>
        <w:tc>
          <w:tcPr>
            <w:tcW w:w="3147" w:type="dxa"/>
          </w:tcPr>
          <w:p w14:paraId="647FF6FA" w14:textId="678B2FE9" w:rsidR="009A4F23" w:rsidRDefault="00371DC9" w:rsidP="009A4F23">
            <w:r>
              <w:t>Prom</w:t>
            </w:r>
            <w:r w:rsidR="007F5321">
              <w:t>ised</w:t>
            </w:r>
            <w:r>
              <w:t xml:space="preserve"> Date</w:t>
            </w:r>
          </w:p>
        </w:tc>
        <w:tc>
          <w:tcPr>
            <w:tcW w:w="2338" w:type="dxa"/>
          </w:tcPr>
          <w:p w14:paraId="1C32C3F1" w14:textId="0F47D71A" w:rsidR="009A4F23" w:rsidRDefault="00371DC9" w:rsidP="009A4F23">
            <w:r w:rsidRPr="00371DC9">
              <w:t>99/99/9999</w:t>
            </w:r>
          </w:p>
        </w:tc>
      </w:tr>
      <w:tr w:rsidR="009A4F23" w14:paraId="0F81929E" w14:textId="77777777" w:rsidTr="00D852CE">
        <w:trPr>
          <w:trHeight w:val="350"/>
        </w:trPr>
        <w:tc>
          <w:tcPr>
            <w:tcW w:w="1525" w:type="dxa"/>
          </w:tcPr>
          <w:p w14:paraId="57C6ED83" w14:textId="5F56B1BB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0592A67E" w14:textId="4E56BDC5" w:rsidR="009A4F23" w:rsidRDefault="00B1655E" w:rsidP="009A4F23">
            <w:r>
              <w:t>qty</w:t>
            </w:r>
          </w:p>
        </w:tc>
        <w:tc>
          <w:tcPr>
            <w:tcW w:w="3147" w:type="dxa"/>
          </w:tcPr>
          <w:p w14:paraId="6609D277" w14:textId="561BC7C5" w:rsidR="009A4F23" w:rsidRDefault="00371DC9" w:rsidP="009A4F23">
            <w:r>
              <w:t>Quantity</w:t>
            </w:r>
          </w:p>
        </w:tc>
        <w:tc>
          <w:tcPr>
            <w:tcW w:w="2338" w:type="dxa"/>
          </w:tcPr>
          <w:p w14:paraId="21DBFCE5" w14:textId="2C16F011" w:rsidR="009A4F23" w:rsidRDefault="00371DC9" w:rsidP="009A4F23">
            <w:r w:rsidRPr="00371DC9">
              <w:t>-&gt;&gt;,&gt;&gt;&gt;,&gt;&gt;9.9&lt;&lt;</w:t>
            </w:r>
          </w:p>
        </w:tc>
      </w:tr>
      <w:tr w:rsidR="009A4F23" w14:paraId="666FACEB" w14:textId="77777777" w:rsidTr="00D852CE">
        <w:trPr>
          <w:trHeight w:val="350"/>
        </w:trPr>
        <w:tc>
          <w:tcPr>
            <w:tcW w:w="1525" w:type="dxa"/>
          </w:tcPr>
          <w:p w14:paraId="78E27E6D" w14:textId="74DB7999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2419234B" w14:textId="40ED1D0A" w:rsidR="009A4F23" w:rsidRDefault="00B1655E" w:rsidP="009A4F23">
            <w:r>
              <w:t>qty-on-bo</w:t>
            </w:r>
          </w:p>
        </w:tc>
        <w:tc>
          <w:tcPr>
            <w:tcW w:w="3147" w:type="dxa"/>
          </w:tcPr>
          <w:p w14:paraId="736BCC49" w14:textId="5CA2C606" w:rsidR="009A4F23" w:rsidRDefault="00371DC9" w:rsidP="009A4F23">
            <w:r>
              <w:t>Quantity BO</w:t>
            </w:r>
          </w:p>
        </w:tc>
        <w:tc>
          <w:tcPr>
            <w:tcW w:w="2338" w:type="dxa"/>
          </w:tcPr>
          <w:p w14:paraId="0988F6C6" w14:textId="6A19D368" w:rsidR="009A4F23" w:rsidRDefault="00371DC9" w:rsidP="009A4F23">
            <w:r w:rsidRPr="00371DC9">
              <w:t>-&gt;&gt;,&gt;&gt;&gt;,&gt;&gt;9.9&lt;&lt;</w:t>
            </w:r>
          </w:p>
        </w:tc>
      </w:tr>
      <w:tr w:rsidR="009A4F23" w14:paraId="2EB52EDF" w14:textId="77777777" w:rsidTr="00D852CE">
        <w:trPr>
          <w:trHeight w:val="350"/>
        </w:trPr>
        <w:tc>
          <w:tcPr>
            <w:tcW w:w="1525" w:type="dxa"/>
          </w:tcPr>
          <w:p w14:paraId="6549ACE7" w14:textId="5BFBCB8A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567B0B95" w14:textId="5D6B8710" w:rsidR="009A4F23" w:rsidRDefault="00B1655E" w:rsidP="009A4F23">
            <w:r>
              <w:t>ra-inv-no</w:t>
            </w:r>
          </w:p>
        </w:tc>
        <w:tc>
          <w:tcPr>
            <w:tcW w:w="3147" w:type="dxa"/>
          </w:tcPr>
          <w:p w14:paraId="49784206" w14:textId="343B82D0" w:rsidR="009A4F23" w:rsidRDefault="00371DC9" w:rsidP="009A4F23">
            <w:r>
              <w:t xml:space="preserve">RA Invoice </w:t>
            </w:r>
            <w:r w:rsidR="007F5321">
              <w:t>Number</w:t>
            </w:r>
          </w:p>
        </w:tc>
        <w:tc>
          <w:tcPr>
            <w:tcW w:w="2338" w:type="dxa"/>
          </w:tcPr>
          <w:p w14:paraId="2589B36D" w14:textId="7CE064C7" w:rsidR="009A4F23" w:rsidRDefault="00371DC9" w:rsidP="009A4F23">
            <w:r w:rsidRPr="00371DC9">
              <w:t>&gt;&gt;&gt;&gt;&gt;9</w:t>
            </w:r>
          </w:p>
        </w:tc>
      </w:tr>
      <w:tr w:rsidR="009A4F23" w14:paraId="0EE13525" w14:textId="77777777" w:rsidTr="00D852CE">
        <w:trPr>
          <w:trHeight w:val="350"/>
        </w:trPr>
        <w:tc>
          <w:tcPr>
            <w:tcW w:w="1525" w:type="dxa"/>
          </w:tcPr>
          <w:p w14:paraId="77D3E56B" w14:textId="07AA3A34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171533DB" w14:textId="354A0996" w:rsidR="009A4F23" w:rsidRDefault="00B1655E" w:rsidP="009A4F23">
            <w:r>
              <w:t>ra-no</w:t>
            </w:r>
          </w:p>
        </w:tc>
        <w:tc>
          <w:tcPr>
            <w:tcW w:w="3147" w:type="dxa"/>
          </w:tcPr>
          <w:p w14:paraId="2373274F" w14:textId="6E9A317B" w:rsidR="009A4F23" w:rsidRDefault="00371DC9" w:rsidP="009A4F23">
            <w:r>
              <w:t xml:space="preserve">RA </w:t>
            </w:r>
            <w:r w:rsidR="007F5321">
              <w:t>Number</w:t>
            </w:r>
          </w:p>
        </w:tc>
        <w:tc>
          <w:tcPr>
            <w:tcW w:w="2338" w:type="dxa"/>
          </w:tcPr>
          <w:p w14:paraId="13B7D7DF" w14:textId="3F5F180C" w:rsidR="009A4F23" w:rsidRDefault="00371DC9" w:rsidP="009A4F23">
            <w:r w:rsidRPr="00371DC9">
              <w:t>&gt;&gt;&gt;&gt;&gt;9</w:t>
            </w:r>
          </w:p>
        </w:tc>
      </w:tr>
      <w:tr w:rsidR="009A4F23" w14:paraId="61273B0B" w14:textId="77777777" w:rsidTr="00D852CE">
        <w:trPr>
          <w:trHeight w:val="350"/>
        </w:trPr>
        <w:tc>
          <w:tcPr>
            <w:tcW w:w="1525" w:type="dxa"/>
          </w:tcPr>
          <w:p w14:paraId="70C08995" w14:textId="74D6CB04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256AFB5D" w14:textId="208C1A60" w:rsidR="009A4F23" w:rsidRDefault="00B1655E" w:rsidP="009A4F23">
            <w:r>
              <w:t>rec_key</w:t>
            </w:r>
          </w:p>
        </w:tc>
        <w:tc>
          <w:tcPr>
            <w:tcW w:w="3147" w:type="dxa"/>
          </w:tcPr>
          <w:p w14:paraId="1439D75C" w14:textId="009DCABF" w:rsidR="009A4F23" w:rsidRDefault="00371DC9" w:rsidP="009A4F23">
            <w:r>
              <w:t>Rec Key</w:t>
            </w:r>
          </w:p>
        </w:tc>
        <w:tc>
          <w:tcPr>
            <w:tcW w:w="2338" w:type="dxa"/>
          </w:tcPr>
          <w:p w14:paraId="0A079D39" w14:textId="31CA45DB" w:rsidR="009A4F23" w:rsidRDefault="00371DC9" w:rsidP="009A4F23">
            <w:r w:rsidRPr="00371DC9">
              <w:t>X(20)</w:t>
            </w:r>
          </w:p>
        </w:tc>
      </w:tr>
      <w:tr w:rsidR="009A4F23" w14:paraId="273B08AD" w14:textId="77777777" w:rsidTr="00D852CE">
        <w:trPr>
          <w:trHeight w:val="350"/>
        </w:trPr>
        <w:tc>
          <w:tcPr>
            <w:tcW w:w="1525" w:type="dxa"/>
          </w:tcPr>
          <w:p w14:paraId="3910FCB3" w14:textId="35998183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5BBB217D" w14:textId="7E2CA1E1" w:rsidR="009A4F23" w:rsidRDefault="00B1655E" w:rsidP="009A4F23">
            <w:r>
              <w:t>rel-qty</w:t>
            </w:r>
          </w:p>
        </w:tc>
        <w:tc>
          <w:tcPr>
            <w:tcW w:w="3147" w:type="dxa"/>
          </w:tcPr>
          <w:p w14:paraId="350096AC" w14:textId="703B8309" w:rsidR="009A4F23" w:rsidRDefault="00371DC9" w:rsidP="009A4F23">
            <w:r>
              <w:t>Release Quantity</w:t>
            </w:r>
          </w:p>
        </w:tc>
        <w:tc>
          <w:tcPr>
            <w:tcW w:w="2338" w:type="dxa"/>
          </w:tcPr>
          <w:p w14:paraId="72A10B4A" w14:textId="41519F7B" w:rsidR="009A4F23" w:rsidRDefault="00371DC9" w:rsidP="009A4F23">
            <w:r w:rsidRPr="00371DC9">
              <w:t>-&gt;&gt;,&gt;&gt;&gt;,&gt;&gt;9.99</w:t>
            </w:r>
          </w:p>
        </w:tc>
      </w:tr>
      <w:tr w:rsidR="009A4F23" w14:paraId="0CBAC71F" w14:textId="77777777" w:rsidTr="00D852CE">
        <w:trPr>
          <w:trHeight w:val="350"/>
        </w:trPr>
        <w:tc>
          <w:tcPr>
            <w:tcW w:w="1525" w:type="dxa"/>
          </w:tcPr>
          <w:p w14:paraId="1EC892D1" w14:textId="6E5463A2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0FB517B9" w14:textId="485A63DF" w:rsidR="009A4F23" w:rsidRDefault="00B1655E" w:rsidP="009A4F23">
            <w:r>
              <w:t>rel-stat</w:t>
            </w:r>
          </w:p>
        </w:tc>
        <w:tc>
          <w:tcPr>
            <w:tcW w:w="3147" w:type="dxa"/>
          </w:tcPr>
          <w:p w14:paraId="315BC5BC" w14:textId="294F4E99" w:rsidR="009A4F23" w:rsidRDefault="00371DC9" w:rsidP="009A4F23">
            <w:r>
              <w:t>Release Status</w:t>
            </w:r>
          </w:p>
        </w:tc>
        <w:tc>
          <w:tcPr>
            <w:tcW w:w="2338" w:type="dxa"/>
          </w:tcPr>
          <w:p w14:paraId="28BD999C" w14:textId="0E3BFCC3" w:rsidR="009A4F23" w:rsidRDefault="00371DC9" w:rsidP="009A4F23">
            <w:r w:rsidRPr="00371DC9">
              <w:t>yes/no</w:t>
            </w:r>
          </w:p>
        </w:tc>
      </w:tr>
      <w:tr w:rsidR="009A4F23" w14:paraId="664569A6" w14:textId="77777777" w:rsidTr="00D852CE">
        <w:trPr>
          <w:trHeight w:val="350"/>
        </w:trPr>
        <w:tc>
          <w:tcPr>
            <w:tcW w:w="1525" w:type="dxa"/>
          </w:tcPr>
          <w:p w14:paraId="7475B4BE" w14:textId="49F836C8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62A3DDF9" w14:textId="36EC0FA6" w:rsidR="009A4F23" w:rsidRDefault="00B1655E" w:rsidP="009A4F23">
            <w:r>
              <w:t>req-code</w:t>
            </w:r>
          </w:p>
        </w:tc>
        <w:tc>
          <w:tcPr>
            <w:tcW w:w="3147" w:type="dxa"/>
          </w:tcPr>
          <w:p w14:paraId="43878A86" w14:textId="13FDBF7A" w:rsidR="009A4F23" w:rsidRDefault="00371DC9" w:rsidP="009A4F23">
            <w:r>
              <w:t>Req</w:t>
            </w:r>
            <w:r w:rsidR="007F5321">
              <w:t>uired</w:t>
            </w:r>
            <w:r>
              <w:t xml:space="preserve"> Date Code</w:t>
            </w:r>
          </w:p>
        </w:tc>
        <w:tc>
          <w:tcPr>
            <w:tcW w:w="2338" w:type="dxa"/>
          </w:tcPr>
          <w:p w14:paraId="41DA1431" w14:textId="2CD3E959" w:rsidR="009A4F23" w:rsidRDefault="00371DC9" w:rsidP="009A4F23">
            <w:r>
              <w:t>XX</w:t>
            </w:r>
          </w:p>
        </w:tc>
      </w:tr>
      <w:tr w:rsidR="009A4F23" w14:paraId="679C7CCD" w14:textId="77777777" w:rsidTr="00D852CE">
        <w:trPr>
          <w:trHeight w:val="350"/>
        </w:trPr>
        <w:tc>
          <w:tcPr>
            <w:tcW w:w="1525" w:type="dxa"/>
          </w:tcPr>
          <w:p w14:paraId="0FF2FAF2" w14:textId="733E626F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7791D021" w14:textId="62E0F59E" w:rsidR="009A4F23" w:rsidRDefault="00B1655E" w:rsidP="009A4F23">
            <w:r>
              <w:t>req-date</w:t>
            </w:r>
          </w:p>
        </w:tc>
        <w:tc>
          <w:tcPr>
            <w:tcW w:w="3147" w:type="dxa"/>
          </w:tcPr>
          <w:p w14:paraId="2FEA875D" w14:textId="52A316B0" w:rsidR="009A4F23" w:rsidRDefault="00371DC9" w:rsidP="009A4F23">
            <w:r>
              <w:t>Req</w:t>
            </w:r>
            <w:r w:rsidR="007F5321">
              <w:t>uired</w:t>
            </w:r>
            <w:r>
              <w:t xml:space="preserve"> Date</w:t>
            </w:r>
          </w:p>
        </w:tc>
        <w:tc>
          <w:tcPr>
            <w:tcW w:w="2338" w:type="dxa"/>
          </w:tcPr>
          <w:p w14:paraId="5357BA8C" w14:textId="39138587" w:rsidR="009A4F23" w:rsidRDefault="00371DC9" w:rsidP="009A4F23">
            <w:r w:rsidRPr="00371DC9">
              <w:t>99/99/9999</w:t>
            </w:r>
          </w:p>
        </w:tc>
      </w:tr>
      <w:tr w:rsidR="009A4F23" w14:paraId="5313961E" w14:textId="77777777" w:rsidTr="00D852CE">
        <w:trPr>
          <w:trHeight w:val="350"/>
        </w:trPr>
        <w:tc>
          <w:tcPr>
            <w:tcW w:w="1525" w:type="dxa"/>
          </w:tcPr>
          <w:p w14:paraId="796CAC8B" w14:textId="027F81CB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59245C29" w14:textId="629EAD3C" w:rsidR="009A4F23" w:rsidRDefault="00B1655E" w:rsidP="009A4F23">
            <w:r>
              <w:t>req-time</w:t>
            </w:r>
          </w:p>
        </w:tc>
        <w:tc>
          <w:tcPr>
            <w:tcW w:w="3147" w:type="dxa"/>
          </w:tcPr>
          <w:p w14:paraId="62F080E9" w14:textId="2D4C244E" w:rsidR="009A4F23" w:rsidRDefault="00371DC9" w:rsidP="009A4F23">
            <w:r>
              <w:t>Req</w:t>
            </w:r>
            <w:r w:rsidR="007F5321">
              <w:t>uired</w:t>
            </w:r>
            <w:r>
              <w:t xml:space="preserve"> Time</w:t>
            </w:r>
          </w:p>
        </w:tc>
        <w:tc>
          <w:tcPr>
            <w:tcW w:w="2338" w:type="dxa"/>
          </w:tcPr>
          <w:p w14:paraId="3F8E59B0" w14:textId="52EDA1D2" w:rsidR="009A4F23" w:rsidRDefault="00371DC9" w:rsidP="009A4F23">
            <w:r w:rsidRPr="00371DC9">
              <w:t>&gt;&gt;&gt;&gt;9</w:t>
            </w:r>
          </w:p>
        </w:tc>
      </w:tr>
      <w:tr w:rsidR="009A4F23" w14:paraId="6CB8E411" w14:textId="77777777" w:rsidTr="00D852CE">
        <w:trPr>
          <w:trHeight w:val="350"/>
        </w:trPr>
        <w:tc>
          <w:tcPr>
            <w:tcW w:w="1525" w:type="dxa"/>
          </w:tcPr>
          <w:p w14:paraId="3172ED4B" w14:textId="36571808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21061B68" w14:textId="43C85F9D" w:rsidR="009A4F23" w:rsidRDefault="00B1655E" w:rsidP="009A4F23">
            <w:r>
              <w:t>s-comm</w:t>
            </w:r>
          </w:p>
        </w:tc>
        <w:tc>
          <w:tcPr>
            <w:tcW w:w="3147" w:type="dxa"/>
          </w:tcPr>
          <w:p w14:paraId="0256315D" w14:textId="383F0D86" w:rsidR="009A4F23" w:rsidRDefault="00371DC9" w:rsidP="009A4F23">
            <w:r>
              <w:t>Commission P</w:t>
            </w:r>
            <w:r w:rsidR="007F5321">
              <w:t>ercentage</w:t>
            </w:r>
          </w:p>
        </w:tc>
        <w:tc>
          <w:tcPr>
            <w:tcW w:w="2338" w:type="dxa"/>
          </w:tcPr>
          <w:p w14:paraId="3FB06253" w14:textId="6EAE9C3C" w:rsidR="009A4F23" w:rsidRDefault="00371DC9" w:rsidP="009A4F23">
            <w:r w:rsidRPr="00371DC9">
              <w:t>&gt;&gt;9.99</w:t>
            </w:r>
          </w:p>
        </w:tc>
      </w:tr>
      <w:tr w:rsidR="009A4F23" w14:paraId="027AB8D3" w14:textId="77777777" w:rsidTr="00D852CE">
        <w:trPr>
          <w:trHeight w:val="350"/>
        </w:trPr>
        <w:tc>
          <w:tcPr>
            <w:tcW w:w="1525" w:type="dxa"/>
          </w:tcPr>
          <w:p w14:paraId="0C124FD3" w14:textId="61C44079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358CF7A4" w14:textId="46048E61" w:rsidR="009A4F23" w:rsidRDefault="00B1655E" w:rsidP="009A4F23">
            <w:r>
              <w:t>s-man</w:t>
            </w:r>
          </w:p>
        </w:tc>
        <w:tc>
          <w:tcPr>
            <w:tcW w:w="3147" w:type="dxa"/>
          </w:tcPr>
          <w:p w14:paraId="7C052BEF" w14:textId="56F5100F" w:rsidR="009A4F23" w:rsidRDefault="00371DC9" w:rsidP="009A4F23">
            <w:r>
              <w:t>Salesman</w:t>
            </w:r>
          </w:p>
        </w:tc>
        <w:tc>
          <w:tcPr>
            <w:tcW w:w="2338" w:type="dxa"/>
          </w:tcPr>
          <w:p w14:paraId="6D737C76" w14:textId="68414A19" w:rsidR="009A4F23" w:rsidRDefault="00371DC9" w:rsidP="009A4F23">
            <w:r w:rsidRPr="00371DC9">
              <w:t>x(3)</w:t>
            </w:r>
          </w:p>
        </w:tc>
      </w:tr>
      <w:tr w:rsidR="009A4F23" w14:paraId="4BAE5947" w14:textId="77777777" w:rsidTr="00D852CE">
        <w:trPr>
          <w:trHeight w:val="350"/>
        </w:trPr>
        <w:tc>
          <w:tcPr>
            <w:tcW w:w="1525" w:type="dxa"/>
          </w:tcPr>
          <w:p w14:paraId="3911372B" w14:textId="7965E057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647E2F28" w14:textId="434FE1A2" w:rsidR="009A4F23" w:rsidRDefault="00B1655E" w:rsidP="009A4F23">
            <w:r>
              <w:t>s-pct</w:t>
            </w:r>
          </w:p>
        </w:tc>
        <w:tc>
          <w:tcPr>
            <w:tcW w:w="3147" w:type="dxa"/>
          </w:tcPr>
          <w:p w14:paraId="57E40DC3" w14:textId="712E3EEB" w:rsidR="009A4F23" w:rsidRDefault="00371DC9" w:rsidP="009A4F23">
            <w:r>
              <w:t>P</w:t>
            </w:r>
            <w:r w:rsidR="007F5321">
              <w:t>ercent</w:t>
            </w:r>
            <w:r>
              <w:t xml:space="preserve"> of Sale</w:t>
            </w:r>
          </w:p>
        </w:tc>
        <w:tc>
          <w:tcPr>
            <w:tcW w:w="2338" w:type="dxa"/>
          </w:tcPr>
          <w:p w14:paraId="62F0D1D2" w14:textId="037F0898" w:rsidR="009A4F23" w:rsidRDefault="00371DC9" w:rsidP="009A4F23">
            <w:r w:rsidRPr="00371DC9">
              <w:t>&gt;&gt;9.99</w:t>
            </w:r>
          </w:p>
        </w:tc>
      </w:tr>
      <w:tr w:rsidR="009A4F23" w14:paraId="3D6F8C8E" w14:textId="77777777" w:rsidTr="00D852CE">
        <w:trPr>
          <w:trHeight w:val="350"/>
        </w:trPr>
        <w:tc>
          <w:tcPr>
            <w:tcW w:w="1525" w:type="dxa"/>
          </w:tcPr>
          <w:p w14:paraId="7AA3D986" w14:textId="78DDF5BC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7ADCD69F" w14:textId="0C0721BD" w:rsidR="009A4F23" w:rsidRDefault="00B1655E" w:rsidP="009A4F23">
            <w:r>
              <w:t>score</w:t>
            </w:r>
          </w:p>
        </w:tc>
        <w:tc>
          <w:tcPr>
            <w:tcW w:w="3147" w:type="dxa"/>
          </w:tcPr>
          <w:p w14:paraId="0522962A" w14:textId="09B428E9" w:rsidR="009A4F23" w:rsidRDefault="00371DC9" w:rsidP="009A4F23">
            <w:r>
              <w:t>Score</w:t>
            </w:r>
          </w:p>
        </w:tc>
        <w:tc>
          <w:tcPr>
            <w:tcW w:w="2338" w:type="dxa"/>
          </w:tcPr>
          <w:p w14:paraId="1AE77B3D" w14:textId="0589ADA0" w:rsidR="009A4F23" w:rsidRDefault="00371DC9" w:rsidP="009A4F23">
            <w:r w:rsidRPr="00371DC9">
              <w:t>&gt;9.99999</w:t>
            </w:r>
          </w:p>
        </w:tc>
      </w:tr>
      <w:tr w:rsidR="009A4F23" w14:paraId="61D3F384" w14:textId="77777777" w:rsidTr="00D852CE">
        <w:trPr>
          <w:trHeight w:val="350"/>
        </w:trPr>
        <w:tc>
          <w:tcPr>
            <w:tcW w:w="1525" w:type="dxa"/>
          </w:tcPr>
          <w:p w14:paraId="7B7002AB" w14:textId="24D7786B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13234738" w14:textId="6BC3D907" w:rsidR="009A4F23" w:rsidRDefault="00B1655E" w:rsidP="009A4F23">
            <w:r>
              <w:t>ser-hdr-line</w:t>
            </w:r>
          </w:p>
        </w:tc>
        <w:tc>
          <w:tcPr>
            <w:tcW w:w="3147" w:type="dxa"/>
          </w:tcPr>
          <w:p w14:paraId="4B6FF4CD" w14:textId="781CC59C" w:rsidR="009A4F23" w:rsidRDefault="00371DC9" w:rsidP="009A4F23">
            <w:r>
              <w:t>Line</w:t>
            </w:r>
            <w:r w:rsidR="007F5321">
              <w:t xml:space="preserve"> Header</w:t>
            </w:r>
          </w:p>
        </w:tc>
        <w:tc>
          <w:tcPr>
            <w:tcW w:w="2338" w:type="dxa"/>
          </w:tcPr>
          <w:p w14:paraId="210F44ED" w14:textId="79279CED" w:rsidR="009A4F23" w:rsidRDefault="00371DC9" w:rsidP="009A4F23">
            <w:r>
              <w:t>99</w:t>
            </w:r>
          </w:p>
        </w:tc>
      </w:tr>
      <w:tr w:rsidR="009A4F23" w14:paraId="7ACEB42D" w14:textId="77777777" w:rsidTr="00D852CE">
        <w:trPr>
          <w:trHeight w:val="350"/>
        </w:trPr>
        <w:tc>
          <w:tcPr>
            <w:tcW w:w="1525" w:type="dxa"/>
          </w:tcPr>
          <w:p w14:paraId="1B31EA5E" w14:textId="44AD042C" w:rsidR="009A4F23" w:rsidRDefault="009A4F23" w:rsidP="009A4F23">
            <w:r w:rsidRPr="00776FC8">
              <w:t>oe-ordl</w:t>
            </w:r>
          </w:p>
        </w:tc>
        <w:tc>
          <w:tcPr>
            <w:tcW w:w="2340" w:type="dxa"/>
          </w:tcPr>
          <w:p w14:paraId="64F8E2B3" w14:textId="284B14E8" w:rsidR="009A4F23" w:rsidRDefault="00B1655E" w:rsidP="009A4F23">
            <w:r>
              <w:t>setup</w:t>
            </w:r>
          </w:p>
        </w:tc>
        <w:tc>
          <w:tcPr>
            <w:tcW w:w="3147" w:type="dxa"/>
          </w:tcPr>
          <w:p w14:paraId="3B1DE2F7" w14:textId="7CA21137" w:rsidR="009A4F23" w:rsidRDefault="00371DC9" w:rsidP="009A4F23">
            <w:r>
              <w:t>Setup Charge</w:t>
            </w:r>
          </w:p>
        </w:tc>
        <w:tc>
          <w:tcPr>
            <w:tcW w:w="2338" w:type="dxa"/>
          </w:tcPr>
          <w:p w14:paraId="0498F3D4" w14:textId="6FA675CD" w:rsidR="009A4F23" w:rsidRDefault="00371DC9" w:rsidP="009A4F23">
            <w:r w:rsidRPr="00371DC9">
              <w:t>&gt;&gt;,&gt;&gt;9.99</w:t>
            </w:r>
          </w:p>
        </w:tc>
      </w:tr>
      <w:tr w:rsidR="009A4F23" w14:paraId="58029DFB" w14:textId="77777777" w:rsidTr="00D852CE">
        <w:trPr>
          <w:trHeight w:val="350"/>
        </w:trPr>
        <w:tc>
          <w:tcPr>
            <w:tcW w:w="1525" w:type="dxa"/>
          </w:tcPr>
          <w:p w14:paraId="66E309F9" w14:textId="4538AEF2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2F027764" w14:textId="2A9C55DA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CAAFA51" w14:textId="4A96612A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651B7BD" w14:textId="061A615A" w:rsidR="009A4F23" w:rsidRDefault="009A4F23" w:rsidP="009A4F2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9A4F23" w14:paraId="15A4A92C" w14:textId="77777777" w:rsidTr="00D852CE">
        <w:trPr>
          <w:trHeight w:val="350"/>
        </w:trPr>
        <w:tc>
          <w:tcPr>
            <w:tcW w:w="1525" w:type="dxa"/>
          </w:tcPr>
          <w:p w14:paraId="77739B98" w14:textId="12A3970D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29250843" w14:textId="17EFF885" w:rsidR="009A4F23" w:rsidRDefault="00B1655E" w:rsidP="009A4F23">
            <w:r>
              <w:t>sheet-len</w:t>
            </w:r>
          </w:p>
        </w:tc>
        <w:tc>
          <w:tcPr>
            <w:tcW w:w="3147" w:type="dxa"/>
          </w:tcPr>
          <w:p w14:paraId="0CBAB781" w14:textId="73D30674" w:rsidR="009A4F23" w:rsidRDefault="00371DC9" w:rsidP="009A4F23">
            <w:r>
              <w:t>Sheet Length</w:t>
            </w:r>
          </w:p>
        </w:tc>
        <w:tc>
          <w:tcPr>
            <w:tcW w:w="2338" w:type="dxa"/>
          </w:tcPr>
          <w:p w14:paraId="721E7613" w14:textId="1C012FD4" w:rsidR="009A4F23" w:rsidRDefault="00371DC9" w:rsidP="009A4F23">
            <w:r w:rsidRPr="00371DC9">
              <w:t>&gt;9.99999</w:t>
            </w:r>
          </w:p>
        </w:tc>
      </w:tr>
      <w:tr w:rsidR="009A4F23" w14:paraId="190267A5" w14:textId="77777777" w:rsidTr="00D852CE">
        <w:trPr>
          <w:trHeight w:val="350"/>
        </w:trPr>
        <w:tc>
          <w:tcPr>
            <w:tcW w:w="1525" w:type="dxa"/>
          </w:tcPr>
          <w:p w14:paraId="68FAB09C" w14:textId="30197AA1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74563047" w14:textId="38F01A8E" w:rsidR="009A4F23" w:rsidRDefault="00B1655E" w:rsidP="009A4F23">
            <w:r>
              <w:t>sheet-wid</w:t>
            </w:r>
          </w:p>
        </w:tc>
        <w:tc>
          <w:tcPr>
            <w:tcW w:w="3147" w:type="dxa"/>
          </w:tcPr>
          <w:p w14:paraId="29870B4E" w14:textId="2CF6750E" w:rsidR="009A4F23" w:rsidRDefault="00371DC9" w:rsidP="009A4F23">
            <w:r>
              <w:t>Sheet Width</w:t>
            </w:r>
          </w:p>
        </w:tc>
        <w:tc>
          <w:tcPr>
            <w:tcW w:w="2338" w:type="dxa"/>
          </w:tcPr>
          <w:p w14:paraId="3CC97E63" w14:textId="04A76815" w:rsidR="009A4F23" w:rsidRDefault="00371DC9" w:rsidP="009A4F23">
            <w:r w:rsidRPr="00371DC9">
              <w:t>&gt;9.99999</w:t>
            </w:r>
          </w:p>
        </w:tc>
      </w:tr>
      <w:tr w:rsidR="009A4F23" w14:paraId="3FAAE766" w14:textId="77777777" w:rsidTr="00D852CE">
        <w:trPr>
          <w:trHeight w:val="350"/>
        </w:trPr>
        <w:tc>
          <w:tcPr>
            <w:tcW w:w="1525" w:type="dxa"/>
          </w:tcPr>
          <w:p w14:paraId="0C4EE9F4" w14:textId="0B4A2020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4A71F448" w14:textId="1451B20D" w:rsidR="009A4F23" w:rsidRDefault="00B1655E" w:rsidP="009A4F23">
            <w:r>
              <w:t>ship-i</w:t>
            </w:r>
          </w:p>
        </w:tc>
        <w:tc>
          <w:tcPr>
            <w:tcW w:w="3147" w:type="dxa"/>
          </w:tcPr>
          <w:p w14:paraId="10B5424E" w14:textId="62CBCFF3" w:rsidR="009A4F23" w:rsidRDefault="00371DC9" w:rsidP="009A4F23">
            <w:r>
              <w:t>Special Instructions</w:t>
            </w:r>
          </w:p>
        </w:tc>
        <w:tc>
          <w:tcPr>
            <w:tcW w:w="2338" w:type="dxa"/>
          </w:tcPr>
          <w:p w14:paraId="14BD5D24" w14:textId="7C3274A1" w:rsidR="009A4F23" w:rsidRDefault="00371DC9" w:rsidP="009A4F23">
            <w:r w:rsidRPr="00371DC9">
              <w:t>x(60)</w:t>
            </w:r>
          </w:p>
        </w:tc>
      </w:tr>
      <w:tr w:rsidR="009A4F23" w14:paraId="37DF702B" w14:textId="77777777" w:rsidTr="00D852CE">
        <w:trPr>
          <w:trHeight w:val="350"/>
        </w:trPr>
        <w:tc>
          <w:tcPr>
            <w:tcW w:w="1525" w:type="dxa"/>
          </w:tcPr>
          <w:p w14:paraId="1A7C0C2C" w14:textId="0132AD73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23EBBED7" w14:textId="783A99AA" w:rsidR="009A4F23" w:rsidRDefault="00B1655E" w:rsidP="009A4F23">
            <w:r>
              <w:t>ship-qty</w:t>
            </w:r>
          </w:p>
        </w:tc>
        <w:tc>
          <w:tcPr>
            <w:tcW w:w="3147" w:type="dxa"/>
          </w:tcPr>
          <w:p w14:paraId="26050331" w14:textId="2D460136" w:rsidR="009A4F23" w:rsidRDefault="00371DC9" w:rsidP="009A4F23">
            <w:r>
              <w:t>Shipped Quantity</w:t>
            </w:r>
          </w:p>
        </w:tc>
        <w:tc>
          <w:tcPr>
            <w:tcW w:w="2338" w:type="dxa"/>
          </w:tcPr>
          <w:p w14:paraId="29583469" w14:textId="0531783D" w:rsidR="009A4F23" w:rsidRDefault="00371DC9" w:rsidP="009A4F23">
            <w:r w:rsidRPr="00371DC9">
              <w:t>-&gt;&gt;,&gt;&gt;&gt;,&gt;&gt;9.99</w:t>
            </w:r>
          </w:p>
        </w:tc>
      </w:tr>
      <w:tr w:rsidR="009A4F23" w14:paraId="0DC8B690" w14:textId="77777777" w:rsidTr="00D852CE">
        <w:trPr>
          <w:trHeight w:val="350"/>
        </w:trPr>
        <w:tc>
          <w:tcPr>
            <w:tcW w:w="1525" w:type="dxa"/>
          </w:tcPr>
          <w:p w14:paraId="11DEFB2A" w14:textId="50D9DAFB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3256300F" w14:textId="1AE1E6E2" w:rsidR="009A4F23" w:rsidRDefault="00B1655E" w:rsidP="009A4F23">
            <w:r>
              <w:t>stack-code</w:t>
            </w:r>
          </w:p>
        </w:tc>
        <w:tc>
          <w:tcPr>
            <w:tcW w:w="3147" w:type="dxa"/>
          </w:tcPr>
          <w:p w14:paraId="2F7E72F6" w14:textId="21A12B74" w:rsidR="009A4F23" w:rsidRDefault="00371DC9" w:rsidP="009A4F23">
            <w:r>
              <w:t>Stacking Code</w:t>
            </w:r>
          </w:p>
        </w:tc>
        <w:tc>
          <w:tcPr>
            <w:tcW w:w="2338" w:type="dxa"/>
          </w:tcPr>
          <w:p w14:paraId="210D1419" w14:textId="36B142B5" w:rsidR="009A4F23" w:rsidRDefault="00371DC9" w:rsidP="009A4F23">
            <w:r>
              <w:t>x</w:t>
            </w:r>
          </w:p>
        </w:tc>
      </w:tr>
      <w:tr w:rsidR="009A4F23" w14:paraId="6A6FFB64" w14:textId="77777777" w:rsidTr="00D852CE">
        <w:trPr>
          <w:trHeight w:val="350"/>
        </w:trPr>
        <w:tc>
          <w:tcPr>
            <w:tcW w:w="1525" w:type="dxa"/>
          </w:tcPr>
          <w:p w14:paraId="68105D9E" w14:textId="70ADB117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56E47626" w14:textId="29022FC7" w:rsidR="009A4F23" w:rsidRDefault="00B1655E" w:rsidP="009A4F23">
            <w:r>
              <w:t>stat</w:t>
            </w:r>
          </w:p>
        </w:tc>
        <w:tc>
          <w:tcPr>
            <w:tcW w:w="3147" w:type="dxa"/>
          </w:tcPr>
          <w:p w14:paraId="15958465" w14:textId="59FCC995" w:rsidR="009A4F23" w:rsidRDefault="00371DC9" w:rsidP="009A4F23">
            <w:r>
              <w:t>Order Line Status</w:t>
            </w:r>
          </w:p>
        </w:tc>
        <w:tc>
          <w:tcPr>
            <w:tcW w:w="2338" w:type="dxa"/>
          </w:tcPr>
          <w:p w14:paraId="2404E272" w14:textId="4958DF83" w:rsidR="009A4F23" w:rsidRDefault="00371DC9" w:rsidP="009A4F23">
            <w:r>
              <w:t>x</w:t>
            </w:r>
          </w:p>
        </w:tc>
      </w:tr>
      <w:tr w:rsidR="009A4F23" w14:paraId="2727E87E" w14:textId="77777777" w:rsidTr="00D852CE">
        <w:trPr>
          <w:trHeight w:val="350"/>
        </w:trPr>
        <w:tc>
          <w:tcPr>
            <w:tcW w:w="1525" w:type="dxa"/>
          </w:tcPr>
          <w:p w14:paraId="650C0C35" w14:textId="219C3F26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1A3D4824" w14:textId="765B2B9A" w:rsidR="009A4F23" w:rsidRDefault="00B1655E" w:rsidP="009A4F23">
            <w:r>
              <w:t>style</w:t>
            </w:r>
          </w:p>
        </w:tc>
        <w:tc>
          <w:tcPr>
            <w:tcW w:w="3147" w:type="dxa"/>
          </w:tcPr>
          <w:p w14:paraId="3C053C5C" w14:textId="5C92F951" w:rsidR="009A4F23" w:rsidRDefault="00371DC9" w:rsidP="009A4F23">
            <w:r>
              <w:t>Style Code</w:t>
            </w:r>
          </w:p>
        </w:tc>
        <w:tc>
          <w:tcPr>
            <w:tcW w:w="2338" w:type="dxa"/>
          </w:tcPr>
          <w:p w14:paraId="2FE96080" w14:textId="5A96BEC5" w:rsidR="009A4F23" w:rsidRDefault="00371DC9" w:rsidP="009A4F23">
            <w:r w:rsidRPr="00371DC9">
              <w:t>x(6)</w:t>
            </w:r>
          </w:p>
        </w:tc>
      </w:tr>
      <w:tr w:rsidR="009A4F23" w14:paraId="7EE23719" w14:textId="77777777" w:rsidTr="00D852CE">
        <w:trPr>
          <w:trHeight w:val="350"/>
        </w:trPr>
        <w:tc>
          <w:tcPr>
            <w:tcW w:w="1525" w:type="dxa"/>
          </w:tcPr>
          <w:p w14:paraId="410EE305" w14:textId="6F922EAC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732807F6" w14:textId="3207EDFE" w:rsidR="009A4F23" w:rsidRDefault="00B1655E" w:rsidP="009A4F23">
            <w:r>
              <w:t>t-cost</w:t>
            </w:r>
          </w:p>
        </w:tc>
        <w:tc>
          <w:tcPr>
            <w:tcW w:w="3147" w:type="dxa"/>
          </w:tcPr>
          <w:p w14:paraId="61C65DB4" w14:textId="795A906A" w:rsidR="009A4F23" w:rsidRDefault="00C63016" w:rsidP="009A4F23">
            <w:r>
              <w:t>Total Cost</w:t>
            </w:r>
          </w:p>
        </w:tc>
        <w:tc>
          <w:tcPr>
            <w:tcW w:w="2338" w:type="dxa"/>
          </w:tcPr>
          <w:p w14:paraId="1205AD9E" w14:textId="14B17BB1" w:rsidR="009A4F23" w:rsidRDefault="00371DC9" w:rsidP="009A4F23">
            <w:r w:rsidRPr="00371DC9">
              <w:t>-&gt;&gt;,&gt;&gt;&gt;,&gt;&gt;9.99</w:t>
            </w:r>
          </w:p>
        </w:tc>
      </w:tr>
      <w:tr w:rsidR="009A4F23" w14:paraId="3A10AE0B" w14:textId="77777777" w:rsidTr="00D852CE">
        <w:trPr>
          <w:trHeight w:val="350"/>
        </w:trPr>
        <w:tc>
          <w:tcPr>
            <w:tcW w:w="1525" w:type="dxa"/>
          </w:tcPr>
          <w:p w14:paraId="4768BCD5" w14:textId="106EBF6D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18210FDF" w14:textId="7E9F8023" w:rsidR="009A4F23" w:rsidRDefault="00B1655E" w:rsidP="009A4F23">
            <w:r>
              <w:t>t-dep</w:t>
            </w:r>
          </w:p>
        </w:tc>
        <w:tc>
          <w:tcPr>
            <w:tcW w:w="3147" w:type="dxa"/>
          </w:tcPr>
          <w:p w14:paraId="476AA558" w14:textId="33402746" w:rsidR="009A4F23" w:rsidRDefault="00C63016" w:rsidP="009A4F23">
            <w:r>
              <w:t xml:space="preserve">Total </w:t>
            </w:r>
            <w:r w:rsidR="00371DC9">
              <w:t>Depth</w:t>
            </w:r>
          </w:p>
        </w:tc>
        <w:tc>
          <w:tcPr>
            <w:tcW w:w="2338" w:type="dxa"/>
          </w:tcPr>
          <w:p w14:paraId="6155F7CF" w14:textId="60C60B37" w:rsidR="009A4F23" w:rsidRDefault="00371DC9" w:rsidP="009A4F23">
            <w:r w:rsidRPr="00371DC9">
              <w:t>&gt;&gt;&gt;&gt;9.99&lt;&lt;&lt;</w:t>
            </w:r>
          </w:p>
        </w:tc>
      </w:tr>
      <w:tr w:rsidR="009A4F23" w14:paraId="0F4DB049" w14:textId="77777777" w:rsidTr="00D852CE">
        <w:trPr>
          <w:trHeight w:val="350"/>
        </w:trPr>
        <w:tc>
          <w:tcPr>
            <w:tcW w:w="1525" w:type="dxa"/>
          </w:tcPr>
          <w:p w14:paraId="2CF1C0C7" w14:textId="6E0B9088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517D5188" w14:textId="0B8FBA9A" w:rsidR="009A4F23" w:rsidRDefault="00B1655E" w:rsidP="009A4F23">
            <w:r>
              <w:t>t-freight</w:t>
            </w:r>
          </w:p>
        </w:tc>
        <w:tc>
          <w:tcPr>
            <w:tcW w:w="3147" w:type="dxa"/>
          </w:tcPr>
          <w:p w14:paraId="4FADB3EF" w14:textId="4AD00799" w:rsidR="009A4F23" w:rsidRDefault="00371DC9" w:rsidP="009A4F23">
            <w:r>
              <w:t>Total Freight</w:t>
            </w:r>
          </w:p>
        </w:tc>
        <w:tc>
          <w:tcPr>
            <w:tcW w:w="2338" w:type="dxa"/>
          </w:tcPr>
          <w:p w14:paraId="55DCB662" w14:textId="1AC47033" w:rsidR="009A4F23" w:rsidRDefault="00371DC9" w:rsidP="009A4F23">
            <w:r w:rsidRPr="00371DC9">
              <w:t>-&gt;&gt;,&gt;&gt;9.99</w:t>
            </w:r>
          </w:p>
        </w:tc>
      </w:tr>
      <w:tr w:rsidR="009A4F23" w14:paraId="6E27CB93" w14:textId="77777777" w:rsidTr="00D852CE">
        <w:trPr>
          <w:trHeight w:val="350"/>
        </w:trPr>
        <w:tc>
          <w:tcPr>
            <w:tcW w:w="1525" w:type="dxa"/>
          </w:tcPr>
          <w:p w14:paraId="32709C77" w14:textId="46CD105C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252F40B2" w14:textId="44A8E106" w:rsidR="009A4F23" w:rsidRDefault="00B1655E" w:rsidP="009A4F23">
            <w:r>
              <w:t>t-freigh-p</w:t>
            </w:r>
          </w:p>
        </w:tc>
        <w:tc>
          <w:tcPr>
            <w:tcW w:w="3147" w:type="dxa"/>
          </w:tcPr>
          <w:p w14:paraId="20D1C0BC" w14:textId="66E4A953" w:rsidR="009A4F23" w:rsidRDefault="00C63016" w:rsidP="009A4F23">
            <w:r>
              <w:t>Total Freight Payed</w:t>
            </w:r>
          </w:p>
        </w:tc>
        <w:tc>
          <w:tcPr>
            <w:tcW w:w="2338" w:type="dxa"/>
          </w:tcPr>
          <w:p w14:paraId="29DBBE7F" w14:textId="0927FDE0" w:rsidR="009A4F23" w:rsidRDefault="00371DC9" w:rsidP="009A4F23">
            <w:r w:rsidRPr="00371DC9">
              <w:t>-&gt;&gt;,&gt;&gt;&gt;,&gt;&gt;9.99</w:t>
            </w:r>
          </w:p>
        </w:tc>
      </w:tr>
      <w:tr w:rsidR="009A4F23" w14:paraId="208251DB" w14:textId="77777777" w:rsidTr="00D852CE">
        <w:trPr>
          <w:trHeight w:val="350"/>
        </w:trPr>
        <w:tc>
          <w:tcPr>
            <w:tcW w:w="1525" w:type="dxa"/>
          </w:tcPr>
          <w:p w14:paraId="07B9C483" w14:textId="520FD6CC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7CB47DAC" w14:textId="53B1FE19" w:rsidR="009A4F23" w:rsidRDefault="00B1655E" w:rsidP="009A4F23">
            <w:r>
              <w:t>t-fuel</w:t>
            </w:r>
          </w:p>
        </w:tc>
        <w:tc>
          <w:tcPr>
            <w:tcW w:w="3147" w:type="dxa"/>
          </w:tcPr>
          <w:p w14:paraId="33463682" w14:textId="468AD6D1" w:rsidR="009A4F23" w:rsidRDefault="00371DC9" w:rsidP="009A4F23">
            <w:r>
              <w:t>Total Fuel</w:t>
            </w:r>
          </w:p>
        </w:tc>
        <w:tc>
          <w:tcPr>
            <w:tcW w:w="2338" w:type="dxa"/>
          </w:tcPr>
          <w:p w14:paraId="27A5D8FE" w14:textId="751868F4" w:rsidR="009A4F23" w:rsidRDefault="00371DC9" w:rsidP="009A4F23">
            <w:r w:rsidRPr="00371DC9">
              <w:t>-&gt;&gt;,&gt;&gt;9.99</w:t>
            </w:r>
          </w:p>
        </w:tc>
      </w:tr>
      <w:tr w:rsidR="009A4F23" w14:paraId="64255F27" w14:textId="77777777" w:rsidTr="00D852CE">
        <w:trPr>
          <w:trHeight w:val="350"/>
        </w:trPr>
        <w:tc>
          <w:tcPr>
            <w:tcW w:w="1525" w:type="dxa"/>
          </w:tcPr>
          <w:p w14:paraId="428B0045" w14:textId="37B5E4E3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69963C5E" w14:textId="661842A5" w:rsidR="009A4F23" w:rsidRDefault="00B1655E" w:rsidP="009A4F23">
            <w:r>
              <w:t>t-inv-pallets</w:t>
            </w:r>
          </w:p>
        </w:tc>
        <w:tc>
          <w:tcPr>
            <w:tcW w:w="3147" w:type="dxa"/>
          </w:tcPr>
          <w:p w14:paraId="4396D22B" w14:textId="65B758DF" w:rsidR="009A4F23" w:rsidRDefault="00371DC9" w:rsidP="009A4F23">
            <w:r>
              <w:t>Total Pallets</w:t>
            </w:r>
          </w:p>
        </w:tc>
        <w:tc>
          <w:tcPr>
            <w:tcW w:w="2338" w:type="dxa"/>
          </w:tcPr>
          <w:p w14:paraId="0C09844E" w14:textId="27DDE2E5" w:rsidR="009A4F23" w:rsidRDefault="00371DC9" w:rsidP="009A4F23">
            <w:r w:rsidRPr="00371DC9">
              <w:t>&gt;&gt;&gt;9</w:t>
            </w:r>
          </w:p>
        </w:tc>
      </w:tr>
      <w:tr w:rsidR="009A4F23" w14:paraId="36F09D66" w14:textId="77777777" w:rsidTr="00D852CE">
        <w:trPr>
          <w:trHeight w:val="350"/>
        </w:trPr>
        <w:tc>
          <w:tcPr>
            <w:tcW w:w="1525" w:type="dxa"/>
          </w:tcPr>
          <w:p w14:paraId="08C04B90" w14:textId="115CE15A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541F9878" w14:textId="2CFC4DCF" w:rsidR="009A4F23" w:rsidRDefault="00B1655E" w:rsidP="009A4F23">
            <w:r>
              <w:t>t- inv-qty</w:t>
            </w:r>
          </w:p>
        </w:tc>
        <w:tc>
          <w:tcPr>
            <w:tcW w:w="3147" w:type="dxa"/>
          </w:tcPr>
          <w:p w14:paraId="5B292688" w14:textId="1BCEDC33" w:rsidR="009A4F23" w:rsidRDefault="00371DC9" w:rsidP="009A4F23">
            <w:r>
              <w:t>Total Invoiced</w:t>
            </w:r>
          </w:p>
        </w:tc>
        <w:tc>
          <w:tcPr>
            <w:tcW w:w="2338" w:type="dxa"/>
          </w:tcPr>
          <w:p w14:paraId="54B821AC" w14:textId="62D789EE" w:rsidR="009A4F23" w:rsidRDefault="00371DC9" w:rsidP="009A4F23">
            <w:r w:rsidRPr="00371DC9">
              <w:t>-&gt;&gt;,&gt;&gt;&gt;,&gt;&gt;9.99</w:t>
            </w:r>
          </w:p>
        </w:tc>
      </w:tr>
      <w:tr w:rsidR="009A4F23" w14:paraId="3776D1C0" w14:textId="77777777" w:rsidTr="00D852CE">
        <w:trPr>
          <w:trHeight w:val="350"/>
        </w:trPr>
        <w:tc>
          <w:tcPr>
            <w:tcW w:w="1525" w:type="dxa"/>
          </w:tcPr>
          <w:p w14:paraId="47D32AB2" w14:textId="6819F5AA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0B19C3F0" w14:textId="7169D44E" w:rsidR="009A4F23" w:rsidRDefault="00B1655E" w:rsidP="009A4F23">
            <w:r>
              <w:t>t- inv-weight</w:t>
            </w:r>
          </w:p>
        </w:tc>
        <w:tc>
          <w:tcPr>
            <w:tcW w:w="3147" w:type="dxa"/>
          </w:tcPr>
          <w:p w14:paraId="767E766C" w14:textId="4A1D5D7C" w:rsidR="009A4F23" w:rsidRDefault="00371DC9" w:rsidP="009A4F23">
            <w:r>
              <w:t>Total Invoice Weight</w:t>
            </w:r>
          </w:p>
        </w:tc>
        <w:tc>
          <w:tcPr>
            <w:tcW w:w="2338" w:type="dxa"/>
          </w:tcPr>
          <w:p w14:paraId="6C91FBD3" w14:textId="6706CF33" w:rsidR="009A4F23" w:rsidRDefault="00371DC9" w:rsidP="009A4F23">
            <w:r w:rsidRPr="00371DC9">
              <w:t>&gt;&gt;&gt;,&gt;&gt;9.99</w:t>
            </w:r>
          </w:p>
        </w:tc>
      </w:tr>
      <w:tr w:rsidR="009A4F23" w14:paraId="36C5CB41" w14:textId="77777777" w:rsidTr="00D852CE">
        <w:trPr>
          <w:trHeight w:val="350"/>
        </w:trPr>
        <w:tc>
          <w:tcPr>
            <w:tcW w:w="1525" w:type="dxa"/>
          </w:tcPr>
          <w:p w14:paraId="64599594" w14:textId="5E1F2FA7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5BCC3F02" w14:textId="6E03BFF8" w:rsidR="009A4F23" w:rsidRDefault="00B1655E" w:rsidP="009A4F23">
            <w:r>
              <w:t>t-len</w:t>
            </w:r>
          </w:p>
        </w:tc>
        <w:tc>
          <w:tcPr>
            <w:tcW w:w="3147" w:type="dxa"/>
          </w:tcPr>
          <w:p w14:paraId="459A0D50" w14:textId="47F792D1" w:rsidR="009A4F23" w:rsidRDefault="00C63016" w:rsidP="009A4F23">
            <w:r>
              <w:t xml:space="preserve">Total </w:t>
            </w:r>
            <w:r w:rsidR="00371DC9">
              <w:t>Length</w:t>
            </w:r>
          </w:p>
        </w:tc>
        <w:tc>
          <w:tcPr>
            <w:tcW w:w="2338" w:type="dxa"/>
          </w:tcPr>
          <w:p w14:paraId="41FD8AE2" w14:textId="6D0AD05C" w:rsidR="009A4F23" w:rsidRDefault="00371DC9" w:rsidP="009A4F23">
            <w:r w:rsidRPr="00371DC9">
              <w:t>&gt;&gt;&gt;&gt;9.99&lt;&lt;&lt;</w:t>
            </w:r>
          </w:p>
        </w:tc>
      </w:tr>
      <w:tr w:rsidR="009A4F23" w14:paraId="43167B75" w14:textId="77777777" w:rsidTr="00D852CE">
        <w:trPr>
          <w:trHeight w:val="350"/>
        </w:trPr>
        <w:tc>
          <w:tcPr>
            <w:tcW w:w="1525" w:type="dxa"/>
          </w:tcPr>
          <w:p w14:paraId="5D135D92" w14:textId="150C6B7F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4AF98587" w14:textId="1604EA84" w:rsidR="009A4F23" w:rsidRDefault="00B1655E" w:rsidP="009A4F23">
            <w:r>
              <w:t>t-price</w:t>
            </w:r>
          </w:p>
        </w:tc>
        <w:tc>
          <w:tcPr>
            <w:tcW w:w="3147" w:type="dxa"/>
          </w:tcPr>
          <w:p w14:paraId="61845D90" w14:textId="5BA6EE72" w:rsidR="009A4F23" w:rsidRDefault="00C63016" w:rsidP="009A4F23">
            <w:r>
              <w:t>Total Price</w:t>
            </w:r>
          </w:p>
        </w:tc>
        <w:tc>
          <w:tcPr>
            <w:tcW w:w="2338" w:type="dxa"/>
          </w:tcPr>
          <w:p w14:paraId="2E064F21" w14:textId="39E97BAE" w:rsidR="009A4F23" w:rsidRDefault="00371DC9" w:rsidP="009A4F23">
            <w:r w:rsidRPr="00371DC9">
              <w:t>-&gt;&gt;,&gt;&gt;&gt;,&gt;&gt;9.99</w:t>
            </w:r>
          </w:p>
        </w:tc>
      </w:tr>
      <w:tr w:rsidR="009A4F23" w14:paraId="4C742C5A" w14:textId="77777777" w:rsidTr="00D852CE">
        <w:trPr>
          <w:trHeight w:val="350"/>
        </w:trPr>
        <w:tc>
          <w:tcPr>
            <w:tcW w:w="1525" w:type="dxa"/>
          </w:tcPr>
          <w:p w14:paraId="508B0282" w14:textId="3237CA31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7FEC083E" w14:textId="784A22BC" w:rsidR="009A4F23" w:rsidRDefault="00B1655E" w:rsidP="009A4F23">
            <w:r>
              <w:t>t-rel-qty</w:t>
            </w:r>
          </w:p>
        </w:tc>
        <w:tc>
          <w:tcPr>
            <w:tcW w:w="3147" w:type="dxa"/>
          </w:tcPr>
          <w:p w14:paraId="1D053C9E" w14:textId="6420F8BB" w:rsidR="009A4F23" w:rsidRDefault="00371DC9" w:rsidP="009A4F23">
            <w:r>
              <w:t>Total Quantity Released</w:t>
            </w:r>
          </w:p>
        </w:tc>
        <w:tc>
          <w:tcPr>
            <w:tcW w:w="2338" w:type="dxa"/>
          </w:tcPr>
          <w:p w14:paraId="6CF34A3E" w14:textId="534D689C" w:rsidR="009A4F23" w:rsidRDefault="00371DC9" w:rsidP="009A4F23">
            <w:r w:rsidRPr="00371DC9">
              <w:t>-&gt;&gt;,&gt;&gt;&gt;,&gt;&gt;9.99</w:t>
            </w:r>
          </w:p>
        </w:tc>
      </w:tr>
      <w:tr w:rsidR="009A4F23" w14:paraId="3973355A" w14:textId="77777777" w:rsidTr="00D852CE">
        <w:trPr>
          <w:trHeight w:val="350"/>
        </w:trPr>
        <w:tc>
          <w:tcPr>
            <w:tcW w:w="1525" w:type="dxa"/>
          </w:tcPr>
          <w:p w14:paraId="1FD64E0A" w14:textId="4227297A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7B7CAB33" w14:textId="7C1A1E7B" w:rsidR="009A4F23" w:rsidRDefault="00B1655E" w:rsidP="009A4F23">
            <w:r>
              <w:t>t-ship-qty</w:t>
            </w:r>
          </w:p>
        </w:tc>
        <w:tc>
          <w:tcPr>
            <w:tcW w:w="3147" w:type="dxa"/>
          </w:tcPr>
          <w:p w14:paraId="78C0ADFF" w14:textId="34F62D23" w:rsidR="009A4F23" w:rsidRDefault="00371DC9" w:rsidP="009A4F23">
            <w:r>
              <w:t>Total Quantity Shipped</w:t>
            </w:r>
          </w:p>
        </w:tc>
        <w:tc>
          <w:tcPr>
            <w:tcW w:w="2338" w:type="dxa"/>
          </w:tcPr>
          <w:p w14:paraId="12E01430" w14:textId="35E59657" w:rsidR="009A4F23" w:rsidRDefault="00371DC9" w:rsidP="009A4F23">
            <w:r w:rsidRPr="00371DC9">
              <w:t>-&gt;&gt;,&gt;&gt;&gt;,&gt;&gt;9.99</w:t>
            </w:r>
          </w:p>
        </w:tc>
      </w:tr>
      <w:tr w:rsidR="009A4F23" w14:paraId="4A60101B" w14:textId="77777777" w:rsidTr="00D852CE">
        <w:trPr>
          <w:trHeight w:val="350"/>
        </w:trPr>
        <w:tc>
          <w:tcPr>
            <w:tcW w:w="1525" w:type="dxa"/>
          </w:tcPr>
          <w:p w14:paraId="13D29537" w14:textId="06F96FFB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10B31874" w14:textId="6EB3F082" w:rsidR="009A4F23" w:rsidRDefault="00B1655E" w:rsidP="009A4F23">
            <w:r>
              <w:t>t-weight</w:t>
            </w:r>
          </w:p>
        </w:tc>
        <w:tc>
          <w:tcPr>
            <w:tcW w:w="3147" w:type="dxa"/>
          </w:tcPr>
          <w:p w14:paraId="41BDD9D4" w14:textId="19A0F9EC" w:rsidR="009A4F23" w:rsidRDefault="00371DC9" w:rsidP="009A4F23">
            <w:r>
              <w:t>Total Weight</w:t>
            </w:r>
          </w:p>
        </w:tc>
        <w:tc>
          <w:tcPr>
            <w:tcW w:w="2338" w:type="dxa"/>
          </w:tcPr>
          <w:p w14:paraId="2B5A82FE" w14:textId="5AC8DC5E" w:rsidR="009A4F23" w:rsidRDefault="00371DC9" w:rsidP="009A4F23">
            <w:r w:rsidRPr="00371DC9">
              <w:t>&gt;&gt;&gt;,&gt;&gt;9.99</w:t>
            </w:r>
          </w:p>
        </w:tc>
      </w:tr>
      <w:tr w:rsidR="009A4F23" w14:paraId="38F0E7D5" w14:textId="77777777" w:rsidTr="00D852CE">
        <w:trPr>
          <w:trHeight w:val="350"/>
        </w:trPr>
        <w:tc>
          <w:tcPr>
            <w:tcW w:w="1525" w:type="dxa"/>
          </w:tcPr>
          <w:p w14:paraId="6256C0BC" w14:textId="684BC2B7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352CDFD6" w14:textId="17476C56" w:rsidR="009A4F23" w:rsidRDefault="00B1655E" w:rsidP="009A4F23">
            <w:r>
              <w:t>t-wid</w:t>
            </w:r>
          </w:p>
        </w:tc>
        <w:tc>
          <w:tcPr>
            <w:tcW w:w="3147" w:type="dxa"/>
          </w:tcPr>
          <w:p w14:paraId="1593F208" w14:textId="3F7CB063" w:rsidR="009A4F23" w:rsidRDefault="00C63016" w:rsidP="009A4F23">
            <w:r>
              <w:t xml:space="preserve">Total </w:t>
            </w:r>
            <w:r w:rsidR="00371DC9">
              <w:t>Width</w:t>
            </w:r>
          </w:p>
        </w:tc>
        <w:tc>
          <w:tcPr>
            <w:tcW w:w="2338" w:type="dxa"/>
          </w:tcPr>
          <w:p w14:paraId="67B8D5DA" w14:textId="3FC1B9C8" w:rsidR="009A4F23" w:rsidRDefault="00371DC9" w:rsidP="009A4F23">
            <w:r w:rsidRPr="00371DC9">
              <w:t>&gt;&gt;&gt;&gt;9.99&lt;&lt;&lt;</w:t>
            </w:r>
          </w:p>
        </w:tc>
      </w:tr>
      <w:tr w:rsidR="009A4F23" w14:paraId="6A03CD2A" w14:textId="77777777" w:rsidTr="00D852CE">
        <w:trPr>
          <w:trHeight w:val="350"/>
        </w:trPr>
        <w:tc>
          <w:tcPr>
            <w:tcW w:w="1525" w:type="dxa"/>
          </w:tcPr>
          <w:p w14:paraId="0CFAB5D7" w14:textId="0831DDA6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091EBC52" w14:textId="3F662420" w:rsidR="009A4F23" w:rsidRDefault="00B1655E" w:rsidP="009A4F23">
            <w:r>
              <w:t>tax</w:t>
            </w:r>
          </w:p>
        </w:tc>
        <w:tc>
          <w:tcPr>
            <w:tcW w:w="3147" w:type="dxa"/>
          </w:tcPr>
          <w:p w14:paraId="7B2B46A4" w14:textId="5B04FB7A" w:rsidR="009A4F23" w:rsidRDefault="00C63016" w:rsidP="009A4F23">
            <w:r>
              <w:t>Taxable?</w:t>
            </w:r>
          </w:p>
        </w:tc>
        <w:tc>
          <w:tcPr>
            <w:tcW w:w="2338" w:type="dxa"/>
          </w:tcPr>
          <w:p w14:paraId="4641EBE7" w14:textId="44CA4419" w:rsidR="009A4F23" w:rsidRDefault="00371DC9" w:rsidP="009A4F23">
            <w:r w:rsidRPr="00371DC9">
              <w:t>Y/N</w:t>
            </w:r>
          </w:p>
        </w:tc>
      </w:tr>
      <w:tr w:rsidR="009A4F23" w14:paraId="5B5ACA95" w14:textId="77777777" w:rsidTr="00D852CE">
        <w:trPr>
          <w:trHeight w:val="350"/>
        </w:trPr>
        <w:tc>
          <w:tcPr>
            <w:tcW w:w="1525" w:type="dxa"/>
          </w:tcPr>
          <w:p w14:paraId="2EE2B2B4" w14:textId="2BE1CE20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49EE7330" w14:textId="37E9A669" w:rsidR="009A4F23" w:rsidRDefault="00B1655E" w:rsidP="009A4F23">
            <w:r>
              <w:t>test</w:t>
            </w:r>
          </w:p>
        </w:tc>
        <w:tc>
          <w:tcPr>
            <w:tcW w:w="3147" w:type="dxa"/>
          </w:tcPr>
          <w:p w14:paraId="5BC5E36F" w14:textId="34E598BE" w:rsidR="009A4F23" w:rsidRDefault="00371DC9" w:rsidP="009A4F23">
            <w:r>
              <w:t>Test</w:t>
            </w:r>
          </w:p>
        </w:tc>
        <w:tc>
          <w:tcPr>
            <w:tcW w:w="2338" w:type="dxa"/>
          </w:tcPr>
          <w:p w14:paraId="51B301D9" w14:textId="7B81E82E" w:rsidR="009A4F23" w:rsidRDefault="00371DC9" w:rsidP="009A4F23">
            <w:r w:rsidRPr="00371DC9">
              <w:t>x(6)</w:t>
            </w:r>
          </w:p>
        </w:tc>
      </w:tr>
      <w:tr w:rsidR="009A4F23" w14:paraId="149405A0" w14:textId="77777777" w:rsidTr="00D852CE">
        <w:trPr>
          <w:trHeight w:val="350"/>
        </w:trPr>
        <w:tc>
          <w:tcPr>
            <w:tcW w:w="1525" w:type="dxa"/>
          </w:tcPr>
          <w:p w14:paraId="451A8D6C" w14:textId="6901E5F0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26B0332A" w14:textId="44648D4B" w:rsidR="009A4F23" w:rsidRDefault="00B1655E" w:rsidP="009A4F23">
            <w:r>
              <w:t>type-code</w:t>
            </w:r>
          </w:p>
        </w:tc>
        <w:tc>
          <w:tcPr>
            <w:tcW w:w="3147" w:type="dxa"/>
          </w:tcPr>
          <w:p w14:paraId="50A79E4F" w14:textId="7704B87E" w:rsidR="009A4F23" w:rsidRDefault="00371DC9" w:rsidP="009A4F23">
            <w:r>
              <w:t>Type Code</w:t>
            </w:r>
          </w:p>
        </w:tc>
        <w:tc>
          <w:tcPr>
            <w:tcW w:w="2338" w:type="dxa"/>
          </w:tcPr>
          <w:p w14:paraId="4971248D" w14:textId="20B11C7C" w:rsidR="009A4F23" w:rsidRDefault="00371DC9" w:rsidP="009A4F23">
            <w:r w:rsidRPr="00371DC9">
              <w:t>x(</w:t>
            </w:r>
            <w:r>
              <w:t>5</w:t>
            </w:r>
            <w:r w:rsidRPr="00371DC9">
              <w:t>)</w:t>
            </w:r>
          </w:p>
        </w:tc>
      </w:tr>
      <w:tr w:rsidR="009A4F23" w14:paraId="5008B8AE" w14:textId="77777777" w:rsidTr="00D852CE">
        <w:trPr>
          <w:trHeight w:val="350"/>
        </w:trPr>
        <w:tc>
          <w:tcPr>
            <w:tcW w:w="1525" w:type="dxa"/>
          </w:tcPr>
          <w:p w14:paraId="0DA87AC8" w14:textId="7023C3C7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137B1237" w14:textId="45825402" w:rsidR="009A4F23" w:rsidRDefault="00B1655E" w:rsidP="009A4F23">
            <w:r>
              <w:t>unit-count</w:t>
            </w:r>
          </w:p>
        </w:tc>
        <w:tc>
          <w:tcPr>
            <w:tcW w:w="3147" w:type="dxa"/>
          </w:tcPr>
          <w:p w14:paraId="73768D5C" w14:textId="7BC1A31A" w:rsidR="009A4F23" w:rsidRDefault="00371DC9" w:rsidP="009A4F23">
            <w:r>
              <w:t>Unit Count</w:t>
            </w:r>
          </w:p>
        </w:tc>
        <w:tc>
          <w:tcPr>
            <w:tcW w:w="2338" w:type="dxa"/>
          </w:tcPr>
          <w:p w14:paraId="261A0A45" w14:textId="13CDCC7A" w:rsidR="009A4F23" w:rsidRDefault="00371DC9" w:rsidP="009A4F23">
            <w:r w:rsidRPr="00371DC9">
              <w:t>&gt;&gt;&gt;,&gt;&gt;9</w:t>
            </w:r>
          </w:p>
        </w:tc>
      </w:tr>
      <w:tr w:rsidR="009A4F23" w14:paraId="24908693" w14:textId="77777777" w:rsidTr="00D852CE">
        <w:trPr>
          <w:trHeight w:val="350"/>
        </w:trPr>
        <w:tc>
          <w:tcPr>
            <w:tcW w:w="1525" w:type="dxa"/>
          </w:tcPr>
          <w:p w14:paraId="79A1CD37" w14:textId="44FC3DD9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4F4AA74C" w14:textId="1936EBED" w:rsidR="009A4F23" w:rsidRDefault="00B1655E" w:rsidP="009A4F23">
            <w:r>
              <w:t>units-pallet</w:t>
            </w:r>
          </w:p>
        </w:tc>
        <w:tc>
          <w:tcPr>
            <w:tcW w:w="3147" w:type="dxa"/>
          </w:tcPr>
          <w:p w14:paraId="7E00F33C" w14:textId="541E4E2B" w:rsidR="009A4F23" w:rsidRDefault="00371DC9" w:rsidP="009A4F23">
            <w:r>
              <w:t>Units per Pallet</w:t>
            </w:r>
          </w:p>
        </w:tc>
        <w:tc>
          <w:tcPr>
            <w:tcW w:w="2338" w:type="dxa"/>
          </w:tcPr>
          <w:p w14:paraId="058042D5" w14:textId="18389478" w:rsidR="009A4F23" w:rsidRDefault="00371DC9" w:rsidP="009A4F23">
            <w:r w:rsidRPr="00371DC9">
              <w:t>&gt;9</w:t>
            </w:r>
          </w:p>
        </w:tc>
      </w:tr>
      <w:tr w:rsidR="009A4F23" w14:paraId="65DC8694" w14:textId="77777777" w:rsidTr="00D852CE">
        <w:trPr>
          <w:trHeight w:val="350"/>
        </w:trPr>
        <w:tc>
          <w:tcPr>
            <w:tcW w:w="1525" w:type="dxa"/>
          </w:tcPr>
          <w:p w14:paraId="57877AC9" w14:textId="1E73AE99" w:rsidR="009A4F23" w:rsidRDefault="009A4F23" w:rsidP="009A4F23">
            <w:r w:rsidRPr="00D75D9B">
              <w:t>oe-ordl</w:t>
            </w:r>
          </w:p>
        </w:tc>
        <w:tc>
          <w:tcPr>
            <w:tcW w:w="2340" w:type="dxa"/>
          </w:tcPr>
          <w:p w14:paraId="037E5281" w14:textId="5FAC67D2" w:rsidR="009A4F23" w:rsidRDefault="00B1655E" w:rsidP="009A4F23">
            <w:r>
              <w:t>upd-date</w:t>
            </w:r>
          </w:p>
        </w:tc>
        <w:tc>
          <w:tcPr>
            <w:tcW w:w="3147" w:type="dxa"/>
          </w:tcPr>
          <w:p w14:paraId="202FDE68" w14:textId="646DD6BE" w:rsidR="009A4F23" w:rsidRDefault="00371DC9" w:rsidP="009A4F23">
            <w:r>
              <w:t>Updated Date</w:t>
            </w:r>
          </w:p>
        </w:tc>
        <w:tc>
          <w:tcPr>
            <w:tcW w:w="2338" w:type="dxa"/>
          </w:tcPr>
          <w:p w14:paraId="6773F074" w14:textId="2C1068FF" w:rsidR="009A4F23" w:rsidRDefault="00371DC9" w:rsidP="009A4F23">
            <w:r w:rsidRPr="00371DC9">
              <w:t>99/99/9999</w:t>
            </w:r>
          </w:p>
        </w:tc>
      </w:tr>
      <w:tr w:rsidR="003D15FE" w14:paraId="54BA232C" w14:textId="77777777" w:rsidTr="00D852CE">
        <w:trPr>
          <w:trHeight w:val="350"/>
        </w:trPr>
        <w:tc>
          <w:tcPr>
            <w:tcW w:w="1525" w:type="dxa"/>
          </w:tcPr>
          <w:p w14:paraId="442E3C45" w14:textId="07963DA6" w:rsidR="003D15FE" w:rsidRPr="00D75D9B" w:rsidRDefault="003D15FE" w:rsidP="003D15FE">
            <w:r w:rsidRPr="00063D7F">
              <w:t>oe-ordl</w:t>
            </w:r>
          </w:p>
        </w:tc>
        <w:tc>
          <w:tcPr>
            <w:tcW w:w="2340" w:type="dxa"/>
          </w:tcPr>
          <w:p w14:paraId="3CCAEDC5" w14:textId="08FA39A0" w:rsidR="003D15FE" w:rsidRDefault="00B1655E" w:rsidP="003D15FE">
            <w:r>
              <w:t>upd-time</w:t>
            </w:r>
          </w:p>
        </w:tc>
        <w:tc>
          <w:tcPr>
            <w:tcW w:w="3147" w:type="dxa"/>
          </w:tcPr>
          <w:p w14:paraId="50107C14" w14:textId="270570C9" w:rsidR="003D15FE" w:rsidRDefault="00371DC9" w:rsidP="003D15FE">
            <w:r>
              <w:t>Updated Time</w:t>
            </w:r>
          </w:p>
        </w:tc>
        <w:tc>
          <w:tcPr>
            <w:tcW w:w="2338" w:type="dxa"/>
          </w:tcPr>
          <w:p w14:paraId="2374D91E" w14:textId="72E0CE88" w:rsidR="003D15FE" w:rsidRDefault="00371DC9" w:rsidP="003D15FE">
            <w:r w:rsidRPr="00371DC9">
              <w:t>-&gt;,&gt;&gt;&gt;,&gt;&gt;9</w:t>
            </w:r>
          </w:p>
        </w:tc>
      </w:tr>
      <w:tr w:rsidR="003D15FE" w14:paraId="3A723F2B" w14:textId="77777777" w:rsidTr="00D852CE">
        <w:trPr>
          <w:trHeight w:val="350"/>
        </w:trPr>
        <w:tc>
          <w:tcPr>
            <w:tcW w:w="1525" w:type="dxa"/>
          </w:tcPr>
          <w:p w14:paraId="03E42F92" w14:textId="29C7CBEB" w:rsidR="003D15FE" w:rsidRPr="00D75D9B" w:rsidRDefault="003D15FE" w:rsidP="003D15FE">
            <w:r w:rsidRPr="00063D7F">
              <w:t>oe-ordl</w:t>
            </w:r>
          </w:p>
        </w:tc>
        <w:tc>
          <w:tcPr>
            <w:tcW w:w="2340" w:type="dxa"/>
          </w:tcPr>
          <w:p w14:paraId="6401ACAF" w14:textId="666657CA" w:rsidR="003D15FE" w:rsidRDefault="00B1655E" w:rsidP="003D15FE">
            <w:r>
              <w:t>user-id</w:t>
            </w:r>
          </w:p>
        </w:tc>
        <w:tc>
          <w:tcPr>
            <w:tcW w:w="3147" w:type="dxa"/>
          </w:tcPr>
          <w:p w14:paraId="2F4A9BB4" w14:textId="29D3836A" w:rsidR="003D15FE" w:rsidRDefault="00C63016" w:rsidP="003D15FE">
            <w:r>
              <w:t>User ID</w:t>
            </w:r>
          </w:p>
        </w:tc>
        <w:tc>
          <w:tcPr>
            <w:tcW w:w="2338" w:type="dxa"/>
          </w:tcPr>
          <w:p w14:paraId="5C4411F8" w14:textId="57726C1F" w:rsidR="003D15FE" w:rsidRDefault="00371DC9" w:rsidP="003D15FE">
            <w:r w:rsidRPr="00371DC9">
              <w:t>x(</w:t>
            </w:r>
            <w:r>
              <w:t>8</w:t>
            </w:r>
            <w:r w:rsidRPr="00371DC9">
              <w:t>)</w:t>
            </w:r>
          </w:p>
        </w:tc>
      </w:tr>
      <w:tr w:rsidR="003D15FE" w14:paraId="025A6E7F" w14:textId="77777777" w:rsidTr="00D852CE">
        <w:trPr>
          <w:trHeight w:val="350"/>
        </w:trPr>
        <w:tc>
          <w:tcPr>
            <w:tcW w:w="1525" w:type="dxa"/>
          </w:tcPr>
          <w:p w14:paraId="4BEE39EC" w14:textId="70E6BC34" w:rsidR="003D15FE" w:rsidRPr="00D75D9B" w:rsidRDefault="003D15FE" w:rsidP="003D15FE">
            <w:r w:rsidRPr="00063D7F">
              <w:t>oe-ordl</w:t>
            </w:r>
          </w:p>
        </w:tc>
        <w:tc>
          <w:tcPr>
            <w:tcW w:w="2340" w:type="dxa"/>
          </w:tcPr>
          <w:p w14:paraId="0D3102C1" w14:textId="7F3332FA" w:rsidR="003D15FE" w:rsidRDefault="00B1655E" w:rsidP="003D15FE">
            <w:r>
              <w:t>varoh</w:t>
            </w:r>
          </w:p>
        </w:tc>
        <w:tc>
          <w:tcPr>
            <w:tcW w:w="3147" w:type="dxa"/>
          </w:tcPr>
          <w:p w14:paraId="2C436ECC" w14:textId="40ABF310" w:rsidR="003D15FE" w:rsidRDefault="00371DC9" w:rsidP="003D15FE">
            <w:r>
              <w:t>Variable O</w:t>
            </w:r>
            <w:r w:rsidR="00C63016">
              <w:t>n-</w:t>
            </w:r>
            <w:r>
              <w:t>H</w:t>
            </w:r>
            <w:r w:rsidR="00C63016">
              <w:t>and</w:t>
            </w:r>
          </w:p>
        </w:tc>
        <w:tc>
          <w:tcPr>
            <w:tcW w:w="2338" w:type="dxa"/>
          </w:tcPr>
          <w:p w14:paraId="31FE42EE" w14:textId="05FF24B1" w:rsidR="003D15FE" w:rsidRDefault="00371DC9" w:rsidP="003D15FE">
            <w:r w:rsidRPr="00371DC9">
              <w:t>-&gt;&gt;&gt;,&gt;&gt;9.99</w:t>
            </w:r>
          </w:p>
        </w:tc>
      </w:tr>
      <w:tr w:rsidR="003D15FE" w14:paraId="77614576" w14:textId="77777777" w:rsidTr="00D852CE">
        <w:trPr>
          <w:trHeight w:val="350"/>
        </w:trPr>
        <w:tc>
          <w:tcPr>
            <w:tcW w:w="1525" w:type="dxa"/>
          </w:tcPr>
          <w:p w14:paraId="624D9CEE" w14:textId="5ECEFBD1" w:rsidR="003D15FE" w:rsidRPr="00D75D9B" w:rsidRDefault="003D15FE" w:rsidP="003D15FE">
            <w:r w:rsidRPr="00063D7F">
              <w:t>oe-ordl</w:t>
            </w:r>
          </w:p>
        </w:tc>
        <w:tc>
          <w:tcPr>
            <w:tcW w:w="2340" w:type="dxa"/>
          </w:tcPr>
          <w:p w14:paraId="568A4967" w14:textId="23D0213A" w:rsidR="003D15FE" w:rsidRDefault="00B1655E" w:rsidP="003D15FE">
            <w:r>
              <w:t>vend-no</w:t>
            </w:r>
          </w:p>
        </w:tc>
        <w:tc>
          <w:tcPr>
            <w:tcW w:w="3147" w:type="dxa"/>
          </w:tcPr>
          <w:p w14:paraId="122ED754" w14:textId="39B7833D" w:rsidR="003D15FE" w:rsidRDefault="00371DC9" w:rsidP="003D15FE">
            <w:r>
              <w:t>Vendor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2A075C00" w14:textId="37DCE6D6" w:rsidR="003D15FE" w:rsidRDefault="00371DC9" w:rsidP="003D15FE">
            <w:r w:rsidRPr="00371DC9">
              <w:t>x(</w:t>
            </w:r>
            <w:r>
              <w:t>8</w:t>
            </w:r>
            <w:r w:rsidRPr="00371DC9">
              <w:t>)</w:t>
            </w:r>
          </w:p>
        </w:tc>
      </w:tr>
      <w:tr w:rsidR="003D15FE" w14:paraId="7A2282B7" w14:textId="77777777" w:rsidTr="00D852CE">
        <w:trPr>
          <w:trHeight w:val="350"/>
        </w:trPr>
        <w:tc>
          <w:tcPr>
            <w:tcW w:w="1525" w:type="dxa"/>
          </w:tcPr>
          <w:p w14:paraId="69B2BB6C" w14:textId="459F748A" w:rsidR="003D15FE" w:rsidRPr="00D75D9B" w:rsidRDefault="003D15FE" w:rsidP="003D15FE">
            <w:r w:rsidRPr="00063D7F">
              <w:t>oe-ordl</w:t>
            </w:r>
          </w:p>
        </w:tc>
        <w:tc>
          <w:tcPr>
            <w:tcW w:w="2340" w:type="dxa"/>
          </w:tcPr>
          <w:p w14:paraId="08CD0C4F" w14:textId="67625C40" w:rsidR="003D15FE" w:rsidRDefault="00B1655E" w:rsidP="003D15FE">
            <w:r>
              <w:t>w-score</w:t>
            </w:r>
          </w:p>
        </w:tc>
        <w:tc>
          <w:tcPr>
            <w:tcW w:w="3147" w:type="dxa"/>
          </w:tcPr>
          <w:p w14:paraId="3D5DDFA8" w14:textId="7756720C" w:rsidR="003D15FE" w:rsidRDefault="00371DC9" w:rsidP="003D15FE">
            <w:r>
              <w:t>Width Score</w:t>
            </w:r>
          </w:p>
        </w:tc>
        <w:tc>
          <w:tcPr>
            <w:tcW w:w="2338" w:type="dxa"/>
          </w:tcPr>
          <w:p w14:paraId="555A0945" w14:textId="7F1B37B4" w:rsidR="003D15FE" w:rsidRDefault="00371DC9" w:rsidP="003D15FE">
            <w:r w:rsidRPr="00371DC9">
              <w:t>&gt;&gt;&gt;&gt;&gt;9.99&lt;&lt;&lt;&lt;</w:t>
            </w:r>
          </w:p>
        </w:tc>
      </w:tr>
    </w:tbl>
    <w:p w14:paraId="5823BFF2" w14:textId="77777777" w:rsidR="00EE56B7" w:rsidRPr="00451F4E" w:rsidRDefault="00EE56B7" w:rsidP="00EE56B7"/>
    <w:p w14:paraId="6E877B22" w14:textId="77777777" w:rsidR="00EE56B7" w:rsidRDefault="00EE56B7" w:rsidP="00EE56B7"/>
    <w:p w14:paraId="1793ABA7" w14:textId="48851C2B" w:rsidR="003D15FE" w:rsidRDefault="003D15FE" w:rsidP="003D15FE">
      <w:pPr>
        <w:pStyle w:val="Heading2"/>
      </w:pPr>
      <w:bookmarkStart w:id="34" w:name="_Toc49801917"/>
      <w:r>
        <w:lastRenderedPageBreak/>
        <w:t>Miscellaneous Line Item Table Field Definitions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5017E5E9" w14:textId="77777777" w:rsidTr="00D852CE">
        <w:tc>
          <w:tcPr>
            <w:tcW w:w="1525" w:type="dxa"/>
          </w:tcPr>
          <w:p w14:paraId="0F23E809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6F89647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4E099E7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77CF6E1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3D15FE" w14:paraId="068899F7" w14:textId="77777777" w:rsidTr="00D852CE">
        <w:trPr>
          <w:trHeight w:val="377"/>
        </w:trPr>
        <w:tc>
          <w:tcPr>
            <w:tcW w:w="1525" w:type="dxa"/>
          </w:tcPr>
          <w:p w14:paraId="3FDC031F" w14:textId="3C3BF883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7670902E" w14:textId="69C5FB85" w:rsidR="003D15FE" w:rsidRDefault="00371DC9" w:rsidP="003D15FE">
            <w:r>
              <w:t>actnum</w:t>
            </w:r>
          </w:p>
        </w:tc>
        <w:tc>
          <w:tcPr>
            <w:tcW w:w="3147" w:type="dxa"/>
          </w:tcPr>
          <w:p w14:paraId="57581F55" w14:textId="397B9EE5" w:rsidR="003D15FE" w:rsidRDefault="00621D14" w:rsidP="003D15FE">
            <w:r>
              <w:t xml:space="preserve">Account </w:t>
            </w:r>
            <w:r w:rsidR="00C63016">
              <w:t>Number</w:t>
            </w:r>
          </w:p>
        </w:tc>
        <w:tc>
          <w:tcPr>
            <w:tcW w:w="2338" w:type="dxa"/>
          </w:tcPr>
          <w:p w14:paraId="6AB6EC00" w14:textId="62A9BCB8" w:rsidR="003D15FE" w:rsidRDefault="00621D14" w:rsidP="003D15FE">
            <w:r w:rsidRPr="00621D14">
              <w:t>x(25)</w:t>
            </w:r>
          </w:p>
        </w:tc>
      </w:tr>
      <w:tr w:rsidR="003D15FE" w14:paraId="34F5D0D9" w14:textId="77777777" w:rsidTr="00D852CE">
        <w:trPr>
          <w:trHeight w:val="350"/>
        </w:trPr>
        <w:tc>
          <w:tcPr>
            <w:tcW w:w="1525" w:type="dxa"/>
          </w:tcPr>
          <w:p w14:paraId="418743AA" w14:textId="6239EA8B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7D3BADAA" w14:textId="114B579C" w:rsidR="003D15FE" w:rsidRDefault="00371DC9" w:rsidP="003D15FE">
            <w:r>
              <w:t>amt</w:t>
            </w:r>
          </w:p>
        </w:tc>
        <w:tc>
          <w:tcPr>
            <w:tcW w:w="3147" w:type="dxa"/>
          </w:tcPr>
          <w:p w14:paraId="75825BF3" w14:textId="43B95E01" w:rsidR="003D15FE" w:rsidRDefault="00621D14" w:rsidP="003D15FE">
            <w:r>
              <w:t>Amount</w:t>
            </w:r>
          </w:p>
        </w:tc>
        <w:tc>
          <w:tcPr>
            <w:tcW w:w="2338" w:type="dxa"/>
          </w:tcPr>
          <w:p w14:paraId="250E6999" w14:textId="121CF987" w:rsidR="003D15FE" w:rsidRDefault="00621D14" w:rsidP="003D15FE">
            <w:r w:rsidRPr="00621D14">
              <w:t>-&gt;&gt;&gt;,&gt;&gt;9.99</w:t>
            </w:r>
          </w:p>
        </w:tc>
      </w:tr>
      <w:tr w:rsidR="003D15FE" w14:paraId="090EF76C" w14:textId="77777777" w:rsidTr="00D852CE">
        <w:trPr>
          <w:trHeight w:val="350"/>
        </w:trPr>
        <w:tc>
          <w:tcPr>
            <w:tcW w:w="1525" w:type="dxa"/>
          </w:tcPr>
          <w:p w14:paraId="5559EC7F" w14:textId="70E57C90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75D2B1E7" w14:textId="5FA408F2" w:rsidR="003D15FE" w:rsidRDefault="00371DC9" w:rsidP="003D15FE">
            <w:r>
              <w:t>bill</w:t>
            </w:r>
          </w:p>
        </w:tc>
        <w:tc>
          <w:tcPr>
            <w:tcW w:w="3147" w:type="dxa"/>
          </w:tcPr>
          <w:p w14:paraId="2EFFEF18" w14:textId="144588BE" w:rsidR="003D15FE" w:rsidRDefault="00621D14" w:rsidP="003D15FE">
            <w:r>
              <w:t>Bill</w:t>
            </w:r>
          </w:p>
        </w:tc>
        <w:tc>
          <w:tcPr>
            <w:tcW w:w="2338" w:type="dxa"/>
          </w:tcPr>
          <w:p w14:paraId="2B842F15" w14:textId="24B9C9FE" w:rsidR="003D15FE" w:rsidRDefault="00621D14" w:rsidP="003D15FE">
            <w:r>
              <w:t>X</w:t>
            </w:r>
          </w:p>
        </w:tc>
      </w:tr>
      <w:tr w:rsidR="003D15FE" w14:paraId="3F3BD506" w14:textId="77777777" w:rsidTr="00D852CE">
        <w:trPr>
          <w:trHeight w:val="350"/>
        </w:trPr>
        <w:tc>
          <w:tcPr>
            <w:tcW w:w="1525" w:type="dxa"/>
          </w:tcPr>
          <w:p w14:paraId="1E36A5F4" w14:textId="2A5A9C9F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31895290" w14:textId="2124B522" w:rsidR="003D15FE" w:rsidRDefault="00371DC9" w:rsidP="003D15FE">
            <w:r>
              <w:t>charge</w:t>
            </w:r>
          </w:p>
        </w:tc>
        <w:tc>
          <w:tcPr>
            <w:tcW w:w="3147" w:type="dxa"/>
          </w:tcPr>
          <w:p w14:paraId="7C313EBE" w14:textId="09E5DE4E" w:rsidR="003D15FE" w:rsidRDefault="00621D14" w:rsidP="003D15FE">
            <w:r>
              <w:t>Charge</w:t>
            </w:r>
          </w:p>
        </w:tc>
        <w:tc>
          <w:tcPr>
            <w:tcW w:w="2338" w:type="dxa"/>
          </w:tcPr>
          <w:p w14:paraId="0840F676" w14:textId="0B24E0C9" w:rsidR="003D15FE" w:rsidRDefault="00621D14" w:rsidP="003D15FE">
            <w:r w:rsidRPr="00621D14">
              <w:t>x(2</w:t>
            </w:r>
            <w:r>
              <w:t>0</w:t>
            </w:r>
            <w:r w:rsidRPr="00621D14">
              <w:t>)</w:t>
            </w:r>
          </w:p>
        </w:tc>
      </w:tr>
      <w:tr w:rsidR="003D15FE" w14:paraId="5944328A" w14:textId="77777777" w:rsidTr="00D852CE">
        <w:trPr>
          <w:trHeight w:val="350"/>
        </w:trPr>
        <w:tc>
          <w:tcPr>
            <w:tcW w:w="1525" w:type="dxa"/>
          </w:tcPr>
          <w:p w14:paraId="75681DF2" w14:textId="6EB55152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3651B3CB" w14:textId="74E9DC13" w:rsidR="003D15FE" w:rsidRDefault="00371DC9" w:rsidP="003D15FE">
            <w:r>
              <w:t>commbasis</w:t>
            </w:r>
          </w:p>
        </w:tc>
        <w:tc>
          <w:tcPr>
            <w:tcW w:w="3147" w:type="dxa"/>
          </w:tcPr>
          <w:p w14:paraId="776B355B" w14:textId="664E4146" w:rsidR="003D15FE" w:rsidRDefault="00621D14" w:rsidP="003D15FE">
            <w:r>
              <w:t>Basis</w:t>
            </w:r>
          </w:p>
        </w:tc>
        <w:tc>
          <w:tcPr>
            <w:tcW w:w="2338" w:type="dxa"/>
          </w:tcPr>
          <w:p w14:paraId="66EAD041" w14:textId="20D03036" w:rsidR="003D15FE" w:rsidRDefault="00621D14" w:rsidP="003D15FE">
            <w:r>
              <w:t>X</w:t>
            </w:r>
          </w:p>
        </w:tc>
      </w:tr>
      <w:tr w:rsidR="003D15FE" w14:paraId="2E64598D" w14:textId="77777777" w:rsidTr="00D852CE">
        <w:trPr>
          <w:trHeight w:val="350"/>
        </w:trPr>
        <w:tc>
          <w:tcPr>
            <w:tcW w:w="1525" w:type="dxa"/>
          </w:tcPr>
          <w:p w14:paraId="2853CBAD" w14:textId="691AA5C8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31B962C5" w14:textId="14561000" w:rsidR="003D15FE" w:rsidRDefault="00621D14" w:rsidP="003D15FE">
            <w:r>
              <w:t>company</w:t>
            </w:r>
          </w:p>
        </w:tc>
        <w:tc>
          <w:tcPr>
            <w:tcW w:w="3147" w:type="dxa"/>
          </w:tcPr>
          <w:p w14:paraId="300EFEE0" w14:textId="03ABE7D5" w:rsidR="003D15FE" w:rsidRDefault="00621D14" w:rsidP="003D15FE">
            <w:r>
              <w:t>Company</w:t>
            </w:r>
          </w:p>
        </w:tc>
        <w:tc>
          <w:tcPr>
            <w:tcW w:w="2338" w:type="dxa"/>
          </w:tcPr>
          <w:p w14:paraId="4A54B303" w14:textId="1423BA3E" w:rsidR="003D15FE" w:rsidRDefault="00621D14" w:rsidP="003D15FE">
            <w:r w:rsidRPr="00621D14">
              <w:t>x(</w:t>
            </w:r>
            <w:r>
              <w:t>3</w:t>
            </w:r>
            <w:r w:rsidRPr="00621D14">
              <w:t>)</w:t>
            </w:r>
          </w:p>
        </w:tc>
      </w:tr>
      <w:tr w:rsidR="003D15FE" w14:paraId="2D9A0A7A" w14:textId="77777777" w:rsidTr="00D852CE">
        <w:trPr>
          <w:trHeight w:val="350"/>
        </w:trPr>
        <w:tc>
          <w:tcPr>
            <w:tcW w:w="1525" w:type="dxa"/>
          </w:tcPr>
          <w:p w14:paraId="5ACC396F" w14:textId="24AD2D3F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67C42E8A" w14:textId="2B258CCD" w:rsidR="003D15FE" w:rsidRDefault="00621D14" w:rsidP="003D15FE">
            <w:r>
              <w:t>cost</w:t>
            </w:r>
          </w:p>
        </w:tc>
        <w:tc>
          <w:tcPr>
            <w:tcW w:w="3147" w:type="dxa"/>
          </w:tcPr>
          <w:p w14:paraId="6C3A4E74" w14:textId="24EBB829" w:rsidR="003D15FE" w:rsidRDefault="00621D14" w:rsidP="003D15FE">
            <w:r>
              <w:t>Cost</w:t>
            </w:r>
          </w:p>
        </w:tc>
        <w:tc>
          <w:tcPr>
            <w:tcW w:w="2338" w:type="dxa"/>
          </w:tcPr>
          <w:p w14:paraId="13E0AEAE" w14:textId="328D6970" w:rsidR="003D15FE" w:rsidRDefault="00621D14" w:rsidP="003D15FE">
            <w:r w:rsidRPr="00621D14">
              <w:t>-&gt;&gt;,&gt;&gt;&gt;,&gt;&gt;9.99</w:t>
            </w:r>
          </w:p>
        </w:tc>
      </w:tr>
      <w:tr w:rsidR="003D15FE" w14:paraId="239C3ACE" w14:textId="77777777" w:rsidTr="00D852CE">
        <w:trPr>
          <w:trHeight w:val="350"/>
        </w:trPr>
        <w:tc>
          <w:tcPr>
            <w:tcW w:w="1525" w:type="dxa"/>
          </w:tcPr>
          <w:p w14:paraId="0990A5D1" w14:textId="77416CD7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0D35FEF2" w14:textId="513774A2" w:rsidR="003D15FE" w:rsidRDefault="00621D14" w:rsidP="003D15FE">
            <w:r>
              <w:t>deleted</w:t>
            </w:r>
          </w:p>
        </w:tc>
        <w:tc>
          <w:tcPr>
            <w:tcW w:w="3147" w:type="dxa"/>
          </w:tcPr>
          <w:p w14:paraId="6B825058" w14:textId="7020BA35" w:rsidR="003D15FE" w:rsidRDefault="00621D14" w:rsidP="003D15FE">
            <w:r>
              <w:t>Deleted?</w:t>
            </w:r>
          </w:p>
        </w:tc>
        <w:tc>
          <w:tcPr>
            <w:tcW w:w="2338" w:type="dxa"/>
          </w:tcPr>
          <w:p w14:paraId="01513649" w14:textId="5F75C3F2" w:rsidR="003D15FE" w:rsidRDefault="00621D14" w:rsidP="003D15FE">
            <w:r w:rsidRPr="00621D14">
              <w:t>Y/N</w:t>
            </w:r>
          </w:p>
        </w:tc>
      </w:tr>
      <w:tr w:rsidR="003D15FE" w14:paraId="7ADA8721" w14:textId="77777777" w:rsidTr="00D852CE">
        <w:trPr>
          <w:trHeight w:val="350"/>
        </w:trPr>
        <w:tc>
          <w:tcPr>
            <w:tcW w:w="1525" w:type="dxa"/>
          </w:tcPr>
          <w:p w14:paraId="3B88B1BA" w14:textId="306C1500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0616F717" w14:textId="5B8B11C3" w:rsidR="003D15FE" w:rsidRDefault="00621D14" w:rsidP="003D15FE">
            <w:r>
              <w:t>dscr</w:t>
            </w:r>
          </w:p>
        </w:tc>
        <w:tc>
          <w:tcPr>
            <w:tcW w:w="3147" w:type="dxa"/>
          </w:tcPr>
          <w:p w14:paraId="3A11E64D" w14:textId="256401EE" w:rsidR="003D15FE" w:rsidRDefault="00621D14" w:rsidP="003D15FE">
            <w:r>
              <w:t>Description</w:t>
            </w:r>
          </w:p>
        </w:tc>
        <w:tc>
          <w:tcPr>
            <w:tcW w:w="2338" w:type="dxa"/>
          </w:tcPr>
          <w:p w14:paraId="5BBCF39C" w14:textId="389D253A" w:rsidR="003D15FE" w:rsidRDefault="00621D14" w:rsidP="003D15FE">
            <w:r w:rsidRPr="00621D14">
              <w:t>x(2</w:t>
            </w:r>
            <w:r>
              <w:t>0</w:t>
            </w:r>
            <w:r w:rsidRPr="00621D14">
              <w:t>)</w:t>
            </w:r>
          </w:p>
        </w:tc>
      </w:tr>
      <w:tr w:rsidR="003D15FE" w14:paraId="140DF979" w14:textId="77777777" w:rsidTr="00D852CE">
        <w:trPr>
          <w:trHeight w:val="350"/>
        </w:trPr>
        <w:tc>
          <w:tcPr>
            <w:tcW w:w="1525" w:type="dxa"/>
          </w:tcPr>
          <w:p w14:paraId="2C7EE690" w14:textId="5245FD75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1B5FF99B" w14:textId="4FC6B0B0" w:rsidR="003D15FE" w:rsidRDefault="00621D14" w:rsidP="003D15FE">
            <w:r>
              <w:t>eqty</w:t>
            </w:r>
          </w:p>
        </w:tc>
        <w:tc>
          <w:tcPr>
            <w:tcW w:w="3147" w:type="dxa"/>
          </w:tcPr>
          <w:p w14:paraId="4BF77A3D" w14:textId="0725BE19" w:rsidR="003D15FE" w:rsidRDefault="00C63016" w:rsidP="003D15FE">
            <w:r>
              <w:t xml:space="preserve">Estimate </w:t>
            </w:r>
            <w:r w:rsidR="00621D14">
              <w:t>Q</w:t>
            </w:r>
            <w:r>
              <w:t>uantity</w:t>
            </w:r>
          </w:p>
        </w:tc>
        <w:tc>
          <w:tcPr>
            <w:tcW w:w="2338" w:type="dxa"/>
          </w:tcPr>
          <w:p w14:paraId="70194236" w14:textId="51881F46" w:rsidR="003D15FE" w:rsidRDefault="00621D14" w:rsidP="003D15FE">
            <w:r w:rsidRPr="00621D14">
              <w:t>-&gt;&gt;,&gt;&gt;9.99</w:t>
            </w:r>
          </w:p>
        </w:tc>
      </w:tr>
      <w:tr w:rsidR="003D15FE" w14:paraId="32303E7F" w14:textId="77777777" w:rsidTr="00D852CE">
        <w:trPr>
          <w:trHeight w:val="350"/>
        </w:trPr>
        <w:tc>
          <w:tcPr>
            <w:tcW w:w="1525" w:type="dxa"/>
          </w:tcPr>
          <w:p w14:paraId="77284123" w14:textId="01A2872B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5E57E608" w14:textId="0DCB06A6" w:rsidR="003D15FE" w:rsidRDefault="00621D14" w:rsidP="003D15FE">
            <w:r>
              <w:t>est-extent</w:t>
            </w:r>
          </w:p>
        </w:tc>
        <w:tc>
          <w:tcPr>
            <w:tcW w:w="3147" w:type="dxa"/>
          </w:tcPr>
          <w:p w14:paraId="6D20A6BB" w14:textId="6C9864C6" w:rsidR="003D15FE" w:rsidRDefault="00621D14" w:rsidP="003D15FE">
            <w:r>
              <w:t>?</w:t>
            </w:r>
          </w:p>
        </w:tc>
        <w:tc>
          <w:tcPr>
            <w:tcW w:w="2338" w:type="dxa"/>
          </w:tcPr>
          <w:p w14:paraId="18A94E5F" w14:textId="0A234A73" w:rsidR="003D15FE" w:rsidRDefault="00621D14" w:rsidP="003D15FE">
            <w:r w:rsidRPr="00621D14">
              <w:t>-&gt;,&gt;&gt;&gt;,&gt;&gt;9</w:t>
            </w:r>
          </w:p>
        </w:tc>
      </w:tr>
      <w:tr w:rsidR="003D15FE" w14:paraId="3CBFB358" w14:textId="77777777" w:rsidTr="00D852CE">
        <w:trPr>
          <w:trHeight w:val="350"/>
        </w:trPr>
        <w:tc>
          <w:tcPr>
            <w:tcW w:w="1525" w:type="dxa"/>
          </w:tcPr>
          <w:p w14:paraId="7FDA5983" w14:textId="0905CB2A" w:rsidR="003D15FE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76A8EC73" w14:textId="6F78F36D" w:rsidR="003D15FE" w:rsidRDefault="00621D14" w:rsidP="003D15FE">
            <w:r>
              <w:t>est-line</w:t>
            </w:r>
          </w:p>
        </w:tc>
        <w:tc>
          <w:tcPr>
            <w:tcW w:w="3147" w:type="dxa"/>
          </w:tcPr>
          <w:p w14:paraId="4983ED57" w14:textId="4DFA7DCD" w:rsidR="003D15FE" w:rsidRDefault="00C63016" w:rsidP="003D15FE">
            <w:r>
              <w:t xml:space="preserve">Estimate </w:t>
            </w:r>
            <w:r w:rsidR="00621D14">
              <w:t xml:space="preserve">Line </w:t>
            </w:r>
            <w:r>
              <w:t>Number</w:t>
            </w:r>
          </w:p>
        </w:tc>
        <w:tc>
          <w:tcPr>
            <w:tcW w:w="2338" w:type="dxa"/>
          </w:tcPr>
          <w:p w14:paraId="6534FC4B" w14:textId="704ACDC4" w:rsidR="003D15FE" w:rsidRDefault="00621D14" w:rsidP="003D15FE">
            <w:r w:rsidRPr="00621D14">
              <w:t>&gt;9</w:t>
            </w:r>
          </w:p>
        </w:tc>
      </w:tr>
      <w:tr w:rsidR="003D15FE" w14:paraId="65D4AB62" w14:textId="77777777" w:rsidTr="00D852CE">
        <w:trPr>
          <w:trHeight w:val="350"/>
        </w:trPr>
        <w:tc>
          <w:tcPr>
            <w:tcW w:w="1525" w:type="dxa"/>
          </w:tcPr>
          <w:p w14:paraId="3C2193A4" w14:textId="2ABFC36B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6F29D517" w14:textId="3036BF46" w:rsidR="003D15FE" w:rsidRDefault="00621D14" w:rsidP="003D15FE">
            <w:r>
              <w:t>est-no</w:t>
            </w:r>
          </w:p>
        </w:tc>
        <w:tc>
          <w:tcPr>
            <w:tcW w:w="3147" w:type="dxa"/>
          </w:tcPr>
          <w:p w14:paraId="32E0BD61" w14:textId="5F70BC7F" w:rsidR="003D15FE" w:rsidRDefault="00621D14" w:rsidP="003D15FE">
            <w:r>
              <w:t xml:space="preserve">Estimate </w:t>
            </w:r>
            <w:r w:rsidR="00C63016">
              <w:t>Number</w:t>
            </w:r>
          </w:p>
        </w:tc>
        <w:tc>
          <w:tcPr>
            <w:tcW w:w="2338" w:type="dxa"/>
          </w:tcPr>
          <w:p w14:paraId="72CE0CF9" w14:textId="1358557F" w:rsidR="003D15FE" w:rsidRDefault="00621D14" w:rsidP="003D15FE">
            <w:r w:rsidRPr="00621D14">
              <w:t>x(5)</w:t>
            </w:r>
          </w:p>
        </w:tc>
      </w:tr>
      <w:tr w:rsidR="003D15FE" w14:paraId="01693701" w14:textId="77777777" w:rsidTr="00D852CE">
        <w:trPr>
          <w:trHeight w:val="350"/>
        </w:trPr>
        <w:tc>
          <w:tcPr>
            <w:tcW w:w="1525" w:type="dxa"/>
          </w:tcPr>
          <w:p w14:paraId="2E19F7F0" w14:textId="3C6FCE65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354982E3" w14:textId="72FAE67C" w:rsidR="003D15FE" w:rsidRDefault="00621D14" w:rsidP="003D15FE">
            <w:r>
              <w:t>line</w:t>
            </w:r>
          </w:p>
        </w:tc>
        <w:tc>
          <w:tcPr>
            <w:tcW w:w="3147" w:type="dxa"/>
          </w:tcPr>
          <w:p w14:paraId="602F09FE" w14:textId="38C0C560" w:rsidR="003D15FE" w:rsidRDefault="00C63016" w:rsidP="003D15FE">
            <w:r>
              <w:t>Line Number</w:t>
            </w:r>
          </w:p>
        </w:tc>
        <w:tc>
          <w:tcPr>
            <w:tcW w:w="2338" w:type="dxa"/>
          </w:tcPr>
          <w:p w14:paraId="079F32B6" w14:textId="5FBED8A4" w:rsidR="003D15FE" w:rsidRDefault="00621D14" w:rsidP="003D15FE">
            <w:r w:rsidRPr="00621D14">
              <w:t>&gt;9</w:t>
            </w:r>
          </w:p>
        </w:tc>
      </w:tr>
      <w:tr w:rsidR="003D15FE" w14:paraId="0D2071E1" w14:textId="77777777" w:rsidTr="00D852CE">
        <w:trPr>
          <w:trHeight w:val="350"/>
        </w:trPr>
        <w:tc>
          <w:tcPr>
            <w:tcW w:w="1525" w:type="dxa"/>
          </w:tcPr>
          <w:p w14:paraId="5895591E" w14:textId="30BD8674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7488AB69" w14:textId="3D78A0C7" w:rsidR="003D15FE" w:rsidRDefault="00621D14" w:rsidP="003D15FE">
            <w:r>
              <w:t>ord-i-no</w:t>
            </w:r>
          </w:p>
        </w:tc>
        <w:tc>
          <w:tcPr>
            <w:tcW w:w="3147" w:type="dxa"/>
          </w:tcPr>
          <w:p w14:paraId="3A24E157" w14:textId="07313619" w:rsidR="003D15FE" w:rsidRDefault="00621D14" w:rsidP="003D15FE">
            <w:r>
              <w:t>Order Line Item</w:t>
            </w:r>
          </w:p>
        </w:tc>
        <w:tc>
          <w:tcPr>
            <w:tcW w:w="2338" w:type="dxa"/>
          </w:tcPr>
          <w:p w14:paraId="33E5ACBC" w14:textId="7189397C" w:rsidR="003D15FE" w:rsidRDefault="00621D14" w:rsidP="003D15FE">
            <w:r w:rsidRPr="00621D14">
              <w:t>x(</w:t>
            </w:r>
            <w:r>
              <w:t>1</w:t>
            </w:r>
            <w:r w:rsidRPr="00621D14">
              <w:t>5)</w:t>
            </w:r>
          </w:p>
        </w:tc>
      </w:tr>
      <w:tr w:rsidR="003D15FE" w14:paraId="0EA4B489" w14:textId="77777777" w:rsidTr="00D852CE">
        <w:trPr>
          <w:trHeight w:val="350"/>
        </w:trPr>
        <w:tc>
          <w:tcPr>
            <w:tcW w:w="1525" w:type="dxa"/>
          </w:tcPr>
          <w:p w14:paraId="779AB62F" w14:textId="5FAEB0B4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054C22E9" w14:textId="3097350A" w:rsidR="003D15FE" w:rsidRDefault="00621D14" w:rsidP="003D15FE">
            <w:r>
              <w:t>ord-line</w:t>
            </w:r>
          </w:p>
        </w:tc>
        <w:tc>
          <w:tcPr>
            <w:tcW w:w="3147" w:type="dxa"/>
          </w:tcPr>
          <w:p w14:paraId="54E4059B" w14:textId="7C6D2D84" w:rsidR="003D15FE" w:rsidRDefault="00621D14" w:rsidP="003D15FE">
            <w:r>
              <w:t>Order Line</w:t>
            </w:r>
          </w:p>
        </w:tc>
        <w:tc>
          <w:tcPr>
            <w:tcW w:w="2338" w:type="dxa"/>
          </w:tcPr>
          <w:p w14:paraId="4AB7F7A8" w14:textId="6730B942" w:rsidR="003D15FE" w:rsidRDefault="00621D14" w:rsidP="003D15FE">
            <w:r w:rsidRPr="00621D14">
              <w:t>&gt;9</w:t>
            </w:r>
          </w:p>
        </w:tc>
      </w:tr>
      <w:tr w:rsidR="003D15FE" w14:paraId="093DE96A" w14:textId="77777777" w:rsidTr="00D852CE">
        <w:trPr>
          <w:trHeight w:val="350"/>
        </w:trPr>
        <w:tc>
          <w:tcPr>
            <w:tcW w:w="1525" w:type="dxa"/>
          </w:tcPr>
          <w:p w14:paraId="4FDC8B87" w14:textId="2730427A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5AE1A976" w14:textId="3D00B5D8" w:rsidR="003D15FE" w:rsidRDefault="00621D14" w:rsidP="003D15FE">
            <w:r>
              <w:t>ord-no</w:t>
            </w:r>
          </w:p>
        </w:tc>
        <w:tc>
          <w:tcPr>
            <w:tcW w:w="3147" w:type="dxa"/>
          </w:tcPr>
          <w:p w14:paraId="1E2EF188" w14:textId="711982A7" w:rsidR="003D15FE" w:rsidRDefault="00621D14" w:rsidP="003D15FE">
            <w:r>
              <w:t>Order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09F4A3D5" w14:textId="35306519" w:rsidR="003D15FE" w:rsidRDefault="00621D14" w:rsidP="003D15FE">
            <w:r w:rsidRPr="00621D14">
              <w:t>&gt;&gt;&gt;&gt;&gt;9</w:t>
            </w:r>
          </w:p>
        </w:tc>
      </w:tr>
      <w:tr w:rsidR="003D15FE" w14:paraId="790B71BA" w14:textId="77777777" w:rsidTr="00D852CE">
        <w:trPr>
          <w:trHeight w:val="350"/>
        </w:trPr>
        <w:tc>
          <w:tcPr>
            <w:tcW w:w="1525" w:type="dxa"/>
          </w:tcPr>
          <w:p w14:paraId="6D458F28" w14:textId="4716ECD9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2091E393" w14:textId="0171DEB5" w:rsidR="003D15FE" w:rsidRDefault="00621D14" w:rsidP="003D15FE">
            <w:r>
              <w:t>posted</w:t>
            </w:r>
          </w:p>
        </w:tc>
        <w:tc>
          <w:tcPr>
            <w:tcW w:w="3147" w:type="dxa"/>
          </w:tcPr>
          <w:p w14:paraId="17D44390" w14:textId="7AB6231F" w:rsidR="003D15FE" w:rsidRDefault="00621D14" w:rsidP="003D15FE">
            <w:r>
              <w:t>Posted</w:t>
            </w:r>
            <w:r w:rsidR="00C63016">
              <w:t>?</w:t>
            </w:r>
          </w:p>
        </w:tc>
        <w:tc>
          <w:tcPr>
            <w:tcW w:w="2338" w:type="dxa"/>
          </w:tcPr>
          <w:p w14:paraId="4530B7E4" w14:textId="6B7E0FAB" w:rsidR="003D15FE" w:rsidRDefault="00621D14" w:rsidP="003D15FE">
            <w:r w:rsidRPr="00621D14">
              <w:t>y/n</w:t>
            </w:r>
          </w:p>
        </w:tc>
      </w:tr>
      <w:tr w:rsidR="003D15FE" w14:paraId="00C8AC2E" w14:textId="77777777" w:rsidTr="00D852CE">
        <w:trPr>
          <w:trHeight w:val="350"/>
        </w:trPr>
        <w:tc>
          <w:tcPr>
            <w:tcW w:w="1525" w:type="dxa"/>
          </w:tcPr>
          <w:p w14:paraId="0070D338" w14:textId="2D821802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0363C7D1" w14:textId="059A9F4C" w:rsidR="003D15FE" w:rsidRDefault="00621D14" w:rsidP="003D15FE">
            <w:r>
              <w:t>prep-type</w:t>
            </w:r>
          </w:p>
        </w:tc>
        <w:tc>
          <w:tcPr>
            <w:tcW w:w="3147" w:type="dxa"/>
          </w:tcPr>
          <w:p w14:paraId="25F54072" w14:textId="6F145920" w:rsidR="003D15FE" w:rsidRDefault="00621D14" w:rsidP="003D15FE">
            <w:r>
              <w:t>Prep Type</w:t>
            </w:r>
          </w:p>
        </w:tc>
        <w:tc>
          <w:tcPr>
            <w:tcW w:w="2338" w:type="dxa"/>
          </w:tcPr>
          <w:p w14:paraId="4CB61822" w14:textId="02011180" w:rsidR="003D15FE" w:rsidRDefault="00621D14" w:rsidP="003D15FE">
            <w:r w:rsidRPr="00621D14">
              <w:t>-&gt;,&gt;&gt;&gt;,&gt;&gt;9</w:t>
            </w:r>
          </w:p>
        </w:tc>
      </w:tr>
      <w:tr w:rsidR="003D15FE" w14:paraId="78E8FC21" w14:textId="77777777" w:rsidTr="00D852CE">
        <w:trPr>
          <w:trHeight w:val="350"/>
        </w:trPr>
        <w:tc>
          <w:tcPr>
            <w:tcW w:w="1525" w:type="dxa"/>
          </w:tcPr>
          <w:p w14:paraId="4C0085BD" w14:textId="1D1D7E58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4B17940D" w14:textId="57990677" w:rsidR="003D15FE" w:rsidRDefault="00621D14" w:rsidP="003D15FE">
            <w:r>
              <w:t>rec_key</w:t>
            </w:r>
          </w:p>
        </w:tc>
        <w:tc>
          <w:tcPr>
            <w:tcW w:w="3147" w:type="dxa"/>
          </w:tcPr>
          <w:p w14:paraId="6297A23E" w14:textId="4D171C72" w:rsidR="003D15FE" w:rsidRDefault="00621D14" w:rsidP="003D15FE">
            <w:r>
              <w:t>Rec Key</w:t>
            </w:r>
          </w:p>
        </w:tc>
        <w:tc>
          <w:tcPr>
            <w:tcW w:w="2338" w:type="dxa"/>
          </w:tcPr>
          <w:p w14:paraId="6E381776" w14:textId="406496B6" w:rsidR="003D15FE" w:rsidRDefault="00621D14" w:rsidP="003D15FE">
            <w:r w:rsidRPr="00621D14">
              <w:t>x(2</w:t>
            </w:r>
            <w:r>
              <w:t>0</w:t>
            </w:r>
            <w:r w:rsidRPr="00621D14">
              <w:t>)</w:t>
            </w:r>
          </w:p>
        </w:tc>
      </w:tr>
      <w:tr w:rsidR="003D15FE" w14:paraId="0AC7CC43" w14:textId="77777777" w:rsidTr="00D852CE">
        <w:trPr>
          <w:trHeight w:val="350"/>
        </w:trPr>
        <w:tc>
          <w:tcPr>
            <w:tcW w:w="1525" w:type="dxa"/>
          </w:tcPr>
          <w:p w14:paraId="4814016C" w14:textId="2DF3CEBA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42875823" w14:textId="432444FF" w:rsidR="003D15FE" w:rsidRDefault="00621D14" w:rsidP="003D15FE">
            <w:r>
              <w:t>s-comm</w:t>
            </w:r>
          </w:p>
        </w:tc>
        <w:tc>
          <w:tcPr>
            <w:tcW w:w="3147" w:type="dxa"/>
          </w:tcPr>
          <w:p w14:paraId="5D4D10A1" w14:textId="586A4DF5" w:rsidR="003D15FE" w:rsidRDefault="00621D14" w:rsidP="003D15FE">
            <w:r>
              <w:t>Commission P</w:t>
            </w:r>
            <w:r w:rsidR="00C63016">
              <w:t>ercentage</w:t>
            </w:r>
          </w:p>
        </w:tc>
        <w:tc>
          <w:tcPr>
            <w:tcW w:w="2338" w:type="dxa"/>
          </w:tcPr>
          <w:p w14:paraId="7083C920" w14:textId="09C43275" w:rsidR="003D15FE" w:rsidRDefault="00621D14" w:rsidP="003D15FE">
            <w:r w:rsidRPr="00621D14">
              <w:t>&gt;&gt;9.99</w:t>
            </w:r>
          </w:p>
        </w:tc>
      </w:tr>
      <w:tr w:rsidR="003D15FE" w14:paraId="69415185" w14:textId="77777777" w:rsidTr="00D852CE">
        <w:trPr>
          <w:trHeight w:val="350"/>
        </w:trPr>
        <w:tc>
          <w:tcPr>
            <w:tcW w:w="1525" w:type="dxa"/>
          </w:tcPr>
          <w:p w14:paraId="2C47D33B" w14:textId="09E13C94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5A7F56FF" w14:textId="1BB98FBA" w:rsidR="003D15FE" w:rsidRDefault="00621D14" w:rsidP="003D15FE">
            <w:r>
              <w:t>s-man</w:t>
            </w:r>
          </w:p>
        </w:tc>
        <w:tc>
          <w:tcPr>
            <w:tcW w:w="3147" w:type="dxa"/>
          </w:tcPr>
          <w:p w14:paraId="6239694C" w14:textId="62766819" w:rsidR="003D15FE" w:rsidRDefault="00621D14" w:rsidP="003D15FE">
            <w:r>
              <w:t>Salesman</w:t>
            </w:r>
          </w:p>
        </w:tc>
        <w:tc>
          <w:tcPr>
            <w:tcW w:w="2338" w:type="dxa"/>
          </w:tcPr>
          <w:p w14:paraId="4F8981B1" w14:textId="3DE5804C" w:rsidR="003D15FE" w:rsidRDefault="00621D14" w:rsidP="003D15FE">
            <w:r w:rsidRPr="00621D14">
              <w:t>x(</w:t>
            </w:r>
            <w:r>
              <w:t>3</w:t>
            </w:r>
            <w:r w:rsidRPr="00621D14">
              <w:t>)</w:t>
            </w:r>
          </w:p>
        </w:tc>
      </w:tr>
      <w:tr w:rsidR="003D15FE" w14:paraId="7464368C" w14:textId="77777777" w:rsidTr="00D852CE">
        <w:trPr>
          <w:trHeight w:val="350"/>
        </w:trPr>
        <w:tc>
          <w:tcPr>
            <w:tcW w:w="1525" w:type="dxa"/>
          </w:tcPr>
          <w:p w14:paraId="2EA24AB8" w14:textId="438D7EFD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23195235" w14:textId="4B6C61E3" w:rsidR="003D15FE" w:rsidRDefault="00621D14" w:rsidP="003D15FE">
            <w:r>
              <w:t>s=pct</w:t>
            </w:r>
          </w:p>
        </w:tc>
        <w:tc>
          <w:tcPr>
            <w:tcW w:w="3147" w:type="dxa"/>
          </w:tcPr>
          <w:p w14:paraId="1D737B2C" w14:textId="2D27FA40" w:rsidR="003D15FE" w:rsidRDefault="00621D14" w:rsidP="003D15FE">
            <w:r>
              <w:t>P</w:t>
            </w:r>
            <w:r w:rsidR="00C63016">
              <w:t>ercent</w:t>
            </w:r>
            <w:r>
              <w:t xml:space="preserve"> of Sale</w:t>
            </w:r>
          </w:p>
        </w:tc>
        <w:tc>
          <w:tcPr>
            <w:tcW w:w="2338" w:type="dxa"/>
          </w:tcPr>
          <w:p w14:paraId="7248F822" w14:textId="0E8CEF11" w:rsidR="003D15FE" w:rsidRDefault="00621D14" w:rsidP="003D15FE">
            <w:r w:rsidRPr="00621D14">
              <w:t>&gt;&gt;9.99</w:t>
            </w:r>
          </w:p>
        </w:tc>
      </w:tr>
      <w:tr w:rsidR="003D15FE" w14:paraId="47B0346A" w14:textId="77777777" w:rsidTr="00D852CE">
        <w:trPr>
          <w:trHeight w:val="350"/>
        </w:trPr>
        <w:tc>
          <w:tcPr>
            <w:tcW w:w="1525" w:type="dxa"/>
          </w:tcPr>
          <w:p w14:paraId="51191994" w14:textId="359A6F44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4AF71171" w14:textId="0EF00C2D" w:rsidR="003D15FE" w:rsidRDefault="00621D14" w:rsidP="003D15FE">
            <w:r>
              <w:t>tax</w:t>
            </w:r>
          </w:p>
        </w:tc>
        <w:tc>
          <w:tcPr>
            <w:tcW w:w="3147" w:type="dxa"/>
          </w:tcPr>
          <w:p w14:paraId="0364EB41" w14:textId="70911061" w:rsidR="003D15FE" w:rsidRDefault="00621D14" w:rsidP="003D15FE">
            <w:r>
              <w:t>Tax</w:t>
            </w:r>
            <w:r w:rsidR="00C63016">
              <w:t>able?</w:t>
            </w:r>
          </w:p>
        </w:tc>
        <w:tc>
          <w:tcPr>
            <w:tcW w:w="2338" w:type="dxa"/>
          </w:tcPr>
          <w:p w14:paraId="51A1CFDD" w14:textId="07149D82" w:rsidR="003D15FE" w:rsidRDefault="00621D14" w:rsidP="003D15FE">
            <w:r w:rsidRPr="00621D14">
              <w:t>Y/N</w:t>
            </w:r>
          </w:p>
        </w:tc>
      </w:tr>
      <w:tr w:rsidR="003D15FE" w14:paraId="1C67CA08" w14:textId="77777777" w:rsidTr="00D852CE">
        <w:trPr>
          <w:trHeight w:val="350"/>
        </w:trPr>
        <w:tc>
          <w:tcPr>
            <w:tcW w:w="1525" w:type="dxa"/>
          </w:tcPr>
          <w:p w14:paraId="4DD7AC43" w14:textId="00AB4160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65F85370" w14:textId="7AB34ADE" w:rsidR="003D15FE" w:rsidRDefault="00621D14" w:rsidP="003D15FE">
            <w:r>
              <w:t>upd-date</w:t>
            </w:r>
          </w:p>
        </w:tc>
        <w:tc>
          <w:tcPr>
            <w:tcW w:w="3147" w:type="dxa"/>
          </w:tcPr>
          <w:p w14:paraId="02A5EC5F" w14:textId="08FD31A1" w:rsidR="003D15FE" w:rsidRDefault="00621D14" w:rsidP="003D15FE">
            <w:r>
              <w:t>Updated Date</w:t>
            </w:r>
          </w:p>
        </w:tc>
        <w:tc>
          <w:tcPr>
            <w:tcW w:w="2338" w:type="dxa"/>
          </w:tcPr>
          <w:p w14:paraId="3269B594" w14:textId="55E0ADD2" w:rsidR="003D15FE" w:rsidRDefault="00621D14" w:rsidP="003D15FE">
            <w:r w:rsidRPr="00621D14">
              <w:t>99/99/9999</w:t>
            </w:r>
          </w:p>
        </w:tc>
      </w:tr>
      <w:tr w:rsidR="003D15FE" w14:paraId="6795BE01" w14:textId="77777777" w:rsidTr="00D852CE">
        <w:trPr>
          <w:trHeight w:val="350"/>
        </w:trPr>
        <w:tc>
          <w:tcPr>
            <w:tcW w:w="1525" w:type="dxa"/>
          </w:tcPr>
          <w:p w14:paraId="54BE6886" w14:textId="44F79FCB" w:rsidR="003D15FE" w:rsidRPr="00BC0243" w:rsidRDefault="003D15FE" w:rsidP="003D15FE">
            <w:r w:rsidRPr="00BC0243">
              <w:t>oe-ordm</w:t>
            </w:r>
          </w:p>
        </w:tc>
        <w:tc>
          <w:tcPr>
            <w:tcW w:w="2340" w:type="dxa"/>
          </w:tcPr>
          <w:p w14:paraId="27BCD1CB" w14:textId="2B758236" w:rsidR="003D15FE" w:rsidRDefault="00621D14" w:rsidP="003D15FE">
            <w:r>
              <w:t>upd-time</w:t>
            </w:r>
          </w:p>
        </w:tc>
        <w:tc>
          <w:tcPr>
            <w:tcW w:w="3147" w:type="dxa"/>
          </w:tcPr>
          <w:p w14:paraId="11C92EEB" w14:textId="6788A21D" w:rsidR="003D15FE" w:rsidRDefault="00621D14" w:rsidP="003D15FE">
            <w:r>
              <w:t>Updated Time</w:t>
            </w:r>
          </w:p>
        </w:tc>
        <w:tc>
          <w:tcPr>
            <w:tcW w:w="2338" w:type="dxa"/>
          </w:tcPr>
          <w:p w14:paraId="6E199C80" w14:textId="0731BB15" w:rsidR="003D15FE" w:rsidRDefault="00621D14" w:rsidP="003D15FE">
            <w:r w:rsidRPr="00621D14">
              <w:t>-&gt;,&gt;&gt;&gt;,&gt;&gt;9</w:t>
            </w:r>
          </w:p>
        </w:tc>
      </w:tr>
    </w:tbl>
    <w:p w14:paraId="77AE6AF2" w14:textId="28E2EB58" w:rsidR="00EE56B7" w:rsidRDefault="00EE56B7" w:rsidP="00EE56B7"/>
    <w:p w14:paraId="7949C01E" w14:textId="385C0CF1" w:rsidR="00EE56B7" w:rsidRDefault="003D15FE" w:rsidP="00EE56B7">
      <w:pPr>
        <w:pStyle w:val="Heading2"/>
      </w:pPr>
      <w:bookmarkStart w:id="35" w:name="_Toc49801918"/>
      <w:r>
        <w:t>Order Invoice File Header</w:t>
      </w:r>
      <w:r w:rsidR="00EE56B7">
        <w:t xml:space="preserve"> Field Definitions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048865A8" w14:textId="77777777" w:rsidTr="00D852CE">
        <w:tc>
          <w:tcPr>
            <w:tcW w:w="1525" w:type="dxa"/>
          </w:tcPr>
          <w:p w14:paraId="1D5C48FE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7869091E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08FC3B9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6548BE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3D15FE" w14:paraId="5FC71607" w14:textId="77777777" w:rsidTr="00D852CE">
        <w:trPr>
          <w:trHeight w:val="377"/>
        </w:trPr>
        <w:tc>
          <w:tcPr>
            <w:tcW w:w="1525" w:type="dxa"/>
          </w:tcPr>
          <w:p w14:paraId="7FB082BE" w14:textId="6915D6B3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3194B360" w14:textId="1EA60B77" w:rsidR="003D15FE" w:rsidRDefault="00621D14" w:rsidP="003D15FE">
            <w:r>
              <w:t>addr</w:t>
            </w:r>
          </w:p>
        </w:tc>
        <w:tc>
          <w:tcPr>
            <w:tcW w:w="3147" w:type="dxa"/>
          </w:tcPr>
          <w:p w14:paraId="30B2498F" w14:textId="5FD4E999" w:rsidR="003D15FE" w:rsidRDefault="00621D14" w:rsidP="003D15FE">
            <w:r>
              <w:t>Customer Address</w:t>
            </w:r>
          </w:p>
        </w:tc>
        <w:tc>
          <w:tcPr>
            <w:tcW w:w="2338" w:type="dxa"/>
          </w:tcPr>
          <w:p w14:paraId="42BCCB11" w14:textId="503D06C6" w:rsidR="003D15FE" w:rsidRDefault="00621D14" w:rsidP="003D15FE">
            <w:r w:rsidRPr="00621D14">
              <w:t>x(30)</w:t>
            </w:r>
          </w:p>
        </w:tc>
      </w:tr>
      <w:tr w:rsidR="003D15FE" w14:paraId="53024E4F" w14:textId="77777777" w:rsidTr="00D852CE">
        <w:trPr>
          <w:trHeight w:val="350"/>
        </w:trPr>
        <w:tc>
          <w:tcPr>
            <w:tcW w:w="1525" w:type="dxa"/>
          </w:tcPr>
          <w:p w14:paraId="73A4F5FD" w14:textId="292B4256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1A7DD6E2" w14:textId="56CD58B8" w:rsidR="003D15FE" w:rsidRDefault="00621D14" w:rsidP="003D15FE">
            <w:r>
              <w:t>bank-code</w:t>
            </w:r>
          </w:p>
        </w:tc>
        <w:tc>
          <w:tcPr>
            <w:tcW w:w="3147" w:type="dxa"/>
          </w:tcPr>
          <w:p w14:paraId="68A96C33" w14:textId="4B3ED967" w:rsidR="003D15FE" w:rsidRDefault="00621D14" w:rsidP="003D15FE">
            <w:r>
              <w:t>Bank Code</w:t>
            </w:r>
          </w:p>
        </w:tc>
        <w:tc>
          <w:tcPr>
            <w:tcW w:w="2338" w:type="dxa"/>
          </w:tcPr>
          <w:p w14:paraId="46A8C109" w14:textId="02785724" w:rsidR="003D15FE" w:rsidRDefault="00621D14" w:rsidP="003D15FE">
            <w:r w:rsidRPr="00621D14">
              <w:t>x(</w:t>
            </w:r>
            <w:r>
              <w:t>8</w:t>
            </w:r>
            <w:r w:rsidRPr="00621D14">
              <w:t>)</w:t>
            </w:r>
          </w:p>
        </w:tc>
      </w:tr>
      <w:tr w:rsidR="003D15FE" w14:paraId="2EC6692C" w14:textId="77777777" w:rsidTr="00D852CE">
        <w:trPr>
          <w:trHeight w:val="350"/>
        </w:trPr>
        <w:tc>
          <w:tcPr>
            <w:tcW w:w="1525" w:type="dxa"/>
          </w:tcPr>
          <w:p w14:paraId="1A8316F3" w14:textId="44960468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3214317C" w14:textId="75BFC591" w:rsidR="003D15FE" w:rsidRDefault="00621D14" w:rsidP="003D15FE">
            <w:r>
              <w:t>bill-i</w:t>
            </w:r>
          </w:p>
        </w:tc>
        <w:tc>
          <w:tcPr>
            <w:tcW w:w="3147" w:type="dxa"/>
          </w:tcPr>
          <w:p w14:paraId="4BBB2748" w14:textId="0F76D469" w:rsidR="003D15FE" w:rsidRDefault="00621D14" w:rsidP="003D15FE">
            <w:r>
              <w:t>Billing Instructions</w:t>
            </w:r>
          </w:p>
        </w:tc>
        <w:tc>
          <w:tcPr>
            <w:tcW w:w="2338" w:type="dxa"/>
          </w:tcPr>
          <w:p w14:paraId="65DEC8B3" w14:textId="1B94DF53" w:rsidR="003D15FE" w:rsidRDefault="00621D14" w:rsidP="003D15FE">
            <w:r w:rsidRPr="00621D14">
              <w:t>x(</w:t>
            </w:r>
            <w:r>
              <w:t>6</w:t>
            </w:r>
            <w:r w:rsidRPr="00621D14">
              <w:t>0)</w:t>
            </w:r>
          </w:p>
        </w:tc>
      </w:tr>
      <w:tr w:rsidR="003D15FE" w14:paraId="0270622D" w14:textId="77777777" w:rsidTr="00D852CE">
        <w:trPr>
          <w:trHeight w:val="350"/>
        </w:trPr>
        <w:tc>
          <w:tcPr>
            <w:tcW w:w="1525" w:type="dxa"/>
          </w:tcPr>
          <w:p w14:paraId="0CBD9747" w14:textId="43DE1A5D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60612D8C" w14:textId="4FA9D9CE" w:rsidR="003D15FE" w:rsidRDefault="00621D14" w:rsidP="003D15FE">
            <w:r>
              <w:t>bill-to</w:t>
            </w:r>
          </w:p>
        </w:tc>
        <w:tc>
          <w:tcPr>
            <w:tcW w:w="3147" w:type="dxa"/>
          </w:tcPr>
          <w:p w14:paraId="0B1D3AE4" w14:textId="55F79210" w:rsidR="003D15FE" w:rsidRDefault="00621D14" w:rsidP="003D15FE">
            <w:r>
              <w:t>Bill To</w:t>
            </w:r>
          </w:p>
        </w:tc>
        <w:tc>
          <w:tcPr>
            <w:tcW w:w="2338" w:type="dxa"/>
          </w:tcPr>
          <w:p w14:paraId="7B68E6EF" w14:textId="4369A4D3" w:rsidR="003D15FE" w:rsidRDefault="00621D14" w:rsidP="003D15FE">
            <w:r w:rsidRPr="00621D14">
              <w:t>x(</w:t>
            </w:r>
            <w:r>
              <w:t>8</w:t>
            </w:r>
            <w:r w:rsidRPr="00621D14">
              <w:t>)</w:t>
            </w:r>
          </w:p>
        </w:tc>
      </w:tr>
      <w:tr w:rsidR="00842803" w14:paraId="62BF7198" w14:textId="77777777" w:rsidTr="00D852CE">
        <w:trPr>
          <w:trHeight w:val="350"/>
        </w:trPr>
        <w:tc>
          <w:tcPr>
            <w:tcW w:w="1525" w:type="dxa"/>
          </w:tcPr>
          <w:p w14:paraId="36342F3B" w14:textId="65BFBFBD" w:rsidR="00842803" w:rsidRPr="009C7E42" w:rsidRDefault="00842803" w:rsidP="0084280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0B04CA6C" w14:textId="082BA3BC" w:rsidR="00842803" w:rsidRDefault="00842803" w:rsidP="0084280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1D6387F" w14:textId="0D351042" w:rsidR="00842803" w:rsidRDefault="00842803" w:rsidP="0084280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224240DF" w14:textId="47BD66DA" w:rsidR="00842803" w:rsidRDefault="00842803" w:rsidP="00842803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3D15FE" w14:paraId="28C7E05C" w14:textId="77777777" w:rsidTr="00D852CE">
        <w:trPr>
          <w:trHeight w:val="350"/>
        </w:trPr>
        <w:tc>
          <w:tcPr>
            <w:tcW w:w="1525" w:type="dxa"/>
          </w:tcPr>
          <w:p w14:paraId="2C731BDC" w14:textId="17D6E8F4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70093A6" w14:textId="7A19828E" w:rsidR="003D15FE" w:rsidRDefault="00621D14" w:rsidP="003D15FE">
            <w:r>
              <w:t>bol-no</w:t>
            </w:r>
          </w:p>
        </w:tc>
        <w:tc>
          <w:tcPr>
            <w:tcW w:w="3147" w:type="dxa"/>
          </w:tcPr>
          <w:p w14:paraId="4C2D3825" w14:textId="5B5334B3" w:rsidR="003D15FE" w:rsidRDefault="00F42835" w:rsidP="003D15FE">
            <w:r>
              <w:t>Bill of Lading Number</w:t>
            </w:r>
          </w:p>
        </w:tc>
        <w:tc>
          <w:tcPr>
            <w:tcW w:w="2338" w:type="dxa"/>
          </w:tcPr>
          <w:p w14:paraId="7DCFD268" w14:textId="71531A7B" w:rsidR="003D15FE" w:rsidRDefault="00F42835" w:rsidP="003D15FE">
            <w:r w:rsidRPr="00F42835">
              <w:t>&gt;&gt;&gt;&gt;&gt;&gt;&gt;9</w:t>
            </w:r>
          </w:p>
        </w:tc>
      </w:tr>
      <w:tr w:rsidR="003D15FE" w14:paraId="0A2AAFD6" w14:textId="77777777" w:rsidTr="00D852CE">
        <w:trPr>
          <w:trHeight w:val="350"/>
        </w:trPr>
        <w:tc>
          <w:tcPr>
            <w:tcW w:w="1525" w:type="dxa"/>
          </w:tcPr>
          <w:p w14:paraId="16F6F793" w14:textId="4604A1B5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1B848730" w14:textId="72E38E59" w:rsidR="003D15FE" w:rsidRDefault="00621D14" w:rsidP="003D15FE">
            <w:r>
              <w:t>carrier</w:t>
            </w:r>
          </w:p>
        </w:tc>
        <w:tc>
          <w:tcPr>
            <w:tcW w:w="3147" w:type="dxa"/>
          </w:tcPr>
          <w:p w14:paraId="46430C89" w14:textId="40B5A38D" w:rsidR="003D15FE" w:rsidRDefault="00F42835" w:rsidP="003D15FE">
            <w:r>
              <w:t>Carrier</w:t>
            </w:r>
          </w:p>
        </w:tc>
        <w:tc>
          <w:tcPr>
            <w:tcW w:w="2338" w:type="dxa"/>
          </w:tcPr>
          <w:p w14:paraId="1544C448" w14:textId="23E88062" w:rsidR="003D15FE" w:rsidRDefault="00F42835" w:rsidP="003D15FE">
            <w:r w:rsidRPr="00F42835">
              <w:t>x(5)</w:t>
            </w:r>
          </w:p>
        </w:tc>
      </w:tr>
      <w:tr w:rsidR="003D15FE" w14:paraId="35DB1A3A" w14:textId="77777777" w:rsidTr="00D852CE">
        <w:trPr>
          <w:trHeight w:val="350"/>
        </w:trPr>
        <w:tc>
          <w:tcPr>
            <w:tcW w:w="1525" w:type="dxa"/>
          </w:tcPr>
          <w:p w14:paraId="22A868A1" w14:textId="6AEAB937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31C2B1B2" w14:textId="52841B5B" w:rsidR="003D15FE" w:rsidRDefault="00621D14" w:rsidP="003D15FE">
            <w:r>
              <w:t>cc-auth</w:t>
            </w:r>
          </w:p>
        </w:tc>
        <w:tc>
          <w:tcPr>
            <w:tcW w:w="3147" w:type="dxa"/>
          </w:tcPr>
          <w:p w14:paraId="1527BEE7" w14:textId="07C58F13" w:rsidR="003D15FE" w:rsidRDefault="00F42835" w:rsidP="003D15FE">
            <w:r>
              <w:t>Credit Card Authorization</w:t>
            </w:r>
          </w:p>
        </w:tc>
        <w:tc>
          <w:tcPr>
            <w:tcW w:w="2338" w:type="dxa"/>
          </w:tcPr>
          <w:p w14:paraId="30D3511A" w14:textId="16B6CBCD" w:rsidR="003D15FE" w:rsidRDefault="00F42835" w:rsidP="003D15FE">
            <w:r w:rsidRPr="00F42835">
              <w:t>x(</w:t>
            </w:r>
            <w:r>
              <w:t>30</w:t>
            </w:r>
            <w:r w:rsidRPr="00F42835">
              <w:t>)</w:t>
            </w:r>
          </w:p>
        </w:tc>
      </w:tr>
      <w:tr w:rsidR="003D15FE" w14:paraId="28229449" w14:textId="77777777" w:rsidTr="00D852CE">
        <w:trPr>
          <w:trHeight w:val="350"/>
        </w:trPr>
        <w:tc>
          <w:tcPr>
            <w:tcW w:w="1525" w:type="dxa"/>
          </w:tcPr>
          <w:p w14:paraId="3189FD5C" w14:textId="5C6CA8FE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15C9878B" w14:textId="4B223766" w:rsidR="003D15FE" w:rsidRDefault="00621D14" w:rsidP="003D15FE">
            <w:r>
              <w:t>cc-expiration</w:t>
            </w:r>
          </w:p>
        </w:tc>
        <w:tc>
          <w:tcPr>
            <w:tcW w:w="3147" w:type="dxa"/>
          </w:tcPr>
          <w:p w14:paraId="6F61A028" w14:textId="0F115E34" w:rsidR="003D15FE" w:rsidRDefault="00F42835" w:rsidP="003D15FE">
            <w:r>
              <w:t>Credit Card Expiration</w:t>
            </w:r>
          </w:p>
        </w:tc>
        <w:tc>
          <w:tcPr>
            <w:tcW w:w="2338" w:type="dxa"/>
          </w:tcPr>
          <w:p w14:paraId="0F4A155F" w14:textId="59907613" w:rsidR="003D15FE" w:rsidRDefault="00F42835" w:rsidP="003D15FE">
            <w:r w:rsidRPr="00F42835">
              <w:t>99/99/9999</w:t>
            </w:r>
          </w:p>
        </w:tc>
      </w:tr>
      <w:tr w:rsidR="003D15FE" w14:paraId="225F7B1D" w14:textId="77777777" w:rsidTr="00D852CE">
        <w:trPr>
          <w:trHeight w:val="350"/>
        </w:trPr>
        <w:tc>
          <w:tcPr>
            <w:tcW w:w="1525" w:type="dxa"/>
          </w:tcPr>
          <w:p w14:paraId="519F85E4" w14:textId="2F53154D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6FE05FB4" w14:textId="06C82BB2" w:rsidR="003D15FE" w:rsidRDefault="00621D14" w:rsidP="003D15FE">
            <w:r>
              <w:t>cc-name</w:t>
            </w:r>
          </w:p>
        </w:tc>
        <w:tc>
          <w:tcPr>
            <w:tcW w:w="3147" w:type="dxa"/>
          </w:tcPr>
          <w:p w14:paraId="0DC48177" w14:textId="5B739548" w:rsidR="003D15FE" w:rsidRDefault="00F42835" w:rsidP="003D15FE">
            <w:r>
              <w:t>Credit Card Holders Name</w:t>
            </w:r>
          </w:p>
        </w:tc>
        <w:tc>
          <w:tcPr>
            <w:tcW w:w="2338" w:type="dxa"/>
          </w:tcPr>
          <w:p w14:paraId="46A77C7C" w14:textId="7F6FD74C" w:rsidR="003D15FE" w:rsidRDefault="00F42835" w:rsidP="003D15FE">
            <w:r w:rsidRPr="00F42835">
              <w:t>x(</w:t>
            </w:r>
            <w:r>
              <w:t>30</w:t>
            </w:r>
            <w:r w:rsidRPr="00F42835">
              <w:t>)</w:t>
            </w:r>
          </w:p>
        </w:tc>
      </w:tr>
      <w:tr w:rsidR="003D15FE" w14:paraId="507C35E0" w14:textId="77777777" w:rsidTr="00D852CE">
        <w:trPr>
          <w:trHeight w:val="350"/>
        </w:trPr>
        <w:tc>
          <w:tcPr>
            <w:tcW w:w="1525" w:type="dxa"/>
          </w:tcPr>
          <w:p w14:paraId="4402C7C0" w14:textId="37857EA1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39B5DDC7" w14:textId="44768598" w:rsidR="003D15FE" w:rsidRDefault="00621D14" w:rsidP="003D15FE">
            <w:r>
              <w:t>cc-num</w:t>
            </w:r>
          </w:p>
        </w:tc>
        <w:tc>
          <w:tcPr>
            <w:tcW w:w="3147" w:type="dxa"/>
          </w:tcPr>
          <w:p w14:paraId="1109EAA5" w14:textId="42FF5320" w:rsidR="003D15FE" w:rsidRDefault="00F42835" w:rsidP="003D15FE">
            <w:r>
              <w:t>Credit Card Number</w:t>
            </w:r>
          </w:p>
        </w:tc>
        <w:tc>
          <w:tcPr>
            <w:tcW w:w="2338" w:type="dxa"/>
          </w:tcPr>
          <w:p w14:paraId="447B7D21" w14:textId="1EA5F100" w:rsidR="003D15FE" w:rsidRDefault="00F42835" w:rsidP="003D15FE">
            <w:r w:rsidRPr="00F42835">
              <w:t>x(</w:t>
            </w:r>
            <w:r>
              <w:t>20</w:t>
            </w:r>
            <w:r w:rsidRPr="00F42835">
              <w:t>)</w:t>
            </w:r>
          </w:p>
        </w:tc>
      </w:tr>
      <w:tr w:rsidR="003D15FE" w14:paraId="48D435F6" w14:textId="77777777" w:rsidTr="00D852CE">
        <w:trPr>
          <w:trHeight w:val="350"/>
        </w:trPr>
        <w:tc>
          <w:tcPr>
            <w:tcW w:w="1525" w:type="dxa"/>
          </w:tcPr>
          <w:p w14:paraId="482BB8E0" w14:textId="1AB6DC7F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06055CC" w14:textId="16AA3CCF" w:rsidR="003D15FE" w:rsidRDefault="00621D14" w:rsidP="003D15FE">
            <w:r>
              <w:t>cc-type</w:t>
            </w:r>
          </w:p>
        </w:tc>
        <w:tc>
          <w:tcPr>
            <w:tcW w:w="3147" w:type="dxa"/>
          </w:tcPr>
          <w:p w14:paraId="1AC84695" w14:textId="1462B522" w:rsidR="003D15FE" w:rsidRDefault="00F42835" w:rsidP="003D15FE">
            <w:r>
              <w:t>Credit Card Type</w:t>
            </w:r>
          </w:p>
        </w:tc>
        <w:tc>
          <w:tcPr>
            <w:tcW w:w="2338" w:type="dxa"/>
          </w:tcPr>
          <w:p w14:paraId="104882F2" w14:textId="4AF3E523" w:rsidR="003D15FE" w:rsidRDefault="00F42835" w:rsidP="003D15FE">
            <w:r w:rsidRPr="00F42835">
              <w:t>x(</w:t>
            </w:r>
            <w:r>
              <w:t>8</w:t>
            </w:r>
            <w:r w:rsidRPr="00F42835">
              <w:t>)</w:t>
            </w:r>
          </w:p>
        </w:tc>
      </w:tr>
      <w:tr w:rsidR="003D15FE" w14:paraId="54690FE0" w14:textId="77777777" w:rsidTr="00D852CE">
        <w:trPr>
          <w:trHeight w:val="350"/>
        </w:trPr>
        <w:tc>
          <w:tcPr>
            <w:tcW w:w="1525" w:type="dxa"/>
          </w:tcPr>
          <w:p w14:paraId="1026F31D" w14:textId="48946D68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414963B8" w14:textId="418F0178" w:rsidR="003D15FE" w:rsidRDefault="00621D14" w:rsidP="003D15FE">
            <w:r>
              <w:t>city</w:t>
            </w:r>
          </w:p>
        </w:tc>
        <w:tc>
          <w:tcPr>
            <w:tcW w:w="3147" w:type="dxa"/>
          </w:tcPr>
          <w:p w14:paraId="37836EEC" w14:textId="4EF42704" w:rsidR="003D15FE" w:rsidRDefault="00F42835" w:rsidP="003D15FE">
            <w:r>
              <w:t>City</w:t>
            </w:r>
          </w:p>
        </w:tc>
        <w:tc>
          <w:tcPr>
            <w:tcW w:w="2338" w:type="dxa"/>
          </w:tcPr>
          <w:p w14:paraId="48432ED9" w14:textId="32EEB893" w:rsidR="003D15FE" w:rsidRDefault="00F42835" w:rsidP="003D15FE">
            <w:r w:rsidRPr="00F42835">
              <w:t>x(</w:t>
            </w:r>
            <w:r>
              <w:t>1</w:t>
            </w:r>
            <w:r w:rsidRPr="00F42835">
              <w:t>5)</w:t>
            </w:r>
          </w:p>
        </w:tc>
      </w:tr>
      <w:tr w:rsidR="003D15FE" w14:paraId="4D29AE3A" w14:textId="77777777" w:rsidTr="00D852CE">
        <w:trPr>
          <w:trHeight w:val="350"/>
        </w:trPr>
        <w:tc>
          <w:tcPr>
            <w:tcW w:w="1525" w:type="dxa"/>
          </w:tcPr>
          <w:p w14:paraId="5D92E46E" w14:textId="113A8A55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67524AEB" w14:textId="37500CFE" w:rsidR="003D15FE" w:rsidRDefault="00621D14" w:rsidP="003D15FE">
            <w:r>
              <w:t>company</w:t>
            </w:r>
          </w:p>
        </w:tc>
        <w:tc>
          <w:tcPr>
            <w:tcW w:w="3147" w:type="dxa"/>
          </w:tcPr>
          <w:p w14:paraId="5B10F5FB" w14:textId="7E0FD34F" w:rsidR="003D15FE" w:rsidRDefault="00F42835" w:rsidP="003D15FE">
            <w:r>
              <w:t>Company</w:t>
            </w:r>
          </w:p>
        </w:tc>
        <w:tc>
          <w:tcPr>
            <w:tcW w:w="2338" w:type="dxa"/>
          </w:tcPr>
          <w:p w14:paraId="34B98B81" w14:textId="28D2199E" w:rsidR="003D15FE" w:rsidRDefault="00F42835" w:rsidP="003D15FE">
            <w:r w:rsidRPr="00F42835">
              <w:t>x(</w:t>
            </w:r>
            <w:r>
              <w:t>3</w:t>
            </w:r>
            <w:r w:rsidRPr="00F42835">
              <w:t>)</w:t>
            </w:r>
          </w:p>
        </w:tc>
      </w:tr>
      <w:tr w:rsidR="003D15FE" w14:paraId="27A5C8FE" w14:textId="77777777" w:rsidTr="00D852CE">
        <w:trPr>
          <w:trHeight w:val="350"/>
        </w:trPr>
        <w:tc>
          <w:tcPr>
            <w:tcW w:w="1525" w:type="dxa"/>
          </w:tcPr>
          <w:p w14:paraId="530DC328" w14:textId="712C2F12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204B870" w14:textId="51014D2E" w:rsidR="003D15FE" w:rsidRDefault="00621D14" w:rsidP="003D15FE">
            <w:r>
              <w:t>contract</w:t>
            </w:r>
          </w:p>
        </w:tc>
        <w:tc>
          <w:tcPr>
            <w:tcW w:w="3147" w:type="dxa"/>
          </w:tcPr>
          <w:p w14:paraId="1A24718A" w14:textId="307249FA" w:rsidR="003D15FE" w:rsidRDefault="00F42835" w:rsidP="003D15FE">
            <w:r>
              <w:t>Contact Name</w:t>
            </w:r>
          </w:p>
        </w:tc>
        <w:tc>
          <w:tcPr>
            <w:tcW w:w="2338" w:type="dxa"/>
          </w:tcPr>
          <w:p w14:paraId="03246E3D" w14:textId="37D39945" w:rsidR="003D15FE" w:rsidRDefault="00F42835" w:rsidP="003D15FE">
            <w:r w:rsidRPr="00F42835">
              <w:t>x(</w:t>
            </w:r>
            <w:r>
              <w:t>2</w:t>
            </w:r>
            <w:r w:rsidRPr="00F42835">
              <w:t>5)</w:t>
            </w:r>
          </w:p>
        </w:tc>
      </w:tr>
      <w:tr w:rsidR="003D15FE" w14:paraId="686902F4" w14:textId="77777777" w:rsidTr="00D852CE">
        <w:trPr>
          <w:trHeight w:val="350"/>
        </w:trPr>
        <w:tc>
          <w:tcPr>
            <w:tcW w:w="1525" w:type="dxa"/>
          </w:tcPr>
          <w:p w14:paraId="1E1C7FE9" w14:textId="4E977849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4663CAA3" w14:textId="477D2368" w:rsidR="003D15FE" w:rsidRDefault="00621D14" w:rsidP="003D15FE">
            <w:r>
              <w:t>curr-code</w:t>
            </w:r>
          </w:p>
        </w:tc>
        <w:tc>
          <w:tcPr>
            <w:tcW w:w="3147" w:type="dxa"/>
          </w:tcPr>
          <w:p w14:paraId="7D61A381" w14:textId="117D2116" w:rsidR="003D15FE" w:rsidRDefault="00F42835" w:rsidP="003D15FE">
            <w:r>
              <w:t>Currency Code</w:t>
            </w:r>
          </w:p>
        </w:tc>
        <w:tc>
          <w:tcPr>
            <w:tcW w:w="2338" w:type="dxa"/>
          </w:tcPr>
          <w:p w14:paraId="25CA9954" w14:textId="2FAA5E3E" w:rsidR="003D15FE" w:rsidRDefault="00F42835" w:rsidP="003D15FE">
            <w:r w:rsidRPr="00F42835">
              <w:t>x(</w:t>
            </w:r>
            <w:r>
              <w:t>3</w:t>
            </w:r>
            <w:r w:rsidRPr="00F42835">
              <w:t>)</w:t>
            </w:r>
          </w:p>
        </w:tc>
      </w:tr>
      <w:tr w:rsidR="003D15FE" w14:paraId="5896613E" w14:textId="77777777" w:rsidTr="00D852CE">
        <w:trPr>
          <w:trHeight w:val="350"/>
        </w:trPr>
        <w:tc>
          <w:tcPr>
            <w:tcW w:w="1525" w:type="dxa"/>
          </w:tcPr>
          <w:p w14:paraId="1FA349DF" w14:textId="0EDAEB95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655B3D2" w14:textId="553E86D1" w:rsidR="003D15FE" w:rsidRDefault="00621D14" w:rsidP="003D15FE">
            <w:r>
              <w:t>cust-name</w:t>
            </w:r>
          </w:p>
        </w:tc>
        <w:tc>
          <w:tcPr>
            <w:tcW w:w="3147" w:type="dxa"/>
          </w:tcPr>
          <w:p w14:paraId="30E067E4" w14:textId="0E3D30AC" w:rsidR="003D15FE" w:rsidRDefault="00F42835" w:rsidP="003D15FE">
            <w:r>
              <w:t>Customer Name</w:t>
            </w:r>
          </w:p>
        </w:tc>
        <w:tc>
          <w:tcPr>
            <w:tcW w:w="2338" w:type="dxa"/>
          </w:tcPr>
          <w:p w14:paraId="2BFE5F2F" w14:textId="5994BFE0" w:rsidR="003D15FE" w:rsidRDefault="00F42835" w:rsidP="003D15FE">
            <w:r w:rsidRPr="00F42835">
              <w:t>x(</w:t>
            </w:r>
            <w:r>
              <w:t>30</w:t>
            </w:r>
            <w:r w:rsidRPr="00F42835">
              <w:t>)</w:t>
            </w:r>
          </w:p>
        </w:tc>
      </w:tr>
      <w:tr w:rsidR="003D15FE" w14:paraId="3468BDF7" w14:textId="77777777" w:rsidTr="00D852CE">
        <w:trPr>
          <w:trHeight w:val="350"/>
        </w:trPr>
        <w:tc>
          <w:tcPr>
            <w:tcW w:w="1525" w:type="dxa"/>
          </w:tcPr>
          <w:p w14:paraId="1C1D7931" w14:textId="4B31987C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31BF1555" w14:textId="018AABE7" w:rsidR="003D15FE" w:rsidRDefault="00621D14" w:rsidP="003D15FE">
            <w:r>
              <w:t>cust-no</w:t>
            </w:r>
          </w:p>
        </w:tc>
        <w:tc>
          <w:tcPr>
            <w:tcW w:w="3147" w:type="dxa"/>
          </w:tcPr>
          <w:p w14:paraId="0AA23121" w14:textId="39D81B02" w:rsidR="003D15FE" w:rsidRDefault="00F42835" w:rsidP="003D15FE">
            <w:r>
              <w:t>Cust</w:t>
            </w:r>
            <w:r w:rsidR="00C63016">
              <w:t>omer Number</w:t>
            </w:r>
          </w:p>
        </w:tc>
        <w:tc>
          <w:tcPr>
            <w:tcW w:w="2338" w:type="dxa"/>
          </w:tcPr>
          <w:p w14:paraId="0B436AE6" w14:textId="06C58EC5" w:rsidR="003D15FE" w:rsidRDefault="00F42835" w:rsidP="003D15FE">
            <w:r w:rsidRPr="00F42835">
              <w:t>x(</w:t>
            </w:r>
            <w:r>
              <w:t>8</w:t>
            </w:r>
            <w:r w:rsidRPr="00F42835">
              <w:t>)</w:t>
            </w:r>
          </w:p>
        </w:tc>
      </w:tr>
      <w:tr w:rsidR="003D15FE" w14:paraId="4F0D1644" w14:textId="77777777" w:rsidTr="00D852CE">
        <w:trPr>
          <w:trHeight w:val="350"/>
        </w:trPr>
        <w:tc>
          <w:tcPr>
            <w:tcW w:w="1525" w:type="dxa"/>
          </w:tcPr>
          <w:p w14:paraId="314C805A" w14:textId="300D5904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EE4CB72" w14:textId="12BAE3EE" w:rsidR="003D15FE" w:rsidRDefault="00621D14" w:rsidP="003D15FE">
            <w:r>
              <w:t>deleted</w:t>
            </w:r>
          </w:p>
        </w:tc>
        <w:tc>
          <w:tcPr>
            <w:tcW w:w="3147" w:type="dxa"/>
          </w:tcPr>
          <w:p w14:paraId="0A5DAA96" w14:textId="1B60DF4E" w:rsidR="003D15FE" w:rsidRDefault="00F42835" w:rsidP="003D15FE">
            <w:r>
              <w:t>Deleted?</w:t>
            </w:r>
          </w:p>
        </w:tc>
        <w:tc>
          <w:tcPr>
            <w:tcW w:w="2338" w:type="dxa"/>
          </w:tcPr>
          <w:p w14:paraId="4665EB9F" w14:textId="5B0E2321" w:rsidR="003D15FE" w:rsidRDefault="00F42835" w:rsidP="003D15FE">
            <w:r w:rsidRPr="00F42835">
              <w:t>Y/N</w:t>
            </w:r>
          </w:p>
        </w:tc>
      </w:tr>
      <w:tr w:rsidR="003D15FE" w14:paraId="47E56E81" w14:textId="77777777" w:rsidTr="00D852CE">
        <w:trPr>
          <w:trHeight w:val="350"/>
        </w:trPr>
        <w:tc>
          <w:tcPr>
            <w:tcW w:w="1525" w:type="dxa"/>
          </w:tcPr>
          <w:p w14:paraId="441C10EF" w14:textId="68CCC778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03C27FB0" w14:textId="01A2FEEF" w:rsidR="003D15FE" w:rsidRDefault="00621D14" w:rsidP="003D15FE">
            <w:r>
              <w:t>ex-rate</w:t>
            </w:r>
          </w:p>
        </w:tc>
        <w:tc>
          <w:tcPr>
            <w:tcW w:w="3147" w:type="dxa"/>
          </w:tcPr>
          <w:p w14:paraId="57A934C4" w14:textId="71CDF8E9" w:rsidR="003D15FE" w:rsidRDefault="00C63016" w:rsidP="003D15FE">
            <w:r>
              <w:t>Exchange Rate</w:t>
            </w:r>
          </w:p>
        </w:tc>
        <w:tc>
          <w:tcPr>
            <w:tcW w:w="2338" w:type="dxa"/>
          </w:tcPr>
          <w:p w14:paraId="115A1507" w14:textId="178DDB7B" w:rsidR="003D15FE" w:rsidRDefault="00F42835" w:rsidP="003D15FE">
            <w:r w:rsidRPr="00F42835">
              <w:t>-&gt;&gt;,&gt;&gt;9.99&lt;&lt;&lt;&lt;&lt;</w:t>
            </w:r>
          </w:p>
        </w:tc>
      </w:tr>
      <w:tr w:rsidR="003D15FE" w14:paraId="7E437DDD" w14:textId="77777777" w:rsidTr="00D852CE">
        <w:trPr>
          <w:trHeight w:val="350"/>
        </w:trPr>
        <w:tc>
          <w:tcPr>
            <w:tcW w:w="1525" w:type="dxa"/>
          </w:tcPr>
          <w:p w14:paraId="47CD3736" w14:textId="7DE0A31C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26CBDF1F" w14:textId="385FFBC1" w:rsidR="003D15FE" w:rsidRDefault="00621D14" w:rsidP="003D15FE">
            <w:r>
              <w:t>f-bill</w:t>
            </w:r>
          </w:p>
        </w:tc>
        <w:tc>
          <w:tcPr>
            <w:tcW w:w="3147" w:type="dxa"/>
          </w:tcPr>
          <w:p w14:paraId="763B6D31" w14:textId="48A77381" w:rsidR="003D15FE" w:rsidRDefault="00F42835" w:rsidP="003D15FE">
            <w:r>
              <w:t>Bill Freight?</w:t>
            </w:r>
          </w:p>
        </w:tc>
        <w:tc>
          <w:tcPr>
            <w:tcW w:w="2338" w:type="dxa"/>
          </w:tcPr>
          <w:p w14:paraId="60D8F533" w14:textId="211FCBAC" w:rsidR="003D15FE" w:rsidRDefault="00F42835" w:rsidP="003D15FE">
            <w:r w:rsidRPr="00F42835">
              <w:t>Y/N</w:t>
            </w:r>
          </w:p>
        </w:tc>
      </w:tr>
      <w:tr w:rsidR="003D15FE" w14:paraId="1027B733" w14:textId="77777777" w:rsidTr="00D852CE">
        <w:trPr>
          <w:trHeight w:val="350"/>
        </w:trPr>
        <w:tc>
          <w:tcPr>
            <w:tcW w:w="1525" w:type="dxa"/>
          </w:tcPr>
          <w:p w14:paraId="7E408D67" w14:textId="44F1027D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0D7DAE05" w14:textId="62BCEA08" w:rsidR="003D15FE" w:rsidRDefault="00621D14" w:rsidP="003D15FE">
            <w:r>
              <w:t>fob-code</w:t>
            </w:r>
          </w:p>
        </w:tc>
        <w:tc>
          <w:tcPr>
            <w:tcW w:w="3147" w:type="dxa"/>
          </w:tcPr>
          <w:p w14:paraId="2989A433" w14:textId="410B7F53" w:rsidR="003D15FE" w:rsidRDefault="00F42835" w:rsidP="003D15FE">
            <w:r>
              <w:t>FOB Code</w:t>
            </w:r>
          </w:p>
        </w:tc>
        <w:tc>
          <w:tcPr>
            <w:tcW w:w="2338" w:type="dxa"/>
          </w:tcPr>
          <w:p w14:paraId="206CFCB7" w14:textId="217C9401" w:rsidR="003D15FE" w:rsidRDefault="00F42835" w:rsidP="003D15FE">
            <w:r w:rsidRPr="00F42835">
              <w:t>x(5)</w:t>
            </w:r>
          </w:p>
        </w:tc>
      </w:tr>
      <w:tr w:rsidR="003D15FE" w14:paraId="75CF5240" w14:textId="77777777" w:rsidTr="00D852CE">
        <w:trPr>
          <w:trHeight w:val="350"/>
        </w:trPr>
        <w:tc>
          <w:tcPr>
            <w:tcW w:w="1525" w:type="dxa"/>
          </w:tcPr>
          <w:p w14:paraId="5EABD446" w14:textId="340BB44B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00FB7CD7" w14:textId="575FDE08" w:rsidR="003D15FE" w:rsidRDefault="00621D14" w:rsidP="003D15FE">
            <w:r>
              <w:t>frt-pay</w:t>
            </w:r>
          </w:p>
        </w:tc>
        <w:tc>
          <w:tcPr>
            <w:tcW w:w="3147" w:type="dxa"/>
          </w:tcPr>
          <w:p w14:paraId="4AF0FDCD" w14:textId="0E397EEF" w:rsidR="003D15FE" w:rsidRDefault="00F42835" w:rsidP="003D15FE">
            <w:r>
              <w:t>Freight Pay Code</w:t>
            </w:r>
          </w:p>
        </w:tc>
        <w:tc>
          <w:tcPr>
            <w:tcW w:w="2338" w:type="dxa"/>
          </w:tcPr>
          <w:p w14:paraId="1A457612" w14:textId="06D83F89" w:rsidR="003D15FE" w:rsidRDefault="00F42835" w:rsidP="003D15FE">
            <w:r w:rsidRPr="00F42835">
              <w:t>x(</w:t>
            </w:r>
            <w:r>
              <w:t>1</w:t>
            </w:r>
            <w:r w:rsidRPr="00F42835">
              <w:t>)</w:t>
            </w:r>
          </w:p>
        </w:tc>
      </w:tr>
      <w:tr w:rsidR="003D15FE" w14:paraId="1ECE84EF" w14:textId="77777777" w:rsidTr="00D852CE">
        <w:trPr>
          <w:trHeight w:val="350"/>
        </w:trPr>
        <w:tc>
          <w:tcPr>
            <w:tcW w:w="1525" w:type="dxa"/>
          </w:tcPr>
          <w:p w14:paraId="2D93468E" w14:textId="514F23AF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06067F3F" w14:textId="0E36DF95" w:rsidR="003D15FE" w:rsidRDefault="00621D14" w:rsidP="003D15FE">
            <w:r>
              <w:t>fuel-bill</w:t>
            </w:r>
          </w:p>
        </w:tc>
        <w:tc>
          <w:tcPr>
            <w:tcW w:w="3147" w:type="dxa"/>
          </w:tcPr>
          <w:p w14:paraId="424C3634" w14:textId="3C85AECD" w:rsidR="003D15FE" w:rsidRDefault="00F42835" w:rsidP="003D15FE">
            <w:r>
              <w:t>Bill Fuel?</w:t>
            </w:r>
          </w:p>
        </w:tc>
        <w:tc>
          <w:tcPr>
            <w:tcW w:w="2338" w:type="dxa"/>
          </w:tcPr>
          <w:p w14:paraId="00C84A14" w14:textId="05439AB3" w:rsidR="003D15FE" w:rsidRDefault="00F42835" w:rsidP="003D15FE">
            <w:r w:rsidRPr="00F42835">
              <w:t>Y/N</w:t>
            </w:r>
          </w:p>
        </w:tc>
      </w:tr>
      <w:tr w:rsidR="003D15FE" w14:paraId="341757B7" w14:textId="77777777" w:rsidTr="00D852CE">
        <w:trPr>
          <w:trHeight w:val="350"/>
        </w:trPr>
        <w:tc>
          <w:tcPr>
            <w:tcW w:w="1525" w:type="dxa"/>
          </w:tcPr>
          <w:p w14:paraId="73CE89FB" w14:textId="26BB0EF0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59060A0" w14:textId="3DDAAAF7" w:rsidR="003D15FE" w:rsidRDefault="00621D14" w:rsidP="003D15FE">
            <w:r>
              <w:t>inv-date</w:t>
            </w:r>
          </w:p>
        </w:tc>
        <w:tc>
          <w:tcPr>
            <w:tcW w:w="3147" w:type="dxa"/>
          </w:tcPr>
          <w:p w14:paraId="1ED7B4B7" w14:textId="4494CF0C" w:rsidR="003D15FE" w:rsidRDefault="00F42835" w:rsidP="003D15FE">
            <w:r>
              <w:t>Invoice Date</w:t>
            </w:r>
          </w:p>
        </w:tc>
        <w:tc>
          <w:tcPr>
            <w:tcW w:w="2338" w:type="dxa"/>
          </w:tcPr>
          <w:p w14:paraId="543C9B1C" w14:textId="0F094B98" w:rsidR="003D15FE" w:rsidRDefault="00F42835" w:rsidP="003D15FE">
            <w:r w:rsidRPr="00F42835">
              <w:t>99/99/9999</w:t>
            </w:r>
          </w:p>
        </w:tc>
      </w:tr>
      <w:tr w:rsidR="003D15FE" w14:paraId="599134A9" w14:textId="77777777" w:rsidTr="00D852CE">
        <w:trPr>
          <w:trHeight w:val="350"/>
        </w:trPr>
        <w:tc>
          <w:tcPr>
            <w:tcW w:w="1525" w:type="dxa"/>
          </w:tcPr>
          <w:p w14:paraId="7E8CD973" w14:textId="2EDB8B07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7C7F0609" w14:textId="2141E6B4" w:rsidR="003D15FE" w:rsidRDefault="00621D14" w:rsidP="003D15FE">
            <w:r>
              <w:t>inv-no</w:t>
            </w:r>
          </w:p>
        </w:tc>
        <w:tc>
          <w:tcPr>
            <w:tcW w:w="3147" w:type="dxa"/>
          </w:tcPr>
          <w:p w14:paraId="301791D0" w14:textId="3474856A" w:rsidR="003D15FE" w:rsidRDefault="00F42835" w:rsidP="003D15FE">
            <w:r>
              <w:t>Invoice Number</w:t>
            </w:r>
          </w:p>
        </w:tc>
        <w:tc>
          <w:tcPr>
            <w:tcW w:w="2338" w:type="dxa"/>
          </w:tcPr>
          <w:p w14:paraId="1341ACDC" w14:textId="31FFF92A" w:rsidR="003D15FE" w:rsidRDefault="00F42835" w:rsidP="003D15FE">
            <w:r w:rsidRPr="00F42835">
              <w:t>&gt;&gt;&gt;&gt;&gt;9</w:t>
            </w:r>
          </w:p>
        </w:tc>
      </w:tr>
      <w:tr w:rsidR="003D15FE" w14:paraId="1DB778BF" w14:textId="77777777" w:rsidTr="00D852CE">
        <w:trPr>
          <w:trHeight w:val="350"/>
        </w:trPr>
        <w:tc>
          <w:tcPr>
            <w:tcW w:w="1525" w:type="dxa"/>
          </w:tcPr>
          <w:p w14:paraId="329E0ED6" w14:textId="115FD3E7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74AC009B" w14:textId="4E6DD784" w:rsidR="003D15FE" w:rsidRDefault="00621D14" w:rsidP="003D15FE">
            <w:r>
              <w:t>posted</w:t>
            </w:r>
          </w:p>
        </w:tc>
        <w:tc>
          <w:tcPr>
            <w:tcW w:w="3147" w:type="dxa"/>
          </w:tcPr>
          <w:p w14:paraId="05A0247C" w14:textId="05D2EBB3" w:rsidR="003D15FE" w:rsidRDefault="00F42835" w:rsidP="003D15FE">
            <w:r>
              <w:t>Posted</w:t>
            </w:r>
            <w:r w:rsidR="00C63016">
              <w:t>?</w:t>
            </w:r>
          </w:p>
        </w:tc>
        <w:tc>
          <w:tcPr>
            <w:tcW w:w="2338" w:type="dxa"/>
          </w:tcPr>
          <w:p w14:paraId="6BA46B5B" w14:textId="288BEE1B" w:rsidR="003D15FE" w:rsidRDefault="00F42835" w:rsidP="003D15FE">
            <w:r w:rsidRPr="00F42835">
              <w:t>y/n</w:t>
            </w:r>
          </w:p>
        </w:tc>
      </w:tr>
      <w:tr w:rsidR="003D15FE" w14:paraId="45BA6FC9" w14:textId="77777777" w:rsidTr="00D852CE">
        <w:trPr>
          <w:trHeight w:val="350"/>
        </w:trPr>
        <w:tc>
          <w:tcPr>
            <w:tcW w:w="1525" w:type="dxa"/>
          </w:tcPr>
          <w:p w14:paraId="22A00670" w14:textId="50DD51CB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7023C25D" w14:textId="5FA3091F" w:rsidR="003D15FE" w:rsidRDefault="00621D14" w:rsidP="003D15FE">
            <w:r>
              <w:t>printed</w:t>
            </w:r>
          </w:p>
        </w:tc>
        <w:tc>
          <w:tcPr>
            <w:tcW w:w="3147" w:type="dxa"/>
          </w:tcPr>
          <w:p w14:paraId="26E45529" w14:textId="4EC1ED77" w:rsidR="003D15FE" w:rsidRDefault="00F42835" w:rsidP="003D15FE">
            <w:r>
              <w:t>Printed?</w:t>
            </w:r>
          </w:p>
        </w:tc>
        <w:tc>
          <w:tcPr>
            <w:tcW w:w="2338" w:type="dxa"/>
          </w:tcPr>
          <w:p w14:paraId="20A3C49D" w14:textId="24C02C34" w:rsidR="003D15FE" w:rsidRDefault="00F42835" w:rsidP="003D15FE">
            <w:r w:rsidRPr="00F42835">
              <w:t>y/n</w:t>
            </w:r>
          </w:p>
        </w:tc>
      </w:tr>
      <w:tr w:rsidR="003D15FE" w14:paraId="02F0E9B2" w14:textId="77777777" w:rsidTr="00D852CE">
        <w:trPr>
          <w:trHeight w:val="350"/>
        </w:trPr>
        <w:tc>
          <w:tcPr>
            <w:tcW w:w="1525" w:type="dxa"/>
          </w:tcPr>
          <w:p w14:paraId="1C5F4711" w14:textId="3A8AD50F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0E3610E0" w14:textId="0672D26B" w:rsidR="003D15FE" w:rsidRDefault="00621D14" w:rsidP="003D15FE">
            <w:r>
              <w:t>r-no</w:t>
            </w:r>
          </w:p>
        </w:tc>
        <w:tc>
          <w:tcPr>
            <w:tcW w:w="3147" w:type="dxa"/>
          </w:tcPr>
          <w:p w14:paraId="4B320F9B" w14:textId="0950FA85" w:rsidR="003D15FE" w:rsidRDefault="00F42835" w:rsidP="003D15FE">
            <w:r>
              <w:t>Unique Internal Number</w:t>
            </w:r>
          </w:p>
        </w:tc>
        <w:tc>
          <w:tcPr>
            <w:tcW w:w="2338" w:type="dxa"/>
          </w:tcPr>
          <w:p w14:paraId="5A8D89EB" w14:textId="7841CDB5" w:rsidR="003D15FE" w:rsidRDefault="00F42835" w:rsidP="003D15FE">
            <w:r w:rsidRPr="00F42835">
              <w:t>&gt;&gt;&gt;&gt;&gt;&gt;&gt;9</w:t>
            </w:r>
          </w:p>
        </w:tc>
      </w:tr>
      <w:tr w:rsidR="003D15FE" w14:paraId="08A2DD42" w14:textId="77777777" w:rsidTr="00D852CE">
        <w:trPr>
          <w:trHeight w:val="350"/>
        </w:trPr>
        <w:tc>
          <w:tcPr>
            <w:tcW w:w="1525" w:type="dxa"/>
          </w:tcPr>
          <w:p w14:paraId="6F4205A9" w14:textId="0B9B1C71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2E026D9" w14:textId="36C8EFE1" w:rsidR="003D15FE" w:rsidRDefault="00621D14" w:rsidP="003D15FE">
            <w:r>
              <w:t>rec_key</w:t>
            </w:r>
          </w:p>
        </w:tc>
        <w:tc>
          <w:tcPr>
            <w:tcW w:w="3147" w:type="dxa"/>
          </w:tcPr>
          <w:p w14:paraId="7C3F2660" w14:textId="21915F14" w:rsidR="003D15FE" w:rsidRDefault="00F42835" w:rsidP="003D15FE">
            <w:r>
              <w:t>Rec Key</w:t>
            </w:r>
          </w:p>
        </w:tc>
        <w:tc>
          <w:tcPr>
            <w:tcW w:w="2338" w:type="dxa"/>
          </w:tcPr>
          <w:p w14:paraId="1DB01F06" w14:textId="4AB54583" w:rsidR="003D15FE" w:rsidRDefault="00F42835" w:rsidP="003D15FE">
            <w:r w:rsidRPr="00F42835">
              <w:t>x(</w:t>
            </w:r>
            <w:r>
              <w:t>20</w:t>
            </w:r>
            <w:r w:rsidRPr="00F42835">
              <w:t>)</w:t>
            </w:r>
          </w:p>
        </w:tc>
      </w:tr>
      <w:tr w:rsidR="003D15FE" w14:paraId="49D61DAE" w14:textId="77777777" w:rsidTr="00D852CE">
        <w:trPr>
          <w:trHeight w:val="350"/>
        </w:trPr>
        <w:tc>
          <w:tcPr>
            <w:tcW w:w="1525" w:type="dxa"/>
          </w:tcPr>
          <w:p w14:paraId="6B0EE9AB" w14:textId="602959EB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362723E8" w14:textId="71953CBB" w:rsidR="003D15FE" w:rsidRDefault="00621D14" w:rsidP="003D15FE">
            <w:r>
              <w:t>s-comm</w:t>
            </w:r>
          </w:p>
        </w:tc>
        <w:tc>
          <w:tcPr>
            <w:tcW w:w="3147" w:type="dxa"/>
          </w:tcPr>
          <w:p w14:paraId="16994C95" w14:textId="31312981" w:rsidR="003D15FE" w:rsidRDefault="00F42835" w:rsidP="003D15FE">
            <w:r>
              <w:t>Commission</w:t>
            </w:r>
            <w:r w:rsidR="00C63016">
              <w:t xml:space="preserve"> Percentage</w:t>
            </w:r>
          </w:p>
        </w:tc>
        <w:tc>
          <w:tcPr>
            <w:tcW w:w="2338" w:type="dxa"/>
          </w:tcPr>
          <w:p w14:paraId="121BA6AE" w14:textId="6834BB85" w:rsidR="003D15FE" w:rsidRDefault="00F42835" w:rsidP="003D15FE">
            <w:r w:rsidRPr="00F42835">
              <w:t>&gt;&gt;9.99</w:t>
            </w:r>
          </w:p>
        </w:tc>
      </w:tr>
      <w:tr w:rsidR="003D15FE" w14:paraId="1F4DB8B8" w14:textId="77777777" w:rsidTr="00D852CE">
        <w:trPr>
          <w:trHeight w:val="350"/>
        </w:trPr>
        <w:tc>
          <w:tcPr>
            <w:tcW w:w="1525" w:type="dxa"/>
          </w:tcPr>
          <w:p w14:paraId="363D6617" w14:textId="102B0A07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6C825DF0" w14:textId="490700AD" w:rsidR="003D15FE" w:rsidRDefault="00621D14" w:rsidP="003D15FE">
            <w:r>
              <w:t>s-pct</w:t>
            </w:r>
          </w:p>
        </w:tc>
        <w:tc>
          <w:tcPr>
            <w:tcW w:w="3147" w:type="dxa"/>
          </w:tcPr>
          <w:p w14:paraId="605ABB5E" w14:textId="50AFBD66" w:rsidR="003D15FE" w:rsidRDefault="00F42835" w:rsidP="003D15FE">
            <w:r>
              <w:t>Percentage</w:t>
            </w:r>
          </w:p>
        </w:tc>
        <w:tc>
          <w:tcPr>
            <w:tcW w:w="2338" w:type="dxa"/>
          </w:tcPr>
          <w:p w14:paraId="13D2F6AB" w14:textId="262E2204" w:rsidR="003D15FE" w:rsidRDefault="00F42835" w:rsidP="003D15FE">
            <w:r w:rsidRPr="00F42835">
              <w:t>&gt;&gt;9.99</w:t>
            </w:r>
          </w:p>
        </w:tc>
      </w:tr>
      <w:tr w:rsidR="003D15FE" w14:paraId="53A68FE9" w14:textId="77777777" w:rsidTr="00D852CE">
        <w:trPr>
          <w:trHeight w:val="350"/>
        </w:trPr>
        <w:tc>
          <w:tcPr>
            <w:tcW w:w="1525" w:type="dxa"/>
          </w:tcPr>
          <w:p w14:paraId="03B41FF9" w14:textId="69F8119F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303B3E9E" w14:textId="0115F771" w:rsidR="003D15FE" w:rsidRDefault="00621D14" w:rsidP="003D15FE">
            <w:r>
              <w:t>ship-i</w:t>
            </w:r>
          </w:p>
        </w:tc>
        <w:tc>
          <w:tcPr>
            <w:tcW w:w="3147" w:type="dxa"/>
          </w:tcPr>
          <w:p w14:paraId="6BDDFED9" w14:textId="420FF6AA" w:rsidR="003D15FE" w:rsidRDefault="00F42835" w:rsidP="003D15FE">
            <w:r>
              <w:t>Shipping Instructions</w:t>
            </w:r>
          </w:p>
        </w:tc>
        <w:tc>
          <w:tcPr>
            <w:tcW w:w="2338" w:type="dxa"/>
          </w:tcPr>
          <w:p w14:paraId="3E86C7AA" w14:textId="174286DD" w:rsidR="003D15FE" w:rsidRDefault="00F42835" w:rsidP="003D15FE">
            <w:r w:rsidRPr="00F42835">
              <w:t>x(</w:t>
            </w:r>
            <w:r>
              <w:t>30</w:t>
            </w:r>
            <w:r w:rsidRPr="00F42835">
              <w:t>)</w:t>
            </w:r>
          </w:p>
        </w:tc>
      </w:tr>
      <w:tr w:rsidR="003D15FE" w14:paraId="61C7EAFD" w14:textId="77777777" w:rsidTr="00D852CE">
        <w:trPr>
          <w:trHeight w:val="350"/>
        </w:trPr>
        <w:tc>
          <w:tcPr>
            <w:tcW w:w="1525" w:type="dxa"/>
          </w:tcPr>
          <w:p w14:paraId="37EBBE9A" w14:textId="735CB640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69FBF56E" w14:textId="106FDD39" w:rsidR="003D15FE" w:rsidRDefault="00621D14" w:rsidP="003D15FE">
            <w:r>
              <w:t>sman</w:t>
            </w:r>
          </w:p>
        </w:tc>
        <w:tc>
          <w:tcPr>
            <w:tcW w:w="3147" w:type="dxa"/>
          </w:tcPr>
          <w:p w14:paraId="020374DA" w14:textId="2D47C7D6" w:rsidR="003D15FE" w:rsidRDefault="00F42835" w:rsidP="003D15FE">
            <w:r>
              <w:t>Salesman Code</w:t>
            </w:r>
          </w:p>
        </w:tc>
        <w:tc>
          <w:tcPr>
            <w:tcW w:w="2338" w:type="dxa"/>
          </w:tcPr>
          <w:p w14:paraId="59A67449" w14:textId="74458C7B" w:rsidR="003D15FE" w:rsidRDefault="00F42835" w:rsidP="003D15FE">
            <w:r w:rsidRPr="00F42835">
              <w:t>x(</w:t>
            </w:r>
            <w:r>
              <w:t>3</w:t>
            </w:r>
            <w:r w:rsidRPr="00F42835">
              <w:t>)</w:t>
            </w:r>
          </w:p>
        </w:tc>
      </w:tr>
      <w:tr w:rsidR="003D15FE" w14:paraId="4DF57369" w14:textId="77777777" w:rsidTr="00D852CE">
        <w:trPr>
          <w:trHeight w:val="350"/>
        </w:trPr>
        <w:tc>
          <w:tcPr>
            <w:tcW w:w="1525" w:type="dxa"/>
          </w:tcPr>
          <w:p w14:paraId="4D8ECDEA" w14:textId="18B8A500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7A7E7A52" w14:textId="7048404F" w:rsidR="003D15FE" w:rsidRDefault="00621D14" w:rsidP="003D15FE">
            <w:r>
              <w:t>sname</w:t>
            </w:r>
          </w:p>
        </w:tc>
        <w:tc>
          <w:tcPr>
            <w:tcW w:w="3147" w:type="dxa"/>
          </w:tcPr>
          <w:p w14:paraId="6127A6B4" w14:textId="1D74DBF0" w:rsidR="003D15FE" w:rsidRDefault="00F42835" w:rsidP="003D15FE">
            <w:r>
              <w:t>Salesman Name</w:t>
            </w:r>
          </w:p>
        </w:tc>
        <w:tc>
          <w:tcPr>
            <w:tcW w:w="2338" w:type="dxa"/>
          </w:tcPr>
          <w:p w14:paraId="49333E9A" w14:textId="2788FA50" w:rsidR="003D15FE" w:rsidRDefault="00F42835" w:rsidP="003D15FE">
            <w:r w:rsidRPr="00F42835">
              <w:t>x(</w:t>
            </w:r>
            <w:r>
              <w:t>20</w:t>
            </w:r>
            <w:r w:rsidRPr="00F42835">
              <w:t>)</w:t>
            </w:r>
          </w:p>
        </w:tc>
      </w:tr>
      <w:tr w:rsidR="003D15FE" w14:paraId="1C3E738F" w14:textId="77777777" w:rsidTr="00D852CE">
        <w:trPr>
          <w:trHeight w:val="350"/>
        </w:trPr>
        <w:tc>
          <w:tcPr>
            <w:tcW w:w="1525" w:type="dxa"/>
          </w:tcPr>
          <w:p w14:paraId="5C595856" w14:textId="27D94554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6A9EC93C" w14:textId="4F6F66A0" w:rsidR="003D15FE" w:rsidRDefault="00621D14" w:rsidP="003D15FE">
            <w:r>
              <w:t>sold-addr</w:t>
            </w:r>
          </w:p>
        </w:tc>
        <w:tc>
          <w:tcPr>
            <w:tcW w:w="3147" w:type="dxa"/>
          </w:tcPr>
          <w:p w14:paraId="689AF583" w14:textId="6F93D680" w:rsidR="003D15FE" w:rsidRDefault="00F42835" w:rsidP="003D15FE">
            <w:r>
              <w:t>Sold-To Street Address</w:t>
            </w:r>
          </w:p>
        </w:tc>
        <w:tc>
          <w:tcPr>
            <w:tcW w:w="2338" w:type="dxa"/>
          </w:tcPr>
          <w:p w14:paraId="1BC97FF4" w14:textId="6A8E20BB" w:rsidR="003D15FE" w:rsidRDefault="00F42835" w:rsidP="003D15FE">
            <w:r w:rsidRPr="00F42835">
              <w:t>x(</w:t>
            </w:r>
            <w:r>
              <w:t>30</w:t>
            </w:r>
            <w:r w:rsidRPr="00F42835">
              <w:t>)</w:t>
            </w:r>
          </w:p>
        </w:tc>
      </w:tr>
      <w:tr w:rsidR="003D15FE" w14:paraId="7D8ED63E" w14:textId="77777777" w:rsidTr="00D852CE">
        <w:trPr>
          <w:trHeight w:val="350"/>
        </w:trPr>
        <w:tc>
          <w:tcPr>
            <w:tcW w:w="1525" w:type="dxa"/>
          </w:tcPr>
          <w:p w14:paraId="22E3E61B" w14:textId="654F9F70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1BFF5348" w14:textId="25D1398E" w:rsidR="003D15FE" w:rsidRDefault="00621D14" w:rsidP="003D15FE">
            <w:r>
              <w:t>sold-city</w:t>
            </w:r>
          </w:p>
        </w:tc>
        <w:tc>
          <w:tcPr>
            <w:tcW w:w="3147" w:type="dxa"/>
          </w:tcPr>
          <w:p w14:paraId="2D2AB0D9" w14:textId="4D2372C7" w:rsidR="003D15FE" w:rsidRDefault="00C63016" w:rsidP="003D15FE">
            <w:r>
              <w:t xml:space="preserve">Sold-To </w:t>
            </w:r>
            <w:r w:rsidR="00F42835">
              <w:t>City</w:t>
            </w:r>
          </w:p>
        </w:tc>
        <w:tc>
          <w:tcPr>
            <w:tcW w:w="2338" w:type="dxa"/>
          </w:tcPr>
          <w:p w14:paraId="59CF3771" w14:textId="15ED07B5" w:rsidR="003D15FE" w:rsidRDefault="00F42835" w:rsidP="003D15FE">
            <w:r w:rsidRPr="00F42835">
              <w:t>x(</w:t>
            </w:r>
            <w:r>
              <w:t>1</w:t>
            </w:r>
            <w:r w:rsidRPr="00F42835">
              <w:t>5)</w:t>
            </w:r>
          </w:p>
        </w:tc>
      </w:tr>
      <w:tr w:rsidR="003D15FE" w14:paraId="36CE6120" w14:textId="77777777" w:rsidTr="00D852CE">
        <w:trPr>
          <w:trHeight w:val="350"/>
        </w:trPr>
        <w:tc>
          <w:tcPr>
            <w:tcW w:w="1525" w:type="dxa"/>
          </w:tcPr>
          <w:p w14:paraId="6BBE13D0" w14:textId="51FFA4E2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760B062D" w14:textId="025D06B8" w:rsidR="003D15FE" w:rsidRDefault="00621D14" w:rsidP="003D15FE">
            <w:r>
              <w:t>sold-name</w:t>
            </w:r>
          </w:p>
        </w:tc>
        <w:tc>
          <w:tcPr>
            <w:tcW w:w="3147" w:type="dxa"/>
          </w:tcPr>
          <w:p w14:paraId="1FF8D0AE" w14:textId="1C18657F" w:rsidR="003D15FE" w:rsidRDefault="00C63016" w:rsidP="003D15FE">
            <w:r>
              <w:t xml:space="preserve">Sold-To </w:t>
            </w:r>
            <w:r w:rsidR="00F42835">
              <w:t>Name</w:t>
            </w:r>
          </w:p>
        </w:tc>
        <w:tc>
          <w:tcPr>
            <w:tcW w:w="2338" w:type="dxa"/>
          </w:tcPr>
          <w:p w14:paraId="276A5F15" w14:textId="27E97FEE" w:rsidR="003D15FE" w:rsidRDefault="00F42835" w:rsidP="003D15FE">
            <w:r w:rsidRPr="00F42835">
              <w:t>x(</w:t>
            </w:r>
            <w:r>
              <w:t>30</w:t>
            </w:r>
            <w:r w:rsidRPr="00F42835">
              <w:t>)</w:t>
            </w:r>
          </w:p>
        </w:tc>
      </w:tr>
      <w:tr w:rsidR="003D15FE" w14:paraId="0E2890BC" w14:textId="77777777" w:rsidTr="00D852CE">
        <w:trPr>
          <w:trHeight w:val="350"/>
        </w:trPr>
        <w:tc>
          <w:tcPr>
            <w:tcW w:w="1525" w:type="dxa"/>
          </w:tcPr>
          <w:p w14:paraId="2670E0D1" w14:textId="6635D62A" w:rsidR="003D15FE" w:rsidRDefault="003D15FE" w:rsidP="003D15FE">
            <w:r w:rsidRPr="009C7E42">
              <w:t>inv-head</w:t>
            </w:r>
          </w:p>
        </w:tc>
        <w:tc>
          <w:tcPr>
            <w:tcW w:w="2340" w:type="dxa"/>
          </w:tcPr>
          <w:p w14:paraId="536D83BF" w14:textId="75AD3E6D" w:rsidR="003D15FE" w:rsidRDefault="00621D14" w:rsidP="003D15FE">
            <w:r>
              <w:t>sold-no</w:t>
            </w:r>
          </w:p>
        </w:tc>
        <w:tc>
          <w:tcPr>
            <w:tcW w:w="3147" w:type="dxa"/>
          </w:tcPr>
          <w:p w14:paraId="2B641DB7" w14:textId="71856574" w:rsidR="003D15FE" w:rsidRDefault="00F42835" w:rsidP="003D15FE">
            <w:r>
              <w:t>Sold</w:t>
            </w:r>
            <w:r w:rsidR="00C63016">
              <w:t>-</w:t>
            </w:r>
            <w:r>
              <w:t>To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3AD4BB77" w14:textId="2A9EF3C1" w:rsidR="003D15FE" w:rsidRDefault="00F42835" w:rsidP="003D15FE">
            <w:r w:rsidRPr="00F42835">
              <w:t>x(</w:t>
            </w:r>
            <w:r>
              <w:t>8</w:t>
            </w:r>
            <w:r w:rsidRPr="00F42835">
              <w:t>)</w:t>
            </w:r>
          </w:p>
        </w:tc>
      </w:tr>
      <w:tr w:rsidR="00F42835" w14:paraId="68F11836" w14:textId="77777777" w:rsidTr="00D852CE">
        <w:trPr>
          <w:trHeight w:val="350"/>
        </w:trPr>
        <w:tc>
          <w:tcPr>
            <w:tcW w:w="1525" w:type="dxa"/>
          </w:tcPr>
          <w:p w14:paraId="4FC77DC7" w14:textId="32FB0408" w:rsidR="00F42835" w:rsidRPr="009C7E42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33312205" w14:textId="62D66F83" w:rsidR="00F42835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EF2F4C7" w14:textId="5780CECD" w:rsidR="00F42835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9A563C3" w14:textId="038A82FD" w:rsidR="00F42835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F42835" w14:paraId="782CFE52" w14:textId="77777777" w:rsidTr="00D852CE">
        <w:trPr>
          <w:trHeight w:val="350"/>
        </w:trPr>
        <w:tc>
          <w:tcPr>
            <w:tcW w:w="1525" w:type="dxa"/>
          </w:tcPr>
          <w:p w14:paraId="4545413B" w14:textId="77914505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0CE45279" w14:textId="5FFBB9CB" w:rsidR="00F42835" w:rsidRDefault="00F42835" w:rsidP="00F42835">
            <w:r>
              <w:t>sold-state</w:t>
            </w:r>
          </w:p>
        </w:tc>
        <w:tc>
          <w:tcPr>
            <w:tcW w:w="3147" w:type="dxa"/>
          </w:tcPr>
          <w:p w14:paraId="2E3C9DDC" w14:textId="702AE6A5" w:rsidR="00F42835" w:rsidRDefault="00C63016" w:rsidP="00F42835">
            <w:r>
              <w:t xml:space="preserve">Sold-To </w:t>
            </w:r>
            <w:r w:rsidR="00F42835">
              <w:t>State</w:t>
            </w:r>
          </w:p>
        </w:tc>
        <w:tc>
          <w:tcPr>
            <w:tcW w:w="2338" w:type="dxa"/>
          </w:tcPr>
          <w:p w14:paraId="6680D9B6" w14:textId="1847E5E9" w:rsidR="00F42835" w:rsidRDefault="00F42835" w:rsidP="00F42835">
            <w:r w:rsidRPr="00F42835">
              <w:t>x(2)</w:t>
            </w:r>
          </w:p>
        </w:tc>
      </w:tr>
      <w:tr w:rsidR="00F42835" w14:paraId="21E60D39" w14:textId="77777777" w:rsidTr="00D852CE">
        <w:trPr>
          <w:trHeight w:val="350"/>
        </w:trPr>
        <w:tc>
          <w:tcPr>
            <w:tcW w:w="1525" w:type="dxa"/>
          </w:tcPr>
          <w:p w14:paraId="71257C82" w14:textId="1302DBCB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462676A5" w14:textId="7BAA17E0" w:rsidR="00F42835" w:rsidRDefault="00F42835" w:rsidP="00F42835">
            <w:r>
              <w:t>sold-zip</w:t>
            </w:r>
          </w:p>
        </w:tc>
        <w:tc>
          <w:tcPr>
            <w:tcW w:w="3147" w:type="dxa"/>
          </w:tcPr>
          <w:p w14:paraId="4CA275AD" w14:textId="7CF9345B" w:rsidR="00F42835" w:rsidRDefault="00C63016" w:rsidP="00F42835">
            <w:r>
              <w:t xml:space="preserve">Sold-To </w:t>
            </w:r>
            <w:r w:rsidR="00F42835">
              <w:t>Zip</w:t>
            </w:r>
            <w:r>
              <w:t xml:space="preserve"> Code </w:t>
            </w:r>
          </w:p>
        </w:tc>
        <w:tc>
          <w:tcPr>
            <w:tcW w:w="2338" w:type="dxa"/>
          </w:tcPr>
          <w:p w14:paraId="0F89509B" w14:textId="3D83670D" w:rsidR="00F42835" w:rsidRDefault="00F42835" w:rsidP="00F42835">
            <w:r w:rsidRPr="00F42835">
              <w:t>x(</w:t>
            </w:r>
            <w:r>
              <w:t>10</w:t>
            </w:r>
            <w:r w:rsidRPr="00F42835">
              <w:t>)</w:t>
            </w:r>
          </w:p>
        </w:tc>
      </w:tr>
      <w:tr w:rsidR="00F42835" w14:paraId="6F8F5AE3" w14:textId="77777777" w:rsidTr="00D852CE">
        <w:trPr>
          <w:trHeight w:val="350"/>
        </w:trPr>
        <w:tc>
          <w:tcPr>
            <w:tcW w:w="1525" w:type="dxa"/>
          </w:tcPr>
          <w:p w14:paraId="1195FF0E" w14:textId="50D8D4C3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42666A2B" w14:textId="1386D46E" w:rsidR="00F42835" w:rsidRDefault="00F42835" w:rsidP="00F42835">
            <w:r>
              <w:t>stat</w:t>
            </w:r>
          </w:p>
        </w:tc>
        <w:tc>
          <w:tcPr>
            <w:tcW w:w="3147" w:type="dxa"/>
          </w:tcPr>
          <w:p w14:paraId="6E03C24B" w14:textId="57A8BB64" w:rsidR="00F42835" w:rsidRDefault="00F42835" w:rsidP="00F42835">
            <w:r>
              <w:t>Order Status</w:t>
            </w:r>
          </w:p>
        </w:tc>
        <w:tc>
          <w:tcPr>
            <w:tcW w:w="2338" w:type="dxa"/>
          </w:tcPr>
          <w:p w14:paraId="2141ACD0" w14:textId="75152055" w:rsidR="00F42835" w:rsidRDefault="00F42835" w:rsidP="00F42835">
            <w:r>
              <w:t>x</w:t>
            </w:r>
          </w:p>
        </w:tc>
      </w:tr>
      <w:tr w:rsidR="00F42835" w14:paraId="45EE0F86" w14:textId="77777777" w:rsidTr="00D852CE">
        <w:trPr>
          <w:trHeight w:val="350"/>
        </w:trPr>
        <w:tc>
          <w:tcPr>
            <w:tcW w:w="1525" w:type="dxa"/>
          </w:tcPr>
          <w:p w14:paraId="699EA090" w14:textId="751CC904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058295F3" w14:textId="26BB40F8" w:rsidR="00F42835" w:rsidRDefault="00F42835" w:rsidP="00F42835">
            <w:r>
              <w:t>state</w:t>
            </w:r>
          </w:p>
        </w:tc>
        <w:tc>
          <w:tcPr>
            <w:tcW w:w="3147" w:type="dxa"/>
          </w:tcPr>
          <w:p w14:paraId="7DBF3263" w14:textId="516B821D" w:rsidR="00F42835" w:rsidRDefault="00F42835" w:rsidP="00F42835">
            <w:r>
              <w:t>State</w:t>
            </w:r>
          </w:p>
        </w:tc>
        <w:tc>
          <w:tcPr>
            <w:tcW w:w="2338" w:type="dxa"/>
          </w:tcPr>
          <w:p w14:paraId="2AFCF920" w14:textId="4046B28E" w:rsidR="00F42835" w:rsidRDefault="00F42835" w:rsidP="00F42835">
            <w:r w:rsidRPr="00F42835">
              <w:t>x(2)</w:t>
            </w:r>
          </w:p>
        </w:tc>
      </w:tr>
      <w:tr w:rsidR="00F42835" w14:paraId="5FC9B0D5" w14:textId="77777777" w:rsidTr="00D852CE">
        <w:trPr>
          <w:trHeight w:val="350"/>
        </w:trPr>
        <w:tc>
          <w:tcPr>
            <w:tcW w:w="1525" w:type="dxa"/>
          </w:tcPr>
          <w:p w14:paraId="58D66BC8" w14:textId="1BF145A1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34F1CB46" w14:textId="74727166" w:rsidR="00F42835" w:rsidRDefault="00F42835" w:rsidP="00F42835">
            <w:r>
              <w:t>t-comm</w:t>
            </w:r>
          </w:p>
        </w:tc>
        <w:tc>
          <w:tcPr>
            <w:tcW w:w="3147" w:type="dxa"/>
          </w:tcPr>
          <w:p w14:paraId="3B0FFA52" w14:textId="6A917853" w:rsidR="00F42835" w:rsidRDefault="00F42835" w:rsidP="00F42835">
            <w:r>
              <w:t xml:space="preserve">Total Commissions </w:t>
            </w:r>
          </w:p>
        </w:tc>
        <w:tc>
          <w:tcPr>
            <w:tcW w:w="2338" w:type="dxa"/>
          </w:tcPr>
          <w:p w14:paraId="6F02F6F9" w14:textId="449B328A" w:rsidR="00F42835" w:rsidRDefault="00F42835" w:rsidP="00F42835">
            <w:r w:rsidRPr="00F42835">
              <w:t>-&gt;&gt;&gt;,&gt;&gt;9.99</w:t>
            </w:r>
          </w:p>
        </w:tc>
      </w:tr>
      <w:tr w:rsidR="00F42835" w14:paraId="7ACA57BF" w14:textId="77777777" w:rsidTr="00D852CE">
        <w:trPr>
          <w:trHeight w:val="350"/>
        </w:trPr>
        <w:tc>
          <w:tcPr>
            <w:tcW w:w="1525" w:type="dxa"/>
          </w:tcPr>
          <w:p w14:paraId="5791B751" w14:textId="7CE54B23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0C327366" w14:textId="2EFBD4FF" w:rsidR="00F42835" w:rsidRDefault="00F42835" w:rsidP="00F42835">
            <w:r>
              <w:t>t-inv-cost</w:t>
            </w:r>
          </w:p>
        </w:tc>
        <w:tc>
          <w:tcPr>
            <w:tcW w:w="3147" w:type="dxa"/>
          </w:tcPr>
          <w:p w14:paraId="0681C2C9" w14:textId="6F150B61" w:rsidR="00F42835" w:rsidRDefault="00F42835" w:rsidP="00F42835">
            <w:r>
              <w:t>Total Cost Invoiced</w:t>
            </w:r>
          </w:p>
        </w:tc>
        <w:tc>
          <w:tcPr>
            <w:tcW w:w="2338" w:type="dxa"/>
          </w:tcPr>
          <w:p w14:paraId="3B1A4B5F" w14:textId="168D0E27" w:rsidR="00F42835" w:rsidRDefault="00F42835" w:rsidP="00F42835">
            <w:r w:rsidRPr="00F42835">
              <w:t>-&gt;&gt;,&gt;&gt;&gt;,&gt;&gt;9.99</w:t>
            </w:r>
          </w:p>
        </w:tc>
      </w:tr>
      <w:tr w:rsidR="00F42835" w14:paraId="11E80EBD" w14:textId="77777777" w:rsidTr="00D852CE">
        <w:trPr>
          <w:trHeight w:val="350"/>
        </w:trPr>
        <w:tc>
          <w:tcPr>
            <w:tcW w:w="1525" w:type="dxa"/>
          </w:tcPr>
          <w:p w14:paraId="3F952B3B" w14:textId="7290FBF2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58A83F30" w14:textId="3BCF5772" w:rsidR="00F42835" w:rsidRDefault="00F42835" w:rsidP="00F42835">
            <w:r>
              <w:t>t-inv-freight</w:t>
            </w:r>
          </w:p>
        </w:tc>
        <w:tc>
          <w:tcPr>
            <w:tcW w:w="3147" w:type="dxa"/>
          </w:tcPr>
          <w:p w14:paraId="498CFC96" w14:textId="471724F1" w:rsidR="00F42835" w:rsidRDefault="00F42835" w:rsidP="00F42835">
            <w:r>
              <w:t>Total Freight Invoiced</w:t>
            </w:r>
          </w:p>
        </w:tc>
        <w:tc>
          <w:tcPr>
            <w:tcW w:w="2338" w:type="dxa"/>
          </w:tcPr>
          <w:p w14:paraId="40C2F2C4" w14:textId="2FD1324A" w:rsidR="00F42835" w:rsidRDefault="00F42835" w:rsidP="00F42835">
            <w:r w:rsidRPr="00F42835">
              <w:t>-&gt;&gt;,&gt;&gt;9.99</w:t>
            </w:r>
          </w:p>
        </w:tc>
      </w:tr>
      <w:tr w:rsidR="00F42835" w14:paraId="6339A68A" w14:textId="77777777" w:rsidTr="00D852CE">
        <w:trPr>
          <w:trHeight w:val="350"/>
        </w:trPr>
        <w:tc>
          <w:tcPr>
            <w:tcW w:w="1525" w:type="dxa"/>
          </w:tcPr>
          <w:p w14:paraId="0E8A31B8" w14:textId="0A5EE3D3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66A21724" w14:textId="7F29D20B" w:rsidR="00F42835" w:rsidRDefault="00F42835" w:rsidP="00F42835">
            <w:r>
              <w:t>t-inv-fuel</w:t>
            </w:r>
          </w:p>
        </w:tc>
        <w:tc>
          <w:tcPr>
            <w:tcW w:w="3147" w:type="dxa"/>
          </w:tcPr>
          <w:p w14:paraId="735E9BDD" w14:textId="0237E32D" w:rsidR="00F42835" w:rsidRDefault="00F42835" w:rsidP="00F42835">
            <w:r>
              <w:t>Total Fuel</w:t>
            </w:r>
          </w:p>
        </w:tc>
        <w:tc>
          <w:tcPr>
            <w:tcW w:w="2338" w:type="dxa"/>
          </w:tcPr>
          <w:p w14:paraId="0F8E5AAF" w14:textId="54B7C95F" w:rsidR="00F42835" w:rsidRDefault="00F42835" w:rsidP="00F42835">
            <w:r w:rsidRPr="00F42835">
              <w:t>-&gt;&gt;,&gt;&gt;9.99</w:t>
            </w:r>
          </w:p>
        </w:tc>
      </w:tr>
      <w:tr w:rsidR="00F42835" w14:paraId="3A49E2AF" w14:textId="77777777" w:rsidTr="00D852CE">
        <w:trPr>
          <w:trHeight w:val="350"/>
        </w:trPr>
        <w:tc>
          <w:tcPr>
            <w:tcW w:w="1525" w:type="dxa"/>
          </w:tcPr>
          <w:p w14:paraId="35B6FA76" w14:textId="1D54E9D4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47B36426" w14:textId="08C3A289" w:rsidR="00F42835" w:rsidRDefault="00F42835" w:rsidP="00F42835">
            <w:r>
              <w:t>t-inv-rev</w:t>
            </w:r>
          </w:p>
        </w:tc>
        <w:tc>
          <w:tcPr>
            <w:tcW w:w="3147" w:type="dxa"/>
          </w:tcPr>
          <w:p w14:paraId="4815D321" w14:textId="265BDEA0" w:rsidR="00F42835" w:rsidRDefault="00F42835" w:rsidP="00F42835">
            <w:r>
              <w:t>Total Invoiced Revenue</w:t>
            </w:r>
          </w:p>
        </w:tc>
        <w:tc>
          <w:tcPr>
            <w:tcW w:w="2338" w:type="dxa"/>
          </w:tcPr>
          <w:p w14:paraId="08518437" w14:textId="0F5C48C2" w:rsidR="00F42835" w:rsidRDefault="00F42835" w:rsidP="00F42835">
            <w:r w:rsidRPr="00F42835">
              <w:t>-&gt;&gt;,&gt;&gt;&gt;,&gt;&gt;9.99</w:t>
            </w:r>
          </w:p>
        </w:tc>
      </w:tr>
      <w:tr w:rsidR="00F42835" w14:paraId="4C05A2C8" w14:textId="77777777" w:rsidTr="00D852CE">
        <w:trPr>
          <w:trHeight w:val="350"/>
        </w:trPr>
        <w:tc>
          <w:tcPr>
            <w:tcW w:w="1525" w:type="dxa"/>
          </w:tcPr>
          <w:p w14:paraId="3F8A2FF6" w14:textId="2287FF4B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335EC8C9" w14:textId="759AA95F" w:rsidR="00F42835" w:rsidRDefault="00F42835" w:rsidP="00F42835">
            <w:r>
              <w:t>t-inv-tax</w:t>
            </w:r>
          </w:p>
        </w:tc>
        <w:tc>
          <w:tcPr>
            <w:tcW w:w="3147" w:type="dxa"/>
          </w:tcPr>
          <w:p w14:paraId="56498762" w14:textId="1E805193" w:rsidR="00F42835" w:rsidRDefault="00F42835" w:rsidP="00F42835">
            <w:r>
              <w:t>Total Tax Invoiced</w:t>
            </w:r>
          </w:p>
        </w:tc>
        <w:tc>
          <w:tcPr>
            <w:tcW w:w="2338" w:type="dxa"/>
          </w:tcPr>
          <w:p w14:paraId="5DDB9590" w14:textId="4EB7216A" w:rsidR="00F42835" w:rsidRDefault="00F42835" w:rsidP="00F42835">
            <w:r w:rsidRPr="00F42835">
              <w:t>-&gt;,&gt;&gt;9.99</w:t>
            </w:r>
          </w:p>
        </w:tc>
      </w:tr>
      <w:tr w:rsidR="00F42835" w14:paraId="1FCC999A" w14:textId="77777777" w:rsidTr="00D852CE">
        <w:trPr>
          <w:trHeight w:val="350"/>
        </w:trPr>
        <w:tc>
          <w:tcPr>
            <w:tcW w:w="1525" w:type="dxa"/>
          </w:tcPr>
          <w:p w14:paraId="0F42BAF6" w14:textId="478A5A9A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0E0B1CDA" w14:textId="028E9336" w:rsidR="00F42835" w:rsidRDefault="00F42835" w:rsidP="00F42835">
            <w:r>
              <w:t>t-inv-weight</w:t>
            </w:r>
          </w:p>
        </w:tc>
        <w:tc>
          <w:tcPr>
            <w:tcW w:w="3147" w:type="dxa"/>
          </w:tcPr>
          <w:p w14:paraId="5B5E947C" w14:textId="79980159" w:rsidR="00F42835" w:rsidRDefault="00F42835" w:rsidP="00F42835">
            <w:r>
              <w:t>Total Invoice Weight</w:t>
            </w:r>
          </w:p>
        </w:tc>
        <w:tc>
          <w:tcPr>
            <w:tcW w:w="2338" w:type="dxa"/>
          </w:tcPr>
          <w:p w14:paraId="56734937" w14:textId="4870478E" w:rsidR="00F42835" w:rsidRDefault="00F42835" w:rsidP="00F42835">
            <w:r w:rsidRPr="00F42835">
              <w:t>&gt;&gt;&gt;,&gt;&gt;9.99</w:t>
            </w:r>
          </w:p>
        </w:tc>
      </w:tr>
      <w:tr w:rsidR="00F42835" w14:paraId="5084FE50" w14:textId="77777777" w:rsidTr="00D852CE">
        <w:trPr>
          <w:trHeight w:val="350"/>
        </w:trPr>
        <w:tc>
          <w:tcPr>
            <w:tcW w:w="1525" w:type="dxa"/>
          </w:tcPr>
          <w:p w14:paraId="072D5B87" w14:textId="40790AB6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721CEE75" w14:textId="23AD7AF3" w:rsidR="00F42835" w:rsidRDefault="00F42835" w:rsidP="00F42835">
            <w:r>
              <w:t>tax-gr</w:t>
            </w:r>
          </w:p>
        </w:tc>
        <w:tc>
          <w:tcPr>
            <w:tcW w:w="3147" w:type="dxa"/>
          </w:tcPr>
          <w:p w14:paraId="5AF4E2FB" w14:textId="680ED360" w:rsidR="00F42835" w:rsidRDefault="00F42835" w:rsidP="00F42835">
            <w:r>
              <w:t>Sales Tax Group</w:t>
            </w:r>
          </w:p>
        </w:tc>
        <w:tc>
          <w:tcPr>
            <w:tcW w:w="2338" w:type="dxa"/>
          </w:tcPr>
          <w:p w14:paraId="7FB4A759" w14:textId="37D8D088" w:rsidR="00F42835" w:rsidRDefault="00F42835" w:rsidP="00F42835">
            <w:r w:rsidRPr="00F42835">
              <w:t>x(</w:t>
            </w:r>
            <w:r>
              <w:t>3</w:t>
            </w:r>
            <w:r w:rsidRPr="00F42835">
              <w:t>)</w:t>
            </w:r>
          </w:p>
        </w:tc>
      </w:tr>
      <w:tr w:rsidR="00F42835" w14:paraId="408FBFDC" w14:textId="77777777" w:rsidTr="00D852CE">
        <w:trPr>
          <w:trHeight w:val="350"/>
        </w:trPr>
        <w:tc>
          <w:tcPr>
            <w:tcW w:w="1525" w:type="dxa"/>
          </w:tcPr>
          <w:p w14:paraId="191D1C01" w14:textId="5F6A9E6F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0CC81D25" w14:textId="1C3C1F4F" w:rsidR="00F42835" w:rsidRDefault="00F42835" w:rsidP="00F42835">
            <w:r>
              <w:t>terms</w:t>
            </w:r>
          </w:p>
        </w:tc>
        <w:tc>
          <w:tcPr>
            <w:tcW w:w="3147" w:type="dxa"/>
          </w:tcPr>
          <w:p w14:paraId="7412D28E" w14:textId="7D99E059" w:rsidR="00F42835" w:rsidRDefault="00F42835" w:rsidP="00F42835">
            <w:r>
              <w:t>Terms Code</w:t>
            </w:r>
          </w:p>
        </w:tc>
        <w:tc>
          <w:tcPr>
            <w:tcW w:w="2338" w:type="dxa"/>
          </w:tcPr>
          <w:p w14:paraId="112481AF" w14:textId="19DD6D88" w:rsidR="00F42835" w:rsidRDefault="00F42835" w:rsidP="00F42835">
            <w:r w:rsidRPr="00F42835">
              <w:t>x(</w:t>
            </w:r>
            <w:r>
              <w:t>5</w:t>
            </w:r>
            <w:r w:rsidRPr="00F42835">
              <w:t>)</w:t>
            </w:r>
          </w:p>
        </w:tc>
      </w:tr>
      <w:tr w:rsidR="00F42835" w14:paraId="665E03C3" w14:textId="77777777" w:rsidTr="00D852CE">
        <w:trPr>
          <w:trHeight w:val="350"/>
        </w:trPr>
        <w:tc>
          <w:tcPr>
            <w:tcW w:w="1525" w:type="dxa"/>
          </w:tcPr>
          <w:p w14:paraId="65C037FB" w14:textId="586AB87B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1A3088F4" w14:textId="2863B6A6" w:rsidR="00F42835" w:rsidRDefault="00F42835" w:rsidP="00F42835">
            <w:r>
              <w:t>terms-d</w:t>
            </w:r>
          </w:p>
        </w:tc>
        <w:tc>
          <w:tcPr>
            <w:tcW w:w="3147" w:type="dxa"/>
          </w:tcPr>
          <w:p w14:paraId="5302BA47" w14:textId="30BA5A73" w:rsidR="00F42835" w:rsidRDefault="00C63016" w:rsidP="00F42835">
            <w:r>
              <w:t xml:space="preserve">Terms </w:t>
            </w:r>
            <w:r w:rsidR="00F42835">
              <w:t>Description</w:t>
            </w:r>
          </w:p>
        </w:tc>
        <w:tc>
          <w:tcPr>
            <w:tcW w:w="2338" w:type="dxa"/>
          </w:tcPr>
          <w:p w14:paraId="2AB11421" w14:textId="1AAA03D2" w:rsidR="00F42835" w:rsidRDefault="00F42835" w:rsidP="00F42835">
            <w:r w:rsidRPr="00F42835">
              <w:t>x(2</w:t>
            </w:r>
            <w:r>
              <w:t>4</w:t>
            </w:r>
            <w:r w:rsidRPr="00F42835">
              <w:t>)</w:t>
            </w:r>
          </w:p>
        </w:tc>
      </w:tr>
      <w:tr w:rsidR="00F42835" w14:paraId="43D83855" w14:textId="77777777" w:rsidTr="00D852CE">
        <w:trPr>
          <w:trHeight w:val="350"/>
        </w:trPr>
        <w:tc>
          <w:tcPr>
            <w:tcW w:w="1525" w:type="dxa"/>
          </w:tcPr>
          <w:p w14:paraId="3FC33E82" w14:textId="1968B3FD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4041E5EE" w14:textId="09F3A142" w:rsidR="00F42835" w:rsidRDefault="00F42835" w:rsidP="00F42835">
            <w:r>
              <w:t>tot-ord</w:t>
            </w:r>
          </w:p>
        </w:tc>
        <w:tc>
          <w:tcPr>
            <w:tcW w:w="3147" w:type="dxa"/>
          </w:tcPr>
          <w:p w14:paraId="3B1EBA19" w14:textId="3AAF1745" w:rsidR="00F42835" w:rsidRDefault="00F42835" w:rsidP="00F42835">
            <w:r>
              <w:t>Total Order</w:t>
            </w:r>
          </w:p>
        </w:tc>
        <w:tc>
          <w:tcPr>
            <w:tcW w:w="2338" w:type="dxa"/>
          </w:tcPr>
          <w:p w14:paraId="24D6145F" w14:textId="1DFE3C66" w:rsidR="00F42835" w:rsidRDefault="00F42835" w:rsidP="00F42835">
            <w:r w:rsidRPr="00F42835">
              <w:t>-&gt;&gt;,&gt;&gt;&gt;,&gt;&gt;9.99</w:t>
            </w:r>
          </w:p>
        </w:tc>
      </w:tr>
      <w:tr w:rsidR="00F42835" w14:paraId="6CD8CA8A" w14:textId="77777777" w:rsidTr="00D852CE">
        <w:trPr>
          <w:trHeight w:val="350"/>
        </w:trPr>
        <w:tc>
          <w:tcPr>
            <w:tcW w:w="1525" w:type="dxa"/>
          </w:tcPr>
          <w:p w14:paraId="58F5FB14" w14:textId="50610B02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6FAE252D" w14:textId="621E4F4B" w:rsidR="00F42835" w:rsidRDefault="00F42835" w:rsidP="00F42835">
            <w:r>
              <w:t>upd-date</w:t>
            </w:r>
          </w:p>
        </w:tc>
        <w:tc>
          <w:tcPr>
            <w:tcW w:w="3147" w:type="dxa"/>
          </w:tcPr>
          <w:p w14:paraId="06D5134E" w14:textId="54DEAF6C" w:rsidR="00F42835" w:rsidRDefault="00F42835" w:rsidP="00F42835">
            <w:r>
              <w:t>Updated Date</w:t>
            </w:r>
          </w:p>
        </w:tc>
        <w:tc>
          <w:tcPr>
            <w:tcW w:w="2338" w:type="dxa"/>
          </w:tcPr>
          <w:p w14:paraId="375256CD" w14:textId="0C6D334C" w:rsidR="00F42835" w:rsidRDefault="00F42835" w:rsidP="00F42835">
            <w:r w:rsidRPr="00F42835">
              <w:t>99/99/9999</w:t>
            </w:r>
          </w:p>
        </w:tc>
      </w:tr>
      <w:tr w:rsidR="00F42835" w14:paraId="7DF9BF78" w14:textId="77777777" w:rsidTr="00D852CE">
        <w:trPr>
          <w:trHeight w:val="350"/>
        </w:trPr>
        <w:tc>
          <w:tcPr>
            <w:tcW w:w="1525" w:type="dxa"/>
          </w:tcPr>
          <w:p w14:paraId="53DF08B1" w14:textId="5C4D95C6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2E5D522E" w14:textId="11D4BBA7" w:rsidR="00F42835" w:rsidRDefault="00F42835" w:rsidP="00F42835">
            <w:r>
              <w:t>upd-time</w:t>
            </w:r>
          </w:p>
        </w:tc>
        <w:tc>
          <w:tcPr>
            <w:tcW w:w="3147" w:type="dxa"/>
          </w:tcPr>
          <w:p w14:paraId="4D268D6B" w14:textId="138E8CD5" w:rsidR="00F42835" w:rsidRDefault="00F42835" w:rsidP="00F42835">
            <w:r>
              <w:t>Updated Time</w:t>
            </w:r>
          </w:p>
        </w:tc>
        <w:tc>
          <w:tcPr>
            <w:tcW w:w="2338" w:type="dxa"/>
          </w:tcPr>
          <w:p w14:paraId="5B0C327D" w14:textId="1CBE8F51" w:rsidR="00F42835" w:rsidRDefault="00F42835" w:rsidP="00F42835">
            <w:r w:rsidRPr="00F42835">
              <w:t>-&gt;,&gt;&gt;&gt;,&gt;&gt;9</w:t>
            </w:r>
          </w:p>
        </w:tc>
      </w:tr>
      <w:tr w:rsidR="00F42835" w14:paraId="6E4A8611" w14:textId="77777777" w:rsidTr="00D852CE">
        <w:trPr>
          <w:trHeight w:val="350"/>
        </w:trPr>
        <w:tc>
          <w:tcPr>
            <w:tcW w:w="1525" w:type="dxa"/>
          </w:tcPr>
          <w:p w14:paraId="71336B88" w14:textId="34F21D7B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5CB133DF" w14:textId="60CD043E" w:rsidR="00F42835" w:rsidRDefault="00F42835" w:rsidP="00F42835">
            <w:r>
              <w:t>user-id</w:t>
            </w:r>
          </w:p>
        </w:tc>
        <w:tc>
          <w:tcPr>
            <w:tcW w:w="3147" w:type="dxa"/>
          </w:tcPr>
          <w:p w14:paraId="151FC868" w14:textId="3502D52E" w:rsidR="00F42835" w:rsidRDefault="00C63016" w:rsidP="00F42835">
            <w:r>
              <w:t>User ID</w:t>
            </w:r>
          </w:p>
        </w:tc>
        <w:tc>
          <w:tcPr>
            <w:tcW w:w="2338" w:type="dxa"/>
          </w:tcPr>
          <w:p w14:paraId="7F5801D0" w14:textId="089794E2" w:rsidR="00F42835" w:rsidRDefault="00F42835" w:rsidP="00F42835">
            <w:r w:rsidRPr="00F42835">
              <w:t>x(8)</w:t>
            </w:r>
          </w:p>
        </w:tc>
      </w:tr>
      <w:tr w:rsidR="00F42835" w14:paraId="49904166" w14:textId="77777777" w:rsidTr="00D852CE">
        <w:trPr>
          <w:trHeight w:val="350"/>
        </w:trPr>
        <w:tc>
          <w:tcPr>
            <w:tcW w:w="1525" w:type="dxa"/>
          </w:tcPr>
          <w:p w14:paraId="3C061D9B" w14:textId="0C0F319E" w:rsidR="00F42835" w:rsidRDefault="00F42835" w:rsidP="00F42835">
            <w:r w:rsidRPr="009C7E42">
              <w:t>inv-head</w:t>
            </w:r>
          </w:p>
        </w:tc>
        <w:tc>
          <w:tcPr>
            <w:tcW w:w="2340" w:type="dxa"/>
          </w:tcPr>
          <w:p w14:paraId="51AA9EA5" w14:textId="2C1990F9" w:rsidR="00F42835" w:rsidRDefault="00F42835" w:rsidP="00F42835">
            <w:r>
              <w:t>zip</w:t>
            </w:r>
          </w:p>
        </w:tc>
        <w:tc>
          <w:tcPr>
            <w:tcW w:w="3147" w:type="dxa"/>
          </w:tcPr>
          <w:p w14:paraId="199509E5" w14:textId="6289B699" w:rsidR="00F42835" w:rsidRDefault="00F42835" w:rsidP="00F42835">
            <w:r>
              <w:t>Zip Code</w:t>
            </w:r>
          </w:p>
        </w:tc>
        <w:tc>
          <w:tcPr>
            <w:tcW w:w="2338" w:type="dxa"/>
          </w:tcPr>
          <w:p w14:paraId="05A94387" w14:textId="20FF9B87" w:rsidR="00F42835" w:rsidRDefault="00F42835" w:rsidP="00F42835">
            <w:r w:rsidRPr="00F42835">
              <w:t>x(</w:t>
            </w:r>
            <w:r>
              <w:t>10</w:t>
            </w:r>
            <w:r w:rsidRPr="00F42835">
              <w:t>)</w:t>
            </w:r>
          </w:p>
        </w:tc>
      </w:tr>
    </w:tbl>
    <w:p w14:paraId="71DC7B0F" w14:textId="09FECB3B" w:rsidR="00EE56B7" w:rsidRDefault="00EE56B7" w:rsidP="00EE56B7"/>
    <w:p w14:paraId="4ACA0989" w14:textId="713A67F6" w:rsidR="003D15FE" w:rsidRDefault="003D15FE" w:rsidP="003D15FE">
      <w:pPr>
        <w:pStyle w:val="Heading2"/>
      </w:pPr>
      <w:bookmarkStart w:id="36" w:name="_Toc49801919"/>
      <w:r>
        <w:t>Order Invoice Line Item Table Field Definitions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67866DB3" w14:textId="77777777" w:rsidTr="00D852CE">
        <w:tc>
          <w:tcPr>
            <w:tcW w:w="1525" w:type="dxa"/>
          </w:tcPr>
          <w:p w14:paraId="02EEEF33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235B2323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A5FC49D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706B624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3D15FE" w14:paraId="0D31199C" w14:textId="77777777" w:rsidTr="00D852CE">
        <w:trPr>
          <w:trHeight w:val="377"/>
        </w:trPr>
        <w:tc>
          <w:tcPr>
            <w:tcW w:w="1525" w:type="dxa"/>
          </w:tcPr>
          <w:p w14:paraId="2B2B5813" w14:textId="63E69AB9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38DEA7E5" w14:textId="031A6ED7" w:rsidR="003D15FE" w:rsidRDefault="00BE13C4" w:rsidP="003D15FE">
            <w:r>
              <w:t>amt=msf</w:t>
            </w:r>
          </w:p>
        </w:tc>
        <w:tc>
          <w:tcPr>
            <w:tcW w:w="3147" w:type="dxa"/>
          </w:tcPr>
          <w:p w14:paraId="50DBD19C" w14:textId="54FDF60B" w:rsidR="003D15FE" w:rsidRDefault="00BE13C4" w:rsidP="003D15FE">
            <w:r>
              <w:t>Amount MSF</w:t>
            </w:r>
          </w:p>
        </w:tc>
        <w:tc>
          <w:tcPr>
            <w:tcW w:w="2338" w:type="dxa"/>
          </w:tcPr>
          <w:p w14:paraId="1C052A36" w14:textId="7A90EE8F" w:rsidR="003D15FE" w:rsidRDefault="00BE13C4" w:rsidP="003D15FE">
            <w:r w:rsidRPr="00BE13C4">
              <w:t>-&gt;&gt;&gt;&gt;,&gt;&gt;9.99</w:t>
            </w:r>
          </w:p>
        </w:tc>
      </w:tr>
      <w:tr w:rsidR="003D15FE" w14:paraId="526859BF" w14:textId="77777777" w:rsidTr="00D852CE">
        <w:trPr>
          <w:trHeight w:val="350"/>
        </w:trPr>
        <w:tc>
          <w:tcPr>
            <w:tcW w:w="1525" w:type="dxa"/>
          </w:tcPr>
          <w:p w14:paraId="2FB02DCB" w14:textId="145C0F2A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14D9A076" w14:textId="1C0EDCEA" w:rsidR="003D15FE" w:rsidRDefault="00BE13C4" w:rsidP="003D15FE">
            <w:r>
              <w:t>b-no</w:t>
            </w:r>
          </w:p>
        </w:tc>
        <w:tc>
          <w:tcPr>
            <w:tcW w:w="3147" w:type="dxa"/>
          </w:tcPr>
          <w:p w14:paraId="7BED8EED" w14:textId="546BE09A" w:rsidR="003D15FE" w:rsidRDefault="00BE13C4" w:rsidP="003D15FE">
            <w:r>
              <w:t>Unique ID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639125E9" w14:textId="64011243" w:rsidR="003D15FE" w:rsidRDefault="00BE13C4" w:rsidP="003D15FE">
            <w:r w:rsidRPr="00BE13C4">
              <w:t>&gt;&gt;&gt;&gt;&gt;9</w:t>
            </w:r>
          </w:p>
        </w:tc>
      </w:tr>
      <w:tr w:rsidR="003D15FE" w14:paraId="66BB0797" w14:textId="77777777" w:rsidTr="00D852CE">
        <w:trPr>
          <w:trHeight w:val="350"/>
        </w:trPr>
        <w:tc>
          <w:tcPr>
            <w:tcW w:w="1525" w:type="dxa"/>
          </w:tcPr>
          <w:p w14:paraId="0847E921" w14:textId="67AAE4A1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49C74A50" w14:textId="69C4D7F3" w:rsidR="003D15FE" w:rsidRDefault="00BE13C4" w:rsidP="003D15FE">
            <w:r>
              <w:t>blank-no</w:t>
            </w:r>
          </w:p>
        </w:tc>
        <w:tc>
          <w:tcPr>
            <w:tcW w:w="3147" w:type="dxa"/>
          </w:tcPr>
          <w:p w14:paraId="7D7AC928" w14:textId="66E06C2C" w:rsidR="003D15FE" w:rsidRDefault="00BE13C4" w:rsidP="003D15FE">
            <w:r>
              <w:t>BLANK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6A840B86" w14:textId="78171781" w:rsidR="003D15FE" w:rsidRDefault="00BE13C4" w:rsidP="003D15FE">
            <w:r w:rsidRPr="00BE13C4">
              <w:t>&gt;9</w:t>
            </w:r>
          </w:p>
        </w:tc>
      </w:tr>
      <w:tr w:rsidR="003D15FE" w14:paraId="5F407893" w14:textId="77777777" w:rsidTr="00D852CE">
        <w:trPr>
          <w:trHeight w:val="350"/>
        </w:trPr>
        <w:tc>
          <w:tcPr>
            <w:tcW w:w="1525" w:type="dxa"/>
          </w:tcPr>
          <w:p w14:paraId="301F2BFC" w14:textId="244FAE36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36E72D40" w14:textId="5966F4C6" w:rsidR="003D15FE" w:rsidRDefault="00BE13C4" w:rsidP="003D15FE">
            <w:r>
              <w:t>bol-no</w:t>
            </w:r>
          </w:p>
        </w:tc>
        <w:tc>
          <w:tcPr>
            <w:tcW w:w="3147" w:type="dxa"/>
          </w:tcPr>
          <w:p w14:paraId="5DBFCDC2" w14:textId="0EFEA0AE" w:rsidR="003D15FE" w:rsidRDefault="00C63016" w:rsidP="003D15FE">
            <w:r>
              <w:t>Bill of Lading Number</w:t>
            </w:r>
          </w:p>
        </w:tc>
        <w:tc>
          <w:tcPr>
            <w:tcW w:w="2338" w:type="dxa"/>
          </w:tcPr>
          <w:p w14:paraId="22457FB1" w14:textId="294A76AC" w:rsidR="003D15FE" w:rsidRDefault="00BE13C4" w:rsidP="003D15FE">
            <w:r w:rsidRPr="00BE13C4">
              <w:t>&gt;&gt;&gt;&gt;&gt;&gt;&gt;9</w:t>
            </w:r>
          </w:p>
        </w:tc>
      </w:tr>
      <w:tr w:rsidR="003D15FE" w14:paraId="5288F386" w14:textId="77777777" w:rsidTr="00D852CE">
        <w:trPr>
          <w:trHeight w:val="350"/>
        </w:trPr>
        <w:tc>
          <w:tcPr>
            <w:tcW w:w="1525" w:type="dxa"/>
          </w:tcPr>
          <w:p w14:paraId="475E7FFC" w14:textId="308C1E78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0F60C58F" w14:textId="7D42682A" w:rsidR="003D15FE" w:rsidRDefault="00BE13C4" w:rsidP="003D15FE">
            <w:r>
              <w:t>cas-cnt</w:t>
            </w:r>
          </w:p>
        </w:tc>
        <w:tc>
          <w:tcPr>
            <w:tcW w:w="3147" w:type="dxa"/>
          </w:tcPr>
          <w:p w14:paraId="0E87BEB7" w14:textId="3CAA1776" w:rsidR="003D15FE" w:rsidRDefault="00BE13C4" w:rsidP="003D15FE">
            <w:r>
              <w:t>Case Count</w:t>
            </w:r>
          </w:p>
        </w:tc>
        <w:tc>
          <w:tcPr>
            <w:tcW w:w="2338" w:type="dxa"/>
          </w:tcPr>
          <w:p w14:paraId="08AC3C10" w14:textId="02204B41" w:rsidR="003D15FE" w:rsidRDefault="00BE13C4" w:rsidP="003D15FE">
            <w:r w:rsidRPr="00BE13C4">
              <w:t>&gt;&gt;&gt;&gt;9</w:t>
            </w:r>
          </w:p>
        </w:tc>
      </w:tr>
      <w:tr w:rsidR="003D15FE" w14:paraId="1AF2A4A1" w14:textId="77777777" w:rsidTr="00D852CE">
        <w:trPr>
          <w:trHeight w:val="350"/>
        </w:trPr>
        <w:tc>
          <w:tcPr>
            <w:tcW w:w="1525" w:type="dxa"/>
          </w:tcPr>
          <w:p w14:paraId="6AF340FB" w14:textId="78A89F0E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1110CD34" w14:textId="66894E39" w:rsidR="003D15FE" w:rsidRDefault="00BE13C4" w:rsidP="003D15FE">
            <w:r>
              <w:t>comm-amt</w:t>
            </w:r>
          </w:p>
        </w:tc>
        <w:tc>
          <w:tcPr>
            <w:tcW w:w="3147" w:type="dxa"/>
          </w:tcPr>
          <w:p w14:paraId="4C9D0CA5" w14:textId="17480CA3" w:rsidR="003D15FE" w:rsidRDefault="00BE13C4" w:rsidP="003D15FE">
            <w:r>
              <w:t>Commission Amount</w:t>
            </w:r>
          </w:p>
        </w:tc>
        <w:tc>
          <w:tcPr>
            <w:tcW w:w="2338" w:type="dxa"/>
          </w:tcPr>
          <w:p w14:paraId="3FFAFE18" w14:textId="485B84FC" w:rsidR="003D15FE" w:rsidRDefault="00BE13C4" w:rsidP="003D15FE">
            <w:r w:rsidRPr="00BE13C4">
              <w:t>&gt;&gt;&gt;,&gt;&gt;9.99</w:t>
            </w:r>
          </w:p>
        </w:tc>
      </w:tr>
      <w:tr w:rsidR="003D15FE" w14:paraId="158A5048" w14:textId="77777777" w:rsidTr="00D852CE">
        <w:trPr>
          <w:trHeight w:val="350"/>
        </w:trPr>
        <w:tc>
          <w:tcPr>
            <w:tcW w:w="1525" w:type="dxa"/>
          </w:tcPr>
          <w:p w14:paraId="69A27A05" w14:textId="09C9A0C5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1930013D" w14:textId="395AED29" w:rsidR="003D15FE" w:rsidRDefault="00BE13C4" w:rsidP="003D15FE">
            <w:r>
              <w:t>company</w:t>
            </w:r>
          </w:p>
        </w:tc>
        <w:tc>
          <w:tcPr>
            <w:tcW w:w="3147" w:type="dxa"/>
          </w:tcPr>
          <w:p w14:paraId="61AC3875" w14:textId="2585E5D0" w:rsidR="003D15FE" w:rsidRDefault="00BE13C4" w:rsidP="003D15FE">
            <w:r>
              <w:t>Company</w:t>
            </w:r>
          </w:p>
        </w:tc>
        <w:tc>
          <w:tcPr>
            <w:tcW w:w="2338" w:type="dxa"/>
          </w:tcPr>
          <w:p w14:paraId="26FEBC4B" w14:textId="3AC6D51C" w:rsidR="003D15FE" w:rsidRDefault="00BE13C4" w:rsidP="003D15FE">
            <w:r w:rsidRPr="00BE13C4">
              <w:t>x(3)</w:t>
            </w:r>
          </w:p>
        </w:tc>
      </w:tr>
      <w:tr w:rsidR="003D15FE" w14:paraId="3E7B12A3" w14:textId="77777777" w:rsidTr="00D852CE">
        <w:trPr>
          <w:trHeight w:val="350"/>
        </w:trPr>
        <w:tc>
          <w:tcPr>
            <w:tcW w:w="1525" w:type="dxa"/>
          </w:tcPr>
          <w:p w14:paraId="7636951F" w14:textId="2B7A27F1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2703C498" w14:textId="5488F4CD" w:rsidR="003D15FE" w:rsidRDefault="00BE13C4" w:rsidP="003D15FE">
            <w:r>
              <w:t>cons-uom</w:t>
            </w:r>
          </w:p>
        </w:tc>
        <w:tc>
          <w:tcPr>
            <w:tcW w:w="3147" w:type="dxa"/>
          </w:tcPr>
          <w:p w14:paraId="5699B849" w14:textId="4DFF0536" w:rsidR="003D15FE" w:rsidRDefault="00C63016" w:rsidP="003D15FE">
            <w:r>
              <w:t>Consumption</w:t>
            </w:r>
            <w:r w:rsidR="00BE13C4">
              <w:t xml:space="preserve"> </w:t>
            </w:r>
            <w:r>
              <w:t>Unit of Measure</w:t>
            </w:r>
          </w:p>
        </w:tc>
        <w:tc>
          <w:tcPr>
            <w:tcW w:w="2338" w:type="dxa"/>
          </w:tcPr>
          <w:p w14:paraId="623FA3C8" w14:textId="0FB93DB6" w:rsidR="003D15FE" w:rsidRDefault="00BE13C4" w:rsidP="003D15FE">
            <w:r w:rsidRPr="00BE13C4">
              <w:t>x(</w:t>
            </w:r>
            <w:r>
              <w:t>4</w:t>
            </w:r>
            <w:r w:rsidRPr="00BE13C4">
              <w:t>)</w:t>
            </w:r>
          </w:p>
        </w:tc>
      </w:tr>
      <w:tr w:rsidR="003D15FE" w14:paraId="444AE62A" w14:textId="77777777" w:rsidTr="00D852CE">
        <w:trPr>
          <w:trHeight w:val="350"/>
        </w:trPr>
        <w:tc>
          <w:tcPr>
            <w:tcW w:w="1525" w:type="dxa"/>
          </w:tcPr>
          <w:p w14:paraId="1286CF09" w14:textId="28468A67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58C13B40" w14:textId="00A795C0" w:rsidR="003D15FE" w:rsidRDefault="00BE13C4" w:rsidP="003D15FE">
            <w:r>
              <w:t>cost</w:t>
            </w:r>
          </w:p>
        </w:tc>
        <w:tc>
          <w:tcPr>
            <w:tcW w:w="3147" w:type="dxa"/>
          </w:tcPr>
          <w:p w14:paraId="080ADBD2" w14:textId="58779ADD" w:rsidR="003D15FE" w:rsidRDefault="00BE13C4" w:rsidP="003D15FE">
            <w:r>
              <w:t>Costs</w:t>
            </w:r>
          </w:p>
        </w:tc>
        <w:tc>
          <w:tcPr>
            <w:tcW w:w="2338" w:type="dxa"/>
          </w:tcPr>
          <w:p w14:paraId="239FCB67" w14:textId="76014B44" w:rsidR="003D15FE" w:rsidRDefault="00BE13C4" w:rsidP="003D15FE">
            <w:r w:rsidRPr="00BE13C4">
              <w:t>-&gt;&gt;&gt;,&gt;&gt;&gt;,&gt;&gt;9.99</w:t>
            </w:r>
          </w:p>
        </w:tc>
      </w:tr>
      <w:tr w:rsidR="003D15FE" w14:paraId="61FE27AD" w14:textId="77777777" w:rsidTr="00D852CE">
        <w:trPr>
          <w:trHeight w:val="350"/>
        </w:trPr>
        <w:tc>
          <w:tcPr>
            <w:tcW w:w="1525" w:type="dxa"/>
          </w:tcPr>
          <w:p w14:paraId="086CB87F" w14:textId="4DF3B19E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4DEE8E71" w14:textId="6D7BEB3F" w:rsidR="003D15FE" w:rsidRDefault="00BE13C4" w:rsidP="003D15FE">
            <w:r>
              <w:t>cust-no</w:t>
            </w:r>
          </w:p>
        </w:tc>
        <w:tc>
          <w:tcPr>
            <w:tcW w:w="3147" w:type="dxa"/>
          </w:tcPr>
          <w:p w14:paraId="53DB68A1" w14:textId="4B12E3B2" w:rsidR="003D15FE" w:rsidRDefault="00BE13C4" w:rsidP="003D15FE">
            <w:r>
              <w:t>Customer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2349D1B1" w14:textId="208EFB13" w:rsidR="003D15FE" w:rsidRDefault="00BE13C4" w:rsidP="003D15FE">
            <w:r w:rsidRPr="00BE13C4">
              <w:t>x(</w:t>
            </w:r>
            <w:r>
              <w:t>8</w:t>
            </w:r>
            <w:r w:rsidRPr="00BE13C4">
              <w:t>)</w:t>
            </w:r>
          </w:p>
        </w:tc>
      </w:tr>
      <w:tr w:rsidR="003D15FE" w14:paraId="6F738C00" w14:textId="77777777" w:rsidTr="00D852CE">
        <w:trPr>
          <w:trHeight w:val="350"/>
        </w:trPr>
        <w:tc>
          <w:tcPr>
            <w:tcW w:w="1525" w:type="dxa"/>
          </w:tcPr>
          <w:p w14:paraId="6E44F069" w14:textId="10B2B679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65C7E0CE" w14:textId="5CFEA766" w:rsidR="003D15FE" w:rsidRDefault="00BE13C4" w:rsidP="003D15FE">
            <w:r>
              <w:t>deleted</w:t>
            </w:r>
          </w:p>
        </w:tc>
        <w:tc>
          <w:tcPr>
            <w:tcW w:w="3147" w:type="dxa"/>
          </w:tcPr>
          <w:p w14:paraId="400837FF" w14:textId="781BE800" w:rsidR="003D15FE" w:rsidRDefault="00BE13C4" w:rsidP="003D15FE">
            <w:r>
              <w:t>Deleted?</w:t>
            </w:r>
          </w:p>
        </w:tc>
        <w:tc>
          <w:tcPr>
            <w:tcW w:w="2338" w:type="dxa"/>
          </w:tcPr>
          <w:p w14:paraId="16590077" w14:textId="2A4A3FCF" w:rsidR="003D15FE" w:rsidRDefault="00BE13C4" w:rsidP="003D15FE">
            <w:r w:rsidRPr="00BE13C4">
              <w:t>Y/N</w:t>
            </w:r>
          </w:p>
        </w:tc>
      </w:tr>
      <w:tr w:rsidR="003D15FE" w14:paraId="3BE890DD" w14:textId="77777777" w:rsidTr="00D852CE">
        <w:trPr>
          <w:trHeight w:val="350"/>
        </w:trPr>
        <w:tc>
          <w:tcPr>
            <w:tcW w:w="1525" w:type="dxa"/>
          </w:tcPr>
          <w:p w14:paraId="3ECED3BC" w14:textId="60BD2E10" w:rsidR="003D15FE" w:rsidRDefault="003D15FE" w:rsidP="003D15FE">
            <w:r w:rsidRPr="00F15001">
              <w:t>inv-line</w:t>
            </w:r>
          </w:p>
        </w:tc>
        <w:tc>
          <w:tcPr>
            <w:tcW w:w="2340" w:type="dxa"/>
          </w:tcPr>
          <w:p w14:paraId="1F9DB754" w14:textId="0206BE3D" w:rsidR="003D15FE" w:rsidRDefault="00BE13C4" w:rsidP="003D15FE">
            <w:r>
              <w:t>disc</w:t>
            </w:r>
          </w:p>
        </w:tc>
        <w:tc>
          <w:tcPr>
            <w:tcW w:w="3147" w:type="dxa"/>
          </w:tcPr>
          <w:p w14:paraId="008ED7CD" w14:textId="0212295F" w:rsidR="003D15FE" w:rsidRDefault="00BE13C4" w:rsidP="003D15FE">
            <w:r>
              <w:t>Discount</w:t>
            </w:r>
            <w:r w:rsidR="00C63016">
              <w:t xml:space="preserve"> Percentage</w:t>
            </w:r>
          </w:p>
        </w:tc>
        <w:tc>
          <w:tcPr>
            <w:tcW w:w="2338" w:type="dxa"/>
          </w:tcPr>
          <w:p w14:paraId="02F9957D" w14:textId="3642DDDE" w:rsidR="003D15FE" w:rsidRDefault="00BE13C4" w:rsidP="003D15FE">
            <w:r w:rsidRPr="00BE13C4">
              <w:t>(&gt;&gt;&gt;,&gt;&gt;9.99)</w:t>
            </w:r>
          </w:p>
        </w:tc>
      </w:tr>
      <w:tr w:rsidR="00F42835" w14:paraId="006820AE" w14:textId="77777777" w:rsidTr="00D852CE">
        <w:trPr>
          <w:trHeight w:val="350"/>
        </w:trPr>
        <w:tc>
          <w:tcPr>
            <w:tcW w:w="1525" w:type="dxa"/>
          </w:tcPr>
          <w:p w14:paraId="640A32F4" w14:textId="734DE0A2" w:rsidR="00F42835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7651A2DD" w14:textId="0DAFA99B" w:rsidR="00F42835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34E1EB87" w14:textId="270A5170" w:rsidR="00F42835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5A155B9B" w14:textId="51E2FD05" w:rsidR="00F42835" w:rsidRDefault="00F42835" w:rsidP="00F42835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F42835" w14:paraId="61C5DB5C" w14:textId="77777777" w:rsidTr="00D852CE">
        <w:trPr>
          <w:trHeight w:val="350"/>
        </w:trPr>
        <w:tc>
          <w:tcPr>
            <w:tcW w:w="1525" w:type="dxa"/>
          </w:tcPr>
          <w:p w14:paraId="6153E287" w14:textId="403EB843" w:rsidR="00F42835" w:rsidRPr="00F15001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A264881" w14:textId="1B835C43" w:rsidR="00F42835" w:rsidRDefault="00BE13C4" w:rsidP="00F42835">
            <w:r>
              <w:t>e-num</w:t>
            </w:r>
          </w:p>
        </w:tc>
        <w:tc>
          <w:tcPr>
            <w:tcW w:w="3147" w:type="dxa"/>
          </w:tcPr>
          <w:p w14:paraId="59B8798B" w14:textId="237572B9" w:rsidR="00F42835" w:rsidRDefault="00BE13C4" w:rsidP="00F42835">
            <w:r>
              <w:t>Estimate Number</w:t>
            </w:r>
          </w:p>
        </w:tc>
        <w:tc>
          <w:tcPr>
            <w:tcW w:w="2338" w:type="dxa"/>
          </w:tcPr>
          <w:p w14:paraId="151BACEE" w14:textId="3CF1FE9A" w:rsidR="00F42835" w:rsidRDefault="00BE13C4" w:rsidP="00F42835">
            <w:r w:rsidRPr="00BE13C4">
              <w:t>&gt;&gt;&gt;&gt;&gt;9</w:t>
            </w:r>
          </w:p>
        </w:tc>
      </w:tr>
      <w:tr w:rsidR="00F42835" w14:paraId="21093248" w14:textId="77777777" w:rsidTr="00D852CE">
        <w:trPr>
          <w:trHeight w:val="350"/>
        </w:trPr>
        <w:tc>
          <w:tcPr>
            <w:tcW w:w="1525" w:type="dxa"/>
          </w:tcPr>
          <w:p w14:paraId="35BA5EBF" w14:textId="095CF96A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49D18D52" w14:textId="36BF271A" w:rsidR="00F42835" w:rsidRDefault="00BE13C4" w:rsidP="00F42835">
            <w:r>
              <w:t>est-no</w:t>
            </w:r>
          </w:p>
        </w:tc>
        <w:tc>
          <w:tcPr>
            <w:tcW w:w="3147" w:type="dxa"/>
          </w:tcPr>
          <w:p w14:paraId="0727530B" w14:textId="1116F572" w:rsidR="00F42835" w:rsidRDefault="00BE13C4" w:rsidP="00F42835">
            <w:r>
              <w:t xml:space="preserve">Estimate </w:t>
            </w:r>
            <w:r w:rsidR="00C63016">
              <w:t>Number</w:t>
            </w:r>
          </w:p>
        </w:tc>
        <w:tc>
          <w:tcPr>
            <w:tcW w:w="2338" w:type="dxa"/>
          </w:tcPr>
          <w:p w14:paraId="0AA96EB8" w14:textId="0F4F424F" w:rsidR="00F42835" w:rsidRDefault="00BE13C4" w:rsidP="00F42835">
            <w:r w:rsidRPr="00BE13C4">
              <w:t>x(5)</w:t>
            </w:r>
          </w:p>
        </w:tc>
      </w:tr>
      <w:tr w:rsidR="00F42835" w14:paraId="15B34938" w14:textId="77777777" w:rsidTr="00D852CE">
        <w:trPr>
          <w:trHeight w:val="350"/>
        </w:trPr>
        <w:tc>
          <w:tcPr>
            <w:tcW w:w="1525" w:type="dxa"/>
          </w:tcPr>
          <w:p w14:paraId="78DAB8CA" w14:textId="77EEB28F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79F005E8" w14:textId="30ADBD03" w:rsidR="00F42835" w:rsidRDefault="00BE13C4" w:rsidP="00F42835">
            <w:r>
              <w:t>est-type</w:t>
            </w:r>
          </w:p>
        </w:tc>
        <w:tc>
          <w:tcPr>
            <w:tcW w:w="3147" w:type="dxa"/>
          </w:tcPr>
          <w:p w14:paraId="081F7E1C" w14:textId="003A57A1" w:rsidR="00F42835" w:rsidRDefault="00C63016" w:rsidP="00F42835">
            <w:r>
              <w:t xml:space="preserve">Estimate </w:t>
            </w:r>
            <w:r w:rsidR="00BE13C4">
              <w:t>Type</w:t>
            </w:r>
          </w:p>
        </w:tc>
        <w:tc>
          <w:tcPr>
            <w:tcW w:w="2338" w:type="dxa"/>
          </w:tcPr>
          <w:p w14:paraId="3B35B025" w14:textId="6EAF9ABA" w:rsidR="00F42835" w:rsidRDefault="00BE13C4" w:rsidP="00F42835">
            <w:r>
              <w:t>9</w:t>
            </w:r>
          </w:p>
        </w:tc>
      </w:tr>
      <w:tr w:rsidR="00F42835" w14:paraId="5DA594AB" w14:textId="77777777" w:rsidTr="00D852CE">
        <w:trPr>
          <w:trHeight w:val="350"/>
        </w:trPr>
        <w:tc>
          <w:tcPr>
            <w:tcW w:w="1525" w:type="dxa"/>
          </w:tcPr>
          <w:p w14:paraId="1A0CB1A7" w14:textId="456E99E6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74081201" w14:textId="4AA89AE5" w:rsidR="00F42835" w:rsidRDefault="00BE13C4" w:rsidP="00F42835">
            <w:r>
              <w:t>form-no</w:t>
            </w:r>
          </w:p>
        </w:tc>
        <w:tc>
          <w:tcPr>
            <w:tcW w:w="3147" w:type="dxa"/>
          </w:tcPr>
          <w:p w14:paraId="74A7B55C" w14:textId="19329CCB" w:rsidR="00F42835" w:rsidRDefault="00BE13C4" w:rsidP="00F42835">
            <w:r>
              <w:t>FORM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60E57425" w14:textId="2950F68C" w:rsidR="00F42835" w:rsidRDefault="00BE13C4" w:rsidP="00F42835">
            <w:r>
              <w:t>&gt;9</w:t>
            </w:r>
          </w:p>
        </w:tc>
      </w:tr>
      <w:tr w:rsidR="00F42835" w14:paraId="3414A684" w14:textId="77777777" w:rsidTr="00D852CE">
        <w:trPr>
          <w:trHeight w:val="350"/>
        </w:trPr>
        <w:tc>
          <w:tcPr>
            <w:tcW w:w="1525" w:type="dxa"/>
          </w:tcPr>
          <w:p w14:paraId="34454D2C" w14:textId="504C02D3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1AE5DC9" w14:textId="21FDA43E" w:rsidR="00F42835" w:rsidRDefault="00BE13C4" w:rsidP="00F42835">
            <w:r>
              <w:t>i-dscr</w:t>
            </w:r>
          </w:p>
        </w:tc>
        <w:tc>
          <w:tcPr>
            <w:tcW w:w="3147" w:type="dxa"/>
          </w:tcPr>
          <w:p w14:paraId="7950C8D3" w14:textId="0BB61C47" w:rsidR="00F42835" w:rsidRDefault="00BE13C4" w:rsidP="00F42835">
            <w:r>
              <w:t>Item Description</w:t>
            </w:r>
          </w:p>
        </w:tc>
        <w:tc>
          <w:tcPr>
            <w:tcW w:w="2338" w:type="dxa"/>
          </w:tcPr>
          <w:p w14:paraId="2B353A91" w14:textId="28B8251F" w:rsidR="00F42835" w:rsidRDefault="00BE13C4" w:rsidP="00F42835">
            <w:r w:rsidRPr="00BE13C4">
              <w:t>x(</w:t>
            </w:r>
            <w:r>
              <w:t>30</w:t>
            </w:r>
            <w:r w:rsidRPr="00BE13C4">
              <w:t>)</w:t>
            </w:r>
          </w:p>
        </w:tc>
      </w:tr>
      <w:tr w:rsidR="00F42835" w14:paraId="707B0D48" w14:textId="77777777" w:rsidTr="00D852CE">
        <w:trPr>
          <w:trHeight w:val="350"/>
        </w:trPr>
        <w:tc>
          <w:tcPr>
            <w:tcW w:w="1525" w:type="dxa"/>
          </w:tcPr>
          <w:p w14:paraId="1744E7A1" w14:textId="3AF700AE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4976BE84" w14:textId="74DDA6BB" w:rsidR="00F42835" w:rsidRDefault="00BE13C4" w:rsidP="00F42835">
            <w:r>
              <w:t>i-name</w:t>
            </w:r>
          </w:p>
        </w:tc>
        <w:tc>
          <w:tcPr>
            <w:tcW w:w="3147" w:type="dxa"/>
          </w:tcPr>
          <w:p w14:paraId="6B779C2D" w14:textId="0463E6AC" w:rsidR="00F42835" w:rsidRDefault="00C63016" w:rsidP="00F42835">
            <w:r>
              <w:t xml:space="preserve">Item </w:t>
            </w:r>
            <w:r w:rsidR="00BE13C4">
              <w:t>Name</w:t>
            </w:r>
          </w:p>
        </w:tc>
        <w:tc>
          <w:tcPr>
            <w:tcW w:w="2338" w:type="dxa"/>
          </w:tcPr>
          <w:p w14:paraId="66AF5C76" w14:textId="3724610B" w:rsidR="00F42835" w:rsidRDefault="00BE13C4" w:rsidP="00F42835">
            <w:r w:rsidRPr="00BE13C4">
              <w:t>x(</w:t>
            </w:r>
            <w:r>
              <w:t>30</w:t>
            </w:r>
            <w:r w:rsidRPr="00BE13C4">
              <w:t>)</w:t>
            </w:r>
          </w:p>
        </w:tc>
      </w:tr>
      <w:tr w:rsidR="00F42835" w14:paraId="5C89C65D" w14:textId="77777777" w:rsidTr="00D852CE">
        <w:trPr>
          <w:trHeight w:val="350"/>
        </w:trPr>
        <w:tc>
          <w:tcPr>
            <w:tcW w:w="1525" w:type="dxa"/>
          </w:tcPr>
          <w:p w14:paraId="3BB96B02" w14:textId="646FD2FD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534AFC46" w14:textId="3A319A6F" w:rsidR="00F42835" w:rsidRDefault="00BE13C4" w:rsidP="00F42835">
            <w:r>
              <w:t>i-no</w:t>
            </w:r>
          </w:p>
        </w:tc>
        <w:tc>
          <w:tcPr>
            <w:tcW w:w="3147" w:type="dxa"/>
          </w:tcPr>
          <w:p w14:paraId="7EBCED61" w14:textId="211B1E3E" w:rsidR="00F42835" w:rsidRDefault="00BE13C4" w:rsidP="00F42835">
            <w:r>
              <w:t>Item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30EBAE48" w14:textId="3E416A53" w:rsidR="00F42835" w:rsidRDefault="00BE13C4" w:rsidP="00F42835">
            <w:r w:rsidRPr="00BE13C4">
              <w:t>x(</w:t>
            </w:r>
            <w:r>
              <w:t>1</w:t>
            </w:r>
            <w:r w:rsidRPr="00BE13C4">
              <w:t>5)</w:t>
            </w:r>
          </w:p>
        </w:tc>
      </w:tr>
      <w:tr w:rsidR="00F42835" w14:paraId="16BB9098" w14:textId="77777777" w:rsidTr="00D852CE">
        <w:trPr>
          <w:trHeight w:val="350"/>
        </w:trPr>
        <w:tc>
          <w:tcPr>
            <w:tcW w:w="1525" w:type="dxa"/>
          </w:tcPr>
          <w:p w14:paraId="2C8BBF32" w14:textId="22B7B2FF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083299BD" w14:textId="44EB83E6" w:rsidR="00F42835" w:rsidRDefault="00BE13C4" w:rsidP="00F42835">
            <w:r>
              <w:t>inv-no</w:t>
            </w:r>
          </w:p>
        </w:tc>
        <w:tc>
          <w:tcPr>
            <w:tcW w:w="3147" w:type="dxa"/>
          </w:tcPr>
          <w:p w14:paraId="1840A075" w14:textId="1967FF68" w:rsidR="00F42835" w:rsidRDefault="00BE13C4" w:rsidP="00F42835">
            <w:r>
              <w:t>Invoice Number</w:t>
            </w:r>
          </w:p>
        </w:tc>
        <w:tc>
          <w:tcPr>
            <w:tcW w:w="2338" w:type="dxa"/>
          </w:tcPr>
          <w:p w14:paraId="02587635" w14:textId="3F6CABCC" w:rsidR="00F42835" w:rsidRDefault="00892D79" w:rsidP="00F42835">
            <w:r w:rsidRPr="00892D79">
              <w:t>&gt;&gt;&gt;&gt;&gt;9</w:t>
            </w:r>
          </w:p>
        </w:tc>
      </w:tr>
      <w:tr w:rsidR="00F42835" w14:paraId="3979D811" w14:textId="77777777" w:rsidTr="00D852CE">
        <w:trPr>
          <w:trHeight w:val="350"/>
        </w:trPr>
        <w:tc>
          <w:tcPr>
            <w:tcW w:w="1525" w:type="dxa"/>
          </w:tcPr>
          <w:p w14:paraId="34A6D9AF" w14:textId="39BA50AA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7FF9DD78" w14:textId="569A6283" w:rsidR="00F42835" w:rsidRDefault="00BE13C4" w:rsidP="00F42835">
            <w:r>
              <w:t>inv-qty</w:t>
            </w:r>
          </w:p>
        </w:tc>
        <w:tc>
          <w:tcPr>
            <w:tcW w:w="3147" w:type="dxa"/>
          </w:tcPr>
          <w:p w14:paraId="2FB24F10" w14:textId="3EEE19DC" w:rsidR="00F42835" w:rsidRDefault="00BE13C4" w:rsidP="00F42835">
            <w:r>
              <w:t>Invoice Quantity</w:t>
            </w:r>
          </w:p>
        </w:tc>
        <w:tc>
          <w:tcPr>
            <w:tcW w:w="2338" w:type="dxa"/>
          </w:tcPr>
          <w:p w14:paraId="668FE610" w14:textId="6B17DBC3" w:rsidR="00F42835" w:rsidRDefault="00892D79" w:rsidP="00F42835">
            <w:r w:rsidRPr="00892D79">
              <w:t>-&gt;&gt;,&gt;&gt;&gt;,&gt;&gt;9.99</w:t>
            </w:r>
          </w:p>
        </w:tc>
      </w:tr>
      <w:tr w:rsidR="00F42835" w14:paraId="0431307B" w14:textId="77777777" w:rsidTr="00D852CE">
        <w:trPr>
          <w:trHeight w:val="350"/>
        </w:trPr>
        <w:tc>
          <w:tcPr>
            <w:tcW w:w="1525" w:type="dxa"/>
          </w:tcPr>
          <w:p w14:paraId="1262DF5E" w14:textId="38E8B42F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761FCECB" w14:textId="748D4A1A" w:rsidR="00F42835" w:rsidRDefault="00BE13C4" w:rsidP="00F42835">
            <w:r>
              <w:t>j-no</w:t>
            </w:r>
          </w:p>
        </w:tc>
        <w:tc>
          <w:tcPr>
            <w:tcW w:w="3147" w:type="dxa"/>
          </w:tcPr>
          <w:p w14:paraId="3D4D440C" w14:textId="4040C084" w:rsidR="00F42835" w:rsidRDefault="00BE13C4" w:rsidP="00F42835">
            <w:r>
              <w:t>Internal Job Number</w:t>
            </w:r>
          </w:p>
        </w:tc>
        <w:tc>
          <w:tcPr>
            <w:tcW w:w="2338" w:type="dxa"/>
          </w:tcPr>
          <w:p w14:paraId="58385567" w14:textId="2CB4A2AC" w:rsidR="00F42835" w:rsidRDefault="00892D79" w:rsidP="00F42835">
            <w:r w:rsidRPr="00892D79">
              <w:t>&gt;&gt;&gt;&gt;&gt;&gt;9</w:t>
            </w:r>
          </w:p>
        </w:tc>
      </w:tr>
      <w:tr w:rsidR="00F42835" w14:paraId="4DEF1D36" w14:textId="77777777" w:rsidTr="00D852CE">
        <w:trPr>
          <w:trHeight w:val="350"/>
        </w:trPr>
        <w:tc>
          <w:tcPr>
            <w:tcW w:w="1525" w:type="dxa"/>
          </w:tcPr>
          <w:p w14:paraId="6E1D8CE9" w14:textId="2E67B8D6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7EB3C99E" w14:textId="1B5A20F9" w:rsidR="00F42835" w:rsidRDefault="00BE13C4" w:rsidP="00F42835">
            <w:r>
              <w:t>job-no</w:t>
            </w:r>
          </w:p>
        </w:tc>
        <w:tc>
          <w:tcPr>
            <w:tcW w:w="3147" w:type="dxa"/>
          </w:tcPr>
          <w:p w14:paraId="524A9FB8" w14:textId="1EEC4369" w:rsidR="00F42835" w:rsidRDefault="00BE13C4" w:rsidP="00F42835">
            <w:r>
              <w:t>Job Number</w:t>
            </w:r>
          </w:p>
        </w:tc>
        <w:tc>
          <w:tcPr>
            <w:tcW w:w="2338" w:type="dxa"/>
          </w:tcPr>
          <w:p w14:paraId="13DE3049" w14:textId="35304435" w:rsidR="00F42835" w:rsidRDefault="00BE13C4" w:rsidP="00F42835">
            <w:r w:rsidRPr="00BE13C4">
              <w:t>x(</w:t>
            </w:r>
            <w:r>
              <w:t>6</w:t>
            </w:r>
            <w:r w:rsidRPr="00BE13C4">
              <w:t>)</w:t>
            </w:r>
          </w:p>
        </w:tc>
      </w:tr>
      <w:tr w:rsidR="00F42835" w14:paraId="35D4E192" w14:textId="77777777" w:rsidTr="00D852CE">
        <w:trPr>
          <w:trHeight w:val="350"/>
        </w:trPr>
        <w:tc>
          <w:tcPr>
            <w:tcW w:w="1525" w:type="dxa"/>
          </w:tcPr>
          <w:p w14:paraId="69407F66" w14:textId="6ACFB426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A6463A3" w14:textId="0A2AACB1" w:rsidR="00F42835" w:rsidRDefault="00BE13C4" w:rsidP="00F42835">
            <w:r>
              <w:t>job-no2</w:t>
            </w:r>
          </w:p>
        </w:tc>
        <w:tc>
          <w:tcPr>
            <w:tcW w:w="3147" w:type="dxa"/>
          </w:tcPr>
          <w:p w14:paraId="284F6086" w14:textId="1B7F220E" w:rsidR="00F42835" w:rsidRDefault="00BE13C4" w:rsidP="00F42835">
            <w:r>
              <w:t xml:space="preserve">Run </w:t>
            </w:r>
            <w:r w:rsidR="00C63016">
              <w:t>Number</w:t>
            </w:r>
          </w:p>
        </w:tc>
        <w:tc>
          <w:tcPr>
            <w:tcW w:w="2338" w:type="dxa"/>
          </w:tcPr>
          <w:p w14:paraId="0836B546" w14:textId="7A94CA21" w:rsidR="00F42835" w:rsidRDefault="00892D79" w:rsidP="00F42835">
            <w:r w:rsidRPr="00892D79">
              <w:t>&gt;9</w:t>
            </w:r>
          </w:p>
        </w:tc>
      </w:tr>
      <w:tr w:rsidR="00F42835" w14:paraId="41C70EEC" w14:textId="77777777" w:rsidTr="00D852CE">
        <w:trPr>
          <w:trHeight w:val="350"/>
        </w:trPr>
        <w:tc>
          <w:tcPr>
            <w:tcW w:w="1525" w:type="dxa"/>
          </w:tcPr>
          <w:p w14:paraId="42DE7F25" w14:textId="38085ECD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CC097DD" w14:textId="61BE703F" w:rsidR="00F42835" w:rsidRDefault="00BE13C4" w:rsidP="00F42835">
            <w:r>
              <w:t>line</w:t>
            </w:r>
          </w:p>
        </w:tc>
        <w:tc>
          <w:tcPr>
            <w:tcW w:w="3147" w:type="dxa"/>
          </w:tcPr>
          <w:p w14:paraId="338EE8EE" w14:textId="72997546" w:rsidR="00F42835" w:rsidRDefault="00BE13C4" w:rsidP="00F42835">
            <w:r>
              <w:t>Line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0C8ABED1" w14:textId="64BC78B0" w:rsidR="00F42835" w:rsidRDefault="00892D79" w:rsidP="00F42835">
            <w:r>
              <w:t>99</w:t>
            </w:r>
          </w:p>
        </w:tc>
      </w:tr>
      <w:tr w:rsidR="00F42835" w14:paraId="20C9701D" w14:textId="77777777" w:rsidTr="00D852CE">
        <w:trPr>
          <w:trHeight w:val="350"/>
        </w:trPr>
        <w:tc>
          <w:tcPr>
            <w:tcW w:w="1525" w:type="dxa"/>
          </w:tcPr>
          <w:p w14:paraId="0C945A04" w14:textId="4028FFE1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324DFC9B" w14:textId="4B51D997" w:rsidR="00F42835" w:rsidRDefault="00BE13C4" w:rsidP="00F42835">
            <w:r>
              <w:t>ord-date</w:t>
            </w:r>
          </w:p>
        </w:tc>
        <w:tc>
          <w:tcPr>
            <w:tcW w:w="3147" w:type="dxa"/>
          </w:tcPr>
          <w:p w14:paraId="74E0A624" w14:textId="19544AA5" w:rsidR="00F42835" w:rsidRDefault="00BE13C4" w:rsidP="00F42835">
            <w:r>
              <w:t>Order Date</w:t>
            </w:r>
          </w:p>
        </w:tc>
        <w:tc>
          <w:tcPr>
            <w:tcW w:w="2338" w:type="dxa"/>
          </w:tcPr>
          <w:p w14:paraId="69529921" w14:textId="5C843C3B" w:rsidR="00F42835" w:rsidRDefault="00892D79" w:rsidP="00F42835">
            <w:r w:rsidRPr="00892D79">
              <w:t>99/99/9999</w:t>
            </w:r>
          </w:p>
        </w:tc>
      </w:tr>
      <w:tr w:rsidR="00F42835" w14:paraId="5EC21B14" w14:textId="77777777" w:rsidTr="00D852CE">
        <w:trPr>
          <w:trHeight w:val="350"/>
        </w:trPr>
        <w:tc>
          <w:tcPr>
            <w:tcW w:w="1525" w:type="dxa"/>
          </w:tcPr>
          <w:p w14:paraId="6ADEDC4D" w14:textId="4BB8EFE9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02B67907" w14:textId="3A9974CB" w:rsidR="00F42835" w:rsidRDefault="00BE13C4" w:rsidP="00F42835">
            <w:r>
              <w:t>ord-no</w:t>
            </w:r>
          </w:p>
        </w:tc>
        <w:tc>
          <w:tcPr>
            <w:tcW w:w="3147" w:type="dxa"/>
          </w:tcPr>
          <w:p w14:paraId="2D4DA92E" w14:textId="00755A77" w:rsidR="00F42835" w:rsidRDefault="00BE13C4" w:rsidP="00F42835">
            <w:r>
              <w:t xml:space="preserve">Order </w:t>
            </w:r>
            <w:r w:rsidR="00C63016">
              <w:t>Number</w:t>
            </w:r>
          </w:p>
        </w:tc>
        <w:tc>
          <w:tcPr>
            <w:tcW w:w="2338" w:type="dxa"/>
          </w:tcPr>
          <w:p w14:paraId="176026ED" w14:textId="3C6EC557" w:rsidR="00F42835" w:rsidRDefault="00892D79" w:rsidP="00F42835">
            <w:r w:rsidRPr="00892D79">
              <w:t>&gt;&gt;&gt;&gt;&gt;9</w:t>
            </w:r>
          </w:p>
        </w:tc>
      </w:tr>
      <w:tr w:rsidR="00F42835" w14:paraId="5AA21464" w14:textId="77777777" w:rsidTr="00D852CE">
        <w:trPr>
          <w:trHeight w:val="350"/>
        </w:trPr>
        <w:tc>
          <w:tcPr>
            <w:tcW w:w="1525" w:type="dxa"/>
          </w:tcPr>
          <w:p w14:paraId="5795A4F5" w14:textId="5EE510FA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22E62AEA" w14:textId="1792135F" w:rsidR="00F42835" w:rsidRDefault="00BE13C4" w:rsidP="00F42835">
            <w:r>
              <w:t>p-c</w:t>
            </w:r>
          </w:p>
        </w:tc>
        <w:tc>
          <w:tcPr>
            <w:tcW w:w="3147" w:type="dxa"/>
          </w:tcPr>
          <w:p w14:paraId="730919AA" w14:textId="6729838C" w:rsidR="00F42835" w:rsidRDefault="00BE13C4" w:rsidP="00F42835">
            <w:r>
              <w:t>Partial</w:t>
            </w:r>
            <w:r w:rsidR="00C63016">
              <w:t xml:space="preserve"> or </w:t>
            </w:r>
            <w:r>
              <w:t>Complete</w:t>
            </w:r>
            <w:r w:rsidR="00C63016">
              <w:t>?</w:t>
            </w:r>
          </w:p>
        </w:tc>
        <w:tc>
          <w:tcPr>
            <w:tcW w:w="2338" w:type="dxa"/>
          </w:tcPr>
          <w:p w14:paraId="3F2A739D" w14:textId="07C827D8" w:rsidR="00F42835" w:rsidRDefault="00892D79" w:rsidP="00F42835">
            <w:r w:rsidRPr="00892D79">
              <w:t>C/P</w:t>
            </w:r>
          </w:p>
        </w:tc>
      </w:tr>
      <w:tr w:rsidR="00F42835" w14:paraId="4D276BB4" w14:textId="77777777" w:rsidTr="00D852CE">
        <w:trPr>
          <w:trHeight w:val="350"/>
        </w:trPr>
        <w:tc>
          <w:tcPr>
            <w:tcW w:w="1525" w:type="dxa"/>
          </w:tcPr>
          <w:p w14:paraId="16F52FAD" w14:textId="06C81919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5732B02D" w14:textId="628A71A5" w:rsidR="00F42835" w:rsidRDefault="00BE13C4" w:rsidP="00F42835">
            <w:r>
              <w:t>pal-chg</w:t>
            </w:r>
          </w:p>
        </w:tc>
        <w:tc>
          <w:tcPr>
            <w:tcW w:w="3147" w:type="dxa"/>
          </w:tcPr>
          <w:p w14:paraId="4E9D8E41" w14:textId="4C9C0029" w:rsidR="00F42835" w:rsidRDefault="00BE13C4" w:rsidP="00F42835">
            <w:r>
              <w:t>Pallet Charge</w:t>
            </w:r>
          </w:p>
        </w:tc>
        <w:tc>
          <w:tcPr>
            <w:tcW w:w="2338" w:type="dxa"/>
          </w:tcPr>
          <w:p w14:paraId="0D6740A3" w14:textId="24AD484C" w:rsidR="00F42835" w:rsidRDefault="00892D79" w:rsidP="00F42835">
            <w:r>
              <w:t>X</w:t>
            </w:r>
          </w:p>
        </w:tc>
      </w:tr>
      <w:tr w:rsidR="00F42835" w14:paraId="71D8E043" w14:textId="77777777" w:rsidTr="00D852CE">
        <w:trPr>
          <w:trHeight w:val="350"/>
        </w:trPr>
        <w:tc>
          <w:tcPr>
            <w:tcW w:w="1525" w:type="dxa"/>
          </w:tcPr>
          <w:p w14:paraId="7C5BC4F5" w14:textId="18446BD8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79FF2C6" w14:textId="32937954" w:rsidR="00F42835" w:rsidRDefault="00BE13C4" w:rsidP="00F42835">
            <w:r>
              <w:t>pal-i-no</w:t>
            </w:r>
          </w:p>
        </w:tc>
        <w:tc>
          <w:tcPr>
            <w:tcW w:w="3147" w:type="dxa"/>
          </w:tcPr>
          <w:p w14:paraId="7E3174DC" w14:textId="7B21CDC3" w:rsidR="00F42835" w:rsidRDefault="00BE13C4" w:rsidP="00F42835">
            <w:r>
              <w:t>Pallet RM Item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4A5D2172" w14:textId="5F1ACB4C" w:rsidR="00F42835" w:rsidRDefault="00BE13C4" w:rsidP="00F42835">
            <w:r w:rsidRPr="00BE13C4">
              <w:t>x(10)</w:t>
            </w:r>
          </w:p>
        </w:tc>
      </w:tr>
      <w:tr w:rsidR="00F42835" w14:paraId="6C90F84B" w14:textId="77777777" w:rsidTr="00D852CE">
        <w:trPr>
          <w:trHeight w:val="350"/>
        </w:trPr>
        <w:tc>
          <w:tcPr>
            <w:tcW w:w="1525" w:type="dxa"/>
          </w:tcPr>
          <w:p w14:paraId="28205FFB" w14:textId="133A29A8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7D0EDA8D" w14:textId="31A76F62" w:rsidR="00F42835" w:rsidRDefault="00BE13C4" w:rsidP="00F42835">
            <w:r>
              <w:t>part-dscr1</w:t>
            </w:r>
          </w:p>
        </w:tc>
        <w:tc>
          <w:tcPr>
            <w:tcW w:w="3147" w:type="dxa"/>
          </w:tcPr>
          <w:p w14:paraId="3DE3402B" w14:textId="74FB18F1" w:rsidR="00F42835" w:rsidRDefault="00BE13C4" w:rsidP="00F42835">
            <w:r>
              <w:t>Item Description</w:t>
            </w:r>
          </w:p>
        </w:tc>
        <w:tc>
          <w:tcPr>
            <w:tcW w:w="2338" w:type="dxa"/>
          </w:tcPr>
          <w:p w14:paraId="52218FA8" w14:textId="51CCB74A" w:rsidR="00F42835" w:rsidRDefault="00BE13C4" w:rsidP="00F42835">
            <w:r w:rsidRPr="00BE13C4">
              <w:t>x(</w:t>
            </w:r>
            <w:r>
              <w:t>3</w:t>
            </w:r>
            <w:r w:rsidRPr="00BE13C4">
              <w:t>0)</w:t>
            </w:r>
          </w:p>
        </w:tc>
      </w:tr>
      <w:tr w:rsidR="00F42835" w14:paraId="5E8DDF9F" w14:textId="77777777" w:rsidTr="00D852CE">
        <w:trPr>
          <w:trHeight w:val="350"/>
        </w:trPr>
        <w:tc>
          <w:tcPr>
            <w:tcW w:w="1525" w:type="dxa"/>
          </w:tcPr>
          <w:p w14:paraId="10925467" w14:textId="35D5AC20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58BCB055" w14:textId="719EF218" w:rsidR="00F42835" w:rsidRDefault="00BE13C4" w:rsidP="00F42835">
            <w:r>
              <w:t>part-dscr2</w:t>
            </w:r>
          </w:p>
        </w:tc>
        <w:tc>
          <w:tcPr>
            <w:tcW w:w="3147" w:type="dxa"/>
          </w:tcPr>
          <w:p w14:paraId="59C5A091" w14:textId="40B64A25" w:rsidR="00F42835" w:rsidRDefault="00BE13C4" w:rsidP="00F42835">
            <w:r>
              <w:t>Item Description</w:t>
            </w:r>
          </w:p>
        </w:tc>
        <w:tc>
          <w:tcPr>
            <w:tcW w:w="2338" w:type="dxa"/>
          </w:tcPr>
          <w:p w14:paraId="0DADC5E7" w14:textId="0E52C46C" w:rsidR="00F42835" w:rsidRDefault="00BE13C4" w:rsidP="00F42835">
            <w:r w:rsidRPr="00BE13C4">
              <w:t>x(</w:t>
            </w:r>
            <w:r>
              <w:t>3</w:t>
            </w:r>
            <w:r w:rsidRPr="00BE13C4">
              <w:t>0)</w:t>
            </w:r>
          </w:p>
        </w:tc>
      </w:tr>
      <w:tr w:rsidR="00F42835" w14:paraId="27D70CF9" w14:textId="77777777" w:rsidTr="00D852CE">
        <w:trPr>
          <w:trHeight w:val="350"/>
        </w:trPr>
        <w:tc>
          <w:tcPr>
            <w:tcW w:w="1525" w:type="dxa"/>
          </w:tcPr>
          <w:p w14:paraId="03C8B327" w14:textId="66A630D5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458D9138" w14:textId="24822E5A" w:rsidR="00F42835" w:rsidRDefault="00BE13C4" w:rsidP="00F42835">
            <w:r>
              <w:t>part-no</w:t>
            </w:r>
          </w:p>
        </w:tc>
        <w:tc>
          <w:tcPr>
            <w:tcW w:w="3147" w:type="dxa"/>
          </w:tcPr>
          <w:p w14:paraId="6308F812" w14:textId="06664677" w:rsidR="00F42835" w:rsidRDefault="00BE13C4" w:rsidP="00F42835">
            <w:r>
              <w:t>Cust</w:t>
            </w:r>
            <w:r w:rsidR="00C63016">
              <w:t>omer</w:t>
            </w:r>
            <w:r>
              <w:t xml:space="preserve"> Part </w:t>
            </w:r>
            <w:r w:rsidR="00C63016">
              <w:t>Number</w:t>
            </w:r>
          </w:p>
        </w:tc>
        <w:tc>
          <w:tcPr>
            <w:tcW w:w="2338" w:type="dxa"/>
          </w:tcPr>
          <w:p w14:paraId="6A21A580" w14:textId="64D0DAB2" w:rsidR="00F42835" w:rsidRDefault="00BE13C4" w:rsidP="00F42835">
            <w:r w:rsidRPr="00BE13C4">
              <w:t>x(1</w:t>
            </w:r>
            <w:r>
              <w:t>5</w:t>
            </w:r>
            <w:r w:rsidRPr="00BE13C4">
              <w:t>)</w:t>
            </w:r>
          </w:p>
        </w:tc>
      </w:tr>
      <w:tr w:rsidR="00F42835" w14:paraId="4952507F" w14:textId="77777777" w:rsidTr="00D852CE">
        <w:trPr>
          <w:trHeight w:val="350"/>
        </w:trPr>
        <w:tc>
          <w:tcPr>
            <w:tcW w:w="1525" w:type="dxa"/>
          </w:tcPr>
          <w:p w14:paraId="00196E66" w14:textId="3DB586A6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AACEC89" w14:textId="29B9A065" w:rsidR="00F42835" w:rsidRDefault="00BE13C4" w:rsidP="00F42835">
            <w:r>
              <w:t>po-no</w:t>
            </w:r>
          </w:p>
        </w:tc>
        <w:tc>
          <w:tcPr>
            <w:tcW w:w="3147" w:type="dxa"/>
          </w:tcPr>
          <w:p w14:paraId="06FB276E" w14:textId="12410B43" w:rsidR="00F42835" w:rsidRDefault="00BE13C4" w:rsidP="00F42835">
            <w:r>
              <w:t>Cust</w:t>
            </w:r>
            <w:r w:rsidR="00C63016">
              <w:t>omer</w:t>
            </w:r>
            <w:r>
              <w:t xml:space="preserve"> PO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6C245809" w14:textId="7741FC26" w:rsidR="00F42835" w:rsidRDefault="00BE13C4" w:rsidP="00F42835">
            <w:r w:rsidRPr="00BE13C4">
              <w:t>x(1</w:t>
            </w:r>
            <w:r>
              <w:t>5</w:t>
            </w:r>
            <w:r w:rsidRPr="00BE13C4">
              <w:t>)</w:t>
            </w:r>
          </w:p>
        </w:tc>
      </w:tr>
      <w:tr w:rsidR="00F42835" w14:paraId="08415AC3" w14:textId="77777777" w:rsidTr="00D852CE">
        <w:trPr>
          <w:trHeight w:val="350"/>
        </w:trPr>
        <w:tc>
          <w:tcPr>
            <w:tcW w:w="1525" w:type="dxa"/>
          </w:tcPr>
          <w:p w14:paraId="75E70275" w14:textId="01C33188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3A56390B" w14:textId="02E74A2D" w:rsidR="00F42835" w:rsidRDefault="00BE13C4" w:rsidP="00F42835">
            <w:r>
              <w:t>po-no-po</w:t>
            </w:r>
          </w:p>
        </w:tc>
        <w:tc>
          <w:tcPr>
            <w:tcW w:w="3147" w:type="dxa"/>
          </w:tcPr>
          <w:p w14:paraId="18D71C43" w14:textId="0FF75D53" w:rsidR="00F42835" w:rsidRDefault="00BE13C4" w:rsidP="00F42835">
            <w:r>
              <w:t>Board P</w:t>
            </w:r>
            <w:r w:rsidR="00C63016">
              <w:t xml:space="preserve">urchase </w:t>
            </w:r>
            <w:r>
              <w:t>O</w:t>
            </w:r>
            <w:r w:rsidR="00C63016">
              <w:t>rder</w:t>
            </w:r>
            <w:r>
              <w:t xml:space="preserve"> </w:t>
            </w:r>
            <w:r w:rsidR="00C63016">
              <w:t>Number</w:t>
            </w:r>
          </w:p>
        </w:tc>
        <w:tc>
          <w:tcPr>
            <w:tcW w:w="2338" w:type="dxa"/>
          </w:tcPr>
          <w:p w14:paraId="0F63F1D6" w14:textId="7BA367DD" w:rsidR="00F42835" w:rsidRDefault="00892D79" w:rsidP="00F42835">
            <w:r w:rsidRPr="00892D79">
              <w:t>&gt;&gt;&gt;&gt;&gt;9</w:t>
            </w:r>
          </w:p>
        </w:tc>
      </w:tr>
      <w:tr w:rsidR="00F42835" w14:paraId="51CFFE2F" w14:textId="77777777" w:rsidTr="00D852CE">
        <w:trPr>
          <w:trHeight w:val="350"/>
        </w:trPr>
        <w:tc>
          <w:tcPr>
            <w:tcW w:w="1525" w:type="dxa"/>
          </w:tcPr>
          <w:p w14:paraId="4E43B146" w14:textId="6D59D899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15F49A62" w14:textId="38EA4C1E" w:rsidR="00F42835" w:rsidRDefault="00BE13C4" w:rsidP="00F42835">
            <w:r>
              <w:t>pr-qty-uom</w:t>
            </w:r>
          </w:p>
        </w:tc>
        <w:tc>
          <w:tcPr>
            <w:tcW w:w="3147" w:type="dxa"/>
          </w:tcPr>
          <w:p w14:paraId="63D34DCF" w14:textId="12A9D3DF" w:rsidR="00F42835" w:rsidRDefault="00BE13C4" w:rsidP="00F42835">
            <w:r>
              <w:t>Purch</w:t>
            </w:r>
            <w:r w:rsidR="00C63016">
              <w:t>ase Unit of Measure</w:t>
            </w:r>
          </w:p>
        </w:tc>
        <w:tc>
          <w:tcPr>
            <w:tcW w:w="2338" w:type="dxa"/>
          </w:tcPr>
          <w:p w14:paraId="3C5CDE7C" w14:textId="4AFF2A5E" w:rsidR="00F42835" w:rsidRDefault="00BE13C4" w:rsidP="00F42835">
            <w:r w:rsidRPr="00BE13C4">
              <w:t>x(</w:t>
            </w:r>
            <w:r>
              <w:t>4</w:t>
            </w:r>
            <w:r w:rsidRPr="00BE13C4">
              <w:t>)</w:t>
            </w:r>
          </w:p>
        </w:tc>
      </w:tr>
      <w:tr w:rsidR="00F42835" w14:paraId="0E96CE82" w14:textId="77777777" w:rsidTr="00D852CE">
        <w:trPr>
          <w:trHeight w:val="350"/>
        </w:trPr>
        <w:tc>
          <w:tcPr>
            <w:tcW w:w="1525" w:type="dxa"/>
          </w:tcPr>
          <w:p w14:paraId="33572153" w14:textId="236E8CF2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30A6353C" w14:textId="415C8E93" w:rsidR="00F42835" w:rsidRDefault="00BE13C4" w:rsidP="00F42835">
            <w:r>
              <w:t>pr-uom</w:t>
            </w:r>
          </w:p>
        </w:tc>
        <w:tc>
          <w:tcPr>
            <w:tcW w:w="3147" w:type="dxa"/>
          </w:tcPr>
          <w:p w14:paraId="73550E98" w14:textId="65843FC8" w:rsidR="00F42835" w:rsidRDefault="00BE13C4" w:rsidP="00F42835">
            <w:r>
              <w:t>Purchased U</w:t>
            </w:r>
            <w:r w:rsidR="00C63016">
              <w:t>nit of Measure</w:t>
            </w:r>
          </w:p>
        </w:tc>
        <w:tc>
          <w:tcPr>
            <w:tcW w:w="2338" w:type="dxa"/>
          </w:tcPr>
          <w:p w14:paraId="211DC838" w14:textId="6A35961E" w:rsidR="00F42835" w:rsidRDefault="00BE13C4" w:rsidP="00F42835">
            <w:r w:rsidRPr="00BE13C4">
              <w:t>x(</w:t>
            </w:r>
            <w:r>
              <w:t>4</w:t>
            </w:r>
            <w:r w:rsidRPr="00BE13C4">
              <w:t>)</w:t>
            </w:r>
          </w:p>
        </w:tc>
      </w:tr>
      <w:tr w:rsidR="00F42835" w14:paraId="34D0FC15" w14:textId="77777777" w:rsidTr="00D852CE">
        <w:trPr>
          <w:trHeight w:val="350"/>
        </w:trPr>
        <w:tc>
          <w:tcPr>
            <w:tcW w:w="1525" w:type="dxa"/>
          </w:tcPr>
          <w:p w14:paraId="4A7D139D" w14:textId="25A2FEE3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3B664554" w14:textId="2C83DA56" w:rsidR="00F42835" w:rsidRDefault="00BE13C4" w:rsidP="00F42835">
            <w:r>
              <w:t>price</w:t>
            </w:r>
          </w:p>
        </w:tc>
        <w:tc>
          <w:tcPr>
            <w:tcW w:w="3147" w:type="dxa"/>
          </w:tcPr>
          <w:p w14:paraId="5D7E7271" w14:textId="70BC4EAC" w:rsidR="00F42835" w:rsidRDefault="00BE13C4" w:rsidP="00F42835">
            <w:r>
              <w:t>Price</w:t>
            </w:r>
          </w:p>
        </w:tc>
        <w:tc>
          <w:tcPr>
            <w:tcW w:w="2338" w:type="dxa"/>
          </w:tcPr>
          <w:p w14:paraId="56F94B77" w14:textId="505DA450" w:rsidR="00F42835" w:rsidRDefault="00892D79" w:rsidP="00F42835">
            <w:r w:rsidRPr="00892D79">
              <w:t>&gt;&gt;,&gt;&gt;&gt;,&gt;&gt;9.99&lt;&lt;&lt;&lt;</w:t>
            </w:r>
          </w:p>
        </w:tc>
      </w:tr>
      <w:tr w:rsidR="00F42835" w14:paraId="768C732C" w14:textId="77777777" w:rsidTr="00D852CE">
        <w:trPr>
          <w:trHeight w:val="350"/>
        </w:trPr>
        <w:tc>
          <w:tcPr>
            <w:tcW w:w="1525" w:type="dxa"/>
          </w:tcPr>
          <w:p w14:paraId="50638207" w14:textId="52620F3A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14801C90" w14:textId="51FCC1CB" w:rsidR="00F42835" w:rsidRDefault="00BE13C4" w:rsidP="00F42835">
            <w:r>
              <w:t>prom-code</w:t>
            </w:r>
          </w:p>
        </w:tc>
        <w:tc>
          <w:tcPr>
            <w:tcW w:w="3147" w:type="dxa"/>
          </w:tcPr>
          <w:p w14:paraId="11D487DF" w14:textId="71A3F395" w:rsidR="00F42835" w:rsidRDefault="00BE13C4" w:rsidP="00F42835">
            <w:r>
              <w:t>Prom</w:t>
            </w:r>
            <w:r w:rsidR="00C63016">
              <w:t>ised</w:t>
            </w:r>
            <w:r>
              <w:t xml:space="preserve"> Date Code</w:t>
            </w:r>
          </w:p>
        </w:tc>
        <w:tc>
          <w:tcPr>
            <w:tcW w:w="2338" w:type="dxa"/>
          </w:tcPr>
          <w:p w14:paraId="216D3B66" w14:textId="3D059566" w:rsidR="00F42835" w:rsidRDefault="00892D79" w:rsidP="00F42835">
            <w:r>
              <w:t>XX</w:t>
            </w:r>
          </w:p>
        </w:tc>
      </w:tr>
      <w:tr w:rsidR="00F42835" w14:paraId="33820A5E" w14:textId="77777777" w:rsidTr="00D852CE">
        <w:trPr>
          <w:trHeight w:val="350"/>
        </w:trPr>
        <w:tc>
          <w:tcPr>
            <w:tcW w:w="1525" w:type="dxa"/>
          </w:tcPr>
          <w:p w14:paraId="052B44E4" w14:textId="6933A974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7FE9380" w14:textId="01255794" w:rsidR="00F42835" w:rsidRDefault="00BE13C4" w:rsidP="00F42835">
            <w:r>
              <w:t>prom-date</w:t>
            </w:r>
          </w:p>
        </w:tc>
        <w:tc>
          <w:tcPr>
            <w:tcW w:w="3147" w:type="dxa"/>
          </w:tcPr>
          <w:p w14:paraId="2C6D89F1" w14:textId="7C211B72" w:rsidR="00F42835" w:rsidRDefault="00BE13C4" w:rsidP="00F42835">
            <w:r>
              <w:t>Prom</w:t>
            </w:r>
            <w:r w:rsidR="00C63016">
              <w:t>ised</w:t>
            </w:r>
            <w:r>
              <w:t xml:space="preserve"> Date</w:t>
            </w:r>
          </w:p>
        </w:tc>
        <w:tc>
          <w:tcPr>
            <w:tcW w:w="2338" w:type="dxa"/>
          </w:tcPr>
          <w:p w14:paraId="0151A05F" w14:textId="7E8AECBA" w:rsidR="00F42835" w:rsidRDefault="00892D79" w:rsidP="00F42835">
            <w:r w:rsidRPr="00892D79">
              <w:t>99/99/9999</w:t>
            </w:r>
          </w:p>
        </w:tc>
      </w:tr>
      <w:tr w:rsidR="00F42835" w14:paraId="2FC67B4E" w14:textId="77777777" w:rsidTr="00D852CE">
        <w:trPr>
          <w:trHeight w:val="350"/>
        </w:trPr>
        <w:tc>
          <w:tcPr>
            <w:tcW w:w="1525" w:type="dxa"/>
          </w:tcPr>
          <w:p w14:paraId="1ED49849" w14:textId="48B732AA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5CE2E938" w14:textId="6AA66783" w:rsidR="00F42835" w:rsidRDefault="00BE13C4" w:rsidP="00F42835">
            <w:r>
              <w:t>qty</w:t>
            </w:r>
          </w:p>
        </w:tc>
        <w:tc>
          <w:tcPr>
            <w:tcW w:w="3147" w:type="dxa"/>
          </w:tcPr>
          <w:p w14:paraId="0819F07C" w14:textId="0B17EA5E" w:rsidR="00F42835" w:rsidRDefault="00BE13C4" w:rsidP="00F42835">
            <w:r>
              <w:t>Quantity</w:t>
            </w:r>
          </w:p>
        </w:tc>
        <w:tc>
          <w:tcPr>
            <w:tcW w:w="2338" w:type="dxa"/>
          </w:tcPr>
          <w:p w14:paraId="662B8CD4" w14:textId="2C687C98" w:rsidR="00F42835" w:rsidRDefault="00892D79" w:rsidP="00F42835">
            <w:r w:rsidRPr="00892D79">
              <w:t>-&gt;&gt;,&gt;&gt;&gt;,&gt;&gt;9.9&lt;&lt;</w:t>
            </w:r>
          </w:p>
        </w:tc>
      </w:tr>
      <w:tr w:rsidR="00F42835" w14:paraId="16DA813C" w14:textId="77777777" w:rsidTr="00D852CE">
        <w:trPr>
          <w:trHeight w:val="350"/>
        </w:trPr>
        <w:tc>
          <w:tcPr>
            <w:tcW w:w="1525" w:type="dxa"/>
          </w:tcPr>
          <w:p w14:paraId="6C753474" w14:textId="4BA9C4B5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676A2D2A" w14:textId="1BE8C0D1" w:rsidR="00F42835" w:rsidRDefault="00BE13C4" w:rsidP="00F42835">
            <w:r>
              <w:t>r-no</w:t>
            </w:r>
          </w:p>
        </w:tc>
        <w:tc>
          <w:tcPr>
            <w:tcW w:w="3147" w:type="dxa"/>
          </w:tcPr>
          <w:p w14:paraId="6F539B2B" w14:textId="6139EB1C" w:rsidR="00F42835" w:rsidRDefault="00BE13C4" w:rsidP="00F42835">
            <w:r>
              <w:t>Unique Internal Number</w:t>
            </w:r>
          </w:p>
        </w:tc>
        <w:tc>
          <w:tcPr>
            <w:tcW w:w="2338" w:type="dxa"/>
          </w:tcPr>
          <w:p w14:paraId="7574A493" w14:textId="682733EB" w:rsidR="00F42835" w:rsidRDefault="00892D79" w:rsidP="00F42835">
            <w:r w:rsidRPr="00892D79">
              <w:t>&gt;&gt;&gt;&gt;&gt;&gt;&gt;9</w:t>
            </w:r>
          </w:p>
        </w:tc>
      </w:tr>
      <w:tr w:rsidR="00F42835" w14:paraId="2862AFCE" w14:textId="77777777" w:rsidTr="00D852CE">
        <w:trPr>
          <w:trHeight w:val="350"/>
        </w:trPr>
        <w:tc>
          <w:tcPr>
            <w:tcW w:w="1525" w:type="dxa"/>
          </w:tcPr>
          <w:p w14:paraId="579C8894" w14:textId="5F704AFA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2B306EEF" w14:textId="4F30723A" w:rsidR="00F42835" w:rsidRDefault="00BE13C4" w:rsidP="00F42835">
            <w:r>
              <w:t>ra-inv-no</w:t>
            </w:r>
          </w:p>
        </w:tc>
        <w:tc>
          <w:tcPr>
            <w:tcW w:w="3147" w:type="dxa"/>
          </w:tcPr>
          <w:p w14:paraId="7C1C8024" w14:textId="39D6152B" w:rsidR="00F42835" w:rsidRDefault="00BE13C4" w:rsidP="00F42835">
            <w:r>
              <w:t>RA Invoice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6C6CE38E" w14:textId="338670A6" w:rsidR="00F42835" w:rsidRDefault="00892D79" w:rsidP="00F42835">
            <w:r w:rsidRPr="00892D79">
              <w:t>&gt;&gt;&gt;&gt;&gt;9</w:t>
            </w:r>
          </w:p>
        </w:tc>
      </w:tr>
      <w:tr w:rsidR="00F42835" w14:paraId="0F7853E1" w14:textId="77777777" w:rsidTr="00D852CE">
        <w:trPr>
          <w:trHeight w:val="350"/>
        </w:trPr>
        <w:tc>
          <w:tcPr>
            <w:tcW w:w="1525" w:type="dxa"/>
          </w:tcPr>
          <w:p w14:paraId="6CFF36FE" w14:textId="04DC183C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15EDA137" w14:textId="3A5A0C62" w:rsidR="00F42835" w:rsidRDefault="00BE13C4" w:rsidP="00F42835">
            <w:r>
              <w:t>ra-no</w:t>
            </w:r>
          </w:p>
        </w:tc>
        <w:tc>
          <w:tcPr>
            <w:tcW w:w="3147" w:type="dxa"/>
          </w:tcPr>
          <w:p w14:paraId="584E8708" w14:textId="6F953FA4" w:rsidR="00F42835" w:rsidRDefault="00BE13C4" w:rsidP="00F42835">
            <w:r>
              <w:t xml:space="preserve">RA </w:t>
            </w:r>
            <w:r w:rsidR="00C63016">
              <w:t>Number</w:t>
            </w:r>
          </w:p>
        </w:tc>
        <w:tc>
          <w:tcPr>
            <w:tcW w:w="2338" w:type="dxa"/>
          </w:tcPr>
          <w:p w14:paraId="579F25C1" w14:textId="336A88AE" w:rsidR="00F42835" w:rsidRDefault="00892D79" w:rsidP="00F42835">
            <w:r w:rsidRPr="00892D79">
              <w:t>&gt;&gt;&gt;&gt;&gt;9</w:t>
            </w:r>
          </w:p>
        </w:tc>
      </w:tr>
      <w:tr w:rsidR="00F42835" w14:paraId="700AE6C7" w14:textId="77777777" w:rsidTr="00D852CE">
        <w:trPr>
          <w:trHeight w:val="350"/>
        </w:trPr>
        <w:tc>
          <w:tcPr>
            <w:tcW w:w="1525" w:type="dxa"/>
          </w:tcPr>
          <w:p w14:paraId="16368E65" w14:textId="6354D69D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4601803F" w14:textId="1852842A" w:rsidR="00F42835" w:rsidRDefault="00BE13C4" w:rsidP="00F42835">
            <w:r>
              <w:t>rec_key</w:t>
            </w:r>
          </w:p>
        </w:tc>
        <w:tc>
          <w:tcPr>
            <w:tcW w:w="3147" w:type="dxa"/>
          </w:tcPr>
          <w:p w14:paraId="42A1DCA2" w14:textId="1C1F2886" w:rsidR="00F42835" w:rsidRDefault="00BE13C4" w:rsidP="00F42835">
            <w:r>
              <w:t>Rec Key</w:t>
            </w:r>
          </w:p>
        </w:tc>
        <w:tc>
          <w:tcPr>
            <w:tcW w:w="2338" w:type="dxa"/>
          </w:tcPr>
          <w:p w14:paraId="569A1455" w14:textId="409ED320" w:rsidR="00F42835" w:rsidRDefault="00BE13C4" w:rsidP="00F42835">
            <w:r w:rsidRPr="00BE13C4">
              <w:t>x(</w:t>
            </w:r>
            <w:r>
              <w:t>2</w:t>
            </w:r>
            <w:r w:rsidRPr="00BE13C4">
              <w:t>0)</w:t>
            </w:r>
          </w:p>
        </w:tc>
      </w:tr>
      <w:tr w:rsidR="00F42835" w14:paraId="6AFD3F52" w14:textId="77777777" w:rsidTr="00D852CE">
        <w:trPr>
          <w:trHeight w:val="350"/>
        </w:trPr>
        <w:tc>
          <w:tcPr>
            <w:tcW w:w="1525" w:type="dxa"/>
          </w:tcPr>
          <w:p w14:paraId="6D4461B1" w14:textId="2A196833" w:rsidR="00F42835" w:rsidRDefault="00F42835" w:rsidP="00F42835">
            <w:r w:rsidRPr="00F15001">
              <w:t>inv-line</w:t>
            </w:r>
          </w:p>
        </w:tc>
        <w:tc>
          <w:tcPr>
            <w:tcW w:w="2340" w:type="dxa"/>
          </w:tcPr>
          <w:p w14:paraId="7364B7D0" w14:textId="53207651" w:rsidR="00F42835" w:rsidRDefault="00BE13C4" w:rsidP="00F42835">
            <w:r>
              <w:t>req-code</w:t>
            </w:r>
          </w:p>
        </w:tc>
        <w:tc>
          <w:tcPr>
            <w:tcW w:w="3147" w:type="dxa"/>
          </w:tcPr>
          <w:p w14:paraId="79EC91C8" w14:textId="3D547C3F" w:rsidR="00F42835" w:rsidRDefault="00BE13C4" w:rsidP="00F42835">
            <w:r>
              <w:t>Req</w:t>
            </w:r>
            <w:r w:rsidR="00C63016">
              <w:t>uested</w:t>
            </w:r>
            <w:r>
              <w:t xml:space="preserve"> Date Code</w:t>
            </w:r>
          </w:p>
        </w:tc>
        <w:tc>
          <w:tcPr>
            <w:tcW w:w="2338" w:type="dxa"/>
          </w:tcPr>
          <w:p w14:paraId="03A1A32A" w14:textId="3B3A133C" w:rsidR="00F42835" w:rsidRDefault="00892D79" w:rsidP="00F42835">
            <w:r>
              <w:t>XX</w:t>
            </w:r>
          </w:p>
        </w:tc>
      </w:tr>
      <w:tr w:rsidR="00BE13C4" w14:paraId="58BED88E" w14:textId="77777777" w:rsidTr="00D852CE">
        <w:trPr>
          <w:trHeight w:val="350"/>
        </w:trPr>
        <w:tc>
          <w:tcPr>
            <w:tcW w:w="1525" w:type="dxa"/>
          </w:tcPr>
          <w:p w14:paraId="10732E6B" w14:textId="09B18345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2DC87BA4" w14:textId="7A05B5FF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F3C01F7" w14:textId="4823DFDD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C245432" w14:textId="234FEE3D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E13C4" w14:paraId="000EA316" w14:textId="77777777" w:rsidTr="00D852CE">
        <w:trPr>
          <w:trHeight w:val="350"/>
        </w:trPr>
        <w:tc>
          <w:tcPr>
            <w:tcW w:w="1525" w:type="dxa"/>
          </w:tcPr>
          <w:p w14:paraId="4B49B2EB" w14:textId="28485019" w:rsidR="00BE13C4" w:rsidRPr="00F15001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6561C6D2" w14:textId="37CF5E95" w:rsidR="00BE13C4" w:rsidRDefault="00BE13C4" w:rsidP="00BE13C4">
            <w:r>
              <w:t>req-date</w:t>
            </w:r>
          </w:p>
        </w:tc>
        <w:tc>
          <w:tcPr>
            <w:tcW w:w="3147" w:type="dxa"/>
          </w:tcPr>
          <w:p w14:paraId="7315643E" w14:textId="257803AF" w:rsidR="00BE13C4" w:rsidRDefault="00892D79" w:rsidP="00BE13C4">
            <w:r>
              <w:t>Req</w:t>
            </w:r>
            <w:r w:rsidR="00C63016">
              <w:t>uested</w:t>
            </w:r>
            <w:r>
              <w:t xml:space="preserve"> Date</w:t>
            </w:r>
          </w:p>
        </w:tc>
        <w:tc>
          <w:tcPr>
            <w:tcW w:w="2338" w:type="dxa"/>
          </w:tcPr>
          <w:p w14:paraId="16B38554" w14:textId="4D2E1F8F" w:rsidR="00BE13C4" w:rsidRDefault="00892D79" w:rsidP="00BE13C4">
            <w:r w:rsidRPr="00892D79">
              <w:t>99/99/9999</w:t>
            </w:r>
          </w:p>
        </w:tc>
      </w:tr>
      <w:tr w:rsidR="00BE13C4" w14:paraId="76EC584E" w14:textId="77777777" w:rsidTr="00D852CE">
        <w:trPr>
          <w:trHeight w:val="350"/>
        </w:trPr>
        <w:tc>
          <w:tcPr>
            <w:tcW w:w="1525" w:type="dxa"/>
          </w:tcPr>
          <w:p w14:paraId="2C86A9FC" w14:textId="1759BD0B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4533FFB0" w14:textId="3507556A" w:rsidR="00BE13C4" w:rsidRDefault="00BE13C4" w:rsidP="00BE13C4">
            <w:r>
              <w:t>s-comm</w:t>
            </w:r>
          </w:p>
        </w:tc>
        <w:tc>
          <w:tcPr>
            <w:tcW w:w="3147" w:type="dxa"/>
          </w:tcPr>
          <w:p w14:paraId="76E4E64A" w14:textId="38781A52" w:rsidR="00BE13C4" w:rsidRDefault="00892D79" w:rsidP="00BE13C4">
            <w:r>
              <w:t>Commission</w:t>
            </w:r>
            <w:r w:rsidR="00C63016">
              <w:t xml:space="preserve"> Percentage</w:t>
            </w:r>
          </w:p>
        </w:tc>
        <w:tc>
          <w:tcPr>
            <w:tcW w:w="2338" w:type="dxa"/>
          </w:tcPr>
          <w:p w14:paraId="46639F8A" w14:textId="0F9FA9D2" w:rsidR="00BE13C4" w:rsidRDefault="00892D79" w:rsidP="00BE13C4">
            <w:r w:rsidRPr="00892D79">
              <w:t>&gt;&gt;9.99</w:t>
            </w:r>
          </w:p>
        </w:tc>
      </w:tr>
      <w:tr w:rsidR="00BE13C4" w14:paraId="0284BEE0" w14:textId="77777777" w:rsidTr="00D852CE">
        <w:trPr>
          <w:trHeight w:val="350"/>
        </w:trPr>
        <w:tc>
          <w:tcPr>
            <w:tcW w:w="1525" w:type="dxa"/>
          </w:tcPr>
          <w:p w14:paraId="6404AD1B" w14:textId="0A496841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2271DFEB" w14:textId="0A31BB42" w:rsidR="00BE13C4" w:rsidRDefault="00BE13C4" w:rsidP="00BE13C4">
            <w:r>
              <w:t>s-commbasis</w:t>
            </w:r>
          </w:p>
        </w:tc>
        <w:tc>
          <w:tcPr>
            <w:tcW w:w="3147" w:type="dxa"/>
          </w:tcPr>
          <w:p w14:paraId="05A7FE8F" w14:textId="785B7667" w:rsidR="00BE13C4" w:rsidRDefault="00C63016" w:rsidP="00BE13C4">
            <w:r>
              <w:t xml:space="preserve">Commission </w:t>
            </w:r>
            <w:r w:rsidR="00892D79">
              <w:t>Basis</w:t>
            </w:r>
          </w:p>
        </w:tc>
        <w:tc>
          <w:tcPr>
            <w:tcW w:w="2338" w:type="dxa"/>
          </w:tcPr>
          <w:p w14:paraId="18DD72AB" w14:textId="7B4295C8" w:rsidR="00BE13C4" w:rsidRDefault="00892D79" w:rsidP="00BE13C4">
            <w:r>
              <w:t>X</w:t>
            </w:r>
          </w:p>
        </w:tc>
      </w:tr>
      <w:tr w:rsidR="00BE13C4" w14:paraId="71B5457D" w14:textId="77777777" w:rsidTr="00D852CE">
        <w:trPr>
          <w:trHeight w:val="350"/>
        </w:trPr>
        <w:tc>
          <w:tcPr>
            <w:tcW w:w="1525" w:type="dxa"/>
          </w:tcPr>
          <w:p w14:paraId="399B460E" w14:textId="230948CF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14DB6726" w14:textId="6D755634" w:rsidR="00BE13C4" w:rsidRDefault="00BE13C4" w:rsidP="00BE13C4">
            <w:r>
              <w:t>s-pct</w:t>
            </w:r>
          </w:p>
        </w:tc>
        <w:tc>
          <w:tcPr>
            <w:tcW w:w="3147" w:type="dxa"/>
          </w:tcPr>
          <w:p w14:paraId="4010E20A" w14:textId="134FC3E5" w:rsidR="00BE13C4" w:rsidRDefault="00892D79" w:rsidP="00BE13C4">
            <w:r>
              <w:t>Percentage</w:t>
            </w:r>
          </w:p>
        </w:tc>
        <w:tc>
          <w:tcPr>
            <w:tcW w:w="2338" w:type="dxa"/>
          </w:tcPr>
          <w:p w14:paraId="62BC6D2D" w14:textId="1E1B0CE3" w:rsidR="00BE13C4" w:rsidRDefault="00892D79" w:rsidP="00BE13C4">
            <w:r w:rsidRPr="00892D79">
              <w:t>&gt;&gt;9.99</w:t>
            </w:r>
          </w:p>
        </w:tc>
      </w:tr>
      <w:tr w:rsidR="00BE13C4" w14:paraId="7866E24A" w14:textId="77777777" w:rsidTr="00D852CE">
        <w:trPr>
          <w:trHeight w:val="350"/>
        </w:trPr>
        <w:tc>
          <w:tcPr>
            <w:tcW w:w="1525" w:type="dxa"/>
          </w:tcPr>
          <w:p w14:paraId="5237CD10" w14:textId="0C541851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41C2B402" w14:textId="6A36FB67" w:rsidR="00BE13C4" w:rsidRDefault="00BE13C4" w:rsidP="00BE13C4">
            <w:r>
              <w:t>sf-sht</w:t>
            </w:r>
          </w:p>
        </w:tc>
        <w:tc>
          <w:tcPr>
            <w:tcW w:w="3147" w:type="dxa"/>
          </w:tcPr>
          <w:p w14:paraId="6580785B" w14:textId="6B419D16" w:rsidR="00BE13C4" w:rsidRDefault="00892D79" w:rsidP="00BE13C4">
            <w:r>
              <w:t>Sq</w:t>
            </w:r>
            <w:r w:rsidR="00C63016">
              <w:t xml:space="preserve">uare </w:t>
            </w:r>
            <w:r>
              <w:t>F</w:t>
            </w:r>
            <w:r w:rsidR="00C63016">
              <w:t>ee</w:t>
            </w:r>
            <w:r>
              <w:t>t</w:t>
            </w:r>
            <w:r w:rsidR="00C63016">
              <w:t xml:space="preserve"> per </w:t>
            </w:r>
            <w:r>
              <w:t>Sheet</w:t>
            </w:r>
          </w:p>
        </w:tc>
        <w:tc>
          <w:tcPr>
            <w:tcW w:w="2338" w:type="dxa"/>
          </w:tcPr>
          <w:p w14:paraId="0C962DC7" w14:textId="6DD58D1A" w:rsidR="00BE13C4" w:rsidRDefault="00892D79" w:rsidP="00BE13C4">
            <w:r w:rsidRPr="00892D79">
              <w:t>&gt;&gt;9.99&lt;&lt;</w:t>
            </w:r>
          </w:p>
        </w:tc>
      </w:tr>
      <w:tr w:rsidR="00BE13C4" w14:paraId="1D297631" w14:textId="77777777" w:rsidTr="00D852CE">
        <w:trPr>
          <w:trHeight w:val="350"/>
        </w:trPr>
        <w:tc>
          <w:tcPr>
            <w:tcW w:w="1525" w:type="dxa"/>
          </w:tcPr>
          <w:p w14:paraId="1E04172A" w14:textId="4DC0D0B6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1DF9577D" w14:textId="50142794" w:rsidR="00BE13C4" w:rsidRDefault="00BE13C4" w:rsidP="00BE13C4">
            <w:r>
              <w:t>ship-qty</w:t>
            </w:r>
          </w:p>
        </w:tc>
        <w:tc>
          <w:tcPr>
            <w:tcW w:w="3147" w:type="dxa"/>
          </w:tcPr>
          <w:p w14:paraId="019E16DA" w14:textId="1DE2F139" w:rsidR="00BE13C4" w:rsidRDefault="00892D79" w:rsidP="00BE13C4">
            <w:r>
              <w:t>Shipped Quantity</w:t>
            </w:r>
          </w:p>
        </w:tc>
        <w:tc>
          <w:tcPr>
            <w:tcW w:w="2338" w:type="dxa"/>
          </w:tcPr>
          <w:p w14:paraId="28DF64C4" w14:textId="6EDEDEEA" w:rsidR="00BE13C4" w:rsidRDefault="00892D79" w:rsidP="00BE13C4">
            <w:r w:rsidRPr="00892D79">
              <w:t>-&gt;&gt;,&gt;&gt;&gt;,&gt;&gt;9.99</w:t>
            </w:r>
          </w:p>
        </w:tc>
      </w:tr>
      <w:tr w:rsidR="00BE13C4" w14:paraId="0959D3EC" w14:textId="77777777" w:rsidTr="00D852CE">
        <w:trPr>
          <w:trHeight w:val="350"/>
        </w:trPr>
        <w:tc>
          <w:tcPr>
            <w:tcW w:w="1525" w:type="dxa"/>
          </w:tcPr>
          <w:p w14:paraId="5AA8039D" w14:textId="049F8CAE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7A9F7D01" w14:textId="7507CD6B" w:rsidR="00BE13C4" w:rsidRDefault="00BE13C4" w:rsidP="00BE13C4">
            <w:r>
              <w:t>sman</w:t>
            </w:r>
          </w:p>
        </w:tc>
        <w:tc>
          <w:tcPr>
            <w:tcW w:w="3147" w:type="dxa"/>
          </w:tcPr>
          <w:p w14:paraId="538B8526" w14:textId="624868AB" w:rsidR="00BE13C4" w:rsidRDefault="00892D79" w:rsidP="00BE13C4">
            <w:r>
              <w:t>Salesman Code</w:t>
            </w:r>
          </w:p>
        </w:tc>
        <w:tc>
          <w:tcPr>
            <w:tcW w:w="2338" w:type="dxa"/>
          </w:tcPr>
          <w:p w14:paraId="2A7FF153" w14:textId="6E73FA64" w:rsidR="00BE13C4" w:rsidRDefault="00892D79" w:rsidP="00BE13C4">
            <w:r w:rsidRPr="00892D79">
              <w:t>x(3)</w:t>
            </w:r>
          </w:p>
        </w:tc>
      </w:tr>
      <w:tr w:rsidR="00BE13C4" w14:paraId="05ADCEFE" w14:textId="77777777" w:rsidTr="00D852CE">
        <w:trPr>
          <w:trHeight w:val="350"/>
        </w:trPr>
        <w:tc>
          <w:tcPr>
            <w:tcW w:w="1525" w:type="dxa"/>
          </w:tcPr>
          <w:p w14:paraId="5623C53F" w14:textId="16902AA7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3552EACA" w14:textId="7C332765" w:rsidR="00BE13C4" w:rsidRDefault="00BE13C4" w:rsidP="00BE13C4">
            <w:r>
              <w:t>sname</w:t>
            </w:r>
          </w:p>
        </w:tc>
        <w:tc>
          <w:tcPr>
            <w:tcW w:w="3147" w:type="dxa"/>
          </w:tcPr>
          <w:p w14:paraId="4906063F" w14:textId="63C03355" w:rsidR="00BE13C4" w:rsidRDefault="00892D79" w:rsidP="00BE13C4">
            <w:r>
              <w:t>Salesman Name</w:t>
            </w:r>
          </w:p>
        </w:tc>
        <w:tc>
          <w:tcPr>
            <w:tcW w:w="2338" w:type="dxa"/>
          </w:tcPr>
          <w:p w14:paraId="072A87F1" w14:textId="1D0782F7" w:rsidR="00BE13C4" w:rsidRDefault="00892D79" w:rsidP="00BE13C4">
            <w:r w:rsidRPr="00892D79">
              <w:t>x(</w:t>
            </w:r>
            <w:r>
              <w:t>20</w:t>
            </w:r>
            <w:r w:rsidRPr="00892D79">
              <w:t>)</w:t>
            </w:r>
          </w:p>
        </w:tc>
      </w:tr>
      <w:tr w:rsidR="00BE13C4" w14:paraId="596F9B86" w14:textId="77777777" w:rsidTr="00D852CE">
        <w:trPr>
          <w:trHeight w:val="350"/>
        </w:trPr>
        <w:tc>
          <w:tcPr>
            <w:tcW w:w="1525" w:type="dxa"/>
          </w:tcPr>
          <w:p w14:paraId="77EAA0B7" w14:textId="0C48781E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7F248064" w14:textId="3A0879FF" w:rsidR="00BE13C4" w:rsidRDefault="00BE13C4" w:rsidP="00BE13C4">
            <w:r>
              <w:t>stat</w:t>
            </w:r>
          </w:p>
        </w:tc>
        <w:tc>
          <w:tcPr>
            <w:tcW w:w="3147" w:type="dxa"/>
          </w:tcPr>
          <w:p w14:paraId="365E7C88" w14:textId="0AB5B9D1" w:rsidR="00BE13C4" w:rsidRDefault="00892D79" w:rsidP="00BE13C4">
            <w:r>
              <w:t>Order Line Status</w:t>
            </w:r>
          </w:p>
        </w:tc>
        <w:tc>
          <w:tcPr>
            <w:tcW w:w="2338" w:type="dxa"/>
          </w:tcPr>
          <w:p w14:paraId="61DC3F27" w14:textId="443810D3" w:rsidR="00BE13C4" w:rsidRDefault="00892D79" w:rsidP="00BE13C4">
            <w:r>
              <w:t>x</w:t>
            </w:r>
          </w:p>
        </w:tc>
      </w:tr>
      <w:tr w:rsidR="00BE13C4" w14:paraId="7F331CB7" w14:textId="77777777" w:rsidTr="00D852CE">
        <w:trPr>
          <w:trHeight w:val="350"/>
        </w:trPr>
        <w:tc>
          <w:tcPr>
            <w:tcW w:w="1525" w:type="dxa"/>
          </w:tcPr>
          <w:p w14:paraId="29AE5426" w14:textId="2DD9B8CE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1FDF01EF" w14:textId="1FACD65D" w:rsidR="00BE13C4" w:rsidRDefault="00BE13C4" w:rsidP="00BE13C4">
            <w:r>
              <w:t>t-cost</w:t>
            </w:r>
          </w:p>
        </w:tc>
        <w:tc>
          <w:tcPr>
            <w:tcW w:w="3147" w:type="dxa"/>
          </w:tcPr>
          <w:p w14:paraId="4959F648" w14:textId="158C59D7" w:rsidR="00BE13C4" w:rsidRDefault="00C63016" w:rsidP="00BE13C4">
            <w:r>
              <w:t>Total Cost</w:t>
            </w:r>
          </w:p>
        </w:tc>
        <w:tc>
          <w:tcPr>
            <w:tcW w:w="2338" w:type="dxa"/>
          </w:tcPr>
          <w:p w14:paraId="1B49F470" w14:textId="1A318F35" w:rsidR="00BE13C4" w:rsidRDefault="00892D79" w:rsidP="00BE13C4">
            <w:r w:rsidRPr="00892D79">
              <w:t>-&gt;&gt;,&gt;&gt;&gt;,&gt;&gt;9.99</w:t>
            </w:r>
          </w:p>
        </w:tc>
      </w:tr>
      <w:tr w:rsidR="00BE13C4" w14:paraId="2F814DEF" w14:textId="77777777" w:rsidTr="00D852CE">
        <w:trPr>
          <w:trHeight w:val="350"/>
        </w:trPr>
        <w:tc>
          <w:tcPr>
            <w:tcW w:w="1525" w:type="dxa"/>
          </w:tcPr>
          <w:p w14:paraId="66E182E0" w14:textId="78003E1C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7466C8E1" w14:textId="07887C6D" w:rsidR="00BE13C4" w:rsidRDefault="00BE13C4" w:rsidP="00BE13C4">
            <w:r>
              <w:t>t-freight</w:t>
            </w:r>
          </w:p>
        </w:tc>
        <w:tc>
          <w:tcPr>
            <w:tcW w:w="3147" w:type="dxa"/>
          </w:tcPr>
          <w:p w14:paraId="26354318" w14:textId="69C23654" w:rsidR="00BE13C4" w:rsidRDefault="00892D79" w:rsidP="00BE13C4">
            <w:r>
              <w:t>Total Freight</w:t>
            </w:r>
          </w:p>
        </w:tc>
        <w:tc>
          <w:tcPr>
            <w:tcW w:w="2338" w:type="dxa"/>
          </w:tcPr>
          <w:p w14:paraId="645BC429" w14:textId="6A6FABB8" w:rsidR="00BE13C4" w:rsidRDefault="00892D79" w:rsidP="00BE13C4">
            <w:r w:rsidRPr="00892D79">
              <w:t>-&gt;&gt;,&gt;&gt;9.99</w:t>
            </w:r>
          </w:p>
        </w:tc>
      </w:tr>
      <w:tr w:rsidR="00BE13C4" w14:paraId="1A02DC18" w14:textId="77777777" w:rsidTr="00D852CE">
        <w:trPr>
          <w:trHeight w:val="350"/>
        </w:trPr>
        <w:tc>
          <w:tcPr>
            <w:tcW w:w="1525" w:type="dxa"/>
          </w:tcPr>
          <w:p w14:paraId="0E979907" w14:textId="22F9EC70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68D654CB" w14:textId="7A84153D" w:rsidR="00BE13C4" w:rsidRDefault="00BE13C4" w:rsidP="00BE13C4">
            <w:r>
              <w:t>t-freight-p</w:t>
            </w:r>
          </w:p>
        </w:tc>
        <w:tc>
          <w:tcPr>
            <w:tcW w:w="3147" w:type="dxa"/>
          </w:tcPr>
          <w:p w14:paraId="017FD2E1" w14:textId="66EC5A59" w:rsidR="00BE13C4" w:rsidRDefault="00C63016" w:rsidP="00BE13C4">
            <w:r>
              <w:t>Total Freight Payed</w:t>
            </w:r>
          </w:p>
        </w:tc>
        <w:tc>
          <w:tcPr>
            <w:tcW w:w="2338" w:type="dxa"/>
          </w:tcPr>
          <w:p w14:paraId="1FC9C121" w14:textId="168F3B89" w:rsidR="00BE13C4" w:rsidRDefault="00892D79" w:rsidP="00BE13C4">
            <w:r w:rsidRPr="00892D79">
              <w:t>-&gt;&gt;,&gt;&gt;&gt;,&gt;&gt;9.99</w:t>
            </w:r>
          </w:p>
        </w:tc>
      </w:tr>
      <w:tr w:rsidR="00BE13C4" w14:paraId="34138527" w14:textId="77777777" w:rsidTr="00D852CE">
        <w:trPr>
          <w:trHeight w:val="350"/>
        </w:trPr>
        <w:tc>
          <w:tcPr>
            <w:tcW w:w="1525" w:type="dxa"/>
          </w:tcPr>
          <w:p w14:paraId="7AC2402C" w14:textId="66142D7C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0924CA11" w14:textId="323CD3C4" w:rsidR="00BE13C4" w:rsidRDefault="00BE13C4" w:rsidP="00BE13C4">
            <w:r>
              <w:t>t-fuel</w:t>
            </w:r>
          </w:p>
        </w:tc>
        <w:tc>
          <w:tcPr>
            <w:tcW w:w="3147" w:type="dxa"/>
          </w:tcPr>
          <w:p w14:paraId="6368A399" w14:textId="6B49D7FD" w:rsidR="00BE13C4" w:rsidRDefault="00892D79" w:rsidP="00BE13C4">
            <w:r>
              <w:t>Total Fuel</w:t>
            </w:r>
          </w:p>
        </w:tc>
        <w:tc>
          <w:tcPr>
            <w:tcW w:w="2338" w:type="dxa"/>
          </w:tcPr>
          <w:p w14:paraId="405911FA" w14:textId="0F1FDE34" w:rsidR="00BE13C4" w:rsidRDefault="00892D79" w:rsidP="00BE13C4">
            <w:r w:rsidRPr="00892D79">
              <w:t>-&gt;&gt;,&gt;&gt;9.99</w:t>
            </w:r>
          </w:p>
        </w:tc>
      </w:tr>
      <w:tr w:rsidR="00BE13C4" w14:paraId="6BC5F2FE" w14:textId="77777777" w:rsidTr="00D852CE">
        <w:trPr>
          <w:trHeight w:val="350"/>
        </w:trPr>
        <w:tc>
          <w:tcPr>
            <w:tcW w:w="1525" w:type="dxa"/>
          </w:tcPr>
          <w:p w14:paraId="6BE80122" w14:textId="3F48B244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3E8058A2" w14:textId="3DF73D0F" w:rsidR="00BE13C4" w:rsidRDefault="00BE13C4" w:rsidP="00BE13C4">
            <w:r>
              <w:t>t-price</w:t>
            </w:r>
          </w:p>
        </w:tc>
        <w:tc>
          <w:tcPr>
            <w:tcW w:w="3147" w:type="dxa"/>
          </w:tcPr>
          <w:p w14:paraId="5CD50C40" w14:textId="2DCEF291" w:rsidR="00BE13C4" w:rsidRDefault="00C63016" w:rsidP="00BE13C4">
            <w:r>
              <w:t>Total Price</w:t>
            </w:r>
          </w:p>
        </w:tc>
        <w:tc>
          <w:tcPr>
            <w:tcW w:w="2338" w:type="dxa"/>
          </w:tcPr>
          <w:p w14:paraId="7443E570" w14:textId="7A65CA65" w:rsidR="00BE13C4" w:rsidRDefault="00892D79" w:rsidP="00BE13C4">
            <w:r w:rsidRPr="00892D79">
              <w:t>-&gt;&gt;,&gt;&gt;&gt;,&gt;&gt;9.99</w:t>
            </w:r>
          </w:p>
        </w:tc>
      </w:tr>
      <w:tr w:rsidR="00BE13C4" w14:paraId="494CD944" w14:textId="77777777" w:rsidTr="00D852CE">
        <w:trPr>
          <w:trHeight w:val="350"/>
        </w:trPr>
        <w:tc>
          <w:tcPr>
            <w:tcW w:w="1525" w:type="dxa"/>
          </w:tcPr>
          <w:p w14:paraId="2407FD7A" w14:textId="0560825B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6193E6E4" w14:textId="0748FFBF" w:rsidR="00BE13C4" w:rsidRDefault="00BE13C4" w:rsidP="00BE13C4">
            <w:r>
              <w:t>t-weight</w:t>
            </w:r>
          </w:p>
        </w:tc>
        <w:tc>
          <w:tcPr>
            <w:tcW w:w="3147" w:type="dxa"/>
          </w:tcPr>
          <w:p w14:paraId="020DB42A" w14:textId="4023929D" w:rsidR="00BE13C4" w:rsidRDefault="00892D79" w:rsidP="00BE13C4">
            <w:r>
              <w:t>Total Weight</w:t>
            </w:r>
          </w:p>
        </w:tc>
        <w:tc>
          <w:tcPr>
            <w:tcW w:w="2338" w:type="dxa"/>
          </w:tcPr>
          <w:p w14:paraId="62C561FC" w14:textId="7D567D2A" w:rsidR="00BE13C4" w:rsidRDefault="00892D79" w:rsidP="00BE13C4">
            <w:r w:rsidRPr="00892D79">
              <w:t>-&gt;&gt;,&gt;&gt;9.99</w:t>
            </w:r>
          </w:p>
        </w:tc>
      </w:tr>
      <w:tr w:rsidR="00BE13C4" w14:paraId="7111316A" w14:textId="77777777" w:rsidTr="00D852CE">
        <w:trPr>
          <w:trHeight w:val="350"/>
        </w:trPr>
        <w:tc>
          <w:tcPr>
            <w:tcW w:w="1525" w:type="dxa"/>
          </w:tcPr>
          <w:p w14:paraId="2437D295" w14:textId="53A6C466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0C965F8B" w14:textId="380CACA7" w:rsidR="00BE13C4" w:rsidRDefault="00BE13C4" w:rsidP="00BE13C4">
            <w:r>
              <w:t>tax</w:t>
            </w:r>
          </w:p>
        </w:tc>
        <w:tc>
          <w:tcPr>
            <w:tcW w:w="3147" w:type="dxa"/>
          </w:tcPr>
          <w:p w14:paraId="7FDC20EC" w14:textId="583C8063" w:rsidR="00BE13C4" w:rsidRDefault="00C63016" w:rsidP="00BE13C4">
            <w:r>
              <w:t>Taxable?</w:t>
            </w:r>
          </w:p>
        </w:tc>
        <w:tc>
          <w:tcPr>
            <w:tcW w:w="2338" w:type="dxa"/>
          </w:tcPr>
          <w:p w14:paraId="3AE7FE3D" w14:textId="0D4644D6" w:rsidR="00BE13C4" w:rsidRDefault="00892D79" w:rsidP="00BE13C4">
            <w:r w:rsidRPr="00892D79">
              <w:t>Y/N</w:t>
            </w:r>
          </w:p>
        </w:tc>
      </w:tr>
      <w:tr w:rsidR="00BE13C4" w14:paraId="53CFB89D" w14:textId="77777777" w:rsidTr="00D852CE">
        <w:trPr>
          <w:trHeight w:val="350"/>
        </w:trPr>
        <w:tc>
          <w:tcPr>
            <w:tcW w:w="1525" w:type="dxa"/>
          </w:tcPr>
          <w:p w14:paraId="3BA1A5BF" w14:textId="28EF4E2F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43605C24" w14:textId="22A0334E" w:rsidR="00BE13C4" w:rsidRDefault="00BE13C4" w:rsidP="00BE13C4">
            <w:r>
              <w:t>upd-date</w:t>
            </w:r>
          </w:p>
        </w:tc>
        <w:tc>
          <w:tcPr>
            <w:tcW w:w="3147" w:type="dxa"/>
          </w:tcPr>
          <w:p w14:paraId="62BB9D0E" w14:textId="222FE5AA" w:rsidR="00BE13C4" w:rsidRDefault="00892D79" w:rsidP="00BE13C4">
            <w:r>
              <w:t>Updated Date</w:t>
            </w:r>
          </w:p>
        </w:tc>
        <w:tc>
          <w:tcPr>
            <w:tcW w:w="2338" w:type="dxa"/>
          </w:tcPr>
          <w:p w14:paraId="528502F8" w14:textId="3B1A3386" w:rsidR="00BE13C4" w:rsidRDefault="00892D79" w:rsidP="00BE13C4">
            <w:r w:rsidRPr="00892D79">
              <w:t>99/99/9999</w:t>
            </w:r>
          </w:p>
        </w:tc>
      </w:tr>
      <w:tr w:rsidR="00BE13C4" w14:paraId="373FC0E9" w14:textId="77777777" w:rsidTr="00D852CE">
        <w:trPr>
          <w:trHeight w:val="350"/>
        </w:trPr>
        <w:tc>
          <w:tcPr>
            <w:tcW w:w="1525" w:type="dxa"/>
          </w:tcPr>
          <w:p w14:paraId="62EA34AD" w14:textId="68099130" w:rsidR="00BE13C4" w:rsidRDefault="00BE13C4" w:rsidP="00BE13C4">
            <w:r w:rsidRPr="00F15001">
              <w:t>inv-line</w:t>
            </w:r>
          </w:p>
        </w:tc>
        <w:tc>
          <w:tcPr>
            <w:tcW w:w="2340" w:type="dxa"/>
          </w:tcPr>
          <w:p w14:paraId="4DF3C24A" w14:textId="283863BD" w:rsidR="00BE13C4" w:rsidRDefault="00BE13C4" w:rsidP="00BE13C4">
            <w:r>
              <w:t>upd-time</w:t>
            </w:r>
          </w:p>
        </w:tc>
        <w:tc>
          <w:tcPr>
            <w:tcW w:w="3147" w:type="dxa"/>
          </w:tcPr>
          <w:p w14:paraId="1B716AE0" w14:textId="5C71B146" w:rsidR="00BE13C4" w:rsidRDefault="00892D79" w:rsidP="00BE13C4">
            <w:r>
              <w:t>Updated Time</w:t>
            </w:r>
          </w:p>
        </w:tc>
        <w:tc>
          <w:tcPr>
            <w:tcW w:w="2338" w:type="dxa"/>
          </w:tcPr>
          <w:p w14:paraId="691DCC9E" w14:textId="2145FEC5" w:rsidR="00BE13C4" w:rsidRDefault="00892D79" w:rsidP="00BE13C4">
            <w:r w:rsidRPr="00892D79">
              <w:t>-&gt;,&gt;&gt;&gt;,&gt;&gt;9</w:t>
            </w:r>
          </w:p>
        </w:tc>
      </w:tr>
    </w:tbl>
    <w:p w14:paraId="6E9ABF02" w14:textId="2811A135" w:rsidR="00EE56B7" w:rsidRDefault="00EE56B7" w:rsidP="00EE56B7"/>
    <w:p w14:paraId="0BC7E2EC" w14:textId="022E16DA" w:rsidR="00EE56B7" w:rsidRDefault="003D15FE" w:rsidP="00EE56B7">
      <w:pPr>
        <w:pStyle w:val="Heading2"/>
      </w:pPr>
      <w:bookmarkStart w:id="37" w:name="_Toc49801920"/>
      <w:r>
        <w:t>Miscellaneous Item Table</w:t>
      </w:r>
      <w:r w:rsidR="00EE56B7">
        <w:t xml:space="preserve"> Field Definitions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0117B083" w14:textId="77777777" w:rsidTr="00D852CE">
        <w:tc>
          <w:tcPr>
            <w:tcW w:w="1525" w:type="dxa"/>
          </w:tcPr>
          <w:p w14:paraId="0E591BEE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0B9122AD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9EBF693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C5F5A4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3D15FE" w14:paraId="70508AB1" w14:textId="77777777" w:rsidTr="00D852CE">
        <w:trPr>
          <w:trHeight w:val="377"/>
        </w:trPr>
        <w:tc>
          <w:tcPr>
            <w:tcW w:w="1525" w:type="dxa"/>
          </w:tcPr>
          <w:p w14:paraId="04DB4D16" w14:textId="19BFFB05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6C290102" w14:textId="299565CC" w:rsidR="003D15FE" w:rsidRDefault="00892D79" w:rsidP="003D15FE">
            <w:r>
              <w:t>actnum</w:t>
            </w:r>
          </w:p>
        </w:tc>
        <w:tc>
          <w:tcPr>
            <w:tcW w:w="3147" w:type="dxa"/>
          </w:tcPr>
          <w:p w14:paraId="7C18A204" w14:textId="5808B3E1" w:rsidR="003D15FE" w:rsidRDefault="00892D79" w:rsidP="003D15FE">
            <w:r>
              <w:t>Accou</w:t>
            </w:r>
            <w:r w:rsidR="00C63016">
              <w:t>nt</w:t>
            </w:r>
            <w:r>
              <w:t xml:space="preserve"> </w:t>
            </w:r>
            <w:r w:rsidR="00C63016">
              <w:t>Number</w:t>
            </w:r>
          </w:p>
        </w:tc>
        <w:tc>
          <w:tcPr>
            <w:tcW w:w="2338" w:type="dxa"/>
          </w:tcPr>
          <w:p w14:paraId="580C70CF" w14:textId="66D9F719" w:rsidR="003D15FE" w:rsidRDefault="00892D79" w:rsidP="003D15FE">
            <w:r w:rsidRPr="00892D79">
              <w:t>x(25)</w:t>
            </w:r>
          </w:p>
        </w:tc>
      </w:tr>
      <w:tr w:rsidR="003D15FE" w14:paraId="5CA2506E" w14:textId="77777777" w:rsidTr="00D852CE">
        <w:trPr>
          <w:trHeight w:val="350"/>
        </w:trPr>
        <w:tc>
          <w:tcPr>
            <w:tcW w:w="1525" w:type="dxa"/>
          </w:tcPr>
          <w:p w14:paraId="5CE58BCE" w14:textId="2A67E2C5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6D314011" w14:textId="7817A7B1" w:rsidR="003D15FE" w:rsidRDefault="00892D79" w:rsidP="003D15FE">
            <w:r>
              <w:t>amt</w:t>
            </w:r>
          </w:p>
        </w:tc>
        <w:tc>
          <w:tcPr>
            <w:tcW w:w="3147" w:type="dxa"/>
          </w:tcPr>
          <w:p w14:paraId="1573AB0A" w14:textId="1C50DD44" w:rsidR="003D15FE" w:rsidRDefault="00892D79" w:rsidP="003D15FE">
            <w:r>
              <w:t>Amount</w:t>
            </w:r>
          </w:p>
        </w:tc>
        <w:tc>
          <w:tcPr>
            <w:tcW w:w="2338" w:type="dxa"/>
          </w:tcPr>
          <w:p w14:paraId="1175509D" w14:textId="6A6908E2" w:rsidR="003D15FE" w:rsidRDefault="00892D79" w:rsidP="003D15FE">
            <w:r w:rsidRPr="00892D79">
              <w:t>-&gt;&gt;&gt;,&gt;&gt;9.99</w:t>
            </w:r>
          </w:p>
        </w:tc>
      </w:tr>
      <w:tr w:rsidR="003D15FE" w14:paraId="0DEBC9E6" w14:textId="77777777" w:rsidTr="00D852CE">
        <w:trPr>
          <w:trHeight w:val="350"/>
        </w:trPr>
        <w:tc>
          <w:tcPr>
            <w:tcW w:w="1525" w:type="dxa"/>
          </w:tcPr>
          <w:p w14:paraId="59F46B0B" w14:textId="5B004AC0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10BB7218" w14:textId="164398A8" w:rsidR="003D15FE" w:rsidRDefault="00892D79" w:rsidP="003D15FE">
            <w:r>
              <w:t>bill</w:t>
            </w:r>
          </w:p>
        </w:tc>
        <w:tc>
          <w:tcPr>
            <w:tcW w:w="3147" w:type="dxa"/>
          </w:tcPr>
          <w:p w14:paraId="0214C82E" w14:textId="3C0514D1" w:rsidR="003D15FE" w:rsidRDefault="00892D79" w:rsidP="003D15FE">
            <w:r>
              <w:t>Bill</w:t>
            </w:r>
          </w:p>
        </w:tc>
        <w:tc>
          <w:tcPr>
            <w:tcW w:w="2338" w:type="dxa"/>
          </w:tcPr>
          <w:p w14:paraId="72504ECC" w14:textId="52E96F6B" w:rsidR="003D15FE" w:rsidRDefault="00892D79" w:rsidP="003D15FE">
            <w:r>
              <w:t>X</w:t>
            </w:r>
          </w:p>
        </w:tc>
      </w:tr>
      <w:tr w:rsidR="003D15FE" w14:paraId="5673D134" w14:textId="77777777" w:rsidTr="00D852CE">
        <w:trPr>
          <w:trHeight w:val="350"/>
        </w:trPr>
        <w:tc>
          <w:tcPr>
            <w:tcW w:w="1525" w:type="dxa"/>
          </w:tcPr>
          <w:p w14:paraId="29AD223F" w14:textId="0947B20B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72078C5F" w14:textId="218F54A4" w:rsidR="003D15FE" w:rsidRDefault="00892D79" w:rsidP="003D15FE">
            <w:r>
              <w:t>charge</w:t>
            </w:r>
          </w:p>
        </w:tc>
        <w:tc>
          <w:tcPr>
            <w:tcW w:w="3147" w:type="dxa"/>
          </w:tcPr>
          <w:p w14:paraId="26A10F46" w14:textId="60EF8ECF" w:rsidR="003D15FE" w:rsidRDefault="00892D79" w:rsidP="003D15FE">
            <w:r>
              <w:t>Charge</w:t>
            </w:r>
          </w:p>
        </w:tc>
        <w:tc>
          <w:tcPr>
            <w:tcW w:w="2338" w:type="dxa"/>
          </w:tcPr>
          <w:p w14:paraId="0BD3C687" w14:textId="3A01F828" w:rsidR="003D15FE" w:rsidRDefault="00892D79" w:rsidP="003D15FE">
            <w:r w:rsidRPr="00892D79">
              <w:t>x(2</w:t>
            </w:r>
            <w:r>
              <w:t>0</w:t>
            </w:r>
            <w:r w:rsidRPr="00892D79">
              <w:t>)</w:t>
            </w:r>
          </w:p>
        </w:tc>
      </w:tr>
      <w:tr w:rsidR="003D15FE" w14:paraId="6FA55142" w14:textId="77777777" w:rsidTr="00D852CE">
        <w:trPr>
          <w:trHeight w:val="350"/>
        </w:trPr>
        <w:tc>
          <w:tcPr>
            <w:tcW w:w="1525" w:type="dxa"/>
          </w:tcPr>
          <w:p w14:paraId="342D9F84" w14:textId="191A29C8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554D6CCF" w14:textId="4E698DCD" w:rsidR="003D15FE" w:rsidRDefault="00892D79" w:rsidP="003D15FE">
            <w:r>
              <w:t>company</w:t>
            </w:r>
          </w:p>
        </w:tc>
        <w:tc>
          <w:tcPr>
            <w:tcW w:w="3147" w:type="dxa"/>
          </w:tcPr>
          <w:p w14:paraId="16542395" w14:textId="32310F9F" w:rsidR="003D15FE" w:rsidRDefault="00892D79" w:rsidP="003D15FE">
            <w:r>
              <w:t>Company</w:t>
            </w:r>
          </w:p>
        </w:tc>
        <w:tc>
          <w:tcPr>
            <w:tcW w:w="2338" w:type="dxa"/>
          </w:tcPr>
          <w:p w14:paraId="34E5D190" w14:textId="5B661BB8" w:rsidR="003D15FE" w:rsidRDefault="00892D79" w:rsidP="003D15FE">
            <w:r w:rsidRPr="00892D79">
              <w:t>x(</w:t>
            </w:r>
            <w:r>
              <w:t>3</w:t>
            </w:r>
            <w:r w:rsidRPr="00892D79">
              <w:t>)</w:t>
            </w:r>
          </w:p>
        </w:tc>
      </w:tr>
      <w:tr w:rsidR="003D15FE" w14:paraId="35C7DCAF" w14:textId="77777777" w:rsidTr="00D852CE">
        <w:trPr>
          <w:trHeight w:val="350"/>
        </w:trPr>
        <w:tc>
          <w:tcPr>
            <w:tcW w:w="1525" w:type="dxa"/>
          </w:tcPr>
          <w:p w14:paraId="342B49E9" w14:textId="6FF46877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7BBF5013" w14:textId="7CFC9D86" w:rsidR="003D15FE" w:rsidRDefault="00892D79" w:rsidP="003D15FE">
            <w:r>
              <w:t>cost</w:t>
            </w:r>
          </w:p>
        </w:tc>
        <w:tc>
          <w:tcPr>
            <w:tcW w:w="3147" w:type="dxa"/>
          </w:tcPr>
          <w:p w14:paraId="756FE056" w14:textId="0F9C116A" w:rsidR="003D15FE" w:rsidRDefault="00892D79" w:rsidP="003D15FE">
            <w:r>
              <w:t>Cost</w:t>
            </w:r>
          </w:p>
        </w:tc>
        <w:tc>
          <w:tcPr>
            <w:tcW w:w="2338" w:type="dxa"/>
          </w:tcPr>
          <w:p w14:paraId="5FFE31C3" w14:textId="4536038F" w:rsidR="003D15FE" w:rsidRDefault="00892D79" w:rsidP="003D15FE">
            <w:r w:rsidRPr="00892D79">
              <w:t>-&gt;&gt;,&gt;&gt;&gt;,&gt;&gt;9.99</w:t>
            </w:r>
          </w:p>
        </w:tc>
      </w:tr>
      <w:tr w:rsidR="003D15FE" w14:paraId="55F35CD5" w14:textId="77777777" w:rsidTr="00D852CE">
        <w:trPr>
          <w:trHeight w:val="350"/>
        </w:trPr>
        <w:tc>
          <w:tcPr>
            <w:tcW w:w="1525" w:type="dxa"/>
          </w:tcPr>
          <w:p w14:paraId="4F69ED0E" w14:textId="74AE6A55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2DB816DE" w14:textId="02A1FD10" w:rsidR="003D15FE" w:rsidRDefault="00892D79" w:rsidP="003D15FE">
            <w:r>
              <w:t>deleted</w:t>
            </w:r>
          </w:p>
        </w:tc>
        <w:tc>
          <w:tcPr>
            <w:tcW w:w="3147" w:type="dxa"/>
          </w:tcPr>
          <w:p w14:paraId="0A5201E4" w14:textId="70351FBB" w:rsidR="003D15FE" w:rsidRDefault="00892D79" w:rsidP="003D15FE">
            <w:r>
              <w:t>Deleted?</w:t>
            </w:r>
          </w:p>
        </w:tc>
        <w:tc>
          <w:tcPr>
            <w:tcW w:w="2338" w:type="dxa"/>
          </w:tcPr>
          <w:p w14:paraId="071F46FF" w14:textId="1D100D7C" w:rsidR="003D15FE" w:rsidRDefault="00892D79" w:rsidP="003D15FE">
            <w:r w:rsidRPr="00892D79">
              <w:t>Y/N</w:t>
            </w:r>
          </w:p>
        </w:tc>
      </w:tr>
      <w:tr w:rsidR="003D15FE" w14:paraId="363D2AE8" w14:textId="77777777" w:rsidTr="00D852CE">
        <w:trPr>
          <w:trHeight w:val="350"/>
        </w:trPr>
        <w:tc>
          <w:tcPr>
            <w:tcW w:w="1525" w:type="dxa"/>
          </w:tcPr>
          <w:p w14:paraId="743D3A0E" w14:textId="3B54C9B1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6BE933C1" w14:textId="5A0B0667" w:rsidR="003D15FE" w:rsidRDefault="00892D79" w:rsidP="003D15FE">
            <w:r>
              <w:t>dscr</w:t>
            </w:r>
          </w:p>
        </w:tc>
        <w:tc>
          <w:tcPr>
            <w:tcW w:w="3147" w:type="dxa"/>
          </w:tcPr>
          <w:p w14:paraId="6C7358F0" w14:textId="7F46D823" w:rsidR="003D15FE" w:rsidRDefault="00892D79" w:rsidP="003D15FE">
            <w:r>
              <w:t>Des</w:t>
            </w:r>
            <w:r w:rsidR="00C63016">
              <w:t>c</w:t>
            </w:r>
            <w:r>
              <w:t>ription</w:t>
            </w:r>
          </w:p>
        </w:tc>
        <w:tc>
          <w:tcPr>
            <w:tcW w:w="2338" w:type="dxa"/>
          </w:tcPr>
          <w:p w14:paraId="2027E9B3" w14:textId="37FC09C3" w:rsidR="003D15FE" w:rsidRDefault="00892D79" w:rsidP="003D15FE">
            <w:r w:rsidRPr="00892D79">
              <w:t>x(2</w:t>
            </w:r>
            <w:r>
              <w:t>0</w:t>
            </w:r>
            <w:r w:rsidRPr="00892D79">
              <w:t>)</w:t>
            </w:r>
          </w:p>
        </w:tc>
      </w:tr>
      <w:tr w:rsidR="003D15FE" w14:paraId="0F6BE042" w14:textId="77777777" w:rsidTr="00D852CE">
        <w:trPr>
          <w:trHeight w:val="350"/>
        </w:trPr>
        <w:tc>
          <w:tcPr>
            <w:tcW w:w="1525" w:type="dxa"/>
          </w:tcPr>
          <w:p w14:paraId="63A3C691" w14:textId="744696E1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1D05A309" w14:textId="30D78E06" w:rsidR="003D15FE" w:rsidRDefault="00892D79" w:rsidP="003D15FE">
            <w:r>
              <w:t>est-no</w:t>
            </w:r>
          </w:p>
        </w:tc>
        <w:tc>
          <w:tcPr>
            <w:tcW w:w="3147" w:type="dxa"/>
          </w:tcPr>
          <w:p w14:paraId="7C4C5B7F" w14:textId="49348F45" w:rsidR="003D15FE" w:rsidRDefault="00892D79" w:rsidP="003D15FE">
            <w:r>
              <w:t>Estim</w:t>
            </w:r>
            <w:r w:rsidR="00C63016">
              <w:t>a</w:t>
            </w:r>
            <w:r>
              <w:t xml:space="preserve">te </w:t>
            </w:r>
            <w:r w:rsidR="00C63016">
              <w:t>Number</w:t>
            </w:r>
          </w:p>
        </w:tc>
        <w:tc>
          <w:tcPr>
            <w:tcW w:w="2338" w:type="dxa"/>
          </w:tcPr>
          <w:p w14:paraId="185EFF11" w14:textId="5656D796" w:rsidR="003D15FE" w:rsidRDefault="00892D79" w:rsidP="003D15FE">
            <w:r w:rsidRPr="00892D79">
              <w:t>x(5)</w:t>
            </w:r>
          </w:p>
        </w:tc>
      </w:tr>
      <w:tr w:rsidR="003D15FE" w14:paraId="4669109B" w14:textId="77777777" w:rsidTr="00D852CE">
        <w:trPr>
          <w:trHeight w:val="350"/>
        </w:trPr>
        <w:tc>
          <w:tcPr>
            <w:tcW w:w="1525" w:type="dxa"/>
          </w:tcPr>
          <w:p w14:paraId="3886F67B" w14:textId="39F0AD95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2CAA907F" w14:textId="6CFE29E3" w:rsidR="003D15FE" w:rsidRDefault="00892D79" w:rsidP="003D15FE">
            <w:r>
              <w:t>inv-i-no</w:t>
            </w:r>
          </w:p>
        </w:tc>
        <w:tc>
          <w:tcPr>
            <w:tcW w:w="3147" w:type="dxa"/>
          </w:tcPr>
          <w:p w14:paraId="26761A60" w14:textId="7A369894" w:rsidR="003D15FE" w:rsidRDefault="00892D79" w:rsidP="003D15FE">
            <w:r>
              <w:t>Invoice Line Item</w:t>
            </w:r>
          </w:p>
        </w:tc>
        <w:tc>
          <w:tcPr>
            <w:tcW w:w="2338" w:type="dxa"/>
          </w:tcPr>
          <w:p w14:paraId="1BDE9E3B" w14:textId="4B6CA727" w:rsidR="003D15FE" w:rsidRDefault="00892D79" w:rsidP="003D15FE">
            <w:r w:rsidRPr="00892D79">
              <w:t>x(</w:t>
            </w:r>
            <w:r>
              <w:t>1</w:t>
            </w:r>
            <w:r w:rsidRPr="00892D79">
              <w:t>5)</w:t>
            </w:r>
          </w:p>
        </w:tc>
      </w:tr>
      <w:tr w:rsidR="003D15FE" w14:paraId="25C4A623" w14:textId="77777777" w:rsidTr="00D852CE">
        <w:trPr>
          <w:trHeight w:val="350"/>
        </w:trPr>
        <w:tc>
          <w:tcPr>
            <w:tcW w:w="1525" w:type="dxa"/>
          </w:tcPr>
          <w:p w14:paraId="47AED59D" w14:textId="6CBD7347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1945B092" w14:textId="1E0F171A" w:rsidR="003D15FE" w:rsidRDefault="00892D79" w:rsidP="003D15FE">
            <w:r>
              <w:t>inv-line</w:t>
            </w:r>
          </w:p>
        </w:tc>
        <w:tc>
          <w:tcPr>
            <w:tcW w:w="3147" w:type="dxa"/>
          </w:tcPr>
          <w:p w14:paraId="21937DEC" w14:textId="715B9D2C" w:rsidR="003D15FE" w:rsidRDefault="00892D79" w:rsidP="003D15FE">
            <w:r>
              <w:t>Invoice Line</w:t>
            </w:r>
          </w:p>
        </w:tc>
        <w:tc>
          <w:tcPr>
            <w:tcW w:w="2338" w:type="dxa"/>
          </w:tcPr>
          <w:p w14:paraId="32529902" w14:textId="2866FA56" w:rsidR="003D15FE" w:rsidRDefault="00892D79" w:rsidP="003D15FE">
            <w:r w:rsidRPr="00892D79">
              <w:t>&gt;9</w:t>
            </w:r>
          </w:p>
        </w:tc>
      </w:tr>
      <w:tr w:rsidR="003D15FE" w14:paraId="398B5714" w14:textId="77777777" w:rsidTr="00D852CE">
        <w:trPr>
          <w:trHeight w:val="350"/>
        </w:trPr>
        <w:tc>
          <w:tcPr>
            <w:tcW w:w="1525" w:type="dxa"/>
          </w:tcPr>
          <w:p w14:paraId="04266057" w14:textId="7D968D5A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4F4A91FE" w14:textId="5D473D41" w:rsidR="003D15FE" w:rsidRDefault="00892D79" w:rsidP="003D15FE">
            <w:r>
              <w:t>line</w:t>
            </w:r>
          </w:p>
        </w:tc>
        <w:tc>
          <w:tcPr>
            <w:tcW w:w="3147" w:type="dxa"/>
          </w:tcPr>
          <w:p w14:paraId="7ACF9370" w14:textId="5CA1AC4E" w:rsidR="003D15FE" w:rsidRDefault="00892D79" w:rsidP="003D15FE">
            <w:r>
              <w:t>Line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08582B8C" w14:textId="242967C3" w:rsidR="003D15FE" w:rsidRDefault="00892D79" w:rsidP="003D15FE">
            <w:r w:rsidRPr="00892D79">
              <w:t>&gt;9</w:t>
            </w:r>
          </w:p>
        </w:tc>
      </w:tr>
      <w:tr w:rsidR="003D15FE" w14:paraId="1A7FAF76" w14:textId="77777777" w:rsidTr="00D852CE">
        <w:trPr>
          <w:trHeight w:val="350"/>
        </w:trPr>
        <w:tc>
          <w:tcPr>
            <w:tcW w:w="1525" w:type="dxa"/>
          </w:tcPr>
          <w:p w14:paraId="31985D1A" w14:textId="5716A3C8" w:rsidR="003D15FE" w:rsidRDefault="003D15FE" w:rsidP="003D15FE">
            <w:r w:rsidRPr="00916062">
              <w:t>inv-misc</w:t>
            </w:r>
          </w:p>
        </w:tc>
        <w:tc>
          <w:tcPr>
            <w:tcW w:w="2340" w:type="dxa"/>
          </w:tcPr>
          <w:p w14:paraId="3D38892F" w14:textId="3AE8F863" w:rsidR="003D15FE" w:rsidRDefault="00892D79" w:rsidP="003D15FE">
            <w:r>
              <w:t>ord-no</w:t>
            </w:r>
          </w:p>
        </w:tc>
        <w:tc>
          <w:tcPr>
            <w:tcW w:w="3147" w:type="dxa"/>
          </w:tcPr>
          <w:p w14:paraId="3CF3A8A4" w14:textId="17E9131F" w:rsidR="003D15FE" w:rsidRDefault="00892D79" w:rsidP="003D15FE">
            <w:r>
              <w:t>Order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6A9969E0" w14:textId="14732F75" w:rsidR="003D15FE" w:rsidRDefault="00892D79" w:rsidP="003D15FE">
            <w:r w:rsidRPr="00892D79">
              <w:t>&gt;&gt;&gt;&gt;&gt;9</w:t>
            </w:r>
          </w:p>
        </w:tc>
      </w:tr>
      <w:tr w:rsidR="00BE13C4" w14:paraId="7E51D7E8" w14:textId="77777777" w:rsidTr="00D852CE">
        <w:trPr>
          <w:trHeight w:val="350"/>
        </w:trPr>
        <w:tc>
          <w:tcPr>
            <w:tcW w:w="1525" w:type="dxa"/>
          </w:tcPr>
          <w:p w14:paraId="2F7B09BA" w14:textId="3A636554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1E30DF77" w14:textId="123321CF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3F9A93A" w14:textId="4EA4B0F4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2BDDFD79" w14:textId="1F2567AB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E13C4" w14:paraId="7D58EFDE" w14:textId="77777777" w:rsidTr="00D852CE">
        <w:trPr>
          <w:trHeight w:val="350"/>
        </w:trPr>
        <w:tc>
          <w:tcPr>
            <w:tcW w:w="1525" w:type="dxa"/>
          </w:tcPr>
          <w:p w14:paraId="5316069B" w14:textId="6AE7B31A" w:rsidR="00BE13C4" w:rsidRPr="00916062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0F0845AC" w14:textId="0D2B40DD" w:rsidR="00BE13C4" w:rsidRDefault="00892D79" w:rsidP="00BE13C4">
            <w:r>
              <w:t>posted</w:t>
            </w:r>
          </w:p>
        </w:tc>
        <w:tc>
          <w:tcPr>
            <w:tcW w:w="3147" w:type="dxa"/>
          </w:tcPr>
          <w:p w14:paraId="4B659766" w14:textId="638F4C53" w:rsidR="00BE13C4" w:rsidRDefault="00892D79" w:rsidP="00BE13C4">
            <w:r>
              <w:t>Posted</w:t>
            </w:r>
            <w:r w:rsidR="00C63016">
              <w:t>?</w:t>
            </w:r>
          </w:p>
        </w:tc>
        <w:tc>
          <w:tcPr>
            <w:tcW w:w="2338" w:type="dxa"/>
          </w:tcPr>
          <w:p w14:paraId="136DFB93" w14:textId="21A128FC" w:rsidR="00BE13C4" w:rsidRDefault="00892D79" w:rsidP="00BE13C4">
            <w:r w:rsidRPr="00892D79">
              <w:t>y/n</w:t>
            </w:r>
          </w:p>
        </w:tc>
      </w:tr>
      <w:tr w:rsidR="00BE13C4" w14:paraId="23BE425D" w14:textId="77777777" w:rsidTr="00D852CE">
        <w:trPr>
          <w:trHeight w:val="350"/>
        </w:trPr>
        <w:tc>
          <w:tcPr>
            <w:tcW w:w="1525" w:type="dxa"/>
          </w:tcPr>
          <w:p w14:paraId="24D4CE07" w14:textId="6C840E2B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12F0A801" w14:textId="7E5B6A40" w:rsidR="00BE13C4" w:rsidRDefault="00892D79" w:rsidP="00BE13C4">
            <w:r>
              <w:t>r-no</w:t>
            </w:r>
          </w:p>
        </w:tc>
        <w:tc>
          <w:tcPr>
            <w:tcW w:w="3147" w:type="dxa"/>
          </w:tcPr>
          <w:p w14:paraId="3569F073" w14:textId="133917F2" w:rsidR="00BE13C4" w:rsidRDefault="00892D79" w:rsidP="00BE13C4">
            <w:r>
              <w:t>Unique Internal Number</w:t>
            </w:r>
          </w:p>
        </w:tc>
        <w:tc>
          <w:tcPr>
            <w:tcW w:w="2338" w:type="dxa"/>
          </w:tcPr>
          <w:p w14:paraId="3C3A4D8F" w14:textId="6282155D" w:rsidR="00BE13C4" w:rsidRDefault="00892D79" w:rsidP="00BE13C4">
            <w:r w:rsidRPr="00892D79">
              <w:t>&gt;&gt;&gt;&gt;&gt;&gt;&gt;9</w:t>
            </w:r>
          </w:p>
        </w:tc>
      </w:tr>
      <w:tr w:rsidR="00BE13C4" w14:paraId="6FC1C50C" w14:textId="77777777" w:rsidTr="00D852CE">
        <w:trPr>
          <w:trHeight w:val="350"/>
        </w:trPr>
        <w:tc>
          <w:tcPr>
            <w:tcW w:w="1525" w:type="dxa"/>
          </w:tcPr>
          <w:p w14:paraId="5504B456" w14:textId="7A9706A8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30873D2E" w14:textId="1AC568F2" w:rsidR="00BE13C4" w:rsidRDefault="00892D79" w:rsidP="00BE13C4">
            <w:r>
              <w:t>rec_key</w:t>
            </w:r>
          </w:p>
        </w:tc>
        <w:tc>
          <w:tcPr>
            <w:tcW w:w="3147" w:type="dxa"/>
          </w:tcPr>
          <w:p w14:paraId="4F42E3CE" w14:textId="1F1F3F6A" w:rsidR="00BE13C4" w:rsidRDefault="00892D79" w:rsidP="00BE13C4">
            <w:r>
              <w:t>Rec Key</w:t>
            </w:r>
          </w:p>
        </w:tc>
        <w:tc>
          <w:tcPr>
            <w:tcW w:w="2338" w:type="dxa"/>
          </w:tcPr>
          <w:p w14:paraId="542A245C" w14:textId="3EFCF269" w:rsidR="00BE13C4" w:rsidRDefault="00892D79" w:rsidP="00BE13C4">
            <w:r w:rsidRPr="00892D79">
              <w:t>x(2</w:t>
            </w:r>
            <w:r>
              <w:t>0</w:t>
            </w:r>
            <w:r w:rsidRPr="00892D79">
              <w:t>)</w:t>
            </w:r>
          </w:p>
        </w:tc>
      </w:tr>
      <w:tr w:rsidR="00BE13C4" w14:paraId="2730F344" w14:textId="77777777" w:rsidTr="00D852CE">
        <w:trPr>
          <w:trHeight w:val="350"/>
        </w:trPr>
        <w:tc>
          <w:tcPr>
            <w:tcW w:w="1525" w:type="dxa"/>
          </w:tcPr>
          <w:p w14:paraId="77B13F36" w14:textId="5CB23DD2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65D30382" w14:textId="4282A220" w:rsidR="00BE13C4" w:rsidRDefault="00892D79" w:rsidP="00BE13C4">
            <w:r>
              <w:t>s-comm</w:t>
            </w:r>
          </w:p>
        </w:tc>
        <w:tc>
          <w:tcPr>
            <w:tcW w:w="3147" w:type="dxa"/>
          </w:tcPr>
          <w:p w14:paraId="6B3A8D08" w14:textId="68AA77D3" w:rsidR="00BE13C4" w:rsidRDefault="00892D79" w:rsidP="00BE13C4">
            <w:r>
              <w:t>Commission P</w:t>
            </w:r>
            <w:r w:rsidR="00C63016">
              <w:t>ercentage</w:t>
            </w:r>
          </w:p>
        </w:tc>
        <w:tc>
          <w:tcPr>
            <w:tcW w:w="2338" w:type="dxa"/>
          </w:tcPr>
          <w:p w14:paraId="404160F2" w14:textId="17D7A101" w:rsidR="00BE13C4" w:rsidRDefault="00892D79" w:rsidP="00BE13C4">
            <w:r w:rsidRPr="00892D79">
              <w:t>&gt;&gt;9.99</w:t>
            </w:r>
          </w:p>
        </w:tc>
      </w:tr>
      <w:tr w:rsidR="00BE13C4" w14:paraId="025205C8" w14:textId="77777777" w:rsidTr="00D852CE">
        <w:trPr>
          <w:trHeight w:val="350"/>
        </w:trPr>
        <w:tc>
          <w:tcPr>
            <w:tcW w:w="1525" w:type="dxa"/>
          </w:tcPr>
          <w:p w14:paraId="1BF138E5" w14:textId="72EA74C8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10205DB8" w14:textId="767B3FAA" w:rsidR="00BE13C4" w:rsidRDefault="00892D79" w:rsidP="00BE13C4">
            <w:r>
              <w:t>s-commbasis</w:t>
            </w:r>
          </w:p>
        </w:tc>
        <w:tc>
          <w:tcPr>
            <w:tcW w:w="3147" w:type="dxa"/>
          </w:tcPr>
          <w:p w14:paraId="44B81BFB" w14:textId="5AEB3715" w:rsidR="00BE13C4" w:rsidRDefault="00C63016" w:rsidP="00BE13C4">
            <w:r>
              <w:t xml:space="preserve">Commission </w:t>
            </w:r>
            <w:r w:rsidR="00892D79">
              <w:t>Basis</w:t>
            </w:r>
          </w:p>
        </w:tc>
        <w:tc>
          <w:tcPr>
            <w:tcW w:w="2338" w:type="dxa"/>
          </w:tcPr>
          <w:p w14:paraId="6616589A" w14:textId="4648574A" w:rsidR="00BE13C4" w:rsidRDefault="00892D79" w:rsidP="00BE13C4">
            <w:r>
              <w:t>X</w:t>
            </w:r>
          </w:p>
        </w:tc>
      </w:tr>
      <w:tr w:rsidR="00BE13C4" w14:paraId="6093A14F" w14:textId="77777777" w:rsidTr="00D852CE">
        <w:trPr>
          <w:trHeight w:val="350"/>
        </w:trPr>
        <w:tc>
          <w:tcPr>
            <w:tcW w:w="1525" w:type="dxa"/>
          </w:tcPr>
          <w:p w14:paraId="1FB48A79" w14:textId="3952CA16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6C30FC01" w14:textId="2504E3E3" w:rsidR="00BE13C4" w:rsidRDefault="00892D79" w:rsidP="00BE13C4">
            <w:r>
              <w:t>s-man</w:t>
            </w:r>
          </w:p>
        </w:tc>
        <w:tc>
          <w:tcPr>
            <w:tcW w:w="3147" w:type="dxa"/>
          </w:tcPr>
          <w:p w14:paraId="2E409E1D" w14:textId="60AAC5AE" w:rsidR="00BE13C4" w:rsidRDefault="00892D79" w:rsidP="00BE13C4">
            <w:r>
              <w:t>Salesman</w:t>
            </w:r>
          </w:p>
        </w:tc>
        <w:tc>
          <w:tcPr>
            <w:tcW w:w="2338" w:type="dxa"/>
          </w:tcPr>
          <w:p w14:paraId="7FFE79CD" w14:textId="5AFE2FBD" w:rsidR="00BE13C4" w:rsidRDefault="00892D79" w:rsidP="00BE13C4">
            <w:r w:rsidRPr="00892D79">
              <w:t>x(</w:t>
            </w:r>
            <w:r>
              <w:t>3</w:t>
            </w:r>
            <w:r w:rsidRPr="00892D79">
              <w:t>)</w:t>
            </w:r>
          </w:p>
        </w:tc>
      </w:tr>
      <w:tr w:rsidR="00BE13C4" w14:paraId="158D5958" w14:textId="77777777" w:rsidTr="00D852CE">
        <w:trPr>
          <w:trHeight w:val="350"/>
        </w:trPr>
        <w:tc>
          <w:tcPr>
            <w:tcW w:w="1525" w:type="dxa"/>
          </w:tcPr>
          <w:p w14:paraId="1AA04D03" w14:textId="29608DF2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12B7227E" w14:textId="62D0D667" w:rsidR="00BE13C4" w:rsidRDefault="00892D79" w:rsidP="00BE13C4">
            <w:r>
              <w:t>s-pct</w:t>
            </w:r>
          </w:p>
        </w:tc>
        <w:tc>
          <w:tcPr>
            <w:tcW w:w="3147" w:type="dxa"/>
          </w:tcPr>
          <w:p w14:paraId="16B2EA4F" w14:textId="2D3DAD32" w:rsidR="00BE13C4" w:rsidRDefault="00892D79" w:rsidP="00BE13C4">
            <w:r>
              <w:t>P</w:t>
            </w:r>
            <w:r w:rsidR="00C63016">
              <w:t>ercent</w:t>
            </w:r>
            <w:r>
              <w:t xml:space="preserve"> of Sale</w:t>
            </w:r>
          </w:p>
        </w:tc>
        <w:tc>
          <w:tcPr>
            <w:tcW w:w="2338" w:type="dxa"/>
          </w:tcPr>
          <w:p w14:paraId="68D38475" w14:textId="746DC703" w:rsidR="00BE13C4" w:rsidRDefault="00892D79" w:rsidP="00BE13C4">
            <w:r w:rsidRPr="00892D79">
              <w:t>&gt;&gt;9.99</w:t>
            </w:r>
          </w:p>
        </w:tc>
      </w:tr>
      <w:tr w:rsidR="00BE13C4" w14:paraId="7467F8CE" w14:textId="77777777" w:rsidTr="00D852CE">
        <w:trPr>
          <w:trHeight w:val="350"/>
        </w:trPr>
        <w:tc>
          <w:tcPr>
            <w:tcW w:w="1525" w:type="dxa"/>
          </w:tcPr>
          <w:p w14:paraId="6AA93A77" w14:textId="3B207F5A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7934DB97" w14:textId="27896963" w:rsidR="00BE13C4" w:rsidRDefault="00892D79" w:rsidP="00BE13C4">
            <w:r>
              <w:t>tax</w:t>
            </w:r>
          </w:p>
        </w:tc>
        <w:tc>
          <w:tcPr>
            <w:tcW w:w="3147" w:type="dxa"/>
          </w:tcPr>
          <w:p w14:paraId="7BD9336D" w14:textId="0CC2A995" w:rsidR="00BE13C4" w:rsidRDefault="00892D79" w:rsidP="00BE13C4">
            <w:r>
              <w:t>Ta</w:t>
            </w:r>
            <w:r w:rsidR="00C63016">
              <w:t>xable?</w:t>
            </w:r>
          </w:p>
        </w:tc>
        <w:tc>
          <w:tcPr>
            <w:tcW w:w="2338" w:type="dxa"/>
          </w:tcPr>
          <w:p w14:paraId="5696DB4D" w14:textId="003167D3" w:rsidR="00BE13C4" w:rsidRDefault="00892D79" w:rsidP="00BE13C4">
            <w:r w:rsidRPr="00892D79">
              <w:t>Y/N</w:t>
            </w:r>
          </w:p>
        </w:tc>
      </w:tr>
      <w:tr w:rsidR="00BE13C4" w14:paraId="77D6087C" w14:textId="77777777" w:rsidTr="00D852CE">
        <w:trPr>
          <w:trHeight w:val="350"/>
        </w:trPr>
        <w:tc>
          <w:tcPr>
            <w:tcW w:w="1525" w:type="dxa"/>
          </w:tcPr>
          <w:p w14:paraId="53C0DCE3" w14:textId="050B6D7C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28E6D997" w14:textId="11FFA887" w:rsidR="00BE13C4" w:rsidRDefault="00892D79" w:rsidP="00BE13C4">
            <w:r>
              <w:t>upd-date</w:t>
            </w:r>
          </w:p>
        </w:tc>
        <w:tc>
          <w:tcPr>
            <w:tcW w:w="3147" w:type="dxa"/>
          </w:tcPr>
          <w:p w14:paraId="3B3649A0" w14:textId="7A12B79E" w:rsidR="00BE13C4" w:rsidRDefault="00892D79" w:rsidP="00BE13C4">
            <w:r>
              <w:t>Updated Date</w:t>
            </w:r>
          </w:p>
        </w:tc>
        <w:tc>
          <w:tcPr>
            <w:tcW w:w="2338" w:type="dxa"/>
          </w:tcPr>
          <w:p w14:paraId="2CB35BD0" w14:textId="14E9D5B3" w:rsidR="00BE13C4" w:rsidRDefault="00892D79" w:rsidP="00BE13C4">
            <w:r>
              <w:t>99/99/9999</w:t>
            </w:r>
          </w:p>
        </w:tc>
      </w:tr>
      <w:tr w:rsidR="00BE13C4" w14:paraId="16533E71" w14:textId="77777777" w:rsidTr="00D852CE">
        <w:trPr>
          <w:trHeight w:val="350"/>
        </w:trPr>
        <w:tc>
          <w:tcPr>
            <w:tcW w:w="1525" w:type="dxa"/>
          </w:tcPr>
          <w:p w14:paraId="691079A7" w14:textId="514C729C" w:rsidR="00BE13C4" w:rsidRDefault="00BE13C4" w:rsidP="00BE13C4">
            <w:r w:rsidRPr="00916062">
              <w:t>inv-misc</w:t>
            </w:r>
          </w:p>
        </w:tc>
        <w:tc>
          <w:tcPr>
            <w:tcW w:w="2340" w:type="dxa"/>
          </w:tcPr>
          <w:p w14:paraId="3817D835" w14:textId="0F4226DB" w:rsidR="00BE13C4" w:rsidRDefault="00892D79" w:rsidP="00BE13C4">
            <w:r>
              <w:t>upd-time</w:t>
            </w:r>
          </w:p>
        </w:tc>
        <w:tc>
          <w:tcPr>
            <w:tcW w:w="3147" w:type="dxa"/>
          </w:tcPr>
          <w:p w14:paraId="05CE293F" w14:textId="5C5FAB87" w:rsidR="00BE13C4" w:rsidRDefault="00892D79" w:rsidP="00BE13C4">
            <w:r>
              <w:t>Updated Time</w:t>
            </w:r>
          </w:p>
        </w:tc>
        <w:tc>
          <w:tcPr>
            <w:tcW w:w="2338" w:type="dxa"/>
          </w:tcPr>
          <w:p w14:paraId="51110E02" w14:textId="1643FCAE" w:rsidR="00BE13C4" w:rsidRDefault="00892D79" w:rsidP="00BE13C4">
            <w:r w:rsidRPr="00892D79">
              <w:t>-&gt;,&gt;&gt;&gt;,&gt;&gt;9</w:t>
            </w:r>
          </w:p>
        </w:tc>
      </w:tr>
    </w:tbl>
    <w:p w14:paraId="52C88A74" w14:textId="5D40CB2B" w:rsidR="00EE56B7" w:rsidRDefault="00EE56B7" w:rsidP="00EE56B7"/>
    <w:p w14:paraId="177D65F5" w14:textId="7895AA07" w:rsidR="00EE56B7" w:rsidRDefault="00500CB0" w:rsidP="00EE56B7">
      <w:pPr>
        <w:pStyle w:val="Heading2"/>
      </w:pPr>
      <w:bookmarkStart w:id="38" w:name="_Toc49801921"/>
      <w:r>
        <w:t>Actual Release Header Table</w:t>
      </w:r>
      <w:r w:rsidR="00EE56B7">
        <w:t xml:space="preserve"> Field Definitions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47DA3420" w14:textId="77777777" w:rsidTr="00D852CE">
        <w:tc>
          <w:tcPr>
            <w:tcW w:w="1525" w:type="dxa"/>
          </w:tcPr>
          <w:p w14:paraId="40BD3136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3515A9DA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1B21E3BE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7E2AB7CD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00CB0" w14:paraId="65ED411F" w14:textId="77777777" w:rsidTr="00D852CE">
        <w:trPr>
          <w:trHeight w:val="377"/>
        </w:trPr>
        <w:tc>
          <w:tcPr>
            <w:tcW w:w="1525" w:type="dxa"/>
          </w:tcPr>
          <w:p w14:paraId="190E84D2" w14:textId="35F030C7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5D0A33EB" w14:textId="6CA8BE69" w:rsidR="00500CB0" w:rsidRDefault="00892D79" w:rsidP="00500CB0">
            <w:r>
              <w:t>b-ord-no</w:t>
            </w:r>
          </w:p>
        </w:tc>
        <w:tc>
          <w:tcPr>
            <w:tcW w:w="3147" w:type="dxa"/>
          </w:tcPr>
          <w:p w14:paraId="6B76B115" w14:textId="346DA316" w:rsidR="00500CB0" w:rsidRDefault="00892D79" w:rsidP="00500CB0">
            <w:r>
              <w:t>?</w:t>
            </w:r>
          </w:p>
        </w:tc>
        <w:tc>
          <w:tcPr>
            <w:tcW w:w="2338" w:type="dxa"/>
          </w:tcPr>
          <w:p w14:paraId="4374765A" w14:textId="42D26CA8" w:rsidR="00500CB0" w:rsidRDefault="00892D79" w:rsidP="00500CB0">
            <w:r w:rsidRPr="00892D79">
              <w:t>&gt;&gt;9</w:t>
            </w:r>
          </w:p>
        </w:tc>
      </w:tr>
      <w:tr w:rsidR="00500CB0" w14:paraId="6DC41C1E" w14:textId="77777777" w:rsidTr="00D852CE">
        <w:trPr>
          <w:trHeight w:val="350"/>
        </w:trPr>
        <w:tc>
          <w:tcPr>
            <w:tcW w:w="1525" w:type="dxa"/>
          </w:tcPr>
          <w:p w14:paraId="59E827B7" w14:textId="4ABBA60F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3A486F13" w14:textId="0DF5F0A3" w:rsidR="00500CB0" w:rsidRDefault="00892D79" w:rsidP="00500CB0">
            <w:r>
              <w:t>carrier</w:t>
            </w:r>
          </w:p>
        </w:tc>
        <w:tc>
          <w:tcPr>
            <w:tcW w:w="3147" w:type="dxa"/>
          </w:tcPr>
          <w:p w14:paraId="07D9EC58" w14:textId="7754ABEA" w:rsidR="00500CB0" w:rsidRDefault="00892D79" w:rsidP="00500CB0">
            <w:r>
              <w:t>Carrier</w:t>
            </w:r>
          </w:p>
        </w:tc>
        <w:tc>
          <w:tcPr>
            <w:tcW w:w="2338" w:type="dxa"/>
          </w:tcPr>
          <w:p w14:paraId="4E4CA789" w14:textId="3A2199A8" w:rsidR="00500CB0" w:rsidRDefault="00892D79" w:rsidP="00500CB0">
            <w:r w:rsidRPr="00892D79">
              <w:t>x(5)</w:t>
            </w:r>
          </w:p>
        </w:tc>
      </w:tr>
      <w:tr w:rsidR="00500CB0" w14:paraId="31229B44" w14:textId="77777777" w:rsidTr="00D852CE">
        <w:trPr>
          <w:trHeight w:val="350"/>
        </w:trPr>
        <w:tc>
          <w:tcPr>
            <w:tcW w:w="1525" w:type="dxa"/>
          </w:tcPr>
          <w:p w14:paraId="17779393" w14:textId="3FF37F1F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61653ECC" w14:textId="36052437" w:rsidR="00500CB0" w:rsidRDefault="00892D79" w:rsidP="00500CB0">
            <w:r>
              <w:t>company</w:t>
            </w:r>
          </w:p>
        </w:tc>
        <w:tc>
          <w:tcPr>
            <w:tcW w:w="3147" w:type="dxa"/>
          </w:tcPr>
          <w:p w14:paraId="0427147F" w14:textId="78D36E4C" w:rsidR="00500CB0" w:rsidRDefault="00892D79" w:rsidP="00500CB0">
            <w:r>
              <w:t>Company</w:t>
            </w:r>
          </w:p>
        </w:tc>
        <w:tc>
          <w:tcPr>
            <w:tcW w:w="2338" w:type="dxa"/>
          </w:tcPr>
          <w:p w14:paraId="6A49ED54" w14:textId="20B60BEF" w:rsidR="00500CB0" w:rsidRDefault="00892D79" w:rsidP="00500CB0">
            <w:r w:rsidRPr="00892D79">
              <w:t>x(</w:t>
            </w:r>
            <w:r>
              <w:t>3</w:t>
            </w:r>
            <w:r w:rsidRPr="00892D79">
              <w:t>)</w:t>
            </w:r>
          </w:p>
        </w:tc>
      </w:tr>
      <w:tr w:rsidR="00500CB0" w14:paraId="458668E4" w14:textId="77777777" w:rsidTr="00D852CE">
        <w:trPr>
          <w:trHeight w:val="350"/>
        </w:trPr>
        <w:tc>
          <w:tcPr>
            <w:tcW w:w="1525" w:type="dxa"/>
          </w:tcPr>
          <w:p w14:paraId="17AB3AD3" w14:textId="454E9015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1EFC7032" w14:textId="3CD91708" w:rsidR="00500CB0" w:rsidRDefault="00892D79" w:rsidP="00500CB0">
            <w:r>
              <w:t>cust-no</w:t>
            </w:r>
          </w:p>
        </w:tc>
        <w:tc>
          <w:tcPr>
            <w:tcW w:w="3147" w:type="dxa"/>
          </w:tcPr>
          <w:p w14:paraId="5568E2D6" w14:textId="2CEC073E" w:rsidR="00500CB0" w:rsidRDefault="00892D79" w:rsidP="00500CB0">
            <w:r>
              <w:t>Cust</w:t>
            </w:r>
            <w:r w:rsidR="00C63016">
              <w:t>omer Number</w:t>
            </w:r>
          </w:p>
        </w:tc>
        <w:tc>
          <w:tcPr>
            <w:tcW w:w="2338" w:type="dxa"/>
          </w:tcPr>
          <w:p w14:paraId="33D3202F" w14:textId="5463AC8C" w:rsidR="00500CB0" w:rsidRDefault="00892D79" w:rsidP="00500CB0">
            <w:r w:rsidRPr="00892D79">
              <w:t>x(</w:t>
            </w:r>
            <w:r>
              <w:t>8</w:t>
            </w:r>
            <w:r w:rsidRPr="00892D79">
              <w:t>)</w:t>
            </w:r>
          </w:p>
        </w:tc>
      </w:tr>
      <w:tr w:rsidR="00500CB0" w14:paraId="00271AB5" w14:textId="77777777" w:rsidTr="00D852CE">
        <w:trPr>
          <w:trHeight w:val="350"/>
        </w:trPr>
        <w:tc>
          <w:tcPr>
            <w:tcW w:w="1525" w:type="dxa"/>
          </w:tcPr>
          <w:p w14:paraId="5072C70C" w14:textId="2B8AF779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5E4AF77E" w14:textId="1557F522" w:rsidR="00500CB0" w:rsidRDefault="00892D79" w:rsidP="00500CB0">
            <w:r>
              <w:t>deleted</w:t>
            </w:r>
          </w:p>
        </w:tc>
        <w:tc>
          <w:tcPr>
            <w:tcW w:w="3147" w:type="dxa"/>
          </w:tcPr>
          <w:p w14:paraId="7D057855" w14:textId="0C475216" w:rsidR="00500CB0" w:rsidRDefault="00C63016" w:rsidP="00500CB0">
            <w:r>
              <w:t>Deleted?</w:t>
            </w:r>
          </w:p>
        </w:tc>
        <w:tc>
          <w:tcPr>
            <w:tcW w:w="2338" w:type="dxa"/>
          </w:tcPr>
          <w:p w14:paraId="55E653BB" w14:textId="405DD0C4" w:rsidR="00500CB0" w:rsidRDefault="008D6DD4" w:rsidP="00500CB0">
            <w:r w:rsidRPr="008D6DD4">
              <w:t>yes/no</w:t>
            </w:r>
          </w:p>
        </w:tc>
      </w:tr>
      <w:tr w:rsidR="00500CB0" w14:paraId="6861FC52" w14:textId="77777777" w:rsidTr="00D852CE">
        <w:trPr>
          <w:trHeight w:val="350"/>
        </w:trPr>
        <w:tc>
          <w:tcPr>
            <w:tcW w:w="1525" w:type="dxa"/>
          </w:tcPr>
          <w:p w14:paraId="77384933" w14:textId="1E59967A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455D1341" w14:textId="6B822579" w:rsidR="00500CB0" w:rsidRDefault="00892D79" w:rsidP="00500CB0">
            <w:r>
              <w:t>f-bill</w:t>
            </w:r>
          </w:p>
        </w:tc>
        <w:tc>
          <w:tcPr>
            <w:tcW w:w="3147" w:type="dxa"/>
          </w:tcPr>
          <w:p w14:paraId="1EB871DE" w14:textId="05842E6D" w:rsidR="00500CB0" w:rsidRDefault="00892D79" w:rsidP="00500CB0">
            <w:r>
              <w:t>Bill Freight?</w:t>
            </w:r>
          </w:p>
        </w:tc>
        <w:tc>
          <w:tcPr>
            <w:tcW w:w="2338" w:type="dxa"/>
          </w:tcPr>
          <w:p w14:paraId="24F50F8B" w14:textId="6B6EAAC2" w:rsidR="00500CB0" w:rsidRDefault="008D6DD4" w:rsidP="00500CB0">
            <w:r w:rsidRPr="008D6DD4">
              <w:t>Y/N</w:t>
            </w:r>
          </w:p>
        </w:tc>
      </w:tr>
      <w:tr w:rsidR="00500CB0" w14:paraId="59D49D95" w14:textId="77777777" w:rsidTr="00D852CE">
        <w:trPr>
          <w:trHeight w:val="350"/>
        </w:trPr>
        <w:tc>
          <w:tcPr>
            <w:tcW w:w="1525" w:type="dxa"/>
          </w:tcPr>
          <w:p w14:paraId="1219B1CE" w14:textId="71C60D24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7EC6E168" w14:textId="1C3EDB02" w:rsidR="00500CB0" w:rsidRDefault="00892D79" w:rsidP="00500CB0">
            <w:r>
              <w:t>fuel-bill</w:t>
            </w:r>
          </w:p>
        </w:tc>
        <w:tc>
          <w:tcPr>
            <w:tcW w:w="3147" w:type="dxa"/>
          </w:tcPr>
          <w:p w14:paraId="2EC24E1D" w14:textId="0FC4FA27" w:rsidR="00500CB0" w:rsidRDefault="00892D79" w:rsidP="00500CB0">
            <w:r>
              <w:t>Bill Fuel?</w:t>
            </w:r>
          </w:p>
        </w:tc>
        <w:tc>
          <w:tcPr>
            <w:tcW w:w="2338" w:type="dxa"/>
          </w:tcPr>
          <w:p w14:paraId="6F3B87C6" w14:textId="14CD9CAF" w:rsidR="00500CB0" w:rsidRDefault="008D6DD4" w:rsidP="00500CB0">
            <w:r w:rsidRPr="008D6DD4">
              <w:t>Y/N</w:t>
            </w:r>
          </w:p>
        </w:tc>
      </w:tr>
      <w:tr w:rsidR="00500CB0" w14:paraId="75ED071F" w14:textId="77777777" w:rsidTr="00D852CE">
        <w:trPr>
          <w:trHeight w:val="350"/>
        </w:trPr>
        <w:tc>
          <w:tcPr>
            <w:tcW w:w="1525" w:type="dxa"/>
          </w:tcPr>
          <w:p w14:paraId="4CAE3146" w14:textId="66F52EE8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51A52398" w14:textId="3D72459B" w:rsidR="00500CB0" w:rsidRDefault="00892D79" w:rsidP="00500CB0">
            <w:r>
              <w:t>o-no</w:t>
            </w:r>
          </w:p>
        </w:tc>
        <w:tc>
          <w:tcPr>
            <w:tcW w:w="3147" w:type="dxa"/>
          </w:tcPr>
          <w:p w14:paraId="47535DE7" w14:textId="4B2EFCCC" w:rsidR="00500CB0" w:rsidRDefault="00892D79" w:rsidP="00500CB0">
            <w:r>
              <w:t xml:space="preserve">Order </w:t>
            </w:r>
            <w:r w:rsidR="00C63016">
              <w:t>Number</w:t>
            </w:r>
          </w:p>
        </w:tc>
        <w:tc>
          <w:tcPr>
            <w:tcW w:w="2338" w:type="dxa"/>
          </w:tcPr>
          <w:p w14:paraId="64463F08" w14:textId="4D70660C" w:rsidR="00500CB0" w:rsidRDefault="008D6DD4" w:rsidP="00500CB0">
            <w:r w:rsidRPr="008D6DD4">
              <w:t>99999999</w:t>
            </w:r>
          </w:p>
        </w:tc>
      </w:tr>
      <w:tr w:rsidR="00500CB0" w14:paraId="3FD2580B" w14:textId="77777777" w:rsidTr="00D852CE">
        <w:trPr>
          <w:trHeight w:val="350"/>
        </w:trPr>
        <w:tc>
          <w:tcPr>
            <w:tcW w:w="1525" w:type="dxa"/>
          </w:tcPr>
          <w:p w14:paraId="21371BB6" w14:textId="3B767656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5A2EDAE0" w14:textId="5C8F3CF8" w:rsidR="00500CB0" w:rsidRDefault="00892D79" w:rsidP="00500CB0">
            <w:r>
              <w:t>old-r-no</w:t>
            </w:r>
          </w:p>
        </w:tc>
        <w:tc>
          <w:tcPr>
            <w:tcW w:w="3147" w:type="dxa"/>
          </w:tcPr>
          <w:p w14:paraId="528FA156" w14:textId="2B51E540" w:rsidR="00500CB0" w:rsidRDefault="00892D79" w:rsidP="00500CB0">
            <w:r>
              <w:t>?</w:t>
            </w:r>
          </w:p>
        </w:tc>
        <w:tc>
          <w:tcPr>
            <w:tcW w:w="2338" w:type="dxa"/>
          </w:tcPr>
          <w:p w14:paraId="6B2D3189" w14:textId="7463C3C9" w:rsidR="00500CB0" w:rsidRDefault="008D6DD4" w:rsidP="00500CB0">
            <w:r w:rsidRPr="008D6DD4">
              <w:t>&gt;&gt;&gt;&gt;&gt;9</w:t>
            </w:r>
          </w:p>
        </w:tc>
      </w:tr>
      <w:tr w:rsidR="00500CB0" w14:paraId="7C1A32AF" w14:textId="77777777" w:rsidTr="00D852CE">
        <w:trPr>
          <w:trHeight w:val="350"/>
        </w:trPr>
        <w:tc>
          <w:tcPr>
            <w:tcW w:w="1525" w:type="dxa"/>
          </w:tcPr>
          <w:p w14:paraId="038880D5" w14:textId="7239C196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26C30EE6" w14:textId="7AAA582C" w:rsidR="00500CB0" w:rsidRDefault="00892D79" w:rsidP="00500CB0">
            <w:r>
              <w:t>ord-no</w:t>
            </w:r>
          </w:p>
        </w:tc>
        <w:tc>
          <w:tcPr>
            <w:tcW w:w="3147" w:type="dxa"/>
          </w:tcPr>
          <w:p w14:paraId="241F44C7" w14:textId="28AEEC9B" w:rsidR="00500CB0" w:rsidRDefault="00892D79" w:rsidP="00500CB0">
            <w:r>
              <w:t xml:space="preserve">Order </w:t>
            </w:r>
            <w:r w:rsidR="00C63016">
              <w:t>Number</w:t>
            </w:r>
          </w:p>
        </w:tc>
        <w:tc>
          <w:tcPr>
            <w:tcW w:w="2338" w:type="dxa"/>
          </w:tcPr>
          <w:p w14:paraId="5E9E5B1C" w14:textId="6AE6FC24" w:rsidR="00500CB0" w:rsidRDefault="008D6DD4" w:rsidP="00500CB0">
            <w:r w:rsidRPr="008D6DD4">
              <w:t>&gt;&gt;&gt;&gt;&gt;9</w:t>
            </w:r>
          </w:p>
        </w:tc>
      </w:tr>
      <w:tr w:rsidR="00500CB0" w14:paraId="713A619F" w14:textId="77777777" w:rsidTr="00D852CE">
        <w:trPr>
          <w:trHeight w:val="350"/>
        </w:trPr>
        <w:tc>
          <w:tcPr>
            <w:tcW w:w="1525" w:type="dxa"/>
          </w:tcPr>
          <w:p w14:paraId="14176AE6" w14:textId="0AFF9061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616CAED4" w14:textId="25E5DB62" w:rsidR="00500CB0" w:rsidRDefault="00892D79" w:rsidP="00500CB0">
            <w:r>
              <w:t>po-no</w:t>
            </w:r>
          </w:p>
        </w:tc>
        <w:tc>
          <w:tcPr>
            <w:tcW w:w="3147" w:type="dxa"/>
          </w:tcPr>
          <w:p w14:paraId="217BDA7A" w14:textId="7BF4F413" w:rsidR="00500CB0" w:rsidRDefault="00892D79" w:rsidP="00500CB0">
            <w:r>
              <w:t>P</w:t>
            </w:r>
            <w:r w:rsidR="00C63016">
              <w:t>urchase Order</w:t>
            </w:r>
            <w:r>
              <w:t xml:space="preserve"> </w:t>
            </w:r>
            <w:r w:rsidR="00C63016">
              <w:t>Number</w:t>
            </w:r>
          </w:p>
        </w:tc>
        <w:tc>
          <w:tcPr>
            <w:tcW w:w="2338" w:type="dxa"/>
          </w:tcPr>
          <w:p w14:paraId="27793D88" w14:textId="50A05E41" w:rsidR="00500CB0" w:rsidRDefault="008D6DD4" w:rsidP="00500CB0">
            <w:r>
              <w:t>x</w:t>
            </w:r>
            <w:r w:rsidRPr="008D6DD4">
              <w:t>(15)</w:t>
            </w:r>
          </w:p>
        </w:tc>
      </w:tr>
      <w:tr w:rsidR="00500CB0" w14:paraId="512C31CE" w14:textId="77777777" w:rsidTr="00D852CE">
        <w:trPr>
          <w:trHeight w:val="350"/>
        </w:trPr>
        <w:tc>
          <w:tcPr>
            <w:tcW w:w="1525" w:type="dxa"/>
          </w:tcPr>
          <w:p w14:paraId="67BFFB15" w14:textId="4106A1F8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4B104B3D" w14:textId="48702B5B" w:rsidR="00500CB0" w:rsidRDefault="00892D79" w:rsidP="00500CB0">
            <w:r>
              <w:t>posted</w:t>
            </w:r>
          </w:p>
        </w:tc>
        <w:tc>
          <w:tcPr>
            <w:tcW w:w="3147" w:type="dxa"/>
          </w:tcPr>
          <w:p w14:paraId="4B23519B" w14:textId="7F446C3E" w:rsidR="00500CB0" w:rsidRDefault="00892D79" w:rsidP="00500CB0">
            <w:r>
              <w:t>Posted</w:t>
            </w:r>
            <w:r w:rsidR="00C63016">
              <w:t>?</w:t>
            </w:r>
          </w:p>
        </w:tc>
        <w:tc>
          <w:tcPr>
            <w:tcW w:w="2338" w:type="dxa"/>
          </w:tcPr>
          <w:p w14:paraId="24FE771C" w14:textId="5C10961E" w:rsidR="00500CB0" w:rsidRDefault="008D6DD4" w:rsidP="00500CB0">
            <w:r w:rsidRPr="008D6DD4">
              <w:t>y/n</w:t>
            </w:r>
          </w:p>
        </w:tc>
      </w:tr>
      <w:tr w:rsidR="00500CB0" w14:paraId="057DF043" w14:textId="77777777" w:rsidTr="00D852CE">
        <w:trPr>
          <w:trHeight w:val="350"/>
        </w:trPr>
        <w:tc>
          <w:tcPr>
            <w:tcW w:w="1525" w:type="dxa"/>
          </w:tcPr>
          <w:p w14:paraId="277F945D" w14:textId="7A4C8917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646B762B" w14:textId="1B1F3177" w:rsidR="00500CB0" w:rsidRDefault="00892D79" w:rsidP="00500CB0">
            <w:r>
              <w:t>printed</w:t>
            </w:r>
          </w:p>
        </w:tc>
        <w:tc>
          <w:tcPr>
            <w:tcW w:w="3147" w:type="dxa"/>
          </w:tcPr>
          <w:p w14:paraId="09A14D48" w14:textId="0A552801" w:rsidR="00500CB0" w:rsidRDefault="00892D79" w:rsidP="00500CB0">
            <w:r>
              <w:t>Printed?</w:t>
            </w:r>
          </w:p>
        </w:tc>
        <w:tc>
          <w:tcPr>
            <w:tcW w:w="2338" w:type="dxa"/>
          </w:tcPr>
          <w:p w14:paraId="0C1E67BA" w14:textId="30063D03" w:rsidR="00500CB0" w:rsidRDefault="008D6DD4" w:rsidP="00500CB0">
            <w:r w:rsidRPr="008D6DD4">
              <w:t>Y/N</w:t>
            </w:r>
          </w:p>
        </w:tc>
      </w:tr>
      <w:tr w:rsidR="00500CB0" w14:paraId="2838DF68" w14:textId="77777777" w:rsidTr="00D852CE">
        <w:trPr>
          <w:trHeight w:val="350"/>
        </w:trPr>
        <w:tc>
          <w:tcPr>
            <w:tcW w:w="1525" w:type="dxa"/>
          </w:tcPr>
          <w:p w14:paraId="4B76FBD4" w14:textId="1C337E14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2EA7C46A" w14:textId="7ECB84CC" w:rsidR="00500CB0" w:rsidRDefault="00892D79" w:rsidP="00500CB0">
            <w:r>
              <w:t>r-no</w:t>
            </w:r>
          </w:p>
        </w:tc>
        <w:tc>
          <w:tcPr>
            <w:tcW w:w="3147" w:type="dxa"/>
          </w:tcPr>
          <w:p w14:paraId="7526EC86" w14:textId="65270491" w:rsidR="00500CB0" w:rsidRDefault="00C63016" w:rsidP="00500CB0">
            <w:r>
              <w:t>Release Number</w:t>
            </w:r>
          </w:p>
        </w:tc>
        <w:tc>
          <w:tcPr>
            <w:tcW w:w="2338" w:type="dxa"/>
          </w:tcPr>
          <w:p w14:paraId="714CBE99" w14:textId="30D0ED84" w:rsidR="00500CB0" w:rsidRDefault="008D6DD4" w:rsidP="00500CB0">
            <w:r w:rsidRPr="008D6DD4">
              <w:t>&gt;&gt;&gt;&gt;&gt;9</w:t>
            </w:r>
          </w:p>
        </w:tc>
      </w:tr>
      <w:tr w:rsidR="00500CB0" w14:paraId="42B502E7" w14:textId="77777777" w:rsidTr="00D852CE">
        <w:trPr>
          <w:trHeight w:val="350"/>
        </w:trPr>
        <w:tc>
          <w:tcPr>
            <w:tcW w:w="1525" w:type="dxa"/>
          </w:tcPr>
          <w:p w14:paraId="28DF5AF2" w14:textId="72A255D1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1BB0B84E" w14:textId="77E3C607" w:rsidR="00500CB0" w:rsidRDefault="00892D79" w:rsidP="00500CB0">
            <w:r>
              <w:t>rec_key</w:t>
            </w:r>
          </w:p>
        </w:tc>
        <w:tc>
          <w:tcPr>
            <w:tcW w:w="3147" w:type="dxa"/>
          </w:tcPr>
          <w:p w14:paraId="659B3943" w14:textId="24E72810" w:rsidR="00500CB0" w:rsidRDefault="00892D79" w:rsidP="00500CB0">
            <w:r>
              <w:t>Re</w:t>
            </w:r>
            <w:r w:rsidR="00C63016">
              <w:t>c</w:t>
            </w:r>
            <w:r>
              <w:t xml:space="preserve"> Key</w:t>
            </w:r>
          </w:p>
        </w:tc>
        <w:tc>
          <w:tcPr>
            <w:tcW w:w="2338" w:type="dxa"/>
          </w:tcPr>
          <w:p w14:paraId="0EF0B0A2" w14:textId="151D44FF" w:rsidR="00500CB0" w:rsidRDefault="008D6DD4" w:rsidP="00500CB0">
            <w:r w:rsidRPr="008D6DD4">
              <w:t>X(20)</w:t>
            </w:r>
          </w:p>
        </w:tc>
      </w:tr>
      <w:tr w:rsidR="00500CB0" w14:paraId="570C4E15" w14:textId="77777777" w:rsidTr="00D852CE">
        <w:trPr>
          <w:trHeight w:val="350"/>
        </w:trPr>
        <w:tc>
          <w:tcPr>
            <w:tcW w:w="1525" w:type="dxa"/>
          </w:tcPr>
          <w:p w14:paraId="353D3FC5" w14:textId="51E99D9E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09C438F8" w14:textId="00D2B45D" w:rsidR="00500CB0" w:rsidRDefault="00892D79" w:rsidP="00500CB0">
            <w:r>
              <w:t>rel-date</w:t>
            </w:r>
          </w:p>
        </w:tc>
        <w:tc>
          <w:tcPr>
            <w:tcW w:w="3147" w:type="dxa"/>
          </w:tcPr>
          <w:p w14:paraId="47CA31BF" w14:textId="36BFB66F" w:rsidR="00500CB0" w:rsidRDefault="00892D79" w:rsidP="00500CB0">
            <w:r>
              <w:t>Date Last Counted</w:t>
            </w:r>
          </w:p>
        </w:tc>
        <w:tc>
          <w:tcPr>
            <w:tcW w:w="2338" w:type="dxa"/>
          </w:tcPr>
          <w:p w14:paraId="32E35A4F" w14:textId="6EC6B443" w:rsidR="00500CB0" w:rsidRDefault="008D6DD4" w:rsidP="00500CB0">
            <w:r w:rsidRPr="008D6DD4">
              <w:t>99/99/9999</w:t>
            </w:r>
          </w:p>
        </w:tc>
      </w:tr>
      <w:tr w:rsidR="00500CB0" w14:paraId="5AF20D2C" w14:textId="77777777" w:rsidTr="00D852CE">
        <w:trPr>
          <w:trHeight w:val="350"/>
        </w:trPr>
        <w:tc>
          <w:tcPr>
            <w:tcW w:w="1525" w:type="dxa"/>
          </w:tcPr>
          <w:p w14:paraId="0E1C5D1D" w14:textId="4EE2AF88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712CE112" w14:textId="189C5D4F" w:rsidR="00500CB0" w:rsidRDefault="00892D79" w:rsidP="00500CB0">
            <w:r>
              <w:t>rel-no</w:t>
            </w:r>
          </w:p>
        </w:tc>
        <w:tc>
          <w:tcPr>
            <w:tcW w:w="3147" w:type="dxa"/>
          </w:tcPr>
          <w:p w14:paraId="61C370F0" w14:textId="31BEBEE0" w:rsidR="00500CB0" w:rsidRDefault="00C63016" w:rsidP="00500CB0">
            <w:r>
              <w:t>Release Number</w:t>
            </w:r>
          </w:p>
        </w:tc>
        <w:tc>
          <w:tcPr>
            <w:tcW w:w="2338" w:type="dxa"/>
          </w:tcPr>
          <w:p w14:paraId="21D09BB4" w14:textId="225FEBD9" w:rsidR="00500CB0" w:rsidRDefault="008D6DD4" w:rsidP="00500CB0">
            <w:r w:rsidRPr="008D6DD4">
              <w:t>&gt;&gt;9</w:t>
            </w:r>
          </w:p>
        </w:tc>
      </w:tr>
      <w:tr w:rsidR="00500CB0" w14:paraId="278388EB" w14:textId="77777777" w:rsidTr="00D852CE">
        <w:trPr>
          <w:trHeight w:val="350"/>
        </w:trPr>
        <w:tc>
          <w:tcPr>
            <w:tcW w:w="1525" w:type="dxa"/>
          </w:tcPr>
          <w:p w14:paraId="12F04773" w14:textId="415B3596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26F1C0EC" w14:textId="6C87D58E" w:rsidR="00500CB0" w:rsidRDefault="00892D79" w:rsidP="00500CB0">
            <w:r>
              <w:t>rel-time</w:t>
            </w:r>
          </w:p>
        </w:tc>
        <w:tc>
          <w:tcPr>
            <w:tcW w:w="3147" w:type="dxa"/>
          </w:tcPr>
          <w:p w14:paraId="2382F5C7" w14:textId="66D9FDB2" w:rsidR="00500CB0" w:rsidRDefault="00892D79" w:rsidP="00500CB0">
            <w:r>
              <w:t>Rel</w:t>
            </w:r>
            <w:r w:rsidR="00C63016">
              <w:t>ease</w:t>
            </w:r>
            <w:r>
              <w:t xml:space="preserve"> Time</w:t>
            </w:r>
          </w:p>
        </w:tc>
        <w:tc>
          <w:tcPr>
            <w:tcW w:w="2338" w:type="dxa"/>
          </w:tcPr>
          <w:p w14:paraId="721B972D" w14:textId="706FC8BA" w:rsidR="00500CB0" w:rsidRDefault="008D6DD4" w:rsidP="00500CB0">
            <w:r w:rsidRPr="008D6DD4">
              <w:t>&gt;&gt;&gt;&gt;9</w:t>
            </w:r>
          </w:p>
        </w:tc>
      </w:tr>
      <w:tr w:rsidR="00500CB0" w14:paraId="7FBD7AAD" w14:textId="77777777" w:rsidTr="00D852CE">
        <w:trPr>
          <w:trHeight w:val="350"/>
        </w:trPr>
        <w:tc>
          <w:tcPr>
            <w:tcW w:w="1525" w:type="dxa"/>
          </w:tcPr>
          <w:p w14:paraId="7C2864AD" w14:textId="645EAF7E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34AB41BA" w14:textId="624355EC" w:rsidR="00500CB0" w:rsidRDefault="00892D79" w:rsidP="00500CB0">
            <w:r>
              <w:t>release#</w:t>
            </w:r>
          </w:p>
        </w:tc>
        <w:tc>
          <w:tcPr>
            <w:tcW w:w="3147" w:type="dxa"/>
          </w:tcPr>
          <w:p w14:paraId="2905403B" w14:textId="34A36A50" w:rsidR="00500CB0" w:rsidRDefault="00892D79" w:rsidP="00500CB0">
            <w:r>
              <w:t>Release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497DF219" w14:textId="32F4A358" w:rsidR="00500CB0" w:rsidRDefault="008D6DD4" w:rsidP="00500CB0">
            <w:r w:rsidRPr="008D6DD4">
              <w:t>-&gt;,&gt;&gt;&gt;,&gt;&gt;9</w:t>
            </w:r>
          </w:p>
        </w:tc>
      </w:tr>
      <w:tr w:rsidR="00500CB0" w14:paraId="18707999" w14:textId="77777777" w:rsidTr="00D852CE">
        <w:trPr>
          <w:trHeight w:val="350"/>
        </w:trPr>
        <w:tc>
          <w:tcPr>
            <w:tcW w:w="1525" w:type="dxa"/>
          </w:tcPr>
          <w:p w14:paraId="231837A2" w14:textId="74F72C2D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731B1432" w14:textId="1565EAC2" w:rsidR="00500CB0" w:rsidRDefault="00892D79" w:rsidP="00500CB0">
            <w:r>
              <w:t>route-code</w:t>
            </w:r>
          </w:p>
        </w:tc>
        <w:tc>
          <w:tcPr>
            <w:tcW w:w="3147" w:type="dxa"/>
          </w:tcPr>
          <w:p w14:paraId="70E2B3E7" w14:textId="43CA4034" w:rsidR="00500CB0" w:rsidRDefault="00C63016" w:rsidP="00500CB0">
            <w:r>
              <w:t>Routing Code</w:t>
            </w:r>
          </w:p>
        </w:tc>
        <w:tc>
          <w:tcPr>
            <w:tcW w:w="2338" w:type="dxa"/>
          </w:tcPr>
          <w:p w14:paraId="441C9AEE" w14:textId="596D3B6E" w:rsidR="00500CB0" w:rsidRDefault="008D6DD4" w:rsidP="00500CB0">
            <w:r w:rsidRPr="008D6DD4">
              <w:t>x(20)</w:t>
            </w:r>
          </w:p>
        </w:tc>
      </w:tr>
      <w:tr w:rsidR="00500CB0" w14:paraId="7B43862B" w14:textId="77777777" w:rsidTr="00D852CE">
        <w:trPr>
          <w:trHeight w:val="350"/>
        </w:trPr>
        <w:tc>
          <w:tcPr>
            <w:tcW w:w="1525" w:type="dxa"/>
          </w:tcPr>
          <w:p w14:paraId="2DF5B3F5" w14:textId="011312CF" w:rsidR="00500CB0" w:rsidRDefault="00500CB0" w:rsidP="00500CB0">
            <w:r w:rsidRPr="005E3DD7">
              <w:t>oe-relh</w:t>
            </w:r>
          </w:p>
        </w:tc>
        <w:tc>
          <w:tcPr>
            <w:tcW w:w="2340" w:type="dxa"/>
          </w:tcPr>
          <w:p w14:paraId="46057B85" w14:textId="14CFD573" w:rsidR="00500CB0" w:rsidRDefault="00892D79" w:rsidP="00500CB0">
            <w:r>
              <w:t>route-seq#</w:t>
            </w:r>
          </w:p>
        </w:tc>
        <w:tc>
          <w:tcPr>
            <w:tcW w:w="3147" w:type="dxa"/>
          </w:tcPr>
          <w:p w14:paraId="5B607C06" w14:textId="26048075" w:rsidR="00500CB0" w:rsidRDefault="00C63016" w:rsidP="00500CB0">
            <w:r>
              <w:t>Routing Sequence</w:t>
            </w:r>
          </w:p>
        </w:tc>
        <w:tc>
          <w:tcPr>
            <w:tcW w:w="2338" w:type="dxa"/>
          </w:tcPr>
          <w:p w14:paraId="1F82E2CD" w14:textId="3850F2F2" w:rsidR="00500CB0" w:rsidRDefault="008D6DD4" w:rsidP="00500CB0">
            <w:r w:rsidRPr="008D6DD4">
              <w:t>-&gt;,&gt;&gt;&gt;,&gt;&gt;9</w:t>
            </w:r>
          </w:p>
        </w:tc>
      </w:tr>
      <w:tr w:rsidR="00BE13C4" w14:paraId="2BE683E5" w14:textId="77777777" w:rsidTr="00D852CE">
        <w:trPr>
          <w:trHeight w:val="350"/>
        </w:trPr>
        <w:tc>
          <w:tcPr>
            <w:tcW w:w="1525" w:type="dxa"/>
          </w:tcPr>
          <w:p w14:paraId="687F2C8F" w14:textId="363443ED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71DD5D69" w14:textId="0E1E9B64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45581D3" w14:textId="473BF8F6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6F625F14" w14:textId="62CAC098" w:rsidR="00BE13C4" w:rsidRDefault="00BE13C4" w:rsidP="00BE13C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E13C4" w14:paraId="23A8F74E" w14:textId="77777777" w:rsidTr="00D852CE">
        <w:trPr>
          <w:trHeight w:val="350"/>
        </w:trPr>
        <w:tc>
          <w:tcPr>
            <w:tcW w:w="1525" w:type="dxa"/>
          </w:tcPr>
          <w:p w14:paraId="15BC192A" w14:textId="1415C22F" w:rsidR="00BE13C4" w:rsidRPr="005E3DD7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6C1E22F1" w14:textId="62D056EE" w:rsidR="00BE13C4" w:rsidRDefault="00892D79" w:rsidP="00BE13C4">
            <w:r>
              <w:t>ship-i</w:t>
            </w:r>
          </w:p>
        </w:tc>
        <w:tc>
          <w:tcPr>
            <w:tcW w:w="3147" w:type="dxa"/>
          </w:tcPr>
          <w:p w14:paraId="5B2F6AB7" w14:textId="50364458" w:rsidR="00BE13C4" w:rsidRDefault="00892D79" w:rsidP="00BE13C4">
            <w:r>
              <w:t>Shipping Instructions</w:t>
            </w:r>
          </w:p>
        </w:tc>
        <w:tc>
          <w:tcPr>
            <w:tcW w:w="2338" w:type="dxa"/>
          </w:tcPr>
          <w:p w14:paraId="451DCF5D" w14:textId="6E32E3E8" w:rsidR="00BE13C4" w:rsidRDefault="008D6DD4" w:rsidP="00BE13C4">
            <w:r w:rsidRPr="008D6DD4">
              <w:t>x(60)</w:t>
            </w:r>
          </w:p>
        </w:tc>
      </w:tr>
      <w:tr w:rsidR="00BE13C4" w14:paraId="5BFB840F" w14:textId="77777777" w:rsidTr="00D852CE">
        <w:trPr>
          <w:trHeight w:val="350"/>
        </w:trPr>
        <w:tc>
          <w:tcPr>
            <w:tcW w:w="1525" w:type="dxa"/>
          </w:tcPr>
          <w:p w14:paraId="455EA4F5" w14:textId="773539F7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5AEB30C1" w14:textId="65A74CC4" w:rsidR="00BE13C4" w:rsidRDefault="00892D79" w:rsidP="00BE13C4">
            <w:r>
              <w:t>ship-id</w:t>
            </w:r>
          </w:p>
        </w:tc>
        <w:tc>
          <w:tcPr>
            <w:tcW w:w="3147" w:type="dxa"/>
          </w:tcPr>
          <w:p w14:paraId="0BBA4F95" w14:textId="2378DE7D" w:rsidR="00BE13C4" w:rsidRDefault="00892D79" w:rsidP="00BE13C4">
            <w:r>
              <w:t>Ship</w:t>
            </w:r>
            <w:r w:rsidR="00C63016">
              <w:t>-</w:t>
            </w:r>
            <w:r>
              <w:t>To ID</w:t>
            </w:r>
          </w:p>
        </w:tc>
        <w:tc>
          <w:tcPr>
            <w:tcW w:w="2338" w:type="dxa"/>
          </w:tcPr>
          <w:p w14:paraId="058BB716" w14:textId="19BBC346" w:rsidR="00BE13C4" w:rsidRDefault="008D6DD4" w:rsidP="00BE13C4">
            <w:r w:rsidRPr="008D6DD4">
              <w:t>x(</w:t>
            </w:r>
            <w:r>
              <w:t>8</w:t>
            </w:r>
            <w:r w:rsidRPr="008D6DD4">
              <w:t>)</w:t>
            </w:r>
          </w:p>
        </w:tc>
      </w:tr>
      <w:tr w:rsidR="00BE13C4" w14:paraId="1BCDEA20" w14:textId="77777777" w:rsidTr="00D852CE">
        <w:trPr>
          <w:trHeight w:val="350"/>
        </w:trPr>
        <w:tc>
          <w:tcPr>
            <w:tcW w:w="1525" w:type="dxa"/>
          </w:tcPr>
          <w:p w14:paraId="5B060EB6" w14:textId="504E2CE8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126F3F1A" w14:textId="4A27302D" w:rsidR="00BE13C4" w:rsidRDefault="00892D79" w:rsidP="00BE13C4">
            <w:r>
              <w:t>ship-no</w:t>
            </w:r>
          </w:p>
        </w:tc>
        <w:tc>
          <w:tcPr>
            <w:tcW w:w="3147" w:type="dxa"/>
          </w:tcPr>
          <w:p w14:paraId="50D479E6" w14:textId="1E322047" w:rsidR="00BE13C4" w:rsidRDefault="00892D79" w:rsidP="00BE13C4">
            <w:r>
              <w:t>Ship</w:t>
            </w:r>
            <w:r w:rsidR="00C63016">
              <w:t>-</w:t>
            </w:r>
            <w:r>
              <w:t xml:space="preserve">To </w:t>
            </w:r>
            <w:r w:rsidR="00C63016">
              <w:t>Number</w:t>
            </w:r>
          </w:p>
        </w:tc>
        <w:tc>
          <w:tcPr>
            <w:tcW w:w="2338" w:type="dxa"/>
          </w:tcPr>
          <w:p w14:paraId="025541E7" w14:textId="634C04D3" w:rsidR="00BE13C4" w:rsidRDefault="008D6DD4" w:rsidP="00BE13C4">
            <w:r w:rsidRPr="008D6DD4">
              <w:t>&gt;</w:t>
            </w:r>
            <w:r>
              <w:t>&gt;</w:t>
            </w:r>
            <w:r w:rsidRPr="008D6DD4">
              <w:t>9</w:t>
            </w:r>
          </w:p>
        </w:tc>
      </w:tr>
      <w:tr w:rsidR="00BE13C4" w14:paraId="597EDCD5" w14:textId="77777777" w:rsidTr="00D852CE">
        <w:trPr>
          <w:trHeight w:val="350"/>
        </w:trPr>
        <w:tc>
          <w:tcPr>
            <w:tcW w:w="1525" w:type="dxa"/>
          </w:tcPr>
          <w:p w14:paraId="459B91BD" w14:textId="26CDB07E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7C32CE68" w14:textId="78A65126" w:rsidR="00BE13C4" w:rsidRDefault="00892D79" w:rsidP="00BE13C4">
            <w:r>
              <w:t>t-freight</w:t>
            </w:r>
          </w:p>
        </w:tc>
        <w:tc>
          <w:tcPr>
            <w:tcW w:w="3147" w:type="dxa"/>
          </w:tcPr>
          <w:p w14:paraId="44256850" w14:textId="1A5E0FCC" w:rsidR="00BE13C4" w:rsidRDefault="00892D79" w:rsidP="00BE13C4">
            <w:r>
              <w:t>Total Freight</w:t>
            </w:r>
          </w:p>
        </w:tc>
        <w:tc>
          <w:tcPr>
            <w:tcW w:w="2338" w:type="dxa"/>
          </w:tcPr>
          <w:p w14:paraId="6A1F9AB4" w14:textId="662F5208" w:rsidR="00BE13C4" w:rsidRDefault="008D6DD4" w:rsidP="00BE13C4">
            <w:r w:rsidRPr="008D6DD4">
              <w:t>-&gt;&gt;,&gt;&gt;9.99</w:t>
            </w:r>
          </w:p>
        </w:tc>
      </w:tr>
      <w:tr w:rsidR="00BE13C4" w14:paraId="6F7E3428" w14:textId="77777777" w:rsidTr="00D852CE">
        <w:trPr>
          <w:trHeight w:val="350"/>
        </w:trPr>
        <w:tc>
          <w:tcPr>
            <w:tcW w:w="1525" w:type="dxa"/>
          </w:tcPr>
          <w:p w14:paraId="72EAB15D" w14:textId="4C0DAC87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30A342C2" w14:textId="7D696D7B" w:rsidR="00BE13C4" w:rsidRDefault="00892D79" w:rsidP="00BE13C4">
            <w:r>
              <w:t>t-fuel</w:t>
            </w:r>
          </w:p>
        </w:tc>
        <w:tc>
          <w:tcPr>
            <w:tcW w:w="3147" w:type="dxa"/>
          </w:tcPr>
          <w:p w14:paraId="0244DDA1" w14:textId="3531FCCA" w:rsidR="00BE13C4" w:rsidRDefault="00892D79" w:rsidP="00BE13C4">
            <w:r>
              <w:t>Total Fuel</w:t>
            </w:r>
          </w:p>
        </w:tc>
        <w:tc>
          <w:tcPr>
            <w:tcW w:w="2338" w:type="dxa"/>
          </w:tcPr>
          <w:p w14:paraId="26F7121A" w14:textId="70CACFE3" w:rsidR="00BE13C4" w:rsidRDefault="008D6DD4" w:rsidP="00BE13C4">
            <w:r w:rsidRPr="008D6DD4">
              <w:t>-&gt;&gt;,&gt;&gt;9.99</w:t>
            </w:r>
          </w:p>
        </w:tc>
      </w:tr>
      <w:tr w:rsidR="00BE13C4" w14:paraId="613E4C74" w14:textId="77777777" w:rsidTr="00D852CE">
        <w:trPr>
          <w:trHeight w:val="350"/>
        </w:trPr>
        <w:tc>
          <w:tcPr>
            <w:tcW w:w="1525" w:type="dxa"/>
          </w:tcPr>
          <w:p w14:paraId="57A3C2AA" w14:textId="0383CD06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406FCF65" w14:textId="6437977A" w:rsidR="00BE13C4" w:rsidRDefault="00892D79" w:rsidP="00BE13C4">
            <w:r>
              <w:t>trailer</w:t>
            </w:r>
          </w:p>
        </w:tc>
        <w:tc>
          <w:tcPr>
            <w:tcW w:w="3147" w:type="dxa"/>
          </w:tcPr>
          <w:p w14:paraId="1C743527" w14:textId="36B2A7DA" w:rsidR="00BE13C4" w:rsidRDefault="00C63016" w:rsidP="00BE13C4">
            <w:r>
              <w:t>Trailer Number</w:t>
            </w:r>
          </w:p>
        </w:tc>
        <w:tc>
          <w:tcPr>
            <w:tcW w:w="2338" w:type="dxa"/>
          </w:tcPr>
          <w:p w14:paraId="3127DC61" w14:textId="2727B030" w:rsidR="00BE13C4" w:rsidRDefault="008D6DD4" w:rsidP="00BE13C4">
            <w:r w:rsidRPr="008D6DD4">
              <w:t>x(8)</w:t>
            </w:r>
          </w:p>
        </w:tc>
      </w:tr>
      <w:tr w:rsidR="00BE13C4" w14:paraId="13BAC04D" w14:textId="77777777" w:rsidTr="00D852CE">
        <w:trPr>
          <w:trHeight w:val="350"/>
        </w:trPr>
        <w:tc>
          <w:tcPr>
            <w:tcW w:w="1525" w:type="dxa"/>
          </w:tcPr>
          <w:p w14:paraId="2E07E877" w14:textId="7A000D6A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006DED68" w14:textId="1AA6FC73" w:rsidR="00BE13C4" w:rsidRDefault="00892D79" w:rsidP="00BE13C4">
            <w:r>
              <w:t>upd-date</w:t>
            </w:r>
          </w:p>
        </w:tc>
        <w:tc>
          <w:tcPr>
            <w:tcW w:w="3147" w:type="dxa"/>
          </w:tcPr>
          <w:p w14:paraId="14396FE6" w14:textId="6E5D9687" w:rsidR="00BE13C4" w:rsidRDefault="00892D79" w:rsidP="00BE13C4">
            <w:r>
              <w:t>Updated Date</w:t>
            </w:r>
          </w:p>
        </w:tc>
        <w:tc>
          <w:tcPr>
            <w:tcW w:w="2338" w:type="dxa"/>
          </w:tcPr>
          <w:p w14:paraId="7A86781C" w14:textId="0F7A8185" w:rsidR="00BE13C4" w:rsidRDefault="008D6DD4" w:rsidP="00BE13C4">
            <w:r w:rsidRPr="008D6DD4">
              <w:t>99/99/9999</w:t>
            </w:r>
          </w:p>
        </w:tc>
      </w:tr>
      <w:tr w:rsidR="00BE13C4" w14:paraId="17EBBFCD" w14:textId="77777777" w:rsidTr="00D852CE">
        <w:trPr>
          <w:trHeight w:val="350"/>
        </w:trPr>
        <w:tc>
          <w:tcPr>
            <w:tcW w:w="1525" w:type="dxa"/>
          </w:tcPr>
          <w:p w14:paraId="7E6FF80D" w14:textId="40F2D39C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288BFFC3" w14:textId="1800FE40" w:rsidR="00BE13C4" w:rsidRDefault="00892D79" w:rsidP="00BE13C4">
            <w:r>
              <w:t>upd-time</w:t>
            </w:r>
          </w:p>
        </w:tc>
        <w:tc>
          <w:tcPr>
            <w:tcW w:w="3147" w:type="dxa"/>
          </w:tcPr>
          <w:p w14:paraId="1DDFAB31" w14:textId="160604EB" w:rsidR="00BE13C4" w:rsidRDefault="00892D79" w:rsidP="00BE13C4">
            <w:r>
              <w:t>Updated Time</w:t>
            </w:r>
          </w:p>
        </w:tc>
        <w:tc>
          <w:tcPr>
            <w:tcW w:w="2338" w:type="dxa"/>
          </w:tcPr>
          <w:p w14:paraId="28B737FD" w14:textId="48106EC0" w:rsidR="00BE13C4" w:rsidRDefault="008D6DD4" w:rsidP="00BE13C4">
            <w:r w:rsidRPr="008D6DD4">
              <w:t>-&gt;,&gt;&gt;&gt;,&gt;&gt;9</w:t>
            </w:r>
          </w:p>
        </w:tc>
      </w:tr>
      <w:tr w:rsidR="00BE13C4" w14:paraId="7EC83571" w14:textId="77777777" w:rsidTr="00D852CE">
        <w:trPr>
          <w:trHeight w:val="350"/>
        </w:trPr>
        <w:tc>
          <w:tcPr>
            <w:tcW w:w="1525" w:type="dxa"/>
          </w:tcPr>
          <w:p w14:paraId="4A29DB9C" w14:textId="0B4859C3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42DADC18" w14:textId="2D997EAA" w:rsidR="00BE13C4" w:rsidRDefault="00892D79" w:rsidP="00BE13C4">
            <w:r>
              <w:t>user-id</w:t>
            </w:r>
          </w:p>
        </w:tc>
        <w:tc>
          <w:tcPr>
            <w:tcW w:w="3147" w:type="dxa"/>
          </w:tcPr>
          <w:p w14:paraId="613A5830" w14:textId="2E795F4E" w:rsidR="00BE13C4" w:rsidRDefault="00C63016" w:rsidP="00BE13C4">
            <w:r>
              <w:t>User ID</w:t>
            </w:r>
          </w:p>
        </w:tc>
        <w:tc>
          <w:tcPr>
            <w:tcW w:w="2338" w:type="dxa"/>
          </w:tcPr>
          <w:p w14:paraId="1656109E" w14:textId="04C8543E" w:rsidR="00BE13C4" w:rsidRDefault="008D6DD4" w:rsidP="00BE13C4">
            <w:r w:rsidRPr="008D6DD4">
              <w:t>x(</w:t>
            </w:r>
            <w:r>
              <w:t>8</w:t>
            </w:r>
            <w:r w:rsidRPr="008D6DD4">
              <w:t>)</w:t>
            </w:r>
          </w:p>
        </w:tc>
      </w:tr>
      <w:tr w:rsidR="00BE13C4" w14:paraId="1C7FF5E1" w14:textId="77777777" w:rsidTr="00D852CE">
        <w:trPr>
          <w:trHeight w:val="350"/>
        </w:trPr>
        <w:tc>
          <w:tcPr>
            <w:tcW w:w="1525" w:type="dxa"/>
          </w:tcPr>
          <w:p w14:paraId="61B72B28" w14:textId="60937E70" w:rsidR="00BE13C4" w:rsidRDefault="00BE13C4" w:rsidP="00BE13C4">
            <w:r w:rsidRPr="005E3DD7">
              <w:t>oe-relh</w:t>
            </w:r>
          </w:p>
        </w:tc>
        <w:tc>
          <w:tcPr>
            <w:tcW w:w="2340" w:type="dxa"/>
          </w:tcPr>
          <w:p w14:paraId="4AFF8827" w14:textId="1B0F48EE" w:rsidR="00BE13C4" w:rsidRDefault="00892D79" w:rsidP="00BE13C4">
            <w:r>
              <w:t>w-ord</w:t>
            </w:r>
          </w:p>
        </w:tc>
        <w:tc>
          <w:tcPr>
            <w:tcW w:w="3147" w:type="dxa"/>
          </w:tcPr>
          <w:p w14:paraId="48172C37" w14:textId="77777777" w:rsidR="00BE13C4" w:rsidRDefault="00BE13C4" w:rsidP="00BE13C4"/>
        </w:tc>
        <w:tc>
          <w:tcPr>
            <w:tcW w:w="2338" w:type="dxa"/>
          </w:tcPr>
          <w:p w14:paraId="3C0810F9" w14:textId="3974E1D0" w:rsidR="00BE13C4" w:rsidRDefault="008D6DD4" w:rsidP="00BE13C4">
            <w:r w:rsidRPr="008D6DD4">
              <w:t>yes/no</w:t>
            </w:r>
          </w:p>
        </w:tc>
      </w:tr>
    </w:tbl>
    <w:p w14:paraId="1DB41EF3" w14:textId="77777777" w:rsidR="00EE56B7" w:rsidRPr="00451F4E" w:rsidRDefault="00EE56B7" w:rsidP="00EE56B7"/>
    <w:p w14:paraId="562FB670" w14:textId="3472AA18" w:rsidR="00500CB0" w:rsidRDefault="00500CB0" w:rsidP="00500CB0">
      <w:pPr>
        <w:pStyle w:val="Heading2"/>
      </w:pPr>
      <w:bookmarkStart w:id="39" w:name="_Toc49801922"/>
      <w:r>
        <w:t>Actual Release Line Item Table Field Definitions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6BA29B6D" w14:textId="77777777" w:rsidTr="00D852CE">
        <w:tc>
          <w:tcPr>
            <w:tcW w:w="1525" w:type="dxa"/>
          </w:tcPr>
          <w:p w14:paraId="59F14F2E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1977893B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19D85708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B8F8308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00CB0" w14:paraId="5CF52A07" w14:textId="77777777" w:rsidTr="00D852CE">
        <w:trPr>
          <w:trHeight w:val="377"/>
        </w:trPr>
        <w:tc>
          <w:tcPr>
            <w:tcW w:w="1525" w:type="dxa"/>
          </w:tcPr>
          <w:p w14:paraId="5831966A" w14:textId="07A7FE1C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0164370E" w14:textId="0739D399" w:rsidR="00500CB0" w:rsidRDefault="008D6DD4" w:rsidP="00500CB0">
            <w:r>
              <w:t>b-ord-no</w:t>
            </w:r>
          </w:p>
        </w:tc>
        <w:tc>
          <w:tcPr>
            <w:tcW w:w="3147" w:type="dxa"/>
          </w:tcPr>
          <w:p w14:paraId="7CA0BFB1" w14:textId="7F42EE3E" w:rsidR="00500CB0" w:rsidRDefault="008D6DD4" w:rsidP="00500CB0">
            <w:r>
              <w:t>?</w:t>
            </w:r>
          </w:p>
        </w:tc>
        <w:tc>
          <w:tcPr>
            <w:tcW w:w="2338" w:type="dxa"/>
          </w:tcPr>
          <w:p w14:paraId="3DE6DE91" w14:textId="2BC4BB10" w:rsidR="00500CB0" w:rsidRDefault="00B44043" w:rsidP="00500CB0">
            <w:r w:rsidRPr="00B44043">
              <w:t>&gt;&gt;9</w:t>
            </w:r>
          </w:p>
        </w:tc>
      </w:tr>
      <w:tr w:rsidR="00500CB0" w14:paraId="153291CB" w14:textId="77777777" w:rsidTr="00D852CE">
        <w:trPr>
          <w:trHeight w:val="350"/>
        </w:trPr>
        <w:tc>
          <w:tcPr>
            <w:tcW w:w="1525" w:type="dxa"/>
          </w:tcPr>
          <w:p w14:paraId="445A4814" w14:textId="00AA2ED7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568BF291" w14:textId="168179F6" w:rsidR="00500CB0" w:rsidRDefault="008D6DD4" w:rsidP="00500CB0">
            <w:r>
              <w:t>cases</w:t>
            </w:r>
          </w:p>
        </w:tc>
        <w:tc>
          <w:tcPr>
            <w:tcW w:w="3147" w:type="dxa"/>
          </w:tcPr>
          <w:p w14:paraId="51E59392" w14:textId="1AAE17DC" w:rsidR="00500CB0" w:rsidRDefault="008D6DD4" w:rsidP="00500CB0">
            <w:r>
              <w:t>Number of Cases</w:t>
            </w:r>
          </w:p>
        </w:tc>
        <w:tc>
          <w:tcPr>
            <w:tcW w:w="2338" w:type="dxa"/>
          </w:tcPr>
          <w:p w14:paraId="6F5B1B48" w14:textId="56EE0F7F" w:rsidR="00500CB0" w:rsidRDefault="00B44043" w:rsidP="00500CB0">
            <w:r w:rsidRPr="00B44043">
              <w:t>-&gt;&gt;&gt;,&gt;&gt;Z</w:t>
            </w:r>
          </w:p>
        </w:tc>
      </w:tr>
      <w:tr w:rsidR="00500CB0" w14:paraId="3B44C85D" w14:textId="77777777" w:rsidTr="00D852CE">
        <w:trPr>
          <w:trHeight w:val="350"/>
        </w:trPr>
        <w:tc>
          <w:tcPr>
            <w:tcW w:w="1525" w:type="dxa"/>
          </w:tcPr>
          <w:p w14:paraId="500FDD4E" w14:textId="1EC87B60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0BA9DAE5" w14:textId="338CA760" w:rsidR="00500CB0" w:rsidRDefault="008D6DD4" w:rsidP="00500CB0">
            <w:r>
              <w:t>cases-unit</w:t>
            </w:r>
          </w:p>
        </w:tc>
        <w:tc>
          <w:tcPr>
            <w:tcW w:w="3147" w:type="dxa"/>
          </w:tcPr>
          <w:p w14:paraId="0E3F49B4" w14:textId="379D1348" w:rsidR="00500CB0" w:rsidRDefault="008D6DD4" w:rsidP="00500CB0">
            <w:r>
              <w:t>Cases/Bundles per Unit</w:t>
            </w:r>
          </w:p>
        </w:tc>
        <w:tc>
          <w:tcPr>
            <w:tcW w:w="2338" w:type="dxa"/>
          </w:tcPr>
          <w:p w14:paraId="2CFB2EF2" w14:textId="76B37331" w:rsidR="00500CB0" w:rsidRDefault="00B44043" w:rsidP="00500CB0">
            <w:r w:rsidRPr="00B44043">
              <w:t>&gt;&gt;9</w:t>
            </w:r>
          </w:p>
        </w:tc>
      </w:tr>
      <w:tr w:rsidR="00500CB0" w14:paraId="390C00E7" w14:textId="77777777" w:rsidTr="00D852CE">
        <w:trPr>
          <w:trHeight w:val="350"/>
        </w:trPr>
        <w:tc>
          <w:tcPr>
            <w:tcW w:w="1525" w:type="dxa"/>
          </w:tcPr>
          <w:p w14:paraId="58C77871" w14:textId="70708121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77646D06" w14:textId="4727866D" w:rsidR="00500CB0" w:rsidRDefault="008D6DD4" w:rsidP="00500CB0">
            <w:r>
              <w:t>company</w:t>
            </w:r>
          </w:p>
        </w:tc>
        <w:tc>
          <w:tcPr>
            <w:tcW w:w="3147" w:type="dxa"/>
          </w:tcPr>
          <w:p w14:paraId="62B7878C" w14:textId="1403C635" w:rsidR="00500CB0" w:rsidRDefault="008D6DD4" w:rsidP="00500CB0">
            <w:r>
              <w:t>Company</w:t>
            </w:r>
          </w:p>
        </w:tc>
        <w:tc>
          <w:tcPr>
            <w:tcW w:w="2338" w:type="dxa"/>
          </w:tcPr>
          <w:p w14:paraId="35D7F62E" w14:textId="04E687FD" w:rsidR="00500CB0" w:rsidRDefault="00B44043" w:rsidP="00500CB0">
            <w:r w:rsidRPr="00B44043">
              <w:t>x(3)</w:t>
            </w:r>
          </w:p>
        </w:tc>
      </w:tr>
      <w:tr w:rsidR="00500CB0" w14:paraId="6BF97F10" w14:textId="77777777" w:rsidTr="00D852CE">
        <w:trPr>
          <w:trHeight w:val="350"/>
        </w:trPr>
        <w:tc>
          <w:tcPr>
            <w:tcW w:w="1525" w:type="dxa"/>
          </w:tcPr>
          <w:p w14:paraId="1C8B6E9E" w14:textId="319466F6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2C1F6EED" w14:textId="0A88C7B2" w:rsidR="00500CB0" w:rsidRDefault="008D6DD4" w:rsidP="00500CB0">
            <w:r>
              <w:t>cust-no</w:t>
            </w:r>
          </w:p>
        </w:tc>
        <w:tc>
          <w:tcPr>
            <w:tcW w:w="3147" w:type="dxa"/>
          </w:tcPr>
          <w:p w14:paraId="4CEF5788" w14:textId="1163E376" w:rsidR="00500CB0" w:rsidRDefault="008D6DD4" w:rsidP="00500CB0">
            <w:r>
              <w:t>Customer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14FDE9A8" w14:textId="59A47F9C" w:rsidR="00500CB0" w:rsidRDefault="00B44043" w:rsidP="00500CB0">
            <w:r w:rsidRPr="00B44043">
              <w:t>x(</w:t>
            </w:r>
            <w:r>
              <w:t>8</w:t>
            </w:r>
            <w:r w:rsidRPr="00B44043">
              <w:t>)</w:t>
            </w:r>
          </w:p>
        </w:tc>
      </w:tr>
      <w:tr w:rsidR="00500CB0" w14:paraId="7F6F4C24" w14:textId="77777777" w:rsidTr="00D852CE">
        <w:trPr>
          <w:trHeight w:val="350"/>
        </w:trPr>
        <w:tc>
          <w:tcPr>
            <w:tcW w:w="1525" w:type="dxa"/>
          </w:tcPr>
          <w:p w14:paraId="5D8C6905" w14:textId="71C1CF36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6EA5C758" w14:textId="41AE90FD" w:rsidR="00500CB0" w:rsidRDefault="008D6DD4" w:rsidP="00500CB0">
            <w:r>
              <w:t>deleted</w:t>
            </w:r>
          </w:p>
        </w:tc>
        <w:tc>
          <w:tcPr>
            <w:tcW w:w="3147" w:type="dxa"/>
          </w:tcPr>
          <w:p w14:paraId="68DD75B3" w14:textId="68C6DC5E" w:rsidR="00500CB0" w:rsidRDefault="00C63016" w:rsidP="00500CB0">
            <w:r>
              <w:t>Deleted?</w:t>
            </w:r>
          </w:p>
        </w:tc>
        <w:tc>
          <w:tcPr>
            <w:tcW w:w="2338" w:type="dxa"/>
          </w:tcPr>
          <w:p w14:paraId="12F94240" w14:textId="4F3B18DB" w:rsidR="00500CB0" w:rsidRDefault="00B44043" w:rsidP="00500CB0">
            <w:r w:rsidRPr="00B44043">
              <w:t>yes/no</w:t>
            </w:r>
          </w:p>
        </w:tc>
      </w:tr>
      <w:tr w:rsidR="00500CB0" w14:paraId="6F61C707" w14:textId="77777777" w:rsidTr="00D852CE">
        <w:trPr>
          <w:trHeight w:val="350"/>
        </w:trPr>
        <w:tc>
          <w:tcPr>
            <w:tcW w:w="1525" w:type="dxa"/>
          </w:tcPr>
          <w:p w14:paraId="6BC8F870" w14:textId="69416300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17EFC82B" w14:textId="4130AF54" w:rsidR="00500CB0" w:rsidRDefault="008D6DD4" w:rsidP="00500CB0">
            <w:r>
              <w:t>i-no</w:t>
            </w:r>
          </w:p>
        </w:tc>
        <w:tc>
          <w:tcPr>
            <w:tcW w:w="3147" w:type="dxa"/>
          </w:tcPr>
          <w:p w14:paraId="64DEC740" w14:textId="1D34E0DA" w:rsidR="00500CB0" w:rsidRDefault="00B44043" w:rsidP="00500CB0">
            <w:r>
              <w:t xml:space="preserve">Item </w:t>
            </w:r>
            <w:r w:rsidR="00C63016">
              <w:t>Number</w:t>
            </w:r>
          </w:p>
        </w:tc>
        <w:tc>
          <w:tcPr>
            <w:tcW w:w="2338" w:type="dxa"/>
          </w:tcPr>
          <w:p w14:paraId="518ED3D7" w14:textId="43E15E9A" w:rsidR="00500CB0" w:rsidRDefault="00B44043" w:rsidP="00500CB0">
            <w:r w:rsidRPr="00B44043">
              <w:t>x(</w:t>
            </w:r>
            <w:r>
              <w:t>15</w:t>
            </w:r>
            <w:r w:rsidRPr="00B44043">
              <w:t>)</w:t>
            </w:r>
          </w:p>
        </w:tc>
      </w:tr>
      <w:tr w:rsidR="00500CB0" w14:paraId="16D3A7DD" w14:textId="77777777" w:rsidTr="00D852CE">
        <w:trPr>
          <w:trHeight w:val="350"/>
        </w:trPr>
        <w:tc>
          <w:tcPr>
            <w:tcW w:w="1525" w:type="dxa"/>
          </w:tcPr>
          <w:p w14:paraId="151D5547" w14:textId="20952198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215D307A" w14:textId="4850A48F" w:rsidR="00500CB0" w:rsidRDefault="008D6DD4" w:rsidP="00500CB0">
            <w:r>
              <w:t>job-no</w:t>
            </w:r>
          </w:p>
        </w:tc>
        <w:tc>
          <w:tcPr>
            <w:tcW w:w="3147" w:type="dxa"/>
          </w:tcPr>
          <w:p w14:paraId="0F198E31" w14:textId="3FF3F4E7" w:rsidR="00500CB0" w:rsidRDefault="00B44043" w:rsidP="00500CB0">
            <w:r>
              <w:t>Job Number</w:t>
            </w:r>
          </w:p>
        </w:tc>
        <w:tc>
          <w:tcPr>
            <w:tcW w:w="2338" w:type="dxa"/>
          </w:tcPr>
          <w:p w14:paraId="6270A76B" w14:textId="3D1B693C" w:rsidR="00500CB0" w:rsidRDefault="00B44043" w:rsidP="00500CB0">
            <w:r w:rsidRPr="00B44043">
              <w:t>x(</w:t>
            </w:r>
            <w:r>
              <w:t>6</w:t>
            </w:r>
            <w:r w:rsidRPr="00B44043">
              <w:t>)</w:t>
            </w:r>
          </w:p>
        </w:tc>
      </w:tr>
      <w:tr w:rsidR="00500CB0" w14:paraId="166504D9" w14:textId="77777777" w:rsidTr="00D852CE">
        <w:trPr>
          <w:trHeight w:val="350"/>
        </w:trPr>
        <w:tc>
          <w:tcPr>
            <w:tcW w:w="1525" w:type="dxa"/>
          </w:tcPr>
          <w:p w14:paraId="50DB83A7" w14:textId="0DC7DDB8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10568A9E" w14:textId="107B2085" w:rsidR="00500CB0" w:rsidRDefault="008D6DD4" w:rsidP="00500CB0">
            <w:r>
              <w:t>job-no2</w:t>
            </w:r>
          </w:p>
        </w:tc>
        <w:tc>
          <w:tcPr>
            <w:tcW w:w="3147" w:type="dxa"/>
          </w:tcPr>
          <w:p w14:paraId="631086EB" w14:textId="140E6A1A" w:rsidR="00500CB0" w:rsidRDefault="00C63016" w:rsidP="00500CB0">
            <w:r>
              <w:t>Sequence Number</w:t>
            </w:r>
          </w:p>
        </w:tc>
        <w:tc>
          <w:tcPr>
            <w:tcW w:w="2338" w:type="dxa"/>
          </w:tcPr>
          <w:p w14:paraId="0C14D611" w14:textId="05739361" w:rsidR="00500CB0" w:rsidRDefault="00B44043" w:rsidP="00500CB0">
            <w:r w:rsidRPr="00B44043">
              <w:t>99</w:t>
            </w:r>
          </w:p>
        </w:tc>
      </w:tr>
      <w:tr w:rsidR="00500CB0" w14:paraId="37FC83A1" w14:textId="77777777" w:rsidTr="00D852CE">
        <w:trPr>
          <w:trHeight w:val="350"/>
        </w:trPr>
        <w:tc>
          <w:tcPr>
            <w:tcW w:w="1525" w:type="dxa"/>
          </w:tcPr>
          <w:p w14:paraId="3C77B4ED" w14:textId="38E30F8E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5764B57F" w14:textId="035CA8C1" w:rsidR="00500CB0" w:rsidRDefault="008D6DD4" w:rsidP="00500CB0">
            <w:r>
              <w:t>line</w:t>
            </w:r>
          </w:p>
        </w:tc>
        <w:tc>
          <w:tcPr>
            <w:tcW w:w="3147" w:type="dxa"/>
          </w:tcPr>
          <w:p w14:paraId="4D93BB54" w14:textId="643774EB" w:rsidR="00500CB0" w:rsidRDefault="00B44043" w:rsidP="00500CB0">
            <w:r>
              <w:t>Line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37865876" w14:textId="4DC908A0" w:rsidR="00500CB0" w:rsidRDefault="00B44043" w:rsidP="00500CB0">
            <w:r w:rsidRPr="00B44043">
              <w:t>99</w:t>
            </w:r>
          </w:p>
        </w:tc>
      </w:tr>
      <w:tr w:rsidR="00500CB0" w14:paraId="183E39ED" w14:textId="77777777" w:rsidTr="00D852CE">
        <w:trPr>
          <w:trHeight w:val="350"/>
        </w:trPr>
        <w:tc>
          <w:tcPr>
            <w:tcW w:w="1525" w:type="dxa"/>
          </w:tcPr>
          <w:p w14:paraId="6D528C61" w14:textId="00D1F8AB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12E05DBA" w14:textId="002E4BF5" w:rsidR="00500CB0" w:rsidRDefault="008D6DD4" w:rsidP="00500CB0">
            <w:r>
              <w:t>link-no</w:t>
            </w:r>
          </w:p>
        </w:tc>
        <w:tc>
          <w:tcPr>
            <w:tcW w:w="3147" w:type="dxa"/>
          </w:tcPr>
          <w:p w14:paraId="44785F0B" w14:textId="148239B1" w:rsidR="00500CB0" w:rsidRDefault="00B44043" w:rsidP="00500CB0">
            <w:r>
              <w:t>Link Number</w:t>
            </w:r>
          </w:p>
        </w:tc>
        <w:tc>
          <w:tcPr>
            <w:tcW w:w="2338" w:type="dxa"/>
          </w:tcPr>
          <w:p w14:paraId="58E304DB" w14:textId="61C7C614" w:rsidR="00500CB0" w:rsidRDefault="00B44043" w:rsidP="00500CB0">
            <w:r w:rsidRPr="00B44043">
              <w:t>&gt;&gt;&gt;&gt;&gt;9</w:t>
            </w:r>
          </w:p>
        </w:tc>
      </w:tr>
      <w:tr w:rsidR="00500CB0" w14:paraId="48AA7350" w14:textId="77777777" w:rsidTr="00D852CE">
        <w:trPr>
          <w:trHeight w:val="350"/>
        </w:trPr>
        <w:tc>
          <w:tcPr>
            <w:tcW w:w="1525" w:type="dxa"/>
          </w:tcPr>
          <w:p w14:paraId="2640EFF2" w14:textId="5795326E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2441EF42" w14:textId="4D99F4E2" w:rsidR="00500CB0" w:rsidRDefault="008D6DD4" w:rsidP="00500CB0">
            <w:r>
              <w:t>loc</w:t>
            </w:r>
          </w:p>
        </w:tc>
        <w:tc>
          <w:tcPr>
            <w:tcW w:w="3147" w:type="dxa"/>
          </w:tcPr>
          <w:p w14:paraId="10847060" w14:textId="3ED23BB4" w:rsidR="00500CB0" w:rsidRDefault="00B44043" w:rsidP="00500CB0">
            <w:r>
              <w:t>Warehouse</w:t>
            </w:r>
          </w:p>
        </w:tc>
        <w:tc>
          <w:tcPr>
            <w:tcW w:w="2338" w:type="dxa"/>
          </w:tcPr>
          <w:p w14:paraId="43D7CB99" w14:textId="7E83188E" w:rsidR="00500CB0" w:rsidRDefault="00B44043" w:rsidP="00500CB0">
            <w:r w:rsidRPr="00B44043">
              <w:t>x(</w:t>
            </w:r>
            <w:r>
              <w:t>5</w:t>
            </w:r>
            <w:r w:rsidRPr="00B44043">
              <w:t>)</w:t>
            </w:r>
          </w:p>
        </w:tc>
      </w:tr>
      <w:tr w:rsidR="00500CB0" w14:paraId="097D11DA" w14:textId="77777777" w:rsidTr="00D852CE">
        <w:trPr>
          <w:trHeight w:val="350"/>
        </w:trPr>
        <w:tc>
          <w:tcPr>
            <w:tcW w:w="1525" w:type="dxa"/>
          </w:tcPr>
          <w:p w14:paraId="4E16AFE2" w14:textId="07C33A26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5766598D" w14:textId="1733F8AB" w:rsidR="00500CB0" w:rsidRDefault="008D6DD4" w:rsidP="00500CB0">
            <w:r>
              <w:t>loc-bin</w:t>
            </w:r>
          </w:p>
        </w:tc>
        <w:tc>
          <w:tcPr>
            <w:tcW w:w="3147" w:type="dxa"/>
          </w:tcPr>
          <w:p w14:paraId="0C865802" w14:textId="710E9463" w:rsidR="00500CB0" w:rsidRDefault="00B44043" w:rsidP="00500CB0">
            <w:r>
              <w:t>Primary Bin Loc</w:t>
            </w:r>
            <w:r w:rsidR="00C63016">
              <w:t>ation</w:t>
            </w:r>
          </w:p>
        </w:tc>
        <w:tc>
          <w:tcPr>
            <w:tcW w:w="2338" w:type="dxa"/>
          </w:tcPr>
          <w:p w14:paraId="18EAF9C7" w14:textId="3ED4AD6A" w:rsidR="00500CB0" w:rsidRDefault="00B44043" w:rsidP="00500CB0">
            <w:r w:rsidRPr="00B44043">
              <w:t>x(</w:t>
            </w:r>
            <w:r>
              <w:t>8</w:t>
            </w:r>
            <w:r w:rsidRPr="00B44043">
              <w:t>)</w:t>
            </w:r>
          </w:p>
        </w:tc>
      </w:tr>
      <w:tr w:rsidR="00500CB0" w14:paraId="00274892" w14:textId="77777777" w:rsidTr="00D852CE">
        <w:trPr>
          <w:trHeight w:val="350"/>
        </w:trPr>
        <w:tc>
          <w:tcPr>
            <w:tcW w:w="1525" w:type="dxa"/>
          </w:tcPr>
          <w:p w14:paraId="1E228169" w14:textId="294F7451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2CCB48E0" w14:textId="47DA198A" w:rsidR="00500CB0" w:rsidRDefault="008D6DD4" w:rsidP="00500CB0">
            <w:r>
              <w:t>opened</w:t>
            </w:r>
          </w:p>
        </w:tc>
        <w:tc>
          <w:tcPr>
            <w:tcW w:w="3147" w:type="dxa"/>
          </w:tcPr>
          <w:p w14:paraId="0DB787E7" w14:textId="40B723DF" w:rsidR="00500CB0" w:rsidRDefault="00C63016" w:rsidP="00500CB0">
            <w:r>
              <w:t>Open or Closed?</w:t>
            </w:r>
          </w:p>
        </w:tc>
        <w:tc>
          <w:tcPr>
            <w:tcW w:w="2338" w:type="dxa"/>
          </w:tcPr>
          <w:p w14:paraId="54E56A2E" w14:textId="2F3F595C" w:rsidR="00500CB0" w:rsidRDefault="00B44043" w:rsidP="00500CB0">
            <w:r w:rsidRPr="00B44043">
              <w:t>Open/Closed</w:t>
            </w:r>
          </w:p>
        </w:tc>
      </w:tr>
      <w:tr w:rsidR="00500CB0" w14:paraId="79808567" w14:textId="77777777" w:rsidTr="00D852CE">
        <w:trPr>
          <w:trHeight w:val="350"/>
        </w:trPr>
        <w:tc>
          <w:tcPr>
            <w:tcW w:w="1525" w:type="dxa"/>
          </w:tcPr>
          <w:p w14:paraId="7E17C50E" w14:textId="49C261C6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70EF96E1" w14:textId="62B13A57" w:rsidR="00500CB0" w:rsidRDefault="008D6DD4" w:rsidP="00500CB0">
            <w:r>
              <w:t>ord-no</w:t>
            </w:r>
          </w:p>
        </w:tc>
        <w:tc>
          <w:tcPr>
            <w:tcW w:w="3147" w:type="dxa"/>
          </w:tcPr>
          <w:p w14:paraId="327C3A70" w14:textId="4A40A378" w:rsidR="00500CB0" w:rsidRDefault="00B44043" w:rsidP="00500CB0">
            <w:r>
              <w:t>Order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62DAA889" w14:textId="6C59B9D4" w:rsidR="00500CB0" w:rsidRDefault="00B44043" w:rsidP="00500CB0">
            <w:r w:rsidRPr="00B44043">
              <w:t>&gt;&gt;&gt;&gt;&gt;9</w:t>
            </w:r>
          </w:p>
        </w:tc>
      </w:tr>
      <w:tr w:rsidR="00500CB0" w14:paraId="7A5390EA" w14:textId="77777777" w:rsidTr="00D852CE">
        <w:trPr>
          <w:trHeight w:val="350"/>
        </w:trPr>
        <w:tc>
          <w:tcPr>
            <w:tcW w:w="1525" w:type="dxa"/>
          </w:tcPr>
          <w:p w14:paraId="528AC75D" w14:textId="16D1ABFF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310F19DF" w14:textId="34DEB0CD" w:rsidR="00500CB0" w:rsidRDefault="008D6DD4" w:rsidP="00500CB0">
            <w:r>
              <w:t>p-c</w:t>
            </w:r>
          </w:p>
        </w:tc>
        <w:tc>
          <w:tcPr>
            <w:tcW w:w="3147" w:type="dxa"/>
          </w:tcPr>
          <w:p w14:paraId="2B6046BF" w14:textId="35B9DE1F" w:rsidR="00500CB0" w:rsidRDefault="00B44043" w:rsidP="00500CB0">
            <w:r>
              <w:t>Partial</w:t>
            </w:r>
            <w:r w:rsidR="00C63016">
              <w:t xml:space="preserve"> or </w:t>
            </w:r>
            <w:r>
              <w:t>Complete</w:t>
            </w:r>
            <w:r w:rsidR="00C63016">
              <w:t>?</w:t>
            </w:r>
          </w:p>
        </w:tc>
        <w:tc>
          <w:tcPr>
            <w:tcW w:w="2338" w:type="dxa"/>
          </w:tcPr>
          <w:p w14:paraId="2786D2D9" w14:textId="43429C76" w:rsidR="00500CB0" w:rsidRDefault="00B44043" w:rsidP="00500CB0">
            <w:r w:rsidRPr="00B44043">
              <w:t>C/P</w:t>
            </w:r>
          </w:p>
        </w:tc>
      </w:tr>
      <w:tr w:rsidR="00500CB0" w14:paraId="28874CFE" w14:textId="77777777" w:rsidTr="00D852CE">
        <w:trPr>
          <w:trHeight w:val="350"/>
        </w:trPr>
        <w:tc>
          <w:tcPr>
            <w:tcW w:w="1525" w:type="dxa"/>
          </w:tcPr>
          <w:p w14:paraId="72EB6926" w14:textId="56752BD8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4C2DD8A8" w14:textId="68D4A2C0" w:rsidR="00500CB0" w:rsidRDefault="008D6DD4" w:rsidP="00500CB0">
            <w:r>
              <w:t>pal-chg</w:t>
            </w:r>
          </w:p>
        </w:tc>
        <w:tc>
          <w:tcPr>
            <w:tcW w:w="3147" w:type="dxa"/>
          </w:tcPr>
          <w:p w14:paraId="15DD76A2" w14:textId="401555EA" w:rsidR="00500CB0" w:rsidRDefault="00B44043" w:rsidP="00500CB0">
            <w:r>
              <w:t>Pallet Charge</w:t>
            </w:r>
          </w:p>
        </w:tc>
        <w:tc>
          <w:tcPr>
            <w:tcW w:w="2338" w:type="dxa"/>
          </w:tcPr>
          <w:p w14:paraId="6C1CD0E8" w14:textId="6D79457D" w:rsidR="00500CB0" w:rsidRDefault="00B44043" w:rsidP="00500CB0">
            <w:r>
              <w:t>X</w:t>
            </w:r>
          </w:p>
        </w:tc>
      </w:tr>
      <w:tr w:rsidR="00500CB0" w14:paraId="6BA9D078" w14:textId="77777777" w:rsidTr="00D852CE">
        <w:trPr>
          <w:trHeight w:val="350"/>
        </w:trPr>
        <w:tc>
          <w:tcPr>
            <w:tcW w:w="1525" w:type="dxa"/>
          </w:tcPr>
          <w:p w14:paraId="69A177B9" w14:textId="29B33671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727AF109" w14:textId="1BED2C1D" w:rsidR="00500CB0" w:rsidRDefault="008D6DD4" w:rsidP="00500CB0">
            <w:r>
              <w:t>pal-i-no</w:t>
            </w:r>
          </w:p>
        </w:tc>
        <w:tc>
          <w:tcPr>
            <w:tcW w:w="3147" w:type="dxa"/>
          </w:tcPr>
          <w:p w14:paraId="717DD7A2" w14:textId="04A7BFC8" w:rsidR="00500CB0" w:rsidRDefault="00B44043" w:rsidP="00500CB0">
            <w:r>
              <w:t>Pallet RM Item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03C65B50" w14:textId="16D38B5B" w:rsidR="00500CB0" w:rsidRDefault="00B44043" w:rsidP="00500CB0">
            <w:r w:rsidRPr="00B44043">
              <w:t>x(</w:t>
            </w:r>
            <w:r>
              <w:t>10</w:t>
            </w:r>
            <w:r w:rsidRPr="00B44043">
              <w:t>)</w:t>
            </w:r>
          </w:p>
        </w:tc>
      </w:tr>
      <w:tr w:rsidR="00500CB0" w14:paraId="44851A82" w14:textId="77777777" w:rsidTr="00D852CE">
        <w:trPr>
          <w:trHeight w:val="350"/>
        </w:trPr>
        <w:tc>
          <w:tcPr>
            <w:tcW w:w="1525" w:type="dxa"/>
          </w:tcPr>
          <w:p w14:paraId="6CAF8593" w14:textId="32EE7C6C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24A44D84" w14:textId="7D2B2E4B" w:rsidR="00500CB0" w:rsidRDefault="008D6DD4" w:rsidP="00500CB0">
            <w:r>
              <w:t>partial</w:t>
            </w:r>
          </w:p>
        </w:tc>
        <w:tc>
          <w:tcPr>
            <w:tcW w:w="3147" w:type="dxa"/>
          </w:tcPr>
          <w:p w14:paraId="4E3E9732" w14:textId="0ED88858" w:rsidR="00500CB0" w:rsidRDefault="00C63016" w:rsidP="00500CB0">
            <w:r>
              <w:t>Partial Quantity</w:t>
            </w:r>
          </w:p>
        </w:tc>
        <w:tc>
          <w:tcPr>
            <w:tcW w:w="2338" w:type="dxa"/>
          </w:tcPr>
          <w:p w14:paraId="523B35A0" w14:textId="7AB3984B" w:rsidR="00500CB0" w:rsidRDefault="00B44043" w:rsidP="00500CB0">
            <w:r w:rsidRPr="00B44043">
              <w:t>&gt;&gt;&gt;,&gt;&gt;9</w:t>
            </w:r>
          </w:p>
        </w:tc>
      </w:tr>
      <w:tr w:rsidR="00500CB0" w14:paraId="6C6718D2" w14:textId="77777777" w:rsidTr="00D852CE">
        <w:trPr>
          <w:trHeight w:val="350"/>
        </w:trPr>
        <w:tc>
          <w:tcPr>
            <w:tcW w:w="1525" w:type="dxa"/>
          </w:tcPr>
          <w:p w14:paraId="4156CFD5" w14:textId="53986FC9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3A6FF9B8" w14:textId="276A587B" w:rsidR="00500CB0" w:rsidRDefault="008D6DD4" w:rsidP="00500CB0">
            <w:r>
              <w:t>po-no</w:t>
            </w:r>
          </w:p>
        </w:tc>
        <w:tc>
          <w:tcPr>
            <w:tcW w:w="3147" w:type="dxa"/>
          </w:tcPr>
          <w:p w14:paraId="74CBCB6D" w14:textId="4970F144" w:rsidR="00500CB0" w:rsidRDefault="00B44043" w:rsidP="00500CB0">
            <w:r>
              <w:t>Customer PO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49480EA8" w14:textId="35B8FA9E" w:rsidR="00500CB0" w:rsidRDefault="00B44043" w:rsidP="00500CB0">
            <w:r w:rsidRPr="00B44043">
              <w:t>x(</w:t>
            </w:r>
            <w:r>
              <w:t>15</w:t>
            </w:r>
            <w:r w:rsidRPr="00B44043">
              <w:t>)</w:t>
            </w:r>
          </w:p>
        </w:tc>
      </w:tr>
      <w:tr w:rsidR="00500CB0" w14:paraId="6B055681" w14:textId="77777777" w:rsidTr="00D852CE">
        <w:trPr>
          <w:trHeight w:val="350"/>
        </w:trPr>
        <w:tc>
          <w:tcPr>
            <w:tcW w:w="1525" w:type="dxa"/>
          </w:tcPr>
          <w:p w14:paraId="4A302FAB" w14:textId="589DDB33" w:rsidR="00500CB0" w:rsidRDefault="00500CB0" w:rsidP="00500CB0">
            <w:r w:rsidRPr="00351B72">
              <w:t>oe-rell</w:t>
            </w:r>
          </w:p>
        </w:tc>
        <w:tc>
          <w:tcPr>
            <w:tcW w:w="2340" w:type="dxa"/>
          </w:tcPr>
          <w:p w14:paraId="35A184DE" w14:textId="37CB0DAB" w:rsidR="00500CB0" w:rsidRDefault="008D6DD4" w:rsidP="00500CB0">
            <w:r>
              <w:t>posted</w:t>
            </w:r>
          </w:p>
        </w:tc>
        <w:tc>
          <w:tcPr>
            <w:tcW w:w="3147" w:type="dxa"/>
          </w:tcPr>
          <w:p w14:paraId="10731902" w14:textId="0CE48BC8" w:rsidR="00500CB0" w:rsidRDefault="00B44043" w:rsidP="00500CB0">
            <w:r>
              <w:t>Posted</w:t>
            </w:r>
            <w:r w:rsidR="00C63016">
              <w:t>?</w:t>
            </w:r>
          </w:p>
        </w:tc>
        <w:tc>
          <w:tcPr>
            <w:tcW w:w="2338" w:type="dxa"/>
          </w:tcPr>
          <w:p w14:paraId="2A932BD5" w14:textId="34F1EF21" w:rsidR="00500CB0" w:rsidRDefault="00B44043" w:rsidP="00500CB0">
            <w:r w:rsidRPr="00B44043">
              <w:t>y/n</w:t>
            </w:r>
          </w:p>
        </w:tc>
      </w:tr>
      <w:tr w:rsidR="008D6DD4" w14:paraId="7F35592C" w14:textId="77777777" w:rsidTr="00D852CE">
        <w:trPr>
          <w:trHeight w:val="350"/>
        </w:trPr>
        <w:tc>
          <w:tcPr>
            <w:tcW w:w="1525" w:type="dxa"/>
          </w:tcPr>
          <w:p w14:paraId="46D481AF" w14:textId="7D459E2E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617FE2ED" w14:textId="09069F62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2317B76" w14:textId="5E1D1631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F5A1DC8" w14:textId="1CE93A5B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8D6DD4" w14:paraId="29CF0F22" w14:textId="77777777" w:rsidTr="00D852CE">
        <w:trPr>
          <w:trHeight w:val="350"/>
        </w:trPr>
        <w:tc>
          <w:tcPr>
            <w:tcW w:w="1525" w:type="dxa"/>
          </w:tcPr>
          <w:p w14:paraId="75E3597F" w14:textId="09C82F02" w:rsidR="008D6DD4" w:rsidRPr="00351B72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2DED430A" w14:textId="405749DD" w:rsidR="008D6DD4" w:rsidRDefault="008D6DD4" w:rsidP="008D6DD4">
            <w:r>
              <w:t>printed</w:t>
            </w:r>
          </w:p>
        </w:tc>
        <w:tc>
          <w:tcPr>
            <w:tcW w:w="3147" w:type="dxa"/>
          </w:tcPr>
          <w:p w14:paraId="0231B1AD" w14:textId="02F1B208" w:rsidR="008D6DD4" w:rsidRDefault="00B44043" w:rsidP="008D6DD4">
            <w:r>
              <w:t>Printed?</w:t>
            </w:r>
          </w:p>
        </w:tc>
        <w:tc>
          <w:tcPr>
            <w:tcW w:w="2338" w:type="dxa"/>
          </w:tcPr>
          <w:p w14:paraId="4779E18F" w14:textId="7DFA09E9" w:rsidR="008D6DD4" w:rsidRDefault="00B44043" w:rsidP="008D6DD4">
            <w:r w:rsidRPr="00B44043">
              <w:t>Y/N</w:t>
            </w:r>
          </w:p>
        </w:tc>
      </w:tr>
      <w:tr w:rsidR="008D6DD4" w14:paraId="755DD12B" w14:textId="77777777" w:rsidTr="00D852CE">
        <w:trPr>
          <w:trHeight w:val="350"/>
        </w:trPr>
        <w:tc>
          <w:tcPr>
            <w:tcW w:w="1525" w:type="dxa"/>
          </w:tcPr>
          <w:p w14:paraId="3CAAE3D2" w14:textId="53F7E8C7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02F2CC6E" w14:textId="13A975DD" w:rsidR="008D6DD4" w:rsidRDefault="008D6DD4" w:rsidP="008D6DD4">
            <w:r>
              <w:t>qty</w:t>
            </w:r>
          </w:p>
        </w:tc>
        <w:tc>
          <w:tcPr>
            <w:tcW w:w="3147" w:type="dxa"/>
          </w:tcPr>
          <w:p w14:paraId="379942F8" w14:textId="694A903E" w:rsidR="008D6DD4" w:rsidRDefault="00B44043" w:rsidP="008D6DD4">
            <w:r>
              <w:t>Quantity Released</w:t>
            </w:r>
          </w:p>
        </w:tc>
        <w:tc>
          <w:tcPr>
            <w:tcW w:w="2338" w:type="dxa"/>
          </w:tcPr>
          <w:p w14:paraId="0DAB07FB" w14:textId="359B0F8F" w:rsidR="008D6DD4" w:rsidRDefault="00B44043" w:rsidP="008D6DD4">
            <w:r w:rsidRPr="00B44043">
              <w:t>-&gt;&gt;,&gt;&gt;&gt;,&gt;&gt;9</w:t>
            </w:r>
          </w:p>
        </w:tc>
      </w:tr>
      <w:tr w:rsidR="008D6DD4" w14:paraId="171A75F8" w14:textId="77777777" w:rsidTr="00D852CE">
        <w:trPr>
          <w:trHeight w:val="350"/>
        </w:trPr>
        <w:tc>
          <w:tcPr>
            <w:tcW w:w="1525" w:type="dxa"/>
          </w:tcPr>
          <w:p w14:paraId="2B2E462C" w14:textId="5C777D78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2946E106" w14:textId="2BA88C46" w:rsidR="008D6DD4" w:rsidRDefault="008D6DD4" w:rsidP="008D6DD4">
            <w:r>
              <w:t>qty-case</w:t>
            </w:r>
          </w:p>
        </w:tc>
        <w:tc>
          <w:tcPr>
            <w:tcW w:w="3147" w:type="dxa"/>
          </w:tcPr>
          <w:p w14:paraId="1F337142" w14:textId="15AB3A28" w:rsidR="008D6DD4" w:rsidRDefault="00B44043" w:rsidP="008D6DD4">
            <w:r>
              <w:t>Quantity Per Case</w:t>
            </w:r>
          </w:p>
        </w:tc>
        <w:tc>
          <w:tcPr>
            <w:tcW w:w="2338" w:type="dxa"/>
          </w:tcPr>
          <w:p w14:paraId="138CAECC" w14:textId="3EB758B3" w:rsidR="008D6DD4" w:rsidRDefault="00B44043" w:rsidP="008D6DD4">
            <w:r w:rsidRPr="00B44043">
              <w:t>-&gt;&gt;&gt;,&gt;&gt;Z</w:t>
            </w:r>
          </w:p>
        </w:tc>
      </w:tr>
      <w:tr w:rsidR="008D6DD4" w14:paraId="702DC0AB" w14:textId="77777777" w:rsidTr="00D852CE">
        <w:trPr>
          <w:trHeight w:val="350"/>
        </w:trPr>
        <w:tc>
          <w:tcPr>
            <w:tcW w:w="1525" w:type="dxa"/>
          </w:tcPr>
          <w:p w14:paraId="6D2C64DC" w14:textId="1E67AA38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5B264DD9" w14:textId="3B9FAD92" w:rsidR="008D6DD4" w:rsidRDefault="008D6DD4" w:rsidP="008D6DD4">
            <w:r>
              <w:t>r-no</w:t>
            </w:r>
          </w:p>
        </w:tc>
        <w:tc>
          <w:tcPr>
            <w:tcW w:w="3147" w:type="dxa"/>
          </w:tcPr>
          <w:p w14:paraId="67855678" w14:textId="64E2BE9C" w:rsidR="008D6DD4" w:rsidRDefault="00B44043" w:rsidP="008D6DD4">
            <w:r>
              <w:t>?</w:t>
            </w:r>
          </w:p>
        </w:tc>
        <w:tc>
          <w:tcPr>
            <w:tcW w:w="2338" w:type="dxa"/>
          </w:tcPr>
          <w:p w14:paraId="0153353B" w14:textId="55FA264F" w:rsidR="008D6DD4" w:rsidRDefault="00B44043" w:rsidP="008D6DD4">
            <w:r w:rsidRPr="00B44043">
              <w:t>&gt;&gt;&gt;&gt;&gt;9</w:t>
            </w:r>
          </w:p>
        </w:tc>
      </w:tr>
      <w:tr w:rsidR="008D6DD4" w14:paraId="2ADBE2F9" w14:textId="77777777" w:rsidTr="00D852CE">
        <w:trPr>
          <w:trHeight w:val="350"/>
        </w:trPr>
        <w:tc>
          <w:tcPr>
            <w:tcW w:w="1525" w:type="dxa"/>
          </w:tcPr>
          <w:p w14:paraId="26454EB8" w14:textId="56396481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4BE9ABC1" w14:textId="2A92B486" w:rsidR="008D6DD4" w:rsidRDefault="008D6DD4" w:rsidP="008D6DD4">
            <w:r>
              <w:t>rec_kay</w:t>
            </w:r>
          </w:p>
        </w:tc>
        <w:tc>
          <w:tcPr>
            <w:tcW w:w="3147" w:type="dxa"/>
          </w:tcPr>
          <w:p w14:paraId="5E6EECD1" w14:textId="519E3D1B" w:rsidR="008D6DD4" w:rsidRDefault="00B44043" w:rsidP="008D6DD4">
            <w:r>
              <w:t>Rec Key</w:t>
            </w:r>
          </w:p>
        </w:tc>
        <w:tc>
          <w:tcPr>
            <w:tcW w:w="2338" w:type="dxa"/>
          </w:tcPr>
          <w:p w14:paraId="608008BB" w14:textId="46A929E1" w:rsidR="008D6DD4" w:rsidRDefault="00B44043" w:rsidP="008D6DD4">
            <w:r w:rsidRPr="00B44043">
              <w:t>X(20)</w:t>
            </w:r>
          </w:p>
        </w:tc>
      </w:tr>
      <w:tr w:rsidR="008D6DD4" w14:paraId="291E2E80" w14:textId="77777777" w:rsidTr="00D852CE">
        <w:trPr>
          <w:trHeight w:val="350"/>
        </w:trPr>
        <w:tc>
          <w:tcPr>
            <w:tcW w:w="1525" w:type="dxa"/>
          </w:tcPr>
          <w:p w14:paraId="509F39A8" w14:textId="6D0E285A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0773BBA6" w14:textId="0229158B" w:rsidR="008D6DD4" w:rsidRDefault="008D6DD4" w:rsidP="008D6DD4">
            <w:r>
              <w:t>rel-no</w:t>
            </w:r>
          </w:p>
        </w:tc>
        <w:tc>
          <w:tcPr>
            <w:tcW w:w="3147" w:type="dxa"/>
          </w:tcPr>
          <w:p w14:paraId="7DF28C11" w14:textId="6F4E8DB3" w:rsidR="008D6DD4" w:rsidRDefault="00C63016" w:rsidP="008D6DD4">
            <w:r>
              <w:t>Release Number</w:t>
            </w:r>
          </w:p>
        </w:tc>
        <w:tc>
          <w:tcPr>
            <w:tcW w:w="2338" w:type="dxa"/>
          </w:tcPr>
          <w:p w14:paraId="5CF4744A" w14:textId="2F7428C0" w:rsidR="008D6DD4" w:rsidRDefault="00B44043" w:rsidP="008D6DD4">
            <w:r w:rsidRPr="00B44043">
              <w:t>&gt;&gt;9</w:t>
            </w:r>
          </w:p>
        </w:tc>
      </w:tr>
      <w:tr w:rsidR="008D6DD4" w14:paraId="5D94E817" w14:textId="77777777" w:rsidTr="00D852CE">
        <w:trPr>
          <w:trHeight w:val="350"/>
        </w:trPr>
        <w:tc>
          <w:tcPr>
            <w:tcW w:w="1525" w:type="dxa"/>
          </w:tcPr>
          <w:p w14:paraId="05EAA265" w14:textId="48EAF634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1564B185" w14:textId="3C670D2D" w:rsidR="008D6DD4" w:rsidRDefault="008D6DD4" w:rsidP="008D6DD4">
            <w:r>
              <w:t>s-code</w:t>
            </w:r>
          </w:p>
        </w:tc>
        <w:tc>
          <w:tcPr>
            <w:tcW w:w="3147" w:type="dxa"/>
          </w:tcPr>
          <w:p w14:paraId="52FAF0F7" w14:textId="4055B279" w:rsidR="008D6DD4" w:rsidRDefault="00B44043" w:rsidP="008D6DD4">
            <w:r>
              <w:t>Ship Code</w:t>
            </w:r>
          </w:p>
        </w:tc>
        <w:tc>
          <w:tcPr>
            <w:tcW w:w="2338" w:type="dxa"/>
          </w:tcPr>
          <w:p w14:paraId="7FFB0FAA" w14:textId="164C1D1A" w:rsidR="008D6DD4" w:rsidRDefault="00B44043" w:rsidP="008D6DD4">
            <w:r>
              <w:t>x</w:t>
            </w:r>
          </w:p>
        </w:tc>
      </w:tr>
      <w:tr w:rsidR="008D6DD4" w14:paraId="0EBEAE92" w14:textId="77777777" w:rsidTr="00D852CE">
        <w:trPr>
          <w:trHeight w:val="350"/>
        </w:trPr>
        <w:tc>
          <w:tcPr>
            <w:tcW w:w="1525" w:type="dxa"/>
          </w:tcPr>
          <w:p w14:paraId="34989399" w14:textId="469A94C4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5C6314DE" w14:textId="163BBCD0" w:rsidR="008D6DD4" w:rsidRDefault="008D6DD4" w:rsidP="008D6DD4">
            <w:r>
              <w:t>stack-code</w:t>
            </w:r>
          </w:p>
        </w:tc>
        <w:tc>
          <w:tcPr>
            <w:tcW w:w="3147" w:type="dxa"/>
          </w:tcPr>
          <w:p w14:paraId="60248301" w14:textId="450DAC66" w:rsidR="008D6DD4" w:rsidRDefault="00B44043" w:rsidP="008D6DD4">
            <w:r>
              <w:t>Stacking Code</w:t>
            </w:r>
          </w:p>
        </w:tc>
        <w:tc>
          <w:tcPr>
            <w:tcW w:w="2338" w:type="dxa"/>
          </w:tcPr>
          <w:p w14:paraId="73C2AEF4" w14:textId="01052FA3" w:rsidR="008D6DD4" w:rsidRDefault="00B44043" w:rsidP="008D6DD4">
            <w:r>
              <w:t>x</w:t>
            </w:r>
          </w:p>
        </w:tc>
      </w:tr>
      <w:tr w:rsidR="008D6DD4" w14:paraId="0204D4A9" w14:textId="77777777" w:rsidTr="00D852CE">
        <w:trPr>
          <w:trHeight w:val="350"/>
        </w:trPr>
        <w:tc>
          <w:tcPr>
            <w:tcW w:w="1525" w:type="dxa"/>
          </w:tcPr>
          <w:p w14:paraId="443BC81E" w14:textId="38B11E57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4478FFC3" w14:textId="42196677" w:rsidR="008D6DD4" w:rsidRDefault="008D6DD4" w:rsidP="008D6DD4">
            <w:r>
              <w:t>t-freight</w:t>
            </w:r>
          </w:p>
        </w:tc>
        <w:tc>
          <w:tcPr>
            <w:tcW w:w="3147" w:type="dxa"/>
          </w:tcPr>
          <w:p w14:paraId="70F8C603" w14:textId="3491A6C0" w:rsidR="008D6DD4" w:rsidRDefault="00B44043" w:rsidP="008D6DD4">
            <w:r>
              <w:t>Total Freight</w:t>
            </w:r>
          </w:p>
        </w:tc>
        <w:tc>
          <w:tcPr>
            <w:tcW w:w="2338" w:type="dxa"/>
          </w:tcPr>
          <w:p w14:paraId="12D149B1" w14:textId="3ED8A5C8" w:rsidR="008D6DD4" w:rsidRDefault="00B44043" w:rsidP="008D6DD4">
            <w:r w:rsidRPr="00B44043">
              <w:t>-&gt;&gt;,&gt;&gt;9.99</w:t>
            </w:r>
          </w:p>
        </w:tc>
      </w:tr>
      <w:tr w:rsidR="008D6DD4" w14:paraId="3D34E438" w14:textId="77777777" w:rsidTr="00D852CE">
        <w:trPr>
          <w:trHeight w:val="350"/>
        </w:trPr>
        <w:tc>
          <w:tcPr>
            <w:tcW w:w="1525" w:type="dxa"/>
          </w:tcPr>
          <w:p w14:paraId="0E5F0434" w14:textId="73BE6876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6E310A32" w14:textId="487D3F80" w:rsidR="008D6DD4" w:rsidRDefault="008D6DD4" w:rsidP="008D6DD4">
            <w:r>
              <w:t>t-freight-p</w:t>
            </w:r>
          </w:p>
        </w:tc>
        <w:tc>
          <w:tcPr>
            <w:tcW w:w="3147" w:type="dxa"/>
          </w:tcPr>
          <w:p w14:paraId="6A60FFB2" w14:textId="66FB15FE" w:rsidR="008D6DD4" w:rsidRDefault="00C63016" w:rsidP="008D6DD4">
            <w:r>
              <w:t>Total Freight Payed</w:t>
            </w:r>
          </w:p>
        </w:tc>
        <w:tc>
          <w:tcPr>
            <w:tcW w:w="2338" w:type="dxa"/>
          </w:tcPr>
          <w:p w14:paraId="263E4048" w14:textId="14F06396" w:rsidR="008D6DD4" w:rsidRDefault="00B44043" w:rsidP="008D6DD4">
            <w:r w:rsidRPr="00B44043">
              <w:t>-&gt;&gt;,&gt;&gt;&gt;,&gt;&gt;9.99</w:t>
            </w:r>
          </w:p>
        </w:tc>
      </w:tr>
      <w:tr w:rsidR="008D6DD4" w14:paraId="6E4714CC" w14:textId="77777777" w:rsidTr="00D852CE">
        <w:trPr>
          <w:trHeight w:val="350"/>
        </w:trPr>
        <w:tc>
          <w:tcPr>
            <w:tcW w:w="1525" w:type="dxa"/>
          </w:tcPr>
          <w:p w14:paraId="31241EEC" w14:textId="0E5FC053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51C310C3" w14:textId="1CA2DB32" w:rsidR="008D6DD4" w:rsidRDefault="008D6DD4" w:rsidP="008D6DD4">
            <w:r>
              <w:t>t-fuel</w:t>
            </w:r>
          </w:p>
        </w:tc>
        <w:tc>
          <w:tcPr>
            <w:tcW w:w="3147" w:type="dxa"/>
          </w:tcPr>
          <w:p w14:paraId="4366D830" w14:textId="1A54E6FB" w:rsidR="008D6DD4" w:rsidRDefault="00B44043" w:rsidP="008D6DD4">
            <w:r>
              <w:t>Total Fuel</w:t>
            </w:r>
          </w:p>
        </w:tc>
        <w:tc>
          <w:tcPr>
            <w:tcW w:w="2338" w:type="dxa"/>
          </w:tcPr>
          <w:p w14:paraId="5B8090FD" w14:textId="5D6E078A" w:rsidR="008D6DD4" w:rsidRDefault="00B44043" w:rsidP="008D6DD4">
            <w:r w:rsidRPr="00B44043">
              <w:t>-&gt;&gt;,&gt;&gt;9.99</w:t>
            </w:r>
          </w:p>
        </w:tc>
      </w:tr>
      <w:tr w:rsidR="008D6DD4" w14:paraId="49C1E685" w14:textId="77777777" w:rsidTr="00D852CE">
        <w:trPr>
          <w:trHeight w:val="350"/>
        </w:trPr>
        <w:tc>
          <w:tcPr>
            <w:tcW w:w="1525" w:type="dxa"/>
          </w:tcPr>
          <w:p w14:paraId="37F5BC9D" w14:textId="68918738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69519917" w14:textId="2F51F1EC" w:rsidR="008D6DD4" w:rsidRDefault="008D6DD4" w:rsidP="008D6DD4">
            <w:r>
              <w:t>tag</w:t>
            </w:r>
          </w:p>
        </w:tc>
        <w:tc>
          <w:tcPr>
            <w:tcW w:w="3147" w:type="dxa"/>
          </w:tcPr>
          <w:p w14:paraId="7A6B0130" w14:textId="3CCB9591" w:rsidR="008D6DD4" w:rsidRPr="00C63016" w:rsidRDefault="00C63016" w:rsidP="008D6DD4">
            <w:pPr>
              <w:rPr>
                <w:b/>
                <w:bCs/>
              </w:rPr>
            </w:pPr>
            <w:r>
              <w:t>Tag Number</w:t>
            </w:r>
          </w:p>
        </w:tc>
        <w:tc>
          <w:tcPr>
            <w:tcW w:w="2338" w:type="dxa"/>
          </w:tcPr>
          <w:p w14:paraId="7619759C" w14:textId="745C59E4" w:rsidR="008D6DD4" w:rsidRDefault="00B44043" w:rsidP="008D6DD4">
            <w:r w:rsidRPr="00B44043">
              <w:t>x(8)</w:t>
            </w:r>
          </w:p>
        </w:tc>
      </w:tr>
      <w:tr w:rsidR="008D6DD4" w14:paraId="7D627CD1" w14:textId="77777777" w:rsidTr="00D852CE">
        <w:trPr>
          <w:trHeight w:val="350"/>
        </w:trPr>
        <w:tc>
          <w:tcPr>
            <w:tcW w:w="1525" w:type="dxa"/>
          </w:tcPr>
          <w:p w14:paraId="2EB5581B" w14:textId="5F1828C9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7E01CAD6" w14:textId="1F7C9106" w:rsidR="008D6DD4" w:rsidRDefault="008D6DD4" w:rsidP="008D6DD4">
            <w:r>
              <w:t>tot-pallets</w:t>
            </w:r>
          </w:p>
        </w:tc>
        <w:tc>
          <w:tcPr>
            <w:tcW w:w="3147" w:type="dxa"/>
          </w:tcPr>
          <w:p w14:paraId="25CF7B70" w14:textId="3F88F5FA" w:rsidR="008D6DD4" w:rsidRDefault="00B44043" w:rsidP="008D6DD4">
            <w:r>
              <w:t>Total Pallets</w:t>
            </w:r>
          </w:p>
        </w:tc>
        <w:tc>
          <w:tcPr>
            <w:tcW w:w="2338" w:type="dxa"/>
          </w:tcPr>
          <w:p w14:paraId="23BF4FBB" w14:textId="28D00AB4" w:rsidR="008D6DD4" w:rsidRDefault="00B44043" w:rsidP="008D6DD4">
            <w:r w:rsidRPr="00B44043">
              <w:t>&gt;,&gt;&gt;9</w:t>
            </w:r>
          </w:p>
        </w:tc>
      </w:tr>
      <w:tr w:rsidR="008D6DD4" w14:paraId="043CFAEE" w14:textId="77777777" w:rsidTr="00D852CE">
        <w:trPr>
          <w:trHeight w:val="350"/>
        </w:trPr>
        <w:tc>
          <w:tcPr>
            <w:tcW w:w="1525" w:type="dxa"/>
          </w:tcPr>
          <w:p w14:paraId="465B4D7E" w14:textId="3391D8A7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37B8C672" w14:textId="4D5A2CF4" w:rsidR="008D6DD4" w:rsidRDefault="008D6DD4" w:rsidP="008D6DD4">
            <w:r>
              <w:t>trailer</w:t>
            </w:r>
          </w:p>
        </w:tc>
        <w:tc>
          <w:tcPr>
            <w:tcW w:w="3147" w:type="dxa"/>
          </w:tcPr>
          <w:p w14:paraId="46A1DDED" w14:textId="69695C8D" w:rsidR="008D6DD4" w:rsidRDefault="00C63016" w:rsidP="008D6DD4">
            <w:r>
              <w:t>Trailer Number</w:t>
            </w:r>
          </w:p>
        </w:tc>
        <w:tc>
          <w:tcPr>
            <w:tcW w:w="2338" w:type="dxa"/>
          </w:tcPr>
          <w:p w14:paraId="4ACBB71F" w14:textId="0E1B1A9B" w:rsidR="008D6DD4" w:rsidRDefault="00B44043" w:rsidP="008D6DD4">
            <w:r w:rsidRPr="00B44043">
              <w:t>x(8)</w:t>
            </w:r>
          </w:p>
        </w:tc>
      </w:tr>
      <w:tr w:rsidR="008D6DD4" w14:paraId="458B770C" w14:textId="77777777" w:rsidTr="00D852CE">
        <w:trPr>
          <w:trHeight w:val="350"/>
        </w:trPr>
        <w:tc>
          <w:tcPr>
            <w:tcW w:w="1525" w:type="dxa"/>
          </w:tcPr>
          <w:p w14:paraId="327327B2" w14:textId="68A1AA75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06C6AA17" w14:textId="620F01F8" w:rsidR="008D6DD4" w:rsidRDefault="008D6DD4" w:rsidP="008D6DD4">
            <w:r>
              <w:t>unit-count</w:t>
            </w:r>
          </w:p>
        </w:tc>
        <w:tc>
          <w:tcPr>
            <w:tcW w:w="3147" w:type="dxa"/>
          </w:tcPr>
          <w:p w14:paraId="0E77E057" w14:textId="23DA98DE" w:rsidR="008D6DD4" w:rsidRDefault="00B44043" w:rsidP="008D6DD4">
            <w:r>
              <w:t>Unit Count</w:t>
            </w:r>
          </w:p>
        </w:tc>
        <w:tc>
          <w:tcPr>
            <w:tcW w:w="2338" w:type="dxa"/>
          </w:tcPr>
          <w:p w14:paraId="27E634FC" w14:textId="55E52622" w:rsidR="008D6DD4" w:rsidRDefault="00B44043" w:rsidP="008D6DD4">
            <w:r w:rsidRPr="00B44043">
              <w:t>&gt;&gt;&gt;,&gt;&gt;9</w:t>
            </w:r>
          </w:p>
        </w:tc>
      </w:tr>
      <w:tr w:rsidR="008D6DD4" w14:paraId="3FB7204F" w14:textId="77777777" w:rsidTr="00D852CE">
        <w:trPr>
          <w:trHeight w:val="350"/>
        </w:trPr>
        <w:tc>
          <w:tcPr>
            <w:tcW w:w="1525" w:type="dxa"/>
          </w:tcPr>
          <w:p w14:paraId="1262D67D" w14:textId="52A0ED4A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74CB25B1" w14:textId="62DC5CDF" w:rsidR="008D6DD4" w:rsidRDefault="008D6DD4" w:rsidP="008D6DD4">
            <w:r>
              <w:t>units-pallet</w:t>
            </w:r>
          </w:p>
        </w:tc>
        <w:tc>
          <w:tcPr>
            <w:tcW w:w="3147" w:type="dxa"/>
          </w:tcPr>
          <w:p w14:paraId="3071DE8E" w14:textId="1613C945" w:rsidR="008D6DD4" w:rsidRDefault="00B44043" w:rsidP="008D6DD4">
            <w:r>
              <w:t>Units per Pallet</w:t>
            </w:r>
          </w:p>
        </w:tc>
        <w:tc>
          <w:tcPr>
            <w:tcW w:w="2338" w:type="dxa"/>
          </w:tcPr>
          <w:p w14:paraId="1B73ACC1" w14:textId="244439DD" w:rsidR="008D6DD4" w:rsidRDefault="00B44043" w:rsidP="008D6DD4">
            <w:r w:rsidRPr="00B44043">
              <w:t>&gt;9</w:t>
            </w:r>
          </w:p>
        </w:tc>
      </w:tr>
      <w:tr w:rsidR="008D6DD4" w14:paraId="3AEFDAE7" w14:textId="77777777" w:rsidTr="00D852CE">
        <w:trPr>
          <w:trHeight w:val="350"/>
        </w:trPr>
        <w:tc>
          <w:tcPr>
            <w:tcW w:w="1525" w:type="dxa"/>
          </w:tcPr>
          <w:p w14:paraId="6F5F5961" w14:textId="05857096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37F4C08C" w14:textId="37B92410" w:rsidR="008D6DD4" w:rsidRDefault="008D6DD4" w:rsidP="008D6DD4">
            <w:r>
              <w:t>upd-date</w:t>
            </w:r>
          </w:p>
        </w:tc>
        <w:tc>
          <w:tcPr>
            <w:tcW w:w="3147" w:type="dxa"/>
          </w:tcPr>
          <w:p w14:paraId="438B7A53" w14:textId="04156F10" w:rsidR="008D6DD4" w:rsidRDefault="00B44043" w:rsidP="008D6DD4">
            <w:r>
              <w:t>Updated Date</w:t>
            </w:r>
          </w:p>
        </w:tc>
        <w:tc>
          <w:tcPr>
            <w:tcW w:w="2338" w:type="dxa"/>
          </w:tcPr>
          <w:p w14:paraId="58E09638" w14:textId="05FFDD70" w:rsidR="008D6DD4" w:rsidRDefault="00B44043" w:rsidP="008D6DD4">
            <w:r w:rsidRPr="00B44043">
              <w:t>99/99/9999</w:t>
            </w:r>
          </w:p>
        </w:tc>
      </w:tr>
      <w:tr w:rsidR="008D6DD4" w14:paraId="4638D828" w14:textId="77777777" w:rsidTr="00D852CE">
        <w:trPr>
          <w:trHeight w:val="350"/>
        </w:trPr>
        <w:tc>
          <w:tcPr>
            <w:tcW w:w="1525" w:type="dxa"/>
          </w:tcPr>
          <w:p w14:paraId="1EADB3BA" w14:textId="1910DC47" w:rsidR="008D6DD4" w:rsidRDefault="008D6DD4" w:rsidP="008D6DD4">
            <w:r w:rsidRPr="00351B72">
              <w:t>oe-rell</w:t>
            </w:r>
          </w:p>
        </w:tc>
        <w:tc>
          <w:tcPr>
            <w:tcW w:w="2340" w:type="dxa"/>
          </w:tcPr>
          <w:p w14:paraId="08D497F4" w14:textId="21095D09" w:rsidR="008D6DD4" w:rsidRDefault="008D6DD4" w:rsidP="008D6DD4">
            <w:r>
              <w:t>upd-time</w:t>
            </w:r>
          </w:p>
        </w:tc>
        <w:tc>
          <w:tcPr>
            <w:tcW w:w="3147" w:type="dxa"/>
          </w:tcPr>
          <w:p w14:paraId="5ED613A7" w14:textId="6AFA0EB9" w:rsidR="008D6DD4" w:rsidRDefault="00B44043" w:rsidP="008D6DD4">
            <w:r>
              <w:t>Updated Time</w:t>
            </w:r>
          </w:p>
        </w:tc>
        <w:tc>
          <w:tcPr>
            <w:tcW w:w="2338" w:type="dxa"/>
          </w:tcPr>
          <w:p w14:paraId="55BCC75B" w14:textId="5BE5F413" w:rsidR="008D6DD4" w:rsidRDefault="00B44043" w:rsidP="008D6DD4">
            <w:r w:rsidRPr="00B44043">
              <w:t>-&gt;,&gt;&gt;&gt;,&gt;&gt;9</w:t>
            </w:r>
          </w:p>
        </w:tc>
      </w:tr>
    </w:tbl>
    <w:p w14:paraId="2E10EFFC" w14:textId="77777777" w:rsidR="00EE56B7" w:rsidRPr="00451F4E" w:rsidRDefault="00EE56B7" w:rsidP="00EE56B7"/>
    <w:p w14:paraId="03D9F362" w14:textId="0A171809" w:rsidR="00500CB0" w:rsidRDefault="00500CB0" w:rsidP="00500CB0">
      <w:pPr>
        <w:pStyle w:val="Heading2"/>
      </w:pPr>
      <w:bookmarkStart w:id="40" w:name="_Toc49801923"/>
      <w:r>
        <w:t>Scheduled Released Line Item Table Field Definitions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500CB0" w:rsidRPr="00421D19" w14:paraId="42A56E5B" w14:textId="77777777" w:rsidTr="00B14EBB">
        <w:tc>
          <w:tcPr>
            <w:tcW w:w="1525" w:type="dxa"/>
          </w:tcPr>
          <w:p w14:paraId="5B5AB278" w14:textId="77777777" w:rsidR="00500CB0" w:rsidRPr="00421D19" w:rsidRDefault="00500CB0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417D8474" w14:textId="77777777" w:rsidR="00500CB0" w:rsidRPr="00421D19" w:rsidRDefault="00500CB0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074F2E56" w14:textId="77777777" w:rsidR="00500CB0" w:rsidRPr="00421D19" w:rsidRDefault="00500CB0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3B144B4" w14:textId="77777777" w:rsidR="00500CB0" w:rsidRPr="00421D19" w:rsidRDefault="00500CB0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00CB0" w14:paraId="2064B5B1" w14:textId="77777777" w:rsidTr="00B14EBB">
        <w:trPr>
          <w:trHeight w:val="377"/>
        </w:trPr>
        <w:tc>
          <w:tcPr>
            <w:tcW w:w="1525" w:type="dxa"/>
          </w:tcPr>
          <w:p w14:paraId="5F875F0A" w14:textId="54AFD4D4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6755F57F" w14:textId="5735163B" w:rsidR="00500CB0" w:rsidRDefault="00B44043" w:rsidP="00500CB0">
            <w:r>
              <w:t>b-ord-no</w:t>
            </w:r>
          </w:p>
        </w:tc>
        <w:tc>
          <w:tcPr>
            <w:tcW w:w="3147" w:type="dxa"/>
          </w:tcPr>
          <w:p w14:paraId="67B7F46F" w14:textId="055F549F" w:rsidR="00500CB0" w:rsidRDefault="00B44043" w:rsidP="00500CB0">
            <w:r>
              <w:t>?</w:t>
            </w:r>
          </w:p>
        </w:tc>
        <w:tc>
          <w:tcPr>
            <w:tcW w:w="2338" w:type="dxa"/>
          </w:tcPr>
          <w:p w14:paraId="1729245D" w14:textId="6AE734EE" w:rsidR="00500CB0" w:rsidRDefault="00B44043" w:rsidP="00500CB0">
            <w:r w:rsidRPr="00B44043">
              <w:t>&gt;&gt;9</w:t>
            </w:r>
          </w:p>
        </w:tc>
      </w:tr>
      <w:tr w:rsidR="00500CB0" w14:paraId="735554FE" w14:textId="77777777" w:rsidTr="00B14EBB">
        <w:trPr>
          <w:trHeight w:val="350"/>
        </w:trPr>
        <w:tc>
          <w:tcPr>
            <w:tcW w:w="1525" w:type="dxa"/>
          </w:tcPr>
          <w:p w14:paraId="529AF9BA" w14:textId="15C9E1D1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1E6B37C7" w14:textId="078B3CBD" w:rsidR="00500CB0" w:rsidRDefault="00B44043" w:rsidP="00500CB0">
            <w:r>
              <w:t>carrier</w:t>
            </w:r>
          </w:p>
        </w:tc>
        <w:tc>
          <w:tcPr>
            <w:tcW w:w="3147" w:type="dxa"/>
          </w:tcPr>
          <w:p w14:paraId="124793A7" w14:textId="57AE9C32" w:rsidR="00500CB0" w:rsidRDefault="00B44043" w:rsidP="00500CB0">
            <w:r>
              <w:t>Carrier</w:t>
            </w:r>
          </w:p>
        </w:tc>
        <w:tc>
          <w:tcPr>
            <w:tcW w:w="2338" w:type="dxa"/>
          </w:tcPr>
          <w:p w14:paraId="5EF836A6" w14:textId="16CE2ED5" w:rsidR="00500CB0" w:rsidRDefault="00B44043" w:rsidP="00500CB0">
            <w:r w:rsidRPr="00B44043">
              <w:t>x(5)</w:t>
            </w:r>
          </w:p>
        </w:tc>
      </w:tr>
      <w:tr w:rsidR="00500CB0" w14:paraId="3D78C130" w14:textId="77777777" w:rsidTr="00B14EBB">
        <w:trPr>
          <w:trHeight w:val="350"/>
        </w:trPr>
        <w:tc>
          <w:tcPr>
            <w:tcW w:w="1525" w:type="dxa"/>
          </w:tcPr>
          <w:p w14:paraId="2BAA9A8C" w14:textId="09B8AC9C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4AF7B384" w14:textId="01F37465" w:rsidR="00500CB0" w:rsidRDefault="00B44043" w:rsidP="00500CB0">
            <w:r>
              <w:t>cases</w:t>
            </w:r>
          </w:p>
        </w:tc>
        <w:tc>
          <w:tcPr>
            <w:tcW w:w="3147" w:type="dxa"/>
          </w:tcPr>
          <w:p w14:paraId="1BAEB3CF" w14:textId="5FDF5304" w:rsidR="00500CB0" w:rsidRDefault="00C63016" w:rsidP="00500CB0">
            <w:r>
              <w:t>Cases</w:t>
            </w:r>
          </w:p>
        </w:tc>
        <w:tc>
          <w:tcPr>
            <w:tcW w:w="2338" w:type="dxa"/>
          </w:tcPr>
          <w:p w14:paraId="1834D269" w14:textId="1B3159C8" w:rsidR="00500CB0" w:rsidRDefault="00F60232" w:rsidP="00500CB0">
            <w:r w:rsidRPr="00F60232">
              <w:t>&gt;&gt;&gt;,&gt;&gt;9</w:t>
            </w:r>
          </w:p>
        </w:tc>
      </w:tr>
      <w:tr w:rsidR="00500CB0" w14:paraId="07DAF6C2" w14:textId="77777777" w:rsidTr="00B14EBB">
        <w:trPr>
          <w:trHeight w:val="350"/>
        </w:trPr>
        <w:tc>
          <w:tcPr>
            <w:tcW w:w="1525" w:type="dxa"/>
          </w:tcPr>
          <w:p w14:paraId="5C982D5F" w14:textId="1EE75611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551174AB" w14:textId="742B5EAB" w:rsidR="00500CB0" w:rsidRDefault="00B44043" w:rsidP="00500CB0">
            <w:r>
              <w:t>company</w:t>
            </w:r>
          </w:p>
        </w:tc>
        <w:tc>
          <w:tcPr>
            <w:tcW w:w="3147" w:type="dxa"/>
          </w:tcPr>
          <w:p w14:paraId="19B5B830" w14:textId="3EE1129E" w:rsidR="00500CB0" w:rsidRDefault="00B44043" w:rsidP="00500CB0">
            <w:r>
              <w:t>Company</w:t>
            </w:r>
          </w:p>
        </w:tc>
        <w:tc>
          <w:tcPr>
            <w:tcW w:w="2338" w:type="dxa"/>
          </w:tcPr>
          <w:p w14:paraId="6B67CAC6" w14:textId="65F97EE1" w:rsidR="00500CB0" w:rsidRDefault="00B44043" w:rsidP="00500CB0">
            <w:r w:rsidRPr="00B44043">
              <w:t>x(</w:t>
            </w:r>
            <w:r>
              <w:t>3</w:t>
            </w:r>
            <w:r w:rsidRPr="00B44043">
              <w:t>)</w:t>
            </w:r>
          </w:p>
        </w:tc>
      </w:tr>
      <w:tr w:rsidR="00500CB0" w14:paraId="653122D2" w14:textId="77777777" w:rsidTr="00B14EBB">
        <w:trPr>
          <w:trHeight w:val="350"/>
        </w:trPr>
        <w:tc>
          <w:tcPr>
            <w:tcW w:w="1525" w:type="dxa"/>
          </w:tcPr>
          <w:p w14:paraId="76392872" w14:textId="6BF37849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09D1918E" w14:textId="259A8180" w:rsidR="00500CB0" w:rsidRDefault="00B44043" w:rsidP="00500CB0">
            <w:r>
              <w:t>cust-no</w:t>
            </w:r>
          </w:p>
        </w:tc>
        <w:tc>
          <w:tcPr>
            <w:tcW w:w="3147" w:type="dxa"/>
          </w:tcPr>
          <w:p w14:paraId="47C9BD0B" w14:textId="69414E0A" w:rsidR="00500CB0" w:rsidRDefault="00B44043" w:rsidP="00500CB0">
            <w:r>
              <w:t>Cust</w:t>
            </w:r>
            <w:r w:rsidR="00C63016">
              <w:t>omer Number</w:t>
            </w:r>
          </w:p>
        </w:tc>
        <w:tc>
          <w:tcPr>
            <w:tcW w:w="2338" w:type="dxa"/>
          </w:tcPr>
          <w:p w14:paraId="21661B46" w14:textId="784766FC" w:rsidR="00500CB0" w:rsidRDefault="00B44043" w:rsidP="00500CB0">
            <w:r w:rsidRPr="00B44043">
              <w:t>x(</w:t>
            </w:r>
            <w:r>
              <w:t>8</w:t>
            </w:r>
            <w:r w:rsidRPr="00B44043">
              <w:t>)</w:t>
            </w:r>
          </w:p>
        </w:tc>
      </w:tr>
      <w:tr w:rsidR="00500CB0" w14:paraId="297D0930" w14:textId="77777777" w:rsidTr="00B14EBB">
        <w:trPr>
          <w:trHeight w:val="350"/>
        </w:trPr>
        <w:tc>
          <w:tcPr>
            <w:tcW w:w="1525" w:type="dxa"/>
          </w:tcPr>
          <w:p w14:paraId="2911BCB0" w14:textId="072E1622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28808315" w14:textId="001D8FD8" w:rsidR="00500CB0" w:rsidRDefault="00B44043" w:rsidP="00500CB0">
            <w:r>
              <w:t>deleted</w:t>
            </w:r>
          </w:p>
        </w:tc>
        <w:tc>
          <w:tcPr>
            <w:tcW w:w="3147" w:type="dxa"/>
          </w:tcPr>
          <w:p w14:paraId="6531799E" w14:textId="1CF16A08" w:rsidR="00500CB0" w:rsidRDefault="00B44043" w:rsidP="00500CB0">
            <w:r>
              <w:t>Deleted?</w:t>
            </w:r>
          </w:p>
        </w:tc>
        <w:tc>
          <w:tcPr>
            <w:tcW w:w="2338" w:type="dxa"/>
          </w:tcPr>
          <w:p w14:paraId="36139D0F" w14:textId="0BC85C03" w:rsidR="00500CB0" w:rsidRDefault="00F60232" w:rsidP="00500CB0">
            <w:r w:rsidRPr="00F60232">
              <w:t>Y/N</w:t>
            </w:r>
          </w:p>
        </w:tc>
      </w:tr>
      <w:tr w:rsidR="00500CB0" w14:paraId="05DD7DDC" w14:textId="77777777" w:rsidTr="00B14EBB">
        <w:trPr>
          <w:trHeight w:val="350"/>
        </w:trPr>
        <w:tc>
          <w:tcPr>
            <w:tcW w:w="1525" w:type="dxa"/>
          </w:tcPr>
          <w:p w14:paraId="3CD64DE1" w14:textId="2A7181D3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0476899B" w14:textId="344B3120" w:rsidR="00500CB0" w:rsidRDefault="00B44043" w:rsidP="00500CB0">
            <w:r>
              <w:t>i-no</w:t>
            </w:r>
          </w:p>
        </w:tc>
        <w:tc>
          <w:tcPr>
            <w:tcW w:w="3147" w:type="dxa"/>
          </w:tcPr>
          <w:p w14:paraId="5289C31E" w14:textId="784BAED8" w:rsidR="00500CB0" w:rsidRDefault="00B44043" w:rsidP="00500CB0">
            <w:r>
              <w:t xml:space="preserve">Item </w:t>
            </w:r>
            <w:r w:rsidR="00C63016">
              <w:t>Number</w:t>
            </w:r>
          </w:p>
        </w:tc>
        <w:tc>
          <w:tcPr>
            <w:tcW w:w="2338" w:type="dxa"/>
          </w:tcPr>
          <w:p w14:paraId="0A0F3E80" w14:textId="30901272" w:rsidR="00500CB0" w:rsidRDefault="00B44043" w:rsidP="00500CB0">
            <w:r w:rsidRPr="00B44043">
              <w:t>x(</w:t>
            </w:r>
            <w:r>
              <w:t>1</w:t>
            </w:r>
            <w:r w:rsidRPr="00B44043">
              <w:t>5)</w:t>
            </w:r>
          </w:p>
        </w:tc>
      </w:tr>
      <w:tr w:rsidR="00500CB0" w14:paraId="1E412022" w14:textId="77777777" w:rsidTr="00B14EBB">
        <w:trPr>
          <w:trHeight w:val="350"/>
        </w:trPr>
        <w:tc>
          <w:tcPr>
            <w:tcW w:w="1525" w:type="dxa"/>
          </w:tcPr>
          <w:p w14:paraId="1D320DBB" w14:textId="6F98754B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24458A3D" w14:textId="79346CAD" w:rsidR="00500CB0" w:rsidRDefault="00B44043" w:rsidP="00500CB0">
            <w:r>
              <w:t>line</w:t>
            </w:r>
          </w:p>
        </w:tc>
        <w:tc>
          <w:tcPr>
            <w:tcW w:w="3147" w:type="dxa"/>
          </w:tcPr>
          <w:p w14:paraId="1AD50EB1" w14:textId="5C4EF29B" w:rsidR="00500CB0" w:rsidRDefault="00B44043" w:rsidP="00500CB0">
            <w:r>
              <w:t>Line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7AA16F8B" w14:textId="4FCD8755" w:rsidR="00500CB0" w:rsidRDefault="00B44043" w:rsidP="00500CB0">
            <w:r>
              <w:t>99</w:t>
            </w:r>
          </w:p>
        </w:tc>
      </w:tr>
      <w:tr w:rsidR="00500CB0" w14:paraId="246872E9" w14:textId="77777777" w:rsidTr="00B14EBB">
        <w:trPr>
          <w:trHeight w:val="350"/>
        </w:trPr>
        <w:tc>
          <w:tcPr>
            <w:tcW w:w="1525" w:type="dxa"/>
          </w:tcPr>
          <w:p w14:paraId="437A7CE9" w14:textId="7FE1C3A1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4D16D833" w14:textId="64DABCD2" w:rsidR="00500CB0" w:rsidRDefault="00B44043" w:rsidP="00500CB0">
            <w:r>
              <w:t>link-no</w:t>
            </w:r>
          </w:p>
        </w:tc>
        <w:tc>
          <w:tcPr>
            <w:tcW w:w="3147" w:type="dxa"/>
          </w:tcPr>
          <w:p w14:paraId="00710967" w14:textId="5ACB0F72" w:rsidR="00500CB0" w:rsidRDefault="00B44043" w:rsidP="00500CB0">
            <w:r>
              <w:t>Link Number</w:t>
            </w:r>
          </w:p>
        </w:tc>
        <w:tc>
          <w:tcPr>
            <w:tcW w:w="2338" w:type="dxa"/>
          </w:tcPr>
          <w:p w14:paraId="0B8264FA" w14:textId="5EC211C2" w:rsidR="00500CB0" w:rsidRDefault="00F60232" w:rsidP="00500CB0">
            <w:r w:rsidRPr="00F60232">
              <w:t>&gt;&gt;&gt;&gt;&gt;9</w:t>
            </w:r>
          </w:p>
        </w:tc>
      </w:tr>
      <w:tr w:rsidR="00500CB0" w14:paraId="265D4FAD" w14:textId="77777777" w:rsidTr="00B14EBB">
        <w:trPr>
          <w:trHeight w:val="350"/>
        </w:trPr>
        <w:tc>
          <w:tcPr>
            <w:tcW w:w="1525" w:type="dxa"/>
          </w:tcPr>
          <w:p w14:paraId="560D1A70" w14:textId="0D5DAA76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4FBC2F50" w14:textId="30453378" w:rsidR="00500CB0" w:rsidRDefault="00B44043" w:rsidP="00500CB0">
            <w:r>
              <w:t>loc</w:t>
            </w:r>
          </w:p>
        </w:tc>
        <w:tc>
          <w:tcPr>
            <w:tcW w:w="3147" w:type="dxa"/>
          </w:tcPr>
          <w:p w14:paraId="016FF286" w14:textId="316EC38D" w:rsidR="00500CB0" w:rsidRDefault="00B44043" w:rsidP="00500CB0">
            <w:r>
              <w:t>Warehouse</w:t>
            </w:r>
          </w:p>
        </w:tc>
        <w:tc>
          <w:tcPr>
            <w:tcW w:w="2338" w:type="dxa"/>
          </w:tcPr>
          <w:p w14:paraId="3EB7A5B8" w14:textId="69FC76C4" w:rsidR="00500CB0" w:rsidRDefault="00B44043" w:rsidP="00500CB0">
            <w:r w:rsidRPr="00B44043">
              <w:t>x(5)</w:t>
            </w:r>
          </w:p>
        </w:tc>
      </w:tr>
      <w:tr w:rsidR="00500CB0" w14:paraId="21F80C0C" w14:textId="77777777" w:rsidTr="00B14EBB">
        <w:trPr>
          <w:trHeight w:val="350"/>
        </w:trPr>
        <w:tc>
          <w:tcPr>
            <w:tcW w:w="1525" w:type="dxa"/>
          </w:tcPr>
          <w:p w14:paraId="64C657E4" w14:textId="739F2B6C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2826C0F0" w14:textId="5ED182C6" w:rsidR="00500CB0" w:rsidRDefault="00B44043" w:rsidP="00500CB0">
            <w:r>
              <w:t>loc-bin</w:t>
            </w:r>
          </w:p>
        </w:tc>
        <w:tc>
          <w:tcPr>
            <w:tcW w:w="3147" w:type="dxa"/>
          </w:tcPr>
          <w:p w14:paraId="71C47B5F" w14:textId="6B099D0E" w:rsidR="00500CB0" w:rsidRDefault="00B44043" w:rsidP="00500CB0">
            <w:r>
              <w:t>Primary Bin Loc</w:t>
            </w:r>
            <w:r w:rsidR="00C63016">
              <w:t>ation</w:t>
            </w:r>
          </w:p>
        </w:tc>
        <w:tc>
          <w:tcPr>
            <w:tcW w:w="2338" w:type="dxa"/>
          </w:tcPr>
          <w:p w14:paraId="19BDD098" w14:textId="49D5AC94" w:rsidR="00500CB0" w:rsidRDefault="00B44043" w:rsidP="00500CB0">
            <w:r w:rsidRPr="00B44043">
              <w:t>x(</w:t>
            </w:r>
            <w:r>
              <w:t>8</w:t>
            </w:r>
            <w:r w:rsidRPr="00B44043">
              <w:t>)</w:t>
            </w:r>
          </w:p>
        </w:tc>
      </w:tr>
      <w:tr w:rsidR="00500CB0" w14:paraId="0605481D" w14:textId="77777777" w:rsidTr="00B14EBB">
        <w:trPr>
          <w:trHeight w:val="350"/>
        </w:trPr>
        <w:tc>
          <w:tcPr>
            <w:tcW w:w="1525" w:type="dxa"/>
          </w:tcPr>
          <w:p w14:paraId="43F2DE02" w14:textId="268C7157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573BCEAA" w14:textId="0B8832A7" w:rsidR="00500CB0" w:rsidRDefault="00B44043" w:rsidP="00500CB0">
            <w:r>
              <w:t>o-no</w:t>
            </w:r>
          </w:p>
        </w:tc>
        <w:tc>
          <w:tcPr>
            <w:tcW w:w="3147" w:type="dxa"/>
          </w:tcPr>
          <w:p w14:paraId="2C7424BA" w14:textId="7132BFE9" w:rsidR="00500CB0" w:rsidRDefault="00B44043" w:rsidP="00500CB0">
            <w:r>
              <w:t xml:space="preserve">Order </w:t>
            </w:r>
            <w:r w:rsidR="00C63016">
              <w:t>Number</w:t>
            </w:r>
          </w:p>
        </w:tc>
        <w:tc>
          <w:tcPr>
            <w:tcW w:w="2338" w:type="dxa"/>
          </w:tcPr>
          <w:p w14:paraId="7EB1CCA8" w14:textId="200C4996" w:rsidR="00500CB0" w:rsidRDefault="00F60232" w:rsidP="00500CB0">
            <w:r w:rsidRPr="00F60232">
              <w:t>99999999</w:t>
            </w:r>
          </w:p>
        </w:tc>
      </w:tr>
      <w:tr w:rsidR="00500CB0" w14:paraId="16D2E5F5" w14:textId="77777777" w:rsidTr="00B14EBB">
        <w:trPr>
          <w:trHeight w:val="350"/>
        </w:trPr>
        <w:tc>
          <w:tcPr>
            <w:tcW w:w="1525" w:type="dxa"/>
          </w:tcPr>
          <w:p w14:paraId="13AC3669" w14:textId="0A59E016" w:rsidR="00500CB0" w:rsidRDefault="00500CB0" w:rsidP="00500CB0">
            <w:r w:rsidRPr="00E66C20">
              <w:t>oe-rel</w:t>
            </w:r>
          </w:p>
        </w:tc>
        <w:tc>
          <w:tcPr>
            <w:tcW w:w="2340" w:type="dxa"/>
          </w:tcPr>
          <w:p w14:paraId="50B0249F" w14:textId="646D22AA" w:rsidR="00500CB0" w:rsidRDefault="00B44043" w:rsidP="00500CB0">
            <w:r>
              <w:t>ord-no</w:t>
            </w:r>
          </w:p>
        </w:tc>
        <w:tc>
          <w:tcPr>
            <w:tcW w:w="3147" w:type="dxa"/>
          </w:tcPr>
          <w:p w14:paraId="1079D6BC" w14:textId="73F1641C" w:rsidR="00500CB0" w:rsidRDefault="00B44043" w:rsidP="00500CB0">
            <w:r>
              <w:t>Order</w:t>
            </w:r>
            <w:r w:rsidR="00C63016">
              <w:t xml:space="preserve"> Number</w:t>
            </w:r>
          </w:p>
        </w:tc>
        <w:tc>
          <w:tcPr>
            <w:tcW w:w="2338" w:type="dxa"/>
          </w:tcPr>
          <w:p w14:paraId="2D2F9E26" w14:textId="11B3581A" w:rsidR="00500CB0" w:rsidRDefault="00F60232" w:rsidP="00500CB0">
            <w:r w:rsidRPr="00F60232">
              <w:t>&gt;&gt;&gt;&gt;&gt;9</w:t>
            </w:r>
          </w:p>
        </w:tc>
      </w:tr>
      <w:tr w:rsidR="008D6DD4" w14:paraId="6CF0116D" w14:textId="77777777" w:rsidTr="00B14EBB">
        <w:trPr>
          <w:trHeight w:val="350"/>
        </w:trPr>
        <w:tc>
          <w:tcPr>
            <w:tcW w:w="1525" w:type="dxa"/>
          </w:tcPr>
          <w:p w14:paraId="33CCACCA" w14:textId="17E1BB15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4E0D917B" w14:textId="3747DA7D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992FC30" w14:textId="5A95C1C7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6E1BBD8" w14:textId="3E37DD5D" w:rsidR="008D6DD4" w:rsidRDefault="008D6DD4" w:rsidP="008D6DD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8D6DD4" w14:paraId="61AB69C6" w14:textId="77777777" w:rsidTr="00B14EBB">
        <w:trPr>
          <w:trHeight w:val="350"/>
        </w:trPr>
        <w:tc>
          <w:tcPr>
            <w:tcW w:w="1525" w:type="dxa"/>
          </w:tcPr>
          <w:p w14:paraId="276FA36B" w14:textId="67C1410C" w:rsidR="008D6DD4" w:rsidRPr="00E66C20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00DD02DC" w14:textId="2E2BC4E0" w:rsidR="008D6DD4" w:rsidRDefault="00B44043" w:rsidP="008D6DD4">
            <w:r>
              <w:t>partial</w:t>
            </w:r>
          </w:p>
        </w:tc>
        <w:tc>
          <w:tcPr>
            <w:tcW w:w="3147" w:type="dxa"/>
          </w:tcPr>
          <w:p w14:paraId="39C3743C" w14:textId="70B876F4" w:rsidR="008D6DD4" w:rsidRDefault="00C63016" w:rsidP="008D6DD4">
            <w:r>
              <w:t>Partial Quantity</w:t>
            </w:r>
          </w:p>
        </w:tc>
        <w:tc>
          <w:tcPr>
            <w:tcW w:w="2338" w:type="dxa"/>
          </w:tcPr>
          <w:p w14:paraId="1A4EF220" w14:textId="52AC95A1" w:rsidR="008D6DD4" w:rsidRDefault="00F60232" w:rsidP="008D6DD4">
            <w:r w:rsidRPr="00F60232">
              <w:t>&gt;&gt;&gt;,&gt;&gt;9</w:t>
            </w:r>
          </w:p>
        </w:tc>
      </w:tr>
      <w:tr w:rsidR="008D6DD4" w14:paraId="4D34ACF1" w14:textId="77777777" w:rsidTr="00B14EBB">
        <w:trPr>
          <w:trHeight w:val="350"/>
        </w:trPr>
        <w:tc>
          <w:tcPr>
            <w:tcW w:w="1525" w:type="dxa"/>
          </w:tcPr>
          <w:p w14:paraId="50D97922" w14:textId="7209BD7A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4208F4FA" w14:textId="7EB508E6" w:rsidR="008D6DD4" w:rsidRDefault="00B44043" w:rsidP="008D6DD4">
            <w:r>
              <w:t>po-no</w:t>
            </w:r>
          </w:p>
        </w:tc>
        <w:tc>
          <w:tcPr>
            <w:tcW w:w="3147" w:type="dxa"/>
          </w:tcPr>
          <w:p w14:paraId="6CAAFCAD" w14:textId="5BF1763F" w:rsidR="008D6DD4" w:rsidRDefault="00B44043" w:rsidP="008D6DD4">
            <w:r>
              <w:t>P</w:t>
            </w:r>
            <w:r w:rsidR="00C63016">
              <w:t>urchase Order</w:t>
            </w:r>
            <w:r>
              <w:t xml:space="preserve"> </w:t>
            </w:r>
            <w:r w:rsidR="00C63016">
              <w:t>Number</w:t>
            </w:r>
          </w:p>
        </w:tc>
        <w:tc>
          <w:tcPr>
            <w:tcW w:w="2338" w:type="dxa"/>
          </w:tcPr>
          <w:p w14:paraId="76AC5B3A" w14:textId="0A2C4E21" w:rsidR="008D6DD4" w:rsidRDefault="00B44043" w:rsidP="008D6DD4">
            <w:r w:rsidRPr="00B44043">
              <w:t>x(</w:t>
            </w:r>
            <w:r>
              <w:t>1</w:t>
            </w:r>
            <w:r w:rsidRPr="00B44043">
              <w:t>5)</w:t>
            </w:r>
          </w:p>
        </w:tc>
      </w:tr>
      <w:tr w:rsidR="008D6DD4" w14:paraId="198AC778" w14:textId="77777777" w:rsidTr="00B14EBB">
        <w:trPr>
          <w:trHeight w:val="350"/>
        </w:trPr>
        <w:tc>
          <w:tcPr>
            <w:tcW w:w="1525" w:type="dxa"/>
          </w:tcPr>
          <w:p w14:paraId="78DB708A" w14:textId="562EA114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157959EB" w14:textId="76E250BA" w:rsidR="008D6DD4" w:rsidRDefault="00B44043" w:rsidP="008D6DD4">
            <w:r>
              <w:t>qty</w:t>
            </w:r>
          </w:p>
        </w:tc>
        <w:tc>
          <w:tcPr>
            <w:tcW w:w="3147" w:type="dxa"/>
          </w:tcPr>
          <w:p w14:paraId="6B7B428B" w14:textId="11D5722C" w:rsidR="008D6DD4" w:rsidRDefault="00C63016" w:rsidP="008D6DD4">
            <w:r>
              <w:t>Quantity</w:t>
            </w:r>
          </w:p>
        </w:tc>
        <w:tc>
          <w:tcPr>
            <w:tcW w:w="2338" w:type="dxa"/>
          </w:tcPr>
          <w:p w14:paraId="72B4B4D8" w14:textId="3F93320C" w:rsidR="008D6DD4" w:rsidRDefault="00F60232" w:rsidP="008D6DD4">
            <w:r w:rsidRPr="00F60232">
              <w:t>-&gt;&gt;,&gt;&gt;&gt;,&gt;&gt;9</w:t>
            </w:r>
          </w:p>
        </w:tc>
      </w:tr>
      <w:tr w:rsidR="008D6DD4" w14:paraId="636EEEE6" w14:textId="77777777" w:rsidTr="00B14EBB">
        <w:trPr>
          <w:trHeight w:val="350"/>
        </w:trPr>
        <w:tc>
          <w:tcPr>
            <w:tcW w:w="1525" w:type="dxa"/>
          </w:tcPr>
          <w:p w14:paraId="7C1309F3" w14:textId="04257195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0171BACC" w14:textId="3B49E1E7" w:rsidR="008D6DD4" w:rsidRDefault="00B44043" w:rsidP="008D6DD4">
            <w:r>
              <w:t>qty-case</w:t>
            </w:r>
          </w:p>
        </w:tc>
        <w:tc>
          <w:tcPr>
            <w:tcW w:w="3147" w:type="dxa"/>
          </w:tcPr>
          <w:p w14:paraId="0317DFFB" w14:textId="74BC8E86" w:rsidR="008D6DD4" w:rsidRDefault="00C63016" w:rsidP="008D6DD4">
            <w:r>
              <w:t>Quantity per Case</w:t>
            </w:r>
          </w:p>
        </w:tc>
        <w:tc>
          <w:tcPr>
            <w:tcW w:w="2338" w:type="dxa"/>
          </w:tcPr>
          <w:p w14:paraId="45F858AE" w14:textId="31E9D5D9" w:rsidR="008D6DD4" w:rsidRDefault="00F60232" w:rsidP="008D6DD4">
            <w:r w:rsidRPr="00F60232">
              <w:t>&gt;&gt;&gt;,&gt;&gt;9</w:t>
            </w:r>
          </w:p>
        </w:tc>
      </w:tr>
      <w:tr w:rsidR="008D6DD4" w14:paraId="180711A4" w14:textId="77777777" w:rsidTr="00B14EBB">
        <w:trPr>
          <w:trHeight w:val="350"/>
        </w:trPr>
        <w:tc>
          <w:tcPr>
            <w:tcW w:w="1525" w:type="dxa"/>
          </w:tcPr>
          <w:p w14:paraId="31CFDD6C" w14:textId="5FC883D2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0E6E5958" w14:textId="3CC5771D" w:rsidR="008D6DD4" w:rsidRDefault="00B44043" w:rsidP="008D6DD4">
            <w:r>
              <w:t>r-no</w:t>
            </w:r>
          </w:p>
        </w:tc>
        <w:tc>
          <w:tcPr>
            <w:tcW w:w="3147" w:type="dxa"/>
          </w:tcPr>
          <w:p w14:paraId="3A664808" w14:textId="3F7EC26F" w:rsidR="008D6DD4" w:rsidRDefault="00B44043" w:rsidP="008D6DD4">
            <w:r>
              <w:t>?</w:t>
            </w:r>
          </w:p>
        </w:tc>
        <w:tc>
          <w:tcPr>
            <w:tcW w:w="2338" w:type="dxa"/>
          </w:tcPr>
          <w:p w14:paraId="00E62431" w14:textId="6A66B574" w:rsidR="008D6DD4" w:rsidRDefault="00F60232" w:rsidP="008D6DD4">
            <w:r w:rsidRPr="00F60232">
              <w:t>&gt;&gt;&gt;&gt;&gt;9</w:t>
            </w:r>
          </w:p>
        </w:tc>
      </w:tr>
      <w:tr w:rsidR="008D6DD4" w14:paraId="18DFC8D6" w14:textId="77777777" w:rsidTr="00B14EBB">
        <w:trPr>
          <w:trHeight w:val="350"/>
        </w:trPr>
        <w:tc>
          <w:tcPr>
            <w:tcW w:w="1525" w:type="dxa"/>
          </w:tcPr>
          <w:p w14:paraId="623C9000" w14:textId="0D9C2DB1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486D4A05" w14:textId="370CA4D0" w:rsidR="008D6DD4" w:rsidRDefault="00B44043" w:rsidP="008D6DD4">
            <w:r>
              <w:t>rec_key</w:t>
            </w:r>
          </w:p>
        </w:tc>
        <w:tc>
          <w:tcPr>
            <w:tcW w:w="3147" w:type="dxa"/>
          </w:tcPr>
          <w:p w14:paraId="23BD8745" w14:textId="109A7E73" w:rsidR="008D6DD4" w:rsidRDefault="00B44043" w:rsidP="008D6DD4">
            <w:r>
              <w:t>Rec Key</w:t>
            </w:r>
          </w:p>
        </w:tc>
        <w:tc>
          <w:tcPr>
            <w:tcW w:w="2338" w:type="dxa"/>
          </w:tcPr>
          <w:p w14:paraId="38FB39A9" w14:textId="51CBF1A4" w:rsidR="008D6DD4" w:rsidRDefault="00B44043" w:rsidP="008D6DD4">
            <w:r w:rsidRPr="00B44043">
              <w:t>x(</w:t>
            </w:r>
            <w:r>
              <w:t>20</w:t>
            </w:r>
            <w:r w:rsidRPr="00B44043">
              <w:t>)</w:t>
            </w:r>
          </w:p>
        </w:tc>
      </w:tr>
      <w:tr w:rsidR="008D6DD4" w14:paraId="7021DD44" w14:textId="77777777" w:rsidTr="00B14EBB">
        <w:trPr>
          <w:trHeight w:val="350"/>
        </w:trPr>
        <w:tc>
          <w:tcPr>
            <w:tcW w:w="1525" w:type="dxa"/>
          </w:tcPr>
          <w:p w14:paraId="5C28754F" w14:textId="5ABE6DB4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1729410D" w14:textId="3F36CE24" w:rsidR="008D6DD4" w:rsidRDefault="00B44043" w:rsidP="008D6DD4">
            <w:r>
              <w:t>rel-date</w:t>
            </w:r>
          </w:p>
        </w:tc>
        <w:tc>
          <w:tcPr>
            <w:tcW w:w="3147" w:type="dxa"/>
          </w:tcPr>
          <w:p w14:paraId="24B15209" w14:textId="3409012F" w:rsidR="008D6DD4" w:rsidRDefault="00B44043" w:rsidP="008D6DD4">
            <w:r>
              <w:t>Date Last Counted</w:t>
            </w:r>
          </w:p>
        </w:tc>
        <w:tc>
          <w:tcPr>
            <w:tcW w:w="2338" w:type="dxa"/>
          </w:tcPr>
          <w:p w14:paraId="41A4F398" w14:textId="74F03273" w:rsidR="008D6DD4" w:rsidRDefault="00F60232" w:rsidP="008D6DD4">
            <w:r w:rsidRPr="00F60232">
              <w:t>99/99/9999</w:t>
            </w:r>
          </w:p>
        </w:tc>
      </w:tr>
      <w:tr w:rsidR="008D6DD4" w14:paraId="696FCCC4" w14:textId="77777777" w:rsidTr="00B14EBB">
        <w:trPr>
          <w:trHeight w:val="350"/>
        </w:trPr>
        <w:tc>
          <w:tcPr>
            <w:tcW w:w="1525" w:type="dxa"/>
          </w:tcPr>
          <w:p w14:paraId="5E326BBE" w14:textId="0F4E31E5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4F5C438C" w14:textId="5EE6E78E" w:rsidR="008D6DD4" w:rsidRDefault="00B44043" w:rsidP="008D6DD4">
            <w:r>
              <w:t>rel-no</w:t>
            </w:r>
          </w:p>
        </w:tc>
        <w:tc>
          <w:tcPr>
            <w:tcW w:w="3147" w:type="dxa"/>
          </w:tcPr>
          <w:p w14:paraId="21981E70" w14:textId="3616FFBB" w:rsidR="008D6DD4" w:rsidRDefault="00C63016" w:rsidP="008D6DD4">
            <w:r>
              <w:t>Release Number</w:t>
            </w:r>
          </w:p>
        </w:tc>
        <w:tc>
          <w:tcPr>
            <w:tcW w:w="2338" w:type="dxa"/>
          </w:tcPr>
          <w:p w14:paraId="63D47A97" w14:textId="1A88BD8A" w:rsidR="008D6DD4" w:rsidRDefault="00F60232" w:rsidP="008D6DD4">
            <w:r w:rsidRPr="00F60232">
              <w:t>&gt;&gt;&gt;&gt;&gt;9</w:t>
            </w:r>
          </w:p>
        </w:tc>
      </w:tr>
      <w:tr w:rsidR="008D6DD4" w14:paraId="31493CEA" w14:textId="77777777" w:rsidTr="00B14EBB">
        <w:trPr>
          <w:trHeight w:val="350"/>
        </w:trPr>
        <w:tc>
          <w:tcPr>
            <w:tcW w:w="1525" w:type="dxa"/>
          </w:tcPr>
          <w:p w14:paraId="010F7A36" w14:textId="45F9810C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49D01886" w14:textId="317BA07A" w:rsidR="008D6DD4" w:rsidRDefault="00B44043" w:rsidP="008D6DD4">
            <w:r>
              <w:t>rel-time</w:t>
            </w:r>
          </w:p>
        </w:tc>
        <w:tc>
          <w:tcPr>
            <w:tcW w:w="3147" w:type="dxa"/>
          </w:tcPr>
          <w:p w14:paraId="4F499B48" w14:textId="182A0427" w:rsidR="008D6DD4" w:rsidRDefault="00B44043" w:rsidP="008D6DD4">
            <w:r>
              <w:t>Rel</w:t>
            </w:r>
            <w:r w:rsidR="00C63016">
              <w:t>ease</w:t>
            </w:r>
            <w:r>
              <w:t xml:space="preserve"> Time</w:t>
            </w:r>
          </w:p>
        </w:tc>
        <w:tc>
          <w:tcPr>
            <w:tcW w:w="2338" w:type="dxa"/>
          </w:tcPr>
          <w:p w14:paraId="55D6ECDA" w14:textId="2320A6EE" w:rsidR="008D6DD4" w:rsidRDefault="00F60232" w:rsidP="008D6DD4">
            <w:r w:rsidRPr="00F60232">
              <w:t>&gt;&gt;&gt;&gt;9</w:t>
            </w:r>
          </w:p>
        </w:tc>
      </w:tr>
      <w:tr w:rsidR="008D6DD4" w14:paraId="3915667C" w14:textId="77777777" w:rsidTr="00B14EBB">
        <w:trPr>
          <w:trHeight w:val="350"/>
        </w:trPr>
        <w:tc>
          <w:tcPr>
            <w:tcW w:w="1525" w:type="dxa"/>
          </w:tcPr>
          <w:p w14:paraId="61B2AF0D" w14:textId="01CBFA95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1EF281F5" w14:textId="51293B9D" w:rsidR="008D6DD4" w:rsidRDefault="00B44043" w:rsidP="008D6DD4">
            <w:r>
              <w:t>s-comm</w:t>
            </w:r>
          </w:p>
        </w:tc>
        <w:tc>
          <w:tcPr>
            <w:tcW w:w="3147" w:type="dxa"/>
          </w:tcPr>
          <w:p w14:paraId="58704D9F" w14:textId="13C8868E" w:rsidR="008D6DD4" w:rsidRDefault="00B44043" w:rsidP="008D6DD4">
            <w:r>
              <w:t>Commission</w:t>
            </w:r>
            <w:r w:rsidR="00C63016">
              <w:t xml:space="preserve"> Percentage</w:t>
            </w:r>
          </w:p>
        </w:tc>
        <w:tc>
          <w:tcPr>
            <w:tcW w:w="2338" w:type="dxa"/>
          </w:tcPr>
          <w:p w14:paraId="675EC0C0" w14:textId="299ED714" w:rsidR="008D6DD4" w:rsidRDefault="00F60232" w:rsidP="008D6DD4">
            <w:r w:rsidRPr="00F60232">
              <w:t>&gt;&gt;9.99</w:t>
            </w:r>
          </w:p>
        </w:tc>
      </w:tr>
      <w:tr w:rsidR="008D6DD4" w14:paraId="3CBA6331" w14:textId="77777777" w:rsidTr="00B14EBB">
        <w:trPr>
          <w:trHeight w:val="350"/>
        </w:trPr>
        <w:tc>
          <w:tcPr>
            <w:tcW w:w="1525" w:type="dxa"/>
          </w:tcPr>
          <w:p w14:paraId="050969A2" w14:textId="2DDDC0CC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5526235F" w14:textId="2B58540A" w:rsidR="008D6DD4" w:rsidRDefault="00B44043" w:rsidP="008D6DD4">
            <w:r>
              <w:t>s-name</w:t>
            </w:r>
          </w:p>
        </w:tc>
        <w:tc>
          <w:tcPr>
            <w:tcW w:w="3147" w:type="dxa"/>
          </w:tcPr>
          <w:p w14:paraId="3327E434" w14:textId="717261FA" w:rsidR="008D6DD4" w:rsidRDefault="00B44043" w:rsidP="008D6DD4">
            <w:r>
              <w:t>Salesman Name</w:t>
            </w:r>
          </w:p>
        </w:tc>
        <w:tc>
          <w:tcPr>
            <w:tcW w:w="2338" w:type="dxa"/>
          </w:tcPr>
          <w:p w14:paraId="1C6A7FED" w14:textId="33ABC13C" w:rsidR="008D6DD4" w:rsidRDefault="00B44043" w:rsidP="008D6DD4">
            <w:r w:rsidRPr="00B44043">
              <w:t>x(</w:t>
            </w:r>
            <w:r>
              <w:t>20</w:t>
            </w:r>
            <w:r w:rsidRPr="00B44043">
              <w:t>)</w:t>
            </w:r>
          </w:p>
        </w:tc>
      </w:tr>
      <w:tr w:rsidR="008D6DD4" w14:paraId="593FD155" w14:textId="77777777" w:rsidTr="00B14EBB">
        <w:trPr>
          <w:trHeight w:val="350"/>
        </w:trPr>
        <w:tc>
          <w:tcPr>
            <w:tcW w:w="1525" w:type="dxa"/>
          </w:tcPr>
          <w:p w14:paraId="557C1C33" w14:textId="65C89E11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1552C2B9" w14:textId="1F8C8F5E" w:rsidR="008D6DD4" w:rsidRDefault="00B44043" w:rsidP="008D6DD4">
            <w:r>
              <w:t>s-pct</w:t>
            </w:r>
          </w:p>
        </w:tc>
        <w:tc>
          <w:tcPr>
            <w:tcW w:w="3147" w:type="dxa"/>
          </w:tcPr>
          <w:p w14:paraId="2304DFCB" w14:textId="50C756EF" w:rsidR="008D6DD4" w:rsidRDefault="00B44043" w:rsidP="008D6DD4">
            <w:r>
              <w:t>Percentage</w:t>
            </w:r>
          </w:p>
        </w:tc>
        <w:tc>
          <w:tcPr>
            <w:tcW w:w="2338" w:type="dxa"/>
          </w:tcPr>
          <w:p w14:paraId="0D0A2526" w14:textId="0F838DDA" w:rsidR="008D6DD4" w:rsidRDefault="00F60232" w:rsidP="008D6DD4">
            <w:r w:rsidRPr="00F60232">
              <w:t>&gt;&gt;9.99</w:t>
            </w:r>
          </w:p>
        </w:tc>
      </w:tr>
      <w:tr w:rsidR="008D6DD4" w14:paraId="238CDD02" w14:textId="77777777" w:rsidTr="00B14EBB">
        <w:trPr>
          <w:trHeight w:val="350"/>
        </w:trPr>
        <w:tc>
          <w:tcPr>
            <w:tcW w:w="1525" w:type="dxa"/>
          </w:tcPr>
          <w:p w14:paraId="004EA25E" w14:textId="26646404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63B7A69F" w14:textId="74095D4C" w:rsidR="008D6DD4" w:rsidRDefault="00B44043" w:rsidP="008D6DD4">
            <w:r>
              <w:t>ship-addr</w:t>
            </w:r>
          </w:p>
        </w:tc>
        <w:tc>
          <w:tcPr>
            <w:tcW w:w="3147" w:type="dxa"/>
          </w:tcPr>
          <w:p w14:paraId="177FFDA1" w14:textId="7AE1DC66" w:rsidR="008D6DD4" w:rsidRDefault="00C63016" w:rsidP="008D6DD4">
            <w:r>
              <w:t xml:space="preserve">Ship-To </w:t>
            </w:r>
            <w:r w:rsidR="00B44043">
              <w:t>Address</w:t>
            </w:r>
          </w:p>
        </w:tc>
        <w:tc>
          <w:tcPr>
            <w:tcW w:w="2338" w:type="dxa"/>
          </w:tcPr>
          <w:p w14:paraId="2431BF83" w14:textId="58F2B1D6" w:rsidR="008D6DD4" w:rsidRDefault="00B44043" w:rsidP="008D6DD4">
            <w:r w:rsidRPr="00B44043">
              <w:t>x(</w:t>
            </w:r>
            <w:r>
              <w:t>30</w:t>
            </w:r>
            <w:r w:rsidRPr="00B44043">
              <w:t>)</w:t>
            </w:r>
          </w:p>
        </w:tc>
      </w:tr>
      <w:tr w:rsidR="008D6DD4" w14:paraId="53D88566" w14:textId="77777777" w:rsidTr="00B14EBB">
        <w:trPr>
          <w:trHeight w:val="350"/>
        </w:trPr>
        <w:tc>
          <w:tcPr>
            <w:tcW w:w="1525" w:type="dxa"/>
          </w:tcPr>
          <w:p w14:paraId="6E075616" w14:textId="4A5D74D1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2A7E8B52" w14:textId="1FF29019" w:rsidR="008D6DD4" w:rsidRDefault="00B44043" w:rsidP="008D6DD4">
            <w:r>
              <w:t>ship-city</w:t>
            </w:r>
          </w:p>
        </w:tc>
        <w:tc>
          <w:tcPr>
            <w:tcW w:w="3147" w:type="dxa"/>
          </w:tcPr>
          <w:p w14:paraId="53B3900C" w14:textId="1B3BA0F6" w:rsidR="008D6DD4" w:rsidRDefault="00C63016" w:rsidP="008D6DD4">
            <w:r>
              <w:t xml:space="preserve">Ship-To </w:t>
            </w:r>
            <w:r w:rsidR="00B44043">
              <w:t>City</w:t>
            </w:r>
          </w:p>
        </w:tc>
        <w:tc>
          <w:tcPr>
            <w:tcW w:w="2338" w:type="dxa"/>
          </w:tcPr>
          <w:p w14:paraId="2AA9EC3C" w14:textId="68FCEC6F" w:rsidR="008D6DD4" w:rsidRDefault="00B44043" w:rsidP="008D6DD4">
            <w:r w:rsidRPr="00B44043">
              <w:t>x(</w:t>
            </w:r>
            <w:r>
              <w:t>1</w:t>
            </w:r>
            <w:r w:rsidRPr="00B44043">
              <w:t>5)</w:t>
            </w:r>
          </w:p>
        </w:tc>
      </w:tr>
      <w:tr w:rsidR="008D6DD4" w14:paraId="092CAEB0" w14:textId="77777777" w:rsidTr="00B14EBB">
        <w:trPr>
          <w:trHeight w:val="350"/>
        </w:trPr>
        <w:tc>
          <w:tcPr>
            <w:tcW w:w="1525" w:type="dxa"/>
          </w:tcPr>
          <w:p w14:paraId="34827E76" w14:textId="788A4DA1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0D3A37A2" w14:textId="666EB539" w:rsidR="008D6DD4" w:rsidRDefault="00B44043" w:rsidP="008D6DD4">
            <w:r>
              <w:t>ship-date</w:t>
            </w:r>
          </w:p>
        </w:tc>
        <w:tc>
          <w:tcPr>
            <w:tcW w:w="3147" w:type="dxa"/>
          </w:tcPr>
          <w:p w14:paraId="0D74EF43" w14:textId="4ADB134B" w:rsidR="008D6DD4" w:rsidRDefault="00C63016" w:rsidP="008D6DD4">
            <w:r>
              <w:t>Shipping Date</w:t>
            </w:r>
          </w:p>
        </w:tc>
        <w:tc>
          <w:tcPr>
            <w:tcW w:w="2338" w:type="dxa"/>
          </w:tcPr>
          <w:p w14:paraId="5A0B93A9" w14:textId="101F1DC8" w:rsidR="008D6DD4" w:rsidRDefault="00F60232" w:rsidP="008D6DD4">
            <w:r w:rsidRPr="00F60232">
              <w:t>99/99/9999</w:t>
            </w:r>
          </w:p>
        </w:tc>
      </w:tr>
      <w:tr w:rsidR="008D6DD4" w14:paraId="6A478286" w14:textId="77777777" w:rsidTr="00B14EBB">
        <w:trPr>
          <w:trHeight w:val="350"/>
        </w:trPr>
        <w:tc>
          <w:tcPr>
            <w:tcW w:w="1525" w:type="dxa"/>
          </w:tcPr>
          <w:p w14:paraId="123645D2" w14:textId="2A0A8D1F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47213F63" w14:textId="402B368E" w:rsidR="008D6DD4" w:rsidRDefault="00B44043" w:rsidP="008D6DD4">
            <w:r>
              <w:t>ship-i</w:t>
            </w:r>
          </w:p>
        </w:tc>
        <w:tc>
          <w:tcPr>
            <w:tcW w:w="3147" w:type="dxa"/>
          </w:tcPr>
          <w:p w14:paraId="61899859" w14:textId="45DB99EE" w:rsidR="008D6DD4" w:rsidRDefault="00B44043" w:rsidP="008D6DD4">
            <w:r>
              <w:t>Shipping Instructions</w:t>
            </w:r>
          </w:p>
        </w:tc>
        <w:tc>
          <w:tcPr>
            <w:tcW w:w="2338" w:type="dxa"/>
          </w:tcPr>
          <w:p w14:paraId="76A670EF" w14:textId="025CFEED" w:rsidR="008D6DD4" w:rsidRDefault="00B44043" w:rsidP="008D6DD4">
            <w:r w:rsidRPr="00B44043">
              <w:t>x(</w:t>
            </w:r>
            <w:r>
              <w:t>60</w:t>
            </w:r>
            <w:r w:rsidRPr="00B44043">
              <w:t>)</w:t>
            </w:r>
          </w:p>
        </w:tc>
      </w:tr>
      <w:tr w:rsidR="008D6DD4" w14:paraId="6CAF9DFB" w14:textId="77777777" w:rsidTr="00B14EBB">
        <w:trPr>
          <w:trHeight w:val="350"/>
        </w:trPr>
        <w:tc>
          <w:tcPr>
            <w:tcW w:w="1525" w:type="dxa"/>
          </w:tcPr>
          <w:p w14:paraId="546738B4" w14:textId="07939B89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16F72C0F" w14:textId="1A5148FB" w:rsidR="008D6DD4" w:rsidRDefault="00B44043" w:rsidP="008D6DD4">
            <w:r>
              <w:t>ship-id</w:t>
            </w:r>
          </w:p>
        </w:tc>
        <w:tc>
          <w:tcPr>
            <w:tcW w:w="3147" w:type="dxa"/>
          </w:tcPr>
          <w:p w14:paraId="2361E6AF" w14:textId="38B3279A" w:rsidR="008D6DD4" w:rsidRDefault="00C63016" w:rsidP="008D6DD4">
            <w:r>
              <w:t>Ship-To</w:t>
            </w:r>
            <w:r w:rsidR="00B44043">
              <w:t xml:space="preserve"> ID</w:t>
            </w:r>
          </w:p>
        </w:tc>
        <w:tc>
          <w:tcPr>
            <w:tcW w:w="2338" w:type="dxa"/>
          </w:tcPr>
          <w:p w14:paraId="7DDB99FE" w14:textId="047E0ADD" w:rsidR="008D6DD4" w:rsidRDefault="00B44043" w:rsidP="008D6DD4">
            <w:r w:rsidRPr="00B44043">
              <w:t>x(</w:t>
            </w:r>
            <w:r>
              <w:t>8</w:t>
            </w:r>
            <w:r w:rsidRPr="00B44043">
              <w:t>)</w:t>
            </w:r>
          </w:p>
        </w:tc>
      </w:tr>
      <w:tr w:rsidR="008D6DD4" w14:paraId="2E64C3F4" w14:textId="77777777" w:rsidTr="00B14EBB">
        <w:trPr>
          <w:trHeight w:val="350"/>
        </w:trPr>
        <w:tc>
          <w:tcPr>
            <w:tcW w:w="1525" w:type="dxa"/>
          </w:tcPr>
          <w:p w14:paraId="284C9800" w14:textId="77FED061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1D700E8B" w14:textId="57C842C1" w:rsidR="008D6DD4" w:rsidRDefault="00B44043" w:rsidP="008D6DD4">
            <w:r>
              <w:t>ship-no</w:t>
            </w:r>
          </w:p>
        </w:tc>
        <w:tc>
          <w:tcPr>
            <w:tcW w:w="3147" w:type="dxa"/>
          </w:tcPr>
          <w:p w14:paraId="6EEABC77" w14:textId="0EC6E07E" w:rsidR="008D6DD4" w:rsidRDefault="00C63016" w:rsidP="008D6DD4">
            <w:r>
              <w:t>Ship-To Number</w:t>
            </w:r>
          </w:p>
        </w:tc>
        <w:tc>
          <w:tcPr>
            <w:tcW w:w="2338" w:type="dxa"/>
          </w:tcPr>
          <w:p w14:paraId="3E4D167E" w14:textId="1BD883D2" w:rsidR="008D6DD4" w:rsidRDefault="00F60232" w:rsidP="008D6DD4">
            <w:r w:rsidRPr="00F60232">
              <w:t>&gt;&gt;9</w:t>
            </w:r>
          </w:p>
        </w:tc>
      </w:tr>
      <w:tr w:rsidR="008D6DD4" w14:paraId="55C12871" w14:textId="77777777" w:rsidTr="00B14EBB">
        <w:trPr>
          <w:trHeight w:val="350"/>
        </w:trPr>
        <w:tc>
          <w:tcPr>
            <w:tcW w:w="1525" w:type="dxa"/>
          </w:tcPr>
          <w:p w14:paraId="6ABE3BDC" w14:textId="1269068A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1F0B470F" w14:textId="44A181A7" w:rsidR="008D6DD4" w:rsidRDefault="00B44043" w:rsidP="008D6DD4">
            <w:r>
              <w:t>ship-state</w:t>
            </w:r>
          </w:p>
        </w:tc>
        <w:tc>
          <w:tcPr>
            <w:tcW w:w="3147" w:type="dxa"/>
          </w:tcPr>
          <w:p w14:paraId="0EB1BFA7" w14:textId="341C3F73" w:rsidR="008D6DD4" w:rsidRDefault="00C63016" w:rsidP="008D6DD4">
            <w:r>
              <w:t xml:space="preserve">Ship-To </w:t>
            </w:r>
            <w:r w:rsidR="00B44043">
              <w:t>State</w:t>
            </w:r>
          </w:p>
        </w:tc>
        <w:tc>
          <w:tcPr>
            <w:tcW w:w="2338" w:type="dxa"/>
          </w:tcPr>
          <w:p w14:paraId="54121BCB" w14:textId="61FDAE99" w:rsidR="008D6DD4" w:rsidRDefault="00B44043" w:rsidP="008D6DD4">
            <w:r w:rsidRPr="00B44043">
              <w:t>x(</w:t>
            </w:r>
            <w:r>
              <w:t>2</w:t>
            </w:r>
            <w:r w:rsidRPr="00B44043">
              <w:t>)</w:t>
            </w:r>
          </w:p>
        </w:tc>
      </w:tr>
      <w:tr w:rsidR="008D6DD4" w14:paraId="6E9641DC" w14:textId="77777777" w:rsidTr="00B14EBB">
        <w:trPr>
          <w:trHeight w:val="350"/>
        </w:trPr>
        <w:tc>
          <w:tcPr>
            <w:tcW w:w="1525" w:type="dxa"/>
          </w:tcPr>
          <w:p w14:paraId="6E394DE4" w14:textId="6565649F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276E11AD" w14:textId="17905BD3" w:rsidR="008D6DD4" w:rsidRDefault="00B44043" w:rsidP="008D6DD4">
            <w:r>
              <w:t>ship-zip</w:t>
            </w:r>
          </w:p>
        </w:tc>
        <w:tc>
          <w:tcPr>
            <w:tcW w:w="3147" w:type="dxa"/>
          </w:tcPr>
          <w:p w14:paraId="44A8D86A" w14:textId="2DCA4625" w:rsidR="008D6DD4" w:rsidRDefault="00C63016" w:rsidP="008D6DD4">
            <w:r>
              <w:t xml:space="preserve">Ship-To </w:t>
            </w:r>
            <w:r w:rsidR="00B44043">
              <w:t>Postal Code</w:t>
            </w:r>
          </w:p>
        </w:tc>
        <w:tc>
          <w:tcPr>
            <w:tcW w:w="2338" w:type="dxa"/>
          </w:tcPr>
          <w:p w14:paraId="1C8327B0" w14:textId="771DBB54" w:rsidR="008D6DD4" w:rsidRDefault="00B44043" w:rsidP="008D6DD4">
            <w:r w:rsidRPr="00B44043">
              <w:t>x(</w:t>
            </w:r>
            <w:r>
              <w:t>10</w:t>
            </w:r>
            <w:r w:rsidRPr="00B44043">
              <w:t>)</w:t>
            </w:r>
          </w:p>
        </w:tc>
      </w:tr>
      <w:tr w:rsidR="008D6DD4" w14:paraId="6CB59AD5" w14:textId="77777777" w:rsidTr="00B14EBB">
        <w:trPr>
          <w:trHeight w:val="350"/>
        </w:trPr>
        <w:tc>
          <w:tcPr>
            <w:tcW w:w="1525" w:type="dxa"/>
          </w:tcPr>
          <w:p w14:paraId="1569743C" w14:textId="013D2CF3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099CD713" w14:textId="47570733" w:rsidR="008D6DD4" w:rsidRDefault="00B44043" w:rsidP="008D6DD4">
            <w:r>
              <w:t>sman</w:t>
            </w:r>
          </w:p>
        </w:tc>
        <w:tc>
          <w:tcPr>
            <w:tcW w:w="3147" w:type="dxa"/>
          </w:tcPr>
          <w:p w14:paraId="60F3ACFF" w14:textId="2FC77CE1" w:rsidR="008D6DD4" w:rsidRDefault="00B44043" w:rsidP="008D6DD4">
            <w:r>
              <w:t>Salesman Code</w:t>
            </w:r>
          </w:p>
        </w:tc>
        <w:tc>
          <w:tcPr>
            <w:tcW w:w="2338" w:type="dxa"/>
          </w:tcPr>
          <w:p w14:paraId="7F409C35" w14:textId="43F21EA7" w:rsidR="008D6DD4" w:rsidRDefault="00B44043" w:rsidP="008D6DD4">
            <w:r w:rsidRPr="00B44043">
              <w:t>x(</w:t>
            </w:r>
            <w:r>
              <w:t>3</w:t>
            </w:r>
            <w:r w:rsidRPr="00B44043">
              <w:t>)</w:t>
            </w:r>
          </w:p>
        </w:tc>
      </w:tr>
      <w:tr w:rsidR="008D6DD4" w14:paraId="38FD908A" w14:textId="77777777" w:rsidTr="00B14EBB">
        <w:trPr>
          <w:trHeight w:val="350"/>
        </w:trPr>
        <w:tc>
          <w:tcPr>
            <w:tcW w:w="1525" w:type="dxa"/>
          </w:tcPr>
          <w:p w14:paraId="0E01C7B5" w14:textId="3F2E77A1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755714A3" w14:textId="6F72DD70" w:rsidR="008D6DD4" w:rsidRDefault="00B44043" w:rsidP="008D6DD4">
            <w:r>
              <w:t>sol-to</w:t>
            </w:r>
          </w:p>
        </w:tc>
        <w:tc>
          <w:tcPr>
            <w:tcW w:w="3147" w:type="dxa"/>
          </w:tcPr>
          <w:p w14:paraId="28BF9FA9" w14:textId="3C5A49A7" w:rsidR="008D6DD4" w:rsidRDefault="00B44043" w:rsidP="008D6DD4">
            <w:r>
              <w:t>Sold</w:t>
            </w:r>
            <w:r w:rsidR="00C63016">
              <w:t>-</w:t>
            </w:r>
            <w:r>
              <w:t xml:space="preserve">To </w:t>
            </w:r>
            <w:r w:rsidR="00C63016">
              <w:t>Number</w:t>
            </w:r>
          </w:p>
        </w:tc>
        <w:tc>
          <w:tcPr>
            <w:tcW w:w="2338" w:type="dxa"/>
          </w:tcPr>
          <w:p w14:paraId="5A5CE657" w14:textId="53CF91F9" w:rsidR="008D6DD4" w:rsidRDefault="00F60232" w:rsidP="008D6DD4">
            <w:r w:rsidRPr="00F60232">
              <w:t>&gt;&gt;9</w:t>
            </w:r>
          </w:p>
        </w:tc>
      </w:tr>
      <w:tr w:rsidR="008D6DD4" w14:paraId="2A9029B8" w14:textId="77777777" w:rsidTr="00B14EBB">
        <w:trPr>
          <w:trHeight w:val="350"/>
        </w:trPr>
        <w:tc>
          <w:tcPr>
            <w:tcW w:w="1525" w:type="dxa"/>
          </w:tcPr>
          <w:p w14:paraId="729EDE6A" w14:textId="256C8B23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53C77202" w14:textId="4D5A0943" w:rsidR="008D6DD4" w:rsidRDefault="00B44043" w:rsidP="008D6DD4">
            <w:r>
              <w:t>tag</w:t>
            </w:r>
          </w:p>
        </w:tc>
        <w:tc>
          <w:tcPr>
            <w:tcW w:w="3147" w:type="dxa"/>
          </w:tcPr>
          <w:p w14:paraId="256D86FA" w14:textId="57171D7D" w:rsidR="008D6DD4" w:rsidRDefault="00C63016" w:rsidP="008D6DD4">
            <w:r>
              <w:t>Tag Number</w:t>
            </w:r>
          </w:p>
        </w:tc>
        <w:tc>
          <w:tcPr>
            <w:tcW w:w="2338" w:type="dxa"/>
          </w:tcPr>
          <w:p w14:paraId="75DFECE6" w14:textId="2C005292" w:rsidR="008D6DD4" w:rsidRDefault="00B44043" w:rsidP="008D6DD4">
            <w:r w:rsidRPr="00B44043">
              <w:t>x(</w:t>
            </w:r>
            <w:r>
              <w:t>8</w:t>
            </w:r>
            <w:r w:rsidRPr="00B44043">
              <w:t>)</w:t>
            </w:r>
          </w:p>
        </w:tc>
      </w:tr>
      <w:tr w:rsidR="008D6DD4" w14:paraId="3BD42983" w14:textId="77777777" w:rsidTr="00B14EBB">
        <w:trPr>
          <w:trHeight w:val="350"/>
        </w:trPr>
        <w:tc>
          <w:tcPr>
            <w:tcW w:w="1525" w:type="dxa"/>
          </w:tcPr>
          <w:p w14:paraId="779D3C8D" w14:textId="59E376D8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6628DCB7" w14:textId="3576E604" w:rsidR="008D6DD4" w:rsidRDefault="00B44043" w:rsidP="008D6DD4">
            <w:r>
              <w:t>tot-qty</w:t>
            </w:r>
          </w:p>
        </w:tc>
        <w:tc>
          <w:tcPr>
            <w:tcW w:w="3147" w:type="dxa"/>
          </w:tcPr>
          <w:p w14:paraId="48A83D1C" w14:textId="1AF68EA6" w:rsidR="008D6DD4" w:rsidRDefault="00C63016" w:rsidP="008D6DD4">
            <w:r>
              <w:t>Total Quantity</w:t>
            </w:r>
          </w:p>
        </w:tc>
        <w:tc>
          <w:tcPr>
            <w:tcW w:w="2338" w:type="dxa"/>
          </w:tcPr>
          <w:p w14:paraId="793D32D6" w14:textId="1D7A9C4C" w:rsidR="008D6DD4" w:rsidRDefault="00F60232" w:rsidP="008D6DD4">
            <w:r w:rsidRPr="00F60232">
              <w:t>-&gt;&gt;,&gt;&gt;&gt;,&gt;&gt;9</w:t>
            </w:r>
          </w:p>
        </w:tc>
      </w:tr>
      <w:tr w:rsidR="008D6DD4" w14:paraId="41B8984D" w14:textId="77777777" w:rsidTr="00B14EBB">
        <w:trPr>
          <w:trHeight w:val="350"/>
        </w:trPr>
        <w:tc>
          <w:tcPr>
            <w:tcW w:w="1525" w:type="dxa"/>
          </w:tcPr>
          <w:p w14:paraId="55496479" w14:textId="3D54DD52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7BA066A5" w14:textId="5804E804" w:rsidR="008D6DD4" w:rsidRDefault="00B44043" w:rsidP="008D6DD4">
            <w:r>
              <w:t>upd-date</w:t>
            </w:r>
          </w:p>
        </w:tc>
        <w:tc>
          <w:tcPr>
            <w:tcW w:w="3147" w:type="dxa"/>
          </w:tcPr>
          <w:p w14:paraId="538ECF56" w14:textId="4F077F16" w:rsidR="008D6DD4" w:rsidRDefault="00B44043" w:rsidP="008D6DD4">
            <w:r>
              <w:t>Updated Date</w:t>
            </w:r>
          </w:p>
        </w:tc>
        <w:tc>
          <w:tcPr>
            <w:tcW w:w="2338" w:type="dxa"/>
          </w:tcPr>
          <w:p w14:paraId="28B4F8C6" w14:textId="77A52DD8" w:rsidR="008D6DD4" w:rsidRDefault="00F60232" w:rsidP="008D6DD4">
            <w:r w:rsidRPr="00F60232">
              <w:t>99/99/9999</w:t>
            </w:r>
          </w:p>
        </w:tc>
      </w:tr>
      <w:tr w:rsidR="008D6DD4" w14:paraId="64DF9C36" w14:textId="77777777" w:rsidTr="00B14EBB">
        <w:trPr>
          <w:trHeight w:val="350"/>
        </w:trPr>
        <w:tc>
          <w:tcPr>
            <w:tcW w:w="1525" w:type="dxa"/>
          </w:tcPr>
          <w:p w14:paraId="61B789AD" w14:textId="5D355156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5929AB88" w14:textId="5D326940" w:rsidR="008D6DD4" w:rsidRDefault="00B44043" w:rsidP="008D6DD4">
            <w:r>
              <w:t>upd-time</w:t>
            </w:r>
          </w:p>
        </w:tc>
        <w:tc>
          <w:tcPr>
            <w:tcW w:w="3147" w:type="dxa"/>
          </w:tcPr>
          <w:p w14:paraId="2EA659A6" w14:textId="702C9D39" w:rsidR="008D6DD4" w:rsidRDefault="00B44043" w:rsidP="008D6DD4">
            <w:r>
              <w:t>Updated Time</w:t>
            </w:r>
          </w:p>
        </w:tc>
        <w:tc>
          <w:tcPr>
            <w:tcW w:w="2338" w:type="dxa"/>
          </w:tcPr>
          <w:p w14:paraId="3EC9F598" w14:textId="4D205B44" w:rsidR="008D6DD4" w:rsidRDefault="00F60232" w:rsidP="008D6DD4">
            <w:r w:rsidRPr="00F60232">
              <w:t>-&gt;,&gt;&gt;&gt;,&gt;&gt;9</w:t>
            </w:r>
          </w:p>
        </w:tc>
      </w:tr>
      <w:tr w:rsidR="008D6DD4" w14:paraId="4FB80814" w14:textId="77777777" w:rsidTr="00B14EBB">
        <w:trPr>
          <w:trHeight w:val="350"/>
        </w:trPr>
        <w:tc>
          <w:tcPr>
            <w:tcW w:w="1525" w:type="dxa"/>
          </w:tcPr>
          <w:p w14:paraId="7178B535" w14:textId="4157AB55" w:rsidR="008D6DD4" w:rsidRDefault="008D6DD4" w:rsidP="008D6DD4">
            <w:r w:rsidRPr="00E66C20">
              <w:t>oe-rel</w:t>
            </w:r>
          </w:p>
        </w:tc>
        <w:tc>
          <w:tcPr>
            <w:tcW w:w="2340" w:type="dxa"/>
          </w:tcPr>
          <w:p w14:paraId="3ECC9A2E" w14:textId="2D67E23F" w:rsidR="008D6DD4" w:rsidRDefault="00B44043" w:rsidP="008D6DD4">
            <w:r>
              <w:t>w-ord</w:t>
            </w:r>
          </w:p>
        </w:tc>
        <w:tc>
          <w:tcPr>
            <w:tcW w:w="3147" w:type="dxa"/>
          </w:tcPr>
          <w:p w14:paraId="4A43AE27" w14:textId="7A988991" w:rsidR="008D6DD4" w:rsidRDefault="00B44043" w:rsidP="008D6DD4">
            <w:r>
              <w:t>?</w:t>
            </w:r>
          </w:p>
        </w:tc>
        <w:tc>
          <w:tcPr>
            <w:tcW w:w="2338" w:type="dxa"/>
          </w:tcPr>
          <w:p w14:paraId="217CE709" w14:textId="50D64379" w:rsidR="008D6DD4" w:rsidRDefault="00F60232" w:rsidP="008D6DD4">
            <w:r w:rsidRPr="00F60232">
              <w:t>yes/no</w:t>
            </w:r>
          </w:p>
        </w:tc>
      </w:tr>
    </w:tbl>
    <w:p w14:paraId="1A622B2C" w14:textId="77777777" w:rsidR="00500CB0" w:rsidRPr="00451F4E" w:rsidRDefault="00500CB0" w:rsidP="00500CB0"/>
    <w:p w14:paraId="431EF5D9" w14:textId="77777777" w:rsidR="00500CB0" w:rsidRDefault="00500CB0" w:rsidP="00500CB0"/>
    <w:p w14:paraId="15CA6EE2" w14:textId="77777777" w:rsidR="00500CB0" w:rsidRPr="00421D19" w:rsidRDefault="00500CB0" w:rsidP="00500CB0"/>
    <w:p w14:paraId="5AD3709C" w14:textId="099046A7" w:rsidR="00EE56B7" w:rsidRDefault="00EE56B7" w:rsidP="00EE56B7"/>
    <w:p w14:paraId="7EF3358D" w14:textId="77777777" w:rsidR="00842803" w:rsidRDefault="00842803" w:rsidP="00EE56B7"/>
    <w:p w14:paraId="7C93F73F" w14:textId="77777777" w:rsidR="00EE56B7" w:rsidRPr="00421D19" w:rsidRDefault="00EE56B7" w:rsidP="00EE56B7"/>
    <w:p w14:paraId="583C63A0" w14:textId="4B1BACEA" w:rsidR="00D20D2A" w:rsidRDefault="00D20D2A" w:rsidP="00D20D2A">
      <w:pPr>
        <w:pStyle w:val="Heading1"/>
        <w:rPr>
          <w:b/>
          <w:bCs/>
        </w:rPr>
      </w:pPr>
      <w:bookmarkStart w:id="41" w:name="_Toc49801924"/>
      <w:r>
        <w:rPr>
          <w:b/>
          <w:bCs/>
        </w:rPr>
        <w:lastRenderedPageBreak/>
        <w:t>Raw Materials</w:t>
      </w:r>
      <w:bookmarkEnd w:id="41"/>
    </w:p>
    <w:p w14:paraId="1FC6DD19" w14:textId="1CD141B7" w:rsidR="00D20D2A" w:rsidRDefault="00842803" w:rsidP="00D20D2A">
      <w:pPr>
        <w:pStyle w:val="Heading2"/>
      </w:pPr>
      <w:bookmarkStart w:id="42" w:name="_Toc49801925"/>
      <w:r>
        <w:t>Raw Material Inventory File</w:t>
      </w:r>
      <w:r w:rsidR="00D20D2A">
        <w:t xml:space="preserve"> Field Definitions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864"/>
        <w:gridCol w:w="2431"/>
        <w:gridCol w:w="1229"/>
        <w:gridCol w:w="2515"/>
      </w:tblGrid>
      <w:tr w:rsidR="00B14EBB" w:rsidRPr="00421D19" w14:paraId="61007F08" w14:textId="77777777" w:rsidTr="00F60232">
        <w:tc>
          <w:tcPr>
            <w:tcW w:w="1311" w:type="dxa"/>
          </w:tcPr>
          <w:p w14:paraId="2B1CD81B" w14:textId="77777777" w:rsidR="00B14EBB" w:rsidRPr="00421D19" w:rsidRDefault="00B14EBB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1864" w:type="dxa"/>
          </w:tcPr>
          <w:p w14:paraId="0C9B5D5A" w14:textId="77777777" w:rsidR="00B14EBB" w:rsidRPr="00421D19" w:rsidRDefault="00B14EBB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2431" w:type="dxa"/>
          </w:tcPr>
          <w:p w14:paraId="3F58FB7F" w14:textId="329A5F55" w:rsidR="00B14EBB" w:rsidRPr="00421D19" w:rsidRDefault="00B14EBB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Data Type</w:t>
            </w:r>
          </w:p>
        </w:tc>
        <w:tc>
          <w:tcPr>
            <w:tcW w:w="1229" w:type="dxa"/>
          </w:tcPr>
          <w:p w14:paraId="29D3188D" w14:textId="22B029F8" w:rsidR="00B14EBB" w:rsidRPr="00421D19" w:rsidRDefault="00B14EBB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Flags</w:t>
            </w:r>
          </w:p>
        </w:tc>
        <w:tc>
          <w:tcPr>
            <w:tcW w:w="2515" w:type="dxa"/>
          </w:tcPr>
          <w:p w14:paraId="53B4FAA5" w14:textId="627E7ECB" w:rsidR="00B14EBB" w:rsidRPr="00421D19" w:rsidRDefault="00B14EBB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1693F66A" w14:textId="77777777" w:rsidTr="00F60232">
        <w:trPr>
          <w:trHeight w:val="377"/>
        </w:trPr>
        <w:tc>
          <w:tcPr>
            <w:tcW w:w="1311" w:type="dxa"/>
          </w:tcPr>
          <w:p w14:paraId="6B162FBE" w14:textId="16DB0152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4D32840F" w14:textId="34C6958B" w:rsidR="00B14EBB" w:rsidRDefault="00F60232" w:rsidP="00B14EBB">
            <w:r>
              <w:t>alloc</w:t>
            </w:r>
          </w:p>
        </w:tc>
        <w:tc>
          <w:tcPr>
            <w:tcW w:w="2431" w:type="dxa"/>
          </w:tcPr>
          <w:p w14:paraId="26010CFE" w14:textId="1EB2E47A" w:rsidR="00B14EBB" w:rsidRDefault="00F60232" w:rsidP="00B14EBB">
            <w:r>
              <w:t>logi</w:t>
            </w:r>
          </w:p>
        </w:tc>
        <w:tc>
          <w:tcPr>
            <w:tcW w:w="1229" w:type="dxa"/>
          </w:tcPr>
          <w:p w14:paraId="1495F2BC" w14:textId="77777777" w:rsidR="00B14EBB" w:rsidRDefault="00B14EBB" w:rsidP="00B14EBB"/>
        </w:tc>
        <w:tc>
          <w:tcPr>
            <w:tcW w:w="2515" w:type="dxa"/>
          </w:tcPr>
          <w:p w14:paraId="115C2213" w14:textId="754702B0" w:rsidR="00B14EBB" w:rsidRDefault="00F60232" w:rsidP="00B14EBB">
            <w:r w:rsidRPr="00F60232">
              <w:t>Yes/No</w:t>
            </w:r>
          </w:p>
        </w:tc>
      </w:tr>
      <w:tr w:rsidR="00B14EBB" w14:paraId="1DE166CA" w14:textId="77777777" w:rsidTr="00F60232">
        <w:trPr>
          <w:trHeight w:val="350"/>
        </w:trPr>
        <w:tc>
          <w:tcPr>
            <w:tcW w:w="1311" w:type="dxa"/>
          </w:tcPr>
          <w:p w14:paraId="45610D3C" w14:textId="0A6988DE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374590A3" w14:textId="241E70E5" w:rsidR="00B14EBB" w:rsidRDefault="00F60232" w:rsidP="00B14EBB">
            <w:r>
              <w:t>avg-cost</w:t>
            </w:r>
          </w:p>
        </w:tc>
        <w:tc>
          <w:tcPr>
            <w:tcW w:w="2431" w:type="dxa"/>
          </w:tcPr>
          <w:p w14:paraId="02CA8EE4" w14:textId="5417F620" w:rsidR="00B14EBB" w:rsidRDefault="00F60232" w:rsidP="00B14EBB">
            <w:r>
              <w:t>deci-4</w:t>
            </w:r>
          </w:p>
        </w:tc>
        <w:tc>
          <w:tcPr>
            <w:tcW w:w="1229" w:type="dxa"/>
          </w:tcPr>
          <w:p w14:paraId="77BBA8FE" w14:textId="73E9F63C" w:rsidR="00B14EBB" w:rsidRDefault="00F60232" w:rsidP="00B14EBB">
            <w:r>
              <w:t>m</w:t>
            </w:r>
          </w:p>
        </w:tc>
        <w:tc>
          <w:tcPr>
            <w:tcW w:w="2515" w:type="dxa"/>
          </w:tcPr>
          <w:p w14:paraId="2FD873DB" w14:textId="6DCA2864" w:rsidR="00B14EBB" w:rsidRDefault="00F60232" w:rsidP="00B14EBB">
            <w:r w:rsidRPr="00F60232">
              <w:t>&gt;&gt;&gt;,&gt;&gt;9.9999</w:t>
            </w:r>
          </w:p>
        </w:tc>
      </w:tr>
      <w:tr w:rsidR="00B14EBB" w14:paraId="49A7F31C" w14:textId="77777777" w:rsidTr="00F60232">
        <w:trPr>
          <w:trHeight w:val="350"/>
        </w:trPr>
        <w:tc>
          <w:tcPr>
            <w:tcW w:w="1311" w:type="dxa"/>
          </w:tcPr>
          <w:p w14:paraId="6B310FC6" w14:textId="5E50E0D8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54370834" w14:textId="1998C4ED" w:rsidR="00B14EBB" w:rsidRDefault="00F60232" w:rsidP="00B14EBB">
            <w:r>
              <w:t>avg-w</w:t>
            </w:r>
          </w:p>
        </w:tc>
        <w:tc>
          <w:tcPr>
            <w:tcW w:w="2431" w:type="dxa"/>
          </w:tcPr>
          <w:p w14:paraId="5E4294AC" w14:textId="4B501EAE" w:rsidR="00B14EBB" w:rsidRDefault="00F60232" w:rsidP="00B14EBB">
            <w:r>
              <w:t>deci-2</w:t>
            </w:r>
          </w:p>
        </w:tc>
        <w:tc>
          <w:tcPr>
            <w:tcW w:w="1229" w:type="dxa"/>
          </w:tcPr>
          <w:p w14:paraId="74CCE4B0" w14:textId="77777777" w:rsidR="00B14EBB" w:rsidRDefault="00B14EBB" w:rsidP="00B14EBB"/>
        </w:tc>
        <w:tc>
          <w:tcPr>
            <w:tcW w:w="2515" w:type="dxa"/>
          </w:tcPr>
          <w:p w14:paraId="3B4E65E6" w14:textId="100CA4DF" w:rsidR="00B14EBB" w:rsidRDefault="00F60232" w:rsidP="00B14EBB">
            <w:r w:rsidRPr="00F60232">
              <w:t>&gt;&gt;&gt;9.99</w:t>
            </w:r>
          </w:p>
        </w:tc>
      </w:tr>
      <w:tr w:rsidR="00B14EBB" w14:paraId="03D10799" w14:textId="77777777" w:rsidTr="00F60232">
        <w:trPr>
          <w:trHeight w:val="350"/>
        </w:trPr>
        <w:tc>
          <w:tcPr>
            <w:tcW w:w="1311" w:type="dxa"/>
          </w:tcPr>
          <w:p w14:paraId="4B2648BF" w14:textId="15C108D6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16C19D7B" w14:textId="72F3CBE0" w:rsidR="00B14EBB" w:rsidRDefault="00F60232" w:rsidP="00B14EBB">
            <w:r>
              <w:t>basis-w</w:t>
            </w:r>
          </w:p>
        </w:tc>
        <w:tc>
          <w:tcPr>
            <w:tcW w:w="2431" w:type="dxa"/>
          </w:tcPr>
          <w:p w14:paraId="1CC34636" w14:textId="66CEF021" w:rsidR="00B14EBB" w:rsidRDefault="00F60232" w:rsidP="00B14EBB">
            <w:r>
              <w:t>deci-3</w:t>
            </w:r>
          </w:p>
        </w:tc>
        <w:tc>
          <w:tcPr>
            <w:tcW w:w="1229" w:type="dxa"/>
          </w:tcPr>
          <w:p w14:paraId="63C2329E" w14:textId="77777777" w:rsidR="00B14EBB" w:rsidRDefault="00B14EBB" w:rsidP="00B14EBB"/>
        </w:tc>
        <w:tc>
          <w:tcPr>
            <w:tcW w:w="2515" w:type="dxa"/>
          </w:tcPr>
          <w:p w14:paraId="0A6946E2" w14:textId="65F37B37" w:rsidR="00B14EBB" w:rsidRDefault="00F60232" w:rsidP="00B14EBB">
            <w:r w:rsidRPr="00F60232">
              <w:t>&gt;&gt;9.99</w:t>
            </w:r>
          </w:p>
        </w:tc>
      </w:tr>
      <w:tr w:rsidR="00B14EBB" w14:paraId="6EDF3802" w14:textId="77777777" w:rsidTr="00F60232">
        <w:trPr>
          <w:trHeight w:val="350"/>
        </w:trPr>
        <w:tc>
          <w:tcPr>
            <w:tcW w:w="1311" w:type="dxa"/>
          </w:tcPr>
          <w:p w14:paraId="051D349B" w14:textId="3191F20C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4C77BE61" w14:textId="2FDC5EED" w:rsidR="00B14EBB" w:rsidRDefault="00F60232" w:rsidP="00B14EBB">
            <w:r>
              <w:t>beg-bal</w:t>
            </w:r>
          </w:p>
        </w:tc>
        <w:tc>
          <w:tcPr>
            <w:tcW w:w="2431" w:type="dxa"/>
          </w:tcPr>
          <w:p w14:paraId="28CF5F30" w14:textId="6A67D8A8" w:rsidR="00B14EBB" w:rsidRDefault="00F60232" w:rsidP="00B14EBB">
            <w:r>
              <w:t>deci-6</w:t>
            </w:r>
          </w:p>
        </w:tc>
        <w:tc>
          <w:tcPr>
            <w:tcW w:w="1229" w:type="dxa"/>
          </w:tcPr>
          <w:p w14:paraId="692C04C1" w14:textId="77777777" w:rsidR="00B14EBB" w:rsidRDefault="00B14EBB" w:rsidP="00B14EBB"/>
        </w:tc>
        <w:tc>
          <w:tcPr>
            <w:tcW w:w="2515" w:type="dxa"/>
          </w:tcPr>
          <w:p w14:paraId="36838702" w14:textId="165DAABC" w:rsidR="00B14EBB" w:rsidRDefault="00F60232" w:rsidP="00B14EBB">
            <w:r w:rsidRPr="00F60232">
              <w:t>&gt;&gt;&gt;,&gt;&gt;&gt;,&gt;&gt;9.9&lt;&lt;&lt;&lt;&lt;</w:t>
            </w:r>
          </w:p>
        </w:tc>
      </w:tr>
      <w:tr w:rsidR="00B14EBB" w14:paraId="3E4BCE32" w14:textId="77777777" w:rsidTr="00F60232">
        <w:trPr>
          <w:trHeight w:val="350"/>
        </w:trPr>
        <w:tc>
          <w:tcPr>
            <w:tcW w:w="1311" w:type="dxa"/>
          </w:tcPr>
          <w:p w14:paraId="04748E3B" w14:textId="54DE8B1D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06811753" w14:textId="2D7333C9" w:rsidR="00B14EBB" w:rsidRDefault="00F60232" w:rsidP="00B14EBB">
            <w:r>
              <w:t>beg-date</w:t>
            </w:r>
          </w:p>
        </w:tc>
        <w:tc>
          <w:tcPr>
            <w:tcW w:w="2431" w:type="dxa"/>
          </w:tcPr>
          <w:p w14:paraId="21686CDF" w14:textId="33C84262" w:rsidR="00B14EBB" w:rsidRDefault="00F60232" w:rsidP="00B14EBB">
            <w:r>
              <w:t>date</w:t>
            </w:r>
          </w:p>
        </w:tc>
        <w:tc>
          <w:tcPr>
            <w:tcW w:w="1229" w:type="dxa"/>
          </w:tcPr>
          <w:p w14:paraId="3D91BB1F" w14:textId="77777777" w:rsidR="00B14EBB" w:rsidRDefault="00B14EBB" w:rsidP="00B14EBB"/>
        </w:tc>
        <w:tc>
          <w:tcPr>
            <w:tcW w:w="2515" w:type="dxa"/>
          </w:tcPr>
          <w:p w14:paraId="3E2576D0" w14:textId="4532875D" w:rsidR="00B14EBB" w:rsidRDefault="00F60232" w:rsidP="00B14EBB">
            <w:r w:rsidRPr="00F60232">
              <w:t>99/99/9999</w:t>
            </w:r>
          </w:p>
        </w:tc>
      </w:tr>
      <w:tr w:rsidR="00B14EBB" w14:paraId="4F1FFCC5" w14:textId="77777777" w:rsidTr="00F60232">
        <w:trPr>
          <w:trHeight w:val="350"/>
        </w:trPr>
        <w:tc>
          <w:tcPr>
            <w:tcW w:w="1311" w:type="dxa"/>
          </w:tcPr>
          <w:p w14:paraId="7D323CB0" w14:textId="2287FCE5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0B4F14B1" w14:textId="69E21987" w:rsidR="00B14EBB" w:rsidRDefault="00F60232" w:rsidP="00B14EBB">
            <w:r>
              <w:t>box-case</w:t>
            </w:r>
          </w:p>
        </w:tc>
        <w:tc>
          <w:tcPr>
            <w:tcW w:w="2431" w:type="dxa"/>
          </w:tcPr>
          <w:p w14:paraId="73D97B60" w14:textId="18563E15" w:rsidR="00B14EBB" w:rsidRDefault="00F60232" w:rsidP="00B14EBB">
            <w:r>
              <w:t>inte</w:t>
            </w:r>
          </w:p>
        </w:tc>
        <w:tc>
          <w:tcPr>
            <w:tcW w:w="1229" w:type="dxa"/>
          </w:tcPr>
          <w:p w14:paraId="7A484991" w14:textId="77777777" w:rsidR="00B14EBB" w:rsidRDefault="00B14EBB" w:rsidP="00B14EBB"/>
        </w:tc>
        <w:tc>
          <w:tcPr>
            <w:tcW w:w="2515" w:type="dxa"/>
          </w:tcPr>
          <w:p w14:paraId="795F111A" w14:textId="09A5BA70" w:rsidR="00B14EBB" w:rsidRDefault="00F60232" w:rsidP="00B14EBB">
            <w:r w:rsidRPr="00F60232">
              <w:t>&gt;&gt;&gt;&gt;9</w:t>
            </w:r>
          </w:p>
        </w:tc>
      </w:tr>
      <w:tr w:rsidR="00B14EBB" w14:paraId="708FBE5F" w14:textId="77777777" w:rsidTr="00F60232">
        <w:trPr>
          <w:trHeight w:val="350"/>
        </w:trPr>
        <w:tc>
          <w:tcPr>
            <w:tcW w:w="1311" w:type="dxa"/>
          </w:tcPr>
          <w:p w14:paraId="1930E1D1" w14:textId="7C5BB983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0353D703" w14:textId="0E8CB1FD" w:rsidR="00B14EBB" w:rsidRDefault="00F60232" w:rsidP="00B14EBB">
            <w:r>
              <w:t>cal</w:t>
            </w:r>
          </w:p>
        </w:tc>
        <w:tc>
          <w:tcPr>
            <w:tcW w:w="2431" w:type="dxa"/>
          </w:tcPr>
          <w:p w14:paraId="426C3786" w14:textId="2C920C0D" w:rsidR="00B14EBB" w:rsidRDefault="00F60232" w:rsidP="00B14EBB">
            <w:r>
              <w:t>deci-5</w:t>
            </w:r>
          </w:p>
        </w:tc>
        <w:tc>
          <w:tcPr>
            <w:tcW w:w="1229" w:type="dxa"/>
          </w:tcPr>
          <w:p w14:paraId="73E0C592" w14:textId="77777777" w:rsidR="00B14EBB" w:rsidRDefault="00B14EBB" w:rsidP="00B14EBB"/>
        </w:tc>
        <w:tc>
          <w:tcPr>
            <w:tcW w:w="2515" w:type="dxa"/>
          </w:tcPr>
          <w:p w14:paraId="4C9AFAAE" w14:textId="1037E480" w:rsidR="00B14EBB" w:rsidRDefault="00F60232" w:rsidP="00B14EBB">
            <w:r w:rsidRPr="00F60232">
              <w:t>9.99999</w:t>
            </w:r>
          </w:p>
        </w:tc>
      </w:tr>
      <w:tr w:rsidR="00B14EBB" w14:paraId="42475616" w14:textId="77777777" w:rsidTr="00F60232">
        <w:trPr>
          <w:trHeight w:val="350"/>
        </w:trPr>
        <w:tc>
          <w:tcPr>
            <w:tcW w:w="1311" w:type="dxa"/>
          </w:tcPr>
          <w:p w14:paraId="5587488F" w14:textId="312BB3FE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41F76E24" w14:textId="18003504" w:rsidR="00B14EBB" w:rsidRDefault="00F60232" w:rsidP="00B14EBB">
            <w:r>
              <w:t>case-d</w:t>
            </w:r>
          </w:p>
        </w:tc>
        <w:tc>
          <w:tcPr>
            <w:tcW w:w="2431" w:type="dxa"/>
          </w:tcPr>
          <w:p w14:paraId="4C492CE6" w14:textId="3541736D" w:rsidR="00B14EBB" w:rsidRDefault="00F60232" w:rsidP="00B14EBB">
            <w:r>
              <w:t>deci-4</w:t>
            </w:r>
          </w:p>
        </w:tc>
        <w:tc>
          <w:tcPr>
            <w:tcW w:w="1229" w:type="dxa"/>
          </w:tcPr>
          <w:p w14:paraId="0C21E58D" w14:textId="77777777" w:rsidR="00B14EBB" w:rsidRDefault="00B14EBB" w:rsidP="00B14EBB"/>
        </w:tc>
        <w:tc>
          <w:tcPr>
            <w:tcW w:w="2515" w:type="dxa"/>
          </w:tcPr>
          <w:p w14:paraId="2E4C5AE2" w14:textId="76662C53" w:rsidR="00B14EBB" w:rsidRDefault="00F60232" w:rsidP="00B14EBB">
            <w:r w:rsidRPr="00F60232">
              <w:t>&gt;9.9999</w:t>
            </w:r>
          </w:p>
        </w:tc>
      </w:tr>
      <w:tr w:rsidR="00B14EBB" w14:paraId="6C38C2E9" w14:textId="77777777" w:rsidTr="00F60232">
        <w:trPr>
          <w:trHeight w:val="350"/>
        </w:trPr>
        <w:tc>
          <w:tcPr>
            <w:tcW w:w="1311" w:type="dxa"/>
          </w:tcPr>
          <w:p w14:paraId="45BE567E" w14:textId="76699B37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32090B12" w14:textId="7A95FDF7" w:rsidR="00B14EBB" w:rsidRDefault="00F60232" w:rsidP="00B14EBB">
            <w:r>
              <w:t>case-l</w:t>
            </w:r>
          </w:p>
        </w:tc>
        <w:tc>
          <w:tcPr>
            <w:tcW w:w="2431" w:type="dxa"/>
          </w:tcPr>
          <w:p w14:paraId="1FFA8F94" w14:textId="0490F1CD" w:rsidR="00B14EBB" w:rsidRDefault="00F60232" w:rsidP="00B14EBB">
            <w:r>
              <w:t>deci-4</w:t>
            </w:r>
          </w:p>
        </w:tc>
        <w:tc>
          <w:tcPr>
            <w:tcW w:w="1229" w:type="dxa"/>
          </w:tcPr>
          <w:p w14:paraId="662F77D3" w14:textId="77777777" w:rsidR="00B14EBB" w:rsidRDefault="00B14EBB" w:rsidP="00B14EBB"/>
        </w:tc>
        <w:tc>
          <w:tcPr>
            <w:tcW w:w="2515" w:type="dxa"/>
          </w:tcPr>
          <w:p w14:paraId="6A62D2AA" w14:textId="0F8FBECC" w:rsidR="00B14EBB" w:rsidRDefault="00F60232" w:rsidP="00B14EBB">
            <w:r w:rsidRPr="00F60232">
              <w:t>&gt;9.9999</w:t>
            </w:r>
          </w:p>
        </w:tc>
      </w:tr>
      <w:tr w:rsidR="00B14EBB" w14:paraId="6F6E5F0E" w14:textId="77777777" w:rsidTr="00F60232">
        <w:trPr>
          <w:trHeight w:val="350"/>
        </w:trPr>
        <w:tc>
          <w:tcPr>
            <w:tcW w:w="1311" w:type="dxa"/>
          </w:tcPr>
          <w:p w14:paraId="589A47D9" w14:textId="2A70C2D4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31C33C8E" w14:textId="4AFE270D" w:rsidR="00B14EBB" w:rsidRDefault="00F60232" w:rsidP="00B14EBB">
            <w:r>
              <w:t>case-pall</w:t>
            </w:r>
          </w:p>
        </w:tc>
        <w:tc>
          <w:tcPr>
            <w:tcW w:w="2431" w:type="dxa"/>
          </w:tcPr>
          <w:p w14:paraId="29F6DC91" w14:textId="444DDFD5" w:rsidR="00B14EBB" w:rsidRDefault="00F60232" w:rsidP="00B14EBB">
            <w:r>
              <w:t>inte</w:t>
            </w:r>
          </w:p>
        </w:tc>
        <w:tc>
          <w:tcPr>
            <w:tcW w:w="1229" w:type="dxa"/>
          </w:tcPr>
          <w:p w14:paraId="24368EF0" w14:textId="77777777" w:rsidR="00B14EBB" w:rsidRDefault="00B14EBB" w:rsidP="00B14EBB"/>
        </w:tc>
        <w:tc>
          <w:tcPr>
            <w:tcW w:w="2515" w:type="dxa"/>
          </w:tcPr>
          <w:p w14:paraId="7E787D5D" w14:textId="49415919" w:rsidR="00B14EBB" w:rsidRDefault="00F60232" w:rsidP="00B14EBB">
            <w:r w:rsidRPr="00F60232">
              <w:t>&gt;&gt;&gt;9</w:t>
            </w:r>
          </w:p>
        </w:tc>
      </w:tr>
      <w:tr w:rsidR="00B14EBB" w14:paraId="22C208E5" w14:textId="77777777" w:rsidTr="00F60232">
        <w:trPr>
          <w:trHeight w:val="350"/>
        </w:trPr>
        <w:tc>
          <w:tcPr>
            <w:tcW w:w="1311" w:type="dxa"/>
          </w:tcPr>
          <w:p w14:paraId="7841891A" w14:textId="670718D8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0535B5BE" w14:textId="01BDDFEB" w:rsidR="00B14EBB" w:rsidRDefault="00F60232" w:rsidP="00B14EBB">
            <w:r>
              <w:t>case-w</w:t>
            </w:r>
          </w:p>
        </w:tc>
        <w:tc>
          <w:tcPr>
            <w:tcW w:w="2431" w:type="dxa"/>
          </w:tcPr>
          <w:p w14:paraId="7889E0E8" w14:textId="1E9D5226" w:rsidR="00B14EBB" w:rsidRDefault="00F60232" w:rsidP="00B14EBB">
            <w:r>
              <w:t>deci-4</w:t>
            </w:r>
          </w:p>
        </w:tc>
        <w:tc>
          <w:tcPr>
            <w:tcW w:w="1229" w:type="dxa"/>
          </w:tcPr>
          <w:p w14:paraId="5F310F1B" w14:textId="77777777" w:rsidR="00B14EBB" w:rsidRDefault="00B14EBB" w:rsidP="00B14EBB"/>
        </w:tc>
        <w:tc>
          <w:tcPr>
            <w:tcW w:w="2515" w:type="dxa"/>
          </w:tcPr>
          <w:p w14:paraId="5C862EE6" w14:textId="149025C2" w:rsidR="00B14EBB" w:rsidRDefault="00F60232" w:rsidP="00B14EBB">
            <w:r w:rsidRPr="00F60232">
              <w:t>&gt;9.9999</w:t>
            </w:r>
          </w:p>
        </w:tc>
      </w:tr>
      <w:tr w:rsidR="00B14EBB" w14:paraId="5C0E33A3" w14:textId="77777777" w:rsidTr="00F60232">
        <w:trPr>
          <w:trHeight w:val="350"/>
        </w:trPr>
        <w:tc>
          <w:tcPr>
            <w:tcW w:w="1311" w:type="dxa"/>
          </w:tcPr>
          <w:p w14:paraId="08DBFCC8" w14:textId="3D811172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7A7D31FC" w14:textId="34622628" w:rsidR="00B14EBB" w:rsidRDefault="00F60232" w:rsidP="00B14EBB">
            <w:r>
              <w:t>cc-code</w:t>
            </w:r>
          </w:p>
        </w:tc>
        <w:tc>
          <w:tcPr>
            <w:tcW w:w="2431" w:type="dxa"/>
          </w:tcPr>
          <w:p w14:paraId="2FF38CA1" w14:textId="79DBA592" w:rsidR="00B14EBB" w:rsidRDefault="00F60232" w:rsidP="00B14EBB">
            <w:r>
              <w:t>char</w:t>
            </w:r>
          </w:p>
        </w:tc>
        <w:tc>
          <w:tcPr>
            <w:tcW w:w="1229" w:type="dxa"/>
          </w:tcPr>
          <w:p w14:paraId="1B87EB54" w14:textId="77777777" w:rsidR="00B14EBB" w:rsidRDefault="00B14EBB" w:rsidP="00B14EBB"/>
        </w:tc>
        <w:tc>
          <w:tcPr>
            <w:tcW w:w="2515" w:type="dxa"/>
          </w:tcPr>
          <w:p w14:paraId="2D66CE89" w14:textId="58172071" w:rsidR="00B14EBB" w:rsidRDefault="00F60232" w:rsidP="00B14EBB">
            <w:r>
              <w:t>XX</w:t>
            </w:r>
          </w:p>
        </w:tc>
      </w:tr>
      <w:tr w:rsidR="00B14EBB" w14:paraId="72382662" w14:textId="77777777" w:rsidTr="00F60232">
        <w:trPr>
          <w:trHeight w:val="350"/>
        </w:trPr>
        <w:tc>
          <w:tcPr>
            <w:tcW w:w="1311" w:type="dxa"/>
          </w:tcPr>
          <w:p w14:paraId="27DFD433" w14:textId="2756F22D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50DC7627" w14:textId="782EE2EB" w:rsidR="00B14EBB" w:rsidRDefault="00F60232" w:rsidP="00B14EBB">
            <w:r>
              <w:t>color-1</w:t>
            </w:r>
          </w:p>
        </w:tc>
        <w:tc>
          <w:tcPr>
            <w:tcW w:w="2431" w:type="dxa"/>
          </w:tcPr>
          <w:p w14:paraId="34AD96E7" w14:textId="556174FF" w:rsidR="00B14EBB" w:rsidRDefault="00F60232" w:rsidP="00B14EBB">
            <w:r>
              <w:t>char</w:t>
            </w:r>
          </w:p>
        </w:tc>
        <w:tc>
          <w:tcPr>
            <w:tcW w:w="1229" w:type="dxa"/>
          </w:tcPr>
          <w:p w14:paraId="027CC6C6" w14:textId="77777777" w:rsidR="00B14EBB" w:rsidRDefault="00B14EBB" w:rsidP="00B14EBB"/>
        </w:tc>
        <w:tc>
          <w:tcPr>
            <w:tcW w:w="2515" w:type="dxa"/>
          </w:tcPr>
          <w:p w14:paraId="0282E281" w14:textId="26D7EA6D" w:rsidR="00B14EBB" w:rsidRDefault="00F60232" w:rsidP="00B14EBB">
            <w:r w:rsidRPr="00F60232">
              <w:t>x(15)</w:t>
            </w:r>
          </w:p>
        </w:tc>
      </w:tr>
      <w:tr w:rsidR="00B14EBB" w14:paraId="6E56A8D6" w14:textId="77777777" w:rsidTr="00F60232">
        <w:trPr>
          <w:trHeight w:val="350"/>
        </w:trPr>
        <w:tc>
          <w:tcPr>
            <w:tcW w:w="1311" w:type="dxa"/>
          </w:tcPr>
          <w:p w14:paraId="6F256E4B" w14:textId="7BB31CFA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0A052B5C" w14:textId="1F2F9262" w:rsidR="00B14EBB" w:rsidRDefault="00F60232" w:rsidP="00B14EBB">
            <w:r>
              <w:t>company</w:t>
            </w:r>
          </w:p>
        </w:tc>
        <w:tc>
          <w:tcPr>
            <w:tcW w:w="2431" w:type="dxa"/>
          </w:tcPr>
          <w:p w14:paraId="035D227F" w14:textId="1AD0B403" w:rsidR="00B14EBB" w:rsidRDefault="00F60232" w:rsidP="00B14EBB">
            <w:r>
              <w:t>char</w:t>
            </w:r>
          </w:p>
        </w:tc>
        <w:tc>
          <w:tcPr>
            <w:tcW w:w="1229" w:type="dxa"/>
          </w:tcPr>
          <w:p w14:paraId="0E6D2FB8" w14:textId="7CDD6004" w:rsidR="00B14EBB" w:rsidRDefault="00F60232" w:rsidP="00B14EBB">
            <w:r>
              <w:t>im</w:t>
            </w:r>
          </w:p>
        </w:tc>
        <w:tc>
          <w:tcPr>
            <w:tcW w:w="2515" w:type="dxa"/>
          </w:tcPr>
          <w:p w14:paraId="27010CD9" w14:textId="396040B0" w:rsidR="00B14EBB" w:rsidRDefault="00F60232" w:rsidP="00B14EBB">
            <w:r w:rsidRPr="00F60232">
              <w:t>x(</w:t>
            </w:r>
            <w:r>
              <w:t>3</w:t>
            </w:r>
            <w:r w:rsidRPr="00F60232">
              <w:t>)</w:t>
            </w:r>
          </w:p>
        </w:tc>
      </w:tr>
      <w:tr w:rsidR="00B14EBB" w14:paraId="7292E281" w14:textId="77777777" w:rsidTr="00F60232">
        <w:trPr>
          <w:trHeight w:val="350"/>
        </w:trPr>
        <w:tc>
          <w:tcPr>
            <w:tcW w:w="1311" w:type="dxa"/>
          </w:tcPr>
          <w:p w14:paraId="0D9808F0" w14:textId="38AA96E4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1C9BA7F2" w14:textId="50078E8F" w:rsidR="00B14EBB" w:rsidRDefault="00F60232" w:rsidP="00B14EBB">
            <w:r>
              <w:t>cost-type</w:t>
            </w:r>
          </w:p>
        </w:tc>
        <w:tc>
          <w:tcPr>
            <w:tcW w:w="2431" w:type="dxa"/>
          </w:tcPr>
          <w:p w14:paraId="1A86B0B4" w14:textId="7AA29AA6" w:rsidR="00B14EBB" w:rsidRDefault="00F60232" w:rsidP="00B14EBB">
            <w:r>
              <w:t>char</w:t>
            </w:r>
          </w:p>
        </w:tc>
        <w:tc>
          <w:tcPr>
            <w:tcW w:w="1229" w:type="dxa"/>
          </w:tcPr>
          <w:p w14:paraId="750F2306" w14:textId="77777777" w:rsidR="00B14EBB" w:rsidRDefault="00B14EBB" w:rsidP="00B14EBB"/>
        </w:tc>
        <w:tc>
          <w:tcPr>
            <w:tcW w:w="2515" w:type="dxa"/>
          </w:tcPr>
          <w:p w14:paraId="3C35AF4D" w14:textId="3C56AA0F" w:rsidR="00B14EBB" w:rsidRDefault="00F60232" w:rsidP="00B14EBB">
            <w:r>
              <w:t>XXX</w:t>
            </w:r>
          </w:p>
        </w:tc>
      </w:tr>
      <w:tr w:rsidR="00B14EBB" w14:paraId="4D16B020" w14:textId="77777777" w:rsidTr="00F60232">
        <w:trPr>
          <w:trHeight w:val="350"/>
        </w:trPr>
        <w:tc>
          <w:tcPr>
            <w:tcW w:w="1311" w:type="dxa"/>
          </w:tcPr>
          <w:p w14:paraId="08085E49" w14:textId="4DF3D221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4415CDE4" w14:textId="7A52DE33" w:rsidR="00B14EBB" w:rsidRDefault="00F60232" w:rsidP="00B14EBB">
            <w:r>
              <w:t>cons-uom</w:t>
            </w:r>
          </w:p>
        </w:tc>
        <w:tc>
          <w:tcPr>
            <w:tcW w:w="2431" w:type="dxa"/>
          </w:tcPr>
          <w:p w14:paraId="13888696" w14:textId="4F4420BE" w:rsidR="00B14EBB" w:rsidRDefault="00F60232" w:rsidP="00B14EBB">
            <w:r>
              <w:t>char</w:t>
            </w:r>
          </w:p>
        </w:tc>
        <w:tc>
          <w:tcPr>
            <w:tcW w:w="1229" w:type="dxa"/>
          </w:tcPr>
          <w:p w14:paraId="322698E6" w14:textId="53B9808C" w:rsidR="00B14EBB" w:rsidRDefault="00F60232" w:rsidP="00B14EBB">
            <w:r>
              <w:t>m</w:t>
            </w:r>
          </w:p>
        </w:tc>
        <w:tc>
          <w:tcPr>
            <w:tcW w:w="2515" w:type="dxa"/>
          </w:tcPr>
          <w:p w14:paraId="779FEB66" w14:textId="7EA43F20" w:rsidR="00B14EBB" w:rsidRDefault="00F60232" w:rsidP="00B14EBB">
            <w:r w:rsidRPr="00F60232">
              <w:t>x(</w:t>
            </w:r>
            <w:r>
              <w:t>3</w:t>
            </w:r>
            <w:r w:rsidRPr="00F60232">
              <w:t>)</w:t>
            </w:r>
          </w:p>
        </w:tc>
      </w:tr>
      <w:tr w:rsidR="00B14EBB" w14:paraId="0C407711" w14:textId="77777777" w:rsidTr="00F60232">
        <w:trPr>
          <w:trHeight w:val="350"/>
        </w:trPr>
        <w:tc>
          <w:tcPr>
            <w:tcW w:w="1311" w:type="dxa"/>
          </w:tcPr>
          <w:p w14:paraId="7A6F9011" w14:textId="7AB20700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24F6D137" w14:textId="2C14EA6D" w:rsidR="00B14EBB" w:rsidRDefault="00F60232" w:rsidP="00B14EBB">
            <w:r>
              <w:t>cons-w-uom</w:t>
            </w:r>
          </w:p>
        </w:tc>
        <w:tc>
          <w:tcPr>
            <w:tcW w:w="2431" w:type="dxa"/>
          </w:tcPr>
          <w:p w14:paraId="2BC4FA55" w14:textId="556ABF03" w:rsidR="00B14EBB" w:rsidRDefault="00F60232" w:rsidP="00B14EBB">
            <w:r>
              <w:t>deci-4</w:t>
            </w:r>
          </w:p>
        </w:tc>
        <w:tc>
          <w:tcPr>
            <w:tcW w:w="1229" w:type="dxa"/>
          </w:tcPr>
          <w:p w14:paraId="47FD17AF" w14:textId="77777777" w:rsidR="00B14EBB" w:rsidRDefault="00B14EBB" w:rsidP="00B14EBB"/>
        </w:tc>
        <w:tc>
          <w:tcPr>
            <w:tcW w:w="2515" w:type="dxa"/>
          </w:tcPr>
          <w:p w14:paraId="3EC45011" w14:textId="65CCA4F6" w:rsidR="00B14EBB" w:rsidRDefault="00F60232" w:rsidP="00B14EBB">
            <w:r w:rsidRPr="00F60232">
              <w:t>&gt;&gt;,&gt;&gt;9.9999</w:t>
            </w:r>
          </w:p>
        </w:tc>
      </w:tr>
      <w:tr w:rsidR="00B14EBB" w14:paraId="3C03CF66" w14:textId="77777777" w:rsidTr="00F60232">
        <w:trPr>
          <w:trHeight w:val="350"/>
        </w:trPr>
        <w:tc>
          <w:tcPr>
            <w:tcW w:w="1311" w:type="dxa"/>
          </w:tcPr>
          <w:p w14:paraId="20248751" w14:textId="5B80B30C" w:rsidR="00B14EBB" w:rsidRDefault="00B14EBB" w:rsidP="00B14EBB">
            <w:r w:rsidRPr="00922B19">
              <w:t>item</w:t>
            </w:r>
          </w:p>
        </w:tc>
        <w:tc>
          <w:tcPr>
            <w:tcW w:w="1864" w:type="dxa"/>
          </w:tcPr>
          <w:p w14:paraId="3467F47C" w14:textId="2AF502B3" w:rsidR="00B14EBB" w:rsidRDefault="00F60232" w:rsidP="00B14EBB">
            <w:r>
              <w:t>cust-no</w:t>
            </w:r>
          </w:p>
        </w:tc>
        <w:tc>
          <w:tcPr>
            <w:tcW w:w="2431" w:type="dxa"/>
          </w:tcPr>
          <w:p w14:paraId="131B0C85" w14:textId="28C95872" w:rsidR="00B14EBB" w:rsidRDefault="00F60232" w:rsidP="00B14EBB">
            <w:r>
              <w:t>char</w:t>
            </w:r>
          </w:p>
        </w:tc>
        <w:tc>
          <w:tcPr>
            <w:tcW w:w="1229" w:type="dxa"/>
          </w:tcPr>
          <w:p w14:paraId="4B79E535" w14:textId="2EEF0798" w:rsidR="00B14EBB" w:rsidRDefault="00F60232" w:rsidP="00B14EBB">
            <w:r>
              <w:t>im</w:t>
            </w:r>
          </w:p>
        </w:tc>
        <w:tc>
          <w:tcPr>
            <w:tcW w:w="2515" w:type="dxa"/>
          </w:tcPr>
          <w:p w14:paraId="0FBC0B22" w14:textId="712083CE" w:rsidR="00B14EBB" w:rsidRDefault="00F60232" w:rsidP="00B14EBB">
            <w:r w:rsidRPr="00F60232">
              <w:t>x(8)</w:t>
            </w:r>
          </w:p>
        </w:tc>
      </w:tr>
      <w:tr w:rsidR="0012468B" w14:paraId="02D53BD0" w14:textId="77777777" w:rsidTr="00F60232">
        <w:trPr>
          <w:trHeight w:val="350"/>
        </w:trPr>
        <w:tc>
          <w:tcPr>
            <w:tcW w:w="1311" w:type="dxa"/>
          </w:tcPr>
          <w:p w14:paraId="793850CC" w14:textId="062164FC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00808CA9" w14:textId="25632069" w:rsidR="0012468B" w:rsidRDefault="0012468B" w:rsidP="0012468B">
            <w:r>
              <w:t>density</w:t>
            </w:r>
          </w:p>
        </w:tc>
        <w:tc>
          <w:tcPr>
            <w:tcW w:w="2431" w:type="dxa"/>
          </w:tcPr>
          <w:p w14:paraId="5EA0EE42" w14:textId="66DF31DC" w:rsidR="0012468B" w:rsidRDefault="0012468B" w:rsidP="0012468B">
            <w:r>
              <w:t>deci-5</w:t>
            </w:r>
          </w:p>
        </w:tc>
        <w:tc>
          <w:tcPr>
            <w:tcW w:w="1229" w:type="dxa"/>
          </w:tcPr>
          <w:p w14:paraId="260CB94B" w14:textId="77777777" w:rsidR="0012468B" w:rsidRDefault="0012468B" w:rsidP="0012468B"/>
        </w:tc>
        <w:tc>
          <w:tcPr>
            <w:tcW w:w="2515" w:type="dxa"/>
          </w:tcPr>
          <w:p w14:paraId="5EE14307" w14:textId="1B88BD56" w:rsidR="0012468B" w:rsidRDefault="0012468B" w:rsidP="0012468B">
            <w:r w:rsidRPr="00F60232">
              <w:t>&gt;&gt;,&gt;&gt;9.99&lt;&lt;&lt;</w:t>
            </w:r>
          </w:p>
        </w:tc>
      </w:tr>
      <w:tr w:rsidR="0012468B" w14:paraId="7E834020" w14:textId="77777777" w:rsidTr="00F60232">
        <w:trPr>
          <w:trHeight w:val="350"/>
        </w:trPr>
        <w:tc>
          <w:tcPr>
            <w:tcW w:w="1311" w:type="dxa"/>
          </w:tcPr>
          <w:p w14:paraId="49644CFD" w14:textId="0FFE157D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27EA691F" w14:textId="0FE396DA" w:rsidR="0012468B" w:rsidRDefault="0012468B" w:rsidP="0012468B">
            <w:r>
              <w:t>dept-name</w:t>
            </w:r>
          </w:p>
        </w:tc>
        <w:tc>
          <w:tcPr>
            <w:tcW w:w="2431" w:type="dxa"/>
          </w:tcPr>
          <w:p w14:paraId="66CF8142" w14:textId="291EE537" w:rsidR="0012468B" w:rsidRDefault="0012468B" w:rsidP="0012468B">
            <w:r>
              <w:t>char[10]</w:t>
            </w:r>
          </w:p>
        </w:tc>
        <w:tc>
          <w:tcPr>
            <w:tcW w:w="1229" w:type="dxa"/>
          </w:tcPr>
          <w:p w14:paraId="50C165B1" w14:textId="77777777" w:rsidR="0012468B" w:rsidRDefault="0012468B" w:rsidP="0012468B"/>
        </w:tc>
        <w:tc>
          <w:tcPr>
            <w:tcW w:w="2515" w:type="dxa"/>
          </w:tcPr>
          <w:p w14:paraId="419EA741" w14:textId="214C356A" w:rsidR="0012468B" w:rsidRDefault="0012468B" w:rsidP="0012468B">
            <w:r w:rsidRPr="00F60232">
              <w:t>x(2)</w:t>
            </w:r>
          </w:p>
        </w:tc>
      </w:tr>
      <w:tr w:rsidR="0012468B" w14:paraId="3F6FE080" w14:textId="77777777" w:rsidTr="00F60232">
        <w:trPr>
          <w:trHeight w:val="350"/>
        </w:trPr>
        <w:tc>
          <w:tcPr>
            <w:tcW w:w="1311" w:type="dxa"/>
          </w:tcPr>
          <w:p w14:paraId="0C4011D3" w14:textId="707FB707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0F88B6B" w14:textId="48746C19" w:rsidR="0012468B" w:rsidRDefault="0012468B" w:rsidP="0012468B">
            <w:r>
              <w:t>dlast-iss</w:t>
            </w:r>
          </w:p>
        </w:tc>
        <w:tc>
          <w:tcPr>
            <w:tcW w:w="2431" w:type="dxa"/>
          </w:tcPr>
          <w:p w14:paraId="2A095174" w14:textId="3563D153" w:rsidR="0012468B" w:rsidRDefault="0012468B" w:rsidP="0012468B">
            <w:r>
              <w:t>date</w:t>
            </w:r>
          </w:p>
        </w:tc>
        <w:tc>
          <w:tcPr>
            <w:tcW w:w="1229" w:type="dxa"/>
          </w:tcPr>
          <w:p w14:paraId="5AE9C52C" w14:textId="77777777" w:rsidR="0012468B" w:rsidRDefault="0012468B" w:rsidP="0012468B"/>
        </w:tc>
        <w:tc>
          <w:tcPr>
            <w:tcW w:w="2515" w:type="dxa"/>
          </w:tcPr>
          <w:p w14:paraId="428690DA" w14:textId="5162399D" w:rsidR="0012468B" w:rsidRDefault="0012468B" w:rsidP="0012468B">
            <w:r w:rsidRPr="00F60232">
              <w:t>99/99/9999</w:t>
            </w:r>
          </w:p>
        </w:tc>
      </w:tr>
      <w:tr w:rsidR="0012468B" w14:paraId="1292C706" w14:textId="77777777" w:rsidTr="00F60232">
        <w:trPr>
          <w:trHeight w:val="350"/>
        </w:trPr>
        <w:tc>
          <w:tcPr>
            <w:tcW w:w="1311" w:type="dxa"/>
          </w:tcPr>
          <w:p w14:paraId="42045828" w14:textId="2C22BF7F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3BB6BF36" w14:textId="6F95B2B2" w:rsidR="0012468B" w:rsidRDefault="0012468B" w:rsidP="0012468B">
            <w:r>
              <w:t>ect</w:t>
            </w:r>
          </w:p>
        </w:tc>
        <w:tc>
          <w:tcPr>
            <w:tcW w:w="2431" w:type="dxa"/>
          </w:tcPr>
          <w:p w14:paraId="6CD25BCC" w14:textId="5CF53EAA" w:rsidR="0012468B" w:rsidRDefault="0012468B" w:rsidP="0012468B">
            <w:r>
              <w:t>inte</w:t>
            </w:r>
          </w:p>
        </w:tc>
        <w:tc>
          <w:tcPr>
            <w:tcW w:w="1229" w:type="dxa"/>
          </w:tcPr>
          <w:p w14:paraId="47F93F13" w14:textId="77777777" w:rsidR="0012468B" w:rsidRDefault="0012468B" w:rsidP="0012468B"/>
        </w:tc>
        <w:tc>
          <w:tcPr>
            <w:tcW w:w="2515" w:type="dxa"/>
          </w:tcPr>
          <w:p w14:paraId="5D189180" w14:textId="4771DE18" w:rsidR="0012468B" w:rsidRDefault="0012468B" w:rsidP="0012468B">
            <w:r w:rsidRPr="00F60232">
              <w:t>&gt;&gt;9</w:t>
            </w:r>
          </w:p>
        </w:tc>
      </w:tr>
      <w:tr w:rsidR="0012468B" w14:paraId="62C16877" w14:textId="77777777" w:rsidTr="00F60232">
        <w:trPr>
          <w:trHeight w:val="350"/>
        </w:trPr>
        <w:tc>
          <w:tcPr>
            <w:tcW w:w="1311" w:type="dxa"/>
          </w:tcPr>
          <w:p w14:paraId="23E9FDC2" w14:textId="00443ED3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2B8C761" w14:textId="412E94C8" w:rsidR="0012468B" w:rsidRDefault="0012468B" w:rsidP="0012468B">
            <w:r>
              <w:t>est-dscr</w:t>
            </w:r>
          </w:p>
        </w:tc>
        <w:tc>
          <w:tcPr>
            <w:tcW w:w="2431" w:type="dxa"/>
          </w:tcPr>
          <w:p w14:paraId="65C5AE26" w14:textId="330E84D0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4970635D" w14:textId="77777777" w:rsidR="0012468B" w:rsidRDefault="0012468B" w:rsidP="0012468B"/>
        </w:tc>
        <w:tc>
          <w:tcPr>
            <w:tcW w:w="2515" w:type="dxa"/>
          </w:tcPr>
          <w:p w14:paraId="6BB6E6CE" w14:textId="4F09F654" w:rsidR="0012468B" w:rsidRDefault="0012468B" w:rsidP="0012468B">
            <w:r w:rsidRPr="00F60232">
              <w:t>x(20)</w:t>
            </w:r>
          </w:p>
        </w:tc>
      </w:tr>
      <w:tr w:rsidR="0012468B" w14:paraId="4A33DC94" w14:textId="77777777" w:rsidTr="00F60232">
        <w:trPr>
          <w:trHeight w:val="350"/>
        </w:trPr>
        <w:tc>
          <w:tcPr>
            <w:tcW w:w="1311" w:type="dxa"/>
          </w:tcPr>
          <w:p w14:paraId="30D19258" w14:textId="673F40D5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2E81022" w14:textId="69A5104C" w:rsidR="0012468B" w:rsidRDefault="0012468B" w:rsidP="0012468B">
            <w:r>
              <w:t>flute</w:t>
            </w:r>
          </w:p>
        </w:tc>
        <w:tc>
          <w:tcPr>
            <w:tcW w:w="2431" w:type="dxa"/>
          </w:tcPr>
          <w:p w14:paraId="4BBFE435" w14:textId="7C6F2F9D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6B024334" w14:textId="50828B7A" w:rsidR="0012468B" w:rsidRDefault="0012468B" w:rsidP="0012468B">
            <w:r>
              <w:t>i</w:t>
            </w:r>
          </w:p>
        </w:tc>
        <w:tc>
          <w:tcPr>
            <w:tcW w:w="2515" w:type="dxa"/>
          </w:tcPr>
          <w:p w14:paraId="1BA2A8D6" w14:textId="3B2DA176" w:rsidR="0012468B" w:rsidRDefault="0012468B" w:rsidP="0012468B">
            <w:r>
              <w:t>XXX</w:t>
            </w:r>
          </w:p>
        </w:tc>
      </w:tr>
      <w:tr w:rsidR="0012468B" w14:paraId="47F9A5AB" w14:textId="77777777" w:rsidTr="00F60232">
        <w:trPr>
          <w:trHeight w:val="350"/>
        </w:trPr>
        <w:tc>
          <w:tcPr>
            <w:tcW w:w="1311" w:type="dxa"/>
          </w:tcPr>
          <w:p w14:paraId="42A1F481" w14:textId="264B9B4E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5A2DD16D" w14:textId="21787AE5" w:rsidR="0012468B" w:rsidRDefault="0012468B" w:rsidP="0012468B">
            <w:r>
              <w:t>i-code</w:t>
            </w:r>
          </w:p>
        </w:tc>
        <w:tc>
          <w:tcPr>
            <w:tcW w:w="2431" w:type="dxa"/>
          </w:tcPr>
          <w:p w14:paraId="2AC83743" w14:textId="260F595E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31BC29F9" w14:textId="35E42B23" w:rsidR="0012468B" w:rsidRDefault="0012468B" w:rsidP="0012468B">
            <w:r>
              <w:t>im</w:t>
            </w:r>
          </w:p>
        </w:tc>
        <w:tc>
          <w:tcPr>
            <w:tcW w:w="2515" w:type="dxa"/>
          </w:tcPr>
          <w:p w14:paraId="5DFCD80F" w14:textId="0D57BC34" w:rsidR="0012468B" w:rsidRDefault="0012468B" w:rsidP="0012468B">
            <w:r>
              <w:t>X</w:t>
            </w:r>
          </w:p>
        </w:tc>
      </w:tr>
      <w:tr w:rsidR="0012468B" w14:paraId="3D0CE524" w14:textId="77777777" w:rsidTr="00F60232">
        <w:trPr>
          <w:trHeight w:val="350"/>
        </w:trPr>
        <w:tc>
          <w:tcPr>
            <w:tcW w:w="1311" w:type="dxa"/>
          </w:tcPr>
          <w:p w14:paraId="4F557261" w14:textId="1D6E05BC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C11C43D" w14:textId="336FA269" w:rsidR="0012468B" w:rsidRDefault="0012468B" w:rsidP="0012468B">
            <w:r>
              <w:t>i-dscr</w:t>
            </w:r>
          </w:p>
        </w:tc>
        <w:tc>
          <w:tcPr>
            <w:tcW w:w="2431" w:type="dxa"/>
          </w:tcPr>
          <w:p w14:paraId="70A21932" w14:textId="5CB6711B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78A93527" w14:textId="5E1E0647" w:rsidR="0012468B" w:rsidRDefault="0012468B" w:rsidP="0012468B">
            <w:r>
              <w:t>i</w:t>
            </w:r>
          </w:p>
        </w:tc>
        <w:tc>
          <w:tcPr>
            <w:tcW w:w="2515" w:type="dxa"/>
          </w:tcPr>
          <w:p w14:paraId="15AD867B" w14:textId="40E3BA18" w:rsidR="0012468B" w:rsidRDefault="0012468B" w:rsidP="0012468B">
            <w:r w:rsidRPr="00F60232">
              <w:t>x(</w:t>
            </w:r>
            <w:r>
              <w:t>3</w:t>
            </w:r>
            <w:r w:rsidRPr="00F60232">
              <w:t>0)</w:t>
            </w:r>
          </w:p>
        </w:tc>
      </w:tr>
      <w:tr w:rsidR="0012468B" w14:paraId="5FCDF4C3" w14:textId="77777777" w:rsidTr="00F60232">
        <w:trPr>
          <w:trHeight w:val="350"/>
        </w:trPr>
        <w:tc>
          <w:tcPr>
            <w:tcW w:w="1311" w:type="dxa"/>
          </w:tcPr>
          <w:p w14:paraId="32BF625B" w14:textId="1A1C4E82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32D1373" w14:textId="483AFB09" w:rsidR="0012468B" w:rsidRDefault="0012468B" w:rsidP="0012468B">
            <w:r>
              <w:t>i-name</w:t>
            </w:r>
          </w:p>
        </w:tc>
        <w:tc>
          <w:tcPr>
            <w:tcW w:w="2431" w:type="dxa"/>
          </w:tcPr>
          <w:p w14:paraId="23500D2D" w14:textId="19BD6329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728331DF" w14:textId="1191DC09" w:rsidR="0012468B" w:rsidRDefault="0012468B" w:rsidP="0012468B">
            <w:r>
              <w:t>i</w:t>
            </w:r>
          </w:p>
        </w:tc>
        <w:tc>
          <w:tcPr>
            <w:tcW w:w="2515" w:type="dxa"/>
          </w:tcPr>
          <w:p w14:paraId="51164E7D" w14:textId="23B30B54" w:rsidR="0012468B" w:rsidRDefault="0012468B" w:rsidP="0012468B">
            <w:r w:rsidRPr="00F60232">
              <w:t>x(</w:t>
            </w:r>
            <w:r>
              <w:t>3</w:t>
            </w:r>
            <w:r w:rsidRPr="00F60232">
              <w:t>0)</w:t>
            </w:r>
          </w:p>
        </w:tc>
      </w:tr>
      <w:tr w:rsidR="0012468B" w14:paraId="57FCF05F" w14:textId="77777777" w:rsidTr="00F60232">
        <w:trPr>
          <w:trHeight w:val="350"/>
        </w:trPr>
        <w:tc>
          <w:tcPr>
            <w:tcW w:w="1311" w:type="dxa"/>
          </w:tcPr>
          <w:p w14:paraId="7B33D77F" w14:textId="58BD2E0C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0EDF0A3E" w14:textId="2E25EDAB" w:rsidR="0012468B" w:rsidRDefault="0012468B" w:rsidP="0012468B">
            <w:r>
              <w:t>i-no</w:t>
            </w:r>
          </w:p>
        </w:tc>
        <w:tc>
          <w:tcPr>
            <w:tcW w:w="2431" w:type="dxa"/>
          </w:tcPr>
          <w:p w14:paraId="1D989D9B" w14:textId="001B90F1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312511C3" w14:textId="3C941C88" w:rsidR="0012468B" w:rsidRDefault="0012468B" w:rsidP="0012468B">
            <w:r>
              <w:t>im</w:t>
            </w:r>
          </w:p>
        </w:tc>
        <w:tc>
          <w:tcPr>
            <w:tcW w:w="2515" w:type="dxa"/>
          </w:tcPr>
          <w:p w14:paraId="02E2F5D0" w14:textId="191762FB" w:rsidR="0012468B" w:rsidRDefault="0012468B" w:rsidP="0012468B">
            <w:r w:rsidRPr="00F60232">
              <w:t>x(10)</w:t>
            </w:r>
          </w:p>
        </w:tc>
      </w:tr>
      <w:tr w:rsidR="0012468B" w14:paraId="7363DE1D" w14:textId="77777777" w:rsidTr="00F60232">
        <w:trPr>
          <w:trHeight w:val="350"/>
        </w:trPr>
        <w:tc>
          <w:tcPr>
            <w:tcW w:w="1311" w:type="dxa"/>
          </w:tcPr>
          <w:p w14:paraId="1D9E551E" w14:textId="471F2FF7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5E3419E4" w14:textId="7ECEA8A3" w:rsidR="0012468B" w:rsidRDefault="0012468B" w:rsidP="0012468B">
            <w:r>
              <w:t>industry</w:t>
            </w:r>
          </w:p>
        </w:tc>
        <w:tc>
          <w:tcPr>
            <w:tcW w:w="2431" w:type="dxa"/>
          </w:tcPr>
          <w:p w14:paraId="0FD2304C" w14:textId="592868AE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589800D7" w14:textId="7E44B19A" w:rsidR="0012468B" w:rsidRDefault="0012468B" w:rsidP="0012468B">
            <w:r>
              <w:t>i</w:t>
            </w:r>
          </w:p>
        </w:tc>
        <w:tc>
          <w:tcPr>
            <w:tcW w:w="2515" w:type="dxa"/>
          </w:tcPr>
          <w:p w14:paraId="0D939FBD" w14:textId="2C5E4B58" w:rsidR="0012468B" w:rsidRDefault="0012468B" w:rsidP="0012468B">
            <w:r>
              <w:t>x</w:t>
            </w:r>
          </w:p>
        </w:tc>
      </w:tr>
      <w:tr w:rsidR="0012468B" w14:paraId="47B46C5B" w14:textId="77777777" w:rsidTr="00F60232">
        <w:trPr>
          <w:trHeight w:val="350"/>
        </w:trPr>
        <w:tc>
          <w:tcPr>
            <w:tcW w:w="1311" w:type="dxa"/>
          </w:tcPr>
          <w:p w14:paraId="594CF12D" w14:textId="5056ED0E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7CD21E3" w14:textId="2206B96E" w:rsidR="0012468B" w:rsidRDefault="0012468B" w:rsidP="0012468B">
            <w:r>
              <w:t>ink-type</w:t>
            </w:r>
          </w:p>
        </w:tc>
        <w:tc>
          <w:tcPr>
            <w:tcW w:w="2431" w:type="dxa"/>
          </w:tcPr>
          <w:p w14:paraId="1399F9CD" w14:textId="770475BE" w:rsidR="0012468B" w:rsidRDefault="0012468B" w:rsidP="0012468B">
            <w:r>
              <w:t>char</w:t>
            </w:r>
          </w:p>
        </w:tc>
        <w:tc>
          <w:tcPr>
            <w:tcW w:w="1229" w:type="dxa"/>
          </w:tcPr>
          <w:p w14:paraId="7695D2BB" w14:textId="77777777" w:rsidR="0012468B" w:rsidRDefault="0012468B" w:rsidP="0012468B"/>
        </w:tc>
        <w:tc>
          <w:tcPr>
            <w:tcW w:w="2515" w:type="dxa"/>
          </w:tcPr>
          <w:p w14:paraId="1510FC86" w14:textId="0125F07D" w:rsidR="0012468B" w:rsidRDefault="0012468B" w:rsidP="0012468B">
            <w:r>
              <w:t>X</w:t>
            </w:r>
          </w:p>
        </w:tc>
      </w:tr>
      <w:tr w:rsidR="0012468B" w14:paraId="615488AF" w14:textId="77777777" w:rsidTr="00F60232">
        <w:trPr>
          <w:trHeight w:val="350"/>
        </w:trPr>
        <w:tc>
          <w:tcPr>
            <w:tcW w:w="1311" w:type="dxa"/>
          </w:tcPr>
          <w:p w14:paraId="6FADCA6E" w14:textId="3F1BEE3B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93BC2F6" w14:textId="0AF8061D" w:rsidR="0012468B" w:rsidRDefault="0012468B" w:rsidP="0012468B">
            <w:r>
              <w:t>inv-by-cust</w:t>
            </w:r>
          </w:p>
        </w:tc>
        <w:tc>
          <w:tcPr>
            <w:tcW w:w="2431" w:type="dxa"/>
          </w:tcPr>
          <w:p w14:paraId="04B351E1" w14:textId="680F4459" w:rsidR="0012468B" w:rsidRDefault="0012468B" w:rsidP="0012468B">
            <w:r>
              <w:t>logi</w:t>
            </w:r>
          </w:p>
        </w:tc>
        <w:tc>
          <w:tcPr>
            <w:tcW w:w="1229" w:type="dxa"/>
          </w:tcPr>
          <w:p w14:paraId="76ED906C" w14:textId="6CFEFFFC" w:rsidR="0012468B" w:rsidRDefault="0012468B" w:rsidP="0012468B"/>
        </w:tc>
        <w:tc>
          <w:tcPr>
            <w:tcW w:w="2515" w:type="dxa"/>
          </w:tcPr>
          <w:p w14:paraId="6E58D79D" w14:textId="2CBE04EB" w:rsidR="0012468B" w:rsidRDefault="0012468B" w:rsidP="0012468B">
            <w:r w:rsidRPr="00F60232">
              <w:t>yes/no</w:t>
            </w:r>
          </w:p>
        </w:tc>
      </w:tr>
      <w:tr w:rsidR="0012468B" w14:paraId="1ED30826" w14:textId="77777777" w:rsidTr="00F60232">
        <w:trPr>
          <w:trHeight w:val="350"/>
        </w:trPr>
        <w:tc>
          <w:tcPr>
            <w:tcW w:w="1311" w:type="dxa"/>
          </w:tcPr>
          <w:p w14:paraId="0DA73DC9" w14:textId="28FDC1AC" w:rsidR="0012468B" w:rsidRPr="00922B19" w:rsidRDefault="0012468B" w:rsidP="0012468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1864" w:type="dxa"/>
          </w:tcPr>
          <w:p w14:paraId="63FA0635" w14:textId="29FBB6CE" w:rsidR="0012468B" w:rsidRDefault="0012468B" w:rsidP="0012468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2431" w:type="dxa"/>
          </w:tcPr>
          <w:p w14:paraId="09CD1652" w14:textId="38A0D614" w:rsidR="0012468B" w:rsidRDefault="0012468B" w:rsidP="0012468B"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Data Type</w:t>
            </w:r>
          </w:p>
        </w:tc>
        <w:tc>
          <w:tcPr>
            <w:tcW w:w="1229" w:type="dxa"/>
          </w:tcPr>
          <w:p w14:paraId="1BDDECF5" w14:textId="0D417D8F" w:rsidR="0012468B" w:rsidRDefault="0012468B" w:rsidP="0012468B"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Flags</w:t>
            </w:r>
          </w:p>
        </w:tc>
        <w:tc>
          <w:tcPr>
            <w:tcW w:w="2515" w:type="dxa"/>
          </w:tcPr>
          <w:p w14:paraId="2BD82A14" w14:textId="247A8495" w:rsidR="0012468B" w:rsidRDefault="0012468B" w:rsidP="0012468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12468B" w14:paraId="02CDFB6C" w14:textId="77777777" w:rsidTr="00F60232">
        <w:trPr>
          <w:trHeight w:val="350"/>
        </w:trPr>
        <w:tc>
          <w:tcPr>
            <w:tcW w:w="1311" w:type="dxa"/>
          </w:tcPr>
          <w:p w14:paraId="030C9C16" w14:textId="67BFFBA7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5CCAACC" w14:textId="32650392" w:rsidR="0012468B" w:rsidRDefault="00037FDA" w:rsidP="0012468B">
            <w:r>
              <w:t>last-cost</w:t>
            </w:r>
          </w:p>
        </w:tc>
        <w:tc>
          <w:tcPr>
            <w:tcW w:w="2431" w:type="dxa"/>
          </w:tcPr>
          <w:p w14:paraId="67C10D6E" w14:textId="7F4604A1" w:rsidR="0012468B" w:rsidRDefault="00037FDA" w:rsidP="0012468B">
            <w:r w:rsidRPr="00037FDA">
              <w:t>deci-</w:t>
            </w:r>
            <w:r>
              <w:t>4</w:t>
            </w:r>
          </w:p>
        </w:tc>
        <w:tc>
          <w:tcPr>
            <w:tcW w:w="1229" w:type="dxa"/>
          </w:tcPr>
          <w:p w14:paraId="7CAD4742" w14:textId="31B80867" w:rsidR="0012468B" w:rsidRDefault="00037FDA" w:rsidP="0012468B">
            <w:r>
              <w:t>m</w:t>
            </w:r>
          </w:p>
        </w:tc>
        <w:tc>
          <w:tcPr>
            <w:tcW w:w="2515" w:type="dxa"/>
          </w:tcPr>
          <w:p w14:paraId="742D2414" w14:textId="57DC8AEC" w:rsidR="0012468B" w:rsidRDefault="00037FDA" w:rsidP="0012468B">
            <w:r w:rsidRPr="00037FDA">
              <w:t>&gt;&gt;&gt;,&gt;&gt;9.9999</w:t>
            </w:r>
          </w:p>
        </w:tc>
      </w:tr>
      <w:tr w:rsidR="0012468B" w14:paraId="0378E14E" w14:textId="77777777" w:rsidTr="00F60232">
        <w:trPr>
          <w:trHeight w:val="350"/>
        </w:trPr>
        <w:tc>
          <w:tcPr>
            <w:tcW w:w="1311" w:type="dxa"/>
          </w:tcPr>
          <w:p w14:paraId="3332FDEE" w14:textId="0FC5ED8A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64466EF" w14:textId="402530C6" w:rsidR="0012468B" w:rsidRDefault="00037FDA" w:rsidP="0012468B">
            <w:r>
              <w:t>last-count</w:t>
            </w:r>
          </w:p>
        </w:tc>
        <w:tc>
          <w:tcPr>
            <w:tcW w:w="2431" w:type="dxa"/>
          </w:tcPr>
          <w:p w14:paraId="492DB6A4" w14:textId="32147F03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249FD36B" w14:textId="77777777" w:rsidR="0012468B" w:rsidRDefault="0012468B" w:rsidP="0012468B"/>
        </w:tc>
        <w:tc>
          <w:tcPr>
            <w:tcW w:w="2515" w:type="dxa"/>
          </w:tcPr>
          <w:p w14:paraId="79C486EB" w14:textId="217CDB7F" w:rsidR="0012468B" w:rsidRDefault="00037FDA" w:rsidP="0012468B">
            <w:r w:rsidRPr="00037FDA">
              <w:t>&gt;&gt;&gt;,&gt;&gt;&gt;,&gt;&gt;9.9&lt;&lt;&lt;&lt;&lt;</w:t>
            </w:r>
          </w:p>
        </w:tc>
      </w:tr>
      <w:tr w:rsidR="0012468B" w14:paraId="284A1B0A" w14:textId="77777777" w:rsidTr="00F60232">
        <w:trPr>
          <w:trHeight w:val="350"/>
        </w:trPr>
        <w:tc>
          <w:tcPr>
            <w:tcW w:w="1311" w:type="dxa"/>
          </w:tcPr>
          <w:p w14:paraId="4F683198" w14:textId="3E8395EF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B438043" w14:textId="0C228359" w:rsidR="0012468B" w:rsidRDefault="00037FDA" w:rsidP="0012468B">
            <w:r>
              <w:t>last-date</w:t>
            </w:r>
          </w:p>
        </w:tc>
        <w:tc>
          <w:tcPr>
            <w:tcW w:w="2431" w:type="dxa"/>
          </w:tcPr>
          <w:p w14:paraId="179C87B3" w14:textId="39C61189" w:rsidR="0012468B" w:rsidRDefault="00037FDA" w:rsidP="0012468B">
            <w:r>
              <w:t>date</w:t>
            </w:r>
          </w:p>
        </w:tc>
        <w:tc>
          <w:tcPr>
            <w:tcW w:w="1229" w:type="dxa"/>
          </w:tcPr>
          <w:p w14:paraId="6B5BFDF3" w14:textId="77777777" w:rsidR="0012468B" w:rsidRDefault="0012468B" w:rsidP="0012468B"/>
        </w:tc>
        <w:tc>
          <w:tcPr>
            <w:tcW w:w="2515" w:type="dxa"/>
          </w:tcPr>
          <w:p w14:paraId="6B0E8D28" w14:textId="64FDF61F" w:rsidR="0012468B" w:rsidRDefault="00037FDA" w:rsidP="0012468B">
            <w:r w:rsidRPr="00037FDA">
              <w:t>99/99/9999</w:t>
            </w:r>
          </w:p>
        </w:tc>
      </w:tr>
      <w:tr w:rsidR="0012468B" w14:paraId="77C984E2" w14:textId="77777777" w:rsidTr="00F60232">
        <w:trPr>
          <w:trHeight w:val="350"/>
        </w:trPr>
        <w:tc>
          <w:tcPr>
            <w:tcW w:w="1311" w:type="dxa"/>
          </w:tcPr>
          <w:p w14:paraId="3DFC0A80" w14:textId="1810E513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092BAF5D" w14:textId="60503E49" w:rsidR="0012468B" w:rsidRDefault="00037FDA" w:rsidP="0012468B">
            <w:r>
              <w:t>lead-days</w:t>
            </w:r>
          </w:p>
        </w:tc>
        <w:tc>
          <w:tcPr>
            <w:tcW w:w="2431" w:type="dxa"/>
          </w:tcPr>
          <w:p w14:paraId="6BF3349C" w14:textId="4D08CE7D" w:rsidR="0012468B" w:rsidRDefault="00037FDA" w:rsidP="0012468B">
            <w:r>
              <w:t>inte</w:t>
            </w:r>
          </w:p>
        </w:tc>
        <w:tc>
          <w:tcPr>
            <w:tcW w:w="1229" w:type="dxa"/>
          </w:tcPr>
          <w:p w14:paraId="498F4A54" w14:textId="77777777" w:rsidR="0012468B" w:rsidRDefault="0012468B" w:rsidP="0012468B"/>
        </w:tc>
        <w:tc>
          <w:tcPr>
            <w:tcW w:w="2515" w:type="dxa"/>
          </w:tcPr>
          <w:p w14:paraId="6C363CDB" w14:textId="0FFE422D" w:rsidR="0012468B" w:rsidRDefault="00037FDA" w:rsidP="0012468B">
            <w:r w:rsidRPr="00037FDA">
              <w:t>&gt;&gt;9</w:t>
            </w:r>
          </w:p>
        </w:tc>
      </w:tr>
      <w:tr w:rsidR="0012468B" w14:paraId="35B6992B" w14:textId="77777777" w:rsidTr="00F60232">
        <w:trPr>
          <w:trHeight w:val="350"/>
        </w:trPr>
        <w:tc>
          <w:tcPr>
            <w:tcW w:w="1311" w:type="dxa"/>
          </w:tcPr>
          <w:p w14:paraId="08FBBE87" w14:textId="788A7C26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3CC8EE3A" w14:textId="78D8D19B" w:rsidR="0012468B" w:rsidRDefault="00037FDA" w:rsidP="0012468B">
            <w:r>
              <w:t>linin-lb</w:t>
            </w:r>
          </w:p>
        </w:tc>
        <w:tc>
          <w:tcPr>
            <w:tcW w:w="2431" w:type="dxa"/>
          </w:tcPr>
          <w:p w14:paraId="0367EEDB" w14:textId="16BDD381" w:rsidR="0012468B" w:rsidRDefault="00037FDA" w:rsidP="0012468B">
            <w:r w:rsidRPr="00037FDA">
              <w:t>deci-</w:t>
            </w:r>
            <w:r>
              <w:t>2</w:t>
            </w:r>
          </w:p>
        </w:tc>
        <w:tc>
          <w:tcPr>
            <w:tcW w:w="1229" w:type="dxa"/>
          </w:tcPr>
          <w:p w14:paraId="7DBEC056" w14:textId="77777777" w:rsidR="0012468B" w:rsidRDefault="0012468B" w:rsidP="0012468B"/>
        </w:tc>
        <w:tc>
          <w:tcPr>
            <w:tcW w:w="2515" w:type="dxa"/>
          </w:tcPr>
          <w:p w14:paraId="4542FB7C" w14:textId="65C3904F" w:rsidR="0012468B" w:rsidRDefault="00037FDA" w:rsidP="0012468B">
            <w:r w:rsidRPr="00037FDA">
              <w:t>&gt;&gt;&gt;,&gt;&gt;9</w:t>
            </w:r>
          </w:p>
        </w:tc>
      </w:tr>
      <w:tr w:rsidR="0012468B" w14:paraId="55813CEC" w14:textId="77777777" w:rsidTr="00F60232">
        <w:trPr>
          <w:trHeight w:val="350"/>
        </w:trPr>
        <w:tc>
          <w:tcPr>
            <w:tcW w:w="1311" w:type="dxa"/>
          </w:tcPr>
          <w:p w14:paraId="391EC749" w14:textId="1AEA82BD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CD00BFD" w14:textId="218AF1BB" w:rsidR="0012468B" w:rsidRDefault="00037FDA" w:rsidP="0012468B">
            <w:r>
              <w:t>loc</w:t>
            </w:r>
          </w:p>
        </w:tc>
        <w:tc>
          <w:tcPr>
            <w:tcW w:w="2431" w:type="dxa"/>
          </w:tcPr>
          <w:p w14:paraId="0468EC43" w14:textId="5AD25296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18438F08" w14:textId="7C27129C" w:rsidR="0012468B" w:rsidRDefault="00037FDA" w:rsidP="0012468B">
            <w:r>
              <w:t>m</w:t>
            </w:r>
          </w:p>
        </w:tc>
        <w:tc>
          <w:tcPr>
            <w:tcW w:w="2515" w:type="dxa"/>
          </w:tcPr>
          <w:p w14:paraId="483C89DA" w14:textId="3496A103" w:rsidR="0012468B" w:rsidRDefault="00037FDA" w:rsidP="0012468B">
            <w:r w:rsidRPr="00037FDA">
              <w:t>x(5)</w:t>
            </w:r>
          </w:p>
        </w:tc>
      </w:tr>
      <w:tr w:rsidR="0012468B" w14:paraId="15A53E95" w14:textId="77777777" w:rsidTr="00F60232">
        <w:trPr>
          <w:trHeight w:val="350"/>
        </w:trPr>
        <w:tc>
          <w:tcPr>
            <w:tcW w:w="1311" w:type="dxa"/>
          </w:tcPr>
          <w:p w14:paraId="5A0B0392" w14:textId="53BD7BF4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394F012" w14:textId="27ECCFAB" w:rsidR="0012468B" w:rsidRDefault="00037FDA" w:rsidP="0012468B">
            <w:r>
              <w:t>loc-bin</w:t>
            </w:r>
          </w:p>
        </w:tc>
        <w:tc>
          <w:tcPr>
            <w:tcW w:w="2431" w:type="dxa"/>
          </w:tcPr>
          <w:p w14:paraId="33CAE24B" w14:textId="1A3CED8D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1E437244" w14:textId="77777777" w:rsidR="0012468B" w:rsidRDefault="0012468B" w:rsidP="0012468B"/>
        </w:tc>
        <w:tc>
          <w:tcPr>
            <w:tcW w:w="2515" w:type="dxa"/>
          </w:tcPr>
          <w:p w14:paraId="0958258D" w14:textId="40AA3CEE" w:rsidR="0012468B" w:rsidRDefault="00037FDA" w:rsidP="0012468B">
            <w:r w:rsidRPr="00037FDA">
              <w:t>x(</w:t>
            </w:r>
            <w:r>
              <w:t>12</w:t>
            </w:r>
            <w:r w:rsidRPr="00037FDA">
              <w:t>)</w:t>
            </w:r>
          </w:p>
        </w:tc>
      </w:tr>
      <w:tr w:rsidR="0012468B" w14:paraId="17D3CF56" w14:textId="77777777" w:rsidTr="00F60232">
        <w:trPr>
          <w:trHeight w:val="350"/>
        </w:trPr>
        <w:tc>
          <w:tcPr>
            <w:tcW w:w="1311" w:type="dxa"/>
          </w:tcPr>
          <w:p w14:paraId="7F5EA1FB" w14:textId="3A7A5452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C7921CD" w14:textId="43BF020C" w:rsidR="0012468B" w:rsidRDefault="00037FDA" w:rsidP="0012468B">
            <w:r>
              <w:t>mat-type</w:t>
            </w:r>
          </w:p>
        </w:tc>
        <w:tc>
          <w:tcPr>
            <w:tcW w:w="2431" w:type="dxa"/>
          </w:tcPr>
          <w:p w14:paraId="7E12ACFB" w14:textId="6E48CDF9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7826A0AB" w14:textId="0201D78C" w:rsidR="0012468B" w:rsidRDefault="00037FDA" w:rsidP="0012468B">
            <w:r>
              <w:t>i</w:t>
            </w:r>
          </w:p>
        </w:tc>
        <w:tc>
          <w:tcPr>
            <w:tcW w:w="2515" w:type="dxa"/>
          </w:tcPr>
          <w:p w14:paraId="2D830E99" w14:textId="5DF05DDC" w:rsidR="0012468B" w:rsidRDefault="00037FDA" w:rsidP="0012468B">
            <w:r>
              <w:t>X</w:t>
            </w:r>
          </w:p>
        </w:tc>
      </w:tr>
      <w:tr w:rsidR="0012468B" w14:paraId="436A1FA7" w14:textId="77777777" w:rsidTr="00F60232">
        <w:trPr>
          <w:trHeight w:val="350"/>
        </w:trPr>
        <w:tc>
          <w:tcPr>
            <w:tcW w:w="1311" w:type="dxa"/>
          </w:tcPr>
          <w:p w14:paraId="33C5E238" w14:textId="154654A1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9845F3A" w14:textId="4CE2247C" w:rsidR="0012468B" w:rsidRDefault="00037FDA" w:rsidP="0012468B">
            <w:r>
              <w:t>min-lbs</w:t>
            </w:r>
          </w:p>
        </w:tc>
        <w:tc>
          <w:tcPr>
            <w:tcW w:w="2431" w:type="dxa"/>
          </w:tcPr>
          <w:p w14:paraId="76460896" w14:textId="56EC60BB" w:rsidR="0012468B" w:rsidRDefault="00037FDA" w:rsidP="0012468B">
            <w:r w:rsidRPr="00037FDA">
              <w:t>deci-</w:t>
            </w:r>
            <w:r>
              <w:t>2</w:t>
            </w:r>
          </w:p>
        </w:tc>
        <w:tc>
          <w:tcPr>
            <w:tcW w:w="1229" w:type="dxa"/>
          </w:tcPr>
          <w:p w14:paraId="6C7D971B" w14:textId="77777777" w:rsidR="0012468B" w:rsidRDefault="0012468B" w:rsidP="0012468B"/>
        </w:tc>
        <w:tc>
          <w:tcPr>
            <w:tcW w:w="2515" w:type="dxa"/>
          </w:tcPr>
          <w:p w14:paraId="77C45E7F" w14:textId="0B06A9CF" w:rsidR="0012468B" w:rsidRDefault="00037FDA" w:rsidP="0012468B">
            <w:r w:rsidRPr="00037FDA">
              <w:t>&gt;9.99</w:t>
            </w:r>
          </w:p>
        </w:tc>
      </w:tr>
      <w:tr w:rsidR="0012468B" w14:paraId="6F2868B7" w14:textId="77777777" w:rsidTr="00F60232">
        <w:trPr>
          <w:trHeight w:val="350"/>
        </w:trPr>
        <w:tc>
          <w:tcPr>
            <w:tcW w:w="1311" w:type="dxa"/>
          </w:tcPr>
          <w:p w14:paraId="594D2AB3" w14:textId="3A8B0E22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006BF77D" w14:textId="24E4EFA6" w:rsidR="0012468B" w:rsidRDefault="00037FDA" w:rsidP="0012468B">
            <w:r>
              <w:t>min-sqft</w:t>
            </w:r>
          </w:p>
        </w:tc>
        <w:tc>
          <w:tcPr>
            <w:tcW w:w="2431" w:type="dxa"/>
          </w:tcPr>
          <w:p w14:paraId="49021D73" w14:textId="71B10067" w:rsidR="0012468B" w:rsidRDefault="00037FDA" w:rsidP="0012468B">
            <w:r w:rsidRPr="00037FDA">
              <w:t>deci-</w:t>
            </w:r>
            <w:r>
              <w:t>2</w:t>
            </w:r>
          </w:p>
        </w:tc>
        <w:tc>
          <w:tcPr>
            <w:tcW w:w="1229" w:type="dxa"/>
          </w:tcPr>
          <w:p w14:paraId="06E6BDCF" w14:textId="77777777" w:rsidR="0012468B" w:rsidRDefault="0012468B" w:rsidP="0012468B"/>
        </w:tc>
        <w:tc>
          <w:tcPr>
            <w:tcW w:w="2515" w:type="dxa"/>
          </w:tcPr>
          <w:p w14:paraId="7130909A" w14:textId="33364BB9" w:rsidR="0012468B" w:rsidRDefault="00037FDA" w:rsidP="0012468B">
            <w:r w:rsidRPr="00037FDA">
              <w:t>&gt;,&gt;&gt;&gt;,&gt;&gt;9.99</w:t>
            </w:r>
          </w:p>
        </w:tc>
      </w:tr>
      <w:tr w:rsidR="0012468B" w14:paraId="59113F92" w14:textId="77777777" w:rsidTr="00F60232">
        <w:trPr>
          <w:trHeight w:val="350"/>
        </w:trPr>
        <w:tc>
          <w:tcPr>
            <w:tcW w:w="1311" w:type="dxa"/>
          </w:tcPr>
          <w:p w14:paraId="7C462F96" w14:textId="293A9D51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2B9C781E" w14:textId="2A95240A" w:rsidR="0012468B" w:rsidRDefault="00037FDA" w:rsidP="0012468B">
            <w:r>
              <w:t>ord-level</w:t>
            </w:r>
          </w:p>
        </w:tc>
        <w:tc>
          <w:tcPr>
            <w:tcW w:w="2431" w:type="dxa"/>
          </w:tcPr>
          <w:p w14:paraId="2CB8DCA8" w14:textId="001EE7A6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3DBBAAA7" w14:textId="54ADB891" w:rsidR="0012468B" w:rsidRDefault="0012468B" w:rsidP="0012468B"/>
        </w:tc>
        <w:tc>
          <w:tcPr>
            <w:tcW w:w="2515" w:type="dxa"/>
          </w:tcPr>
          <w:p w14:paraId="4AF5F6FE" w14:textId="6899D452" w:rsidR="0012468B" w:rsidRDefault="00037FDA" w:rsidP="0012468B">
            <w:r w:rsidRPr="00037FDA">
              <w:t>&gt;&gt;&gt;,&gt;&gt;&gt;,&gt;&gt;9.999&lt;&lt;&lt;</w:t>
            </w:r>
          </w:p>
        </w:tc>
      </w:tr>
      <w:tr w:rsidR="0012468B" w14:paraId="267D3885" w14:textId="77777777" w:rsidTr="00F60232">
        <w:trPr>
          <w:trHeight w:val="350"/>
        </w:trPr>
        <w:tc>
          <w:tcPr>
            <w:tcW w:w="1311" w:type="dxa"/>
          </w:tcPr>
          <w:p w14:paraId="05C0A0F4" w14:textId="6D3A77D1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9EB6D1C" w14:textId="07D33DA9" w:rsidR="0012468B" w:rsidRDefault="00037FDA" w:rsidP="0012468B">
            <w:r>
              <w:t>ord-max</w:t>
            </w:r>
          </w:p>
        </w:tc>
        <w:tc>
          <w:tcPr>
            <w:tcW w:w="2431" w:type="dxa"/>
          </w:tcPr>
          <w:p w14:paraId="67C5950D" w14:textId="032CC862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6F70A441" w14:textId="77777777" w:rsidR="0012468B" w:rsidRDefault="0012468B" w:rsidP="0012468B"/>
        </w:tc>
        <w:tc>
          <w:tcPr>
            <w:tcW w:w="2515" w:type="dxa"/>
          </w:tcPr>
          <w:p w14:paraId="21F3F14F" w14:textId="51309A4C" w:rsidR="0012468B" w:rsidRDefault="00037FDA" w:rsidP="0012468B">
            <w:r w:rsidRPr="00037FDA">
              <w:t>&gt;&gt;&gt;,&gt;&gt;&gt;,&gt;&gt;9.99&lt;&lt;&lt;</w:t>
            </w:r>
          </w:p>
        </w:tc>
      </w:tr>
      <w:tr w:rsidR="0012468B" w14:paraId="6387C307" w14:textId="77777777" w:rsidTr="00F60232">
        <w:trPr>
          <w:trHeight w:val="350"/>
        </w:trPr>
        <w:tc>
          <w:tcPr>
            <w:tcW w:w="1311" w:type="dxa"/>
          </w:tcPr>
          <w:p w14:paraId="2CEE1179" w14:textId="42ACED16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421098D" w14:textId="2B4DC2F2" w:rsidR="0012468B" w:rsidRDefault="00037FDA" w:rsidP="0012468B">
            <w:r>
              <w:t>ord-min</w:t>
            </w:r>
          </w:p>
        </w:tc>
        <w:tc>
          <w:tcPr>
            <w:tcW w:w="2431" w:type="dxa"/>
          </w:tcPr>
          <w:p w14:paraId="427841B6" w14:textId="6572591C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5366DA43" w14:textId="18DFFA69" w:rsidR="0012468B" w:rsidRDefault="0012468B" w:rsidP="0012468B"/>
        </w:tc>
        <w:tc>
          <w:tcPr>
            <w:tcW w:w="2515" w:type="dxa"/>
          </w:tcPr>
          <w:p w14:paraId="1A7DB4A4" w14:textId="7F65FF9B" w:rsidR="0012468B" w:rsidRDefault="00037FDA" w:rsidP="0012468B">
            <w:r w:rsidRPr="00037FDA">
              <w:t>&gt;&gt;&gt;,&gt;&gt;&gt;,&gt;&gt;9.999&lt;&lt;&lt;</w:t>
            </w:r>
          </w:p>
        </w:tc>
      </w:tr>
      <w:tr w:rsidR="0012468B" w14:paraId="74EB3B06" w14:textId="77777777" w:rsidTr="00F60232">
        <w:trPr>
          <w:trHeight w:val="350"/>
        </w:trPr>
        <w:tc>
          <w:tcPr>
            <w:tcW w:w="1311" w:type="dxa"/>
          </w:tcPr>
          <w:p w14:paraId="6A51E05F" w14:textId="2B2ADB5E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2198DE0" w14:textId="54B84396" w:rsidR="0012468B" w:rsidRDefault="00037FDA" w:rsidP="0012468B">
            <w:r>
              <w:t>prd-policy</w:t>
            </w:r>
          </w:p>
        </w:tc>
        <w:tc>
          <w:tcPr>
            <w:tcW w:w="2431" w:type="dxa"/>
          </w:tcPr>
          <w:p w14:paraId="0964C3C3" w14:textId="2B2806E4" w:rsidR="0012468B" w:rsidRDefault="00037FDA" w:rsidP="0012468B">
            <w:r>
              <w:t>logi</w:t>
            </w:r>
          </w:p>
        </w:tc>
        <w:tc>
          <w:tcPr>
            <w:tcW w:w="1229" w:type="dxa"/>
          </w:tcPr>
          <w:p w14:paraId="67FB5F60" w14:textId="0E322A1B" w:rsidR="0012468B" w:rsidRDefault="0012468B" w:rsidP="0012468B"/>
        </w:tc>
        <w:tc>
          <w:tcPr>
            <w:tcW w:w="2515" w:type="dxa"/>
          </w:tcPr>
          <w:p w14:paraId="79B6CD34" w14:textId="357EBEDE" w:rsidR="0012468B" w:rsidRDefault="00037FDA" w:rsidP="0012468B">
            <w:r w:rsidRPr="00037FDA">
              <w:t>R/L</w:t>
            </w:r>
          </w:p>
        </w:tc>
      </w:tr>
      <w:tr w:rsidR="0012468B" w14:paraId="07FD4853" w14:textId="77777777" w:rsidTr="00F60232">
        <w:trPr>
          <w:trHeight w:val="350"/>
        </w:trPr>
        <w:tc>
          <w:tcPr>
            <w:tcW w:w="1311" w:type="dxa"/>
          </w:tcPr>
          <w:p w14:paraId="7F444E2F" w14:textId="5C1EB761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A786EC3" w14:textId="2B05B895" w:rsidR="0012468B" w:rsidRDefault="00037FDA" w:rsidP="0012468B">
            <w:r>
              <w:t>pic-code</w:t>
            </w:r>
          </w:p>
        </w:tc>
        <w:tc>
          <w:tcPr>
            <w:tcW w:w="2431" w:type="dxa"/>
          </w:tcPr>
          <w:p w14:paraId="793E1B42" w14:textId="310D432C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1A24F944" w14:textId="4DE97ED5" w:rsidR="0012468B" w:rsidRDefault="0012468B" w:rsidP="0012468B"/>
        </w:tc>
        <w:tc>
          <w:tcPr>
            <w:tcW w:w="2515" w:type="dxa"/>
          </w:tcPr>
          <w:p w14:paraId="5EA8ACE2" w14:textId="7DD4C675" w:rsidR="0012468B" w:rsidRDefault="00037FDA" w:rsidP="0012468B">
            <w:r w:rsidRPr="00037FDA">
              <w:t>x(3)</w:t>
            </w:r>
          </w:p>
        </w:tc>
      </w:tr>
      <w:tr w:rsidR="0012468B" w14:paraId="205F1DBF" w14:textId="77777777" w:rsidTr="00F60232">
        <w:trPr>
          <w:trHeight w:val="350"/>
        </w:trPr>
        <w:tc>
          <w:tcPr>
            <w:tcW w:w="1311" w:type="dxa"/>
          </w:tcPr>
          <w:p w14:paraId="1ACC530C" w14:textId="12D00A32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2B9AC45C" w14:textId="53F27A75" w:rsidR="0012468B" w:rsidRDefault="00037FDA" w:rsidP="0012468B">
            <w:r>
              <w:t>press-type</w:t>
            </w:r>
          </w:p>
        </w:tc>
        <w:tc>
          <w:tcPr>
            <w:tcW w:w="2431" w:type="dxa"/>
          </w:tcPr>
          <w:p w14:paraId="6B6BBE75" w14:textId="47158505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749A0E8A" w14:textId="76FF087E" w:rsidR="0012468B" w:rsidRDefault="0012468B" w:rsidP="0012468B"/>
        </w:tc>
        <w:tc>
          <w:tcPr>
            <w:tcW w:w="2515" w:type="dxa"/>
          </w:tcPr>
          <w:p w14:paraId="1F7681D2" w14:textId="66CE732F" w:rsidR="0012468B" w:rsidRDefault="00037FDA" w:rsidP="0012468B">
            <w:r>
              <w:t>X</w:t>
            </w:r>
          </w:p>
        </w:tc>
      </w:tr>
      <w:tr w:rsidR="0012468B" w14:paraId="771E9A26" w14:textId="77777777" w:rsidTr="00F60232">
        <w:trPr>
          <w:trHeight w:val="350"/>
        </w:trPr>
        <w:tc>
          <w:tcPr>
            <w:tcW w:w="1311" w:type="dxa"/>
          </w:tcPr>
          <w:p w14:paraId="7C04F4A9" w14:textId="42729826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52AF426" w14:textId="1A819573" w:rsidR="0012468B" w:rsidRDefault="00037FDA" w:rsidP="0012468B">
            <w:r>
              <w:t>price-code</w:t>
            </w:r>
          </w:p>
        </w:tc>
        <w:tc>
          <w:tcPr>
            <w:tcW w:w="2431" w:type="dxa"/>
          </w:tcPr>
          <w:p w14:paraId="3BE54047" w14:textId="1F18D4FA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31A5C6B7" w14:textId="11B37E8F" w:rsidR="0012468B" w:rsidRDefault="00037FDA" w:rsidP="0012468B">
            <w:r>
              <w:t>i</w:t>
            </w:r>
          </w:p>
        </w:tc>
        <w:tc>
          <w:tcPr>
            <w:tcW w:w="2515" w:type="dxa"/>
          </w:tcPr>
          <w:p w14:paraId="64DFC1E7" w14:textId="02EC7DF9" w:rsidR="0012468B" w:rsidRDefault="00037FDA" w:rsidP="0012468B">
            <w:r w:rsidRPr="00037FDA">
              <w:t>x(</w:t>
            </w:r>
            <w:r>
              <w:t>2</w:t>
            </w:r>
            <w:r w:rsidRPr="00037FDA">
              <w:t>)</w:t>
            </w:r>
          </w:p>
        </w:tc>
      </w:tr>
      <w:tr w:rsidR="0012468B" w14:paraId="4968002A" w14:textId="77777777" w:rsidTr="00F60232">
        <w:trPr>
          <w:trHeight w:val="350"/>
        </w:trPr>
        <w:tc>
          <w:tcPr>
            <w:tcW w:w="1311" w:type="dxa"/>
          </w:tcPr>
          <w:p w14:paraId="6C0C9ED6" w14:textId="5EF7AB26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3B365B79" w14:textId="23C9CE65" w:rsidR="0012468B" w:rsidRDefault="00037FDA" w:rsidP="0012468B">
            <w:r>
              <w:t>price-date</w:t>
            </w:r>
          </w:p>
        </w:tc>
        <w:tc>
          <w:tcPr>
            <w:tcW w:w="2431" w:type="dxa"/>
          </w:tcPr>
          <w:p w14:paraId="2F6001CE" w14:textId="4B1F8180" w:rsidR="0012468B" w:rsidRDefault="00037FDA" w:rsidP="0012468B">
            <w:r>
              <w:t>date</w:t>
            </w:r>
          </w:p>
        </w:tc>
        <w:tc>
          <w:tcPr>
            <w:tcW w:w="1229" w:type="dxa"/>
          </w:tcPr>
          <w:p w14:paraId="0C6394BB" w14:textId="481FCBB2" w:rsidR="0012468B" w:rsidRDefault="0012468B" w:rsidP="0012468B"/>
        </w:tc>
        <w:tc>
          <w:tcPr>
            <w:tcW w:w="2515" w:type="dxa"/>
          </w:tcPr>
          <w:p w14:paraId="1132154E" w14:textId="00EB0AC4" w:rsidR="0012468B" w:rsidRDefault="00037FDA" w:rsidP="0012468B">
            <w:r w:rsidRPr="00037FDA">
              <w:t>99/99/9999</w:t>
            </w:r>
          </w:p>
        </w:tc>
      </w:tr>
      <w:tr w:rsidR="0012468B" w14:paraId="42CCF571" w14:textId="77777777" w:rsidTr="00F60232">
        <w:trPr>
          <w:trHeight w:val="350"/>
        </w:trPr>
        <w:tc>
          <w:tcPr>
            <w:tcW w:w="1311" w:type="dxa"/>
          </w:tcPr>
          <w:p w14:paraId="35DB3941" w14:textId="30AB4871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36303EF7" w14:textId="3C9FBBC9" w:rsidR="0012468B" w:rsidRDefault="00037FDA" w:rsidP="0012468B">
            <w:r>
              <w:t>procat</w:t>
            </w:r>
          </w:p>
        </w:tc>
        <w:tc>
          <w:tcPr>
            <w:tcW w:w="2431" w:type="dxa"/>
          </w:tcPr>
          <w:p w14:paraId="73EC6717" w14:textId="12C7C01C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2F3B5208" w14:textId="73E14C51" w:rsidR="0012468B" w:rsidRDefault="00037FDA" w:rsidP="0012468B">
            <w:r>
              <w:t>im</w:t>
            </w:r>
          </w:p>
        </w:tc>
        <w:tc>
          <w:tcPr>
            <w:tcW w:w="2515" w:type="dxa"/>
          </w:tcPr>
          <w:p w14:paraId="4F3BC3A2" w14:textId="5666A650" w:rsidR="0012468B" w:rsidRDefault="00037FDA" w:rsidP="0012468B">
            <w:r w:rsidRPr="00037FDA">
              <w:t>x(5)</w:t>
            </w:r>
          </w:p>
        </w:tc>
      </w:tr>
      <w:tr w:rsidR="0012468B" w14:paraId="0A5B286B" w14:textId="77777777" w:rsidTr="00F60232">
        <w:trPr>
          <w:trHeight w:val="350"/>
        </w:trPr>
        <w:tc>
          <w:tcPr>
            <w:tcW w:w="1311" w:type="dxa"/>
          </w:tcPr>
          <w:p w14:paraId="4BF0D6DA" w14:textId="418E00EF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16F4B20" w14:textId="7AB22C97" w:rsidR="0012468B" w:rsidRDefault="00037FDA" w:rsidP="0012468B">
            <w:r>
              <w:t>pur-cnt</w:t>
            </w:r>
          </w:p>
        </w:tc>
        <w:tc>
          <w:tcPr>
            <w:tcW w:w="2431" w:type="dxa"/>
          </w:tcPr>
          <w:p w14:paraId="55A1F3F9" w14:textId="3D9B2E55" w:rsidR="0012468B" w:rsidRDefault="00037FDA" w:rsidP="0012468B">
            <w:r>
              <w:t>inte</w:t>
            </w:r>
          </w:p>
        </w:tc>
        <w:tc>
          <w:tcPr>
            <w:tcW w:w="1229" w:type="dxa"/>
          </w:tcPr>
          <w:p w14:paraId="143D4E28" w14:textId="77777777" w:rsidR="0012468B" w:rsidRDefault="0012468B" w:rsidP="0012468B"/>
        </w:tc>
        <w:tc>
          <w:tcPr>
            <w:tcW w:w="2515" w:type="dxa"/>
          </w:tcPr>
          <w:p w14:paraId="41198048" w14:textId="15AE8C98" w:rsidR="0012468B" w:rsidRDefault="00037FDA" w:rsidP="0012468B">
            <w:r w:rsidRPr="00037FDA">
              <w:t>&gt;,&gt;&gt;9</w:t>
            </w:r>
          </w:p>
        </w:tc>
      </w:tr>
      <w:tr w:rsidR="0012468B" w14:paraId="480F030F" w14:textId="77777777" w:rsidTr="00F60232">
        <w:trPr>
          <w:trHeight w:val="350"/>
        </w:trPr>
        <w:tc>
          <w:tcPr>
            <w:tcW w:w="1311" w:type="dxa"/>
          </w:tcPr>
          <w:p w14:paraId="662A57AD" w14:textId="03549005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01727AA4" w14:textId="27381E07" w:rsidR="0012468B" w:rsidRDefault="00037FDA" w:rsidP="0012468B">
            <w:r>
              <w:t>purcon%</w:t>
            </w:r>
          </w:p>
        </w:tc>
        <w:tc>
          <w:tcPr>
            <w:tcW w:w="2431" w:type="dxa"/>
          </w:tcPr>
          <w:p w14:paraId="1FD7A38C" w14:textId="2DC69BA4" w:rsidR="0012468B" w:rsidRDefault="00037FDA" w:rsidP="0012468B">
            <w:r w:rsidRPr="00037FDA">
              <w:t>deci-</w:t>
            </w:r>
            <w:r>
              <w:t>4</w:t>
            </w:r>
          </w:p>
        </w:tc>
        <w:tc>
          <w:tcPr>
            <w:tcW w:w="1229" w:type="dxa"/>
          </w:tcPr>
          <w:p w14:paraId="1157D6C1" w14:textId="77777777" w:rsidR="0012468B" w:rsidRDefault="0012468B" w:rsidP="0012468B"/>
        </w:tc>
        <w:tc>
          <w:tcPr>
            <w:tcW w:w="2515" w:type="dxa"/>
          </w:tcPr>
          <w:p w14:paraId="2EA9EDA8" w14:textId="307A544D" w:rsidR="0012468B" w:rsidRDefault="00037FDA" w:rsidP="0012468B">
            <w:r w:rsidRPr="00037FDA">
              <w:t>&gt;&gt;&gt;9.9999</w:t>
            </w:r>
          </w:p>
        </w:tc>
      </w:tr>
      <w:tr w:rsidR="0012468B" w14:paraId="7B8B0D1F" w14:textId="77777777" w:rsidTr="00F60232">
        <w:trPr>
          <w:trHeight w:val="350"/>
        </w:trPr>
        <w:tc>
          <w:tcPr>
            <w:tcW w:w="1311" w:type="dxa"/>
          </w:tcPr>
          <w:p w14:paraId="02F5416A" w14:textId="6A90DC9B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5DB2AF8" w14:textId="3012D35E" w:rsidR="0012468B" w:rsidRDefault="00037FDA" w:rsidP="0012468B">
            <w:r>
              <w:t>pur-man</w:t>
            </w:r>
          </w:p>
        </w:tc>
        <w:tc>
          <w:tcPr>
            <w:tcW w:w="2431" w:type="dxa"/>
          </w:tcPr>
          <w:p w14:paraId="140C2D10" w14:textId="4107B7DD" w:rsidR="0012468B" w:rsidRDefault="00037FDA" w:rsidP="0012468B">
            <w:r>
              <w:t>logi</w:t>
            </w:r>
          </w:p>
        </w:tc>
        <w:tc>
          <w:tcPr>
            <w:tcW w:w="1229" w:type="dxa"/>
          </w:tcPr>
          <w:p w14:paraId="47C2DC2C" w14:textId="77777777" w:rsidR="0012468B" w:rsidRDefault="0012468B" w:rsidP="0012468B"/>
        </w:tc>
        <w:tc>
          <w:tcPr>
            <w:tcW w:w="2515" w:type="dxa"/>
          </w:tcPr>
          <w:p w14:paraId="32297570" w14:textId="7428447C" w:rsidR="0012468B" w:rsidRDefault="00037FDA" w:rsidP="0012468B">
            <w:r w:rsidRPr="00037FDA">
              <w:t>P/M</w:t>
            </w:r>
          </w:p>
        </w:tc>
      </w:tr>
      <w:tr w:rsidR="0012468B" w14:paraId="4BE12829" w14:textId="77777777" w:rsidTr="00F60232">
        <w:trPr>
          <w:trHeight w:val="350"/>
        </w:trPr>
        <w:tc>
          <w:tcPr>
            <w:tcW w:w="1311" w:type="dxa"/>
          </w:tcPr>
          <w:p w14:paraId="20834A63" w14:textId="1936AAF7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7C96FA2" w14:textId="36F56209" w:rsidR="0012468B" w:rsidRDefault="00037FDA" w:rsidP="0012468B">
            <w:r>
              <w:t>pur-rcode</w:t>
            </w:r>
          </w:p>
        </w:tc>
        <w:tc>
          <w:tcPr>
            <w:tcW w:w="2431" w:type="dxa"/>
          </w:tcPr>
          <w:p w14:paraId="35CC987B" w14:textId="5821BA73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2F755668" w14:textId="77777777" w:rsidR="0012468B" w:rsidRDefault="0012468B" w:rsidP="0012468B"/>
        </w:tc>
        <w:tc>
          <w:tcPr>
            <w:tcW w:w="2515" w:type="dxa"/>
          </w:tcPr>
          <w:p w14:paraId="05027F7A" w14:textId="7CC145A3" w:rsidR="0012468B" w:rsidRDefault="00037FDA" w:rsidP="0012468B">
            <w:r w:rsidRPr="00037FDA">
              <w:t>x(8)P</w:t>
            </w:r>
          </w:p>
        </w:tc>
      </w:tr>
      <w:tr w:rsidR="0012468B" w14:paraId="03FCD30B" w14:textId="77777777" w:rsidTr="00F60232">
        <w:trPr>
          <w:trHeight w:val="350"/>
        </w:trPr>
        <w:tc>
          <w:tcPr>
            <w:tcW w:w="1311" w:type="dxa"/>
          </w:tcPr>
          <w:p w14:paraId="17CE999E" w14:textId="5AFDD4F3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BE80B60" w14:textId="13AEA74A" w:rsidR="0012468B" w:rsidRDefault="00037FDA" w:rsidP="0012468B">
            <w:r>
              <w:t>pur-uom</w:t>
            </w:r>
          </w:p>
        </w:tc>
        <w:tc>
          <w:tcPr>
            <w:tcW w:w="2431" w:type="dxa"/>
          </w:tcPr>
          <w:p w14:paraId="40095EEE" w14:textId="22F78531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3A7A7F78" w14:textId="2539C16E" w:rsidR="0012468B" w:rsidRDefault="00037FDA" w:rsidP="0012468B">
            <w:r>
              <w:t>m</w:t>
            </w:r>
          </w:p>
        </w:tc>
        <w:tc>
          <w:tcPr>
            <w:tcW w:w="2515" w:type="dxa"/>
          </w:tcPr>
          <w:p w14:paraId="428BB072" w14:textId="58465C4A" w:rsidR="0012468B" w:rsidRDefault="00037FDA" w:rsidP="0012468B">
            <w:r w:rsidRPr="00037FDA">
              <w:t>x(3)</w:t>
            </w:r>
          </w:p>
        </w:tc>
      </w:tr>
      <w:tr w:rsidR="0012468B" w14:paraId="687BC66E" w14:textId="77777777" w:rsidTr="00F60232">
        <w:trPr>
          <w:trHeight w:val="350"/>
        </w:trPr>
        <w:tc>
          <w:tcPr>
            <w:tcW w:w="1311" w:type="dxa"/>
          </w:tcPr>
          <w:p w14:paraId="1539075E" w14:textId="51D8364C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7DC67BB" w14:textId="28C1C255" w:rsidR="0012468B" w:rsidRDefault="00037FDA" w:rsidP="0012468B">
            <w:r>
              <w:t>q-avail</w:t>
            </w:r>
          </w:p>
        </w:tc>
        <w:tc>
          <w:tcPr>
            <w:tcW w:w="2431" w:type="dxa"/>
          </w:tcPr>
          <w:p w14:paraId="6D844ED1" w14:textId="3956D054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22FF5616" w14:textId="77777777" w:rsidR="0012468B" w:rsidRDefault="0012468B" w:rsidP="0012468B"/>
        </w:tc>
        <w:tc>
          <w:tcPr>
            <w:tcW w:w="2515" w:type="dxa"/>
          </w:tcPr>
          <w:p w14:paraId="07D0989F" w14:textId="3FA07AC1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05752D43" w14:textId="77777777" w:rsidTr="00F60232">
        <w:trPr>
          <w:trHeight w:val="350"/>
        </w:trPr>
        <w:tc>
          <w:tcPr>
            <w:tcW w:w="1311" w:type="dxa"/>
          </w:tcPr>
          <w:p w14:paraId="6F784C6A" w14:textId="3B9A19EB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5187245" w14:textId="445F38F3" w:rsidR="0012468B" w:rsidRDefault="00037FDA" w:rsidP="0012468B">
            <w:r>
              <w:t>q-back</w:t>
            </w:r>
          </w:p>
        </w:tc>
        <w:tc>
          <w:tcPr>
            <w:tcW w:w="2431" w:type="dxa"/>
          </w:tcPr>
          <w:p w14:paraId="45E4B355" w14:textId="1D755551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78DD5DF3" w14:textId="77777777" w:rsidR="0012468B" w:rsidRDefault="0012468B" w:rsidP="0012468B"/>
        </w:tc>
        <w:tc>
          <w:tcPr>
            <w:tcW w:w="2515" w:type="dxa"/>
          </w:tcPr>
          <w:p w14:paraId="71C09DDD" w14:textId="03A51C89" w:rsidR="0012468B" w:rsidRDefault="00037FDA" w:rsidP="0012468B">
            <w:r w:rsidRPr="00037FDA">
              <w:t>&gt;&gt;&gt;,&gt;&gt;&gt;,&gt;&gt;9.9&lt;&lt;&lt;&lt;&lt;</w:t>
            </w:r>
          </w:p>
        </w:tc>
      </w:tr>
      <w:tr w:rsidR="0012468B" w14:paraId="2B16434E" w14:textId="77777777" w:rsidTr="00F60232">
        <w:trPr>
          <w:trHeight w:val="350"/>
        </w:trPr>
        <w:tc>
          <w:tcPr>
            <w:tcW w:w="1311" w:type="dxa"/>
          </w:tcPr>
          <w:p w14:paraId="7B560E1F" w14:textId="5749E2DB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2F68B09A" w14:textId="1E8F41E2" w:rsidR="0012468B" w:rsidRDefault="00037FDA" w:rsidP="0012468B">
            <w:r>
              <w:t>q-comm</w:t>
            </w:r>
          </w:p>
        </w:tc>
        <w:tc>
          <w:tcPr>
            <w:tcW w:w="2431" w:type="dxa"/>
          </w:tcPr>
          <w:p w14:paraId="5E4BC8CE" w14:textId="013305E2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07151525" w14:textId="77777777" w:rsidR="0012468B" w:rsidRDefault="0012468B" w:rsidP="0012468B"/>
        </w:tc>
        <w:tc>
          <w:tcPr>
            <w:tcW w:w="2515" w:type="dxa"/>
          </w:tcPr>
          <w:p w14:paraId="1C635DE8" w14:textId="660514AF" w:rsidR="0012468B" w:rsidRDefault="00037FDA" w:rsidP="0012468B">
            <w:r w:rsidRPr="00037FDA">
              <w:t>&gt;&gt;&gt;,&gt;&gt;&gt;,&gt;&gt;9.9&lt;&lt;&lt;&lt;&lt;</w:t>
            </w:r>
          </w:p>
        </w:tc>
      </w:tr>
      <w:tr w:rsidR="0012468B" w14:paraId="7BF5437F" w14:textId="77777777" w:rsidTr="00F60232">
        <w:trPr>
          <w:trHeight w:val="350"/>
        </w:trPr>
        <w:tc>
          <w:tcPr>
            <w:tcW w:w="1311" w:type="dxa"/>
          </w:tcPr>
          <w:p w14:paraId="1020DFC1" w14:textId="7508AAB0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5834AF7A" w14:textId="1E4AEA1E" w:rsidR="0012468B" w:rsidRDefault="00037FDA" w:rsidP="0012468B">
            <w:r>
              <w:t>q-lyr</w:t>
            </w:r>
          </w:p>
        </w:tc>
        <w:tc>
          <w:tcPr>
            <w:tcW w:w="2431" w:type="dxa"/>
          </w:tcPr>
          <w:p w14:paraId="783CB648" w14:textId="5232C817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6E868966" w14:textId="77777777" w:rsidR="0012468B" w:rsidRDefault="0012468B" w:rsidP="0012468B"/>
        </w:tc>
        <w:tc>
          <w:tcPr>
            <w:tcW w:w="2515" w:type="dxa"/>
          </w:tcPr>
          <w:p w14:paraId="4C29D5A0" w14:textId="004A19DC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46A41586" w14:textId="77777777" w:rsidTr="00F60232">
        <w:trPr>
          <w:trHeight w:val="350"/>
        </w:trPr>
        <w:tc>
          <w:tcPr>
            <w:tcW w:w="1311" w:type="dxa"/>
          </w:tcPr>
          <w:p w14:paraId="0B2B6051" w14:textId="70AD4849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A1ABC99" w14:textId="4391A93F" w:rsidR="0012468B" w:rsidRDefault="00037FDA" w:rsidP="0012468B">
            <w:r>
              <w:t>q-onh</w:t>
            </w:r>
          </w:p>
        </w:tc>
        <w:tc>
          <w:tcPr>
            <w:tcW w:w="2431" w:type="dxa"/>
          </w:tcPr>
          <w:p w14:paraId="0EC203C4" w14:textId="6C960460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755F154F" w14:textId="77777777" w:rsidR="0012468B" w:rsidRDefault="0012468B" w:rsidP="0012468B"/>
        </w:tc>
        <w:tc>
          <w:tcPr>
            <w:tcW w:w="2515" w:type="dxa"/>
          </w:tcPr>
          <w:p w14:paraId="441722EF" w14:textId="72C70F7B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2E0DEC57" w14:textId="77777777" w:rsidTr="00F60232">
        <w:trPr>
          <w:trHeight w:val="350"/>
        </w:trPr>
        <w:tc>
          <w:tcPr>
            <w:tcW w:w="1311" w:type="dxa"/>
          </w:tcPr>
          <w:p w14:paraId="1FDA8255" w14:textId="1F261D94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CC6C9C1" w14:textId="1DC2F3CC" w:rsidR="0012468B" w:rsidRDefault="00037FDA" w:rsidP="0012468B">
            <w:r>
              <w:t>q-ono</w:t>
            </w:r>
          </w:p>
        </w:tc>
        <w:tc>
          <w:tcPr>
            <w:tcW w:w="2431" w:type="dxa"/>
          </w:tcPr>
          <w:p w14:paraId="1136A08C" w14:textId="13603320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272D55BC" w14:textId="77777777" w:rsidR="0012468B" w:rsidRDefault="0012468B" w:rsidP="0012468B"/>
        </w:tc>
        <w:tc>
          <w:tcPr>
            <w:tcW w:w="2515" w:type="dxa"/>
          </w:tcPr>
          <w:p w14:paraId="77B9CD82" w14:textId="434AFF9F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4C08A450" w14:textId="77777777" w:rsidTr="00F60232">
        <w:trPr>
          <w:trHeight w:val="350"/>
        </w:trPr>
        <w:tc>
          <w:tcPr>
            <w:tcW w:w="1311" w:type="dxa"/>
          </w:tcPr>
          <w:p w14:paraId="67307FAC" w14:textId="62D91786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A9EE0EB" w14:textId="0B9BBCE1" w:rsidR="0012468B" w:rsidRDefault="00037FDA" w:rsidP="0012468B">
            <w:r>
              <w:t>q-ptd</w:t>
            </w:r>
          </w:p>
        </w:tc>
        <w:tc>
          <w:tcPr>
            <w:tcW w:w="2431" w:type="dxa"/>
          </w:tcPr>
          <w:p w14:paraId="4C2785BD" w14:textId="3C368A30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323C3DA9" w14:textId="77777777" w:rsidR="0012468B" w:rsidRDefault="0012468B" w:rsidP="0012468B"/>
        </w:tc>
        <w:tc>
          <w:tcPr>
            <w:tcW w:w="2515" w:type="dxa"/>
          </w:tcPr>
          <w:p w14:paraId="234292DB" w14:textId="3AC7260A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6055AE36" w14:textId="77777777" w:rsidTr="00F60232">
        <w:trPr>
          <w:trHeight w:val="350"/>
        </w:trPr>
        <w:tc>
          <w:tcPr>
            <w:tcW w:w="1311" w:type="dxa"/>
          </w:tcPr>
          <w:p w14:paraId="02947938" w14:textId="69D86B70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4FAF8E4" w14:textId="1122E25F" w:rsidR="0012468B" w:rsidRDefault="00037FDA" w:rsidP="0012468B">
            <w:r>
              <w:t>q-ytd</w:t>
            </w:r>
          </w:p>
        </w:tc>
        <w:tc>
          <w:tcPr>
            <w:tcW w:w="2431" w:type="dxa"/>
          </w:tcPr>
          <w:p w14:paraId="7B2B085C" w14:textId="42FE98BE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0CD5118E" w14:textId="77777777" w:rsidR="0012468B" w:rsidRDefault="0012468B" w:rsidP="0012468B"/>
        </w:tc>
        <w:tc>
          <w:tcPr>
            <w:tcW w:w="2515" w:type="dxa"/>
          </w:tcPr>
          <w:p w14:paraId="3CECB7D8" w14:textId="0960DA15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2FE93381" w14:textId="77777777" w:rsidTr="00F60232">
        <w:trPr>
          <w:trHeight w:val="350"/>
        </w:trPr>
        <w:tc>
          <w:tcPr>
            <w:tcW w:w="1311" w:type="dxa"/>
          </w:tcPr>
          <w:p w14:paraId="5209382A" w14:textId="12ECFD6F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6BC8856" w14:textId="5FDE689A" w:rsidR="0012468B" w:rsidRDefault="00037FDA" w:rsidP="0012468B">
            <w:r>
              <w:t>qlast-iss</w:t>
            </w:r>
          </w:p>
        </w:tc>
        <w:tc>
          <w:tcPr>
            <w:tcW w:w="2431" w:type="dxa"/>
          </w:tcPr>
          <w:p w14:paraId="49C7265B" w14:textId="56923B6D" w:rsidR="0012468B" w:rsidRDefault="00037FDA" w:rsidP="0012468B">
            <w:r w:rsidRPr="00037FDA">
              <w:t>deci-</w:t>
            </w:r>
            <w:r>
              <w:t>6</w:t>
            </w:r>
          </w:p>
        </w:tc>
        <w:tc>
          <w:tcPr>
            <w:tcW w:w="1229" w:type="dxa"/>
          </w:tcPr>
          <w:p w14:paraId="11446234" w14:textId="77777777" w:rsidR="0012468B" w:rsidRDefault="0012468B" w:rsidP="0012468B"/>
        </w:tc>
        <w:tc>
          <w:tcPr>
            <w:tcW w:w="2515" w:type="dxa"/>
          </w:tcPr>
          <w:p w14:paraId="78174619" w14:textId="10F4C20B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4C83DD8F" w14:textId="77777777" w:rsidTr="00F60232">
        <w:trPr>
          <w:trHeight w:val="350"/>
        </w:trPr>
        <w:tc>
          <w:tcPr>
            <w:tcW w:w="1311" w:type="dxa"/>
          </w:tcPr>
          <w:p w14:paraId="2069B09C" w14:textId="640DFE7F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1A914DC" w14:textId="62F86B66" w:rsidR="0012468B" w:rsidRDefault="00037FDA" w:rsidP="0012468B">
            <w:r>
              <w:t>rec_key</w:t>
            </w:r>
          </w:p>
        </w:tc>
        <w:tc>
          <w:tcPr>
            <w:tcW w:w="2431" w:type="dxa"/>
          </w:tcPr>
          <w:p w14:paraId="1E91FAA4" w14:textId="606F87C2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26B2EFA8" w14:textId="33BE5222" w:rsidR="0012468B" w:rsidRDefault="00037FDA" w:rsidP="0012468B">
            <w:r>
              <w:t>i</w:t>
            </w:r>
          </w:p>
        </w:tc>
        <w:tc>
          <w:tcPr>
            <w:tcW w:w="2515" w:type="dxa"/>
          </w:tcPr>
          <w:p w14:paraId="61491A53" w14:textId="40365CAF" w:rsidR="0012468B" w:rsidRDefault="00037FDA" w:rsidP="0012468B">
            <w:r w:rsidRPr="00037FDA">
              <w:t>X(20)</w:t>
            </w:r>
          </w:p>
        </w:tc>
      </w:tr>
      <w:tr w:rsidR="0012468B" w14:paraId="5A92D86B" w14:textId="77777777" w:rsidTr="00F60232">
        <w:trPr>
          <w:trHeight w:val="350"/>
        </w:trPr>
        <w:tc>
          <w:tcPr>
            <w:tcW w:w="1311" w:type="dxa"/>
          </w:tcPr>
          <w:p w14:paraId="129470CB" w14:textId="1C356733" w:rsidR="0012468B" w:rsidRPr="00922B19" w:rsidRDefault="0012468B" w:rsidP="0012468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1864" w:type="dxa"/>
          </w:tcPr>
          <w:p w14:paraId="63B7C51B" w14:textId="47C4DE47" w:rsidR="0012468B" w:rsidRDefault="0012468B" w:rsidP="0012468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2431" w:type="dxa"/>
          </w:tcPr>
          <w:p w14:paraId="1C1180D7" w14:textId="66901FF5" w:rsidR="0012468B" w:rsidRDefault="0012468B" w:rsidP="0012468B"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Data Type</w:t>
            </w:r>
          </w:p>
        </w:tc>
        <w:tc>
          <w:tcPr>
            <w:tcW w:w="1229" w:type="dxa"/>
          </w:tcPr>
          <w:p w14:paraId="66887E63" w14:textId="6924B080" w:rsidR="0012468B" w:rsidRDefault="0012468B" w:rsidP="0012468B">
            <w:r>
              <w:rPr>
                <w:b/>
                <w:bCs/>
                <w:i/>
                <w:iCs/>
                <w:sz w:val="26"/>
                <w:szCs w:val="26"/>
                <w:u w:val="single"/>
              </w:rPr>
              <w:t>Flags</w:t>
            </w:r>
          </w:p>
        </w:tc>
        <w:tc>
          <w:tcPr>
            <w:tcW w:w="2515" w:type="dxa"/>
          </w:tcPr>
          <w:p w14:paraId="1D658458" w14:textId="6BB2DC6D" w:rsidR="0012468B" w:rsidRDefault="0012468B" w:rsidP="0012468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12468B" w14:paraId="573F0721" w14:textId="77777777" w:rsidTr="00F60232">
        <w:trPr>
          <w:trHeight w:val="350"/>
        </w:trPr>
        <w:tc>
          <w:tcPr>
            <w:tcW w:w="1311" w:type="dxa"/>
          </w:tcPr>
          <w:p w14:paraId="79D79701" w14:textId="1BEDD719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5EC8FC52" w14:textId="6A892BD3" w:rsidR="0012468B" w:rsidRDefault="00037FDA" w:rsidP="0012468B">
            <w:r>
              <w:t>reg-no</w:t>
            </w:r>
          </w:p>
        </w:tc>
        <w:tc>
          <w:tcPr>
            <w:tcW w:w="2431" w:type="dxa"/>
          </w:tcPr>
          <w:p w14:paraId="5F84B279" w14:textId="4DEEE1AE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684C4EC8" w14:textId="3F940933" w:rsidR="0012468B" w:rsidRDefault="00037FDA" w:rsidP="0012468B">
            <w:r>
              <w:t>i</w:t>
            </w:r>
          </w:p>
        </w:tc>
        <w:tc>
          <w:tcPr>
            <w:tcW w:w="2515" w:type="dxa"/>
          </w:tcPr>
          <w:p w14:paraId="00BFC040" w14:textId="6DD8A498" w:rsidR="0012468B" w:rsidRDefault="00037FDA" w:rsidP="0012468B">
            <w:r w:rsidRPr="00037FDA">
              <w:t>X(</w:t>
            </w:r>
            <w:r>
              <w:t>3</w:t>
            </w:r>
            <w:r w:rsidRPr="00037FDA">
              <w:t>)</w:t>
            </w:r>
          </w:p>
        </w:tc>
      </w:tr>
      <w:tr w:rsidR="0012468B" w14:paraId="5874DEB6" w14:textId="77777777" w:rsidTr="00F60232">
        <w:trPr>
          <w:trHeight w:val="350"/>
        </w:trPr>
        <w:tc>
          <w:tcPr>
            <w:tcW w:w="1311" w:type="dxa"/>
          </w:tcPr>
          <w:p w14:paraId="28015974" w14:textId="543AA22D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56D17BA0" w14:textId="439044FB" w:rsidR="0012468B" w:rsidRDefault="00037FDA" w:rsidP="0012468B">
            <w:r>
              <w:t>s-dep</w:t>
            </w:r>
          </w:p>
        </w:tc>
        <w:tc>
          <w:tcPr>
            <w:tcW w:w="2431" w:type="dxa"/>
          </w:tcPr>
          <w:p w14:paraId="3D8083B7" w14:textId="0BE57735" w:rsidR="0012468B" w:rsidRDefault="00037FDA" w:rsidP="0012468B">
            <w:r>
              <w:t>deci-5</w:t>
            </w:r>
          </w:p>
        </w:tc>
        <w:tc>
          <w:tcPr>
            <w:tcW w:w="1229" w:type="dxa"/>
          </w:tcPr>
          <w:p w14:paraId="41423755" w14:textId="77777777" w:rsidR="0012468B" w:rsidRDefault="0012468B" w:rsidP="0012468B"/>
        </w:tc>
        <w:tc>
          <w:tcPr>
            <w:tcW w:w="2515" w:type="dxa"/>
          </w:tcPr>
          <w:p w14:paraId="0649CE1D" w14:textId="6949032D" w:rsidR="0012468B" w:rsidRDefault="00037FDA" w:rsidP="0012468B">
            <w:r w:rsidRPr="00037FDA">
              <w:t>&gt;&gt;,&gt;&gt;9.99&lt;&lt;&lt;</w:t>
            </w:r>
          </w:p>
        </w:tc>
      </w:tr>
      <w:tr w:rsidR="0012468B" w14:paraId="0701E5E7" w14:textId="77777777" w:rsidTr="00F60232">
        <w:trPr>
          <w:trHeight w:val="350"/>
        </w:trPr>
        <w:tc>
          <w:tcPr>
            <w:tcW w:w="1311" w:type="dxa"/>
          </w:tcPr>
          <w:p w14:paraId="1690E474" w14:textId="22099CC3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F99050A" w14:textId="48D6A700" w:rsidR="0012468B" w:rsidRDefault="00037FDA" w:rsidP="0012468B">
            <w:r>
              <w:t>s-len</w:t>
            </w:r>
          </w:p>
        </w:tc>
        <w:tc>
          <w:tcPr>
            <w:tcW w:w="2431" w:type="dxa"/>
          </w:tcPr>
          <w:p w14:paraId="3C6334BD" w14:textId="0BFFEF5C" w:rsidR="0012468B" w:rsidRDefault="00037FDA" w:rsidP="0012468B">
            <w:r>
              <w:t>deci-5</w:t>
            </w:r>
          </w:p>
        </w:tc>
        <w:tc>
          <w:tcPr>
            <w:tcW w:w="1229" w:type="dxa"/>
          </w:tcPr>
          <w:p w14:paraId="69F69E81" w14:textId="77777777" w:rsidR="0012468B" w:rsidRDefault="0012468B" w:rsidP="0012468B"/>
        </w:tc>
        <w:tc>
          <w:tcPr>
            <w:tcW w:w="2515" w:type="dxa"/>
          </w:tcPr>
          <w:p w14:paraId="44EB03E9" w14:textId="73833CB8" w:rsidR="0012468B" w:rsidRDefault="00037FDA" w:rsidP="0012468B">
            <w:r w:rsidRPr="00037FDA">
              <w:t>&gt;&gt;,&gt;&gt;9.99&lt;&lt;&lt;</w:t>
            </w:r>
          </w:p>
        </w:tc>
      </w:tr>
      <w:tr w:rsidR="0012468B" w14:paraId="31118AF3" w14:textId="77777777" w:rsidTr="00F60232">
        <w:trPr>
          <w:trHeight w:val="350"/>
        </w:trPr>
        <w:tc>
          <w:tcPr>
            <w:tcW w:w="1311" w:type="dxa"/>
          </w:tcPr>
          <w:p w14:paraId="6EDD83BD" w14:textId="67FF0E00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313EC09" w14:textId="5506C558" w:rsidR="0012468B" w:rsidRDefault="00037FDA" w:rsidP="0012468B">
            <w:r>
              <w:t>s-wid</w:t>
            </w:r>
          </w:p>
        </w:tc>
        <w:tc>
          <w:tcPr>
            <w:tcW w:w="2431" w:type="dxa"/>
          </w:tcPr>
          <w:p w14:paraId="6E52F134" w14:textId="1090D3C4" w:rsidR="0012468B" w:rsidRDefault="00037FDA" w:rsidP="0012468B">
            <w:r>
              <w:t>deci-5</w:t>
            </w:r>
          </w:p>
        </w:tc>
        <w:tc>
          <w:tcPr>
            <w:tcW w:w="1229" w:type="dxa"/>
          </w:tcPr>
          <w:p w14:paraId="6516E200" w14:textId="77777777" w:rsidR="0012468B" w:rsidRDefault="0012468B" w:rsidP="0012468B"/>
        </w:tc>
        <w:tc>
          <w:tcPr>
            <w:tcW w:w="2515" w:type="dxa"/>
          </w:tcPr>
          <w:p w14:paraId="7EFC5338" w14:textId="29FE63C7" w:rsidR="0012468B" w:rsidRDefault="00037FDA" w:rsidP="0012468B">
            <w:r w:rsidRPr="00037FDA">
              <w:t>&gt;&gt;,&gt;&gt;9.99&lt;&lt;&lt;</w:t>
            </w:r>
          </w:p>
        </w:tc>
      </w:tr>
      <w:tr w:rsidR="0012468B" w14:paraId="55ABB5BB" w14:textId="77777777" w:rsidTr="00F60232">
        <w:trPr>
          <w:trHeight w:val="350"/>
        </w:trPr>
        <w:tc>
          <w:tcPr>
            <w:tcW w:w="1311" w:type="dxa"/>
          </w:tcPr>
          <w:p w14:paraId="090C4CA5" w14:textId="41E74BC3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37E50A8B" w14:textId="3B08D25C" w:rsidR="0012468B" w:rsidRDefault="00037FDA" w:rsidP="0012468B">
            <w:r>
              <w:t>shrink</w:t>
            </w:r>
          </w:p>
        </w:tc>
        <w:tc>
          <w:tcPr>
            <w:tcW w:w="2431" w:type="dxa"/>
          </w:tcPr>
          <w:p w14:paraId="68D23D9A" w14:textId="15B17631" w:rsidR="0012468B" w:rsidRDefault="00037FDA" w:rsidP="0012468B">
            <w:r>
              <w:t>deci-4</w:t>
            </w:r>
          </w:p>
        </w:tc>
        <w:tc>
          <w:tcPr>
            <w:tcW w:w="1229" w:type="dxa"/>
          </w:tcPr>
          <w:p w14:paraId="39AB6799" w14:textId="77777777" w:rsidR="0012468B" w:rsidRDefault="0012468B" w:rsidP="0012468B"/>
        </w:tc>
        <w:tc>
          <w:tcPr>
            <w:tcW w:w="2515" w:type="dxa"/>
          </w:tcPr>
          <w:p w14:paraId="6492253E" w14:textId="0F085D38" w:rsidR="0012468B" w:rsidRDefault="00037FDA" w:rsidP="0012468B">
            <w:r w:rsidRPr="00037FDA">
              <w:t>&gt;&gt;9.9999</w:t>
            </w:r>
          </w:p>
        </w:tc>
      </w:tr>
      <w:tr w:rsidR="0012468B" w14:paraId="7DAC6FAE" w14:textId="77777777" w:rsidTr="00F60232">
        <w:trPr>
          <w:trHeight w:val="350"/>
        </w:trPr>
        <w:tc>
          <w:tcPr>
            <w:tcW w:w="1311" w:type="dxa"/>
          </w:tcPr>
          <w:p w14:paraId="3767AA97" w14:textId="2FA99FA6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F082CAA" w14:textId="0E530EA3" w:rsidR="0012468B" w:rsidRDefault="00037FDA" w:rsidP="0012468B">
            <w:r>
              <w:t>speed%</w:t>
            </w:r>
          </w:p>
        </w:tc>
        <w:tc>
          <w:tcPr>
            <w:tcW w:w="2431" w:type="dxa"/>
          </w:tcPr>
          <w:p w14:paraId="17A62604" w14:textId="66E3E4E0" w:rsidR="0012468B" w:rsidRDefault="00037FDA" w:rsidP="0012468B">
            <w:r>
              <w:t>inte[10]</w:t>
            </w:r>
          </w:p>
        </w:tc>
        <w:tc>
          <w:tcPr>
            <w:tcW w:w="1229" w:type="dxa"/>
          </w:tcPr>
          <w:p w14:paraId="6E993531" w14:textId="77777777" w:rsidR="0012468B" w:rsidRDefault="0012468B" w:rsidP="0012468B"/>
        </w:tc>
        <w:tc>
          <w:tcPr>
            <w:tcW w:w="2515" w:type="dxa"/>
          </w:tcPr>
          <w:p w14:paraId="5C0D1A07" w14:textId="0A47E3E3" w:rsidR="0012468B" w:rsidRDefault="00037FDA" w:rsidP="0012468B">
            <w:r w:rsidRPr="00037FDA">
              <w:t>&gt;&gt;9</w:t>
            </w:r>
          </w:p>
        </w:tc>
      </w:tr>
      <w:tr w:rsidR="0012468B" w14:paraId="32F557D7" w14:textId="77777777" w:rsidTr="00F60232">
        <w:trPr>
          <w:trHeight w:val="350"/>
        </w:trPr>
        <w:tc>
          <w:tcPr>
            <w:tcW w:w="1311" w:type="dxa"/>
          </w:tcPr>
          <w:p w14:paraId="5B45710D" w14:textId="580AF096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20EEFE5" w14:textId="37387FAE" w:rsidR="0012468B" w:rsidRDefault="00037FDA" w:rsidP="0012468B">
            <w:r>
              <w:t>sqin-lb</w:t>
            </w:r>
          </w:p>
        </w:tc>
        <w:tc>
          <w:tcPr>
            <w:tcW w:w="2431" w:type="dxa"/>
          </w:tcPr>
          <w:p w14:paraId="6215D472" w14:textId="07997EAB" w:rsidR="0012468B" w:rsidRDefault="00037FDA" w:rsidP="0012468B">
            <w:r>
              <w:t>deci-2</w:t>
            </w:r>
          </w:p>
        </w:tc>
        <w:tc>
          <w:tcPr>
            <w:tcW w:w="1229" w:type="dxa"/>
          </w:tcPr>
          <w:p w14:paraId="74990559" w14:textId="77777777" w:rsidR="0012468B" w:rsidRDefault="0012468B" w:rsidP="0012468B"/>
        </w:tc>
        <w:tc>
          <w:tcPr>
            <w:tcW w:w="2515" w:type="dxa"/>
          </w:tcPr>
          <w:p w14:paraId="7A83F25A" w14:textId="4F878A93" w:rsidR="0012468B" w:rsidRDefault="00037FDA" w:rsidP="0012468B">
            <w:r w:rsidRPr="00037FDA">
              <w:t>&gt;&gt;&gt;,&gt;&gt;9</w:t>
            </w:r>
          </w:p>
        </w:tc>
      </w:tr>
      <w:tr w:rsidR="0012468B" w14:paraId="4D68467A" w14:textId="77777777" w:rsidTr="00F60232">
        <w:trPr>
          <w:trHeight w:val="350"/>
        </w:trPr>
        <w:tc>
          <w:tcPr>
            <w:tcW w:w="1311" w:type="dxa"/>
          </w:tcPr>
          <w:p w14:paraId="09379160" w14:textId="7D2434E5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33D0C12E" w14:textId="1E5A8FE1" w:rsidR="0012468B" w:rsidRDefault="00037FDA" w:rsidP="0012468B">
            <w:r>
              <w:t>std-upm</w:t>
            </w:r>
          </w:p>
        </w:tc>
        <w:tc>
          <w:tcPr>
            <w:tcW w:w="2431" w:type="dxa"/>
          </w:tcPr>
          <w:p w14:paraId="6A8FC91E" w14:textId="4E89EF63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1AB736D4" w14:textId="77777777" w:rsidR="0012468B" w:rsidRDefault="0012468B" w:rsidP="0012468B"/>
        </w:tc>
        <w:tc>
          <w:tcPr>
            <w:tcW w:w="2515" w:type="dxa"/>
          </w:tcPr>
          <w:p w14:paraId="292361B6" w14:textId="66AF3947" w:rsidR="0012468B" w:rsidRDefault="00037FDA" w:rsidP="0012468B">
            <w:r w:rsidRPr="00037FDA">
              <w:t>x(3)</w:t>
            </w:r>
          </w:p>
        </w:tc>
      </w:tr>
      <w:tr w:rsidR="0012468B" w14:paraId="36ED87E4" w14:textId="77777777" w:rsidTr="00F60232">
        <w:trPr>
          <w:trHeight w:val="350"/>
        </w:trPr>
        <w:tc>
          <w:tcPr>
            <w:tcW w:w="1311" w:type="dxa"/>
          </w:tcPr>
          <w:p w14:paraId="34649B79" w14:textId="4987D0FD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2AD530B" w14:textId="7CCA2FC9" w:rsidR="0012468B" w:rsidRDefault="00037FDA" w:rsidP="0012468B">
            <w:r>
              <w:t>stocked</w:t>
            </w:r>
          </w:p>
        </w:tc>
        <w:tc>
          <w:tcPr>
            <w:tcW w:w="2431" w:type="dxa"/>
          </w:tcPr>
          <w:p w14:paraId="1E57778F" w14:textId="01BAC905" w:rsidR="0012468B" w:rsidRDefault="00037FDA" w:rsidP="0012468B">
            <w:r>
              <w:t>logi</w:t>
            </w:r>
          </w:p>
        </w:tc>
        <w:tc>
          <w:tcPr>
            <w:tcW w:w="1229" w:type="dxa"/>
          </w:tcPr>
          <w:p w14:paraId="1DABB078" w14:textId="77777777" w:rsidR="0012468B" w:rsidRDefault="0012468B" w:rsidP="0012468B"/>
        </w:tc>
        <w:tc>
          <w:tcPr>
            <w:tcW w:w="2515" w:type="dxa"/>
          </w:tcPr>
          <w:p w14:paraId="1C926305" w14:textId="35ADC8B2" w:rsidR="0012468B" w:rsidRDefault="00037FDA" w:rsidP="0012468B">
            <w:r w:rsidRPr="00037FDA">
              <w:t>Yes/No</w:t>
            </w:r>
          </w:p>
        </w:tc>
      </w:tr>
      <w:tr w:rsidR="0012468B" w14:paraId="10F9AC7C" w14:textId="77777777" w:rsidTr="00F60232">
        <w:trPr>
          <w:trHeight w:val="350"/>
        </w:trPr>
        <w:tc>
          <w:tcPr>
            <w:tcW w:w="1311" w:type="dxa"/>
          </w:tcPr>
          <w:p w14:paraId="5182FDD5" w14:textId="3368D953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2950C393" w14:textId="7B8594F2" w:rsidR="0012468B" w:rsidRDefault="00037FDA" w:rsidP="0012468B">
            <w:r>
              <w:t>tax-rcpt</w:t>
            </w:r>
          </w:p>
        </w:tc>
        <w:tc>
          <w:tcPr>
            <w:tcW w:w="2431" w:type="dxa"/>
          </w:tcPr>
          <w:p w14:paraId="1A6BA729" w14:textId="0320EBD6" w:rsidR="0012468B" w:rsidRDefault="00037FDA" w:rsidP="0012468B">
            <w:r>
              <w:t>logi</w:t>
            </w:r>
          </w:p>
        </w:tc>
        <w:tc>
          <w:tcPr>
            <w:tcW w:w="1229" w:type="dxa"/>
          </w:tcPr>
          <w:p w14:paraId="635916C5" w14:textId="77777777" w:rsidR="0012468B" w:rsidRDefault="0012468B" w:rsidP="0012468B"/>
        </w:tc>
        <w:tc>
          <w:tcPr>
            <w:tcW w:w="2515" w:type="dxa"/>
          </w:tcPr>
          <w:p w14:paraId="2EF891AF" w14:textId="759BAC90" w:rsidR="0012468B" w:rsidRDefault="00037FDA" w:rsidP="0012468B">
            <w:r w:rsidRPr="00037FDA">
              <w:t>yes/no</w:t>
            </w:r>
          </w:p>
        </w:tc>
      </w:tr>
      <w:tr w:rsidR="0012468B" w14:paraId="75AB6A19" w14:textId="77777777" w:rsidTr="00F60232">
        <w:trPr>
          <w:trHeight w:val="350"/>
        </w:trPr>
        <w:tc>
          <w:tcPr>
            <w:tcW w:w="1311" w:type="dxa"/>
          </w:tcPr>
          <w:p w14:paraId="555AD694" w14:textId="5CEE73EA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8E6DB30" w14:textId="01A66E42" w:rsidR="0012468B" w:rsidRDefault="00037FDA" w:rsidP="0012468B">
            <w:r>
              <w:t>tax-rcpt-actnum</w:t>
            </w:r>
          </w:p>
        </w:tc>
        <w:tc>
          <w:tcPr>
            <w:tcW w:w="2431" w:type="dxa"/>
          </w:tcPr>
          <w:p w14:paraId="6B7377BB" w14:textId="006325C0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73B9F13A" w14:textId="77777777" w:rsidR="0012468B" w:rsidRDefault="0012468B" w:rsidP="0012468B"/>
        </w:tc>
        <w:tc>
          <w:tcPr>
            <w:tcW w:w="2515" w:type="dxa"/>
          </w:tcPr>
          <w:p w14:paraId="47C54315" w14:textId="6F6264A8" w:rsidR="0012468B" w:rsidRDefault="00037FDA" w:rsidP="0012468B">
            <w:r w:rsidRPr="00037FDA">
              <w:t>x(21)</w:t>
            </w:r>
          </w:p>
        </w:tc>
      </w:tr>
      <w:tr w:rsidR="0012468B" w14:paraId="76B95B53" w14:textId="77777777" w:rsidTr="00F60232">
        <w:trPr>
          <w:trHeight w:val="350"/>
        </w:trPr>
        <w:tc>
          <w:tcPr>
            <w:tcW w:w="1311" w:type="dxa"/>
          </w:tcPr>
          <w:p w14:paraId="4C122962" w14:textId="6A61C19E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FCA6872" w14:textId="242F593C" w:rsidR="0012468B" w:rsidRDefault="00037FDA" w:rsidP="0012468B">
            <w:r>
              <w:t>u-lyr</w:t>
            </w:r>
          </w:p>
        </w:tc>
        <w:tc>
          <w:tcPr>
            <w:tcW w:w="2431" w:type="dxa"/>
          </w:tcPr>
          <w:p w14:paraId="4315C112" w14:textId="3CFA9C99" w:rsidR="0012468B" w:rsidRDefault="00037FDA" w:rsidP="0012468B">
            <w:r>
              <w:t>deci-6</w:t>
            </w:r>
          </w:p>
        </w:tc>
        <w:tc>
          <w:tcPr>
            <w:tcW w:w="1229" w:type="dxa"/>
          </w:tcPr>
          <w:p w14:paraId="1B0D6D7E" w14:textId="77777777" w:rsidR="0012468B" w:rsidRDefault="0012468B" w:rsidP="0012468B"/>
        </w:tc>
        <w:tc>
          <w:tcPr>
            <w:tcW w:w="2515" w:type="dxa"/>
          </w:tcPr>
          <w:p w14:paraId="349C997F" w14:textId="39282DD5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7A40922C" w14:textId="77777777" w:rsidTr="00F60232">
        <w:trPr>
          <w:trHeight w:val="350"/>
        </w:trPr>
        <w:tc>
          <w:tcPr>
            <w:tcW w:w="1311" w:type="dxa"/>
          </w:tcPr>
          <w:p w14:paraId="3FF17637" w14:textId="197C51F7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2D50E796" w14:textId="09F15FC9" w:rsidR="0012468B" w:rsidRDefault="00037FDA" w:rsidP="0012468B">
            <w:r>
              <w:t>u-ptc</w:t>
            </w:r>
          </w:p>
        </w:tc>
        <w:tc>
          <w:tcPr>
            <w:tcW w:w="2431" w:type="dxa"/>
          </w:tcPr>
          <w:p w14:paraId="13D12389" w14:textId="0E46A28D" w:rsidR="0012468B" w:rsidRDefault="00037FDA" w:rsidP="0012468B">
            <w:r>
              <w:t>deci-6</w:t>
            </w:r>
          </w:p>
        </w:tc>
        <w:tc>
          <w:tcPr>
            <w:tcW w:w="1229" w:type="dxa"/>
          </w:tcPr>
          <w:p w14:paraId="21CAA6BD" w14:textId="77777777" w:rsidR="0012468B" w:rsidRDefault="0012468B" w:rsidP="0012468B"/>
        </w:tc>
        <w:tc>
          <w:tcPr>
            <w:tcW w:w="2515" w:type="dxa"/>
          </w:tcPr>
          <w:p w14:paraId="594D0188" w14:textId="74DA5B5E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0FBA501D" w14:textId="77777777" w:rsidTr="00F60232">
        <w:trPr>
          <w:trHeight w:val="350"/>
        </w:trPr>
        <w:tc>
          <w:tcPr>
            <w:tcW w:w="1311" w:type="dxa"/>
          </w:tcPr>
          <w:p w14:paraId="1A34A509" w14:textId="1A0F7064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0AC1844" w14:textId="0555C336" w:rsidR="0012468B" w:rsidRDefault="00037FDA" w:rsidP="0012468B">
            <w:r>
              <w:t>u-ytd</w:t>
            </w:r>
          </w:p>
        </w:tc>
        <w:tc>
          <w:tcPr>
            <w:tcW w:w="2431" w:type="dxa"/>
          </w:tcPr>
          <w:p w14:paraId="152BEC48" w14:textId="35A552F1" w:rsidR="0012468B" w:rsidRDefault="00037FDA" w:rsidP="0012468B">
            <w:r>
              <w:t>deci-6</w:t>
            </w:r>
          </w:p>
        </w:tc>
        <w:tc>
          <w:tcPr>
            <w:tcW w:w="1229" w:type="dxa"/>
          </w:tcPr>
          <w:p w14:paraId="13B798A4" w14:textId="77777777" w:rsidR="0012468B" w:rsidRDefault="0012468B" w:rsidP="0012468B"/>
        </w:tc>
        <w:tc>
          <w:tcPr>
            <w:tcW w:w="2515" w:type="dxa"/>
          </w:tcPr>
          <w:p w14:paraId="51143822" w14:textId="360D6BF7" w:rsidR="0012468B" w:rsidRDefault="00037FDA" w:rsidP="0012468B">
            <w:r w:rsidRPr="00037FDA">
              <w:t>-&gt;&gt;&gt;,&gt;&gt;&gt;,&gt;&gt;9.9&lt;&lt;&lt;&lt;&lt;</w:t>
            </w:r>
          </w:p>
        </w:tc>
      </w:tr>
      <w:tr w:rsidR="0012468B" w14:paraId="712B45F9" w14:textId="77777777" w:rsidTr="00F60232">
        <w:trPr>
          <w:trHeight w:val="350"/>
        </w:trPr>
        <w:tc>
          <w:tcPr>
            <w:tcW w:w="1311" w:type="dxa"/>
          </w:tcPr>
          <w:p w14:paraId="79A02141" w14:textId="7BE0B50E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0F28A7B6" w14:textId="4B677935" w:rsidR="0012468B" w:rsidRDefault="00037FDA" w:rsidP="0012468B">
            <w:r>
              <w:t>vend-item</w:t>
            </w:r>
          </w:p>
        </w:tc>
        <w:tc>
          <w:tcPr>
            <w:tcW w:w="2431" w:type="dxa"/>
          </w:tcPr>
          <w:p w14:paraId="25B6B694" w14:textId="4308D31B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7092F5F6" w14:textId="77777777" w:rsidR="0012468B" w:rsidRDefault="0012468B" w:rsidP="0012468B"/>
        </w:tc>
        <w:tc>
          <w:tcPr>
            <w:tcW w:w="2515" w:type="dxa"/>
          </w:tcPr>
          <w:p w14:paraId="6D870DDA" w14:textId="3AA8005B" w:rsidR="0012468B" w:rsidRDefault="00037FDA" w:rsidP="0012468B">
            <w:r w:rsidRPr="00037FDA">
              <w:t>x(16)</w:t>
            </w:r>
          </w:p>
        </w:tc>
      </w:tr>
      <w:tr w:rsidR="0012468B" w14:paraId="5B55DAFD" w14:textId="77777777" w:rsidTr="00F60232">
        <w:trPr>
          <w:trHeight w:val="350"/>
        </w:trPr>
        <w:tc>
          <w:tcPr>
            <w:tcW w:w="1311" w:type="dxa"/>
          </w:tcPr>
          <w:p w14:paraId="2428634F" w14:textId="62F14843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3C769F4C" w14:textId="63E11B55" w:rsidR="0012468B" w:rsidRDefault="00037FDA" w:rsidP="0012468B">
            <w:r>
              <w:t>vend-no</w:t>
            </w:r>
          </w:p>
        </w:tc>
        <w:tc>
          <w:tcPr>
            <w:tcW w:w="2431" w:type="dxa"/>
          </w:tcPr>
          <w:p w14:paraId="2DC9F908" w14:textId="0720D69B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0BD94C43" w14:textId="77777777" w:rsidR="0012468B" w:rsidRDefault="0012468B" w:rsidP="0012468B"/>
        </w:tc>
        <w:tc>
          <w:tcPr>
            <w:tcW w:w="2515" w:type="dxa"/>
          </w:tcPr>
          <w:p w14:paraId="38637A41" w14:textId="577FF02B" w:rsidR="0012468B" w:rsidRDefault="00037FDA" w:rsidP="0012468B">
            <w:r w:rsidRPr="00037FDA">
              <w:t>x(1</w:t>
            </w:r>
            <w:r>
              <w:t>0</w:t>
            </w:r>
            <w:r w:rsidRPr="00037FDA">
              <w:t>)</w:t>
            </w:r>
          </w:p>
        </w:tc>
      </w:tr>
      <w:tr w:rsidR="0012468B" w14:paraId="0F15D475" w14:textId="77777777" w:rsidTr="00F60232">
        <w:trPr>
          <w:trHeight w:val="350"/>
        </w:trPr>
        <w:tc>
          <w:tcPr>
            <w:tcW w:w="1311" w:type="dxa"/>
          </w:tcPr>
          <w:p w14:paraId="07BF11C7" w14:textId="671D1599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4819A80E" w14:textId="70B1A084" w:rsidR="0012468B" w:rsidRDefault="00037FDA" w:rsidP="0012468B">
            <w:r>
              <w:t>vend2-item</w:t>
            </w:r>
          </w:p>
        </w:tc>
        <w:tc>
          <w:tcPr>
            <w:tcW w:w="2431" w:type="dxa"/>
          </w:tcPr>
          <w:p w14:paraId="1B50F3BC" w14:textId="29531E91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40C55DA4" w14:textId="77777777" w:rsidR="0012468B" w:rsidRDefault="0012468B" w:rsidP="0012468B"/>
        </w:tc>
        <w:tc>
          <w:tcPr>
            <w:tcW w:w="2515" w:type="dxa"/>
          </w:tcPr>
          <w:p w14:paraId="0BA33430" w14:textId="1052E506" w:rsidR="0012468B" w:rsidRDefault="00037FDA" w:rsidP="0012468B">
            <w:r w:rsidRPr="00037FDA">
              <w:t>x(16)</w:t>
            </w:r>
          </w:p>
        </w:tc>
      </w:tr>
      <w:tr w:rsidR="0012468B" w14:paraId="5AA30D3A" w14:textId="77777777" w:rsidTr="00F60232">
        <w:trPr>
          <w:trHeight w:val="350"/>
        </w:trPr>
        <w:tc>
          <w:tcPr>
            <w:tcW w:w="1311" w:type="dxa"/>
          </w:tcPr>
          <w:p w14:paraId="538436C3" w14:textId="62DCA7CC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1235C1C4" w14:textId="76D66011" w:rsidR="0012468B" w:rsidRDefault="00037FDA" w:rsidP="0012468B">
            <w:r>
              <w:t>vend2-no</w:t>
            </w:r>
          </w:p>
        </w:tc>
        <w:tc>
          <w:tcPr>
            <w:tcW w:w="2431" w:type="dxa"/>
          </w:tcPr>
          <w:p w14:paraId="33573766" w14:textId="29A705BF" w:rsidR="0012468B" w:rsidRDefault="00037FDA" w:rsidP="0012468B">
            <w:r>
              <w:t>char</w:t>
            </w:r>
          </w:p>
        </w:tc>
        <w:tc>
          <w:tcPr>
            <w:tcW w:w="1229" w:type="dxa"/>
          </w:tcPr>
          <w:p w14:paraId="7A880CC5" w14:textId="77777777" w:rsidR="0012468B" w:rsidRDefault="0012468B" w:rsidP="0012468B"/>
        </w:tc>
        <w:tc>
          <w:tcPr>
            <w:tcW w:w="2515" w:type="dxa"/>
          </w:tcPr>
          <w:p w14:paraId="33F50A90" w14:textId="6BE3DF77" w:rsidR="0012468B" w:rsidRDefault="00037FDA" w:rsidP="0012468B">
            <w:r w:rsidRPr="00037FDA">
              <w:t>x(1</w:t>
            </w:r>
            <w:r>
              <w:t>0</w:t>
            </w:r>
            <w:r w:rsidRPr="00037FDA">
              <w:t>)</w:t>
            </w:r>
          </w:p>
        </w:tc>
      </w:tr>
      <w:tr w:rsidR="0012468B" w14:paraId="601C5BC2" w14:textId="77777777" w:rsidTr="00F60232">
        <w:trPr>
          <w:trHeight w:val="350"/>
        </w:trPr>
        <w:tc>
          <w:tcPr>
            <w:tcW w:w="1311" w:type="dxa"/>
          </w:tcPr>
          <w:p w14:paraId="3C3F5EE2" w14:textId="0E31D99F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6627E4C2" w14:textId="163C90C7" w:rsidR="0012468B" w:rsidRDefault="00037FDA" w:rsidP="0012468B">
            <w:r>
              <w:t>weight-100</w:t>
            </w:r>
          </w:p>
        </w:tc>
        <w:tc>
          <w:tcPr>
            <w:tcW w:w="2431" w:type="dxa"/>
          </w:tcPr>
          <w:p w14:paraId="237FCC75" w14:textId="5C7DC0EF" w:rsidR="0012468B" w:rsidRDefault="00037FDA" w:rsidP="0012468B">
            <w:r>
              <w:t>deci-2</w:t>
            </w:r>
          </w:p>
        </w:tc>
        <w:tc>
          <w:tcPr>
            <w:tcW w:w="1229" w:type="dxa"/>
          </w:tcPr>
          <w:p w14:paraId="64444616" w14:textId="77777777" w:rsidR="0012468B" w:rsidRDefault="0012468B" w:rsidP="0012468B"/>
        </w:tc>
        <w:tc>
          <w:tcPr>
            <w:tcW w:w="2515" w:type="dxa"/>
          </w:tcPr>
          <w:p w14:paraId="78D36025" w14:textId="424D6F84" w:rsidR="0012468B" w:rsidRDefault="00037FDA" w:rsidP="0012468B">
            <w:r w:rsidRPr="00037FDA">
              <w:t>&gt;,&gt;&gt;9.99</w:t>
            </w:r>
          </w:p>
        </w:tc>
      </w:tr>
      <w:tr w:rsidR="0012468B" w14:paraId="57D317D5" w14:textId="77777777" w:rsidTr="00F60232">
        <w:trPr>
          <w:trHeight w:val="350"/>
        </w:trPr>
        <w:tc>
          <w:tcPr>
            <w:tcW w:w="1311" w:type="dxa"/>
          </w:tcPr>
          <w:p w14:paraId="3AF9061B" w14:textId="3D80D90A" w:rsidR="0012468B" w:rsidRDefault="0012468B" w:rsidP="0012468B">
            <w:r w:rsidRPr="00922B19">
              <w:t>item</w:t>
            </w:r>
          </w:p>
        </w:tc>
        <w:tc>
          <w:tcPr>
            <w:tcW w:w="1864" w:type="dxa"/>
          </w:tcPr>
          <w:p w14:paraId="7E6C1179" w14:textId="030A30A7" w:rsidR="0012468B" w:rsidRDefault="00037FDA" w:rsidP="0012468B">
            <w:r>
              <w:t>yield</w:t>
            </w:r>
          </w:p>
        </w:tc>
        <w:tc>
          <w:tcPr>
            <w:tcW w:w="2431" w:type="dxa"/>
          </w:tcPr>
          <w:p w14:paraId="12E73CBB" w14:textId="4E7E4B2C" w:rsidR="0012468B" w:rsidRDefault="00037FDA" w:rsidP="0012468B">
            <w:r>
              <w:t>inte</w:t>
            </w:r>
          </w:p>
        </w:tc>
        <w:tc>
          <w:tcPr>
            <w:tcW w:w="1229" w:type="dxa"/>
          </w:tcPr>
          <w:p w14:paraId="32D96CA5" w14:textId="77777777" w:rsidR="0012468B" w:rsidRDefault="0012468B" w:rsidP="0012468B"/>
        </w:tc>
        <w:tc>
          <w:tcPr>
            <w:tcW w:w="2515" w:type="dxa"/>
          </w:tcPr>
          <w:p w14:paraId="4C118974" w14:textId="7170F55B" w:rsidR="0012468B" w:rsidRDefault="00037FDA" w:rsidP="0012468B">
            <w:r w:rsidRPr="00037FDA">
              <w:t>&gt;&gt;&gt;,&gt;&gt;9</w:t>
            </w:r>
          </w:p>
        </w:tc>
      </w:tr>
    </w:tbl>
    <w:p w14:paraId="5B94406E" w14:textId="77777777" w:rsidR="00D20D2A" w:rsidRPr="00451F4E" w:rsidRDefault="00D20D2A" w:rsidP="00D20D2A"/>
    <w:p w14:paraId="6178A8E8" w14:textId="77777777" w:rsidR="00D20D2A" w:rsidRDefault="00D20D2A" w:rsidP="00D20D2A"/>
    <w:p w14:paraId="6CF4AA2A" w14:textId="7C7D0305" w:rsidR="00D20D2A" w:rsidRDefault="00D20D2A" w:rsidP="00D20D2A"/>
    <w:p w14:paraId="62E9C99B" w14:textId="3DE823A3" w:rsidR="00B14EBB" w:rsidRDefault="00B14EBB" w:rsidP="00D20D2A"/>
    <w:p w14:paraId="0DAC0660" w14:textId="1B7D4268" w:rsidR="00B14EBB" w:rsidRDefault="00B14EBB" w:rsidP="00D20D2A"/>
    <w:p w14:paraId="2F6945BB" w14:textId="74A4E861" w:rsidR="00B14EBB" w:rsidRDefault="00B14EBB" w:rsidP="00D20D2A"/>
    <w:p w14:paraId="7573BC15" w14:textId="740372BA" w:rsidR="00B14EBB" w:rsidRDefault="00B14EBB" w:rsidP="00D20D2A"/>
    <w:p w14:paraId="43554893" w14:textId="39CE04BF" w:rsidR="00B14EBB" w:rsidRDefault="00B14EBB" w:rsidP="00D20D2A"/>
    <w:p w14:paraId="2F98E8F5" w14:textId="182DC31E" w:rsidR="00B14EBB" w:rsidRDefault="00B14EBB" w:rsidP="00D20D2A"/>
    <w:p w14:paraId="2EA30DA5" w14:textId="404F522D" w:rsidR="00B14EBB" w:rsidRDefault="00B14EBB" w:rsidP="00D20D2A"/>
    <w:p w14:paraId="3E105D04" w14:textId="77777777" w:rsidR="00B14EBB" w:rsidRPr="00421D19" w:rsidRDefault="00B14EBB" w:rsidP="00D20D2A"/>
    <w:p w14:paraId="0130FDF4" w14:textId="7DF0AA18" w:rsidR="00D20D2A" w:rsidRDefault="00D20D2A" w:rsidP="00D20D2A">
      <w:pPr>
        <w:pStyle w:val="Heading1"/>
        <w:rPr>
          <w:b/>
          <w:bCs/>
        </w:rPr>
      </w:pPr>
      <w:bookmarkStart w:id="43" w:name="_Toc49801926"/>
      <w:r>
        <w:rPr>
          <w:b/>
          <w:bCs/>
        </w:rPr>
        <w:lastRenderedPageBreak/>
        <w:t>WIP Labor</w:t>
      </w:r>
      <w:bookmarkEnd w:id="43"/>
    </w:p>
    <w:p w14:paraId="4F8B344F" w14:textId="1B30CDD2" w:rsidR="00D20D2A" w:rsidRDefault="00B14EBB" w:rsidP="00D20D2A">
      <w:pPr>
        <w:pStyle w:val="Heading2"/>
      </w:pPr>
      <w:bookmarkStart w:id="44" w:name="_Toc49801927"/>
      <w:r>
        <w:t>Work in Process Labor File Header Table</w:t>
      </w:r>
      <w:r w:rsidR="00D20D2A">
        <w:t xml:space="preserve"> Field Definitions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1DAFC7D2" w14:textId="77777777" w:rsidTr="00D852CE">
        <w:tc>
          <w:tcPr>
            <w:tcW w:w="1525" w:type="dxa"/>
          </w:tcPr>
          <w:p w14:paraId="2A629D28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2433E066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5346CDD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774142E2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7A50A8F2" w14:textId="77777777" w:rsidTr="00D852CE">
        <w:trPr>
          <w:trHeight w:val="377"/>
        </w:trPr>
        <w:tc>
          <w:tcPr>
            <w:tcW w:w="1525" w:type="dxa"/>
          </w:tcPr>
          <w:p w14:paraId="7B919688" w14:textId="4B86CD65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1B48D80B" w14:textId="2799D4D5" w:rsidR="00B14EBB" w:rsidRDefault="00037FDA" w:rsidP="00B14EBB">
            <w:r>
              <w:t>bc-m-code</w:t>
            </w:r>
          </w:p>
        </w:tc>
        <w:tc>
          <w:tcPr>
            <w:tcW w:w="3147" w:type="dxa"/>
          </w:tcPr>
          <w:p w14:paraId="5494E28E" w14:textId="7F6A8649" w:rsidR="00B14EBB" w:rsidRDefault="00B07129" w:rsidP="00B14EBB">
            <w:r>
              <w:t>?</w:t>
            </w:r>
          </w:p>
        </w:tc>
        <w:tc>
          <w:tcPr>
            <w:tcW w:w="2338" w:type="dxa"/>
          </w:tcPr>
          <w:p w14:paraId="6EC44324" w14:textId="7B0C62EA" w:rsidR="00B14EBB" w:rsidRDefault="00B07129" w:rsidP="00B14EBB">
            <w:r w:rsidRPr="00B07129">
              <w:t>x(8)</w:t>
            </w:r>
          </w:p>
        </w:tc>
      </w:tr>
      <w:tr w:rsidR="00B14EBB" w14:paraId="382CDD72" w14:textId="77777777" w:rsidTr="00D852CE">
        <w:trPr>
          <w:trHeight w:val="350"/>
        </w:trPr>
        <w:tc>
          <w:tcPr>
            <w:tcW w:w="1525" w:type="dxa"/>
          </w:tcPr>
          <w:p w14:paraId="036E4946" w14:textId="6419CF17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38FDB18F" w14:textId="230B3713" w:rsidR="00B14EBB" w:rsidRDefault="00037FDA" w:rsidP="00B14EBB">
            <w:r>
              <w:t>company</w:t>
            </w:r>
          </w:p>
        </w:tc>
        <w:tc>
          <w:tcPr>
            <w:tcW w:w="3147" w:type="dxa"/>
          </w:tcPr>
          <w:p w14:paraId="77919E73" w14:textId="13D7F429" w:rsidR="00B14EBB" w:rsidRDefault="00B07129" w:rsidP="00B14EBB">
            <w:r>
              <w:t>Company</w:t>
            </w:r>
          </w:p>
        </w:tc>
        <w:tc>
          <w:tcPr>
            <w:tcW w:w="2338" w:type="dxa"/>
          </w:tcPr>
          <w:p w14:paraId="2878AA60" w14:textId="5828C7B1" w:rsidR="00B14EBB" w:rsidRDefault="00B07129" w:rsidP="00B14EBB">
            <w:r w:rsidRPr="00B07129">
              <w:t>x(</w:t>
            </w:r>
            <w:r>
              <w:t>3</w:t>
            </w:r>
            <w:r w:rsidRPr="00B07129">
              <w:t>)</w:t>
            </w:r>
          </w:p>
        </w:tc>
      </w:tr>
      <w:tr w:rsidR="00B14EBB" w14:paraId="70181DF6" w14:textId="77777777" w:rsidTr="00D852CE">
        <w:trPr>
          <w:trHeight w:val="350"/>
        </w:trPr>
        <w:tc>
          <w:tcPr>
            <w:tcW w:w="1525" w:type="dxa"/>
          </w:tcPr>
          <w:p w14:paraId="2C383D93" w14:textId="73E5613F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049EFE1B" w14:textId="08BA8247" w:rsidR="00B14EBB" w:rsidRDefault="00037FDA" w:rsidP="00B14EBB">
            <w:r>
              <w:t>dept</w:t>
            </w:r>
          </w:p>
        </w:tc>
        <w:tc>
          <w:tcPr>
            <w:tcW w:w="3147" w:type="dxa"/>
          </w:tcPr>
          <w:p w14:paraId="62871325" w14:textId="09200748" w:rsidR="00B14EBB" w:rsidRDefault="00B07129" w:rsidP="00B14EBB">
            <w:r>
              <w:t>Department</w:t>
            </w:r>
            <w:r w:rsidR="00C63016">
              <w:t xml:space="preserve"> Code</w:t>
            </w:r>
          </w:p>
        </w:tc>
        <w:tc>
          <w:tcPr>
            <w:tcW w:w="2338" w:type="dxa"/>
          </w:tcPr>
          <w:p w14:paraId="72F65B43" w14:textId="62FF9CC0" w:rsidR="00B14EBB" w:rsidRDefault="00B07129" w:rsidP="00B14EBB">
            <w:r w:rsidRPr="00B07129">
              <w:t>x(</w:t>
            </w:r>
            <w:r>
              <w:t>2</w:t>
            </w:r>
            <w:r w:rsidRPr="00B07129">
              <w:t>)</w:t>
            </w:r>
          </w:p>
        </w:tc>
      </w:tr>
      <w:tr w:rsidR="00B14EBB" w14:paraId="3E07191C" w14:textId="77777777" w:rsidTr="00D852CE">
        <w:trPr>
          <w:trHeight w:val="350"/>
        </w:trPr>
        <w:tc>
          <w:tcPr>
            <w:tcW w:w="1525" w:type="dxa"/>
          </w:tcPr>
          <w:p w14:paraId="684253AF" w14:textId="7A21633A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53916160" w14:textId="3284F6B8" w:rsidR="00B14EBB" w:rsidRDefault="00037FDA" w:rsidP="00B14EBB">
            <w:r>
              <w:t>m-code</w:t>
            </w:r>
          </w:p>
        </w:tc>
        <w:tc>
          <w:tcPr>
            <w:tcW w:w="3147" w:type="dxa"/>
          </w:tcPr>
          <w:p w14:paraId="0B5182EF" w14:textId="6D31320B" w:rsidR="00B14EBB" w:rsidRDefault="00B07129" w:rsidP="00B14EBB">
            <w:r>
              <w:t>Code</w:t>
            </w:r>
          </w:p>
        </w:tc>
        <w:tc>
          <w:tcPr>
            <w:tcW w:w="2338" w:type="dxa"/>
          </w:tcPr>
          <w:p w14:paraId="5118C33F" w14:textId="68CCED15" w:rsidR="00B14EBB" w:rsidRDefault="00B07129" w:rsidP="00B14EBB">
            <w:r w:rsidRPr="00B07129">
              <w:t>x(</w:t>
            </w:r>
            <w:r>
              <w:t>6</w:t>
            </w:r>
            <w:r w:rsidRPr="00B07129">
              <w:t>)</w:t>
            </w:r>
          </w:p>
        </w:tc>
      </w:tr>
      <w:tr w:rsidR="00B14EBB" w14:paraId="2736B7F6" w14:textId="77777777" w:rsidTr="00D852CE">
        <w:trPr>
          <w:trHeight w:val="350"/>
        </w:trPr>
        <w:tc>
          <w:tcPr>
            <w:tcW w:w="1525" w:type="dxa"/>
          </w:tcPr>
          <w:p w14:paraId="315B1D1E" w14:textId="0DB26377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0F78C87D" w14:textId="16704C37" w:rsidR="00B14EBB" w:rsidRDefault="00037FDA" w:rsidP="00B14EBB">
            <w:r>
              <w:t>rec_key</w:t>
            </w:r>
          </w:p>
        </w:tc>
        <w:tc>
          <w:tcPr>
            <w:tcW w:w="3147" w:type="dxa"/>
          </w:tcPr>
          <w:p w14:paraId="27B02CEB" w14:textId="681DF76F" w:rsidR="00B14EBB" w:rsidRDefault="00B07129" w:rsidP="00B14EBB">
            <w:r>
              <w:t>Rec Key</w:t>
            </w:r>
          </w:p>
        </w:tc>
        <w:tc>
          <w:tcPr>
            <w:tcW w:w="2338" w:type="dxa"/>
          </w:tcPr>
          <w:p w14:paraId="2CB7EE1E" w14:textId="48E77254" w:rsidR="00B14EBB" w:rsidRDefault="00B07129" w:rsidP="00B14EBB">
            <w:r w:rsidRPr="00B07129">
              <w:t>x(</w:t>
            </w:r>
            <w:r>
              <w:t>20</w:t>
            </w:r>
            <w:r w:rsidRPr="00B07129">
              <w:t>)</w:t>
            </w:r>
          </w:p>
        </w:tc>
      </w:tr>
      <w:tr w:rsidR="00B14EBB" w14:paraId="61391C4F" w14:textId="77777777" w:rsidTr="00D852CE">
        <w:trPr>
          <w:trHeight w:val="350"/>
        </w:trPr>
        <w:tc>
          <w:tcPr>
            <w:tcW w:w="1525" w:type="dxa"/>
          </w:tcPr>
          <w:p w14:paraId="793C21A5" w14:textId="4DA49F4A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12E3A983" w14:textId="6C1AE2DA" w:rsidR="00B14EBB" w:rsidRDefault="00037FDA" w:rsidP="00B14EBB">
            <w:r>
              <w:t>shift</w:t>
            </w:r>
          </w:p>
        </w:tc>
        <w:tc>
          <w:tcPr>
            <w:tcW w:w="3147" w:type="dxa"/>
          </w:tcPr>
          <w:p w14:paraId="42EAAFBA" w14:textId="193B3390" w:rsidR="00B14EBB" w:rsidRDefault="00B07129" w:rsidP="00B14EBB">
            <w:r>
              <w:t>Shift</w:t>
            </w:r>
          </w:p>
        </w:tc>
        <w:tc>
          <w:tcPr>
            <w:tcW w:w="2338" w:type="dxa"/>
          </w:tcPr>
          <w:p w14:paraId="406441B2" w14:textId="1ADD6366" w:rsidR="00B14EBB" w:rsidRDefault="00B07129" w:rsidP="00B14EBB">
            <w:r w:rsidRPr="00B07129">
              <w:t>&gt;9</w:t>
            </w:r>
          </w:p>
        </w:tc>
      </w:tr>
      <w:tr w:rsidR="00B14EBB" w14:paraId="11A98F6B" w14:textId="77777777" w:rsidTr="00D852CE">
        <w:trPr>
          <w:trHeight w:val="350"/>
        </w:trPr>
        <w:tc>
          <w:tcPr>
            <w:tcW w:w="1525" w:type="dxa"/>
          </w:tcPr>
          <w:p w14:paraId="66FFE9F3" w14:textId="212FD11B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02BEF4A9" w14:textId="11723AE9" w:rsidR="00B14EBB" w:rsidRDefault="00037FDA" w:rsidP="00B14EBB">
            <w:r>
              <w:t>trans-date</w:t>
            </w:r>
          </w:p>
        </w:tc>
        <w:tc>
          <w:tcPr>
            <w:tcW w:w="3147" w:type="dxa"/>
          </w:tcPr>
          <w:p w14:paraId="72BCA1A7" w14:textId="5D2EF97E" w:rsidR="00B14EBB" w:rsidRDefault="00C63016" w:rsidP="00B14EBB">
            <w:r>
              <w:t>Transaction Date</w:t>
            </w:r>
          </w:p>
        </w:tc>
        <w:tc>
          <w:tcPr>
            <w:tcW w:w="2338" w:type="dxa"/>
          </w:tcPr>
          <w:p w14:paraId="49926E98" w14:textId="484C6BBB" w:rsidR="00B14EBB" w:rsidRDefault="00B07129" w:rsidP="00B14EBB">
            <w:r w:rsidRPr="00B07129">
              <w:t>99/99/9999</w:t>
            </w:r>
          </w:p>
        </w:tc>
      </w:tr>
      <w:tr w:rsidR="00B14EBB" w14:paraId="64C4E92D" w14:textId="77777777" w:rsidTr="00D852CE">
        <w:trPr>
          <w:trHeight w:val="350"/>
        </w:trPr>
        <w:tc>
          <w:tcPr>
            <w:tcW w:w="1525" w:type="dxa"/>
          </w:tcPr>
          <w:p w14:paraId="30EFB950" w14:textId="3959276E" w:rsidR="00B14EBB" w:rsidRDefault="00B14EBB" w:rsidP="00B14EBB">
            <w:r w:rsidRPr="00F72C47">
              <w:t>pc-prdh</w:t>
            </w:r>
          </w:p>
        </w:tc>
        <w:tc>
          <w:tcPr>
            <w:tcW w:w="2340" w:type="dxa"/>
          </w:tcPr>
          <w:p w14:paraId="77A509CD" w14:textId="58830D0C" w:rsidR="00B14EBB" w:rsidRDefault="00037FDA" w:rsidP="00B14EBB">
            <w:r>
              <w:t>user-id</w:t>
            </w:r>
          </w:p>
        </w:tc>
        <w:tc>
          <w:tcPr>
            <w:tcW w:w="3147" w:type="dxa"/>
          </w:tcPr>
          <w:p w14:paraId="1175F237" w14:textId="1769929A" w:rsidR="00B14EBB" w:rsidRDefault="00B07129" w:rsidP="00B14EBB">
            <w:r>
              <w:t>User ID</w:t>
            </w:r>
          </w:p>
        </w:tc>
        <w:tc>
          <w:tcPr>
            <w:tcW w:w="2338" w:type="dxa"/>
          </w:tcPr>
          <w:p w14:paraId="74D9DB74" w14:textId="08182AAA" w:rsidR="00B14EBB" w:rsidRDefault="00B07129" w:rsidP="00B14EBB">
            <w:r w:rsidRPr="00B07129">
              <w:t>x(</w:t>
            </w:r>
            <w:r>
              <w:t>10</w:t>
            </w:r>
            <w:r w:rsidRPr="00B07129">
              <w:t>)</w:t>
            </w:r>
          </w:p>
        </w:tc>
      </w:tr>
    </w:tbl>
    <w:p w14:paraId="1CC10797" w14:textId="77777777" w:rsidR="00D20D2A" w:rsidRPr="00451F4E" w:rsidRDefault="00D20D2A" w:rsidP="00D20D2A"/>
    <w:p w14:paraId="77107136" w14:textId="3B8DD2BC" w:rsidR="00B14EBB" w:rsidRDefault="00B14EBB" w:rsidP="00B14EBB">
      <w:pPr>
        <w:pStyle w:val="Heading2"/>
      </w:pPr>
      <w:bookmarkStart w:id="45" w:name="_Toc49801928"/>
      <w:r>
        <w:t>Work in Process Labor File Line Item Table Field Definitions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7AA8D92A" w14:textId="77777777" w:rsidTr="00D852CE">
        <w:tc>
          <w:tcPr>
            <w:tcW w:w="1525" w:type="dxa"/>
          </w:tcPr>
          <w:p w14:paraId="1B99B625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72ED6AA0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19207D61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E76B275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2734D194" w14:textId="77777777" w:rsidTr="00D852CE">
        <w:trPr>
          <w:trHeight w:val="377"/>
        </w:trPr>
        <w:tc>
          <w:tcPr>
            <w:tcW w:w="1525" w:type="dxa"/>
          </w:tcPr>
          <w:p w14:paraId="3AA015F9" w14:textId="41BD3CFB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2A77B2B9" w14:textId="60005754" w:rsidR="00B14EBB" w:rsidRDefault="00B07129" w:rsidP="00B14EBB">
            <w:r>
              <w:t>bc-code</w:t>
            </w:r>
          </w:p>
        </w:tc>
        <w:tc>
          <w:tcPr>
            <w:tcW w:w="3147" w:type="dxa"/>
          </w:tcPr>
          <w:p w14:paraId="4D101EB3" w14:textId="22DFF705" w:rsidR="00B14EBB" w:rsidRDefault="00B07129" w:rsidP="00B14EBB">
            <w:r>
              <w:t>?</w:t>
            </w:r>
          </w:p>
        </w:tc>
        <w:tc>
          <w:tcPr>
            <w:tcW w:w="2338" w:type="dxa"/>
          </w:tcPr>
          <w:p w14:paraId="7E769B68" w14:textId="7E7114EA" w:rsidR="00B14EBB" w:rsidRDefault="00B07129" w:rsidP="00B14EBB">
            <w:r w:rsidRPr="00B07129">
              <w:t>x(8)</w:t>
            </w:r>
          </w:p>
        </w:tc>
      </w:tr>
      <w:tr w:rsidR="00B14EBB" w14:paraId="614F5188" w14:textId="77777777" w:rsidTr="00D852CE">
        <w:trPr>
          <w:trHeight w:val="350"/>
        </w:trPr>
        <w:tc>
          <w:tcPr>
            <w:tcW w:w="1525" w:type="dxa"/>
          </w:tcPr>
          <w:p w14:paraId="3058EAB7" w14:textId="0E6EEB91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E31410D" w14:textId="216ABAEC" w:rsidR="00B14EBB" w:rsidRDefault="00B07129" w:rsidP="00B14EBB">
            <w:r>
              <w:t>bc-crew-id</w:t>
            </w:r>
          </w:p>
        </w:tc>
        <w:tc>
          <w:tcPr>
            <w:tcW w:w="3147" w:type="dxa"/>
          </w:tcPr>
          <w:p w14:paraId="22997002" w14:textId="05142F32" w:rsidR="00B14EBB" w:rsidRDefault="00B07129" w:rsidP="00B14EBB">
            <w:r>
              <w:t>?</w:t>
            </w:r>
          </w:p>
        </w:tc>
        <w:tc>
          <w:tcPr>
            <w:tcW w:w="2338" w:type="dxa"/>
          </w:tcPr>
          <w:p w14:paraId="736ABFDC" w14:textId="32C4E54E" w:rsidR="00B14EBB" w:rsidRDefault="00B07129" w:rsidP="00B14EBB">
            <w:r w:rsidRPr="00B07129">
              <w:t>x(8)</w:t>
            </w:r>
          </w:p>
        </w:tc>
      </w:tr>
      <w:tr w:rsidR="00B14EBB" w14:paraId="1DFE34FA" w14:textId="77777777" w:rsidTr="00D852CE">
        <w:trPr>
          <w:trHeight w:val="350"/>
        </w:trPr>
        <w:tc>
          <w:tcPr>
            <w:tcW w:w="1525" w:type="dxa"/>
          </w:tcPr>
          <w:p w14:paraId="3AF7BCED" w14:textId="1F8CADB5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4D17A6DD" w14:textId="34BCCA2D" w:rsidR="00B14EBB" w:rsidRDefault="00B07129" w:rsidP="00B14EBB">
            <w:r>
              <w:t>bc-emp-id</w:t>
            </w:r>
          </w:p>
        </w:tc>
        <w:tc>
          <w:tcPr>
            <w:tcW w:w="3147" w:type="dxa"/>
          </w:tcPr>
          <w:p w14:paraId="1F69532A" w14:textId="7263435D" w:rsidR="00B14EBB" w:rsidRDefault="00B07129" w:rsidP="00B14EBB">
            <w:r>
              <w:t>?</w:t>
            </w:r>
          </w:p>
        </w:tc>
        <w:tc>
          <w:tcPr>
            <w:tcW w:w="2338" w:type="dxa"/>
          </w:tcPr>
          <w:p w14:paraId="26A834CC" w14:textId="6FA396F5" w:rsidR="00B14EBB" w:rsidRDefault="00B07129" w:rsidP="00B14EBB">
            <w:r w:rsidRPr="00B07129">
              <w:t>x(8)</w:t>
            </w:r>
          </w:p>
        </w:tc>
      </w:tr>
      <w:tr w:rsidR="00B14EBB" w14:paraId="1EDE56A7" w14:textId="77777777" w:rsidTr="00D852CE">
        <w:trPr>
          <w:trHeight w:val="350"/>
        </w:trPr>
        <w:tc>
          <w:tcPr>
            <w:tcW w:w="1525" w:type="dxa"/>
          </w:tcPr>
          <w:p w14:paraId="3C431D82" w14:textId="161D6455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75CFD106" w14:textId="0AD40E82" w:rsidR="00B14EBB" w:rsidRDefault="00B07129" w:rsidP="00B14EBB">
            <w:r>
              <w:t>bc-i-no</w:t>
            </w:r>
          </w:p>
        </w:tc>
        <w:tc>
          <w:tcPr>
            <w:tcW w:w="3147" w:type="dxa"/>
          </w:tcPr>
          <w:p w14:paraId="4092DA5A" w14:textId="651C3B72" w:rsidR="00B14EBB" w:rsidRDefault="00B07129" w:rsidP="00B14EBB">
            <w:r>
              <w:t>?</w:t>
            </w:r>
          </w:p>
        </w:tc>
        <w:tc>
          <w:tcPr>
            <w:tcW w:w="2338" w:type="dxa"/>
          </w:tcPr>
          <w:p w14:paraId="5CCF7C3F" w14:textId="4B99D540" w:rsidR="00B14EBB" w:rsidRDefault="00B07129" w:rsidP="00B14EBB">
            <w:r w:rsidRPr="00B07129">
              <w:t>x(8)</w:t>
            </w:r>
          </w:p>
        </w:tc>
      </w:tr>
      <w:tr w:rsidR="00B14EBB" w14:paraId="1CE8944C" w14:textId="77777777" w:rsidTr="00D852CE">
        <w:trPr>
          <w:trHeight w:val="350"/>
        </w:trPr>
        <w:tc>
          <w:tcPr>
            <w:tcW w:w="1525" w:type="dxa"/>
          </w:tcPr>
          <w:p w14:paraId="52AF0F5F" w14:textId="67D991F8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20ED8D06" w14:textId="241A97BC" w:rsidR="00B14EBB" w:rsidRDefault="00B07129" w:rsidP="00B14EBB">
            <w:r>
              <w:t>bc-job</w:t>
            </w:r>
          </w:p>
        </w:tc>
        <w:tc>
          <w:tcPr>
            <w:tcW w:w="3147" w:type="dxa"/>
          </w:tcPr>
          <w:p w14:paraId="5447ED07" w14:textId="07217D94" w:rsidR="00B14EBB" w:rsidRDefault="00B07129" w:rsidP="00B14EBB">
            <w:r>
              <w:t>?</w:t>
            </w:r>
          </w:p>
        </w:tc>
        <w:tc>
          <w:tcPr>
            <w:tcW w:w="2338" w:type="dxa"/>
          </w:tcPr>
          <w:p w14:paraId="665D1B2E" w14:textId="0787DA3A" w:rsidR="00B14EBB" w:rsidRDefault="00B07129" w:rsidP="00B14EBB">
            <w:r w:rsidRPr="00B07129">
              <w:t>x(8)</w:t>
            </w:r>
          </w:p>
        </w:tc>
      </w:tr>
      <w:tr w:rsidR="00B14EBB" w14:paraId="5F64121E" w14:textId="77777777" w:rsidTr="00D852CE">
        <w:trPr>
          <w:trHeight w:val="350"/>
        </w:trPr>
        <w:tc>
          <w:tcPr>
            <w:tcW w:w="1525" w:type="dxa"/>
          </w:tcPr>
          <w:p w14:paraId="218DE042" w14:textId="42265887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AE103BD" w14:textId="505F0E06" w:rsidR="00B14EBB" w:rsidRDefault="00B07129" w:rsidP="00B14EBB">
            <w:r>
              <w:t>blank-no</w:t>
            </w:r>
          </w:p>
        </w:tc>
        <w:tc>
          <w:tcPr>
            <w:tcW w:w="3147" w:type="dxa"/>
          </w:tcPr>
          <w:p w14:paraId="0559599B" w14:textId="2456AFFC" w:rsidR="00B14EBB" w:rsidRDefault="00B07129" w:rsidP="00B14EBB">
            <w:r>
              <w:t>BLANK</w:t>
            </w:r>
            <w:r w:rsidR="00013571">
              <w:t xml:space="preserve"> </w:t>
            </w:r>
            <w:r w:rsidR="00013571">
              <w:t>Number</w:t>
            </w:r>
          </w:p>
        </w:tc>
        <w:tc>
          <w:tcPr>
            <w:tcW w:w="2338" w:type="dxa"/>
          </w:tcPr>
          <w:p w14:paraId="4FCF5105" w14:textId="7BBFBA7E" w:rsidR="00B14EBB" w:rsidRDefault="00B07129" w:rsidP="00B14EBB">
            <w:r>
              <w:t>&gt;9</w:t>
            </w:r>
          </w:p>
        </w:tc>
      </w:tr>
      <w:tr w:rsidR="00B14EBB" w14:paraId="15277B39" w14:textId="77777777" w:rsidTr="00D852CE">
        <w:trPr>
          <w:trHeight w:val="350"/>
        </w:trPr>
        <w:tc>
          <w:tcPr>
            <w:tcW w:w="1525" w:type="dxa"/>
          </w:tcPr>
          <w:p w14:paraId="1D17F8EB" w14:textId="47C7DA0E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BB5180D" w14:textId="7A67CDA8" w:rsidR="00B14EBB" w:rsidRDefault="00B07129" w:rsidP="00B14EBB">
            <w:r>
              <w:t>code</w:t>
            </w:r>
          </w:p>
        </w:tc>
        <w:tc>
          <w:tcPr>
            <w:tcW w:w="3147" w:type="dxa"/>
          </w:tcPr>
          <w:p w14:paraId="2D688BE8" w14:textId="3CCED123" w:rsidR="00B14EBB" w:rsidRDefault="00B07129" w:rsidP="00B14EBB">
            <w:r>
              <w:t>Code</w:t>
            </w:r>
          </w:p>
        </w:tc>
        <w:tc>
          <w:tcPr>
            <w:tcW w:w="2338" w:type="dxa"/>
          </w:tcPr>
          <w:p w14:paraId="1ECC0D50" w14:textId="1C53BD66" w:rsidR="00B14EBB" w:rsidRDefault="00B07129" w:rsidP="00B14EBB">
            <w:r w:rsidRPr="00B07129">
              <w:t>x(</w:t>
            </w:r>
            <w:r>
              <w:t>5</w:t>
            </w:r>
            <w:r w:rsidRPr="00B07129">
              <w:t>)</w:t>
            </w:r>
          </w:p>
        </w:tc>
      </w:tr>
      <w:tr w:rsidR="00B14EBB" w14:paraId="686BAFAE" w14:textId="77777777" w:rsidTr="00D852CE">
        <w:trPr>
          <w:trHeight w:val="350"/>
        </w:trPr>
        <w:tc>
          <w:tcPr>
            <w:tcW w:w="1525" w:type="dxa"/>
          </w:tcPr>
          <w:p w14:paraId="26AF0649" w14:textId="36F5F7CB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2390EA6D" w14:textId="2FADB26F" w:rsidR="00B14EBB" w:rsidRDefault="00B07129" w:rsidP="00B14EBB">
            <w:r>
              <w:t>company</w:t>
            </w:r>
          </w:p>
        </w:tc>
        <w:tc>
          <w:tcPr>
            <w:tcW w:w="3147" w:type="dxa"/>
          </w:tcPr>
          <w:p w14:paraId="097E0B27" w14:textId="71BA2DB0" w:rsidR="00B14EBB" w:rsidRDefault="00B07129" w:rsidP="00B14EBB">
            <w:r>
              <w:t>Company</w:t>
            </w:r>
          </w:p>
        </w:tc>
        <w:tc>
          <w:tcPr>
            <w:tcW w:w="2338" w:type="dxa"/>
          </w:tcPr>
          <w:p w14:paraId="437E8972" w14:textId="152373D8" w:rsidR="00B14EBB" w:rsidRDefault="00B07129" w:rsidP="00B14EBB">
            <w:r w:rsidRPr="00B07129">
              <w:t>x(</w:t>
            </w:r>
            <w:r>
              <w:t>3</w:t>
            </w:r>
            <w:r w:rsidRPr="00B07129">
              <w:t>)</w:t>
            </w:r>
          </w:p>
        </w:tc>
      </w:tr>
      <w:tr w:rsidR="00B14EBB" w14:paraId="66419FE3" w14:textId="77777777" w:rsidTr="00D852CE">
        <w:trPr>
          <w:trHeight w:val="350"/>
        </w:trPr>
        <w:tc>
          <w:tcPr>
            <w:tcW w:w="1525" w:type="dxa"/>
          </w:tcPr>
          <w:p w14:paraId="063F9B2E" w14:textId="6DE6A869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130D594" w14:textId="2E8F4803" w:rsidR="00B14EBB" w:rsidRDefault="00B07129" w:rsidP="00B14EBB">
            <w:r>
              <w:t>complete</w:t>
            </w:r>
          </w:p>
        </w:tc>
        <w:tc>
          <w:tcPr>
            <w:tcW w:w="3147" w:type="dxa"/>
          </w:tcPr>
          <w:p w14:paraId="597E6C80" w14:textId="6B20FEA3" w:rsidR="00B14EBB" w:rsidRDefault="00B07129" w:rsidP="00B14EBB">
            <w:r>
              <w:t>Complete</w:t>
            </w:r>
          </w:p>
        </w:tc>
        <w:tc>
          <w:tcPr>
            <w:tcW w:w="2338" w:type="dxa"/>
          </w:tcPr>
          <w:p w14:paraId="62154D41" w14:textId="7FB2C4D5" w:rsidR="00B14EBB" w:rsidRDefault="00B07129" w:rsidP="00B14EBB">
            <w:r w:rsidRPr="00B07129">
              <w:t>Y/N</w:t>
            </w:r>
          </w:p>
        </w:tc>
      </w:tr>
      <w:tr w:rsidR="00B14EBB" w14:paraId="018C2104" w14:textId="77777777" w:rsidTr="00D852CE">
        <w:trPr>
          <w:trHeight w:val="350"/>
        </w:trPr>
        <w:tc>
          <w:tcPr>
            <w:tcW w:w="1525" w:type="dxa"/>
          </w:tcPr>
          <w:p w14:paraId="7E9FA92B" w14:textId="23D98490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4E29D16E" w14:textId="20E6E192" w:rsidR="00B14EBB" w:rsidRDefault="00B07129" w:rsidP="00B14EBB">
            <w:r>
              <w:t>crew</w:t>
            </w:r>
          </w:p>
        </w:tc>
        <w:tc>
          <w:tcPr>
            <w:tcW w:w="3147" w:type="dxa"/>
          </w:tcPr>
          <w:p w14:paraId="355437B6" w14:textId="62AA1563" w:rsidR="00B14EBB" w:rsidRDefault="00B07129" w:rsidP="00B14EBB">
            <w:r>
              <w:t>Crew Size</w:t>
            </w:r>
          </w:p>
        </w:tc>
        <w:tc>
          <w:tcPr>
            <w:tcW w:w="2338" w:type="dxa"/>
          </w:tcPr>
          <w:p w14:paraId="7AEA1748" w14:textId="01E0D1C1" w:rsidR="00B14EBB" w:rsidRDefault="00B07129" w:rsidP="00B14EBB">
            <w:r w:rsidRPr="00B07129">
              <w:t>99.9</w:t>
            </w:r>
          </w:p>
        </w:tc>
      </w:tr>
      <w:tr w:rsidR="00B14EBB" w14:paraId="6DE37D22" w14:textId="77777777" w:rsidTr="00D852CE">
        <w:trPr>
          <w:trHeight w:val="350"/>
        </w:trPr>
        <w:tc>
          <w:tcPr>
            <w:tcW w:w="1525" w:type="dxa"/>
          </w:tcPr>
          <w:p w14:paraId="77DB53AB" w14:textId="47510FF1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425B053" w14:textId="31DEA26F" w:rsidR="00B14EBB" w:rsidRDefault="00B07129" w:rsidP="00B14EBB">
            <w:r>
              <w:t>crew-id</w:t>
            </w:r>
          </w:p>
        </w:tc>
        <w:tc>
          <w:tcPr>
            <w:tcW w:w="3147" w:type="dxa"/>
          </w:tcPr>
          <w:p w14:paraId="24EA2011" w14:textId="68298E2C" w:rsidR="00B14EBB" w:rsidRDefault="00B07129" w:rsidP="00B14EBB">
            <w:r>
              <w:t>Crew ID</w:t>
            </w:r>
          </w:p>
        </w:tc>
        <w:tc>
          <w:tcPr>
            <w:tcW w:w="2338" w:type="dxa"/>
          </w:tcPr>
          <w:p w14:paraId="44DD03B1" w14:textId="63889A27" w:rsidR="00B14EBB" w:rsidRDefault="00B07129" w:rsidP="00B14EBB">
            <w:r w:rsidRPr="00B07129">
              <w:t>x(</w:t>
            </w:r>
            <w:r>
              <w:t>5</w:t>
            </w:r>
            <w:r w:rsidRPr="00B07129">
              <w:t>)</w:t>
            </w:r>
          </w:p>
        </w:tc>
      </w:tr>
      <w:tr w:rsidR="00B14EBB" w14:paraId="69753A40" w14:textId="77777777" w:rsidTr="00D852CE">
        <w:trPr>
          <w:trHeight w:val="350"/>
        </w:trPr>
        <w:tc>
          <w:tcPr>
            <w:tcW w:w="1525" w:type="dxa"/>
          </w:tcPr>
          <w:p w14:paraId="4B446767" w14:textId="4616C938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1A3FC38C" w14:textId="19C091E4" w:rsidR="00B14EBB" w:rsidRDefault="00B07129" w:rsidP="00B14EBB">
            <w:r>
              <w:t>d-type</w:t>
            </w:r>
          </w:p>
        </w:tc>
        <w:tc>
          <w:tcPr>
            <w:tcW w:w="3147" w:type="dxa"/>
          </w:tcPr>
          <w:p w14:paraId="1B3D7F45" w14:textId="5D3D4B76" w:rsidR="00B14EBB" w:rsidRDefault="00B07129" w:rsidP="00B14EBB">
            <w:r>
              <w:t>Downtime Type</w:t>
            </w:r>
          </w:p>
        </w:tc>
        <w:tc>
          <w:tcPr>
            <w:tcW w:w="2338" w:type="dxa"/>
          </w:tcPr>
          <w:p w14:paraId="21483064" w14:textId="090BBD49" w:rsidR="00B14EBB" w:rsidRDefault="00B07129" w:rsidP="00B14EBB">
            <w:r w:rsidRPr="00B07129">
              <w:t>x(</w:t>
            </w:r>
            <w:r>
              <w:t>5</w:t>
            </w:r>
            <w:r w:rsidRPr="00B07129">
              <w:t>)</w:t>
            </w:r>
          </w:p>
        </w:tc>
      </w:tr>
      <w:tr w:rsidR="00B14EBB" w14:paraId="432ED08F" w14:textId="77777777" w:rsidTr="00D852CE">
        <w:trPr>
          <w:trHeight w:val="350"/>
        </w:trPr>
        <w:tc>
          <w:tcPr>
            <w:tcW w:w="1525" w:type="dxa"/>
          </w:tcPr>
          <w:p w14:paraId="5148A5DB" w14:textId="69E95803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6B0F9F05" w14:textId="3B39F797" w:rsidR="00B14EBB" w:rsidRDefault="00B07129" w:rsidP="00B14EBB">
            <w:r>
              <w:t>dept</w:t>
            </w:r>
          </w:p>
        </w:tc>
        <w:tc>
          <w:tcPr>
            <w:tcW w:w="3147" w:type="dxa"/>
          </w:tcPr>
          <w:p w14:paraId="51546233" w14:textId="5E108E5B" w:rsidR="00B14EBB" w:rsidRDefault="00B07129" w:rsidP="00B14EBB">
            <w:r>
              <w:t>Department</w:t>
            </w:r>
            <w:r w:rsidR="00013571">
              <w:t xml:space="preserve"> Code</w:t>
            </w:r>
          </w:p>
        </w:tc>
        <w:tc>
          <w:tcPr>
            <w:tcW w:w="2338" w:type="dxa"/>
          </w:tcPr>
          <w:p w14:paraId="2D482136" w14:textId="2599FD75" w:rsidR="00B14EBB" w:rsidRDefault="00B07129" w:rsidP="00B14EBB">
            <w:r w:rsidRPr="00B07129">
              <w:t>x(</w:t>
            </w:r>
            <w:r>
              <w:t>2</w:t>
            </w:r>
            <w:r w:rsidRPr="00B07129">
              <w:t>)</w:t>
            </w:r>
          </w:p>
        </w:tc>
      </w:tr>
      <w:tr w:rsidR="00B14EBB" w14:paraId="549D2F6E" w14:textId="77777777" w:rsidTr="00D852CE">
        <w:trPr>
          <w:trHeight w:val="350"/>
        </w:trPr>
        <w:tc>
          <w:tcPr>
            <w:tcW w:w="1525" w:type="dxa"/>
          </w:tcPr>
          <w:p w14:paraId="7603E3C6" w14:textId="018ECCB4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0E461D5E" w14:textId="51E4577A" w:rsidR="00B14EBB" w:rsidRDefault="00B07129" w:rsidP="00B14EBB">
            <w:r>
              <w:t>emp-id</w:t>
            </w:r>
          </w:p>
        </w:tc>
        <w:tc>
          <w:tcPr>
            <w:tcW w:w="3147" w:type="dxa"/>
          </w:tcPr>
          <w:p w14:paraId="32E14B22" w14:textId="1DA3A1FA" w:rsidR="00B14EBB" w:rsidRDefault="00B07129" w:rsidP="00B14EBB">
            <w:r>
              <w:t>Employee ID</w:t>
            </w:r>
          </w:p>
        </w:tc>
        <w:tc>
          <w:tcPr>
            <w:tcW w:w="2338" w:type="dxa"/>
          </w:tcPr>
          <w:p w14:paraId="080C22BC" w14:textId="66FAAAFE" w:rsidR="00B14EBB" w:rsidRDefault="00B07129" w:rsidP="00B14EBB">
            <w:r w:rsidRPr="00B07129">
              <w:t>x(</w:t>
            </w:r>
            <w:r>
              <w:t>5</w:t>
            </w:r>
            <w:r w:rsidRPr="00B07129">
              <w:t>)</w:t>
            </w:r>
          </w:p>
        </w:tc>
      </w:tr>
      <w:tr w:rsidR="00B14EBB" w14:paraId="2CCBC84C" w14:textId="77777777" w:rsidTr="00D852CE">
        <w:trPr>
          <w:trHeight w:val="350"/>
        </w:trPr>
        <w:tc>
          <w:tcPr>
            <w:tcW w:w="1525" w:type="dxa"/>
          </w:tcPr>
          <w:p w14:paraId="2D318473" w14:textId="334A5BCF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FB3026C" w14:textId="4E28330B" w:rsidR="00B14EBB" w:rsidRDefault="00B07129" w:rsidP="00B14EBB">
            <w:r>
              <w:t>factor</w:t>
            </w:r>
          </w:p>
        </w:tc>
        <w:tc>
          <w:tcPr>
            <w:tcW w:w="3147" w:type="dxa"/>
          </w:tcPr>
          <w:p w14:paraId="7170D07C" w14:textId="7256DDBF" w:rsidR="00B14EBB" w:rsidRDefault="00B07129" w:rsidP="00B14EBB">
            <w:r>
              <w:t>Shift Differential</w:t>
            </w:r>
          </w:p>
        </w:tc>
        <w:tc>
          <w:tcPr>
            <w:tcW w:w="2338" w:type="dxa"/>
          </w:tcPr>
          <w:p w14:paraId="0FFB0A6E" w14:textId="183383D5" w:rsidR="00B14EBB" w:rsidRDefault="00B07129" w:rsidP="00B14EBB">
            <w:r w:rsidRPr="00B07129">
              <w:t>&gt;&gt;&gt;&gt;9.99&lt;&lt;&lt;</w:t>
            </w:r>
          </w:p>
        </w:tc>
      </w:tr>
      <w:tr w:rsidR="00B14EBB" w14:paraId="4D3F371B" w14:textId="77777777" w:rsidTr="00D852CE">
        <w:trPr>
          <w:trHeight w:val="350"/>
        </w:trPr>
        <w:tc>
          <w:tcPr>
            <w:tcW w:w="1525" w:type="dxa"/>
          </w:tcPr>
          <w:p w14:paraId="20CFD724" w14:textId="0B63F5EC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607D3726" w14:textId="6489643D" w:rsidR="00B14EBB" w:rsidRDefault="00B07129" w:rsidP="00B14EBB">
            <w:r>
              <w:t>frm</w:t>
            </w:r>
          </w:p>
        </w:tc>
        <w:tc>
          <w:tcPr>
            <w:tcW w:w="3147" w:type="dxa"/>
          </w:tcPr>
          <w:p w14:paraId="3EB99A0D" w14:textId="57901025" w:rsidR="00B14EBB" w:rsidRDefault="00B07129" w:rsidP="00B14EBB">
            <w:r>
              <w:t>Form</w:t>
            </w:r>
          </w:p>
        </w:tc>
        <w:tc>
          <w:tcPr>
            <w:tcW w:w="2338" w:type="dxa"/>
          </w:tcPr>
          <w:p w14:paraId="7157B81D" w14:textId="26F5870F" w:rsidR="00B14EBB" w:rsidRDefault="00B07129" w:rsidP="00B14EBB">
            <w:r w:rsidRPr="00B07129">
              <w:t>&gt;&gt;9</w:t>
            </w:r>
          </w:p>
        </w:tc>
      </w:tr>
      <w:tr w:rsidR="00B14EBB" w14:paraId="70111706" w14:textId="77777777" w:rsidTr="00D852CE">
        <w:trPr>
          <w:trHeight w:val="350"/>
        </w:trPr>
        <w:tc>
          <w:tcPr>
            <w:tcW w:w="1525" w:type="dxa"/>
          </w:tcPr>
          <w:p w14:paraId="0D31E958" w14:textId="27284AE2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4ED182F9" w14:textId="4C41D480" w:rsidR="00B14EBB" w:rsidRDefault="00B07129" w:rsidP="00B14EBB">
            <w:r>
              <w:t>hours</w:t>
            </w:r>
          </w:p>
        </w:tc>
        <w:tc>
          <w:tcPr>
            <w:tcW w:w="3147" w:type="dxa"/>
          </w:tcPr>
          <w:p w14:paraId="569A7887" w14:textId="55E25AA0" w:rsidR="00B14EBB" w:rsidRDefault="00B07129" w:rsidP="00B14EBB">
            <w:r>
              <w:t>Run Hours</w:t>
            </w:r>
          </w:p>
        </w:tc>
        <w:tc>
          <w:tcPr>
            <w:tcW w:w="2338" w:type="dxa"/>
          </w:tcPr>
          <w:p w14:paraId="7F0EA65C" w14:textId="2D3D7B03" w:rsidR="00B14EBB" w:rsidRDefault="00B07129" w:rsidP="00B14EBB">
            <w:r w:rsidRPr="00B07129">
              <w:t>&gt;&gt;9.99-</w:t>
            </w:r>
          </w:p>
        </w:tc>
      </w:tr>
      <w:tr w:rsidR="00B14EBB" w14:paraId="20036474" w14:textId="77777777" w:rsidTr="00D852CE">
        <w:trPr>
          <w:trHeight w:val="350"/>
        </w:trPr>
        <w:tc>
          <w:tcPr>
            <w:tcW w:w="1525" w:type="dxa"/>
          </w:tcPr>
          <w:p w14:paraId="5AAD27E8" w14:textId="1DA023D6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FE0CA52" w14:textId="17697A37" w:rsidR="00B14EBB" w:rsidRDefault="00B07129" w:rsidP="00B14EBB">
            <w:r>
              <w:t>i-name</w:t>
            </w:r>
          </w:p>
        </w:tc>
        <w:tc>
          <w:tcPr>
            <w:tcW w:w="3147" w:type="dxa"/>
          </w:tcPr>
          <w:p w14:paraId="2DBE79DE" w14:textId="47AAB84D" w:rsidR="00B14EBB" w:rsidRDefault="00B07129" w:rsidP="00B14EBB">
            <w:r>
              <w:t>Name</w:t>
            </w:r>
          </w:p>
        </w:tc>
        <w:tc>
          <w:tcPr>
            <w:tcW w:w="2338" w:type="dxa"/>
          </w:tcPr>
          <w:p w14:paraId="7F55F776" w14:textId="0CD451EE" w:rsidR="00B14EBB" w:rsidRDefault="00B07129" w:rsidP="00B14EBB">
            <w:r w:rsidRPr="00B07129">
              <w:t>x(30)</w:t>
            </w:r>
          </w:p>
        </w:tc>
      </w:tr>
      <w:tr w:rsidR="00B14EBB" w14:paraId="76B0C5AF" w14:textId="77777777" w:rsidTr="00D852CE">
        <w:trPr>
          <w:trHeight w:val="350"/>
        </w:trPr>
        <w:tc>
          <w:tcPr>
            <w:tcW w:w="1525" w:type="dxa"/>
          </w:tcPr>
          <w:p w14:paraId="3D316FE9" w14:textId="3CFD75EA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2C9F1935" w14:textId="47DE2309" w:rsidR="00B14EBB" w:rsidRDefault="00B07129" w:rsidP="00B14EBB">
            <w:r>
              <w:t>i-no</w:t>
            </w:r>
          </w:p>
        </w:tc>
        <w:tc>
          <w:tcPr>
            <w:tcW w:w="3147" w:type="dxa"/>
          </w:tcPr>
          <w:p w14:paraId="6E96DEBE" w14:textId="26F8E43D" w:rsidR="00B14EBB" w:rsidRDefault="00B07129" w:rsidP="00B14EBB">
            <w:r>
              <w:t>Item No</w:t>
            </w:r>
          </w:p>
        </w:tc>
        <w:tc>
          <w:tcPr>
            <w:tcW w:w="2338" w:type="dxa"/>
          </w:tcPr>
          <w:p w14:paraId="2CEC0CB8" w14:textId="75DD8FF3" w:rsidR="00B14EBB" w:rsidRDefault="00B07129" w:rsidP="00B14EBB">
            <w:r w:rsidRPr="00B07129">
              <w:t>x(</w:t>
            </w:r>
            <w:r>
              <w:t>15</w:t>
            </w:r>
            <w:r w:rsidRPr="00B07129">
              <w:t>)</w:t>
            </w:r>
          </w:p>
        </w:tc>
      </w:tr>
      <w:tr w:rsidR="00B14EBB" w14:paraId="0D3FB8EE" w14:textId="77777777" w:rsidTr="00D852CE">
        <w:trPr>
          <w:trHeight w:val="350"/>
        </w:trPr>
        <w:tc>
          <w:tcPr>
            <w:tcW w:w="1525" w:type="dxa"/>
          </w:tcPr>
          <w:p w14:paraId="769CB86B" w14:textId="67C13DD6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755BC5CC" w14:textId="0EAEFA47" w:rsidR="00B14EBB" w:rsidRDefault="00B07129" w:rsidP="00B14EBB">
            <w:r>
              <w:t>j-no</w:t>
            </w:r>
          </w:p>
        </w:tc>
        <w:tc>
          <w:tcPr>
            <w:tcW w:w="3147" w:type="dxa"/>
          </w:tcPr>
          <w:p w14:paraId="5CC016B9" w14:textId="306DDED3" w:rsidR="00B14EBB" w:rsidRDefault="00B07129" w:rsidP="00B14EBB">
            <w:r>
              <w:t>Internal Job</w:t>
            </w:r>
            <w:r w:rsidR="00013571">
              <w:t xml:space="preserve"> </w:t>
            </w:r>
            <w:r w:rsidR="00013571">
              <w:t>Number</w:t>
            </w:r>
          </w:p>
        </w:tc>
        <w:tc>
          <w:tcPr>
            <w:tcW w:w="2338" w:type="dxa"/>
          </w:tcPr>
          <w:p w14:paraId="50349B89" w14:textId="2AB679C9" w:rsidR="00B14EBB" w:rsidRDefault="00B07129" w:rsidP="00B14EBB">
            <w:r w:rsidRPr="00B07129">
              <w:t>&gt;&gt;&gt;&gt;&gt;&gt;9</w:t>
            </w:r>
          </w:p>
        </w:tc>
      </w:tr>
      <w:tr w:rsidR="00B14EBB" w14:paraId="7164080A" w14:textId="77777777" w:rsidTr="00D852CE">
        <w:trPr>
          <w:trHeight w:val="350"/>
        </w:trPr>
        <w:tc>
          <w:tcPr>
            <w:tcW w:w="1525" w:type="dxa"/>
          </w:tcPr>
          <w:p w14:paraId="60A633FD" w14:textId="4AFE33F2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63254D38" w14:textId="0B5D15D9" w:rsidR="00B14EBB" w:rsidRDefault="00B07129" w:rsidP="00B14EBB">
            <w:r>
              <w:t>job</w:t>
            </w:r>
          </w:p>
        </w:tc>
        <w:tc>
          <w:tcPr>
            <w:tcW w:w="3147" w:type="dxa"/>
          </w:tcPr>
          <w:p w14:paraId="29105528" w14:textId="70141673" w:rsidR="00B14EBB" w:rsidRDefault="00B07129" w:rsidP="00B14EBB">
            <w:r>
              <w:t>Unique Internal Job Number</w:t>
            </w:r>
          </w:p>
        </w:tc>
        <w:tc>
          <w:tcPr>
            <w:tcW w:w="2338" w:type="dxa"/>
          </w:tcPr>
          <w:p w14:paraId="729FA403" w14:textId="09D1DFEA" w:rsidR="00B14EBB" w:rsidRDefault="00B07129" w:rsidP="00B14EBB">
            <w:r w:rsidRPr="00B07129">
              <w:t>&gt;&gt;&gt;&gt;&gt;&gt;9</w:t>
            </w:r>
          </w:p>
        </w:tc>
      </w:tr>
      <w:tr w:rsidR="00B14EBB" w14:paraId="53E5FACD" w14:textId="77777777" w:rsidTr="00D852CE">
        <w:trPr>
          <w:trHeight w:val="350"/>
        </w:trPr>
        <w:tc>
          <w:tcPr>
            <w:tcW w:w="1525" w:type="dxa"/>
          </w:tcPr>
          <w:p w14:paraId="0F2FF4BF" w14:textId="1F71F297" w:rsidR="00B14EBB" w:rsidRPr="00897F8D" w:rsidRDefault="00B14EBB" w:rsidP="00B14EB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3DCCFE95" w14:textId="71745B8D" w:rsidR="00B14EBB" w:rsidRDefault="00B14EBB" w:rsidP="00B14EB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C4F60A2" w14:textId="17E9221E" w:rsidR="00B14EBB" w:rsidRDefault="00B14EBB" w:rsidP="00B14EB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0C3B2423" w14:textId="65CE8FF8" w:rsidR="00B14EBB" w:rsidRDefault="00B14EBB" w:rsidP="00B14EBB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2A378E13" w14:textId="77777777" w:rsidTr="00D852CE">
        <w:trPr>
          <w:trHeight w:val="350"/>
        </w:trPr>
        <w:tc>
          <w:tcPr>
            <w:tcW w:w="1525" w:type="dxa"/>
          </w:tcPr>
          <w:p w14:paraId="259558B4" w14:textId="5F9ADCA6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6D78A89C" w14:textId="4E13DB97" w:rsidR="00B14EBB" w:rsidRDefault="00B07129" w:rsidP="00B14EBB">
            <w:r>
              <w:t>job-no</w:t>
            </w:r>
          </w:p>
        </w:tc>
        <w:tc>
          <w:tcPr>
            <w:tcW w:w="3147" w:type="dxa"/>
          </w:tcPr>
          <w:p w14:paraId="48E963DB" w14:textId="4EDD1871" w:rsidR="00B14EBB" w:rsidRDefault="00B07129" w:rsidP="00B14EBB">
            <w:r>
              <w:t>Job Number</w:t>
            </w:r>
          </w:p>
        </w:tc>
        <w:tc>
          <w:tcPr>
            <w:tcW w:w="2338" w:type="dxa"/>
          </w:tcPr>
          <w:p w14:paraId="3CA893B6" w14:textId="133D42BF" w:rsidR="00B14EBB" w:rsidRDefault="00B07129" w:rsidP="00B14EBB">
            <w:r w:rsidRPr="00B07129">
              <w:t>x(6)</w:t>
            </w:r>
          </w:p>
        </w:tc>
      </w:tr>
      <w:tr w:rsidR="00B14EBB" w14:paraId="0758A616" w14:textId="77777777" w:rsidTr="00D852CE">
        <w:trPr>
          <w:trHeight w:val="350"/>
        </w:trPr>
        <w:tc>
          <w:tcPr>
            <w:tcW w:w="1525" w:type="dxa"/>
          </w:tcPr>
          <w:p w14:paraId="30524A64" w14:textId="1A76EA57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FFCAFD9" w14:textId="13B40414" w:rsidR="00B14EBB" w:rsidRDefault="00B07129" w:rsidP="00B14EBB">
            <w:r>
              <w:t>job-no2</w:t>
            </w:r>
          </w:p>
        </w:tc>
        <w:tc>
          <w:tcPr>
            <w:tcW w:w="3147" w:type="dxa"/>
          </w:tcPr>
          <w:p w14:paraId="7BF309A5" w14:textId="5632BC9F" w:rsidR="00B14EBB" w:rsidRDefault="00B07129" w:rsidP="00B14EBB">
            <w:r>
              <w:t xml:space="preserve">Run </w:t>
            </w:r>
            <w:r w:rsidR="00013571">
              <w:t>Number</w:t>
            </w:r>
          </w:p>
        </w:tc>
        <w:tc>
          <w:tcPr>
            <w:tcW w:w="2338" w:type="dxa"/>
          </w:tcPr>
          <w:p w14:paraId="35C5FBC6" w14:textId="0F0E65D6" w:rsidR="00B14EBB" w:rsidRDefault="00B07129" w:rsidP="00B14EBB">
            <w:r w:rsidRPr="00B07129">
              <w:t>&gt;9</w:t>
            </w:r>
          </w:p>
        </w:tc>
      </w:tr>
      <w:tr w:rsidR="00B14EBB" w14:paraId="321D2B9D" w14:textId="77777777" w:rsidTr="00D852CE">
        <w:trPr>
          <w:trHeight w:val="350"/>
        </w:trPr>
        <w:tc>
          <w:tcPr>
            <w:tcW w:w="1525" w:type="dxa"/>
          </w:tcPr>
          <w:p w14:paraId="6EE85495" w14:textId="6F914389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6201D9FA" w14:textId="7470B516" w:rsidR="00B14EBB" w:rsidRDefault="00B07129" w:rsidP="00B14EBB">
            <w:r>
              <w:t>m-code</w:t>
            </w:r>
          </w:p>
        </w:tc>
        <w:tc>
          <w:tcPr>
            <w:tcW w:w="3147" w:type="dxa"/>
          </w:tcPr>
          <w:p w14:paraId="7C1443C7" w14:textId="12A6CF67" w:rsidR="00B14EBB" w:rsidRDefault="00013571" w:rsidP="00B14EBB">
            <w:r>
              <w:t xml:space="preserve">Material </w:t>
            </w:r>
            <w:r w:rsidR="00B07129">
              <w:t>Code</w:t>
            </w:r>
          </w:p>
        </w:tc>
        <w:tc>
          <w:tcPr>
            <w:tcW w:w="2338" w:type="dxa"/>
          </w:tcPr>
          <w:p w14:paraId="30792214" w14:textId="2B7E097D" w:rsidR="00B14EBB" w:rsidRDefault="00B07129" w:rsidP="00B14EBB">
            <w:r w:rsidRPr="00B07129">
              <w:t>x(6)</w:t>
            </w:r>
          </w:p>
        </w:tc>
      </w:tr>
      <w:tr w:rsidR="00B14EBB" w14:paraId="0353F65C" w14:textId="77777777" w:rsidTr="00D852CE">
        <w:trPr>
          <w:trHeight w:val="350"/>
        </w:trPr>
        <w:tc>
          <w:tcPr>
            <w:tcW w:w="1525" w:type="dxa"/>
          </w:tcPr>
          <w:p w14:paraId="241EF16A" w14:textId="456782C6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2203F02" w14:textId="50B38D0F" w:rsidR="00B14EBB" w:rsidRDefault="00B07129" w:rsidP="00B14EBB">
            <w:r>
              <w:t>notes</w:t>
            </w:r>
          </w:p>
        </w:tc>
        <w:tc>
          <w:tcPr>
            <w:tcW w:w="3147" w:type="dxa"/>
          </w:tcPr>
          <w:p w14:paraId="3A1DFEDA" w14:textId="18C7873C" w:rsidR="00B14EBB" w:rsidRDefault="00B07129" w:rsidP="00B14EBB">
            <w:r>
              <w:t>Notes</w:t>
            </w:r>
          </w:p>
        </w:tc>
        <w:tc>
          <w:tcPr>
            <w:tcW w:w="2338" w:type="dxa"/>
          </w:tcPr>
          <w:p w14:paraId="2BC6C3D8" w14:textId="4959F75C" w:rsidR="00B14EBB" w:rsidRDefault="00B07129" w:rsidP="00B14EBB">
            <w:r w:rsidRPr="00B07129">
              <w:t>x(</w:t>
            </w:r>
            <w:r>
              <w:t>25</w:t>
            </w:r>
            <w:r w:rsidRPr="00B07129">
              <w:t>)</w:t>
            </w:r>
          </w:p>
        </w:tc>
      </w:tr>
      <w:tr w:rsidR="00B14EBB" w14:paraId="358A19BB" w14:textId="77777777" w:rsidTr="00D852CE">
        <w:trPr>
          <w:trHeight w:val="350"/>
        </w:trPr>
        <w:tc>
          <w:tcPr>
            <w:tcW w:w="1525" w:type="dxa"/>
          </w:tcPr>
          <w:p w14:paraId="471EE670" w14:textId="2EA2B0DF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077B2751" w14:textId="55A99D14" w:rsidR="00B14EBB" w:rsidRDefault="00B07129" w:rsidP="00B14EBB">
            <w:r>
              <w:t>op-date</w:t>
            </w:r>
          </w:p>
        </w:tc>
        <w:tc>
          <w:tcPr>
            <w:tcW w:w="3147" w:type="dxa"/>
          </w:tcPr>
          <w:p w14:paraId="1AA003A1" w14:textId="1FC19C47" w:rsidR="00B14EBB" w:rsidRDefault="00B07129" w:rsidP="00B14EBB">
            <w:r>
              <w:t>Operation Date</w:t>
            </w:r>
          </w:p>
        </w:tc>
        <w:tc>
          <w:tcPr>
            <w:tcW w:w="2338" w:type="dxa"/>
          </w:tcPr>
          <w:p w14:paraId="07B7E99E" w14:textId="2D95E685" w:rsidR="00B14EBB" w:rsidRDefault="00B07129" w:rsidP="00B14EBB">
            <w:r w:rsidRPr="00B07129">
              <w:t>99/99/9999</w:t>
            </w:r>
          </w:p>
        </w:tc>
      </w:tr>
      <w:tr w:rsidR="00B14EBB" w14:paraId="1A8F2797" w14:textId="77777777" w:rsidTr="00D852CE">
        <w:trPr>
          <w:trHeight w:val="350"/>
        </w:trPr>
        <w:tc>
          <w:tcPr>
            <w:tcW w:w="1525" w:type="dxa"/>
          </w:tcPr>
          <w:p w14:paraId="0E09F1C7" w14:textId="61870EF6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2E8D26C7" w14:textId="315A3A32" w:rsidR="00B14EBB" w:rsidRDefault="00B07129" w:rsidP="00B14EBB">
            <w:r>
              <w:t>op-time</w:t>
            </w:r>
          </w:p>
        </w:tc>
        <w:tc>
          <w:tcPr>
            <w:tcW w:w="3147" w:type="dxa"/>
          </w:tcPr>
          <w:p w14:paraId="78155EB5" w14:textId="47390928" w:rsidR="00B14EBB" w:rsidRDefault="00013571" w:rsidP="00B14EBB">
            <w:r>
              <w:t>Operation Time</w:t>
            </w:r>
          </w:p>
        </w:tc>
        <w:tc>
          <w:tcPr>
            <w:tcW w:w="2338" w:type="dxa"/>
          </w:tcPr>
          <w:p w14:paraId="66DF2B5B" w14:textId="727F67F2" w:rsidR="00B14EBB" w:rsidRDefault="00B07129" w:rsidP="00B14EBB">
            <w:r>
              <w:t>-</w:t>
            </w:r>
            <w:r w:rsidRPr="00B07129">
              <w:t>&gt;,&gt;&gt;&gt;,&gt;&gt;9</w:t>
            </w:r>
          </w:p>
        </w:tc>
      </w:tr>
      <w:tr w:rsidR="00B14EBB" w14:paraId="08B2428E" w14:textId="77777777" w:rsidTr="00D852CE">
        <w:trPr>
          <w:trHeight w:val="350"/>
        </w:trPr>
        <w:tc>
          <w:tcPr>
            <w:tcW w:w="1525" w:type="dxa"/>
          </w:tcPr>
          <w:p w14:paraId="00EE840E" w14:textId="1BB06DC2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94CC967" w14:textId="60E11E7C" w:rsidR="00B14EBB" w:rsidRDefault="00B07129" w:rsidP="00B14EBB">
            <w:r>
              <w:t>opn</w:t>
            </w:r>
          </w:p>
        </w:tc>
        <w:tc>
          <w:tcPr>
            <w:tcW w:w="3147" w:type="dxa"/>
          </w:tcPr>
          <w:p w14:paraId="71D756B9" w14:textId="3675A799" w:rsidR="00B14EBB" w:rsidRDefault="00B07129" w:rsidP="00B14EBB">
            <w:r>
              <w:t>Open</w:t>
            </w:r>
            <w:r w:rsidR="00013571">
              <w:t>?</w:t>
            </w:r>
          </w:p>
        </w:tc>
        <w:tc>
          <w:tcPr>
            <w:tcW w:w="2338" w:type="dxa"/>
          </w:tcPr>
          <w:p w14:paraId="6D26E87F" w14:textId="0BBED02C" w:rsidR="00B14EBB" w:rsidRDefault="00B07129" w:rsidP="00B14EBB">
            <w:r w:rsidRPr="00B07129">
              <w:t>yes/no</w:t>
            </w:r>
          </w:p>
        </w:tc>
      </w:tr>
      <w:tr w:rsidR="00B14EBB" w14:paraId="0CB2FA23" w14:textId="77777777" w:rsidTr="00D852CE">
        <w:trPr>
          <w:trHeight w:val="350"/>
        </w:trPr>
        <w:tc>
          <w:tcPr>
            <w:tcW w:w="1525" w:type="dxa"/>
          </w:tcPr>
          <w:p w14:paraId="39B00326" w14:textId="01467E07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075A02C" w14:textId="396CB182" w:rsidR="00B14EBB" w:rsidRDefault="00B07129" w:rsidP="00B14EBB">
            <w:r>
              <w:t>pass</w:t>
            </w:r>
          </w:p>
        </w:tc>
        <w:tc>
          <w:tcPr>
            <w:tcW w:w="3147" w:type="dxa"/>
          </w:tcPr>
          <w:p w14:paraId="2B8E89E2" w14:textId="63010032" w:rsidR="00B14EBB" w:rsidRDefault="00B07129" w:rsidP="00B14EBB">
            <w:r>
              <w:t>Pass</w:t>
            </w:r>
            <w:r w:rsidR="00013571">
              <w:t xml:space="preserve"> Number</w:t>
            </w:r>
          </w:p>
        </w:tc>
        <w:tc>
          <w:tcPr>
            <w:tcW w:w="2338" w:type="dxa"/>
          </w:tcPr>
          <w:p w14:paraId="164C6B09" w14:textId="67D067DE" w:rsidR="00B14EBB" w:rsidRDefault="00B07129" w:rsidP="00B14EBB">
            <w:r w:rsidRPr="00B07129">
              <w:t>&gt;&gt;9</w:t>
            </w:r>
          </w:p>
        </w:tc>
      </w:tr>
      <w:tr w:rsidR="00B14EBB" w14:paraId="0BA4A6DE" w14:textId="77777777" w:rsidTr="00D852CE">
        <w:trPr>
          <w:trHeight w:val="350"/>
        </w:trPr>
        <w:tc>
          <w:tcPr>
            <w:tcW w:w="1525" w:type="dxa"/>
          </w:tcPr>
          <w:p w14:paraId="4932B73A" w14:textId="061F28AD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9AC13D9" w14:textId="41D60696" w:rsidR="00B14EBB" w:rsidRDefault="00B07129" w:rsidP="00B14EBB">
            <w:r>
              <w:t>qty</w:t>
            </w:r>
          </w:p>
        </w:tc>
        <w:tc>
          <w:tcPr>
            <w:tcW w:w="3147" w:type="dxa"/>
          </w:tcPr>
          <w:p w14:paraId="19823544" w14:textId="21F2E0E1" w:rsidR="00B14EBB" w:rsidRDefault="00B07129" w:rsidP="00B14EBB">
            <w:r>
              <w:t>Quantity</w:t>
            </w:r>
          </w:p>
        </w:tc>
        <w:tc>
          <w:tcPr>
            <w:tcW w:w="2338" w:type="dxa"/>
          </w:tcPr>
          <w:p w14:paraId="3342257B" w14:textId="7E00CEB5" w:rsidR="00B14EBB" w:rsidRDefault="00B07129" w:rsidP="00B14EBB">
            <w:r w:rsidRPr="00B07129">
              <w:t>&gt;&gt;&gt;&gt;&gt;&gt;&gt;9-</w:t>
            </w:r>
          </w:p>
        </w:tc>
      </w:tr>
      <w:tr w:rsidR="00B14EBB" w14:paraId="50B70A5B" w14:textId="77777777" w:rsidTr="00D852CE">
        <w:trPr>
          <w:trHeight w:val="350"/>
        </w:trPr>
        <w:tc>
          <w:tcPr>
            <w:tcW w:w="1525" w:type="dxa"/>
          </w:tcPr>
          <w:p w14:paraId="46A25B8E" w14:textId="5A62BF73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D9F264F" w14:textId="10DEF81C" w:rsidR="00B14EBB" w:rsidRDefault="00B07129" w:rsidP="00B14EBB">
            <w:r>
              <w:t>rate</w:t>
            </w:r>
          </w:p>
        </w:tc>
        <w:tc>
          <w:tcPr>
            <w:tcW w:w="3147" w:type="dxa"/>
          </w:tcPr>
          <w:p w14:paraId="3D8D88BB" w14:textId="65A6C865" w:rsidR="00B14EBB" w:rsidRDefault="00B07129" w:rsidP="00B14EBB">
            <w:r>
              <w:t>Hourly Rate</w:t>
            </w:r>
          </w:p>
        </w:tc>
        <w:tc>
          <w:tcPr>
            <w:tcW w:w="2338" w:type="dxa"/>
          </w:tcPr>
          <w:p w14:paraId="79C33437" w14:textId="7B2D826A" w:rsidR="00B14EBB" w:rsidRDefault="00B07129" w:rsidP="00B14EBB">
            <w:r w:rsidRPr="00B07129">
              <w:t>&gt;&gt;&gt;&gt;9.99&lt;&lt;&lt;</w:t>
            </w:r>
          </w:p>
        </w:tc>
      </w:tr>
      <w:tr w:rsidR="00B14EBB" w14:paraId="568CD9A3" w14:textId="77777777" w:rsidTr="00D852CE">
        <w:trPr>
          <w:trHeight w:val="350"/>
        </w:trPr>
        <w:tc>
          <w:tcPr>
            <w:tcW w:w="1525" w:type="dxa"/>
          </w:tcPr>
          <w:p w14:paraId="19151FF3" w14:textId="4CAC8C35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A776D6A" w14:textId="6817DD08" w:rsidR="00B14EBB" w:rsidRDefault="00B07129" w:rsidP="00B14EBB">
            <w:r>
              <w:t>rec_key</w:t>
            </w:r>
          </w:p>
        </w:tc>
        <w:tc>
          <w:tcPr>
            <w:tcW w:w="3147" w:type="dxa"/>
          </w:tcPr>
          <w:p w14:paraId="32AD67EE" w14:textId="57C33697" w:rsidR="00B14EBB" w:rsidRDefault="00B07129" w:rsidP="00B14EBB">
            <w:r>
              <w:t>Rec Key</w:t>
            </w:r>
          </w:p>
        </w:tc>
        <w:tc>
          <w:tcPr>
            <w:tcW w:w="2338" w:type="dxa"/>
          </w:tcPr>
          <w:p w14:paraId="4178E8EE" w14:textId="36B9FD43" w:rsidR="00B14EBB" w:rsidRDefault="00B07129" w:rsidP="00B14EBB">
            <w:r w:rsidRPr="00B07129">
              <w:t>X(20)</w:t>
            </w:r>
          </w:p>
        </w:tc>
      </w:tr>
      <w:tr w:rsidR="00B14EBB" w14:paraId="12749388" w14:textId="77777777" w:rsidTr="00D852CE">
        <w:trPr>
          <w:trHeight w:val="350"/>
        </w:trPr>
        <w:tc>
          <w:tcPr>
            <w:tcW w:w="1525" w:type="dxa"/>
          </w:tcPr>
          <w:p w14:paraId="7486209F" w14:textId="126257B9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89E6EDE" w14:textId="72665E1F" w:rsidR="00B14EBB" w:rsidRDefault="00B07129" w:rsidP="00B14EBB">
            <w:r>
              <w:t>shift</w:t>
            </w:r>
          </w:p>
        </w:tc>
        <w:tc>
          <w:tcPr>
            <w:tcW w:w="3147" w:type="dxa"/>
          </w:tcPr>
          <w:p w14:paraId="51102545" w14:textId="72800B0C" w:rsidR="00B14EBB" w:rsidRDefault="00B07129" w:rsidP="00B14EBB">
            <w:r>
              <w:t>Shift</w:t>
            </w:r>
            <w:r w:rsidR="00013571">
              <w:t xml:space="preserve"> </w:t>
            </w:r>
            <w:r w:rsidR="00013571">
              <w:t>Number</w:t>
            </w:r>
          </w:p>
        </w:tc>
        <w:tc>
          <w:tcPr>
            <w:tcW w:w="2338" w:type="dxa"/>
          </w:tcPr>
          <w:p w14:paraId="7372B41C" w14:textId="76B59512" w:rsidR="00B14EBB" w:rsidRDefault="00B07129" w:rsidP="00B14EBB">
            <w:r w:rsidRPr="00B07129">
              <w:t>&gt;9</w:t>
            </w:r>
          </w:p>
        </w:tc>
      </w:tr>
      <w:tr w:rsidR="00B14EBB" w14:paraId="6E6C94CD" w14:textId="77777777" w:rsidTr="00D852CE">
        <w:trPr>
          <w:trHeight w:val="350"/>
        </w:trPr>
        <w:tc>
          <w:tcPr>
            <w:tcW w:w="1525" w:type="dxa"/>
          </w:tcPr>
          <w:p w14:paraId="1D4C778A" w14:textId="6ADC9B6B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1992A647" w14:textId="3DE74BAE" w:rsidR="00B14EBB" w:rsidRDefault="00B07129" w:rsidP="00B14EBB">
            <w:r>
              <w:t>speed</w:t>
            </w:r>
          </w:p>
        </w:tc>
        <w:tc>
          <w:tcPr>
            <w:tcW w:w="3147" w:type="dxa"/>
          </w:tcPr>
          <w:p w14:paraId="2A01ADAA" w14:textId="3765482C" w:rsidR="00B14EBB" w:rsidRDefault="00B07129" w:rsidP="00B14EBB">
            <w:r>
              <w:t>Speed</w:t>
            </w:r>
          </w:p>
        </w:tc>
        <w:tc>
          <w:tcPr>
            <w:tcW w:w="2338" w:type="dxa"/>
          </w:tcPr>
          <w:p w14:paraId="1D700B42" w14:textId="32E0EB38" w:rsidR="00B14EBB" w:rsidRDefault="00B07129" w:rsidP="00B14EBB">
            <w:r w:rsidRPr="00B07129">
              <w:t>&gt;&gt;&gt;&gt;9</w:t>
            </w:r>
          </w:p>
        </w:tc>
      </w:tr>
      <w:tr w:rsidR="00B14EBB" w14:paraId="546EAE87" w14:textId="77777777" w:rsidTr="00D852CE">
        <w:trPr>
          <w:trHeight w:val="350"/>
        </w:trPr>
        <w:tc>
          <w:tcPr>
            <w:tcW w:w="1525" w:type="dxa"/>
          </w:tcPr>
          <w:p w14:paraId="569574A8" w14:textId="2A7A91FC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EA9385C" w14:textId="5F23B0A0" w:rsidR="00B14EBB" w:rsidRDefault="00B07129" w:rsidP="00B14EBB">
            <w:r>
              <w:t>start</w:t>
            </w:r>
          </w:p>
        </w:tc>
        <w:tc>
          <w:tcPr>
            <w:tcW w:w="3147" w:type="dxa"/>
          </w:tcPr>
          <w:p w14:paraId="7CE3E767" w14:textId="7496A7AB" w:rsidR="00B14EBB" w:rsidRDefault="00B07129" w:rsidP="00B14EBB">
            <w:r>
              <w:t>Start Time</w:t>
            </w:r>
          </w:p>
        </w:tc>
        <w:tc>
          <w:tcPr>
            <w:tcW w:w="2338" w:type="dxa"/>
          </w:tcPr>
          <w:p w14:paraId="4E314D48" w14:textId="30B886DF" w:rsidR="00B14EBB" w:rsidRDefault="00B07129" w:rsidP="00B14EBB">
            <w:r w:rsidRPr="00B07129">
              <w:t>&gt;&gt;,&gt;&gt;9</w:t>
            </w:r>
          </w:p>
        </w:tc>
      </w:tr>
      <w:tr w:rsidR="00B14EBB" w14:paraId="64D9B92F" w14:textId="77777777" w:rsidTr="00D852CE">
        <w:trPr>
          <w:trHeight w:val="350"/>
        </w:trPr>
        <w:tc>
          <w:tcPr>
            <w:tcW w:w="1525" w:type="dxa"/>
          </w:tcPr>
          <w:p w14:paraId="352A560C" w14:textId="03218BA7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433DE81" w14:textId="4D7FDE69" w:rsidR="00B14EBB" w:rsidRDefault="00B07129" w:rsidP="00B14EBB">
            <w:r>
              <w:t>startx</w:t>
            </w:r>
          </w:p>
        </w:tc>
        <w:tc>
          <w:tcPr>
            <w:tcW w:w="3147" w:type="dxa"/>
          </w:tcPr>
          <w:p w14:paraId="44EBD407" w14:textId="3246C1BD" w:rsidR="00B14EBB" w:rsidRDefault="00B07129" w:rsidP="00B14EBB">
            <w:r>
              <w:t>Start Time</w:t>
            </w:r>
          </w:p>
        </w:tc>
        <w:tc>
          <w:tcPr>
            <w:tcW w:w="2338" w:type="dxa"/>
          </w:tcPr>
          <w:p w14:paraId="2631F03A" w14:textId="24D1CA58" w:rsidR="00B14EBB" w:rsidRDefault="00B07129" w:rsidP="00B14EBB">
            <w:r w:rsidRPr="00B07129">
              <w:t>X(8)</w:t>
            </w:r>
          </w:p>
        </w:tc>
      </w:tr>
      <w:tr w:rsidR="00B14EBB" w14:paraId="525F17DD" w14:textId="77777777" w:rsidTr="00D852CE">
        <w:trPr>
          <w:trHeight w:val="350"/>
        </w:trPr>
        <w:tc>
          <w:tcPr>
            <w:tcW w:w="1525" w:type="dxa"/>
          </w:tcPr>
          <w:p w14:paraId="0FA2314B" w14:textId="00B9A236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C49CF54" w14:textId="3E96EEF2" w:rsidR="00B14EBB" w:rsidRDefault="00B07129" w:rsidP="00B14EBB">
            <w:r>
              <w:t>stopp</w:t>
            </w:r>
          </w:p>
        </w:tc>
        <w:tc>
          <w:tcPr>
            <w:tcW w:w="3147" w:type="dxa"/>
          </w:tcPr>
          <w:p w14:paraId="16A3B57D" w14:textId="39E3ACB4" w:rsidR="00B14EBB" w:rsidRDefault="00B07129" w:rsidP="00B14EBB">
            <w:r>
              <w:t>Stop Time</w:t>
            </w:r>
          </w:p>
        </w:tc>
        <w:tc>
          <w:tcPr>
            <w:tcW w:w="2338" w:type="dxa"/>
          </w:tcPr>
          <w:p w14:paraId="21764C70" w14:textId="43558FE9" w:rsidR="00B14EBB" w:rsidRDefault="00B07129" w:rsidP="00B14EBB">
            <w:r w:rsidRPr="00B07129">
              <w:t>&gt;&gt;,&gt;&gt;9</w:t>
            </w:r>
          </w:p>
        </w:tc>
      </w:tr>
      <w:tr w:rsidR="00B14EBB" w14:paraId="6A172042" w14:textId="77777777" w:rsidTr="00D852CE">
        <w:trPr>
          <w:trHeight w:val="350"/>
        </w:trPr>
        <w:tc>
          <w:tcPr>
            <w:tcW w:w="1525" w:type="dxa"/>
          </w:tcPr>
          <w:p w14:paraId="25235573" w14:textId="06424291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5791E049" w14:textId="4F34F2F2" w:rsidR="00B14EBB" w:rsidRDefault="00B07129" w:rsidP="00B14EBB">
            <w:r>
              <w:t>stopx</w:t>
            </w:r>
          </w:p>
        </w:tc>
        <w:tc>
          <w:tcPr>
            <w:tcW w:w="3147" w:type="dxa"/>
          </w:tcPr>
          <w:p w14:paraId="1256439D" w14:textId="3EAA763D" w:rsidR="00B14EBB" w:rsidRDefault="00B07129" w:rsidP="00B14EBB">
            <w:r>
              <w:t>Stop Time</w:t>
            </w:r>
          </w:p>
        </w:tc>
        <w:tc>
          <w:tcPr>
            <w:tcW w:w="2338" w:type="dxa"/>
          </w:tcPr>
          <w:p w14:paraId="126C9184" w14:textId="17A850C6" w:rsidR="00B14EBB" w:rsidRDefault="00B07129" w:rsidP="00B14EBB">
            <w:r w:rsidRPr="00B07129">
              <w:t>X(8)</w:t>
            </w:r>
          </w:p>
        </w:tc>
      </w:tr>
      <w:tr w:rsidR="00B14EBB" w14:paraId="2BB6AE0A" w14:textId="77777777" w:rsidTr="00D852CE">
        <w:trPr>
          <w:trHeight w:val="350"/>
        </w:trPr>
        <w:tc>
          <w:tcPr>
            <w:tcW w:w="1525" w:type="dxa"/>
          </w:tcPr>
          <w:p w14:paraId="143D83BB" w14:textId="23BA0816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16F36B29" w14:textId="5795C917" w:rsidR="00B14EBB" w:rsidRDefault="00B07129" w:rsidP="00B14EBB">
            <w:r>
              <w:t>tot-rate</w:t>
            </w:r>
          </w:p>
        </w:tc>
        <w:tc>
          <w:tcPr>
            <w:tcW w:w="3147" w:type="dxa"/>
          </w:tcPr>
          <w:p w14:paraId="1362CFA6" w14:textId="4B23732F" w:rsidR="00B14EBB" w:rsidRDefault="00B07129" w:rsidP="00B14EBB">
            <w:r>
              <w:t>Total Rate</w:t>
            </w:r>
          </w:p>
        </w:tc>
        <w:tc>
          <w:tcPr>
            <w:tcW w:w="2338" w:type="dxa"/>
          </w:tcPr>
          <w:p w14:paraId="50C4DF48" w14:textId="453CAE23" w:rsidR="00B14EBB" w:rsidRDefault="00B07129" w:rsidP="00B14EBB">
            <w:r w:rsidRPr="00B07129">
              <w:t>&gt;&gt;&gt;&gt;9.99&lt;&lt;&lt;</w:t>
            </w:r>
          </w:p>
        </w:tc>
      </w:tr>
      <w:tr w:rsidR="00B14EBB" w14:paraId="4DF66449" w14:textId="77777777" w:rsidTr="00D852CE">
        <w:trPr>
          <w:trHeight w:val="350"/>
        </w:trPr>
        <w:tc>
          <w:tcPr>
            <w:tcW w:w="1525" w:type="dxa"/>
          </w:tcPr>
          <w:p w14:paraId="1A3F8A28" w14:textId="2F6CD97D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12A3CFD0" w14:textId="64D49E29" w:rsidR="00B14EBB" w:rsidRDefault="00B07129" w:rsidP="00B14EBB">
            <w:r>
              <w:t>user-id</w:t>
            </w:r>
          </w:p>
        </w:tc>
        <w:tc>
          <w:tcPr>
            <w:tcW w:w="3147" w:type="dxa"/>
          </w:tcPr>
          <w:p w14:paraId="316829A4" w14:textId="1625154A" w:rsidR="00B14EBB" w:rsidRDefault="00013571" w:rsidP="00B14EBB">
            <w:r>
              <w:t>User ID</w:t>
            </w:r>
          </w:p>
        </w:tc>
        <w:tc>
          <w:tcPr>
            <w:tcW w:w="2338" w:type="dxa"/>
          </w:tcPr>
          <w:p w14:paraId="04125292" w14:textId="14071E5D" w:rsidR="00B14EBB" w:rsidRDefault="00B07129" w:rsidP="00B14EBB">
            <w:r w:rsidRPr="00B07129">
              <w:t>x(8)</w:t>
            </w:r>
          </w:p>
        </w:tc>
      </w:tr>
      <w:tr w:rsidR="00B14EBB" w14:paraId="020DC11E" w14:textId="77777777" w:rsidTr="00D852CE">
        <w:trPr>
          <w:trHeight w:val="350"/>
        </w:trPr>
        <w:tc>
          <w:tcPr>
            <w:tcW w:w="1525" w:type="dxa"/>
          </w:tcPr>
          <w:p w14:paraId="007215AC" w14:textId="22061134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33B61019" w14:textId="16BC7E56" w:rsidR="00B14EBB" w:rsidRDefault="00B07129" w:rsidP="00B14EBB">
            <w:r>
              <w:t>w-type</w:t>
            </w:r>
          </w:p>
        </w:tc>
        <w:tc>
          <w:tcPr>
            <w:tcW w:w="3147" w:type="dxa"/>
          </w:tcPr>
          <w:p w14:paraId="6A9453CA" w14:textId="22F6AB74" w:rsidR="00B14EBB" w:rsidRDefault="00B07129" w:rsidP="00B14EBB">
            <w:r>
              <w:t>Waste Type</w:t>
            </w:r>
          </w:p>
        </w:tc>
        <w:tc>
          <w:tcPr>
            <w:tcW w:w="2338" w:type="dxa"/>
          </w:tcPr>
          <w:p w14:paraId="575F6760" w14:textId="4F6964C9" w:rsidR="00B14EBB" w:rsidRDefault="00B07129" w:rsidP="00B14EBB">
            <w:r w:rsidRPr="00B07129">
              <w:t>x(</w:t>
            </w:r>
            <w:r>
              <w:t>5</w:t>
            </w:r>
            <w:r w:rsidRPr="00B07129">
              <w:t>)</w:t>
            </w:r>
          </w:p>
        </w:tc>
      </w:tr>
      <w:tr w:rsidR="00B14EBB" w14:paraId="5E683323" w14:textId="77777777" w:rsidTr="00D852CE">
        <w:trPr>
          <w:trHeight w:val="350"/>
        </w:trPr>
        <w:tc>
          <w:tcPr>
            <w:tcW w:w="1525" w:type="dxa"/>
          </w:tcPr>
          <w:p w14:paraId="64B65D4F" w14:textId="611A5292" w:rsidR="00B14EBB" w:rsidRDefault="00B14EBB" w:rsidP="00B14EBB">
            <w:r w:rsidRPr="00897F8D">
              <w:t>pc-prdd</w:t>
            </w:r>
          </w:p>
        </w:tc>
        <w:tc>
          <w:tcPr>
            <w:tcW w:w="2340" w:type="dxa"/>
          </w:tcPr>
          <w:p w14:paraId="43268F7F" w14:textId="0E59332E" w:rsidR="00B14EBB" w:rsidRDefault="00B07129" w:rsidP="00B14EBB">
            <w:r>
              <w:t>waste</w:t>
            </w:r>
          </w:p>
        </w:tc>
        <w:tc>
          <w:tcPr>
            <w:tcW w:w="3147" w:type="dxa"/>
          </w:tcPr>
          <w:p w14:paraId="395BC5EA" w14:textId="5A72C36D" w:rsidR="00B14EBB" w:rsidRDefault="00B07129" w:rsidP="00B14EBB">
            <w:r>
              <w:t>Waste</w:t>
            </w:r>
          </w:p>
        </w:tc>
        <w:tc>
          <w:tcPr>
            <w:tcW w:w="2338" w:type="dxa"/>
          </w:tcPr>
          <w:p w14:paraId="10C4867D" w14:textId="1D370F34" w:rsidR="00B14EBB" w:rsidRDefault="00B07129" w:rsidP="00B14EBB">
            <w:r w:rsidRPr="00B07129">
              <w:t>&gt;&gt;&gt;&gt;9-</w:t>
            </w:r>
          </w:p>
        </w:tc>
      </w:tr>
    </w:tbl>
    <w:p w14:paraId="4026F06C" w14:textId="77777777" w:rsidR="00EE56B7" w:rsidRPr="00451F4E" w:rsidRDefault="00EE56B7" w:rsidP="00EE56B7"/>
    <w:p w14:paraId="30E22E6F" w14:textId="77777777" w:rsidR="00EE56B7" w:rsidRDefault="00EE56B7" w:rsidP="00EE56B7"/>
    <w:p w14:paraId="701C31F0" w14:textId="40760A57" w:rsidR="00EE56B7" w:rsidRDefault="00EE56B7" w:rsidP="00EE56B7"/>
    <w:p w14:paraId="0B777F01" w14:textId="02500336" w:rsidR="00B14EBB" w:rsidRDefault="00B14EBB" w:rsidP="00EE56B7"/>
    <w:p w14:paraId="5297EAC9" w14:textId="2916F565" w:rsidR="00B14EBB" w:rsidRDefault="00B14EBB" w:rsidP="00EE56B7"/>
    <w:p w14:paraId="70D0DC09" w14:textId="179635E4" w:rsidR="00B14EBB" w:rsidRDefault="00B14EBB" w:rsidP="00EE56B7"/>
    <w:p w14:paraId="789E1F9A" w14:textId="652F447D" w:rsidR="00B14EBB" w:rsidRDefault="00B14EBB" w:rsidP="00EE56B7"/>
    <w:p w14:paraId="61635ED4" w14:textId="3C39C8AD" w:rsidR="00B14EBB" w:rsidRDefault="00B14EBB" w:rsidP="00EE56B7"/>
    <w:p w14:paraId="0FD470A3" w14:textId="77777777" w:rsidR="00B14EBB" w:rsidRPr="00421D19" w:rsidRDefault="00B14EBB" w:rsidP="00EE56B7"/>
    <w:p w14:paraId="6C8FC260" w14:textId="2135BB26" w:rsidR="00D20D2A" w:rsidRDefault="00D20D2A" w:rsidP="00D20D2A">
      <w:pPr>
        <w:pStyle w:val="Heading1"/>
        <w:rPr>
          <w:b/>
          <w:bCs/>
        </w:rPr>
      </w:pPr>
      <w:bookmarkStart w:id="46" w:name="_Toc49801929"/>
      <w:r>
        <w:rPr>
          <w:b/>
          <w:bCs/>
        </w:rPr>
        <w:lastRenderedPageBreak/>
        <w:t>WIP Material</w:t>
      </w:r>
      <w:bookmarkEnd w:id="46"/>
    </w:p>
    <w:p w14:paraId="6220CED7" w14:textId="6ECB04E9" w:rsidR="00D20D2A" w:rsidRDefault="00B14EBB" w:rsidP="00D20D2A">
      <w:pPr>
        <w:pStyle w:val="Heading2"/>
      </w:pPr>
      <w:bookmarkStart w:id="47" w:name="_Toc49801930"/>
      <w:r>
        <w:t>Work in Process Material File</w:t>
      </w:r>
      <w:r w:rsidR="00D20D2A">
        <w:t xml:space="preserve"> Field Definitions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D20D2A" w:rsidRPr="00421D19" w14:paraId="7A767FAA" w14:textId="77777777" w:rsidTr="00D852CE">
        <w:tc>
          <w:tcPr>
            <w:tcW w:w="1525" w:type="dxa"/>
          </w:tcPr>
          <w:p w14:paraId="1FABF296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22862E39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10A8105C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1A88501F" w14:textId="77777777" w:rsidR="00D20D2A" w:rsidRPr="00421D19" w:rsidRDefault="00D20D2A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6997B159" w14:textId="77777777" w:rsidTr="00D852CE">
        <w:trPr>
          <w:trHeight w:val="377"/>
        </w:trPr>
        <w:tc>
          <w:tcPr>
            <w:tcW w:w="1525" w:type="dxa"/>
          </w:tcPr>
          <w:p w14:paraId="2F0C84C2" w14:textId="14040626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0E4DE4D1" w14:textId="7C94D601" w:rsidR="00B14EBB" w:rsidRDefault="00B07129" w:rsidP="00B14EBB">
            <w:r>
              <w:t>blank-no</w:t>
            </w:r>
          </w:p>
        </w:tc>
        <w:tc>
          <w:tcPr>
            <w:tcW w:w="3147" w:type="dxa"/>
          </w:tcPr>
          <w:p w14:paraId="5D4FCD56" w14:textId="6C33993E" w:rsidR="00B14EBB" w:rsidRDefault="00B07129" w:rsidP="00B14EBB">
            <w:r>
              <w:t>BLANK</w:t>
            </w:r>
            <w:r w:rsidR="00013571">
              <w:t xml:space="preserve"> </w:t>
            </w:r>
            <w:r w:rsidR="00013571">
              <w:t>Number</w:t>
            </w:r>
          </w:p>
        </w:tc>
        <w:tc>
          <w:tcPr>
            <w:tcW w:w="2338" w:type="dxa"/>
          </w:tcPr>
          <w:p w14:paraId="59854AE9" w14:textId="68494377" w:rsidR="00B14EBB" w:rsidRDefault="006D0529" w:rsidP="00B14EBB">
            <w:r w:rsidRPr="006D0529">
              <w:t>&gt;9</w:t>
            </w:r>
          </w:p>
        </w:tc>
      </w:tr>
      <w:tr w:rsidR="00B14EBB" w14:paraId="7FC4DF03" w14:textId="77777777" w:rsidTr="00D852CE">
        <w:trPr>
          <w:trHeight w:val="350"/>
        </w:trPr>
        <w:tc>
          <w:tcPr>
            <w:tcW w:w="1525" w:type="dxa"/>
          </w:tcPr>
          <w:p w14:paraId="7B7B81F7" w14:textId="540AB1F5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4C35CA61" w14:textId="0805B1D0" w:rsidR="00B14EBB" w:rsidRDefault="00B07129" w:rsidP="00B14EBB">
            <w:r>
              <w:t>company</w:t>
            </w:r>
          </w:p>
        </w:tc>
        <w:tc>
          <w:tcPr>
            <w:tcW w:w="3147" w:type="dxa"/>
          </w:tcPr>
          <w:p w14:paraId="46A1C993" w14:textId="4CF91D93" w:rsidR="00B14EBB" w:rsidRDefault="00B07129" w:rsidP="00B14EBB">
            <w:r>
              <w:t>Company</w:t>
            </w:r>
          </w:p>
        </w:tc>
        <w:tc>
          <w:tcPr>
            <w:tcW w:w="2338" w:type="dxa"/>
          </w:tcPr>
          <w:p w14:paraId="47BEDA2E" w14:textId="03A560BE" w:rsidR="00B14EBB" w:rsidRDefault="006D0529" w:rsidP="00B14EBB">
            <w:r w:rsidRPr="006D0529">
              <w:t>x(3)</w:t>
            </w:r>
          </w:p>
        </w:tc>
      </w:tr>
      <w:tr w:rsidR="00B14EBB" w14:paraId="66B8CB2C" w14:textId="77777777" w:rsidTr="00D852CE">
        <w:trPr>
          <w:trHeight w:val="350"/>
        </w:trPr>
        <w:tc>
          <w:tcPr>
            <w:tcW w:w="1525" w:type="dxa"/>
          </w:tcPr>
          <w:p w14:paraId="3EAC8128" w14:textId="4AD69427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7AE3BA2A" w14:textId="528D2631" w:rsidR="00B14EBB" w:rsidRDefault="00B07129" w:rsidP="00B14EBB">
            <w:r>
              <w:t>cost</w:t>
            </w:r>
          </w:p>
        </w:tc>
        <w:tc>
          <w:tcPr>
            <w:tcW w:w="3147" w:type="dxa"/>
          </w:tcPr>
          <w:p w14:paraId="0D69C6E9" w14:textId="15099ADA" w:rsidR="00B14EBB" w:rsidRDefault="006D0529" w:rsidP="00B14EBB">
            <w:r>
              <w:t>Cost</w:t>
            </w:r>
          </w:p>
        </w:tc>
        <w:tc>
          <w:tcPr>
            <w:tcW w:w="2338" w:type="dxa"/>
          </w:tcPr>
          <w:p w14:paraId="2E00909E" w14:textId="27C80D3D" w:rsidR="00B14EBB" w:rsidRDefault="006D0529" w:rsidP="00B14EBB">
            <w:r w:rsidRPr="006D0529">
              <w:t>-&gt;&gt;,&gt;&gt;9.99</w:t>
            </w:r>
          </w:p>
        </w:tc>
      </w:tr>
      <w:tr w:rsidR="00B14EBB" w14:paraId="74B1F0B0" w14:textId="77777777" w:rsidTr="00D852CE">
        <w:trPr>
          <w:trHeight w:val="350"/>
        </w:trPr>
        <w:tc>
          <w:tcPr>
            <w:tcW w:w="1525" w:type="dxa"/>
          </w:tcPr>
          <w:p w14:paraId="5A5745A7" w14:textId="5288EACF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6117FC5F" w14:textId="51347B76" w:rsidR="00B14EBB" w:rsidRDefault="00B07129" w:rsidP="00B14EBB">
            <w:r>
              <w:t>cost-m</w:t>
            </w:r>
          </w:p>
        </w:tc>
        <w:tc>
          <w:tcPr>
            <w:tcW w:w="3147" w:type="dxa"/>
          </w:tcPr>
          <w:p w14:paraId="7039A725" w14:textId="250A459F" w:rsidR="00B14EBB" w:rsidRDefault="006D0529" w:rsidP="00B14EBB">
            <w:r>
              <w:t>Cost/M</w:t>
            </w:r>
          </w:p>
        </w:tc>
        <w:tc>
          <w:tcPr>
            <w:tcW w:w="2338" w:type="dxa"/>
          </w:tcPr>
          <w:p w14:paraId="6ECE2016" w14:textId="0EF5A5C5" w:rsidR="00B14EBB" w:rsidRDefault="006D0529" w:rsidP="00B14EBB">
            <w:r w:rsidRPr="006D0529">
              <w:t>-&gt;,&gt;&gt;9.9999</w:t>
            </w:r>
          </w:p>
        </w:tc>
      </w:tr>
      <w:tr w:rsidR="00B14EBB" w14:paraId="4D692D40" w14:textId="77777777" w:rsidTr="00D852CE">
        <w:trPr>
          <w:trHeight w:val="350"/>
        </w:trPr>
        <w:tc>
          <w:tcPr>
            <w:tcW w:w="1525" w:type="dxa"/>
          </w:tcPr>
          <w:p w14:paraId="696B8426" w14:textId="7787B536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5CB99B84" w14:textId="4BD3C419" w:rsidR="00B14EBB" w:rsidRDefault="00B07129" w:rsidP="00B14EBB">
            <w:r>
              <w:t>cost-type</w:t>
            </w:r>
          </w:p>
        </w:tc>
        <w:tc>
          <w:tcPr>
            <w:tcW w:w="3147" w:type="dxa"/>
          </w:tcPr>
          <w:p w14:paraId="578FFE81" w14:textId="75A51DC6" w:rsidR="00B14EBB" w:rsidRDefault="006D0529" w:rsidP="00B14EBB">
            <w:r>
              <w:t>Cost Type</w:t>
            </w:r>
          </w:p>
        </w:tc>
        <w:tc>
          <w:tcPr>
            <w:tcW w:w="2338" w:type="dxa"/>
          </w:tcPr>
          <w:p w14:paraId="4A2375C0" w14:textId="31BFA2EA" w:rsidR="00B14EBB" w:rsidRDefault="006D0529" w:rsidP="00B14EBB">
            <w:r>
              <w:t>XXX</w:t>
            </w:r>
          </w:p>
        </w:tc>
      </w:tr>
      <w:tr w:rsidR="00B14EBB" w14:paraId="04C22FFD" w14:textId="77777777" w:rsidTr="00D852CE">
        <w:trPr>
          <w:trHeight w:val="350"/>
        </w:trPr>
        <w:tc>
          <w:tcPr>
            <w:tcW w:w="1525" w:type="dxa"/>
          </w:tcPr>
          <w:p w14:paraId="56F9DCAC" w14:textId="29483835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4A9385F4" w14:textId="2775B0D2" w:rsidR="00B14EBB" w:rsidRDefault="00B07129" w:rsidP="00B14EBB">
            <w:r>
              <w:t>dept</w:t>
            </w:r>
          </w:p>
        </w:tc>
        <w:tc>
          <w:tcPr>
            <w:tcW w:w="3147" w:type="dxa"/>
          </w:tcPr>
          <w:p w14:paraId="1886C8D2" w14:textId="144A2F80" w:rsidR="00B14EBB" w:rsidRDefault="006D0529" w:rsidP="00B14EBB">
            <w:r>
              <w:t>Department</w:t>
            </w:r>
          </w:p>
        </w:tc>
        <w:tc>
          <w:tcPr>
            <w:tcW w:w="2338" w:type="dxa"/>
          </w:tcPr>
          <w:p w14:paraId="05D2D857" w14:textId="2AB2511F" w:rsidR="00B14EBB" w:rsidRDefault="006D0529" w:rsidP="00B14EBB">
            <w:r w:rsidRPr="006D0529">
              <w:t>x(</w:t>
            </w:r>
            <w:r>
              <w:t>2</w:t>
            </w:r>
            <w:r w:rsidRPr="006D0529">
              <w:t>)</w:t>
            </w:r>
          </w:p>
        </w:tc>
      </w:tr>
      <w:tr w:rsidR="00B14EBB" w14:paraId="123EBFD0" w14:textId="77777777" w:rsidTr="00D852CE">
        <w:trPr>
          <w:trHeight w:val="350"/>
        </w:trPr>
        <w:tc>
          <w:tcPr>
            <w:tcW w:w="1525" w:type="dxa"/>
          </w:tcPr>
          <w:p w14:paraId="28B7C119" w14:textId="0AD4C102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2C779ACC" w14:textId="460A1F2A" w:rsidR="00B14EBB" w:rsidRDefault="00B07129" w:rsidP="00B14EBB">
            <w:r>
              <w:t>dscr</w:t>
            </w:r>
          </w:p>
        </w:tc>
        <w:tc>
          <w:tcPr>
            <w:tcW w:w="3147" w:type="dxa"/>
          </w:tcPr>
          <w:p w14:paraId="037A5F3A" w14:textId="0BE05EB9" w:rsidR="00B14EBB" w:rsidRDefault="006D0529" w:rsidP="00B14EBB">
            <w:r>
              <w:t>Description</w:t>
            </w:r>
          </w:p>
        </w:tc>
        <w:tc>
          <w:tcPr>
            <w:tcW w:w="2338" w:type="dxa"/>
          </w:tcPr>
          <w:p w14:paraId="08A3E2C1" w14:textId="7A33743C" w:rsidR="00B14EBB" w:rsidRDefault="006D0529" w:rsidP="00B14EBB">
            <w:r w:rsidRPr="006D0529">
              <w:t>x(3</w:t>
            </w:r>
            <w:r>
              <w:t>0</w:t>
            </w:r>
            <w:r w:rsidRPr="006D0529">
              <w:t>)</w:t>
            </w:r>
          </w:p>
        </w:tc>
      </w:tr>
      <w:tr w:rsidR="00B14EBB" w14:paraId="46825B08" w14:textId="77777777" w:rsidTr="00D852CE">
        <w:trPr>
          <w:trHeight w:val="350"/>
        </w:trPr>
        <w:tc>
          <w:tcPr>
            <w:tcW w:w="1525" w:type="dxa"/>
          </w:tcPr>
          <w:p w14:paraId="0C513CCC" w14:textId="6D6A9BAD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2396145C" w14:textId="5961913B" w:rsidR="00B14EBB" w:rsidRDefault="00B07129" w:rsidP="00B14EBB">
            <w:r>
              <w:t>frm</w:t>
            </w:r>
          </w:p>
        </w:tc>
        <w:tc>
          <w:tcPr>
            <w:tcW w:w="3147" w:type="dxa"/>
          </w:tcPr>
          <w:p w14:paraId="4F97D461" w14:textId="588E16BB" w:rsidR="00B14EBB" w:rsidRDefault="006D0529" w:rsidP="00B14EBB">
            <w:r>
              <w:t>Form</w:t>
            </w:r>
          </w:p>
        </w:tc>
        <w:tc>
          <w:tcPr>
            <w:tcW w:w="2338" w:type="dxa"/>
          </w:tcPr>
          <w:p w14:paraId="0EBB679B" w14:textId="3394DE47" w:rsidR="00B14EBB" w:rsidRDefault="006D0529" w:rsidP="00B14EBB">
            <w:r w:rsidRPr="006D0529">
              <w:t>&gt;&gt;9</w:t>
            </w:r>
          </w:p>
        </w:tc>
      </w:tr>
      <w:tr w:rsidR="00B14EBB" w14:paraId="3AD59A48" w14:textId="77777777" w:rsidTr="00D852CE">
        <w:trPr>
          <w:trHeight w:val="350"/>
        </w:trPr>
        <w:tc>
          <w:tcPr>
            <w:tcW w:w="1525" w:type="dxa"/>
          </w:tcPr>
          <w:p w14:paraId="11EB24D1" w14:textId="7DD1DB17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04F0106A" w14:textId="2B3724FA" w:rsidR="00B14EBB" w:rsidRDefault="00B07129" w:rsidP="00B14EBB">
            <w:r>
              <w:t>i-no</w:t>
            </w:r>
          </w:p>
        </w:tc>
        <w:tc>
          <w:tcPr>
            <w:tcW w:w="3147" w:type="dxa"/>
          </w:tcPr>
          <w:p w14:paraId="08B2659D" w14:textId="00048868" w:rsidR="00B14EBB" w:rsidRDefault="006D0529" w:rsidP="00B14EBB">
            <w:r>
              <w:t xml:space="preserve">Item </w:t>
            </w:r>
            <w:r w:rsidR="00013571">
              <w:t>Number</w:t>
            </w:r>
          </w:p>
        </w:tc>
        <w:tc>
          <w:tcPr>
            <w:tcW w:w="2338" w:type="dxa"/>
          </w:tcPr>
          <w:p w14:paraId="3EF0E6DE" w14:textId="07419E27" w:rsidR="00B14EBB" w:rsidRDefault="006D0529" w:rsidP="00B14EBB">
            <w:r w:rsidRPr="006D0529">
              <w:t>x(</w:t>
            </w:r>
            <w:r>
              <w:t>10</w:t>
            </w:r>
            <w:r w:rsidRPr="006D0529">
              <w:t>)</w:t>
            </w:r>
          </w:p>
        </w:tc>
      </w:tr>
      <w:tr w:rsidR="00B14EBB" w14:paraId="00BCEE77" w14:textId="77777777" w:rsidTr="00D852CE">
        <w:trPr>
          <w:trHeight w:val="350"/>
        </w:trPr>
        <w:tc>
          <w:tcPr>
            <w:tcW w:w="1525" w:type="dxa"/>
          </w:tcPr>
          <w:p w14:paraId="2F8C8882" w14:textId="7CB85112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3D5DC096" w14:textId="18398EB0" w:rsidR="00B14EBB" w:rsidRDefault="00B07129" w:rsidP="00B14EBB">
            <w:r>
              <w:t>job</w:t>
            </w:r>
          </w:p>
        </w:tc>
        <w:tc>
          <w:tcPr>
            <w:tcW w:w="3147" w:type="dxa"/>
          </w:tcPr>
          <w:p w14:paraId="50B220C5" w14:textId="6F8FE41D" w:rsidR="00B14EBB" w:rsidRDefault="006D0529" w:rsidP="00B14EBB">
            <w:r>
              <w:t>Unique Internal Job Number</w:t>
            </w:r>
          </w:p>
        </w:tc>
        <w:tc>
          <w:tcPr>
            <w:tcW w:w="2338" w:type="dxa"/>
          </w:tcPr>
          <w:p w14:paraId="5C9FFD15" w14:textId="4A38C435" w:rsidR="00B14EBB" w:rsidRDefault="006D0529" w:rsidP="00B14EBB">
            <w:r w:rsidRPr="006D0529">
              <w:t>&gt;&gt;&gt;&gt;&gt;&gt;9</w:t>
            </w:r>
          </w:p>
        </w:tc>
      </w:tr>
      <w:tr w:rsidR="00B14EBB" w14:paraId="251E51AB" w14:textId="77777777" w:rsidTr="00D852CE">
        <w:trPr>
          <w:trHeight w:val="350"/>
        </w:trPr>
        <w:tc>
          <w:tcPr>
            <w:tcW w:w="1525" w:type="dxa"/>
          </w:tcPr>
          <w:p w14:paraId="6B150AEB" w14:textId="350F7F49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2150C259" w14:textId="068BFAFC" w:rsidR="00B14EBB" w:rsidRDefault="00B07129" w:rsidP="00B14EBB">
            <w:r>
              <w:t>job-no</w:t>
            </w:r>
          </w:p>
        </w:tc>
        <w:tc>
          <w:tcPr>
            <w:tcW w:w="3147" w:type="dxa"/>
          </w:tcPr>
          <w:p w14:paraId="323CA1C8" w14:textId="4707B6F3" w:rsidR="00B14EBB" w:rsidRDefault="006D0529" w:rsidP="00B14EBB">
            <w:r>
              <w:t>Job Number</w:t>
            </w:r>
          </w:p>
        </w:tc>
        <w:tc>
          <w:tcPr>
            <w:tcW w:w="2338" w:type="dxa"/>
          </w:tcPr>
          <w:p w14:paraId="5B173A24" w14:textId="0E94640A" w:rsidR="00B14EBB" w:rsidRDefault="006D0529" w:rsidP="00B14EBB">
            <w:r w:rsidRPr="006D0529">
              <w:t>x(</w:t>
            </w:r>
            <w:r>
              <w:t>6</w:t>
            </w:r>
            <w:r w:rsidRPr="006D0529">
              <w:t>)</w:t>
            </w:r>
          </w:p>
        </w:tc>
      </w:tr>
      <w:tr w:rsidR="00B14EBB" w14:paraId="7C920FA0" w14:textId="77777777" w:rsidTr="00D852CE">
        <w:trPr>
          <w:trHeight w:val="350"/>
        </w:trPr>
        <w:tc>
          <w:tcPr>
            <w:tcW w:w="1525" w:type="dxa"/>
          </w:tcPr>
          <w:p w14:paraId="172FD7C1" w14:textId="5674CAE9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2174B74B" w14:textId="45656173" w:rsidR="00B14EBB" w:rsidRDefault="00B07129" w:rsidP="00B14EBB">
            <w:r>
              <w:t>jon-no2</w:t>
            </w:r>
          </w:p>
        </w:tc>
        <w:tc>
          <w:tcPr>
            <w:tcW w:w="3147" w:type="dxa"/>
          </w:tcPr>
          <w:p w14:paraId="15A88A38" w14:textId="7BCAFB67" w:rsidR="00B14EBB" w:rsidRDefault="006D0529" w:rsidP="00B14EBB">
            <w:r>
              <w:t xml:space="preserve">Run </w:t>
            </w:r>
            <w:r w:rsidR="00013571">
              <w:t>Number</w:t>
            </w:r>
          </w:p>
        </w:tc>
        <w:tc>
          <w:tcPr>
            <w:tcW w:w="2338" w:type="dxa"/>
          </w:tcPr>
          <w:p w14:paraId="7DCB553D" w14:textId="016F525F" w:rsidR="00B14EBB" w:rsidRDefault="006D0529" w:rsidP="00B14EBB">
            <w:r w:rsidRPr="006D0529">
              <w:t>&gt;9</w:t>
            </w:r>
          </w:p>
        </w:tc>
      </w:tr>
      <w:tr w:rsidR="00B14EBB" w14:paraId="70B7567C" w14:textId="77777777" w:rsidTr="00D852CE">
        <w:trPr>
          <w:trHeight w:val="350"/>
        </w:trPr>
        <w:tc>
          <w:tcPr>
            <w:tcW w:w="1525" w:type="dxa"/>
          </w:tcPr>
          <w:p w14:paraId="0A6E60BE" w14:textId="6579FCCB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478216FD" w14:textId="4E799E08" w:rsidR="00B14EBB" w:rsidRDefault="00B07129" w:rsidP="00B14EBB">
            <w:r>
              <w:t>m-code</w:t>
            </w:r>
          </w:p>
        </w:tc>
        <w:tc>
          <w:tcPr>
            <w:tcW w:w="3147" w:type="dxa"/>
          </w:tcPr>
          <w:p w14:paraId="64B8CA10" w14:textId="5E261AC5" w:rsidR="00B14EBB" w:rsidRDefault="00013571" w:rsidP="00B14EBB">
            <w:r>
              <w:t xml:space="preserve">Material </w:t>
            </w:r>
            <w:r w:rsidR="006D0529">
              <w:t>Code</w:t>
            </w:r>
          </w:p>
        </w:tc>
        <w:tc>
          <w:tcPr>
            <w:tcW w:w="2338" w:type="dxa"/>
          </w:tcPr>
          <w:p w14:paraId="202CC612" w14:textId="71F37703" w:rsidR="00B14EBB" w:rsidRDefault="006D0529" w:rsidP="00B14EBB">
            <w:r w:rsidRPr="006D0529">
              <w:t>x(6)</w:t>
            </w:r>
          </w:p>
        </w:tc>
      </w:tr>
      <w:tr w:rsidR="00B14EBB" w14:paraId="4FFA9CD3" w14:textId="77777777" w:rsidTr="00D852CE">
        <w:trPr>
          <w:trHeight w:val="350"/>
        </w:trPr>
        <w:tc>
          <w:tcPr>
            <w:tcW w:w="1525" w:type="dxa"/>
          </w:tcPr>
          <w:p w14:paraId="447DCADB" w14:textId="2695D189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28DC1E7C" w14:textId="687656DE" w:rsidR="00B14EBB" w:rsidRDefault="00B07129" w:rsidP="00B14EBB">
            <w:r>
              <w:t>misc-date</w:t>
            </w:r>
          </w:p>
        </w:tc>
        <w:tc>
          <w:tcPr>
            <w:tcW w:w="3147" w:type="dxa"/>
          </w:tcPr>
          <w:p w14:paraId="1F8A363E" w14:textId="76752B52" w:rsidR="00B14EBB" w:rsidRDefault="006D0529" w:rsidP="00B14EBB">
            <w:r>
              <w:t>Transaction Date</w:t>
            </w:r>
          </w:p>
        </w:tc>
        <w:tc>
          <w:tcPr>
            <w:tcW w:w="2338" w:type="dxa"/>
          </w:tcPr>
          <w:p w14:paraId="144FAF09" w14:textId="758C1208" w:rsidR="00B14EBB" w:rsidRDefault="006D0529" w:rsidP="00B14EBB">
            <w:r w:rsidRPr="006D0529">
              <w:t>99/99/9999</w:t>
            </w:r>
          </w:p>
        </w:tc>
      </w:tr>
      <w:tr w:rsidR="00B14EBB" w14:paraId="00EFEB7B" w14:textId="77777777" w:rsidTr="00D852CE">
        <w:trPr>
          <w:trHeight w:val="350"/>
        </w:trPr>
        <w:tc>
          <w:tcPr>
            <w:tcW w:w="1525" w:type="dxa"/>
          </w:tcPr>
          <w:p w14:paraId="5C5F191A" w14:textId="3E95FF7E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4752DB1A" w14:textId="5DB24C04" w:rsidR="00B14EBB" w:rsidRDefault="00B07129" w:rsidP="00B14EBB">
            <w:r>
              <w:t>misc-time</w:t>
            </w:r>
          </w:p>
        </w:tc>
        <w:tc>
          <w:tcPr>
            <w:tcW w:w="3147" w:type="dxa"/>
          </w:tcPr>
          <w:p w14:paraId="50AC5A6C" w14:textId="0320F44A" w:rsidR="00B14EBB" w:rsidRDefault="00013571" w:rsidP="00B14EBB">
            <w:r>
              <w:t xml:space="preserve">Transaction </w:t>
            </w:r>
            <w:r w:rsidR="006D0529">
              <w:t>Time</w:t>
            </w:r>
          </w:p>
        </w:tc>
        <w:tc>
          <w:tcPr>
            <w:tcW w:w="2338" w:type="dxa"/>
          </w:tcPr>
          <w:p w14:paraId="7F15C33D" w14:textId="2A34A1BA" w:rsidR="00B14EBB" w:rsidRDefault="006D0529" w:rsidP="00B14EBB">
            <w:r w:rsidRPr="006D0529">
              <w:t>-&gt;,&gt;&gt;&gt;,&gt;&gt;9</w:t>
            </w:r>
          </w:p>
        </w:tc>
      </w:tr>
      <w:tr w:rsidR="00B14EBB" w14:paraId="1F815376" w14:textId="77777777" w:rsidTr="00D852CE">
        <w:trPr>
          <w:trHeight w:val="350"/>
        </w:trPr>
        <w:tc>
          <w:tcPr>
            <w:tcW w:w="1525" w:type="dxa"/>
          </w:tcPr>
          <w:p w14:paraId="0F298BF4" w14:textId="4EB4905A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47EAC0F2" w14:textId="395A062F" w:rsidR="00B14EBB" w:rsidRDefault="00B07129" w:rsidP="00B14EBB">
            <w:r>
              <w:t>ml;</w:t>
            </w:r>
          </w:p>
        </w:tc>
        <w:tc>
          <w:tcPr>
            <w:tcW w:w="3147" w:type="dxa"/>
          </w:tcPr>
          <w:p w14:paraId="13F8D6D3" w14:textId="6A32F28B" w:rsidR="00B14EBB" w:rsidRDefault="006D0529" w:rsidP="00B14EBB">
            <w:r>
              <w:t>M/L</w:t>
            </w:r>
          </w:p>
        </w:tc>
        <w:tc>
          <w:tcPr>
            <w:tcW w:w="2338" w:type="dxa"/>
          </w:tcPr>
          <w:p w14:paraId="4C5622C9" w14:textId="26DEFB46" w:rsidR="00B14EBB" w:rsidRDefault="006D0529" w:rsidP="00B14EBB">
            <w:r w:rsidRPr="006D0529">
              <w:t>M/L</w:t>
            </w:r>
          </w:p>
        </w:tc>
      </w:tr>
      <w:tr w:rsidR="00B14EBB" w14:paraId="71A951ED" w14:textId="77777777" w:rsidTr="00D852CE">
        <w:trPr>
          <w:trHeight w:val="350"/>
        </w:trPr>
        <w:tc>
          <w:tcPr>
            <w:tcW w:w="1525" w:type="dxa"/>
          </w:tcPr>
          <w:p w14:paraId="3F6B928F" w14:textId="66EA832C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1CE256BC" w14:textId="1DFD85AB" w:rsidR="00B14EBB" w:rsidRDefault="00B07129" w:rsidP="00B14EBB">
            <w:r>
              <w:t>opn</w:t>
            </w:r>
          </w:p>
        </w:tc>
        <w:tc>
          <w:tcPr>
            <w:tcW w:w="3147" w:type="dxa"/>
          </w:tcPr>
          <w:p w14:paraId="32263B85" w14:textId="45C615D7" w:rsidR="00B14EBB" w:rsidRDefault="006D0529" w:rsidP="00B14EBB">
            <w:r>
              <w:t>Open</w:t>
            </w:r>
            <w:r w:rsidR="00013571">
              <w:t>?</w:t>
            </w:r>
          </w:p>
        </w:tc>
        <w:tc>
          <w:tcPr>
            <w:tcW w:w="2338" w:type="dxa"/>
          </w:tcPr>
          <w:p w14:paraId="7FC63341" w14:textId="088619D7" w:rsidR="00B14EBB" w:rsidRDefault="006D0529" w:rsidP="00B14EBB">
            <w:r w:rsidRPr="006D0529">
              <w:t>yes/no</w:t>
            </w:r>
          </w:p>
        </w:tc>
      </w:tr>
      <w:tr w:rsidR="00B14EBB" w14:paraId="4B1DE223" w14:textId="77777777" w:rsidTr="00D852CE">
        <w:trPr>
          <w:trHeight w:val="350"/>
        </w:trPr>
        <w:tc>
          <w:tcPr>
            <w:tcW w:w="1525" w:type="dxa"/>
          </w:tcPr>
          <w:p w14:paraId="07B8E11F" w14:textId="0466E89C" w:rsidR="00B14EBB" w:rsidRDefault="00B14EBB" w:rsidP="00B14EBB">
            <w:r w:rsidRPr="00486481">
              <w:t>pc-misc</w:t>
            </w:r>
          </w:p>
        </w:tc>
        <w:tc>
          <w:tcPr>
            <w:tcW w:w="2340" w:type="dxa"/>
          </w:tcPr>
          <w:p w14:paraId="5AA104A7" w14:textId="7DD6BA6C" w:rsidR="00B14EBB" w:rsidRDefault="00B07129" w:rsidP="00B14EBB">
            <w:r>
              <w:t>rec_key</w:t>
            </w:r>
          </w:p>
        </w:tc>
        <w:tc>
          <w:tcPr>
            <w:tcW w:w="3147" w:type="dxa"/>
          </w:tcPr>
          <w:p w14:paraId="6E3C62D1" w14:textId="08059BC5" w:rsidR="00B14EBB" w:rsidRDefault="006D0529" w:rsidP="00B14EBB">
            <w:r>
              <w:t>Rec Key</w:t>
            </w:r>
          </w:p>
        </w:tc>
        <w:tc>
          <w:tcPr>
            <w:tcW w:w="2338" w:type="dxa"/>
          </w:tcPr>
          <w:p w14:paraId="1DA7D833" w14:textId="28ABF2AD" w:rsidR="00B14EBB" w:rsidRDefault="006D0529" w:rsidP="00B14EBB">
            <w:r w:rsidRPr="006D0529">
              <w:t>x(</w:t>
            </w:r>
            <w:r>
              <w:t>20</w:t>
            </w:r>
            <w:r w:rsidRPr="006D0529">
              <w:t>)</w:t>
            </w:r>
          </w:p>
        </w:tc>
      </w:tr>
    </w:tbl>
    <w:p w14:paraId="64319374" w14:textId="77777777" w:rsidR="00D20D2A" w:rsidRPr="00451F4E" w:rsidRDefault="00D20D2A" w:rsidP="00D20D2A"/>
    <w:p w14:paraId="5CF2B064" w14:textId="77777777" w:rsidR="00D20D2A" w:rsidRDefault="00D20D2A" w:rsidP="00D20D2A"/>
    <w:p w14:paraId="6565D1B4" w14:textId="0A983854" w:rsidR="00D20D2A" w:rsidRDefault="00D20D2A" w:rsidP="00D20D2A"/>
    <w:p w14:paraId="0CB5B6FA" w14:textId="32393ABC" w:rsidR="00532354" w:rsidRDefault="00532354" w:rsidP="00D20D2A"/>
    <w:p w14:paraId="588F14B0" w14:textId="04198E57" w:rsidR="00532354" w:rsidRDefault="00532354" w:rsidP="00D20D2A"/>
    <w:p w14:paraId="63765062" w14:textId="4CF6A2F5" w:rsidR="00532354" w:rsidRDefault="00532354" w:rsidP="00D20D2A"/>
    <w:p w14:paraId="2CD6654D" w14:textId="37F8FBB6" w:rsidR="00532354" w:rsidRDefault="00532354" w:rsidP="00D20D2A"/>
    <w:p w14:paraId="65DD4C8E" w14:textId="75CEE2D0" w:rsidR="00532354" w:rsidRDefault="00532354" w:rsidP="00D20D2A"/>
    <w:p w14:paraId="1CE02FBD" w14:textId="5F9427F8" w:rsidR="00532354" w:rsidRDefault="00532354" w:rsidP="00D20D2A"/>
    <w:p w14:paraId="51CE4BC8" w14:textId="77777777" w:rsidR="00532354" w:rsidRPr="00421D19" w:rsidRDefault="00532354" w:rsidP="00D20D2A"/>
    <w:p w14:paraId="47F1F85C" w14:textId="5CE43D27" w:rsidR="00421D19" w:rsidRDefault="00D20D2A" w:rsidP="00421D19">
      <w:pPr>
        <w:pStyle w:val="Heading1"/>
        <w:rPr>
          <w:b/>
          <w:bCs/>
        </w:rPr>
      </w:pPr>
      <w:bookmarkStart w:id="48" w:name="_Toc49801931"/>
      <w:r>
        <w:rPr>
          <w:b/>
          <w:bCs/>
        </w:rPr>
        <w:lastRenderedPageBreak/>
        <w:t>Required CAD Fields</w:t>
      </w:r>
      <w:bookmarkEnd w:id="48"/>
    </w:p>
    <w:p w14:paraId="04B4A752" w14:textId="11A07B9D" w:rsidR="00EE56B7" w:rsidRDefault="00B14EBB" w:rsidP="00EE56B7">
      <w:pPr>
        <w:pStyle w:val="Heading2"/>
      </w:pPr>
      <w:bookmarkStart w:id="49" w:name="_Toc49801932"/>
      <w:r>
        <w:t>CAD Header File</w:t>
      </w:r>
      <w:r w:rsidR="00EE56B7">
        <w:t xml:space="preserve"> Field Definitions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EE56B7" w:rsidRPr="00421D19" w14:paraId="248AA541" w14:textId="77777777" w:rsidTr="00D852CE">
        <w:tc>
          <w:tcPr>
            <w:tcW w:w="1525" w:type="dxa"/>
          </w:tcPr>
          <w:p w14:paraId="2183B441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54A6F5AF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242C0CC6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8F2C55F" w14:textId="77777777" w:rsidR="00EE56B7" w:rsidRPr="00421D19" w:rsidRDefault="00EE56B7" w:rsidP="00D852CE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20E4F3B5" w14:textId="77777777" w:rsidTr="00D852CE">
        <w:trPr>
          <w:trHeight w:val="377"/>
        </w:trPr>
        <w:tc>
          <w:tcPr>
            <w:tcW w:w="1525" w:type="dxa"/>
          </w:tcPr>
          <w:p w14:paraId="75F27CFC" w14:textId="5AB5CBE8" w:rsidR="00B14EBB" w:rsidRDefault="00B14EBB" w:rsidP="00B14EBB">
            <w:r w:rsidRPr="00200605">
              <w:t>est</w:t>
            </w:r>
          </w:p>
        </w:tc>
        <w:tc>
          <w:tcPr>
            <w:tcW w:w="2340" w:type="dxa"/>
          </w:tcPr>
          <w:p w14:paraId="72B1CF99" w14:textId="31C05DAB" w:rsidR="00B14EBB" w:rsidRDefault="006D0529" w:rsidP="00B14EBB">
            <w:r>
              <w:t>company</w:t>
            </w:r>
          </w:p>
        </w:tc>
        <w:tc>
          <w:tcPr>
            <w:tcW w:w="3147" w:type="dxa"/>
          </w:tcPr>
          <w:p w14:paraId="2A760AC2" w14:textId="0BC0C009" w:rsidR="00B14EBB" w:rsidRDefault="006D0529" w:rsidP="00B14EBB">
            <w:r>
              <w:t>Company</w:t>
            </w:r>
            <w:r w:rsidR="00013571">
              <w:t xml:space="preserve"> Code</w:t>
            </w:r>
          </w:p>
        </w:tc>
        <w:tc>
          <w:tcPr>
            <w:tcW w:w="2338" w:type="dxa"/>
          </w:tcPr>
          <w:p w14:paraId="0D8776CB" w14:textId="5C4D53B5" w:rsidR="00B14EBB" w:rsidRDefault="006D0529" w:rsidP="00B14EBB">
            <w:r w:rsidRPr="006D0529">
              <w:t>x(3)</w:t>
            </w:r>
          </w:p>
        </w:tc>
      </w:tr>
      <w:tr w:rsidR="00B14EBB" w14:paraId="26530DA8" w14:textId="77777777" w:rsidTr="00D852CE">
        <w:trPr>
          <w:trHeight w:val="350"/>
        </w:trPr>
        <w:tc>
          <w:tcPr>
            <w:tcW w:w="1525" w:type="dxa"/>
          </w:tcPr>
          <w:p w14:paraId="0A6635CF" w14:textId="72561575" w:rsidR="00B14EBB" w:rsidRDefault="00B14EBB" w:rsidP="00B14EBB">
            <w:r w:rsidRPr="00200605">
              <w:t>est</w:t>
            </w:r>
          </w:p>
        </w:tc>
        <w:tc>
          <w:tcPr>
            <w:tcW w:w="2340" w:type="dxa"/>
          </w:tcPr>
          <w:p w14:paraId="0E2AEB84" w14:textId="3CEA974B" w:rsidR="00B14EBB" w:rsidRDefault="006D0529" w:rsidP="00B14EBB">
            <w:r>
              <w:t>entered-date</w:t>
            </w:r>
          </w:p>
        </w:tc>
        <w:tc>
          <w:tcPr>
            <w:tcW w:w="3147" w:type="dxa"/>
          </w:tcPr>
          <w:p w14:paraId="1F99EBF7" w14:textId="00621E1F" w:rsidR="00B14EBB" w:rsidRDefault="006D0529" w:rsidP="00B14EBB">
            <w:r>
              <w:t>Entered Date</w:t>
            </w:r>
          </w:p>
        </w:tc>
        <w:tc>
          <w:tcPr>
            <w:tcW w:w="2338" w:type="dxa"/>
          </w:tcPr>
          <w:p w14:paraId="6EFE215E" w14:textId="5E984807" w:rsidR="00B14EBB" w:rsidRDefault="006D0529" w:rsidP="00B14EBB">
            <w:r w:rsidRPr="006D0529">
              <w:t>99/99/99</w:t>
            </w:r>
          </w:p>
        </w:tc>
      </w:tr>
      <w:tr w:rsidR="00B14EBB" w14:paraId="63EBF1CD" w14:textId="77777777" w:rsidTr="00D852CE">
        <w:trPr>
          <w:trHeight w:val="350"/>
        </w:trPr>
        <w:tc>
          <w:tcPr>
            <w:tcW w:w="1525" w:type="dxa"/>
          </w:tcPr>
          <w:p w14:paraId="5B3FBF45" w14:textId="776DA5C7" w:rsidR="00B14EBB" w:rsidRDefault="00B14EBB" w:rsidP="00B14EBB">
            <w:r w:rsidRPr="00200605">
              <w:t>est</w:t>
            </w:r>
          </w:p>
        </w:tc>
        <w:tc>
          <w:tcPr>
            <w:tcW w:w="2340" w:type="dxa"/>
          </w:tcPr>
          <w:p w14:paraId="3799A0B8" w14:textId="58ADFE70" w:rsidR="00B14EBB" w:rsidRDefault="006D0529" w:rsidP="00B14EBB">
            <w:r>
              <w:t>entered-id</w:t>
            </w:r>
          </w:p>
        </w:tc>
        <w:tc>
          <w:tcPr>
            <w:tcW w:w="3147" w:type="dxa"/>
          </w:tcPr>
          <w:p w14:paraId="1BB786D7" w14:textId="5C72FB42" w:rsidR="00B14EBB" w:rsidRDefault="006D0529" w:rsidP="00B14EBB">
            <w:r>
              <w:t>Entered By</w:t>
            </w:r>
            <w:r w:rsidR="00013571">
              <w:t xml:space="preserve"> (User)</w:t>
            </w:r>
          </w:p>
        </w:tc>
        <w:tc>
          <w:tcPr>
            <w:tcW w:w="2338" w:type="dxa"/>
          </w:tcPr>
          <w:p w14:paraId="6ABCB155" w14:textId="60FFA4DD" w:rsidR="00B14EBB" w:rsidRDefault="006D0529" w:rsidP="00B14EBB">
            <w:r w:rsidRPr="006D0529">
              <w:t>x(</w:t>
            </w:r>
            <w:r>
              <w:t>8</w:t>
            </w:r>
            <w:r w:rsidRPr="006D0529">
              <w:t>)</w:t>
            </w:r>
          </w:p>
        </w:tc>
      </w:tr>
      <w:tr w:rsidR="00B14EBB" w14:paraId="326B5286" w14:textId="77777777" w:rsidTr="00D852CE">
        <w:trPr>
          <w:trHeight w:val="350"/>
        </w:trPr>
        <w:tc>
          <w:tcPr>
            <w:tcW w:w="1525" w:type="dxa"/>
          </w:tcPr>
          <w:p w14:paraId="6DA84333" w14:textId="253DCDDB" w:rsidR="00B14EBB" w:rsidRDefault="00B14EBB" w:rsidP="00B14EBB">
            <w:r w:rsidRPr="00200605">
              <w:t>est</w:t>
            </w:r>
          </w:p>
        </w:tc>
        <w:tc>
          <w:tcPr>
            <w:tcW w:w="2340" w:type="dxa"/>
          </w:tcPr>
          <w:p w14:paraId="6B26F3C9" w14:textId="410E8385" w:rsidR="00B14EBB" w:rsidRDefault="006D0529" w:rsidP="00B14EBB">
            <w:r>
              <w:t>est-date</w:t>
            </w:r>
          </w:p>
        </w:tc>
        <w:tc>
          <w:tcPr>
            <w:tcW w:w="3147" w:type="dxa"/>
          </w:tcPr>
          <w:p w14:paraId="50635463" w14:textId="43EEB953" w:rsidR="00B14EBB" w:rsidRDefault="006D0529" w:rsidP="00B14EBB">
            <w:r>
              <w:t>Est</w:t>
            </w:r>
            <w:r w:rsidR="00013571">
              <w:t>imate</w:t>
            </w:r>
            <w:r>
              <w:t xml:space="preserve"> Date</w:t>
            </w:r>
          </w:p>
        </w:tc>
        <w:tc>
          <w:tcPr>
            <w:tcW w:w="2338" w:type="dxa"/>
          </w:tcPr>
          <w:p w14:paraId="0DA9493D" w14:textId="2292C7E2" w:rsidR="00B14EBB" w:rsidRDefault="006D0529" w:rsidP="00B14EBB">
            <w:r w:rsidRPr="006D0529">
              <w:t>99/99/99</w:t>
            </w:r>
            <w:r>
              <w:t>99</w:t>
            </w:r>
          </w:p>
        </w:tc>
      </w:tr>
    </w:tbl>
    <w:p w14:paraId="4DF1FDE2" w14:textId="77777777" w:rsidR="00EE56B7" w:rsidRPr="00451F4E" w:rsidRDefault="00EE56B7" w:rsidP="00EE56B7"/>
    <w:p w14:paraId="153326AF" w14:textId="6B79D595" w:rsidR="00B14EBB" w:rsidRDefault="00B14EBB" w:rsidP="00B14EBB">
      <w:pPr>
        <w:pStyle w:val="Heading2"/>
      </w:pPr>
      <w:bookmarkStart w:id="50" w:name="_Toc49801933"/>
      <w:r>
        <w:t>CAD Die/Form File Field Definitions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330"/>
        <w:gridCol w:w="2155"/>
      </w:tblGrid>
      <w:tr w:rsidR="00B14EBB" w:rsidRPr="00421D19" w14:paraId="06F74C84" w14:textId="77777777" w:rsidTr="00013571">
        <w:tc>
          <w:tcPr>
            <w:tcW w:w="1525" w:type="dxa"/>
          </w:tcPr>
          <w:p w14:paraId="665FCE61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047D5208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30" w:type="dxa"/>
          </w:tcPr>
          <w:p w14:paraId="56C0BADF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155" w:type="dxa"/>
          </w:tcPr>
          <w:p w14:paraId="3ACDDF2B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5DBF74AE" w14:textId="77777777" w:rsidTr="00013571">
        <w:trPr>
          <w:trHeight w:val="377"/>
        </w:trPr>
        <w:tc>
          <w:tcPr>
            <w:tcW w:w="1525" w:type="dxa"/>
          </w:tcPr>
          <w:p w14:paraId="583F19E6" w14:textId="0879AA88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07D1845E" w14:textId="326836DD" w:rsidR="00B14EBB" w:rsidRDefault="006D0529" w:rsidP="00B14EBB">
            <w:r>
              <w:t>adder</w:t>
            </w:r>
          </w:p>
        </w:tc>
        <w:tc>
          <w:tcPr>
            <w:tcW w:w="3330" w:type="dxa"/>
          </w:tcPr>
          <w:p w14:paraId="0BCFCEA3" w14:textId="1BB3E5ED" w:rsidR="00B14EBB" w:rsidRDefault="006D0529" w:rsidP="00B14EBB">
            <w:r>
              <w:t>Adder</w:t>
            </w:r>
          </w:p>
        </w:tc>
        <w:tc>
          <w:tcPr>
            <w:tcW w:w="2155" w:type="dxa"/>
          </w:tcPr>
          <w:p w14:paraId="3E36F771" w14:textId="729DA636" w:rsidR="00B14EBB" w:rsidRDefault="006D0529" w:rsidP="00B14EBB">
            <w:r w:rsidRPr="006D0529">
              <w:t>x(10) (Up to 5 per Form)</w:t>
            </w:r>
          </w:p>
        </w:tc>
      </w:tr>
      <w:tr w:rsidR="00B14EBB" w14:paraId="6C657113" w14:textId="77777777" w:rsidTr="00013571">
        <w:trPr>
          <w:trHeight w:val="350"/>
        </w:trPr>
        <w:tc>
          <w:tcPr>
            <w:tcW w:w="1525" w:type="dxa"/>
          </w:tcPr>
          <w:p w14:paraId="14EC0DC2" w14:textId="2E16DA94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3ED87716" w14:textId="204A8501" w:rsidR="00B14EBB" w:rsidRDefault="006D0529" w:rsidP="00B14EBB">
            <w:r>
              <w:t>board</w:t>
            </w:r>
          </w:p>
        </w:tc>
        <w:tc>
          <w:tcPr>
            <w:tcW w:w="3330" w:type="dxa"/>
          </w:tcPr>
          <w:p w14:paraId="115D55E5" w14:textId="678A0363" w:rsidR="00B14EBB" w:rsidRDefault="006D0529" w:rsidP="00B14EBB">
            <w:r>
              <w:t>Paperboard Code</w:t>
            </w:r>
          </w:p>
        </w:tc>
        <w:tc>
          <w:tcPr>
            <w:tcW w:w="2155" w:type="dxa"/>
          </w:tcPr>
          <w:p w14:paraId="44B4EFEF" w14:textId="08F95559" w:rsidR="00B14EBB" w:rsidRDefault="006463C6" w:rsidP="00B14EBB">
            <w:r w:rsidRPr="006463C6">
              <w:t>x(10)</w:t>
            </w:r>
          </w:p>
        </w:tc>
      </w:tr>
      <w:tr w:rsidR="00B14EBB" w14:paraId="56A2DB83" w14:textId="77777777" w:rsidTr="00013571">
        <w:trPr>
          <w:trHeight w:val="350"/>
        </w:trPr>
        <w:tc>
          <w:tcPr>
            <w:tcW w:w="1525" w:type="dxa"/>
          </w:tcPr>
          <w:p w14:paraId="0AAFCA29" w14:textId="5C9FF9F0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14EB3BDF" w14:textId="06D3631F" w:rsidR="00B14EBB" w:rsidRDefault="006D0529" w:rsidP="00B14EBB">
            <w:r>
              <w:t>brd-dscr</w:t>
            </w:r>
          </w:p>
        </w:tc>
        <w:tc>
          <w:tcPr>
            <w:tcW w:w="3330" w:type="dxa"/>
          </w:tcPr>
          <w:p w14:paraId="1F649D99" w14:textId="75F38E09" w:rsidR="00B14EBB" w:rsidRDefault="00013571" w:rsidP="00B14EBB">
            <w:r>
              <w:t xml:space="preserve">Board </w:t>
            </w:r>
            <w:r w:rsidR="006D0529">
              <w:t>Description</w:t>
            </w:r>
          </w:p>
        </w:tc>
        <w:tc>
          <w:tcPr>
            <w:tcW w:w="2155" w:type="dxa"/>
          </w:tcPr>
          <w:p w14:paraId="71FECA46" w14:textId="3AE31E91" w:rsidR="00B14EBB" w:rsidRDefault="006463C6" w:rsidP="00B14EBB">
            <w:r w:rsidRPr="006463C6">
              <w:t>x(</w:t>
            </w:r>
            <w:r>
              <w:t>2</w:t>
            </w:r>
            <w:r w:rsidRPr="006463C6">
              <w:t>0)</w:t>
            </w:r>
          </w:p>
        </w:tc>
      </w:tr>
      <w:tr w:rsidR="00B14EBB" w14:paraId="42867613" w14:textId="77777777" w:rsidTr="00013571">
        <w:trPr>
          <w:trHeight w:val="350"/>
        </w:trPr>
        <w:tc>
          <w:tcPr>
            <w:tcW w:w="1525" w:type="dxa"/>
          </w:tcPr>
          <w:p w14:paraId="40CC02A3" w14:textId="5A63FC7E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6D8DFD15" w14:textId="292C2522" w:rsidR="00B14EBB" w:rsidRDefault="006D0529" w:rsidP="00B14EBB">
            <w:r>
              <w:t>test</w:t>
            </w:r>
          </w:p>
        </w:tc>
        <w:tc>
          <w:tcPr>
            <w:tcW w:w="3330" w:type="dxa"/>
          </w:tcPr>
          <w:p w14:paraId="7B32EE9C" w14:textId="453BF620" w:rsidR="00B14EBB" w:rsidRDefault="006D0529" w:rsidP="00B14EBB">
            <w:r>
              <w:t>Board Test</w:t>
            </w:r>
          </w:p>
        </w:tc>
        <w:tc>
          <w:tcPr>
            <w:tcW w:w="2155" w:type="dxa"/>
          </w:tcPr>
          <w:p w14:paraId="6BF8CABC" w14:textId="2AD9D9A3" w:rsidR="00B14EBB" w:rsidRDefault="006463C6" w:rsidP="00B14EBB">
            <w:r w:rsidRPr="006463C6">
              <w:t>x(</w:t>
            </w:r>
            <w:r>
              <w:t>6</w:t>
            </w:r>
            <w:r w:rsidRPr="006463C6">
              <w:t>)</w:t>
            </w:r>
          </w:p>
        </w:tc>
      </w:tr>
      <w:tr w:rsidR="00B14EBB" w14:paraId="73FB8585" w14:textId="77777777" w:rsidTr="00013571">
        <w:trPr>
          <w:trHeight w:val="350"/>
        </w:trPr>
        <w:tc>
          <w:tcPr>
            <w:tcW w:w="1525" w:type="dxa"/>
          </w:tcPr>
          <w:p w14:paraId="3B6C8068" w14:textId="7AFCBAF1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4C86F6E3" w14:textId="0D6BF43D" w:rsidR="00B14EBB" w:rsidRDefault="006D0529" w:rsidP="00B14EBB">
            <w:r>
              <w:t>cad-image</w:t>
            </w:r>
          </w:p>
        </w:tc>
        <w:tc>
          <w:tcPr>
            <w:tcW w:w="3330" w:type="dxa"/>
          </w:tcPr>
          <w:p w14:paraId="70BA4BE3" w14:textId="48F23A15" w:rsidR="00B14EBB" w:rsidRDefault="006D0529" w:rsidP="00B14EBB">
            <w:r>
              <w:t>CAD Image File</w:t>
            </w:r>
          </w:p>
        </w:tc>
        <w:tc>
          <w:tcPr>
            <w:tcW w:w="2155" w:type="dxa"/>
          </w:tcPr>
          <w:p w14:paraId="35FE331C" w14:textId="28F9C74B" w:rsidR="00B14EBB" w:rsidRDefault="006463C6" w:rsidP="00B14EBB">
            <w:r w:rsidRPr="006463C6">
              <w:t>x(</w:t>
            </w:r>
            <w:r>
              <w:t>8</w:t>
            </w:r>
            <w:r w:rsidRPr="006463C6">
              <w:t>0)</w:t>
            </w:r>
          </w:p>
        </w:tc>
      </w:tr>
      <w:tr w:rsidR="00B14EBB" w14:paraId="4AF4D807" w14:textId="77777777" w:rsidTr="00013571">
        <w:trPr>
          <w:trHeight w:val="350"/>
        </w:trPr>
        <w:tc>
          <w:tcPr>
            <w:tcW w:w="1525" w:type="dxa"/>
          </w:tcPr>
          <w:p w14:paraId="133E430B" w14:textId="2FF5C8F8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69EBD0F" w14:textId="2C0194A1" w:rsidR="00B14EBB" w:rsidRDefault="006D0529" w:rsidP="00B14EBB">
            <w:r>
              <w:t>die-in</w:t>
            </w:r>
          </w:p>
        </w:tc>
        <w:tc>
          <w:tcPr>
            <w:tcW w:w="3330" w:type="dxa"/>
          </w:tcPr>
          <w:p w14:paraId="22C7CDE7" w14:textId="22EBFFC2" w:rsidR="00B14EBB" w:rsidRDefault="006D0529" w:rsidP="00B14EBB">
            <w:r>
              <w:t>Die Inches</w:t>
            </w:r>
          </w:p>
        </w:tc>
        <w:tc>
          <w:tcPr>
            <w:tcW w:w="2155" w:type="dxa"/>
          </w:tcPr>
          <w:p w14:paraId="6632EE82" w14:textId="40B87939" w:rsidR="00B14EBB" w:rsidRDefault="006463C6" w:rsidP="00B14EBB">
            <w:r w:rsidRPr="006463C6">
              <w:t>&gt;&gt;&gt;&gt;9</w:t>
            </w:r>
          </w:p>
        </w:tc>
      </w:tr>
      <w:tr w:rsidR="00B14EBB" w14:paraId="4AC5A68F" w14:textId="77777777" w:rsidTr="00013571">
        <w:trPr>
          <w:trHeight w:val="350"/>
        </w:trPr>
        <w:tc>
          <w:tcPr>
            <w:tcW w:w="1525" w:type="dxa"/>
          </w:tcPr>
          <w:p w14:paraId="2E10667A" w14:textId="3DDFDC74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4638194E" w14:textId="39BAFFB8" w:rsidR="00B14EBB" w:rsidRDefault="006D0529" w:rsidP="00B14EBB">
            <w:r>
              <w:t>f-coat</w:t>
            </w:r>
          </w:p>
        </w:tc>
        <w:tc>
          <w:tcPr>
            <w:tcW w:w="3330" w:type="dxa"/>
          </w:tcPr>
          <w:p w14:paraId="712FAE02" w14:textId="44CE5938" w:rsidR="00B14EBB" w:rsidRDefault="006D0529" w:rsidP="00B14EBB">
            <w:r>
              <w:t>Foam Coatings</w:t>
            </w:r>
          </w:p>
        </w:tc>
        <w:tc>
          <w:tcPr>
            <w:tcW w:w="2155" w:type="dxa"/>
          </w:tcPr>
          <w:p w14:paraId="4D33796A" w14:textId="467E3A23" w:rsidR="00B14EBB" w:rsidRDefault="006463C6" w:rsidP="00B14EBB">
            <w:r w:rsidRPr="006463C6">
              <w:t>&gt;9</w:t>
            </w:r>
          </w:p>
        </w:tc>
      </w:tr>
      <w:tr w:rsidR="00B14EBB" w14:paraId="2E96DDE0" w14:textId="77777777" w:rsidTr="00013571">
        <w:trPr>
          <w:trHeight w:val="350"/>
        </w:trPr>
        <w:tc>
          <w:tcPr>
            <w:tcW w:w="1525" w:type="dxa"/>
          </w:tcPr>
          <w:p w14:paraId="1B9387A1" w14:textId="6EF79E2D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05C6F080" w14:textId="041E2EC4" w:rsidR="00B14EBB" w:rsidRDefault="006D0529" w:rsidP="00B14EBB">
            <w:r>
              <w:t>f-coat-p</w:t>
            </w:r>
          </w:p>
        </w:tc>
        <w:tc>
          <w:tcPr>
            <w:tcW w:w="3330" w:type="dxa"/>
          </w:tcPr>
          <w:p w14:paraId="3C051D24" w14:textId="0F73ECB0" w:rsidR="00B14EBB" w:rsidRDefault="006D0529" w:rsidP="00B14EBB">
            <w:r>
              <w:t>Number of Coating Passes</w:t>
            </w:r>
          </w:p>
        </w:tc>
        <w:tc>
          <w:tcPr>
            <w:tcW w:w="2155" w:type="dxa"/>
          </w:tcPr>
          <w:p w14:paraId="2B3BC239" w14:textId="1960CB38" w:rsidR="00B14EBB" w:rsidRDefault="006463C6" w:rsidP="00B14EBB">
            <w:r w:rsidRPr="006463C6">
              <w:t>&gt;9</w:t>
            </w:r>
          </w:p>
        </w:tc>
      </w:tr>
      <w:tr w:rsidR="00B14EBB" w14:paraId="0E06729C" w14:textId="77777777" w:rsidTr="00013571">
        <w:trPr>
          <w:trHeight w:val="350"/>
        </w:trPr>
        <w:tc>
          <w:tcPr>
            <w:tcW w:w="1525" w:type="dxa"/>
          </w:tcPr>
          <w:p w14:paraId="6CCA93B1" w14:textId="3084D321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3290EBC8" w14:textId="37C62BF1" w:rsidR="00B14EBB" w:rsidRDefault="006D0529" w:rsidP="00B14EBB">
            <w:r>
              <w:t>f-col</w:t>
            </w:r>
          </w:p>
        </w:tc>
        <w:tc>
          <w:tcPr>
            <w:tcW w:w="3330" w:type="dxa"/>
          </w:tcPr>
          <w:p w14:paraId="7CB22282" w14:textId="221A0E56" w:rsidR="00B14EBB" w:rsidRDefault="00013571" w:rsidP="00B14EBB">
            <w:r>
              <w:t>Number</w:t>
            </w:r>
            <w:r>
              <w:t xml:space="preserve"> of</w:t>
            </w:r>
            <w:r w:rsidR="006D0529">
              <w:t xml:space="preserve"> Colors</w:t>
            </w:r>
            <w:r>
              <w:t xml:space="preserve"> per </w:t>
            </w:r>
            <w:r w:rsidR="006D0529">
              <w:t>Form</w:t>
            </w:r>
          </w:p>
        </w:tc>
        <w:tc>
          <w:tcPr>
            <w:tcW w:w="2155" w:type="dxa"/>
          </w:tcPr>
          <w:p w14:paraId="58E2C0AC" w14:textId="66267043" w:rsidR="00B14EBB" w:rsidRDefault="006463C6" w:rsidP="00B14EBB">
            <w:r w:rsidRPr="006463C6">
              <w:t>&gt;9</w:t>
            </w:r>
          </w:p>
        </w:tc>
      </w:tr>
      <w:tr w:rsidR="00B14EBB" w14:paraId="14E1DB05" w14:textId="77777777" w:rsidTr="00013571">
        <w:trPr>
          <w:trHeight w:val="350"/>
        </w:trPr>
        <w:tc>
          <w:tcPr>
            <w:tcW w:w="1525" w:type="dxa"/>
          </w:tcPr>
          <w:p w14:paraId="28678245" w14:textId="25A01130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25FD625E" w14:textId="2765B834" w:rsidR="00B14EBB" w:rsidRDefault="006D0529" w:rsidP="00B14EBB">
            <w:r>
              <w:t>f-pass</w:t>
            </w:r>
          </w:p>
        </w:tc>
        <w:tc>
          <w:tcPr>
            <w:tcW w:w="3330" w:type="dxa"/>
          </w:tcPr>
          <w:p w14:paraId="04B366B3" w14:textId="11389AFD" w:rsidR="00B14EBB" w:rsidRDefault="006D0529" w:rsidP="00B14EBB">
            <w:r>
              <w:t>Form Printing Passes</w:t>
            </w:r>
          </w:p>
        </w:tc>
        <w:tc>
          <w:tcPr>
            <w:tcW w:w="2155" w:type="dxa"/>
          </w:tcPr>
          <w:p w14:paraId="71779D7E" w14:textId="34B14857" w:rsidR="00B14EBB" w:rsidRDefault="006463C6" w:rsidP="00B14EBB">
            <w:r w:rsidRPr="006463C6">
              <w:t>&gt;9</w:t>
            </w:r>
          </w:p>
        </w:tc>
      </w:tr>
      <w:tr w:rsidR="00B14EBB" w14:paraId="1B2CF9FD" w14:textId="77777777" w:rsidTr="00013571">
        <w:trPr>
          <w:trHeight w:val="350"/>
        </w:trPr>
        <w:tc>
          <w:tcPr>
            <w:tcW w:w="1525" w:type="dxa"/>
          </w:tcPr>
          <w:p w14:paraId="379C0630" w14:textId="4D0E7D93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77A64231" w14:textId="2A287B0F" w:rsidR="00B14EBB" w:rsidRDefault="006D0529" w:rsidP="00B14EBB">
            <w:r>
              <w:t>flute</w:t>
            </w:r>
          </w:p>
        </w:tc>
        <w:tc>
          <w:tcPr>
            <w:tcW w:w="3330" w:type="dxa"/>
          </w:tcPr>
          <w:p w14:paraId="40463B13" w14:textId="1E7EB6C7" w:rsidR="00B14EBB" w:rsidRDefault="006D0529" w:rsidP="00B14EBB">
            <w:r>
              <w:t>Flute</w:t>
            </w:r>
          </w:p>
        </w:tc>
        <w:tc>
          <w:tcPr>
            <w:tcW w:w="2155" w:type="dxa"/>
          </w:tcPr>
          <w:p w14:paraId="615529AF" w14:textId="3EF15AF2" w:rsidR="00B14EBB" w:rsidRDefault="006463C6" w:rsidP="00B14EBB">
            <w:r w:rsidRPr="006463C6">
              <w:t>x(10)</w:t>
            </w:r>
          </w:p>
        </w:tc>
      </w:tr>
      <w:tr w:rsidR="00B14EBB" w14:paraId="3EDB442C" w14:textId="77777777" w:rsidTr="00013571">
        <w:trPr>
          <w:trHeight w:val="350"/>
        </w:trPr>
        <w:tc>
          <w:tcPr>
            <w:tcW w:w="1525" w:type="dxa"/>
          </w:tcPr>
          <w:p w14:paraId="277F2977" w14:textId="1986418F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46689CE" w14:textId="68A3949C" w:rsidR="00B14EBB" w:rsidRDefault="006D0529" w:rsidP="00B14EBB">
            <w:r>
              <w:t>form-no</w:t>
            </w:r>
          </w:p>
        </w:tc>
        <w:tc>
          <w:tcPr>
            <w:tcW w:w="3330" w:type="dxa"/>
          </w:tcPr>
          <w:p w14:paraId="7CC179ED" w14:textId="395CA8A6" w:rsidR="00B14EBB" w:rsidRDefault="006D0529" w:rsidP="00B14EBB">
            <w:r>
              <w:t>FORM</w:t>
            </w:r>
            <w:r w:rsidR="00013571">
              <w:t xml:space="preserve"> </w:t>
            </w:r>
            <w:r w:rsidR="00013571">
              <w:t>Number</w:t>
            </w:r>
          </w:p>
        </w:tc>
        <w:tc>
          <w:tcPr>
            <w:tcW w:w="2155" w:type="dxa"/>
          </w:tcPr>
          <w:p w14:paraId="256F6DFD" w14:textId="3A40512C" w:rsidR="00B14EBB" w:rsidRDefault="006463C6" w:rsidP="00B14EBB">
            <w:r w:rsidRPr="006463C6">
              <w:t>&gt;9</w:t>
            </w:r>
          </w:p>
        </w:tc>
      </w:tr>
      <w:tr w:rsidR="00B14EBB" w14:paraId="1C4E8356" w14:textId="77777777" w:rsidTr="00013571">
        <w:trPr>
          <w:trHeight w:val="350"/>
        </w:trPr>
        <w:tc>
          <w:tcPr>
            <w:tcW w:w="1525" w:type="dxa"/>
          </w:tcPr>
          <w:p w14:paraId="7CD32DD6" w14:textId="334CF98A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4C92737C" w14:textId="11E5FA30" w:rsidR="00B14EBB" w:rsidRDefault="006D0529" w:rsidP="00B14EBB">
            <w:r>
              <w:t>gsh-dep</w:t>
            </w:r>
          </w:p>
        </w:tc>
        <w:tc>
          <w:tcPr>
            <w:tcW w:w="3330" w:type="dxa"/>
          </w:tcPr>
          <w:p w14:paraId="296548EB" w14:textId="359EC409" w:rsidR="00B14EBB" w:rsidRDefault="006D0529" w:rsidP="00B14EBB">
            <w:r>
              <w:t>Gross Sheet Depth</w:t>
            </w:r>
          </w:p>
        </w:tc>
        <w:tc>
          <w:tcPr>
            <w:tcW w:w="2155" w:type="dxa"/>
          </w:tcPr>
          <w:p w14:paraId="2DAB364A" w14:textId="28A0BE50" w:rsidR="00B14EBB" w:rsidRDefault="006463C6" w:rsidP="00B14EBB">
            <w:r w:rsidRPr="006463C6">
              <w:t>&gt;&gt;9.9999</w:t>
            </w:r>
          </w:p>
        </w:tc>
      </w:tr>
      <w:tr w:rsidR="00B14EBB" w14:paraId="40EC387F" w14:textId="77777777" w:rsidTr="00013571">
        <w:trPr>
          <w:trHeight w:val="350"/>
        </w:trPr>
        <w:tc>
          <w:tcPr>
            <w:tcW w:w="1525" w:type="dxa"/>
          </w:tcPr>
          <w:p w14:paraId="0B11348A" w14:textId="52CB6CD6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2E1951C0" w14:textId="1851A59E" w:rsidR="00B14EBB" w:rsidRDefault="006D0529" w:rsidP="00B14EBB">
            <w:r>
              <w:t>gsh-len</w:t>
            </w:r>
          </w:p>
        </w:tc>
        <w:tc>
          <w:tcPr>
            <w:tcW w:w="3330" w:type="dxa"/>
          </w:tcPr>
          <w:p w14:paraId="1C61EE65" w14:textId="490E2E42" w:rsidR="00B14EBB" w:rsidRDefault="006D0529" w:rsidP="00B14EBB">
            <w:r>
              <w:t>Gross Sheet Length</w:t>
            </w:r>
          </w:p>
        </w:tc>
        <w:tc>
          <w:tcPr>
            <w:tcW w:w="2155" w:type="dxa"/>
          </w:tcPr>
          <w:p w14:paraId="740362A5" w14:textId="2CB47FFD" w:rsidR="00B14EBB" w:rsidRDefault="006463C6" w:rsidP="00B14EBB">
            <w:r w:rsidRPr="006463C6">
              <w:t>&gt;&gt;9.9999</w:t>
            </w:r>
          </w:p>
        </w:tc>
      </w:tr>
      <w:tr w:rsidR="00B14EBB" w14:paraId="4DF24585" w14:textId="77777777" w:rsidTr="00013571">
        <w:trPr>
          <w:trHeight w:val="350"/>
        </w:trPr>
        <w:tc>
          <w:tcPr>
            <w:tcW w:w="1525" w:type="dxa"/>
          </w:tcPr>
          <w:p w14:paraId="414030FC" w14:textId="694BD67D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6A40D03" w14:textId="141C7DCC" w:rsidR="00B14EBB" w:rsidRDefault="006D0529" w:rsidP="00B14EBB">
            <w:r>
              <w:t>gsh-wid</w:t>
            </w:r>
          </w:p>
        </w:tc>
        <w:tc>
          <w:tcPr>
            <w:tcW w:w="3330" w:type="dxa"/>
          </w:tcPr>
          <w:p w14:paraId="6E940148" w14:textId="0EC59ADC" w:rsidR="00B14EBB" w:rsidRDefault="006D0529" w:rsidP="00B14EBB">
            <w:r>
              <w:t>Gross Sheet Width</w:t>
            </w:r>
          </w:p>
        </w:tc>
        <w:tc>
          <w:tcPr>
            <w:tcW w:w="2155" w:type="dxa"/>
          </w:tcPr>
          <w:p w14:paraId="3F021527" w14:textId="4C712836" w:rsidR="00B14EBB" w:rsidRDefault="006463C6" w:rsidP="00B14EBB">
            <w:r w:rsidRPr="006463C6">
              <w:t>&gt;&gt;9.9999</w:t>
            </w:r>
          </w:p>
        </w:tc>
      </w:tr>
      <w:tr w:rsidR="00B14EBB" w14:paraId="011D3AB3" w14:textId="77777777" w:rsidTr="00013571">
        <w:trPr>
          <w:trHeight w:val="350"/>
        </w:trPr>
        <w:tc>
          <w:tcPr>
            <w:tcW w:w="1525" w:type="dxa"/>
          </w:tcPr>
          <w:p w14:paraId="6261DCAD" w14:textId="7D52A096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F5BBF20" w14:textId="0E5A7B15" w:rsidR="00B14EBB" w:rsidRDefault="006D0529" w:rsidP="00B14EBB">
            <w:r>
              <w:t>lsh-dep</w:t>
            </w:r>
          </w:p>
        </w:tc>
        <w:tc>
          <w:tcPr>
            <w:tcW w:w="3330" w:type="dxa"/>
          </w:tcPr>
          <w:p w14:paraId="5DC00624" w14:textId="65645D69" w:rsidR="00B14EBB" w:rsidRDefault="006D0529" w:rsidP="00B14EBB">
            <w:r>
              <w:t>Die Layout Sheet Depth</w:t>
            </w:r>
          </w:p>
        </w:tc>
        <w:tc>
          <w:tcPr>
            <w:tcW w:w="2155" w:type="dxa"/>
          </w:tcPr>
          <w:p w14:paraId="2AB872EA" w14:textId="0B8426AA" w:rsidR="00B14EBB" w:rsidRDefault="006463C6" w:rsidP="00B14EBB">
            <w:r w:rsidRPr="006463C6">
              <w:t>&gt;&gt;9.9999</w:t>
            </w:r>
          </w:p>
        </w:tc>
      </w:tr>
      <w:tr w:rsidR="00B14EBB" w14:paraId="68FCF0D2" w14:textId="77777777" w:rsidTr="00013571">
        <w:trPr>
          <w:trHeight w:val="350"/>
        </w:trPr>
        <w:tc>
          <w:tcPr>
            <w:tcW w:w="1525" w:type="dxa"/>
          </w:tcPr>
          <w:p w14:paraId="5961A7A3" w14:textId="7F438622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1269046A" w14:textId="2CD4932E" w:rsidR="00B14EBB" w:rsidRDefault="006D0529" w:rsidP="00B14EBB">
            <w:r>
              <w:t>lsh-len</w:t>
            </w:r>
          </w:p>
        </w:tc>
        <w:tc>
          <w:tcPr>
            <w:tcW w:w="3330" w:type="dxa"/>
          </w:tcPr>
          <w:p w14:paraId="61DB2089" w14:textId="4CB7ADA6" w:rsidR="00B14EBB" w:rsidRDefault="006D0529" w:rsidP="00B14EBB">
            <w:r>
              <w:t>Die Layout Sheet Length</w:t>
            </w:r>
          </w:p>
        </w:tc>
        <w:tc>
          <w:tcPr>
            <w:tcW w:w="2155" w:type="dxa"/>
          </w:tcPr>
          <w:p w14:paraId="2E7C134B" w14:textId="32BB498B" w:rsidR="00B14EBB" w:rsidRDefault="006463C6" w:rsidP="00B14EBB">
            <w:r w:rsidRPr="006463C6">
              <w:t>&gt;&gt;9.9999</w:t>
            </w:r>
          </w:p>
        </w:tc>
      </w:tr>
      <w:tr w:rsidR="00B14EBB" w14:paraId="146B14EF" w14:textId="77777777" w:rsidTr="00013571">
        <w:trPr>
          <w:trHeight w:val="350"/>
        </w:trPr>
        <w:tc>
          <w:tcPr>
            <w:tcW w:w="1525" w:type="dxa"/>
          </w:tcPr>
          <w:p w14:paraId="4AAF9A8E" w14:textId="6176190D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4DC91380" w14:textId="776CCF12" w:rsidR="00B14EBB" w:rsidRDefault="006D0529" w:rsidP="00B14EBB">
            <w:r>
              <w:t>lsh-wid</w:t>
            </w:r>
          </w:p>
        </w:tc>
        <w:tc>
          <w:tcPr>
            <w:tcW w:w="3330" w:type="dxa"/>
          </w:tcPr>
          <w:p w14:paraId="35FDEE24" w14:textId="25D99FB7" w:rsidR="00B14EBB" w:rsidRDefault="006D0529" w:rsidP="00B14EBB">
            <w:r>
              <w:t>Die Layout Sheet Width</w:t>
            </w:r>
          </w:p>
        </w:tc>
        <w:tc>
          <w:tcPr>
            <w:tcW w:w="2155" w:type="dxa"/>
          </w:tcPr>
          <w:p w14:paraId="69A5B058" w14:textId="4883ED2A" w:rsidR="00B14EBB" w:rsidRDefault="006463C6" w:rsidP="00B14EBB">
            <w:r w:rsidRPr="006463C6">
              <w:t>&gt;&gt;9.9999</w:t>
            </w:r>
          </w:p>
        </w:tc>
      </w:tr>
      <w:tr w:rsidR="00B14EBB" w14:paraId="7C6C43A9" w14:textId="77777777" w:rsidTr="00013571">
        <w:trPr>
          <w:trHeight w:val="350"/>
        </w:trPr>
        <w:tc>
          <w:tcPr>
            <w:tcW w:w="1525" w:type="dxa"/>
          </w:tcPr>
          <w:p w14:paraId="6B0EDD0E" w14:textId="016EA6AB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34433FD3" w14:textId="234581E9" w:rsidR="00B14EBB" w:rsidRDefault="006D0529" w:rsidP="00B14EBB">
            <w:r>
              <w:t>n-cuts</w:t>
            </w:r>
          </w:p>
        </w:tc>
        <w:tc>
          <w:tcPr>
            <w:tcW w:w="3330" w:type="dxa"/>
          </w:tcPr>
          <w:p w14:paraId="12F43E1F" w14:textId="40B73714" w:rsidR="00B14EBB" w:rsidRDefault="006D0529" w:rsidP="00B14EBB">
            <w:r>
              <w:t>Total Cuts Gross Sheet</w:t>
            </w:r>
          </w:p>
        </w:tc>
        <w:tc>
          <w:tcPr>
            <w:tcW w:w="2155" w:type="dxa"/>
          </w:tcPr>
          <w:p w14:paraId="3EFFF524" w14:textId="3764894A" w:rsidR="00B14EBB" w:rsidRDefault="006463C6" w:rsidP="00B14EBB">
            <w:r w:rsidRPr="006463C6">
              <w:t>&gt;9</w:t>
            </w:r>
          </w:p>
        </w:tc>
      </w:tr>
      <w:tr w:rsidR="00B14EBB" w14:paraId="4D36C6E3" w14:textId="77777777" w:rsidTr="00013571">
        <w:trPr>
          <w:trHeight w:val="350"/>
        </w:trPr>
        <w:tc>
          <w:tcPr>
            <w:tcW w:w="1525" w:type="dxa"/>
          </w:tcPr>
          <w:p w14:paraId="606CA593" w14:textId="4FB9BFD2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4318E9EB" w14:textId="4A8575C5" w:rsidR="00B14EBB" w:rsidRDefault="006D0529" w:rsidP="00B14EBB">
            <w:r>
              <w:t>n-other-cut</w:t>
            </w:r>
          </w:p>
        </w:tc>
        <w:tc>
          <w:tcPr>
            <w:tcW w:w="3330" w:type="dxa"/>
          </w:tcPr>
          <w:p w14:paraId="2DD2BD54" w14:textId="56F70EB0" w:rsidR="00B14EBB" w:rsidRDefault="006D0529" w:rsidP="00B14EBB">
            <w:r>
              <w:t>Total Cuts Net Sheet</w:t>
            </w:r>
          </w:p>
        </w:tc>
        <w:tc>
          <w:tcPr>
            <w:tcW w:w="2155" w:type="dxa"/>
          </w:tcPr>
          <w:p w14:paraId="08B61B02" w14:textId="25F831E1" w:rsidR="00B14EBB" w:rsidRDefault="006463C6" w:rsidP="00B14EBB">
            <w:r w:rsidRPr="006463C6">
              <w:t>&gt;9</w:t>
            </w:r>
          </w:p>
        </w:tc>
      </w:tr>
      <w:tr w:rsidR="00B14EBB" w14:paraId="3E44F588" w14:textId="77777777" w:rsidTr="00013571">
        <w:trPr>
          <w:trHeight w:val="350"/>
        </w:trPr>
        <w:tc>
          <w:tcPr>
            <w:tcW w:w="1525" w:type="dxa"/>
          </w:tcPr>
          <w:p w14:paraId="4978BDEB" w14:textId="4935FFF0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381AB6D7" w14:textId="3E0D9940" w:rsidR="00B14EBB" w:rsidRDefault="006D0529" w:rsidP="00B14EBB">
            <w:r>
              <w:t>n-out</w:t>
            </w:r>
          </w:p>
        </w:tc>
        <w:tc>
          <w:tcPr>
            <w:tcW w:w="3330" w:type="dxa"/>
          </w:tcPr>
          <w:p w14:paraId="73E5211B" w14:textId="58C3B2CA" w:rsidR="00B14EBB" w:rsidRDefault="00013571" w:rsidP="00B14EBB">
            <w:r>
              <w:t>Number</w:t>
            </w:r>
            <w:r w:rsidR="006D0529">
              <w:t xml:space="preserve"> Out Gross Sheet Total</w:t>
            </w:r>
          </w:p>
        </w:tc>
        <w:tc>
          <w:tcPr>
            <w:tcW w:w="2155" w:type="dxa"/>
          </w:tcPr>
          <w:p w14:paraId="38340231" w14:textId="4B0F48A9" w:rsidR="00B14EBB" w:rsidRDefault="006463C6" w:rsidP="00B14EBB">
            <w:r w:rsidRPr="006463C6">
              <w:t>&gt;9</w:t>
            </w:r>
          </w:p>
        </w:tc>
      </w:tr>
      <w:tr w:rsidR="00B14EBB" w14:paraId="30B2553F" w14:textId="77777777" w:rsidTr="00013571">
        <w:trPr>
          <w:trHeight w:val="350"/>
        </w:trPr>
        <w:tc>
          <w:tcPr>
            <w:tcW w:w="1525" w:type="dxa"/>
          </w:tcPr>
          <w:p w14:paraId="768C332D" w14:textId="562CEE8E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7B943E34" w14:textId="324E98AE" w:rsidR="00B14EBB" w:rsidRDefault="006D0529" w:rsidP="00B14EBB">
            <w:r>
              <w:t>n-out-d</w:t>
            </w:r>
          </w:p>
        </w:tc>
        <w:tc>
          <w:tcPr>
            <w:tcW w:w="3330" w:type="dxa"/>
          </w:tcPr>
          <w:p w14:paraId="012350A6" w14:textId="5A47E2EE" w:rsidR="00B14EBB" w:rsidRDefault="00013571" w:rsidP="00B14EBB">
            <w:r>
              <w:t>Number</w:t>
            </w:r>
            <w:r w:rsidR="006D0529">
              <w:t xml:space="preserve"> Out Gross Sheet Depth</w:t>
            </w:r>
          </w:p>
        </w:tc>
        <w:tc>
          <w:tcPr>
            <w:tcW w:w="2155" w:type="dxa"/>
          </w:tcPr>
          <w:p w14:paraId="42D9983E" w14:textId="53D375CE" w:rsidR="00B14EBB" w:rsidRDefault="006463C6" w:rsidP="00B14EBB">
            <w:r w:rsidRPr="006463C6">
              <w:t>&gt;9</w:t>
            </w:r>
          </w:p>
        </w:tc>
      </w:tr>
      <w:tr w:rsidR="00B14EBB" w14:paraId="6AB3A672" w14:textId="77777777" w:rsidTr="00013571">
        <w:trPr>
          <w:trHeight w:val="350"/>
        </w:trPr>
        <w:tc>
          <w:tcPr>
            <w:tcW w:w="1525" w:type="dxa"/>
          </w:tcPr>
          <w:p w14:paraId="447D2535" w14:textId="7231968E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10093B7F" w14:textId="129F786D" w:rsidR="00B14EBB" w:rsidRDefault="006D0529" w:rsidP="00B14EBB">
            <w:r>
              <w:t>n-out-l</w:t>
            </w:r>
          </w:p>
        </w:tc>
        <w:tc>
          <w:tcPr>
            <w:tcW w:w="3330" w:type="dxa"/>
          </w:tcPr>
          <w:p w14:paraId="4D3C376D" w14:textId="4332EF48" w:rsidR="00B14EBB" w:rsidRDefault="00013571" w:rsidP="00B14EBB">
            <w:r>
              <w:t>Number</w:t>
            </w:r>
            <w:r w:rsidR="006D0529">
              <w:t xml:space="preserve"> Out Gross Sheet Length</w:t>
            </w:r>
          </w:p>
        </w:tc>
        <w:tc>
          <w:tcPr>
            <w:tcW w:w="2155" w:type="dxa"/>
          </w:tcPr>
          <w:p w14:paraId="1A272498" w14:textId="1F6155CB" w:rsidR="00B14EBB" w:rsidRDefault="006463C6" w:rsidP="00B14EBB">
            <w:r w:rsidRPr="006463C6">
              <w:t>&gt;9</w:t>
            </w:r>
          </w:p>
        </w:tc>
      </w:tr>
      <w:tr w:rsidR="00B14EBB" w14:paraId="57FEA122" w14:textId="77777777" w:rsidTr="00013571">
        <w:trPr>
          <w:trHeight w:val="350"/>
        </w:trPr>
        <w:tc>
          <w:tcPr>
            <w:tcW w:w="1525" w:type="dxa"/>
          </w:tcPr>
          <w:p w14:paraId="09054B58" w14:textId="39FE3D57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2B281FF9" w14:textId="009902EA" w:rsidR="00B14EBB" w:rsidRDefault="006D0529" w:rsidP="00B14EBB">
            <w:r>
              <w:t>nsh-dep</w:t>
            </w:r>
          </w:p>
        </w:tc>
        <w:tc>
          <w:tcPr>
            <w:tcW w:w="3330" w:type="dxa"/>
          </w:tcPr>
          <w:p w14:paraId="3D5F655B" w14:textId="1B5399E3" w:rsidR="00B14EBB" w:rsidRDefault="006D0529" w:rsidP="00B14EBB">
            <w:r>
              <w:t>Net Sheet Depth</w:t>
            </w:r>
          </w:p>
        </w:tc>
        <w:tc>
          <w:tcPr>
            <w:tcW w:w="2155" w:type="dxa"/>
          </w:tcPr>
          <w:p w14:paraId="0FC01BFE" w14:textId="36849C94" w:rsidR="00B14EBB" w:rsidRDefault="006463C6" w:rsidP="00B14EBB">
            <w:r w:rsidRPr="006463C6">
              <w:t>&gt;&gt;9.9999</w:t>
            </w:r>
          </w:p>
        </w:tc>
      </w:tr>
      <w:tr w:rsidR="00B14EBB" w14:paraId="1300FECB" w14:textId="77777777" w:rsidTr="00013571">
        <w:trPr>
          <w:trHeight w:val="350"/>
        </w:trPr>
        <w:tc>
          <w:tcPr>
            <w:tcW w:w="1525" w:type="dxa"/>
          </w:tcPr>
          <w:p w14:paraId="5E788897" w14:textId="08A7D10F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11CF0A1" w14:textId="56BC5A46" w:rsidR="00B14EBB" w:rsidRDefault="006D0529" w:rsidP="00B14EBB">
            <w:r>
              <w:t>nsh-len</w:t>
            </w:r>
          </w:p>
        </w:tc>
        <w:tc>
          <w:tcPr>
            <w:tcW w:w="3330" w:type="dxa"/>
          </w:tcPr>
          <w:p w14:paraId="5E484048" w14:textId="721B87EB" w:rsidR="00B14EBB" w:rsidRDefault="006D0529" w:rsidP="00B14EBB">
            <w:r>
              <w:t>Net Sheet Length</w:t>
            </w:r>
          </w:p>
        </w:tc>
        <w:tc>
          <w:tcPr>
            <w:tcW w:w="2155" w:type="dxa"/>
          </w:tcPr>
          <w:p w14:paraId="14D6E44C" w14:textId="7D6B40A3" w:rsidR="00B14EBB" w:rsidRDefault="006463C6" w:rsidP="00B14EBB">
            <w:r w:rsidRPr="006463C6">
              <w:t>&gt;&gt;9.9999</w:t>
            </w:r>
          </w:p>
        </w:tc>
      </w:tr>
      <w:tr w:rsidR="00532354" w14:paraId="5B628371" w14:textId="77777777" w:rsidTr="00013571">
        <w:trPr>
          <w:trHeight w:val="350"/>
        </w:trPr>
        <w:tc>
          <w:tcPr>
            <w:tcW w:w="1525" w:type="dxa"/>
          </w:tcPr>
          <w:p w14:paraId="0C0BB2F9" w14:textId="2C555977" w:rsidR="00532354" w:rsidRPr="009F5D6A" w:rsidRDefault="00532354" w:rsidP="0053235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37DDBD85" w14:textId="6155EDAA" w:rsidR="00532354" w:rsidRDefault="00532354" w:rsidP="0053235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330" w:type="dxa"/>
          </w:tcPr>
          <w:p w14:paraId="50BC6098" w14:textId="388B7EE1" w:rsidR="00532354" w:rsidRDefault="00532354" w:rsidP="0053235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155" w:type="dxa"/>
          </w:tcPr>
          <w:p w14:paraId="65D299C8" w14:textId="5A8F5BB2" w:rsidR="00532354" w:rsidRDefault="00532354" w:rsidP="00532354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B14EBB" w14:paraId="61DC7CC4" w14:textId="77777777" w:rsidTr="00013571">
        <w:trPr>
          <w:trHeight w:val="350"/>
        </w:trPr>
        <w:tc>
          <w:tcPr>
            <w:tcW w:w="1525" w:type="dxa"/>
          </w:tcPr>
          <w:p w14:paraId="283B7AA7" w14:textId="453EB3EE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0CDD2865" w14:textId="2EA8C298" w:rsidR="00B14EBB" w:rsidRDefault="006D0529" w:rsidP="00B14EBB">
            <w:r>
              <w:t>nsh-wid</w:t>
            </w:r>
          </w:p>
        </w:tc>
        <w:tc>
          <w:tcPr>
            <w:tcW w:w="3330" w:type="dxa"/>
          </w:tcPr>
          <w:p w14:paraId="1B63685C" w14:textId="4827AC59" w:rsidR="00B14EBB" w:rsidRDefault="006D0529" w:rsidP="00B14EBB">
            <w:r>
              <w:t>Net Sheet Width</w:t>
            </w:r>
          </w:p>
        </w:tc>
        <w:tc>
          <w:tcPr>
            <w:tcW w:w="2155" w:type="dxa"/>
          </w:tcPr>
          <w:p w14:paraId="4FA757B4" w14:textId="1496101A" w:rsidR="00B14EBB" w:rsidRDefault="006463C6" w:rsidP="00B14EBB">
            <w:r w:rsidRPr="006463C6">
              <w:t>&gt;&gt;9.9999</w:t>
            </w:r>
          </w:p>
        </w:tc>
      </w:tr>
      <w:tr w:rsidR="00B14EBB" w14:paraId="1BFA097A" w14:textId="77777777" w:rsidTr="00013571">
        <w:trPr>
          <w:trHeight w:val="350"/>
        </w:trPr>
        <w:tc>
          <w:tcPr>
            <w:tcW w:w="1525" w:type="dxa"/>
          </w:tcPr>
          <w:p w14:paraId="62AB4604" w14:textId="6216F8A5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FA9E6FC" w14:textId="314A5D68" w:rsidR="00B14EBB" w:rsidRDefault="006D0529" w:rsidP="00B14EBB">
            <w:r>
              <w:t>roll-wid</w:t>
            </w:r>
          </w:p>
        </w:tc>
        <w:tc>
          <w:tcPr>
            <w:tcW w:w="3330" w:type="dxa"/>
          </w:tcPr>
          <w:p w14:paraId="140F4218" w14:textId="4DE93375" w:rsidR="00B14EBB" w:rsidRDefault="00013571" w:rsidP="00B14EBB">
            <w:r>
              <w:t xml:space="preserve">Roll </w:t>
            </w:r>
            <w:r w:rsidR="006D0529">
              <w:t>Width</w:t>
            </w:r>
          </w:p>
        </w:tc>
        <w:tc>
          <w:tcPr>
            <w:tcW w:w="2155" w:type="dxa"/>
          </w:tcPr>
          <w:p w14:paraId="28673F74" w14:textId="61967DDF" w:rsidR="00B14EBB" w:rsidRDefault="006463C6" w:rsidP="00B14EBB">
            <w:r w:rsidRPr="006463C6">
              <w:t>&gt;&gt;9.9999</w:t>
            </w:r>
          </w:p>
        </w:tc>
      </w:tr>
      <w:tr w:rsidR="00B14EBB" w14:paraId="119FF53B" w14:textId="77777777" w:rsidTr="00013571">
        <w:trPr>
          <w:trHeight w:val="350"/>
        </w:trPr>
        <w:tc>
          <w:tcPr>
            <w:tcW w:w="1525" w:type="dxa"/>
          </w:tcPr>
          <w:p w14:paraId="624A59F8" w14:textId="11FF6D11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96A7854" w14:textId="0359B56B" w:rsidR="00B14EBB" w:rsidRDefault="006D0529" w:rsidP="00B14EBB">
            <w:r>
              <w:t>trim-d</w:t>
            </w:r>
          </w:p>
        </w:tc>
        <w:tc>
          <w:tcPr>
            <w:tcW w:w="3330" w:type="dxa"/>
          </w:tcPr>
          <w:p w14:paraId="6497044E" w14:textId="0334EFC7" w:rsidR="00B14EBB" w:rsidRDefault="006D0529" w:rsidP="00B14EBB">
            <w:r>
              <w:t>Trim Depth</w:t>
            </w:r>
          </w:p>
        </w:tc>
        <w:tc>
          <w:tcPr>
            <w:tcW w:w="2155" w:type="dxa"/>
          </w:tcPr>
          <w:p w14:paraId="108D23B8" w14:textId="1CB52C6E" w:rsidR="00B14EBB" w:rsidRDefault="006463C6" w:rsidP="00B14EBB">
            <w:r w:rsidRPr="006463C6">
              <w:t>&gt;&gt;9.9999</w:t>
            </w:r>
          </w:p>
        </w:tc>
      </w:tr>
      <w:tr w:rsidR="00B14EBB" w14:paraId="21197806" w14:textId="77777777" w:rsidTr="00013571">
        <w:trPr>
          <w:trHeight w:val="350"/>
        </w:trPr>
        <w:tc>
          <w:tcPr>
            <w:tcW w:w="1525" w:type="dxa"/>
          </w:tcPr>
          <w:p w14:paraId="408F926E" w14:textId="3AA7D4FF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5EF15010" w14:textId="23916DC4" w:rsidR="00B14EBB" w:rsidRDefault="006D0529" w:rsidP="00B14EBB">
            <w:r>
              <w:t>trim-l</w:t>
            </w:r>
          </w:p>
        </w:tc>
        <w:tc>
          <w:tcPr>
            <w:tcW w:w="3330" w:type="dxa"/>
          </w:tcPr>
          <w:p w14:paraId="6A99684D" w14:textId="1AD23443" w:rsidR="00B14EBB" w:rsidRDefault="006D0529" w:rsidP="00B14EBB">
            <w:r>
              <w:t>Trim Length</w:t>
            </w:r>
          </w:p>
        </w:tc>
        <w:tc>
          <w:tcPr>
            <w:tcW w:w="2155" w:type="dxa"/>
          </w:tcPr>
          <w:p w14:paraId="1A4340CB" w14:textId="21CDE5BA" w:rsidR="00B14EBB" w:rsidRDefault="006463C6" w:rsidP="00B14EBB">
            <w:r w:rsidRPr="006463C6">
              <w:t>&gt;&gt;9.99&lt;&lt;</w:t>
            </w:r>
          </w:p>
        </w:tc>
      </w:tr>
      <w:tr w:rsidR="00B14EBB" w14:paraId="71BD7ACE" w14:textId="77777777" w:rsidTr="00013571">
        <w:trPr>
          <w:trHeight w:val="350"/>
        </w:trPr>
        <w:tc>
          <w:tcPr>
            <w:tcW w:w="1525" w:type="dxa"/>
          </w:tcPr>
          <w:p w14:paraId="691E5492" w14:textId="3180A790" w:rsidR="00B14EBB" w:rsidRDefault="00B14EBB" w:rsidP="00B14EBB">
            <w:r w:rsidRPr="009F5D6A">
              <w:t>ef</w:t>
            </w:r>
          </w:p>
        </w:tc>
        <w:tc>
          <w:tcPr>
            <w:tcW w:w="2340" w:type="dxa"/>
          </w:tcPr>
          <w:p w14:paraId="4B9F4F70" w14:textId="01E99D82" w:rsidR="00B14EBB" w:rsidRDefault="006D0529" w:rsidP="00B14EBB">
            <w:r>
              <w:t>trim-</w:t>
            </w:r>
            <w:r w:rsidR="006463C6">
              <w:t>pen</w:t>
            </w:r>
          </w:p>
        </w:tc>
        <w:tc>
          <w:tcPr>
            <w:tcW w:w="3330" w:type="dxa"/>
          </w:tcPr>
          <w:p w14:paraId="39B752D4" w14:textId="0A2A7EDF" w:rsidR="00B14EBB" w:rsidRDefault="006D0529" w:rsidP="00B14EBB">
            <w:r>
              <w:t xml:space="preserve">Trim Pen </w:t>
            </w:r>
            <w:r w:rsidR="00013571">
              <w:t>Percentage</w:t>
            </w:r>
          </w:p>
        </w:tc>
        <w:tc>
          <w:tcPr>
            <w:tcW w:w="2155" w:type="dxa"/>
          </w:tcPr>
          <w:p w14:paraId="48F1725F" w14:textId="00BFA0D6" w:rsidR="00B14EBB" w:rsidRDefault="006463C6" w:rsidP="00B14EBB">
            <w:r w:rsidRPr="006463C6">
              <w:t>&gt;&gt;9.99</w:t>
            </w:r>
          </w:p>
        </w:tc>
      </w:tr>
      <w:tr w:rsidR="006463C6" w14:paraId="215D1C00" w14:textId="77777777" w:rsidTr="00013571">
        <w:trPr>
          <w:trHeight w:val="350"/>
        </w:trPr>
        <w:tc>
          <w:tcPr>
            <w:tcW w:w="1525" w:type="dxa"/>
          </w:tcPr>
          <w:p w14:paraId="5AC66922" w14:textId="2A0E83B4" w:rsidR="006463C6" w:rsidRPr="009F5D6A" w:rsidRDefault="006463C6" w:rsidP="00B14EBB">
            <w:r>
              <w:t>ef</w:t>
            </w:r>
          </w:p>
        </w:tc>
        <w:tc>
          <w:tcPr>
            <w:tcW w:w="2340" w:type="dxa"/>
          </w:tcPr>
          <w:p w14:paraId="08BC12EC" w14:textId="6FAC6559" w:rsidR="006463C6" w:rsidRDefault="006463C6" w:rsidP="00B14EBB">
            <w:r>
              <w:t>trim-w</w:t>
            </w:r>
          </w:p>
        </w:tc>
        <w:tc>
          <w:tcPr>
            <w:tcW w:w="3330" w:type="dxa"/>
          </w:tcPr>
          <w:p w14:paraId="322EABD8" w14:textId="6307D950" w:rsidR="006463C6" w:rsidRDefault="006463C6" w:rsidP="00B14EBB">
            <w:r>
              <w:t>Trim Width</w:t>
            </w:r>
          </w:p>
        </w:tc>
        <w:tc>
          <w:tcPr>
            <w:tcW w:w="2155" w:type="dxa"/>
          </w:tcPr>
          <w:p w14:paraId="43835B94" w14:textId="5B32165D" w:rsidR="006463C6" w:rsidRPr="006463C6" w:rsidRDefault="006463C6" w:rsidP="00B14EBB">
            <w:r w:rsidRPr="006463C6">
              <w:t>&gt;&gt;9.99&lt;&lt;</w:t>
            </w:r>
          </w:p>
        </w:tc>
      </w:tr>
      <w:tr w:rsidR="006D0529" w14:paraId="78DB8EA3" w14:textId="77777777" w:rsidTr="00013571">
        <w:trPr>
          <w:trHeight w:val="350"/>
        </w:trPr>
        <w:tc>
          <w:tcPr>
            <w:tcW w:w="1525" w:type="dxa"/>
          </w:tcPr>
          <w:p w14:paraId="6541842E" w14:textId="73CE5508" w:rsidR="006D0529" w:rsidRPr="009F5D6A" w:rsidRDefault="006D0529" w:rsidP="00B14EBB">
            <w:r>
              <w:t>ef</w:t>
            </w:r>
          </w:p>
        </w:tc>
        <w:tc>
          <w:tcPr>
            <w:tcW w:w="2340" w:type="dxa"/>
          </w:tcPr>
          <w:p w14:paraId="1D78D565" w14:textId="3BC4EBFF" w:rsidR="006D0529" w:rsidRDefault="006D0529" w:rsidP="00B14EBB">
            <w:r>
              <w:t>xgrain</w:t>
            </w:r>
          </w:p>
        </w:tc>
        <w:tc>
          <w:tcPr>
            <w:tcW w:w="3330" w:type="dxa"/>
          </w:tcPr>
          <w:p w14:paraId="3F9F40C2" w14:textId="0CADF187" w:rsidR="006D0529" w:rsidRDefault="006463C6" w:rsidP="00B14EBB">
            <w:r>
              <w:t>Board Cross Grain</w:t>
            </w:r>
          </w:p>
        </w:tc>
        <w:tc>
          <w:tcPr>
            <w:tcW w:w="2155" w:type="dxa"/>
          </w:tcPr>
          <w:p w14:paraId="5B842DBD" w14:textId="2B90E17A" w:rsidR="006D0529" w:rsidRDefault="006463C6" w:rsidP="00B14EBB">
            <w:r>
              <w:t>X</w:t>
            </w:r>
          </w:p>
        </w:tc>
      </w:tr>
    </w:tbl>
    <w:p w14:paraId="6F4529FD" w14:textId="6D2FAFCC" w:rsidR="00B14EBB" w:rsidRPr="00451F4E" w:rsidRDefault="00B14EBB" w:rsidP="00B14EBB"/>
    <w:p w14:paraId="5AA1D857" w14:textId="163C4BD1" w:rsidR="00B14EBB" w:rsidRDefault="00B14EBB" w:rsidP="00B14EBB">
      <w:pPr>
        <w:pStyle w:val="Heading2"/>
      </w:pPr>
      <w:bookmarkStart w:id="51" w:name="_Toc49801934"/>
      <w:r>
        <w:t>CAD Customer Part Number/Blank File Field Definitions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  <w:gridCol w:w="3147"/>
        <w:gridCol w:w="2338"/>
      </w:tblGrid>
      <w:tr w:rsidR="00B14EBB" w:rsidRPr="00421D19" w14:paraId="717A9C15" w14:textId="77777777" w:rsidTr="00B14EBB">
        <w:tc>
          <w:tcPr>
            <w:tcW w:w="1525" w:type="dxa"/>
          </w:tcPr>
          <w:p w14:paraId="0DF55C7F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Table</w:t>
            </w:r>
          </w:p>
        </w:tc>
        <w:tc>
          <w:tcPr>
            <w:tcW w:w="2340" w:type="dxa"/>
          </w:tcPr>
          <w:p w14:paraId="18EA3447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6BE44DD9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308B77AB" w14:textId="77777777" w:rsidR="00B14EBB" w:rsidRPr="00421D19" w:rsidRDefault="00B14EBB" w:rsidP="00B14EBB">
            <w:pPr>
              <w:rPr>
                <w:b/>
                <w:bCs/>
                <w:i/>
                <w:iCs/>
                <w:sz w:val="26"/>
                <w:szCs w:val="26"/>
                <w:u w:val="single"/>
              </w:rPr>
            </w:pPr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532354" w14:paraId="20080037" w14:textId="77777777" w:rsidTr="00B14EBB">
        <w:trPr>
          <w:trHeight w:val="377"/>
        </w:trPr>
        <w:tc>
          <w:tcPr>
            <w:tcW w:w="1525" w:type="dxa"/>
          </w:tcPr>
          <w:p w14:paraId="07C2BDFB" w14:textId="6CA4FB9F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54FEEC79" w14:textId="2428CCA9" w:rsidR="00532354" w:rsidRDefault="006463C6" w:rsidP="00532354">
            <w:r>
              <w:t>adhesive</w:t>
            </w:r>
          </w:p>
        </w:tc>
        <w:tc>
          <w:tcPr>
            <w:tcW w:w="3147" w:type="dxa"/>
          </w:tcPr>
          <w:p w14:paraId="52C2B0D4" w14:textId="6452E56F" w:rsidR="00532354" w:rsidRDefault="003021FB" w:rsidP="00532354">
            <w:r>
              <w:t>Box Glue/Adhesive Code</w:t>
            </w:r>
          </w:p>
        </w:tc>
        <w:tc>
          <w:tcPr>
            <w:tcW w:w="2338" w:type="dxa"/>
          </w:tcPr>
          <w:p w14:paraId="12068AD0" w14:textId="1A7B3842" w:rsidR="00532354" w:rsidRDefault="003021FB" w:rsidP="00532354">
            <w:r w:rsidRPr="003021FB">
              <w:t>x(10)</w:t>
            </w:r>
          </w:p>
        </w:tc>
      </w:tr>
      <w:tr w:rsidR="00532354" w14:paraId="647C3712" w14:textId="77777777" w:rsidTr="00B14EBB">
        <w:trPr>
          <w:trHeight w:val="350"/>
        </w:trPr>
        <w:tc>
          <w:tcPr>
            <w:tcW w:w="1525" w:type="dxa"/>
          </w:tcPr>
          <w:p w14:paraId="6DFD0FBA" w14:textId="4BEB0FDD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205132EE" w14:textId="110AF195" w:rsidR="00532354" w:rsidRDefault="006463C6" w:rsidP="00532354">
            <w:r>
              <w:t>bl-qty</w:t>
            </w:r>
          </w:p>
        </w:tc>
        <w:tc>
          <w:tcPr>
            <w:tcW w:w="3147" w:type="dxa"/>
          </w:tcPr>
          <w:p w14:paraId="661B9EB6" w14:textId="3C1A7392" w:rsidR="00532354" w:rsidRDefault="003021FB" w:rsidP="00532354">
            <w:r>
              <w:t>Estimate Blank Qty</w:t>
            </w:r>
          </w:p>
        </w:tc>
        <w:tc>
          <w:tcPr>
            <w:tcW w:w="2338" w:type="dxa"/>
          </w:tcPr>
          <w:p w14:paraId="4CA4AC8B" w14:textId="55394613" w:rsidR="00532354" w:rsidRDefault="003021FB" w:rsidP="00532354">
            <w:r w:rsidRPr="003021FB">
              <w:t>&gt;&gt;&gt;&gt;&gt;&gt;9</w:t>
            </w:r>
          </w:p>
        </w:tc>
      </w:tr>
      <w:tr w:rsidR="00532354" w14:paraId="43C2BCCB" w14:textId="77777777" w:rsidTr="00B14EBB">
        <w:trPr>
          <w:trHeight w:val="350"/>
        </w:trPr>
        <w:tc>
          <w:tcPr>
            <w:tcW w:w="1525" w:type="dxa"/>
          </w:tcPr>
          <w:p w14:paraId="0C59A0EF" w14:textId="23EE9F88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657F99CF" w14:textId="1C2DE2F2" w:rsidR="00532354" w:rsidRDefault="006463C6" w:rsidP="00532354">
            <w:r>
              <w:t>blank-no</w:t>
            </w:r>
          </w:p>
        </w:tc>
        <w:tc>
          <w:tcPr>
            <w:tcW w:w="3147" w:type="dxa"/>
          </w:tcPr>
          <w:p w14:paraId="6B3C81BF" w14:textId="5AF1F9C2" w:rsidR="00532354" w:rsidRDefault="003021FB" w:rsidP="00532354">
            <w:r>
              <w:t>BLANK Number</w:t>
            </w:r>
          </w:p>
        </w:tc>
        <w:tc>
          <w:tcPr>
            <w:tcW w:w="2338" w:type="dxa"/>
          </w:tcPr>
          <w:p w14:paraId="0B4A7DA4" w14:textId="0B39B7AE" w:rsidR="00532354" w:rsidRDefault="003021FB" w:rsidP="00532354">
            <w:r w:rsidRPr="003021FB">
              <w:t>&gt;9</w:t>
            </w:r>
          </w:p>
        </w:tc>
      </w:tr>
      <w:tr w:rsidR="00532354" w14:paraId="5D4FA80F" w14:textId="77777777" w:rsidTr="00B14EBB">
        <w:trPr>
          <w:trHeight w:val="350"/>
        </w:trPr>
        <w:tc>
          <w:tcPr>
            <w:tcW w:w="1525" w:type="dxa"/>
          </w:tcPr>
          <w:p w14:paraId="20D184C6" w14:textId="65C87E27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20DF6F48" w14:textId="66E89249" w:rsidR="00532354" w:rsidRDefault="006463C6" w:rsidP="00532354">
            <w:r>
              <w:t>cad-no</w:t>
            </w:r>
          </w:p>
        </w:tc>
        <w:tc>
          <w:tcPr>
            <w:tcW w:w="3147" w:type="dxa"/>
          </w:tcPr>
          <w:p w14:paraId="36BCDE58" w14:textId="786DCBB0" w:rsidR="00532354" w:rsidRDefault="003021FB" w:rsidP="00532354">
            <w:r>
              <w:t>Cad-Cam Number</w:t>
            </w:r>
          </w:p>
        </w:tc>
        <w:tc>
          <w:tcPr>
            <w:tcW w:w="2338" w:type="dxa"/>
          </w:tcPr>
          <w:p w14:paraId="06AAB0DC" w14:textId="1EDE5FFA" w:rsidR="00532354" w:rsidRDefault="003021FB" w:rsidP="00532354">
            <w:r w:rsidRPr="003021FB">
              <w:t>x(1</w:t>
            </w:r>
            <w:r>
              <w:t>5</w:t>
            </w:r>
            <w:r w:rsidRPr="003021FB">
              <w:t>)</w:t>
            </w:r>
          </w:p>
        </w:tc>
      </w:tr>
      <w:tr w:rsidR="00532354" w14:paraId="0703E5A0" w14:textId="77777777" w:rsidTr="00B14EBB">
        <w:trPr>
          <w:trHeight w:val="350"/>
        </w:trPr>
        <w:tc>
          <w:tcPr>
            <w:tcW w:w="1525" w:type="dxa"/>
          </w:tcPr>
          <w:p w14:paraId="53EF33DF" w14:textId="2E0A18F8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1AA5C57C" w14:textId="687E5EB6" w:rsidR="00532354" w:rsidRDefault="006463C6" w:rsidP="00532354">
            <w:r>
              <w:t>carrier</w:t>
            </w:r>
          </w:p>
        </w:tc>
        <w:tc>
          <w:tcPr>
            <w:tcW w:w="3147" w:type="dxa"/>
          </w:tcPr>
          <w:p w14:paraId="6495E6DC" w14:textId="279FA97B" w:rsidR="00532354" w:rsidRDefault="003021FB" w:rsidP="00532354">
            <w:r>
              <w:t>Truck-Carrier</w:t>
            </w:r>
          </w:p>
        </w:tc>
        <w:tc>
          <w:tcPr>
            <w:tcW w:w="2338" w:type="dxa"/>
          </w:tcPr>
          <w:p w14:paraId="65C66454" w14:textId="229C5137" w:rsidR="00532354" w:rsidRDefault="003021FB" w:rsidP="00532354">
            <w:r w:rsidRPr="003021FB">
              <w:t>x(</w:t>
            </w:r>
            <w:r>
              <w:t>5</w:t>
            </w:r>
            <w:r w:rsidRPr="003021FB">
              <w:t>)</w:t>
            </w:r>
          </w:p>
        </w:tc>
      </w:tr>
      <w:tr w:rsidR="00532354" w14:paraId="42419BB6" w14:textId="77777777" w:rsidTr="00B14EBB">
        <w:trPr>
          <w:trHeight w:val="350"/>
        </w:trPr>
        <w:tc>
          <w:tcPr>
            <w:tcW w:w="1525" w:type="dxa"/>
          </w:tcPr>
          <w:p w14:paraId="3B8CEF4F" w14:textId="6A3BF3F3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28C58EC7" w14:textId="778AD428" w:rsidR="00532354" w:rsidRDefault="006463C6" w:rsidP="00532354">
            <w:r>
              <w:t>cas-cnt</w:t>
            </w:r>
          </w:p>
        </w:tc>
        <w:tc>
          <w:tcPr>
            <w:tcW w:w="3147" w:type="dxa"/>
          </w:tcPr>
          <w:p w14:paraId="3E034368" w14:textId="0D016A7E" w:rsidR="00532354" w:rsidRDefault="003021FB" w:rsidP="00532354">
            <w:r>
              <w:t>Bundle/Case Quantity</w:t>
            </w:r>
          </w:p>
        </w:tc>
        <w:tc>
          <w:tcPr>
            <w:tcW w:w="2338" w:type="dxa"/>
          </w:tcPr>
          <w:p w14:paraId="1E3DC1D4" w14:textId="2AF98911" w:rsidR="00532354" w:rsidRDefault="003021FB" w:rsidP="00532354">
            <w:r w:rsidRPr="003021FB">
              <w:t>&gt;&gt;&gt;&gt;9</w:t>
            </w:r>
          </w:p>
        </w:tc>
      </w:tr>
      <w:tr w:rsidR="00532354" w14:paraId="70A793E3" w14:textId="77777777" w:rsidTr="00B14EBB">
        <w:trPr>
          <w:trHeight w:val="350"/>
        </w:trPr>
        <w:tc>
          <w:tcPr>
            <w:tcW w:w="1525" w:type="dxa"/>
          </w:tcPr>
          <w:p w14:paraId="69FF69B6" w14:textId="4A72AB6A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068747BB" w14:textId="49281964" w:rsidR="00532354" w:rsidRDefault="006463C6" w:rsidP="00532354">
            <w:r>
              <w:t>cas-no</w:t>
            </w:r>
          </w:p>
        </w:tc>
        <w:tc>
          <w:tcPr>
            <w:tcW w:w="3147" w:type="dxa"/>
          </w:tcPr>
          <w:p w14:paraId="0ED797E5" w14:textId="1DF8EB25" w:rsidR="00532354" w:rsidRDefault="003021FB" w:rsidP="00532354">
            <w:r>
              <w:t>Bundle or Case Code</w:t>
            </w:r>
          </w:p>
        </w:tc>
        <w:tc>
          <w:tcPr>
            <w:tcW w:w="2338" w:type="dxa"/>
          </w:tcPr>
          <w:p w14:paraId="7FEAE030" w14:textId="52EB51E5" w:rsidR="00532354" w:rsidRDefault="003021FB" w:rsidP="00532354">
            <w:r w:rsidRPr="003021FB">
              <w:t>x(10)</w:t>
            </w:r>
          </w:p>
        </w:tc>
      </w:tr>
      <w:tr w:rsidR="00532354" w14:paraId="5ED338AC" w14:textId="77777777" w:rsidTr="00B14EBB">
        <w:trPr>
          <w:trHeight w:val="350"/>
        </w:trPr>
        <w:tc>
          <w:tcPr>
            <w:tcW w:w="1525" w:type="dxa"/>
          </w:tcPr>
          <w:p w14:paraId="67E14E71" w14:textId="6BE47E0B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498B434E" w14:textId="2320ED20" w:rsidR="00532354" w:rsidRDefault="006463C6" w:rsidP="00532354">
            <w:r>
              <w:t>cas-pal</w:t>
            </w:r>
          </w:p>
        </w:tc>
        <w:tc>
          <w:tcPr>
            <w:tcW w:w="3147" w:type="dxa"/>
          </w:tcPr>
          <w:p w14:paraId="7EA1E3A5" w14:textId="6FC73074" w:rsidR="00532354" w:rsidRDefault="003021FB" w:rsidP="00532354">
            <w:r>
              <w:t>Cases per Pallet</w:t>
            </w:r>
          </w:p>
        </w:tc>
        <w:tc>
          <w:tcPr>
            <w:tcW w:w="2338" w:type="dxa"/>
          </w:tcPr>
          <w:p w14:paraId="23A728C1" w14:textId="5FAEBEF4" w:rsidR="00532354" w:rsidRDefault="003021FB" w:rsidP="00532354">
            <w:r w:rsidRPr="003021FB">
              <w:t>&gt;&gt;9</w:t>
            </w:r>
          </w:p>
        </w:tc>
      </w:tr>
      <w:tr w:rsidR="00532354" w14:paraId="72A01677" w14:textId="77777777" w:rsidTr="00B14EBB">
        <w:trPr>
          <w:trHeight w:val="350"/>
        </w:trPr>
        <w:tc>
          <w:tcPr>
            <w:tcW w:w="1525" w:type="dxa"/>
          </w:tcPr>
          <w:p w14:paraId="6832000A" w14:textId="013083A0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61386C80" w14:textId="433DCAE8" w:rsidR="00532354" w:rsidRDefault="006463C6" w:rsidP="00532354">
            <w:r>
              <w:t>cas-wt</w:t>
            </w:r>
          </w:p>
        </w:tc>
        <w:tc>
          <w:tcPr>
            <w:tcW w:w="3147" w:type="dxa"/>
          </w:tcPr>
          <w:p w14:paraId="4CA767C8" w14:textId="0AAE4C3F" w:rsidR="00532354" w:rsidRDefault="00013571" w:rsidP="00532354">
            <w:r>
              <w:t xml:space="preserve">Pounds per </w:t>
            </w:r>
            <w:r w:rsidR="003021FB">
              <w:t>Case Weight</w:t>
            </w:r>
          </w:p>
        </w:tc>
        <w:tc>
          <w:tcPr>
            <w:tcW w:w="2338" w:type="dxa"/>
          </w:tcPr>
          <w:p w14:paraId="4D45321B" w14:textId="1052072D" w:rsidR="00532354" w:rsidRDefault="003021FB" w:rsidP="00532354">
            <w:r w:rsidRPr="003021FB">
              <w:t>&gt;&gt;9.99</w:t>
            </w:r>
          </w:p>
        </w:tc>
      </w:tr>
      <w:tr w:rsidR="00532354" w14:paraId="12F4EAD3" w14:textId="77777777" w:rsidTr="00B14EBB">
        <w:trPr>
          <w:trHeight w:val="350"/>
        </w:trPr>
        <w:tc>
          <w:tcPr>
            <w:tcW w:w="1525" w:type="dxa"/>
          </w:tcPr>
          <w:p w14:paraId="028AB936" w14:textId="678DA71F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1EF00856" w14:textId="55BAB42B" w:rsidR="00532354" w:rsidRDefault="006463C6" w:rsidP="00532354">
            <w:r>
              <w:t>contact</w:t>
            </w:r>
          </w:p>
        </w:tc>
        <w:tc>
          <w:tcPr>
            <w:tcW w:w="3147" w:type="dxa"/>
          </w:tcPr>
          <w:p w14:paraId="797C9C2A" w14:textId="6FA3AC6E" w:rsidR="00532354" w:rsidRDefault="003021FB" w:rsidP="00532354">
            <w:r>
              <w:t>Contact Name</w:t>
            </w:r>
          </w:p>
        </w:tc>
        <w:tc>
          <w:tcPr>
            <w:tcW w:w="2338" w:type="dxa"/>
          </w:tcPr>
          <w:p w14:paraId="3C7FEEB2" w14:textId="35D4D315" w:rsidR="00532354" w:rsidRDefault="003021FB" w:rsidP="00532354">
            <w:r w:rsidRPr="003021FB">
              <w:t>x(</w:t>
            </w:r>
            <w:r>
              <w:t>3</w:t>
            </w:r>
            <w:r w:rsidRPr="003021FB">
              <w:t>0)</w:t>
            </w:r>
          </w:p>
        </w:tc>
      </w:tr>
      <w:tr w:rsidR="00532354" w14:paraId="7600C682" w14:textId="77777777" w:rsidTr="00B14EBB">
        <w:trPr>
          <w:trHeight w:val="350"/>
        </w:trPr>
        <w:tc>
          <w:tcPr>
            <w:tcW w:w="1525" w:type="dxa"/>
          </w:tcPr>
          <w:p w14:paraId="58E1510E" w14:textId="0A1B7BD2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56EF6CF6" w14:textId="26C32022" w:rsidR="00532354" w:rsidRDefault="006463C6" w:rsidP="00532354">
            <w:r>
              <w:t>cust-no</w:t>
            </w:r>
          </w:p>
        </w:tc>
        <w:tc>
          <w:tcPr>
            <w:tcW w:w="3147" w:type="dxa"/>
          </w:tcPr>
          <w:p w14:paraId="3A340244" w14:textId="23AE9EB3" w:rsidR="00532354" w:rsidRDefault="003021FB" w:rsidP="00532354">
            <w:r>
              <w:t>Customer Code</w:t>
            </w:r>
          </w:p>
        </w:tc>
        <w:tc>
          <w:tcPr>
            <w:tcW w:w="2338" w:type="dxa"/>
          </w:tcPr>
          <w:p w14:paraId="7847CFEE" w14:textId="49B5CEEE" w:rsidR="00532354" w:rsidRDefault="003021FB" w:rsidP="00532354">
            <w:r w:rsidRPr="003021FB">
              <w:t>x(</w:t>
            </w:r>
            <w:r>
              <w:t>8</w:t>
            </w:r>
            <w:r w:rsidRPr="003021FB">
              <w:t>)</w:t>
            </w:r>
          </w:p>
        </w:tc>
      </w:tr>
      <w:tr w:rsidR="00532354" w14:paraId="3F9D403D" w14:textId="77777777" w:rsidTr="00B14EBB">
        <w:trPr>
          <w:trHeight w:val="350"/>
        </w:trPr>
        <w:tc>
          <w:tcPr>
            <w:tcW w:w="1525" w:type="dxa"/>
          </w:tcPr>
          <w:p w14:paraId="16CC5C8B" w14:textId="0761DE39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390708F4" w14:textId="33405C09" w:rsidR="00532354" w:rsidRDefault="006463C6" w:rsidP="00532354">
            <w:r>
              <w:t>dep</w:t>
            </w:r>
          </w:p>
        </w:tc>
        <w:tc>
          <w:tcPr>
            <w:tcW w:w="3147" w:type="dxa"/>
          </w:tcPr>
          <w:p w14:paraId="5DEF44EB" w14:textId="62B87BB1" w:rsidR="00532354" w:rsidRDefault="003021FB" w:rsidP="00532354">
            <w:r>
              <w:t>Box Inside Depth</w:t>
            </w:r>
          </w:p>
        </w:tc>
        <w:tc>
          <w:tcPr>
            <w:tcW w:w="2338" w:type="dxa"/>
          </w:tcPr>
          <w:p w14:paraId="3F33C1C4" w14:textId="2675B618" w:rsidR="00532354" w:rsidRDefault="003021FB" w:rsidP="00532354">
            <w:r w:rsidRPr="003021FB">
              <w:t>&gt;9.99999</w:t>
            </w:r>
          </w:p>
        </w:tc>
      </w:tr>
      <w:tr w:rsidR="00532354" w14:paraId="4770B10D" w14:textId="77777777" w:rsidTr="00B14EBB">
        <w:trPr>
          <w:trHeight w:val="350"/>
        </w:trPr>
        <w:tc>
          <w:tcPr>
            <w:tcW w:w="1525" w:type="dxa"/>
          </w:tcPr>
          <w:p w14:paraId="0EB63B4E" w14:textId="486EE8BA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000DDC55" w14:textId="2C4F87C5" w:rsidR="00532354" w:rsidRDefault="006463C6" w:rsidP="00532354">
            <w:r>
              <w:t>dest-code</w:t>
            </w:r>
          </w:p>
        </w:tc>
        <w:tc>
          <w:tcPr>
            <w:tcW w:w="3147" w:type="dxa"/>
          </w:tcPr>
          <w:p w14:paraId="2ECA56D0" w14:textId="269886BB" w:rsidR="00532354" w:rsidRDefault="003021FB" w:rsidP="00532354">
            <w:r>
              <w:t>Truck Delivery Code</w:t>
            </w:r>
          </w:p>
        </w:tc>
        <w:tc>
          <w:tcPr>
            <w:tcW w:w="2338" w:type="dxa"/>
          </w:tcPr>
          <w:p w14:paraId="23712A4E" w14:textId="7BC855AD" w:rsidR="00532354" w:rsidRDefault="003021FB" w:rsidP="00532354">
            <w:r w:rsidRPr="003021FB">
              <w:t>x(</w:t>
            </w:r>
            <w:r>
              <w:t>5</w:t>
            </w:r>
            <w:r w:rsidRPr="003021FB">
              <w:t>)</w:t>
            </w:r>
          </w:p>
        </w:tc>
      </w:tr>
      <w:tr w:rsidR="00532354" w14:paraId="29BB2A47" w14:textId="77777777" w:rsidTr="00B14EBB">
        <w:trPr>
          <w:trHeight w:val="350"/>
        </w:trPr>
        <w:tc>
          <w:tcPr>
            <w:tcW w:w="1525" w:type="dxa"/>
          </w:tcPr>
          <w:p w14:paraId="49451AD6" w14:textId="5E9CD517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7B2358C8" w14:textId="30AB0623" w:rsidR="00532354" w:rsidRDefault="006463C6" w:rsidP="00532354">
            <w:r>
              <w:t>die-in</w:t>
            </w:r>
          </w:p>
        </w:tc>
        <w:tc>
          <w:tcPr>
            <w:tcW w:w="3147" w:type="dxa"/>
          </w:tcPr>
          <w:p w14:paraId="1611F715" w14:textId="5E668E2E" w:rsidR="00532354" w:rsidRDefault="003021FB" w:rsidP="00532354">
            <w:r>
              <w:t>Die Inches</w:t>
            </w:r>
          </w:p>
        </w:tc>
        <w:tc>
          <w:tcPr>
            <w:tcW w:w="2338" w:type="dxa"/>
          </w:tcPr>
          <w:p w14:paraId="4A408F02" w14:textId="50321DD6" w:rsidR="00532354" w:rsidRDefault="003021FB" w:rsidP="00532354">
            <w:r w:rsidRPr="003021FB">
              <w:t>&gt;&gt;9.99</w:t>
            </w:r>
          </w:p>
        </w:tc>
      </w:tr>
      <w:tr w:rsidR="00532354" w14:paraId="28FB6462" w14:textId="77777777" w:rsidTr="00B14EBB">
        <w:trPr>
          <w:trHeight w:val="350"/>
        </w:trPr>
        <w:tc>
          <w:tcPr>
            <w:tcW w:w="1525" w:type="dxa"/>
          </w:tcPr>
          <w:p w14:paraId="0C51A483" w14:textId="5855ECB7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3320EA57" w14:textId="1072CE87" w:rsidR="00532354" w:rsidRDefault="006463C6" w:rsidP="00532354">
            <w:r>
              <w:t>die-no</w:t>
            </w:r>
          </w:p>
        </w:tc>
        <w:tc>
          <w:tcPr>
            <w:tcW w:w="3147" w:type="dxa"/>
          </w:tcPr>
          <w:p w14:paraId="10CAE0A7" w14:textId="0D673A37" w:rsidR="00532354" w:rsidRDefault="003021FB" w:rsidP="00532354">
            <w:r>
              <w:t>Die Number</w:t>
            </w:r>
          </w:p>
        </w:tc>
        <w:tc>
          <w:tcPr>
            <w:tcW w:w="2338" w:type="dxa"/>
          </w:tcPr>
          <w:p w14:paraId="5219205D" w14:textId="0CFA28A7" w:rsidR="00532354" w:rsidRDefault="003021FB" w:rsidP="00532354">
            <w:r w:rsidRPr="003021FB">
              <w:t>x(1</w:t>
            </w:r>
            <w:r>
              <w:t>5</w:t>
            </w:r>
            <w:r w:rsidRPr="003021FB">
              <w:t>)</w:t>
            </w:r>
          </w:p>
        </w:tc>
      </w:tr>
      <w:tr w:rsidR="00532354" w14:paraId="0E77F2AF" w14:textId="77777777" w:rsidTr="00B14EBB">
        <w:trPr>
          <w:trHeight w:val="350"/>
        </w:trPr>
        <w:tc>
          <w:tcPr>
            <w:tcW w:w="1525" w:type="dxa"/>
          </w:tcPr>
          <w:p w14:paraId="4F46B9D9" w14:textId="5307477E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6754A726" w14:textId="0316858F" w:rsidR="00532354" w:rsidRDefault="006463C6" w:rsidP="00532354">
            <w:r>
              <w:t>dust</w:t>
            </w:r>
          </w:p>
        </w:tc>
        <w:tc>
          <w:tcPr>
            <w:tcW w:w="3147" w:type="dxa"/>
          </w:tcPr>
          <w:p w14:paraId="359D5D88" w14:textId="3D18E4CD" w:rsidR="00532354" w:rsidRDefault="003021FB" w:rsidP="00532354">
            <w:r>
              <w:t>Box Dust Flap</w:t>
            </w:r>
          </w:p>
        </w:tc>
        <w:tc>
          <w:tcPr>
            <w:tcW w:w="2338" w:type="dxa"/>
          </w:tcPr>
          <w:p w14:paraId="711A067E" w14:textId="6A823641" w:rsidR="00532354" w:rsidRDefault="003021FB" w:rsidP="00532354">
            <w:r w:rsidRPr="003021FB">
              <w:t>&gt;9.99999</w:t>
            </w:r>
          </w:p>
        </w:tc>
      </w:tr>
      <w:tr w:rsidR="00532354" w14:paraId="2FFA2708" w14:textId="77777777" w:rsidTr="00B14EBB">
        <w:trPr>
          <w:trHeight w:val="350"/>
        </w:trPr>
        <w:tc>
          <w:tcPr>
            <w:tcW w:w="1525" w:type="dxa"/>
          </w:tcPr>
          <w:p w14:paraId="2AA5CE0F" w14:textId="36CDECD8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35DEEEEA" w14:textId="6CA4E316" w:rsidR="00532354" w:rsidRDefault="006463C6" w:rsidP="00532354">
            <w:r>
              <w:t>form-no</w:t>
            </w:r>
          </w:p>
        </w:tc>
        <w:tc>
          <w:tcPr>
            <w:tcW w:w="3147" w:type="dxa"/>
          </w:tcPr>
          <w:p w14:paraId="44805C34" w14:textId="5CEBC0A5" w:rsidR="00532354" w:rsidRDefault="003021FB" w:rsidP="00532354">
            <w:r>
              <w:t>FORM/Die Number</w:t>
            </w:r>
          </w:p>
        </w:tc>
        <w:tc>
          <w:tcPr>
            <w:tcW w:w="2338" w:type="dxa"/>
          </w:tcPr>
          <w:p w14:paraId="0B5DFE87" w14:textId="036DA8E0" w:rsidR="00532354" w:rsidRDefault="003021FB" w:rsidP="00532354">
            <w:r w:rsidRPr="003021FB">
              <w:t>&gt;9</w:t>
            </w:r>
          </w:p>
        </w:tc>
      </w:tr>
      <w:tr w:rsidR="00532354" w14:paraId="160F350D" w14:textId="77777777" w:rsidTr="00B14EBB">
        <w:trPr>
          <w:trHeight w:val="350"/>
        </w:trPr>
        <w:tc>
          <w:tcPr>
            <w:tcW w:w="1525" w:type="dxa"/>
          </w:tcPr>
          <w:p w14:paraId="2AB83B45" w14:textId="50E62D38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78C685FA" w14:textId="01DEA5E7" w:rsidR="00532354" w:rsidRDefault="006463C6" w:rsidP="00532354">
            <w:r>
              <w:t>fpanel</w:t>
            </w:r>
          </w:p>
        </w:tc>
        <w:tc>
          <w:tcPr>
            <w:tcW w:w="3147" w:type="dxa"/>
          </w:tcPr>
          <w:p w14:paraId="730EC5B2" w14:textId="04E93AF0" w:rsidR="00532354" w:rsidRDefault="003021FB" w:rsidP="00532354">
            <w:r>
              <w:t>Box Hangtab/5</w:t>
            </w:r>
            <w:r w:rsidRPr="003021FB">
              <w:rPr>
                <w:vertAlign w:val="superscript"/>
              </w:rPr>
              <w:t>th</w:t>
            </w:r>
            <w:r>
              <w:t xml:space="preserve"> Panel Size</w:t>
            </w:r>
          </w:p>
        </w:tc>
        <w:tc>
          <w:tcPr>
            <w:tcW w:w="2338" w:type="dxa"/>
          </w:tcPr>
          <w:p w14:paraId="18C343DD" w14:textId="01C0E086" w:rsidR="00532354" w:rsidRDefault="003021FB" w:rsidP="00532354">
            <w:r w:rsidRPr="003021FB">
              <w:t>&gt;9.99999</w:t>
            </w:r>
          </w:p>
        </w:tc>
      </w:tr>
      <w:tr w:rsidR="00532354" w14:paraId="0460C244" w14:textId="77777777" w:rsidTr="00B14EBB">
        <w:trPr>
          <w:trHeight w:val="350"/>
        </w:trPr>
        <w:tc>
          <w:tcPr>
            <w:tcW w:w="1525" w:type="dxa"/>
          </w:tcPr>
          <w:p w14:paraId="6072FD4D" w14:textId="218425A5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366C5B0D" w14:textId="009985A1" w:rsidR="00532354" w:rsidRDefault="006463C6" w:rsidP="00532354">
            <w:r>
              <w:t>gluelap</w:t>
            </w:r>
          </w:p>
        </w:tc>
        <w:tc>
          <w:tcPr>
            <w:tcW w:w="3147" w:type="dxa"/>
          </w:tcPr>
          <w:p w14:paraId="75EDC0A9" w14:textId="400FFA29" w:rsidR="00532354" w:rsidRDefault="003021FB" w:rsidP="00532354">
            <w:r>
              <w:t>Box Glue Lap Length</w:t>
            </w:r>
          </w:p>
        </w:tc>
        <w:tc>
          <w:tcPr>
            <w:tcW w:w="2338" w:type="dxa"/>
          </w:tcPr>
          <w:p w14:paraId="3D05036A" w14:textId="45C292AA" w:rsidR="00532354" w:rsidRDefault="003021FB" w:rsidP="00532354">
            <w:r w:rsidRPr="003021FB">
              <w:t>&gt;9.99999</w:t>
            </w:r>
          </w:p>
        </w:tc>
      </w:tr>
      <w:tr w:rsidR="00532354" w14:paraId="4A9F63CE" w14:textId="77777777" w:rsidTr="00B14EBB">
        <w:trPr>
          <w:trHeight w:val="350"/>
        </w:trPr>
        <w:tc>
          <w:tcPr>
            <w:tcW w:w="1525" w:type="dxa"/>
          </w:tcPr>
          <w:p w14:paraId="0F096C7E" w14:textId="00AAC3E9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7793E3AE" w14:textId="785B2E87" w:rsidR="00532354" w:rsidRDefault="006463C6" w:rsidP="00532354">
            <w:r>
              <w:t>i-coat</w:t>
            </w:r>
          </w:p>
        </w:tc>
        <w:tc>
          <w:tcPr>
            <w:tcW w:w="3147" w:type="dxa"/>
          </w:tcPr>
          <w:p w14:paraId="7F92761B" w14:textId="04572E3A" w:rsidR="00532354" w:rsidRDefault="003021FB" w:rsidP="00532354">
            <w:r>
              <w:t>INK Coating</w:t>
            </w:r>
          </w:p>
        </w:tc>
        <w:tc>
          <w:tcPr>
            <w:tcW w:w="2338" w:type="dxa"/>
          </w:tcPr>
          <w:p w14:paraId="30C9D93A" w14:textId="73F46A10" w:rsidR="00532354" w:rsidRDefault="003021FB" w:rsidP="00532354">
            <w:r w:rsidRPr="003021FB">
              <w:t>&gt;9</w:t>
            </w:r>
          </w:p>
        </w:tc>
      </w:tr>
      <w:tr w:rsidR="00532354" w14:paraId="0B7A72ED" w14:textId="77777777" w:rsidTr="00B14EBB">
        <w:trPr>
          <w:trHeight w:val="350"/>
        </w:trPr>
        <w:tc>
          <w:tcPr>
            <w:tcW w:w="1525" w:type="dxa"/>
          </w:tcPr>
          <w:p w14:paraId="5FC4B897" w14:textId="209A066C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18EA6222" w14:textId="430350AE" w:rsidR="00532354" w:rsidRDefault="006463C6" w:rsidP="00532354">
            <w:r>
              <w:t>i-coat-p</w:t>
            </w:r>
          </w:p>
        </w:tc>
        <w:tc>
          <w:tcPr>
            <w:tcW w:w="3147" w:type="dxa"/>
          </w:tcPr>
          <w:p w14:paraId="72C36DB1" w14:textId="4AA24FEE" w:rsidR="00532354" w:rsidRDefault="003021FB" w:rsidP="00532354">
            <w:r>
              <w:t>Number of Coating Passes</w:t>
            </w:r>
          </w:p>
        </w:tc>
        <w:tc>
          <w:tcPr>
            <w:tcW w:w="2338" w:type="dxa"/>
          </w:tcPr>
          <w:p w14:paraId="4E541A1C" w14:textId="2765525B" w:rsidR="00532354" w:rsidRDefault="003021FB" w:rsidP="00532354">
            <w:r w:rsidRPr="003021FB">
              <w:t>&gt;9</w:t>
            </w:r>
          </w:p>
        </w:tc>
      </w:tr>
      <w:tr w:rsidR="00532354" w14:paraId="6E7E8D84" w14:textId="77777777" w:rsidTr="00B14EBB">
        <w:trPr>
          <w:trHeight w:val="350"/>
        </w:trPr>
        <w:tc>
          <w:tcPr>
            <w:tcW w:w="1525" w:type="dxa"/>
          </w:tcPr>
          <w:p w14:paraId="73979DE6" w14:textId="0964E2A6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1A917C6A" w14:textId="031C6F5E" w:rsidR="00532354" w:rsidRDefault="006463C6" w:rsidP="00532354">
            <w:r>
              <w:t>i-code</w:t>
            </w:r>
          </w:p>
        </w:tc>
        <w:tc>
          <w:tcPr>
            <w:tcW w:w="3147" w:type="dxa"/>
          </w:tcPr>
          <w:p w14:paraId="5A5EABB9" w14:textId="7DD5EEA4" w:rsidR="00532354" w:rsidRDefault="003021FB" w:rsidP="00532354">
            <w:r>
              <w:t>Ink Code</w:t>
            </w:r>
          </w:p>
        </w:tc>
        <w:tc>
          <w:tcPr>
            <w:tcW w:w="2338" w:type="dxa"/>
          </w:tcPr>
          <w:p w14:paraId="7CEEC167" w14:textId="19C8D339" w:rsidR="00532354" w:rsidRDefault="003021FB" w:rsidP="00532354">
            <w:r w:rsidRPr="003021FB">
              <w:t>x(10)</w:t>
            </w:r>
          </w:p>
        </w:tc>
      </w:tr>
      <w:tr w:rsidR="00532354" w14:paraId="799332A6" w14:textId="77777777" w:rsidTr="00B14EBB">
        <w:trPr>
          <w:trHeight w:val="350"/>
        </w:trPr>
        <w:tc>
          <w:tcPr>
            <w:tcW w:w="1525" w:type="dxa"/>
          </w:tcPr>
          <w:p w14:paraId="0807FFF6" w14:textId="04428860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35F32F59" w14:textId="59879DA2" w:rsidR="00532354" w:rsidRDefault="006463C6" w:rsidP="00532354">
            <w:r>
              <w:t>i-code2</w:t>
            </w:r>
          </w:p>
        </w:tc>
        <w:tc>
          <w:tcPr>
            <w:tcW w:w="3147" w:type="dxa"/>
          </w:tcPr>
          <w:p w14:paraId="4D6C3EE6" w14:textId="4D4CFD19" w:rsidR="00532354" w:rsidRDefault="003021FB" w:rsidP="00532354">
            <w:r>
              <w:t>Ink Coating Code</w:t>
            </w:r>
          </w:p>
        </w:tc>
        <w:tc>
          <w:tcPr>
            <w:tcW w:w="2338" w:type="dxa"/>
          </w:tcPr>
          <w:p w14:paraId="4CB5E807" w14:textId="4FB2D25E" w:rsidR="00532354" w:rsidRDefault="003021FB" w:rsidP="00532354">
            <w:r w:rsidRPr="003021FB">
              <w:t>x(10)</w:t>
            </w:r>
          </w:p>
        </w:tc>
      </w:tr>
      <w:tr w:rsidR="00532354" w14:paraId="0B5B139B" w14:textId="77777777" w:rsidTr="00B14EBB">
        <w:trPr>
          <w:trHeight w:val="350"/>
        </w:trPr>
        <w:tc>
          <w:tcPr>
            <w:tcW w:w="1525" w:type="dxa"/>
          </w:tcPr>
          <w:p w14:paraId="1F0B0FE7" w14:textId="68E28878" w:rsidR="00532354" w:rsidRDefault="00532354" w:rsidP="00532354">
            <w:r w:rsidRPr="00EC0282">
              <w:t>eb</w:t>
            </w:r>
          </w:p>
        </w:tc>
        <w:tc>
          <w:tcPr>
            <w:tcW w:w="2340" w:type="dxa"/>
          </w:tcPr>
          <w:p w14:paraId="066DE5AA" w14:textId="48614E49" w:rsidR="00532354" w:rsidRDefault="006463C6" w:rsidP="00532354">
            <w:r>
              <w:t>i-col</w:t>
            </w:r>
          </w:p>
        </w:tc>
        <w:tc>
          <w:tcPr>
            <w:tcW w:w="3147" w:type="dxa"/>
          </w:tcPr>
          <w:p w14:paraId="41106EF1" w14:textId="29362FE5" w:rsidR="00532354" w:rsidRDefault="003021FB" w:rsidP="00532354">
            <w:r>
              <w:t>Ink Total Colors</w:t>
            </w:r>
          </w:p>
        </w:tc>
        <w:tc>
          <w:tcPr>
            <w:tcW w:w="2338" w:type="dxa"/>
          </w:tcPr>
          <w:p w14:paraId="2E7CF8A1" w14:textId="5C9A22A4" w:rsidR="00532354" w:rsidRDefault="003021FB" w:rsidP="00532354">
            <w:r w:rsidRPr="003021FB">
              <w:t>&gt;9</w:t>
            </w:r>
          </w:p>
        </w:tc>
      </w:tr>
      <w:tr w:rsidR="006463C6" w14:paraId="5A040E2E" w14:textId="77777777" w:rsidTr="00B14EBB">
        <w:trPr>
          <w:trHeight w:val="350"/>
        </w:trPr>
        <w:tc>
          <w:tcPr>
            <w:tcW w:w="1525" w:type="dxa"/>
          </w:tcPr>
          <w:p w14:paraId="400BCFFD" w14:textId="282235C6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2036FCF8" w14:textId="4375B8E8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78938AAF" w14:textId="16437D2B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4F3C5E8C" w14:textId="362588C7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6463C6" w14:paraId="7FAC7464" w14:textId="77777777" w:rsidTr="00B14EBB">
        <w:trPr>
          <w:trHeight w:val="350"/>
        </w:trPr>
        <w:tc>
          <w:tcPr>
            <w:tcW w:w="1525" w:type="dxa"/>
          </w:tcPr>
          <w:p w14:paraId="68A0D513" w14:textId="0AC511B9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D1B15FC" w14:textId="116E19CE" w:rsidR="006463C6" w:rsidRDefault="006463C6" w:rsidP="006463C6">
            <w:r>
              <w:t>i-coldscr</w:t>
            </w:r>
          </w:p>
        </w:tc>
        <w:tc>
          <w:tcPr>
            <w:tcW w:w="3147" w:type="dxa"/>
          </w:tcPr>
          <w:p w14:paraId="13276DD2" w14:textId="5EFAC79C" w:rsidR="006463C6" w:rsidRDefault="003021FB" w:rsidP="006463C6">
            <w:r>
              <w:t>Ink Color Desc</w:t>
            </w:r>
            <w:r w:rsidR="00013571">
              <w:t>ription</w:t>
            </w:r>
          </w:p>
        </w:tc>
        <w:tc>
          <w:tcPr>
            <w:tcW w:w="2338" w:type="dxa"/>
          </w:tcPr>
          <w:p w14:paraId="6AACBBC5" w14:textId="73211C7D" w:rsidR="006463C6" w:rsidRDefault="003021FB" w:rsidP="006463C6">
            <w:r w:rsidRPr="003021FB">
              <w:t>x(</w:t>
            </w:r>
            <w:r>
              <w:t>2</w:t>
            </w:r>
            <w:r w:rsidRPr="003021FB">
              <w:t>0)</w:t>
            </w:r>
          </w:p>
        </w:tc>
      </w:tr>
      <w:tr w:rsidR="006463C6" w14:paraId="29F294D4" w14:textId="77777777" w:rsidTr="00B14EBB">
        <w:trPr>
          <w:trHeight w:val="350"/>
        </w:trPr>
        <w:tc>
          <w:tcPr>
            <w:tcW w:w="1525" w:type="dxa"/>
          </w:tcPr>
          <w:p w14:paraId="20F11907" w14:textId="7F593543" w:rsidR="006463C6" w:rsidRPr="00EC0282" w:rsidRDefault="006463C6" w:rsidP="006463C6">
            <w:r>
              <w:t>eb</w:t>
            </w:r>
          </w:p>
        </w:tc>
        <w:tc>
          <w:tcPr>
            <w:tcW w:w="2340" w:type="dxa"/>
          </w:tcPr>
          <w:p w14:paraId="5C59DDEF" w14:textId="0ADE3A7D" w:rsidR="006463C6" w:rsidRDefault="006463C6" w:rsidP="006463C6">
            <w:r>
              <w:t>i-dscr</w:t>
            </w:r>
          </w:p>
        </w:tc>
        <w:tc>
          <w:tcPr>
            <w:tcW w:w="3147" w:type="dxa"/>
          </w:tcPr>
          <w:p w14:paraId="7EA40318" w14:textId="492151A3" w:rsidR="006463C6" w:rsidRDefault="003021FB" w:rsidP="006463C6">
            <w:r>
              <w:t xml:space="preserve">Ink </w:t>
            </w:r>
            <w:r w:rsidR="00013571">
              <w:t>Description</w:t>
            </w:r>
          </w:p>
        </w:tc>
        <w:tc>
          <w:tcPr>
            <w:tcW w:w="2338" w:type="dxa"/>
          </w:tcPr>
          <w:p w14:paraId="7517B7C9" w14:textId="4393974D" w:rsidR="006463C6" w:rsidRDefault="003021FB" w:rsidP="006463C6">
            <w:r w:rsidRPr="003021FB">
              <w:t>x(1</w:t>
            </w:r>
            <w:r>
              <w:t>9</w:t>
            </w:r>
            <w:r w:rsidRPr="003021FB">
              <w:t>)</w:t>
            </w:r>
          </w:p>
        </w:tc>
      </w:tr>
      <w:tr w:rsidR="006463C6" w14:paraId="31F7BD21" w14:textId="77777777" w:rsidTr="00B14EBB">
        <w:trPr>
          <w:trHeight w:val="350"/>
        </w:trPr>
        <w:tc>
          <w:tcPr>
            <w:tcW w:w="1525" w:type="dxa"/>
          </w:tcPr>
          <w:p w14:paraId="15FA1BE3" w14:textId="184875B8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70C9B2C" w14:textId="602669C8" w:rsidR="006463C6" w:rsidRDefault="006463C6" w:rsidP="006463C6">
            <w:r>
              <w:t>i-dscr2</w:t>
            </w:r>
          </w:p>
        </w:tc>
        <w:tc>
          <w:tcPr>
            <w:tcW w:w="3147" w:type="dxa"/>
          </w:tcPr>
          <w:p w14:paraId="79A9BA4D" w14:textId="6989DD32" w:rsidR="006463C6" w:rsidRDefault="003021FB" w:rsidP="006463C6">
            <w:r>
              <w:t xml:space="preserve">Ink </w:t>
            </w:r>
            <w:r w:rsidR="00013571">
              <w:t>Description</w:t>
            </w:r>
          </w:p>
        </w:tc>
        <w:tc>
          <w:tcPr>
            <w:tcW w:w="2338" w:type="dxa"/>
          </w:tcPr>
          <w:p w14:paraId="7F5D1B92" w14:textId="2BEF251E" w:rsidR="006463C6" w:rsidRDefault="003021FB" w:rsidP="006463C6">
            <w:r w:rsidRPr="003021FB">
              <w:t>x(1</w:t>
            </w:r>
            <w:r>
              <w:t>9</w:t>
            </w:r>
            <w:r w:rsidRPr="003021FB">
              <w:t>)</w:t>
            </w:r>
          </w:p>
        </w:tc>
      </w:tr>
      <w:tr w:rsidR="006463C6" w14:paraId="389171AE" w14:textId="77777777" w:rsidTr="00B14EBB">
        <w:trPr>
          <w:trHeight w:val="350"/>
        </w:trPr>
        <w:tc>
          <w:tcPr>
            <w:tcW w:w="1525" w:type="dxa"/>
          </w:tcPr>
          <w:p w14:paraId="081F7608" w14:textId="4C5AF25C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9FFB89E" w14:textId="299B3D02" w:rsidR="006463C6" w:rsidRDefault="006463C6" w:rsidP="006463C6">
            <w:r>
              <w:t>i-pass</w:t>
            </w:r>
          </w:p>
        </w:tc>
        <w:tc>
          <w:tcPr>
            <w:tcW w:w="3147" w:type="dxa"/>
          </w:tcPr>
          <w:p w14:paraId="225A6994" w14:textId="4B88F7BE" w:rsidR="006463C6" w:rsidRDefault="003021FB" w:rsidP="006463C6">
            <w:r>
              <w:t>Ink Passes</w:t>
            </w:r>
          </w:p>
        </w:tc>
        <w:tc>
          <w:tcPr>
            <w:tcW w:w="2338" w:type="dxa"/>
          </w:tcPr>
          <w:p w14:paraId="019126FD" w14:textId="11A48AB9" w:rsidR="006463C6" w:rsidRDefault="003021FB" w:rsidP="006463C6">
            <w:r w:rsidRPr="003021FB">
              <w:t>&gt;9</w:t>
            </w:r>
          </w:p>
        </w:tc>
      </w:tr>
      <w:tr w:rsidR="006463C6" w14:paraId="614CF6D2" w14:textId="77777777" w:rsidTr="00B14EBB">
        <w:trPr>
          <w:trHeight w:val="350"/>
        </w:trPr>
        <w:tc>
          <w:tcPr>
            <w:tcW w:w="1525" w:type="dxa"/>
          </w:tcPr>
          <w:p w14:paraId="3EC2FBC6" w14:textId="0D4A5D8D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5941BEE2" w14:textId="2BC9E73D" w:rsidR="006463C6" w:rsidRDefault="006463C6" w:rsidP="006463C6">
            <w:r>
              <w:t>i-ps</w:t>
            </w:r>
          </w:p>
        </w:tc>
        <w:tc>
          <w:tcPr>
            <w:tcW w:w="3147" w:type="dxa"/>
          </w:tcPr>
          <w:p w14:paraId="4A44C9C7" w14:textId="4F16E1EB" w:rsidR="006463C6" w:rsidRDefault="003021FB" w:rsidP="006463C6">
            <w:r>
              <w:t>Ink PS</w:t>
            </w:r>
          </w:p>
        </w:tc>
        <w:tc>
          <w:tcPr>
            <w:tcW w:w="2338" w:type="dxa"/>
          </w:tcPr>
          <w:p w14:paraId="4BFDC3CA" w14:textId="3DDB0AC0" w:rsidR="006463C6" w:rsidRDefault="003021FB" w:rsidP="006463C6">
            <w:r w:rsidRPr="003021FB">
              <w:t>&gt;9</w:t>
            </w:r>
          </w:p>
        </w:tc>
      </w:tr>
      <w:tr w:rsidR="006463C6" w14:paraId="0D5DDB07" w14:textId="77777777" w:rsidTr="00B14EBB">
        <w:trPr>
          <w:trHeight w:val="350"/>
        </w:trPr>
        <w:tc>
          <w:tcPr>
            <w:tcW w:w="1525" w:type="dxa"/>
          </w:tcPr>
          <w:p w14:paraId="60A5B958" w14:textId="3568A887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50C443C1" w14:textId="1A6549A5" w:rsidR="006463C6" w:rsidRDefault="006463C6" w:rsidP="006463C6">
            <w:r>
              <w:t>i-ps2</w:t>
            </w:r>
          </w:p>
        </w:tc>
        <w:tc>
          <w:tcPr>
            <w:tcW w:w="3147" w:type="dxa"/>
          </w:tcPr>
          <w:p w14:paraId="14681457" w14:textId="7889B1C8" w:rsidR="006463C6" w:rsidRDefault="003021FB" w:rsidP="006463C6">
            <w:r>
              <w:t>Ink PS</w:t>
            </w:r>
          </w:p>
        </w:tc>
        <w:tc>
          <w:tcPr>
            <w:tcW w:w="2338" w:type="dxa"/>
          </w:tcPr>
          <w:p w14:paraId="77E0FD2F" w14:textId="29E4F3B8" w:rsidR="006463C6" w:rsidRDefault="003021FB" w:rsidP="006463C6">
            <w:r w:rsidRPr="003021FB">
              <w:t>&gt;9</w:t>
            </w:r>
          </w:p>
        </w:tc>
      </w:tr>
      <w:tr w:rsidR="006463C6" w14:paraId="0AA0DA02" w14:textId="77777777" w:rsidTr="00B14EBB">
        <w:trPr>
          <w:trHeight w:val="350"/>
        </w:trPr>
        <w:tc>
          <w:tcPr>
            <w:tcW w:w="1525" w:type="dxa"/>
          </w:tcPr>
          <w:p w14:paraId="64A86532" w14:textId="689E6FF2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B3F1E36" w14:textId="1A33412D" w:rsidR="006463C6" w:rsidRDefault="006463C6" w:rsidP="006463C6">
            <w:r>
              <w:t>is-a-set</w:t>
            </w:r>
          </w:p>
        </w:tc>
        <w:tc>
          <w:tcPr>
            <w:tcW w:w="3147" w:type="dxa"/>
          </w:tcPr>
          <w:p w14:paraId="2F76B870" w14:textId="3AD6D4C2" w:rsidR="006463C6" w:rsidRDefault="003021FB" w:rsidP="006463C6">
            <w:r>
              <w:t>Set</w:t>
            </w:r>
          </w:p>
        </w:tc>
        <w:tc>
          <w:tcPr>
            <w:tcW w:w="2338" w:type="dxa"/>
          </w:tcPr>
          <w:p w14:paraId="788E6AB7" w14:textId="41972CB7" w:rsidR="006463C6" w:rsidRDefault="003021FB" w:rsidP="006463C6">
            <w:r w:rsidRPr="003021FB">
              <w:t>Y/N</w:t>
            </w:r>
          </w:p>
        </w:tc>
      </w:tr>
      <w:tr w:rsidR="006463C6" w14:paraId="05F42636" w14:textId="77777777" w:rsidTr="00B14EBB">
        <w:trPr>
          <w:trHeight w:val="350"/>
        </w:trPr>
        <w:tc>
          <w:tcPr>
            <w:tcW w:w="1525" w:type="dxa"/>
          </w:tcPr>
          <w:p w14:paraId="57D82504" w14:textId="37F17C62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1A10DD54" w14:textId="2AAE4D9E" w:rsidR="006463C6" w:rsidRDefault="006463C6" w:rsidP="006463C6">
            <w:r>
              <w:t>k-len</w:t>
            </w:r>
          </w:p>
        </w:tc>
        <w:tc>
          <w:tcPr>
            <w:tcW w:w="3147" w:type="dxa"/>
          </w:tcPr>
          <w:p w14:paraId="14078EF3" w14:textId="496F9585" w:rsidR="006463C6" w:rsidRDefault="003021FB" w:rsidP="006463C6">
            <w:r>
              <w:t>Box Double Knife Length</w:t>
            </w:r>
          </w:p>
        </w:tc>
        <w:tc>
          <w:tcPr>
            <w:tcW w:w="2338" w:type="dxa"/>
          </w:tcPr>
          <w:p w14:paraId="0103B2EF" w14:textId="39BDC664" w:rsidR="006463C6" w:rsidRDefault="003021FB" w:rsidP="006463C6">
            <w:r w:rsidRPr="003021FB">
              <w:t>&gt;9.99999</w:t>
            </w:r>
          </w:p>
        </w:tc>
      </w:tr>
      <w:tr w:rsidR="006463C6" w14:paraId="021D1CCD" w14:textId="77777777" w:rsidTr="00B14EBB">
        <w:trPr>
          <w:trHeight w:val="350"/>
        </w:trPr>
        <w:tc>
          <w:tcPr>
            <w:tcW w:w="1525" w:type="dxa"/>
          </w:tcPr>
          <w:p w14:paraId="026A9F9E" w14:textId="4355E4D4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F7A1FA3" w14:textId="5ACD96B0" w:rsidR="006463C6" w:rsidRDefault="006463C6" w:rsidP="006463C6">
            <w:r>
              <w:t>k-len-array</w:t>
            </w:r>
          </w:p>
        </w:tc>
        <w:tc>
          <w:tcPr>
            <w:tcW w:w="3147" w:type="dxa"/>
          </w:tcPr>
          <w:p w14:paraId="1B1C835E" w14:textId="069668BC" w:rsidR="006463C6" w:rsidRDefault="003021FB" w:rsidP="006463C6">
            <w:r>
              <w:t>Score Panel</w:t>
            </w:r>
          </w:p>
        </w:tc>
        <w:tc>
          <w:tcPr>
            <w:tcW w:w="2338" w:type="dxa"/>
          </w:tcPr>
          <w:p w14:paraId="2FE86951" w14:textId="4CA0D64B" w:rsidR="006463C6" w:rsidRDefault="003021FB" w:rsidP="006463C6">
            <w:r w:rsidRPr="003021FB">
              <w:t>&gt;&gt;9.999999</w:t>
            </w:r>
          </w:p>
        </w:tc>
      </w:tr>
      <w:tr w:rsidR="006463C6" w14:paraId="5F0445F6" w14:textId="77777777" w:rsidTr="00B14EBB">
        <w:trPr>
          <w:trHeight w:val="350"/>
        </w:trPr>
        <w:tc>
          <w:tcPr>
            <w:tcW w:w="1525" w:type="dxa"/>
          </w:tcPr>
          <w:p w14:paraId="31E685D1" w14:textId="7B1CE9F0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3A8763F" w14:textId="578D978E" w:rsidR="006463C6" w:rsidRDefault="006463C6" w:rsidP="006463C6">
            <w:r>
              <w:t>k-len-array2</w:t>
            </w:r>
          </w:p>
        </w:tc>
        <w:tc>
          <w:tcPr>
            <w:tcW w:w="3147" w:type="dxa"/>
          </w:tcPr>
          <w:p w14:paraId="20CD3F22" w14:textId="49A56215" w:rsidR="006463C6" w:rsidRDefault="00013571" w:rsidP="006463C6">
            <w:r>
              <w:t>Score Panel</w:t>
            </w:r>
          </w:p>
        </w:tc>
        <w:tc>
          <w:tcPr>
            <w:tcW w:w="2338" w:type="dxa"/>
          </w:tcPr>
          <w:p w14:paraId="7CFBB2B8" w14:textId="63A5935F" w:rsidR="006463C6" w:rsidRDefault="003021FB" w:rsidP="006463C6">
            <w:r w:rsidRPr="003021FB">
              <w:t>&gt;&gt;9.999999</w:t>
            </w:r>
          </w:p>
        </w:tc>
      </w:tr>
      <w:tr w:rsidR="006463C6" w14:paraId="301011B8" w14:textId="77777777" w:rsidTr="00B14EBB">
        <w:trPr>
          <w:trHeight w:val="350"/>
        </w:trPr>
        <w:tc>
          <w:tcPr>
            <w:tcW w:w="1525" w:type="dxa"/>
          </w:tcPr>
          <w:p w14:paraId="41FCD7CB" w14:textId="185604F1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1BEF5007" w14:textId="2A05686E" w:rsidR="006463C6" w:rsidRDefault="006463C6" w:rsidP="006463C6">
            <w:r>
              <w:t>k-len-scr-type2</w:t>
            </w:r>
          </w:p>
        </w:tc>
        <w:tc>
          <w:tcPr>
            <w:tcW w:w="3147" w:type="dxa"/>
          </w:tcPr>
          <w:p w14:paraId="46DDE8BF" w14:textId="398F4C51" w:rsidR="006463C6" w:rsidRDefault="003021FB" w:rsidP="006463C6">
            <w:r>
              <w:t>Length Score Type</w:t>
            </w:r>
          </w:p>
        </w:tc>
        <w:tc>
          <w:tcPr>
            <w:tcW w:w="2338" w:type="dxa"/>
          </w:tcPr>
          <w:p w14:paraId="4A36B6CF" w14:textId="62139F84" w:rsidR="006463C6" w:rsidRDefault="003021FB" w:rsidP="006463C6">
            <w:r>
              <w:t>X</w:t>
            </w:r>
          </w:p>
        </w:tc>
      </w:tr>
      <w:tr w:rsidR="006463C6" w14:paraId="1D4F1B55" w14:textId="77777777" w:rsidTr="00B14EBB">
        <w:trPr>
          <w:trHeight w:val="350"/>
        </w:trPr>
        <w:tc>
          <w:tcPr>
            <w:tcW w:w="1525" w:type="dxa"/>
          </w:tcPr>
          <w:p w14:paraId="7384969C" w14:textId="54698269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092C58C" w14:textId="25D26AD8" w:rsidR="006463C6" w:rsidRDefault="006463C6" w:rsidP="006463C6">
            <w:r>
              <w:t>k-wid</w:t>
            </w:r>
          </w:p>
        </w:tc>
        <w:tc>
          <w:tcPr>
            <w:tcW w:w="3147" w:type="dxa"/>
          </w:tcPr>
          <w:p w14:paraId="59B174D5" w14:textId="1CD031F0" w:rsidR="006463C6" w:rsidRDefault="003021FB" w:rsidP="006463C6">
            <w:r>
              <w:t>Box DK Width</w:t>
            </w:r>
          </w:p>
        </w:tc>
        <w:tc>
          <w:tcPr>
            <w:tcW w:w="2338" w:type="dxa"/>
          </w:tcPr>
          <w:p w14:paraId="07DBFB94" w14:textId="6176DB23" w:rsidR="006463C6" w:rsidRDefault="00455F15" w:rsidP="006463C6">
            <w:r w:rsidRPr="00455F15">
              <w:t>&gt;9.99999</w:t>
            </w:r>
          </w:p>
        </w:tc>
      </w:tr>
      <w:tr w:rsidR="006463C6" w14:paraId="21049E73" w14:textId="77777777" w:rsidTr="00B14EBB">
        <w:trPr>
          <w:trHeight w:val="350"/>
        </w:trPr>
        <w:tc>
          <w:tcPr>
            <w:tcW w:w="1525" w:type="dxa"/>
          </w:tcPr>
          <w:p w14:paraId="7ED8590D" w14:textId="5E8C10CF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CDD4B5F" w14:textId="657B0D8F" w:rsidR="006463C6" w:rsidRDefault="006463C6" w:rsidP="006463C6">
            <w:r>
              <w:t>k-wid-array</w:t>
            </w:r>
          </w:p>
        </w:tc>
        <w:tc>
          <w:tcPr>
            <w:tcW w:w="3147" w:type="dxa"/>
          </w:tcPr>
          <w:p w14:paraId="60A15AE5" w14:textId="3670ADCF" w:rsidR="006463C6" w:rsidRDefault="00013571" w:rsidP="006463C6">
            <w:r>
              <w:t>Score Panel</w:t>
            </w:r>
          </w:p>
        </w:tc>
        <w:tc>
          <w:tcPr>
            <w:tcW w:w="2338" w:type="dxa"/>
          </w:tcPr>
          <w:p w14:paraId="2928E5CC" w14:textId="79193969" w:rsidR="006463C6" w:rsidRDefault="00455F15" w:rsidP="006463C6">
            <w:r w:rsidRPr="00455F15">
              <w:t>&gt;&gt;9.999999</w:t>
            </w:r>
          </w:p>
        </w:tc>
      </w:tr>
      <w:tr w:rsidR="006463C6" w14:paraId="5A0AF019" w14:textId="77777777" w:rsidTr="00B14EBB">
        <w:trPr>
          <w:trHeight w:val="350"/>
        </w:trPr>
        <w:tc>
          <w:tcPr>
            <w:tcW w:w="1525" w:type="dxa"/>
          </w:tcPr>
          <w:p w14:paraId="493F655D" w14:textId="1405C019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020747B" w14:textId="5C207B92" w:rsidR="006463C6" w:rsidRDefault="006463C6" w:rsidP="006463C6">
            <w:r>
              <w:t>k-wid-array2</w:t>
            </w:r>
          </w:p>
        </w:tc>
        <w:tc>
          <w:tcPr>
            <w:tcW w:w="3147" w:type="dxa"/>
          </w:tcPr>
          <w:p w14:paraId="18216868" w14:textId="1BC8B6FE" w:rsidR="006463C6" w:rsidRDefault="00013571" w:rsidP="006463C6">
            <w:r>
              <w:t>Score Panel</w:t>
            </w:r>
          </w:p>
        </w:tc>
        <w:tc>
          <w:tcPr>
            <w:tcW w:w="2338" w:type="dxa"/>
          </w:tcPr>
          <w:p w14:paraId="54AF0977" w14:textId="03CF2B9A" w:rsidR="006463C6" w:rsidRDefault="00455F15" w:rsidP="006463C6">
            <w:r w:rsidRPr="00455F15">
              <w:t>&gt;&gt;9.999999</w:t>
            </w:r>
          </w:p>
        </w:tc>
      </w:tr>
      <w:tr w:rsidR="006463C6" w14:paraId="3DCD47C7" w14:textId="77777777" w:rsidTr="00B14EBB">
        <w:trPr>
          <w:trHeight w:val="350"/>
        </w:trPr>
        <w:tc>
          <w:tcPr>
            <w:tcW w:w="1525" w:type="dxa"/>
          </w:tcPr>
          <w:p w14:paraId="70A9CF10" w14:textId="17C72F9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D798CCD" w14:textId="7AB32033" w:rsidR="006463C6" w:rsidRDefault="006463C6" w:rsidP="006463C6">
            <w:r>
              <w:t>k-wid-scr-type</w:t>
            </w:r>
          </w:p>
        </w:tc>
        <w:tc>
          <w:tcPr>
            <w:tcW w:w="3147" w:type="dxa"/>
          </w:tcPr>
          <w:p w14:paraId="7B1B7534" w14:textId="72D86E97" w:rsidR="006463C6" w:rsidRDefault="003021FB" w:rsidP="006463C6">
            <w:r>
              <w:t>Width Score Type</w:t>
            </w:r>
          </w:p>
        </w:tc>
        <w:tc>
          <w:tcPr>
            <w:tcW w:w="2338" w:type="dxa"/>
          </w:tcPr>
          <w:p w14:paraId="676C38D6" w14:textId="3DC85723" w:rsidR="006463C6" w:rsidRDefault="00455F15" w:rsidP="006463C6">
            <w:r>
              <w:t>X</w:t>
            </w:r>
          </w:p>
        </w:tc>
      </w:tr>
      <w:tr w:rsidR="006463C6" w14:paraId="6CA994B4" w14:textId="77777777" w:rsidTr="00B14EBB">
        <w:trPr>
          <w:trHeight w:val="350"/>
        </w:trPr>
        <w:tc>
          <w:tcPr>
            <w:tcW w:w="1525" w:type="dxa"/>
          </w:tcPr>
          <w:p w14:paraId="07477590" w14:textId="68178710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5B75C7BD" w14:textId="42725987" w:rsidR="006463C6" w:rsidRDefault="006463C6" w:rsidP="006463C6">
            <w:r>
              <w:t>k-wid-scr-type2</w:t>
            </w:r>
          </w:p>
        </w:tc>
        <w:tc>
          <w:tcPr>
            <w:tcW w:w="3147" w:type="dxa"/>
          </w:tcPr>
          <w:p w14:paraId="507C80DD" w14:textId="0D278EBF" w:rsidR="006463C6" w:rsidRDefault="003021FB" w:rsidP="006463C6">
            <w:r>
              <w:t>Width Score Type</w:t>
            </w:r>
          </w:p>
        </w:tc>
        <w:tc>
          <w:tcPr>
            <w:tcW w:w="2338" w:type="dxa"/>
          </w:tcPr>
          <w:p w14:paraId="53688B01" w14:textId="49C3A94A" w:rsidR="006463C6" w:rsidRDefault="00455F15" w:rsidP="006463C6">
            <w:r>
              <w:t>X</w:t>
            </w:r>
          </w:p>
        </w:tc>
      </w:tr>
      <w:tr w:rsidR="006463C6" w14:paraId="46FA3A7F" w14:textId="77777777" w:rsidTr="00B14EBB">
        <w:trPr>
          <w:trHeight w:val="350"/>
        </w:trPr>
        <w:tc>
          <w:tcPr>
            <w:tcW w:w="1525" w:type="dxa"/>
          </w:tcPr>
          <w:p w14:paraId="40BABA72" w14:textId="0A18C1B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568F8765" w14:textId="240ECCCB" w:rsidR="006463C6" w:rsidRDefault="006463C6" w:rsidP="006463C6">
            <w:r>
              <w:t>len</w:t>
            </w:r>
          </w:p>
        </w:tc>
        <w:tc>
          <w:tcPr>
            <w:tcW w:w="3147" w:type="dxa"/>
          </w:tcPr>
          <w:p w14:paraId="5B4A21AE" w14:textId="50A87E89" w:rsidR="006463C6" w:rsidRDefault="003021FB" w:rsidP="006463C6">
            <w:r>
              <w:t>Box Inside Length</w:t>
            </w:r>
          </w:p>
        </w:tc>
        <w:tc>
          <w:tcPr>
            <w:tcW w:w="2338" w:type="dxa"/>
          </w:tcPr>
          <w:p w14:paraId="45FAF0F1" w14:textId="0D79C199" w:rsidR="006463C6" w:rsidRDefault="00455F15" w:rsidP="006463C6">
            <w:r w:rsidRPr="00455F15">
              <w:t>&gt;9.99999</w:t>
            </w:r>
          </w:p>
        </w:tc>
      </w:tr>
      <w:tr w:rsidR="006463C6" w14:paraId="0FB76199" w14:textId="77777777" w:rsidTr="00B14EBB">
        <w:trPr>
          <w:trHeight w:val="350"/>
        </w:trPr>
        <w:tc>
          <w:tcPr>
            <w:tcW w:w="1525" w:type="dxa"/>
          </w:tcPr>
          <w:p w14:paraId="08A2F807" w14:textId="08F061AD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6F11C882" w14:textId="5E050FC9" w:rsidR="006463C6" w:rsidRDefault="006463C6" w:rsidP="006463C6">
            <w:r>
              <w:t>lin-in</w:t>
            </w:r>
          </w:p>
        </w:tc>
        <w:tc>
          <w:tcPr>
            <w:tcW w:w="3147" w:type="dxa"/>
          </w:tcPr>
          <w:p w14:paraId="18460443" w14:textId="48BEFFFC" w:rsidR="006463C6" w:rsidRDefault="003021FB" w:rsidP="006463C6">
            <w:r>
              <w:t>Box Glue Lineal Inches</w:t>
            </w:r>
          </w:p>
        </w:tc>
        <w:tc>
          <w:tcPr>
            <w:tcW w:w="2338" w:type="dxa"/>
          </w:tcPr>
          <w:p w14:paraId="511E3A82" w14:textId="7CA926C9" w:rsidR="006463C6" w:rsidRDefault="00455F15" w:rsidP="006463C6">
            <w:r w:rsidRPr="00455F15">
              <w:t>9.9999</w:t>
            </w:r>
          </w:p>
        </w:tc>
      </w:tr>
      <w:tr w:rsidR="006463C6" w14:paraId="533BC792" w14:textId="77777777" w:rsidTr="00B14EBB">
        <w:trPr>
          <w:trHeight w:val="350"/>
        </w:trPr>
        <w:tc>
          <w:tcPr>
            <w:tcW w:w="1525" w:type="dxa"/>
          </w:tcPr>
          <w:p w14:paraId="0927F24B" w14:textId="11B2EE60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5C86D434" w14:textId="48792B81" w:rsidR="006463C6" w:rsidRDefault="006463C6" w:rsidP="006463C6">
            <w:r>
              <w:t>lock</w:t>
            </w:r>
          </w:p>
        </w:tc>
        <w:tc>
          <w:tcPr>
            <w:tcW w:w="3147" w:type="dxa"/>
          </w:tcPr>
          <w:p w14:paraId="3B87A821" w14:textId="6EE8F4E0" w:rsidR="006463C6" w:rsidRDefault="003021FB" w:rsidP="006463C6">
            <w:r>
              <w:t>Box Lock Tab Size</w:t>
            </w:r>
          </w:p>
        </w:tc>
        <w:tc>
          <w:tcPr>
            <w:tcW w:w="2338" w:type="dxa"/>
          </w:tcPr>
          <w:p w14:paraId="5E49E0A3" w14:textId="62C485D7" w:rsidR="006463C6" w:rsidRDefault="00455F15" w:rsidP="006463C6">
            <w:r w:rsidRPr="00455F15">
              <w:t>&gt;9.99999</w:t>
            </w:r>
          </w:p>
        </w:tc>
      </w:tr>
      <w:tr w:rsidR="006463C6" w14:paraId="1125525D" w14:textId="77777777" w:rsidTr="00B14EBB">
        <w:trPr>
          <w:trHeight w:val="350"/>
        </w:trPr>
        <w:tc>
          <w:tcPr>
            <w:tcW w:w="1525" w:type="dxa"/>
          </w:tcPr>
          <w:p w14:paraId="37641DA2" w14:textId="0C7352D5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16D1916B" w14:textId="6529FD11" w:rsidR="006463C6" w:rsidRDefault="006463C6" w:rsidP="006463C6">
            <w:r>
              <w:t>num-dep</w:t>
            </w:r>
          </w:p>
        </w:tc>
        <w:tc>
          <w:tcPr>
            <w:tcW w:w="3147" w:type="dxa"/>
          </w:tcPr>
          <w:p w14:paraId="00C466E1" w14:textId="1CF7BEAD" w:rsidR="006463C6" w:rsidRDefault="003021FB" w:rsidP="006463C6">
            <w:r>
              <w:t xml:space="preserve">Box Die </w:t>
            </w:r>
            <w:r w:rsidR="00013571">
              <w:t>Number</w:t>
            </w:r>
            <w:r>
              <w:t xml:space="preserve"> on Depth</w:t>
            </w:r>
          </w:p>
        </w:tc>
        <w:tc>
          <w:tcPr>
            <w:tcW w:w="2338" w:type="dxa"/>
          </w:tcPr>
          <w:p w14:paraId="09AB7146" w14:textId="0FCDC5E6" w:rsidR="006463C6" w:rsidRDefault="00455F15" w:rsidP="006463C6">
            <w:r w:rsidRPr="00455F15">
              <w:t>&gt;9</w:t>
            </w:r>
          </w:p>
        </w:tc>
      </w:tr>
      <w:tr w:rsidR="006463C6" w14:paraId="0957EC72" w14:textId="77777777" w:rsidTr="00B14EBB">
        <w:trPr>
          <w:trHeight w:val="350"/>
        </w:trPr>
        <w:tc>
          <w:tcPr>
            <w:tcW w:w="1525" w:type="dxa"/>
          </w:tcPr>
          <w:p w14:paraId="5FD58726" w14:textId="34704E4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1DAE9855" w14:textId="393B8C22" w:rsidR="006463C6" w:rsidRDefault="006463C6" w:rsidP="006463C6">
            <w:r>
              <w:t>num-len</w:t>
            </w:r>
          </w:p>
        </w:tc>
        <w:tc>
          <w:tcPr>
            <w:tcW w:w="3147" w:type="dxa"/>
          </w:tcPr>
          <w:p w14:paraId="4E16B6AA" w14:textId="172D5F83" w:rsidR="006463C6" w:rsidRDefault="003021FB" w:rsidP="006463C6">
            <w:r>
              <w:t xml:space="preserve">Box Die </w:t>
            </w:r>
            <w:r w:rsidR="00013571">
              <w:t>Number</w:t>
            </w:r>
            <w:r>
              <w:t xml:space="preserve"> of Length</w:t>
            </w:r>
          </w:p>
        </w:tc>
        <w:tc>
          <w:tcPr>
            <w:tcW w:w="2338" w:type="dxa"/>
          </w:tcPr>
          <w:p w14:paraId="586A8407" w14:textId="56BC0929" w:rsidR="006463C6" w:rsidRDefault="00455F15" w:rsidP="006463C6">
            <w:r w:rsidRPr="00455F15">
              <w:t>&gt;9</w:t>
            </w:r>
          </w:p>
        </w:tc>
      </w:tr>
      <w:tr w:rsidR="006463C6" w14:paraId="00F21630" w14:textId="77777777" w:rsidTr="00B14EBB">
        <w:trPr>
          <w:trHeight w:val="350"/>
        </w:trPr>
        <w:tc>
          <w:tcPr>
            <w:tcW w:w="1525" w:type="dxa"/>
          </w:tcPr>
          <w:p w14:paraId="0D16741C" w14:textId="1F928D4D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1710D78" w14:textId="721E1C70" w:rsidR="006463C6" w:rsidRDefault="006463C6" w:rsidP="006463C6">
            <w:r>
              <w:t>num-up</w:t>
            </w:r>
          </w:p>
        </w:tc>
        <w:tc>
          <w:tcPr>
            <w:tcW w:w="3147" w:type="dxa"/>
          </w:tcPr>
          <w:p w14:paraId="591E9061" w14:textId="56318A35" w:rsidR="006463C6" w:rsidRDefault="003021FB" w:rsidP="006463C6">
            <w:r>
              <w:t xml:space="preserve">Box Die Total </w:t>
            </w:r>
            <w:r w:rsidR="00013571">
              <w:t>Number</w:t>
            </w:r>
            <w:r>
              <w:t xml:space="preserve"> Up on Die</w:t>
            </w:r>
          </w:p>
        </w:tc>
        <w:tc>
          <w:tcPr>
            <w:tcW w:w="2338" w:type="dxa"/>
          </w:tcPr>
          <w:p w14:paraId="0495C6A3" w14:textId="3798F8CC" w:rsidR="006463C6" w:rsidRDefault="00455F15" w:rsidP="006463C6">
            <w:r w:rsidRPr="00455F15">
              <w:t>&gt;</w:t>
            </w:r>
            <w:r>
              <w:t>&gt;</w:t>
            </w:r>
            <w:r w:rsidRPr="00455F15">
              <w:t>9</w:t>
            </w:r>
          </w:p>
        </w:tc>
      </w:tr>
      <w:tr w:rsidR="006463C6" w14:paraId="1D92F6C9" w14:textId="77777777" w:rsidTr="00B14EBB">
        <w:trPr>
          <w:trHeight w:val="350"/>
        </w:trPr>
        <w:tc>
          <w:tcPr>
            <w:tcW w:w="1525" w:type="dxa"/>
          </w:tcPr>
          <w:p w14:paraId="6249E10A" w14:textId="3B8B66CB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74B1FEA" w14:textId="7B43C8EA" w:rsidR="006463C6" w:rsidRDefault="006463C6" w:rsidP="006463C6">
            <w:r>
              <w:t>num-wid</w:t>
            </w:r>
          </w:p>
        </w:tc>
        <w:tc>
          <w:tcPr>
            <w:tcW w:w="3147" w:type="dxa"/>
          </w:tcPr>
          <w:p w14:paraId="28142CCD" w14:textId="3F5EEE2E" w:rsidR="006463C6" w:rsidRDefault="003021FB" w:rsidP="006463C6">
            <w:r>
              <w:t xml:space="preserve">Box Die </w:t>
            </w:r>
            <w:r w:rsidR="00013571">
              <w:t>Number</w:t>
            </w:r>
            <w:r>
              <w:t xml:space="preserve"> on Width</w:t>
            </w:r>
          </w:p>
        </w:tc>
        <w:tc>
          <w:tcPr>
            <w:tcW w:w="2338" w:type="dxa"/>
          </w:tcPr>
          <w:p w14:paraId="29077151" w14:textId="10562171" w:rsidR="006463C6" w:rsidRDefault="00455F15" w:rsidP="006463C6">
            <w:r w:rsidRPr="00455F15">
              <w:t>&gt;9</w:t>
            </w:r>
          </w:p>
        </w:tc>
      </w:tr>
      <w:tr w:rsidR="006463C6" w14:paraId="70627248" w14:textId="77777777" w:rsidTr="00B14EBB">
        <w:trPr>
          <w:trHeight w:val="350"/>
        </w:trPr>
        <w:tc>
          <w:tcPr>
            <w:tcW w:w="1525" w:type="dxa"/>
          </w:tcPr>
          <w:p w14:paraId="2A124600" w14:textId="2B8CAB26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1A1444B2" w14:textId="12DC6A9E" w:rsidR="006463C6" w:rsidRDefault="006463C6" w:rsidP="006463C6">
            <w:r>
              <w:t>part-dscr1</w:t>
            </w:r>
          </w:p>
        </w:tc>
        <w:tc>
          <w:tcPr>
            <w:tcW w:w="3147" w:type="dxa"/>
          </w:tcPr>
          <w:p w14:paraId="169C1A36" w14:textId="2C30C92C" w:rsidR="006463C6" w:rsidRDefault="003021FB" w:rsidP="006463C6">
            <w:r>
              <w:t>Item Description</w:t>
            </w:r>
          </w:p>
        </w:tc>
        <w:tc>
          <w:tcPr>
            <w:tcW w:w="2338" w:type="dxa"/>
          </w:tcPr>
          <w:p w14:paraId="7DA65045" w14:textId="58DD01C7" w:rsidR="006463C6" w:rsidRDefault="00455F15" w:rsidP="006463C6">
            <w:r w:rsidRPr="00455F15">
              <w:t>x(30)</w:t>
            </w:r>
          </w:p>
        </w:tc>
      </w:tr>
      <w:tr w:rsidR="006463C6" w14:paraId="057E65D1" w14:textId="77777777" w:rsidTr="00B14EBB">
        <w:trPr>
          <w:trHeight w:val="350"/>
        </w:trPr>
        <w:tc>
          <w:tcPr>
            <w:tcW w:w="1525" w:type="dxa"/>
          </w:tcPr>
          <w:p w14:paraId="0BC720E1" w14:textId="4E587A1A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14520CA" w14:textId="2724E99F" w:rsidR="006463C6" w:rsidRDefault="006463C6" w:rsidP="006463C6">
            <w:r>
              <w:t>part-dscr2</w:t>
            </w:r>
          </w:p>
        </w:tc>
        <w:tc>
          <w:tcPr>
            <w:tcW w:w="3147" w:type="dxa"/>
          </w:tcPr>
          <w:p w14:paraId="0407E969" w14:textId="45A45485" w:rsidR="006463C6" w:rsidRDefault="003021FB" w:rsidP="006463C6">
            <w:r>
              <w:t>Item Description</w:t>
            </w:r>
          </w:p>
        </w:tc>
        <w:tc>
          <w:tcPr>
            <w:tcW w:w="2338" w:type="dxa"/>
          </w:tcPr>
          <w:p w14:paraId="3E9216B8" w14:textId="724D5975" w:rsidR="006463C6" w:rsidRDefault="00455F15" w:rsidP="006463C6">
            <w:r w:rsidRPr="00455F15">
              <w:t>x(30)</w:t>
            </w:r>
          </w:p>
        </w:tc>
      </w:tr>
      <w:tr w:rsidR="006463C6" w14:paraId="59BB1FF8" w14:textId="77777777" w:rsidTr="00B14EBB">
        <w:trPr>
          <w:trHeight w:val="350"/>
        </w:trPr>
        <w:tc>
          <w:tcPr>
            <w:tcW w:w="1525" w:type="dxa"/>
          </w:tcPr>
          <w:p w14:paraId="5D14B5A7" w14:textId="47BAB312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E89A061" w14:textId="389298BE" w:rsidR="006463C6" w:rsidRDefault="006463C6" w:rsidP="006463C6">
            <w:r>
              <w:t>part-no</w:t>
            </w:r>
          </w:p>
        </w:tc>
        <w:tc>
          <w:tcPr>
            <w:tcW w:w="3147" w:type="dxa"/>
          </w:tcPr>
          <w:p w14:paraId="00DAABD8" w14:textId="4AE2FE52" w:rsidR="006463C6" w:rsidRDefault="003021FB" w:rsidP="006463C6">
            <w:r>
              <w:t xml:space="preserve">Item Customer Part </w:t>
            </w:r>
            <w:r w:rsidR="00013571">
              <w:t>Number</w:t>
            </w:r>
          </w:p>
        </w:tc>
        <w:tc>
          <w:tcPr>
            <w:tcW w:w="2338" w:type="dxa"/>
          </w:tcPr>
          <w:p w14:paraId="5FFF21A8" w14:textId="640F8C9F" w:rsidR="006463C6" w:rsidRDefault="00455F15" w:rsidP="006463C6">
            <w:r w:rsidRPr="00455F15">
              <w:t>x(</w:t>
            </w:r>
            <w:r>
              <w:t>15</w:t>
            </w:r>
            <w:r w:rsidRPr="00455F15">
              <w:t>)</w:t>
            </w:r>
          </w:p>
        </w:tc>
      </w:tr>
      <w:tr w:rsidR="006463C6" w14:paraId="791B71B7" w14:textId="77777777" w:rsidTr="00B14EBB">
        <w:trPr>
          <w:trHeight w:val="350"/>
        </w:trPr>
        <w:tc>
          <w:tcPr>
            <w:tcW w:w="1525" w:type="dxa"/>
          </w:tcPr>
          <w:p w14:paraId="7AC64EA6" w14:textId="747D33F1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4C4232D" w14:textId="132AAACD" w:rsidR="006463C6" w:rsidRDefault="006463C6" w:rsidP="006463C6">
            <w:r>
              <w:t>plate-no</w:t>
            </w:r>
          </w:p>
        </w:tc>
        <w:tc>
          <w:tcPr>
            <w:tcW w:w="3147" w:type="dxa"/>
          </w:tcPr>
          <w:p w14:paraId="13864C58" w14:textId="158AF0E2" w:rsidR="006463C6" w:rsidRDefault="003021FB" w:rsidP="006463C6">
            <w:r>
              <w:t xml:space="preserve">Plate </w:t>
            </w:r>
            <w:r w:rsidR="00013571">
              <w:t>Number</w:t>
            </w:r>
          </w:p>
        </w:tc>
        <w:tc>
          <w:tcPr>
            <w:tcW w:w="2338" w:type="dxa"/>
          </w:tcPr>
          <w:p w14:paraId="222B7B07" w14:textId="53811A88" w:rsidR="006463C6" w:rsidRDefault="00455F15" w:rsidP="006463C6">
            <w:r w:rsidRPr="00455F15">
              <w:t>x(</w:t>
            </w:r>
            <w:r>
              <w:t>15</w:t>
            </w:r>
            <w:r w:rsidRPr="00455F15">
              <w:t>)</w:t>
            </w:r>
          </w:p>
        </w:tc>
      </w:tr>
      <w:tr w:rsidR="006463C6" w14:paraId="10A971AD" w14:textId="77777777" w:rsidTr="00B14EBB">
        <w:trPr>
          <w:trHeight w:val="350"/>
        </w:trPr>
        <w:tc>
          <w:tcPr>
            <w:tcW w:w="1525" w:type="dxa"/>
          </w:tcPr>
          <w:p w14:paraId="2CE65FD6" w14:textId="34BCBA78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1CF74D04" w14:textId="0F1757D3" w:rsidR="006463C6" w:rsidRDefault="006463C6" w:rsidP="006463C6">
            <w:r>
              <w:t>procat</w:t>
            </w:r>
          </w:p>
        </w:tc>
        <w:tc>
          <w:tcPr>
            <w:tcW w:w="3147" w:type="dxa"/>
          </w:tcPr>
          <w:p w14:paraId="565255BD" w14:textId="173BD24D" w:rsidR="006463C6" w:rsidRDefault="003021FB" w:rsidP="006463C6">
            <w:r>
              <w:t>Box Category</w:t>
            </w:r>
          </w:p>
        </w:tc>
        <w:tc>
          <w:tcPr>
            <w:tcW w:w="2338" w:type="dxa"/>
          </w:tcPr>
          <w:p w14:paraId="2FB011D9" w14:textId="31313344" w:rsidR="006463C6" w:rsidRDefault="00455F15" w:rsidP="006463C6">
            <w:r w:rsidRPr="00455F15">
              <w:t>x(</w:t>
            </w:r>
            <w:r>
              <w:t>5</w:t>
            </w:r>
            <w:r w:rsidRPr="00455F15">
              <w:t>)</w:t>
            </w:r>
          </w:p>
        </w:tc>
      </w:tr>
      <w:tr w:rsidR="006463C6" w14:paraId="452FE2B4" w14:textId="77777777" w:rsidTr="00B14EBB">
        <w:trPr>
          <w:trHeight w:val="350"/>
        </w:trPr>
        <w:tc>
          <w:tcPr>
            <w:tcW w:w="1525" w:type="dxa"/>
          </w:tcPr>
          <w:p w14:paraId="4F7AA408" w14:textId="0BDC5C99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EF3AADD" w14:textId="259B5923" w:rsidR="006463C6" w:rsidRDefault="006463C6" w:rsidP="006463C6">
            <w:r>
              <w:t>set-i-no</w:t>
            </w:r>
          </w:p>
        </w:tc>
        <w:tc>
          <w:tcPr>
            <w:tcW w:w="3147" w:type="dxa"/>
          </w:tcPr>
          <w:p w14:paraId="54EE9F99" w14:textId="102F9384" w:rsidR="006463C6" w:rsidRDefault="003021FB" w:rsidP="006463C6">
            <w:r>
              <w:t>Parent FG Item</w:t>
            </w:r>
            <w:r w:rsidR="00013571">
              <w:t xml:space="preserve"> </w:t>
            </w:r>
            <w:r w:rsidR="00013571">
              <w:t>Number</w:t>
            </w:r>
          </w:p>
        </w:tc>
        <w:tc>
          <w:tcPr>
            <w:tcW w:w="2338" w:type="dxa"/>
          </w:tcPr>
          <w:p w14:paraId="616D9D14" w14:textId="121F8208" w:rsidR="006463C6" w:rsidRDefault="00455F15" w:rsidP="006463C6">
            <w:r w:rsidRPr="00455F15">
              <w:t>x(</w:t>
            </w:r>
            <w:r>
              <w:t>15</w:t>
            </w:r>
            <w:r w:rsidRPr="00455F15">
              <w:t>)</w:t>
            </w:r>
          </w:p>
        </w:tc>
      </w:tr>
      <w:tr w:rsidR="006463C6" w14:paraId="61483340" w14:textId="77777777" w:rsidTr="00B14EBB">
        <w:trPr>
          <w:trHeight w:val="350"/>
        </w:trPr>
        <w:tc>
          <w:tcPr>
            <w:tcW w:w="1525" w:type="dxa"/>
          </w:tcPr>
          <w:p w14:paraId="5918F672" w14:textId="6629FADC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DB35233" w14:textId="1586B6A7" w:rsidR="006463C6" w:rsidRDefault="006463C6" w:rsidP="006463C6">
            <w:r>
              <w:t>set-is-assemble</w:t>
            </w:r>
          </w:p>
        </w:tc>
        <w:tc>
          <w:tcPr>
            <w:tcW w:w="3147" w:type="dxa"/>
          </w:tcPr>
          <w:p w14:paraId="53653FC0" w14:textId="61CB3B53" w:rsidR="006463C6" w:rsidRDefault="003021FB" w:rsidP="006463C6">
            <w:r>
              <w:t>Assembled/Unassembled</w:t>
            </w:r>
          </w:p>
        </w:tc>
        <w:tc>
          <w:tcPr>
            <w:tcW w:w="2338" w:type="dxa"/>
          </w:tcPr>
          <w:p w14:paraId="6E4B7EB1" w14:textId="30F25632" w:rsidR="006463C6" w:rsidRDefault="00455F15" w:rsidP="006463C6">
            <w:r w:rsidRPr="00455F15">
              <w:t>x(</w:t>
            </w:r>
            <w:r>
              <w:t>1</w:t>
            </w:r>
            <w:r w:rsidRPr="00455F15">
              <w:t>)</w:t>
            </w:r>
          </w:p>
        </w:tc>
      </w:tr>
      <w:tr w:rsidR="006463C6" w14:paraId="04CB1FB4" w14:textId="77777777" w:rsidTr="00B14EBB">
        <w:trPr>
          <w:trHeight w:val="350"/>
        </w:trPr>
        <w:tc>
          <w:tcPr>
            <w:tcW w:w="1525" w:type="dxa"/>
          </w:tcPr>
          <w:p w14:paraId="29E30E45" w14:textId="04282CD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06A735C0" w14:textId="5C6BFCD6" w:rsidR="006463C6" w:rsidRDefault="006463C6" w:rsidP="006463C6">
            <w:r>
              <w:t>set-part-no</w:t>
            </w:r>
          </w:p>
        </w:tc>
        <w:tc>
          <w:tcPr>
            <w:tcW w:w="3147" w:type="dxa"/>
          </w:tcPr>
          <w:p w14:paraId="57C5C191" w14:textId="4824BD9E" w:rsidR="006463C6" w:rsidRDefault="003021FB" w:rsidP="006463C6">
            <w:r>
              <w:t xml:space="preserve">Set Cust Part </w:t>
            </w:r>
            <w:r w:rsidR="00013571">
              <w:t>Number</w:t>
            </w:r>
          </w:p>
        </w:tc>
        <w:tc>
          <w:tcPr>
            <w:tcW w:w="2338" w:type="dxa"/>
          </w:tcPr>
          <w:p w14:paraId="589FC811" w14:textId="174312EE" w:rsidR="006463C6" w:rsidRDefault="00455F15" w:rsidP="006463C6">
            <w:r w:rsidRPr="00455F15">
              <w:t>x(</w:t>
            </w:r>
            <w:r>
              <w:t>15</w:t>
            </w:r>
            <w:r w:rsidRPr="00455F15">
              <w:t>)</w:t>
            </w:r>
          </w:p>
        </w:tc>
      </w:tr>
      <w:tr w:rsidR="006463C6" w14:paraId="22E6F685" w14:textId="77777777" w:rsidTr="00B14EBB">
        <w:trPr>
          <w:trHeight w:val="350"/>
        </w:trPr>
        <w:tc>
          <w:tcPr>
            <w:tcW w:w="1525" w:type="dxa"/>
          </w:tcPr>
          <w:p w14:paraId="7F8BE29A" w14:textId="4D3EA698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4812036" w14:textId="0717F51A" w:rsidR="006463C6" w:rsidRDefault="006463C6" w:rsidP="006463C6">
            <w:r>
              <w:t>ship-addr</w:t>
            </w:r>
          </w:p>
        </w:tc>
        <w:tc>
          <w:tcPr>
            <w:tcW w:w="3147" w:type="dxa"/>
          </w:tcPr>
          <w:p w14:paraId="58BD919B" w14:textId="2C365548" w:rsidR="006463C6" w:rsidRDefault="003021FB" w:rsidP="006463C6">
            <w:r>
              <w:t>Ship</w:t>
            </w:r>
            <w:r w:rsidR="00013571">
              <w:t>-</w:t>
            </w:r>
            <w:r>
              <w:t>To Address</w:t>
            </w:r>
          </w:p>
        </w:tc>
        <w:tc>
          <w:tcPr>
            <w:tcW w:w="2338" w:type="dxa"/>
          </w:tcPr>
          <w:p w14:paraId="7B87C6EA" w14:textId="11CA9BD1" w:rsidR="006463C6" w:rsidRDefault="00455F15" w:rsidP="006463C6">
            <w:r w:rsidRPr="00455F15">
              <w:t>x(30)</w:t>
            </w:r>
          </w:p>
        </w:tc>
      </w:tr>
      <w:tr w:rsidR="006463C6" w14:paraId="35A06838" w14:textId="77777777" w:rsidTr="00B14EBB">
        <w:trPr>
          <w:trHeight w:val="350"/>
        </w:trPr>
        <w:tc>
          <w:tcPr>
            <w:tcW w:w="1525" w:type="dxa"/>
          </w:tcPr>
          <w:p w14:paraId="118C1B5E" w14:textId="001835F9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702B0D3" w14:textId="35712A60" w:rsidR="006463C6" w:rsidRDefault="006463C6" w:rsidP="006463C6">
            <w:r>
              <w:t>ship-city</w:t>
            </w:r>
          </w:p>
        </w:tc>
        <w:tc>
          <w:tcPr>
            <w:tcW w:w="3147" w:type="dxa"/>
          </w:tcPr>
          <w:p w14:paraId="4D467A06" w14:textId="2F03EEBF" w:rsidR="006463C6" w:rsidRDefault="003021FB" w:rsidP="006463C6">
            <w:r>
              <w:t>Ship</w:t>
            </w:r>
            <w:r w:rsidR="00013571">
              <w:t>-</w:t>
            </w:r>
            <w:r>
              <w:t>To City</w:t>
            </w:r>
          </w:p>
        </w:tc>
        <w:tc>
          <w:tcPr>
            <w:tcW w:w="2338" w:type="dxa"/>
          </w:tcPr>
          <w:p w14:paraId="23C41D2F" w14:textId="1CD3F539" w:rsidR="006463C6" w:rsidRDefault="00455F15" w:rsidP="006463C6">
            <w:r w:rsidRPr="00455F15">
              <w:t>x(</w:t>
            </w:r>
            <w:r>
              <w:t>15</w:t>
            </w:r>
            <w:r w:rsidRPr="00455F15">
              <w:t>)</w:t>
            </w:r>
          </w:p>
        </w:tc>
      </w:tr>
      <w:tr w:rsidR="006463C6" w14:paraId="7449B1BF" w14:textId="77777777" w:rsidTr="00B14EBB">
        <w:trPr>
          <w:trHeight w:val="350"/>
        </w:trPr>
        <w:tc>
          <w:tcPr>
            <w:tcW w:w="1525" w:type="dxa"/>
          </w:tcPr>
          <w:p w14:paraId="65CB0582" w14:textId="64DC62E9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89F2BE9" w14:textId="57A5BA95" w:rsidR="006463C6" w:rsidRDefault="006463C6" w:rsidP="006463C6">
            <w:r>
              <w:t>ship-id</w:t>
            </w:r>
          </w:p>
        </w:tc>
        <w:tc>
          <w:tcPr>
            <w:tcW w:w="3147" w:type="dxa"/>
          </w:tcPr>
          <w:p w14:paraId="4D6461C2" w14:textId="033BDD81" w:rsidR="006463C6" w:rsidRDefault="003021FB" w:rsidP="006463C6">
            <w:r>
              <w:t>Ship</w:t>
            </w:r>
            <w:r w:rsidR="00013571">
              <w:t>-</w:t>
            </w:r>
            <w:r>
              <w:t>To ID</w:t>
            </w:r>
          </w:p>
        </w:tc>
        <w:tc>
          <w:tcPr>
            <w:tcW w:w="2338" w:type="dxa"/>
          </w:tcPr>
          <w:p w14:paraId="1F0740B2" w14:textId="13AC95C6" w:rsidR="006463C6" w:rsidRDefault="00455F15" w:rsidP="006463C6">
            <w:r w:rsidRPr="00455F15">
              <w:t>x(</w:t>
            </w:r>
            <w:r>
              <w:t>8</w:t>
            </w:r>
            <w:r w:rsidRPr="00455F15">
              <w:t>)</w:t>
            </w:r>
          </w:p>
        </w:tc>
      </w:tr>
      <w:tr w:rsidR="006463C6" w14:paraId="0CC3618D" w14:textId="77777777" w:rsidTr="00B14EBB">
        <w:trPr>
          <w:trHeight w:val="350"/>
        </w:trPr>
        <w:tc>
          <w:tcPr>
            <w:tcW w:w="1525" w:type="dxa"/>
          </w:tcPr>
          <w:p w14:paraId="4A34D85C" w14:textId="00A147BB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lastRenderedPageBreak/>
              <w:t>Table</w:t>
            </w:r>
          </w:p>
        </w:tc>
        <w:tc>
          <w:tcPr>
            <w:tcW w:w="2340" w:type="dxa"/>
          </w:tcPr>
          <w:p w14:paraId="685D1185" w14:textId="4649944B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Field</w:t>
            </w:r>
          </w:p>
        </w:tc>
        <w:tc>
          <w:tcPr>
            <w:tcW w:w="3147" w:type="dxa"/>
          </w:tcPr>
          <w:p w14:paraId="5575FBD3" w14:textId="0FCAE667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Label</w:t>
            </w:r>
          </w:p>
        </w:tc>
        <w:tc>
          <w:tcPr>
            <w:tcW w:w="2338" w:type="dxa"/>
          </w:tcPr>
          <w:p w14:paraId="2A4AA5B2" w14:textId="75F5C499" w:rsidR="006463C6" w:rsidRDefault="006463C6" w:rsidP="006463C6">
            <w:r w:rsidRPr="00421D19">
              <w:rPr>
                <w:b/>
                <w:bCs/>
                <w:i/>
                <w:iCs/>
                <w:sz w:val="26"/>
                <w:szCs w:val="26"/>
                <w:u w:val="single"/>
              </w:rPr>
              <w:t>Format</w:t>
            </w:r>
          </w:p>
        </w:tc>
      </w:tr>
      <w:tr w:rsidR="006463C6" w14:paraId="57B7BFD8" w14:textId="77777777" w:rsidTr="00B14EBB">
        <w:trPr>
          <w:trHeight w:val="350"/>
        </w:trPr>
        <w:tc>
          <w:tcPr>
            <w:tcW w:w="1525" w:type="dxa"/>
          </w:tcPr>
          <w:p w14:paraId="3E82276E" w14:textId="0959F7E6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22F6C32" w14:textId="1E65F737" w:rsidR="006463C6" w:rsidRDefault="006463C6" w:rsidP="006463C6">
            <w:r>
              <w:t>ship-name</w:t>
            </w:r>
          </w:p>
        </w:tc>
        <w:tc>
          <w:tcPr>
            <w:tcW w:w="3147" w:type="dxa"/>
          </w:tcPr>
          <w:p w14:paraId="10568DB6" w14:textId="58946B91" w:rsidR="006463C6" w:rsidRDefault="003021FB" w:rsidP="006463C6">
            <w:r>
              <w:t>Ship</w:t>
            </w:r>
            <w:r w:rsidR="00013571">
              <w:t>-</w:t>
            </w:r>
            <w:r>
              <w:t>To Cust. Name</w:t>
            </w:r>
          </w:p>
        </w:tc>
        <w:tc>
          <w:tcPr>
            <w:tcW w:w="2338" w:type="dxa"/>
          </w:tcPr>
          <w:p w14:paraId="638746E6" w14:textId="4DD2DBFB" w:rsidR="006463C6" w:rsidRDefault="00455F15" w:rsidP="006463C6">
            <w:r w:rsidRPr="00455F15">
              <w:t>x(30)</w:t>
            </w:r>
          </w:p>
        </w:tc>
      </w:tr>
      <w:tr w:rsidR="006463C6" w14:paraId="02309BED" w14:textId="77777777" w:rsidTr="00B14EBB">
        <w:trPr>
          <w:trHeight w:val="350"/>
        </w:trPr>
        <w:tc>
          <w:tcPr>
            <w:tcW w:w="1525" w:type="dxa"/>
          </w:tcPr>
          <w:p w14:paraId="59021999" w14:textId="2FC305CC" w:rsidR="006463C6" w:rsidRPr="00EC0282" w:rsidRDefault="006463C6" w:rsidP="006463C6">
            <w:r>
              <w:t>eb</w:t>
            </w:r>
          </w:p>
        </w:tc>
        <w:tc>
          <w:tcPr>
            <w:tcW w:w="2340" w:type="dxa"/>
          </w:tcPr>
          <w:p w14:paraId="409CD754" w14:textId="20B4D49E" w:rsidR="006463C6" w:rsidRDefault="006463C6" w:rsidP="006463C6">
            <w:r>
              <w:t>ship-no</w:t>
            </w:r>
          </w:p>
        </w:tc>
        <w:tc>
          <w:tcPr>
            <w:tcW w:w="3147" w:type="dxa"/>
          </w:tcPr>
          <w:p w14:paraId="5BFD75B3" w14:textId="44E05A07" w:rsidR="006463C6" w:rsidRDefault="003021FB" w:rsidP="006463C6">
            <w:r>
              <w:t>Ship</w:t>
            </w:r>
            <w:r w:rsidR="00013571">
              <w:t>-</w:t>
            </w:r>
            <w:r>
              <w:t xml:space="preserve">To </w:t>
            </w:r>
            <w:r w:rsidR="00013571">
              <w:t>Number</w:t>
            </w:r>
          </w:p>
        </w:tc>
        <w:tc>
          <w:tcPr>
            <w:tcW w:w="2338" w:type="dxa"/>
          </w:tcPr>
          <w:p w14:paraId="2599391C" w14:textId="5CAE8C2A" w:rsidR="006463C6" w:rsidRDefault="00455F15" w:rsidP="006463C6">
            <w:r w:rsidRPr="00455F15">
              <w:t>&gt;&gt;9</w:t>
            </w:r>
          </w:p>
        </w:tc>
      </w:tr>
      <w:tr w:rsidR="006463C6" w14:paraId="7111E2F2" w14:textId="77777777" w:rsidTr="00B14EBB">
        <w:trPr>
          <w:trHeight w:val="350"/>
        </w:trPr>
        <w:tc>
          <w:tcPr>
            <w:tcW w:w="1525" w:type="dxa"/>
          </w:tcPr>
          <w:p w14:paraId="3F479696" w14:textId="051DEEC6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868DF85" w14:textId="0E79A1AF" w:rsidR="006463C6" w:rsidRDefault="006463C6" w:rsidP="006463C6">
            <w:r>
              <w:t>ship-state</w:t>
            </w:r>
          </w:p>
        </w:tc>
        <w:tc>
          <w:tcPr>
            <w:tcW w:w="3147" w:type="dxa"/>
          </w:tcPr>
          <w:p w14:paraId="2A53C1CB" w14:textId="5AFBE3BF" w:rsidR="006463C6" w:rsidRDefault="003021FB" w:rsidP="006463C6">
            <w:r>
              <w:t>Ship</w:t>
            </w:r>
            <w:r w:rsidR="00013571">
              <w:t>-</w:t>
            </w:r>
            <w:r>
              <w:t>To State</w:t>
            </w:r>
          </w:p>
        </w:tc>
        <w:tc>
          <w:tcPr>
            <w:tcW w:w="2338" w:type="dxa"/>
          </w:tcPr>
          <w:p w14:paraId="6A3E3F5E" w14:textId="54C0EDF2" w:rsidR="006463C6" w:rsidRDefault="00455F15" w:rsidP="006463C6">
            <w:r w:rsidRPr="00455F15">
              <w:t>x(</w:t>
            </w:r>
            <w:r>
              <w:t>2</w:t>
            </w:r>
            <w:r w:rsidRPr="00455F15">
              <w:t>)</w:t>
            </w:r>
          </w:p>
        </w:tc>
      </w:tr>
      <w:tr w:rsidR="006463C6" w14:paraId="07261095" w14:textId="77777777" w:rsidTr="00B14EBB">
        <w:trPr>
          <w:trHeight w:val="350"/>
        </w:trPr>
        <w:tc>
          <w:tcPr>
            <w:tcW w:w="1525" w:type="dxa"/>
          </w:tcPr>
          <w:p w14:paraId="563C4A09" w14:textId="7526AD8D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61F1194E" w14:textId="2C0CEB3F" w:rsidR="006463C6" w:rsidRDefault="006463C6" w:rsidP="006463C6">
            <w:r>
              <w:t>ship-zip</w:t>
            </w:r>
          </w:p>
        </w:tc>
        <w:tc>
          <w:tcPr>
            <w:tcW w:w="3147" w:type="dxa"/>
          </w:tcPr>
          <w:p w14:paraId="79649D99" w14:textId="687244F5" w:rsidR="006463C6" w:rsidRDefault="003021FB" w:rsidP="006463C6">
            <w:r>
              <w:t>Ship</w:t>
            </w:r>
            <w:r w:rsidR="00013571">
              <w:t>-</w:t>
            </w:r>
            <w:r>
              <w:t>To Postal Code</w:t>
            </w:r>
          </w:p>
        </w:tc>
        <w:tc>
          <w:tcPr>
            <w:tcW w:w="2338" w:type="dxa"/>
          </w:tcPr>
          <w:p w14:paraId="23FEF5BD" w14:textId="6648B4FC" w:rsidR="006463C6" w:rsidRDefault="00455F15" w:rsidP="006463C6">
            <w:r w:rsidRPr="00455F15">
              <w:t>x(</w:t>
            </w:r>
            <w:r>
              <w:t>1</w:t>
            </w:r>
            <w:r w:rsidRPr="00455F15">
              <w:t>0)</w:t>
            </w:r>
          </w:p>
        </w:tc>
      </w:tr>
      <w:tr w:rsidR="006463C6" w14:paraId="47ED329E" w14:textId="77777777" w:rsidTr="00B14EBB">
        <w:trPr>
          <w:trHeight w:val="350"/>
        </w:trPr>
        <w:tc>
          <w:tcPr>
            <w:tcW w:w="1525" w:type="dxa"/>
          </w:tcPr>
          <w:p w14:paraId="5A56CB17" w14:textId="2174D0E2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EBA1C94" w14:textId="6DABB960" w:rsidR="006463C6" w:rsidRDefault="006463C6" w:rsidP="006463C6">
            <w:r>
              <w:t>sman</w:t>
            </w:r>
          </w:p>
        </w:tc>
        <w:tc>
          <w:tcPr>
            <w:tcW w:w="3147" w:type="dxa"/>
          </w:tcPr>
          <w:p w14:paraId="54E730D5" w14:textId="03F794C2" w:rsidR="006463C6" w:rsidRDefault="003021FB" w:rsidP="006463C6">
            <w:r>
              <w:t>Salesman Code</w:t>
            </w:r>
          </w:p>
        </w:tc>
        <w:tc>
          <w:tcPr>
            <w:tcW w:w="2338" w:type="dxa"/>
          </w:tcPr>
          <w:p w14:paraId="444937C4" w14:textId="22825411" w:rsidR="006463C6" w:rsidRDefault="00455F15" w:rsidP="006463C6">
            <w:r w:rsidRPr="00455F15">
              <w:t>x(3)</w:t>
            </w:r>
          </w:p>
        </w:tc>
      </w:tr>
      <w:tr w:rsidR="006463C6" w14:paraId="4D9D13BF" w14:textId="77777777" w:rsidTr="00B14EBB">
        <w:trPr>
          <w:trHeight w:val="350"/>
        </w:trPr>
        <w:tc>
          <w:tcPr>
            <w:tcW w:w="1525" w:type="dxa"/>
          </w:tcPr>
          <w:p w14:paraId="71BBBE1F" w14:textId="1AFFACB8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A79AC96" w14:textId="525B7DD0" w:rsidR="006463C6" w:rsidRDefault="006463C6" w:rsidP="006463C6">
            <w:r>
              <w:t>stack-code</w:t>
            </w:r>
          </w:p>
        </w:tc>
        <w:tc>
          <w:tcPr>
            <w:tcW w:w="3147" w:type="dxa"/>
          </w:tcPr>
          <w:p w14:paraId="38DEE41D" w14:textId="75117648" w:rsidR="006463C6" w:rsidRDefault="003021FB" w:rsidP="006463C6">
            <w:r>
              <w:t>Stack Pattern Code</w:t>
            </w:r>
          </w:p>
        </w:tc>
        <w:tc>
          <w:tcPr>
            <w:tcW w:w="2338" w:type="dxa"/>
          </w:tcPr>
          <w:p w14:paraId="59E1FC68" w14:textId="2F4416D4" w:rsidR="006463C6" w:rsidRDefault="00455F15" w:rsidP="006463C6">
            <w:r>
              <w:t>x</w:t>
            </w:r>
          </w:p>
        </w:tc>
      </w:tr>
      <w:tr w:rsidR="006463C6" w14:paraId="762BD326" w14:textId="77777777" w:rsidTr="00B14EBB">
        <w:trPr>
          <w:trHeight w:val="350"/>
        </w:trPr>
        <w:tc>
          <w:tcPr>
            <w:tcW w:w="1525" w:type="dxa"/>
          </w:tcPr>
          <w:p w14:paraId="1E0B6ACB" w14:textId="3DDB1E50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70CB082" w14:textId="5623491B" w:rsidR="006463C6" w:rsidRDefault="006463C6" w:rsidP="006463C6">
            <w:r>
              <w:t>stacks</w:t>
            </w:r>
          </w:p>
        </w:tc>
        <w:tc>
          <w:tcPr>
            <w:tcW w:w="3147" w:type="dxa"/>
          </w:tcPr>
          <w:p w14:paraId="7CDC3EFE" w14:textId="55173E8D" w:rsidR="006463C6" w:rsidRDefault="003021FB" w:rsidP="006463C6">
            <w:r>
              <w:t>Stacks Total Levels</w:t>
            </w:r>
          </w:p>
        </w:tc>
        <w:tc>
          <w:tcPr>
            <w:tcW w:w="2338" w:type="dxa"/>
          </w:tcPr>
          <w:p w14:paraId="28699953" w14:textId="336AA3E4" w:rsidR="006463C6" w:rsidRDefault="00455F15" w:rsidP="006463C6">
            <w:r w:rsidRPr="00455F15">
              <w:t>&gt;9</w:t>
            </w:r>
          </w:p>
        </w:tc>
      </w:tr>
      <w:tr w:rsidR="006463C6" w14:paraId="5B42A2EF" w14:textId="77777777" w:rsidTr="00B14EBB">
        <w:trPr>
          <w:trHeight w:val="350"/>
        </w:trPr>
        <w:tc>
          <w:tcPr>
            <w:tcW w:w="1525" w:type="dxa"/>
          </w:tcPr>
          <w:p w14:paraId="0A505C62" w14:textId="59C82B7F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7F4CD94" w14:textId="56707F3A" w:rsidR="006463C6" w:rsidRDefault="006463C6" w:rsidP="006463C6">
            <w:r>
              <w:t>stock-no</w:t>
            </w:r>
          </w:p>
        </w:tc>
        <w:tc>
          <w:tcPr>
            <w:tcW w:w="3147" w:type="dxa"/>
          </w:tcPr>
          <w:p w14:paraId="157F8687" w14:textId="2EA58E96" w:rsidR="006463C6" w:rsidRDefault="003021FB" w:rsidP="006463C6">
            <w:r>
              <w:t>Finished Goods Stock I</w:t>
            </w:r>
            <w:r w:rsidR="00013571">
              <w:t>D</w:t>
            </w:r>
          </w:p>
        </w:tc>
        <w:tc>
          <w:tcPr>
            <w:tcW w:w="2338" w:type="dxa"/>
          </w:tcPr>
          <w:p w14:paraId="5858A1C3" w14:textId="4B3F0419" w:rsidR="006463C6" w:rsidRDefault="00455F15" w:rsidP="006463C6">
            <w:r w:rsidRPr="00455F15">
              <w:t>x(</w:t>
            </w:r>
            <w:r>
              <w:t>15</w:t>
            </w:r>
            <w:r w:rsidRPr="00455F15">
              <w:t>)</w:t>
            </w:r>
          </w:p>
        </w:tc>
      </w:tr>
      <w:tr w:rsidR="006463C6" w14:paraId="406ECBEB" w14:textId="77777777" w:rsidTr="00B14EBB">
        <w:trPr>
          <w:trHeight w:val="350"/>
        </w:trPr>
        <w:tc>
          <w:tcPr>
            <w:tcW w:w="1525" w:type="dxa"/>
          </w:tcPr>
          <w:p w14:paraId="267196A6" w14:textId="0D3DDB2D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6EAD2064" w14:textId="58961A5B" w:rsidR="006463C6" w:rsidRDefault="006463C6" w:rsidP="006463C6">
            <w:r>
              <w:t>style</w:t>
            </w:r>
          </w:p>
        </w:tc>
        <w:tc>
          <w:tcPr>
            <w:tcW w:w="3147" w:type="dxa"/>
          </w:tcPr>
          <w:p w14:paraId="02C07E1D" w14:textId="6F3968A4" w:rsidR="006463C6" w:rsidRDefault="003021FB" w:rsidP="006463C6">
            <w:r>
              <w:t>Box Style Code</w:t>
            </w:r>
          </w:p>
        </w:tc>
        <w:tc>
          <w:tcPr>
            <w:tcW w:w="2338" w:type="dxa"/>
          </w:tcPr>
          <w:p w14:paraId="2DB2D3A9" w14:textId="6B43391C" w:rsidR="006463C6" w:rsidRDefault="00455F15" w:rsidP="006463C6">
            <w:r w:rsidRPr="00455F15">
              <w:t>x(</w:t>
            </w:r>
            <w:r>
              <w:t>6</w:t>
            </w:r>
            <w:r w:rsidRPr="00455F15">
              <w:t>)</w:t>
            </w:r>
          </w:p>
        </w:tc>
      </w:tr>
      <w:tr w:rsidR="006463C6" w14:paraId="616F0DFA" w14:textId="77777777" w:rsidTr="00B14EBB">
        <w:trPr>
          <w:trHeight w:val="350"/>
        </w:trPr>
        <w:tc>
          <w:tcPr>
            <w:tcW w:w="1525" w:type="dxa"/>
          </w:tcPr>
          <w:p w14:paraId="7591D8D3" w14:textId="48D5353D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7380A6A" w14:textId="28072FB0" w:rsidR="006463C6" w:rsidRDefault="006463C6" w:rsidP="006463C6">
            <w:r>
              <w:t>t-dep</w:t>
            </w:r>
          </w:p>
        </w:tc>
        <w:tc>
          <w:tcPr>
            <w:tcW w:w="3147" w:type="dxa"/>
          </w:tcPr>
          <w:p w14:paraId="3BF476C6" w14:textId="1425A60F" w:rsidR="006463C6" w:rsidRDefault="003021FB" w:rsidP="006463C6">
            <w:r>
              <w:t>Blank Depth</w:t>
            </w:r>
          </w:p>
        </w:tc>
        <w:tc>
          <w:tcPr>
            <w:tcW w:w="2338" w:type="dxa"/>
          </w:tcPr>
          <w:p w14:paraId="2C7D63EC" w14:textId="75DA207A" w:rsidR="006463C6" w:rsidRDefault="00455F15" w:rsidP="006463C6">
            <w:r w:rsidRPr="00455F15">
              <w:t>&gt;&gt;&gt;9.999&lt;&lt;</w:t>
            </w:r>
          </w:p>
        </w:tc>
      </w:tr>
      <w:tr w:rsidR="006463C6" w14:paraId="09312A94" w14:textId="77777777" w:rsidTr="00B14EBB">
        <w:trPr>
          <w:trHeight w:val="350"/>
        </w:trPr>
        <w:tc>
          <w:tcPr>
            <w:tcW w:w="1525" w:type="dxa"/>
          </w:tcPr>
          <w:p w14:paraId="7C782754" w14:textId="58AD3004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889B6DB" w14:textId="719E4D06" w:rsidR="006463C6" w:rsidRDefault="006463C6" w:rsidP="006463C6">
            <w:r>
              <w:t>t-len</w:t>
            </w:r>
          </w:p>
        </w:tc>
        <w:tc>
          <w:tcPr>
            <w:tcW w:w="3147" w:type="dxa"/>
          </w:tcPr>
          <w:p w14:paraId="4638B46B" w14:textId="7F94F232" w:rsidR="006463C6" w:rsidRDefault="003021FB" w:rsidP="006463C6">
            <w:r>
              <w:t>Blank Length Total</w:t>
            </w:r>
          </w:p>
        </w:tc>
        <w:tc>
          <w:tcPr>
            <w:tcW w:w="2338" w:type="dxa"/>
          </w:tcPr>
          <w:p w14:paraId="086E43F1" w14:textId="31D0177F" w:rsidR="006463C6" w:rsidRDefault="00455F15" w:rsidP="006463C6">
            <w:r w:rsidRPr="00455F15">
              <w:t>&gt;&gt;&gt;9.999&lt;&lt;</w:t>
            </w:r>
          </w:p>
        </w:tc>
      </w:tr>
      <w:tr w:rsidR="006463C6" w14:paraId="129FCA0C" w14:textId="77777777" w:rsidTr="00B14EBB">
        <w:trPr>
          <w:trHeight w:val="350"/>
        </w:trPr>
        <w:tc>
          <w:tcPr>
            <w:tcW w:w="1525" w:type="dxa"/>
          </w:tcPr>
          <w:p w14:paraId="3E3B21D1" w14:textId="3B29BDE6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D8D35A6" w14:textId="76949F4E" w:rsidR="006463C6" w:rsidRDefault="006463C6" w:rsidP="006463C6">
            <w:r>
              <w:t>t-sqin</w:t>
            </w:r>
          </w:p>
        </w:tc>
        <w:tc>
          <w:tcPr>
            <w:tcW w:w="3147" w:type="dxa"/>
          </w:tcPr>
          <w:p w14:paraId="2D5022A2" w14:textId="6061B093" w:rsidR="006463C6" w:rsidRDefault="003021FB" w:rsidP="006463C6">
            <w:r>
              <w:t>Blank Square Inches</w:t>
            </w:r>
          </w:p>
        </w:tc>
        <w:tc>
          <w:tcPr>
            <w:tcW w:w="2338" w:type="dxa"/>
          </w:tcPr>
          <w:p w14:paraId="764D681B" w14:textId="5348A47E" w:rsidR="006463C6" w:rsidRDefault="00455F15" w:rsidP="006463C6">
            <w:r w:rsidRPr="00455F15">
              <w:t>&gt;&gt;&gt;9.999&lt;&lt;</w:t>
            </w:r>
          </w:p>
        </w:tc>
      </w:tr>
      <w:tr w:rsidR="006463C6" w14:paraId="48305BF7" w14:textId="77777777" w:rsidTr="00B14EBB">
        <w:trPr>
          <w:trHeight w:val="350"/>
        </w:trPr>
        <w:tc>
          <w:tcPr>
            <w:tcW w:w="1525" w:type="dxa"/>
          </w:tcPr>
          <w:p w14:paraId="1716FA1D" w14:textId="4A83B0A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6785F683" w14:textId="1E49DE90" w:rsidR="006463C6" w:rsidRDefault="006463C6" w:rsidP="006463C6">
            <w:r>
              <w:t>t-wid</w:t>
            </w:r>
          </w:p>
        </w:tc>
        <w:tc>
          <w:tcPr>
            <w:tcW w:w="3147" w:type="dxa"/>
          </w:tcPr>
          <w:p w14:paraId="194EE07A" w14:textId="3CB4A9A0" w:rsidR="006463C6" w:rsidRDefault="003021FB" w:rsidP="006463C6">
            <w:r>
              <w:t>Blank Width</w:t>
            </w:r>
          </w:p>
        </w:tc>
        <w:tc>
          <w:tcPr>
            <w:tcW w:w="2338" w:type="dxa"/>
          </w:tcPr>
          <w:p w14:paraId="0206567B" w14:textId="71C335D0" w:rsidR="006463C6" w:rsidRDefault="00455F15" w:rsidP="006463C6">
            <w:r w:rsidRPr="00455F15">
              <w:t>&gt;&gt;&gt;9.999&lt;&lt;</w:t>
            </w:r>
          </w:p>
        </w:tc>
      </w:tr>
      <w:tr w:rsidR="006463C6" w14:paraId="1F391AC0" w14:textId="77777777" w:rsidTr="00B14EBB">
        <w:trPr>
          <w:trHeight w:val="350"/>
        </w:trPr>
        <w:tc>
          <w:tcPr>
            <w:tcW w:w="1525" w:type="dxa"/>
          </w:tcPr>
          <w:p w14:paraId="0244DDD1" w14:textId="0A22A9A4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6FE3F31" w14:textId="56734FCC" w:rsidR="006463C6" w:rsidRDefault="006463C6" w:rsidP="006463C6">
            <w:r>
              <w:t>t-win</w:t>
            </w:r>
          </w:p>
        </w:tc>
        <w:tc>
          <w:tcPr>
            <w:tcW w:w="3147" w:type="dxa"/>
          </w:tcPr>
          <w:p w14:paraId="02CB1159" w14:textId="7F312AD7" w:rsidR="006463C6" w:rsidRDefault="003021FB" w:rsidP="006463C6">
            <w:r>
              <w:t>Window Area</w:t>
            </w:r>
          </w:p>
        </w:tc>
        <w:tc>
          <w:tcPr>
            <w:tcW w:w="2338" w:type="dxa"/>
          </w:tcPr>
          <w:p w14:paraId="436545F2" w14:textId="5DC79DF1" w:rsidR="006463C6" w:rsidRDefault="00455F15" w:rsidP="006463C6">
            <w:r w:rsidRPr="00455F15">
              <w:t>&gt;&gt;9.99&lt;&lt;</w:t>
            </w:r>
          </w:p>
        </w:tc>
      </w:tr>
      <w:tr w:rsidR="006463C6" w14:paraId="6A50E1D5" w14:textId="77777777" w:rsidTr="00B14EBB">
        <w:trPr>
          <w:trHeight w:val="350"/>
        </w:trPr>
        <w:tc>
          <w:tcPr>
            <w:tcW w:w="1525" w:type="dxa"/>
          </w:tcPr>
          <w:p w14:paraId="6CC40D51" w14:textId="2455D8CB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83FC6E6" w14:textId="61BBAE2D" w:rsidR="006463C6" w:rsidRDefault="006463C6" w:rsidP="006463C6">
            <w:r>
              <w:t>tab-in</w:t>
            </w:r>
          </w:p>
        </w:tc>
        <w:tc>
          <w:tcPr>
            <w:tcW w:w="3147" w:type="dxa"/>
          </w:tcPr>
          <w:p w14:paraId="01BE43BE" w14:textId="07546FEC" w:rsidR="006463C6" w:rsidRDefault="003021FB" w:rsidP="006463C6">
            <w:r>
              <w:t>Box Joint Tab</w:t>
            </w:r>
          </w:p>
        </w:tc>
        <w:tc>
          <w:tcPr>
            <w:tcW w:w="2338" w:type="dxa"/>
          </w:tcPr>
          <w:p w14:paraId="7B398FDC" w14:textId="2AE34F39" w:rsidR="006463C6" w:rsidRDefault="00455F15" w:rsidP="006463C6">
            <w:r w:rsidRPr="00455F15">
              <w:t>In/Out</w:t>
            </w:r>
          </w:p>
        </w:tc>
      </w:tr>
      <w:tr w:rsidR="006463C6" w14:paraId="080AFF84" w14:textId="77777777" w:rsidTr="00B14EBB">
        <w:trPr>
          <w:trHeight w:val="350"/>
        </w:trPr>
        <w:tc>
          <w:tcPr>
            <w:tcW w:w="1525" w:type="dxa"/>
          </w:tcPr>
          <w:p w14:paraId="3BF4A356" w14:textId="72771D8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32AF6DB" w14:textId="3CE1E7E0" w:rsidR="006463C6" w:rsidRDefault="006463C6" w:rsidP="006463C6">
            <w:r>
              <w:t>tr-cas</w:t>
            </w:r>
          </w:p>
        </w:tc>
        <w:tc>
          <w:tcPr>
            <w:tcW w:w="3147" w:type="dxa"/>
          </w:tcPr>
          <w:p w14:paraId="124CF685" w14:textId="02F53351" w:rsidR="006463C6" w:rsidRDefault="003021FB" w:rsidP="006463C6">
            <w:r>
              <w:t>Stack Number of Layers</w:t>
            </w:r>
          </w:p>
        </w:tc>
        <w:tc>
          <w:tcPr>
            <w:tcW w:w="2338" w:type="dxa"/>
          </w:tcPr>
          <w:p w14:paraId="2D9A0051" w14:textId="22D0D333" w:rsidR="006463C6" w:rsidRDefault="00455F15" w:rsidP="006463C6">
            <w:r w:rsidRPr="00455F15">
              <w:t>&gt;&gt;9</w:t>
            </w:r>
          </w:p>
        </w:tc>
      </w:tr>
      <w:tr w:rsidR="006463C6" w14:paraId="45BFF3E4" w14:textId="77777777" w:rsidTr="00B14EBB">
        <w:trPr>
          <w:trHeight w:val="350"/>
        </w:trPr>
        <w:tc>
          <w:tcPr>
            <w:tcW w:w="1525" w:type="dxa"/>
          </w:tcPr>
          <w:p w14:paraId="28F9277F" w14:textId="3E006058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96D03FB" w14:textId="6805E132" w:rsidR="006463C6" w:rsidRDefault="006463C6" w:rsidP="006463C6">
            <w:r>
              <w:t>tr-cnt</w:t>
            </w:r>
          </w:p>
        </w:tc>
        <w:tc>
          <w:tcPr>
            <w:tcW w:w="3147" w:type="dxa"/>
          </w:tcPr>
          <w:p w14:paraId="663EB402" w14:textId="42A13EB7" w:rsidR="006463C6" w:rsidRDefault="003021FB" w:rsidP="006463C6">
            <w:r>
              <w:t>Count</w:t>
            </w:r>
          </w:p>
        </w:tc>
        <w:tc>
          <w:tcPr>
            <w:tcW w:w="2338" w:type="dxa"/>
          </w:tcPr>
          <w:p w14:paraId="0E8CAC70" w14:textId="223117AA" w:rsidR="006463C6" w:rsidRDefault="00455F15" w:rsidP="006463C6">
            <w:r w:rsidRPr="00455F15">
              <w:t>&gt;&gt;&gt;&gt;9</w:t>
            </w:r>
          </w:p>
        </w:tc>
      </w:tr>
      <w:tr w:rsidR="006463C6" w14:paraId="221AA65F" w14:textId="77777777" w:rsidTr="00B14EBB">
        <w:trPr>
          <w:trHeight w:val="350"/>
        </w:trPr>
        <w:tc>
          <w:tcPr>
            <w:tcW w:w="1525" w:type="dxa"/>
          </w:tcPr>
          <w:p w14:paraId="6FFC5C4C" w14:textId="63007FF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F6DD415" w14:textId="733CE63D" w:rsidR="006463C6" w:rsidRDefault="006463C6" w:rsidP="006463C6">
            <w:r>
              <w:t>tr-cost</w:t>
            </w:r>
          </w:p>
        </w:tc>
        <w:tc>
          <w:tcPr>
            <w:tcW w:w="3147" w:type="dxa"/>
          </w:tcPr>
          <w:p w14:paraId="736E08DC" w14:textId="5A056EBB" w:rsidR="006463C6" w:rsidRDefault="003021FB" w:rsidP="006463C6">
            <w:r>
              <w:t>Cost</w:t>
            </w:r>
            <w:r w:rsidR="00013571">
              <w:t xml:space="preserve"> of Each</w:t>
            </w:r>
          </w:p>
        </w:tc>
        <w:tc>
          <w:tcPr>
            <w:tcW w:w="2338" w:type="dxa"/>
          </w:tcPr>
          <w:p w14:paraId="5F56DAF4" w14:textId="49B180DC" w:rsidR="006463C6" w:rsidRDefault="00455F15" w:rsidP="006463C6">
            <w:r w:rsidRPr="00455F15">
              <w:t>&gt;9.99</w:t>
            </w:r>
          </w:p>
        </w:tc>
      </w:tr>
      <w:tr w:rsidR="006463C6" w14:paraId="5484106A" w14:textId="77777777" w:rsidTr="00B14EBB">
        <w:trPr>
          <w:trHeight w:val="350"/>
        </w:trPr>
        <w:tc>
          <w:tcPr>
            <w:tcW w:w="1525" w:type="dxa"/>
          </w:tcPr>
          <w:p w14:paraId="736D5B48" w14:textId="2BB91C13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4553D204" w14:textId="3796897D" w:rsidR="006463C6" w:rsidRDefault="006463C6" w:rsidP="006463C6">
            <w:r>
              <w:t>tr-dep</w:t>
            </w:r>
          </w:p>
        </w:tc>
        <w:tc>
          <w:tcPr>
            <w:tcW w:w="3147" w:type="dxa"/>
          </w:tcPr>
          <w:p w14:paraId="3BACBCD8" w14:textId="555ACCD0" w:rsidR="006463C6" w:rsidRDefault="003021FB" w:rsidP="006463C6">
            <w:r>
              <w:t>Pallet Height</w:t>
            </w:r>
          </w:p>
        </w:tc>
        <w:tc>
          <w:tcPr>
            <w:tcW w:w="2338" w:type="dxa"/>
          </w:tcPr>
          <w:p w14:paraId="6CD578B1" w14:textId="6CFD0D4C" w:rsidR="006463C6" w:rsidRDefault="00455F15" w:rsidP="006463C6">
            <w:r w:rsidRPr="00455F15">
              <w:t>&gt;9.9999</w:t>
            </w:r>
          </w:p>
        </w:tc>
      </w:tr>
      <w:tr w:rsidR="006463C6" w14:paraId="7A48A363" w14:textId="77777777" w:rsidTr="00B14EBB">
        <w:trPr>
          <w:trHeight w:val="350"/>
        </w:trPr>
        <w:tc>
          <w:tcPr>
            <w:tcW w:w="1525" w:type="dxa"/>
          </w:tcPr>
          <w:p w14:paraId="6976A4EC" w14:textId="21F382BF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07A1D997" w14:textId="02A60C1A" w:rsidR="006463C6" w:rsidRDefault="006463C6" w:rsidP="006463C6">
            <w:r>
              <w:t>tr-len</w:t>
            </w:r>
          </w:p>
        </w:tc>
        <w:tc>
          <w:tcPr>
            <w:tcW w:w="3147" w:type="dxa"/>
          </w:tcPr>
          <w:p w14:paraId="67251FE3" w14:textId="75DFFE6B" w:rsidR="006463C6" w:rsidRDefault="003021FB" w:rsidP="006463C6">
            <w:r>
              <w:t>Pallet Length</w:t>
            </w:r>
          </w:p>
        </w:tc>
        <w:tc>
          <w:tcPr>
            <w:tcW w:w="2338" w:type="dxa"/>
          </w:tcPr>
          <w:p w14:paraId="164543D9" w14:textId="06CFC3A7" w:rsidR="006463C6" w:rsidRDefault="00455F15" w:rsidP="006463C6">
            <w:r w:rsidRPr="00455F15">
              <w:t>&gt;9.9999</w:t>
            </w:r>
          </w:p>
        </w:tc>
      </w:tr>
      <w:tr w:rsidR="006463C6" w14:paraId="241F507A" w14:textId="77777777" w:rsidTr="00B14EBB">
        <w:trPr>
          <w:trHeight w:val="350"/>
        </w:trPr>
        <w:tc>
          <w:tcPr>
            <w:tcW w:w="1525" w:type="dxa"/>
          </w:tcPr>
          <w:p w14:paraId="4FB0F8B6" w14:textId="0BC3A6B7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53423FBF" w14:textId="06A3CC2C" w:rsidR="006463C6" w:rsidRDefault="006463C6" w:rsidP="006463C6">
            <w:r>
              <w:t>tr-no</w:t>
            </w:r>
          </w:p>
        </w:tc>
        <w:tc>
          <w:tcPr>
            <w:tcW w:w="3147" w:type="dxa"/>
          </w:tcPr>
          <w:p w14:paraId="2F94763A" w14:textId="50189763" w:rsidR="006463C6" w:rsidRDefault="003021FB" w:rsidP="006463C6">
            <w:r>
              <w:t>Pallet Code</w:t>
            </w:r>
          </w:p>
        </w:tc>
        <w:tc>
          <w:tcPr>
            <w:tcW w:w="2338" w:type="dxa"/>
          </w:tcPr>
          <w:p w14:paraId="6D8861DD" w14:textId="102C8502" w:rsidR="006463C6" w:rsidRDefault="00455F15" w:rsidP="006463C6">
            <w:r w:rsidRPr="00455F15">
              <w:t>x(10)</w:t>
            </w:r>
          </w:p>
        </w:tc>
      </w:tr>
      <w:tr w:rsidR="006463C6" w14:paraId="2ED1087B" w14:textId="77777777" w:rsidTr="00B14EBB">
        <w:trPr>
          <w:trHeight w:val="350"/>
        </w:trPr>
        <w:tc>
          <w:tcPr>
            <w:tcW w:w="1525" w:type="dxa"/>
          </w:tcPr>
          <w:p w14:paraId="605F0F17" w14:textId="75D4DE4F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39D2DD17" w14:textId="58115077" w:rsidR="006463C6" w:rsidRDefault="006463C6" w:rsidP="006463C6">
            <w:r>
              <w:t>tr-wid</w:t>
            </w:r>
          </w:p>
        </w:tc>
        <w:tc>
          <w:tcPr>
            <w:tcW w:w="3147" w:type="dxa"/>
          </w:tcPr>
          <w:p w14:paraId="69789F3C" w14:textId="79442DA0" w:rsidR="006463C6" w:rsidRDefault="003021FB" w:rsidP="006463C6">
            <w:r>
              <w:t>Pallet Width</w:t>
            </w:r>
          </w:p>
        </w:tc>
        <w:tc>
          <w:tcPr>
            <w:tcW w:w="2338" w:type="dxa"/>
          </w:tcPr>
          <w:p w14:paraId="53819F81" w14:textId="716189FE" w:rsidR="006463C6" w:rsidRDefault="00455F15" w:rsidP="006463C6">
            <w:r w:rsidRPr="00455F15">
              <w:t>&gt;9.9999</w:t>
            </w:r>
          </w:p>
        </w:tc>
      </w:tr>
      <w:tr w:rsidR="006463C6" w14:paraId="1C135C35" w14:textId="77777777" w:rsidTr="00B14EBB">
        <w:trPr>
          <w:trHeight w:val="350"/>
        </w:trPr>
        <w:tc>
          <w:tcPr>
            <w:tcW w:w="1525" w:type="dxa"/>
          </w:tcPr>
          <w:p w14:paraId="243F30C0" w14:textId="7220EEBB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273DF5F7" w14:textId="06F6A0F2" w:rsidR="006463C6" w:rsidRDefault="006463C6" w:rsidP="006463C6">
            <w:r>
              <w:t>tuck</w:t>
            </w:r>
          </w:p>
        </w:tc>
        <w:tc>
          <w:tcPr>
            <w:tcW w:w="3147" w:type="dxa"/>
          </w:tcPr>
          <w:p w14:paraId="0F11D1C3" w14:textId="7BBE3505" w:rsidR="006463C6" w:rsidRDefault="003021FB" w:rsidP="006463C6">
            <w:r>
              <w:t>Box Tuck Flap Inches</w:t>
            </w:r>
          </w:p>
        </w:tc>
        <w:tc>
          <w:tcPr>
            <w:tcW w:w="2338" w:type="dxa"/>
          </w:tcPr>
          <w:p w14:paraId="39A8CED4" w14:textId="1B5AFAF9" w:rsidR="006463C6" w:rsidRDefault="00455F15" w:rsidP="006463C6">
            <w:r w:rsidRPr="00455F15">
              <w:t>&gt;9.99999</w:t>
            </w:r>
          </w:p>
        </w:tc>
      </w:tr>
      <w:tr w:rsidR="006463C6" w14:paraId="21A0DB7B" w14:textId="77777777" w:rsidTr="00B14EBB">
        <w:trPr>
          <w:trHeight w:val="350"/>
        </w:trPr>
        <w:tc>
          <w:tcPr>
            <w:tcW w:w="1525" w:type="dxa"/>
          </w:tcPr>
          <w:p w14:paraId="2DC511C8" w14:textId="0A23F95C" w:rsidR="006463C6" w:rsidRDefault="006463C6" w:rsidP="006463C6">
            <w:r w:rsidRPr="00EC0282">
              <w:t>eb</w:t>
            </w:r>
          </w:p>
        </w:tc>
        <w:tc>
          <w:tcPr>
            <w:tcW w:w="2340" w:type="dxa"/>
          </w:tcPr>
          <w:p w14:paraId="7C47E5CB" w14:textId="1EB4FD2E" w:rsidR="006463C6" w:rsidRDefault="006463C6" w:rsidP="006463C6">
            <w:r>
              <w:t>wid</w:t>
            </w:r>
          </w:p>
        </w:tc>
        <w:tc>
          <w:tcPr>
            <w:tcW w:w="3147" w:type="dxa"/>
          </w:tcPr>
          <w:p w14:paraId="6D47892A" w14:textId="2600C962" w:rsidR="006463C6" w:rsidRDefault="003021FB" w:rsidP="006463C6">
            <w:r>
              <w:t>Box Inside Width</w:t>
            </w:r>
          </w:p>
        </w:tc>
        <w:tc>
          <w:tcPr>
            <w:tcW w:w="2338" w:type="dxa"/>
          </w:tcPr>
          <w:p w14:paraId="6C660A2A" w14:textId="02F540AF" w:rsidR="006463C6" w:rsidRDefault="00455F15" w:rsidP="006463C6">
            <w:r w:rsidRPr="00455F15">
              <w:t>&gt;9.99999</w:t>
            </w:r>
          </w:p>
        </w:tc>
      </w:tr>
    </w:tbl>
    <w:p w14:paraId="2D10C2E0" w14:textId="77777777" w:rsidR="00B14EBB" w:rsidRPr="00451F4E" w:rsidRDefault="00B14EBB" w:rsidP="00B14EBB"/>
    <w:p w14:paraId="2D193B89" w14:textId="77777777" w:rsidR="00421D19" w:rsidRPr="00421D19" w:rsidRDefault="00421D19" w:rsidP="00532354"/>
    <w:sectPr w:rsidR="00421D19" w:rsidRPr="00421D19" w:rsidSect="00011C2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BB442" w14:textId="77777777" w:rsidR="001C6187" w:rsidRDefault="001C6187" w:rsidP="0029375E">
      <w:pPr>
        <w:spacing w:after="0" w:line="240" w:lineRule="auto"/>
      </w:pPr>
      <w:r>
        <w:separator/>
      </w:r>
    </w:p>
  </w:endnote>
  <w:endnote w:type="continuationSeparator" w:id="0">
    <w:p w14:paraId="6CD9D0C3" w14:textId="77777777" w:rsidR="001C6187" w:rsidRDefault="001C6187" w:rsidP="00293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3677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50E345B" w14:textId="61FB7C15" w:rsidR="00C63016" w:rsidRDefault="00C63016">
            <w:pPr>
              <w:pStyle w:val="Footer"/>
              <w:jc w:val="center"/>
            </w:pPr>
            <w:r>
              <w:rPr>
                <w:rFonts w:cs="Arial"/>
                <w:noProof/>
                <w:color w:val="80808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D41CC8" wp14:editId="244AB829">
                      <wp:simplePos x="0" y="0"/>
                      <wp:positionH relativeFrom="column">
                        <wp:posOffset>-495300</wp:posOffset>
                      </wp:positionH>
                      <wp:positionV relativeFrom="paragraph">
                        <wp:posOffset>-40005</wp:posOffset>
                      </wp:positionV>
                      <wp:extent cx="6931660" cy="0"/>
                      <wp:effectExtent l="0" t="1905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31660" cy="0"/>
                              </a:xfrm>
                              <a:prstGeom prst="line">
                                <a:avLst/>
                              </a:prstGeom>
                              <a:ln w="28575" cmpd="sng"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04C93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-3.15pt" to="506.8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" strokecolor="#e97009 [2407]" strokeweight="2.25pt">
                      <v:stroke joinstyle="miter"/>
                    </v:lin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F7A49" w14:textId="77777777" w:rsidR="00C63016" w:rsidRPr="00982A89" w:rsidRDefault="00C63016" w:rsidP="007B0BAE">
    <w:pPr>
      <w:pStyle w:val="Footer"/>
      <w:jc w:val="right"/>
      <w:rPr>
        <w:color w:val="0672A9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485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1C21C" w14:textId="77777777" w:rsidR="00C63016" w:rsidRDefault="00C630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05263" w14:textId="77777777" w:rsidR="00C63016" w:rsidRDefault="00C63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12E2" w14:textId="77777777" w:rsidR="001C6187" w:rsidRDefault="001C6187" w:rsidP="0029375E">
      <w:pPr>
        <w:spacing w:after="0" w:line="240" w:lineRule="auto"/>
      </w:pPr>
      <w:r>
        <w:separator/>
      </w:r>
    </w:p>
  </w:footnote>
  <w:footnote w:type="continuationSeparator" w:id="0">
    <w:p w14:paraId="29AE892D" w14:textId="77777777" w:rsidR="001C6187" w:rsidRDefault="001C6187" w:rsidP="00293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D955F" w14:textId="77777777" w:rsidR="00C63016" w:rsidRDefault="00C63016" w:rsidP="007D0A97">
    <w:pPr>
      <w:pStyle w:val="Header"/>
    </w:pPr>
    <w:r>
      <w:rPr>
        <w:rFonts w:cs="Arial"/>
        <w:noProof/>
        <w:color w:val="80808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FD42B" wp14:editId="3F6B5E12">
              <wp:simplePos x="0" y="0"/>
              <wp:positionH relativeFrom="margin">
                <wp:posOffset>-439386</wp:posOffset>
              </wp:positionH>
              <wp:positionV relativeFrom="paragraph">
                <wp:posOffset>24988</wp:posOffset>
              </wp:positionV>
              <wp:extent cx="6874964" cy="0"/>
              <wp:effectExtent l="0" t="19050" r="215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4964" cy="0"/>
                      </a:xfrm>
                      <a:prstGeom prst="line">
                        <a:avLst/>
                      </a:prstGeom>
                      <a:ln w="28575" cmpd="sng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00653F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pt,1.95pt" to="506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" strokecolor="#0672a9 [3204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6E307" w14:textId="77777777" w:rsidR="00C63016" w:rsidRDefault="00C63016" w:rsidP="008A5B48">
    <w:pPr>
      <w:pStyle w:val="Header"/>
      <w:jc w:val="center"/>
    </w:pPr>
    <w:r>
      <w:rPr>
        <w:noProof/>
      </w:rPr>
      <w:drawing>
        <wp:inline distT="0" distB="0" distL="0" distR="0" wp14:anchorId="1504BA53" wp14:editId="716CB733">
          <wp:extent cx="3716033" cy="282632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dvantzware_Logo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8609" cy="28587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9E064BB" w14:textId="77777777" w:rsidR="00C63016" w:rsidRDefault="00C630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36CC"/>
    <w:multiLevelType w:val="hybridMultilevel"/>
    <w:tmpl w:val="DA00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EE6"/>
    <w:multiLevelType w:val="hybridMultilevel"/>
    <w:tmpl w:val="8CEA5A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29650CB"/>
    <w:multiLevelType w:val="hybridMultilevel"/>
    <w:tmpl w:val="7D8C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3259F"/>
    <w:multiLevelType w:val="hybridMultilevel"/>
    <w:tmpl w:val="F112E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6B"/>
    <w:rsid w:val="000059B8"/>
    <w:rsid w:val="00010042"/>
    <w:rsid w:val="00011C26"/>
    <w:rsid w:val="00013571"/>
    <w:rsid w:val="00037FDA"/>
    <w:rsid w:val="000446E6"/>
    <w:rsid w:val="00070997"/>
    <w:rsid w:val="00071857"/>
    <w:rsid w:val="000731BC"/>
    <w:rsid w:val="00077850"/>
    <w:rsid w:val="000A7F0F"/>
    <w:rsid w:val="000D62A8"/>
    <w:rsid w:val="000F103B"/>
    <w:rsid w:val="000F29B9"/>
    <w:rsid w:val="00123274"/>
    <w:rsid w:val="0012468B"/>
    <w:rsid w:val="0016557A"/>
    <w:rsid w:val="001671FA"/>
    <w:rsid w:val="00193EB3"/>
    <w:rsid w:val="001C4B37"/>
    <w:rsid w:val="001C50E1"/>
    <w:rsid w:val="001C6187"/>
    <w:rsid w:val="001C6224"/>
    <w:rsid w:val="001D5044"/>
    <w:rsid w:val="00223B97"/>
    <w:rsid w:val="002454CA"/>
    <w:rsid w:val="00290F8E"/>
    <w:rsid w:val="0029375E"/>
    <w:rsid w:val="00295F08"/>
    <w:rsid w:val="002E5DC7"/>
    <w:rsid w:val="002E62ED"/>
    <w:rsid w:val="002F4F7D"/>
    <w:rsid w:val="003021FB"/>
    <w:rsid w:val="00371DC9"/>
    <w:rsid w:val="003753EA"/>
    <w:rsid w:val="00381F79"/>
    <w:rsid w:val="003B5DD4"/>
    <w:rsid w:val="003D15FE"/>
    <w:rsid w:val="003D303A"/>
    <w:rsid w:val="003D7D0F"/>
    <w:rsid w:val="00421D19"/>
    <w:rsid w:val="00451F4E"/>
    <w:rsid w:val="00455F15"/>
    <w:rsid w:val="00462939"/>
    <w:rsid w:val="00491309"/>
    <w:rsid w:val="004B7376"/>
    <w:rsid w:val="004F281E"/>
    <w:rsid w:val="00500CB0"/>
    <w:rsid w:val="00510227"/>
    <w:rsid w:val="005266D1"/>
    <w:rsid w:val="00532354"/>
    <w:rsid w:val="00562B88"/>
    <w:rsid w:val="00573396"/>
    <w:rsid w:val="005D1E82"/>
    <w:rsid w:val="00602145"/>
    <w:rsid w:val="006132AF"/>
    <w:rsid w:val="00621D14"/>
    <w:rsid w:val="006463C6"/>
    <w:rsid w:val="006473C8"/>
    <w:rsid w:val="00654643"/>
    <w:rsid w:val="00691EDF"/>
    <w:rsid w:val="006A726B"/>
    <w:rsid w:val="006D0529"/>
    <w:rsid w:val="00746B11"/>
    <w:rsid w:val="00760EA0"/>
    <w:rsid w:val="00763FDD"/>
    <w:rsid w:val="007B0BAE"/>
    <w:rsid w:val="007D0A97"/>
    <w:rsid w:val="007E503B"/>
    <w:rsid w:val="007F12FD"/>
    <w:rsid w:val="007F218C"/>
    <w:rsid w:val="007F5321"/>
    <w:rsid w:val="00801415"/>
    <w:rsid w:val="008040BE"/>
    <w:rsid w:val="00812317"/>
    <w:rsid w:val="00830B21"/>
    <w:rsid w:val="00842803"/>
    <w:rsid w:val="0087443B"/>
    <w:rsid w:val="00892D79"/>
    <w:rsid w:val="008A5B48"/>
    <w:rsid w:val="008A79AE"/>
    <w:rsid w:val="008D0EE3"/>
    <w:rsid w:val="008D6DD4"/>
    <w:rsid w:val="008D7C5A"/>
    <w:rsid w:val="008E0B82"/>
    <w:rsid w:val="008E602A"/>
    <w:rsid w:val="008F5B36"/>
    <w:rsid w:val="00936ACC"/>
    <w:rsid w:val="00951E99"/>
    <w:rsid w:val="00982A89"/>
    <w:rsid w:val="009A089D"/>
    <w:rsid w:val="009A4F23"/>
    <w:rsid w:val="009F4A8B"/>
    <w:rsid w:val="00A03F18"/>
    <w:rsid w:val="00A05CF2"/>
    <w:rsid w:val="00A05E97"/>
    <w:rsid w:val="00A2256C"/>
    <w:rsid w:val="00A273B2"/>
    <w:rsid w:val="00A314EF"/>
    <w:rsid w:val="00A37AD4"/>
    <w:rsid w:val="00A42709"/>
    <w:rsid w:val="00AB223E"/>
    <w:rsid w:val="00AB43B5"/>
    <w:rsid w:val="00AC5AB4"/>
    <w:rsid w:val="00AD391E"/>
    <w:rsid w:val="00AF268D"/>
    <w:rsid w:val="00B0522E"/>
    <w:rsid w:val="00B07129"/>
    <w:rsid w:val="00B13DA7"/>
    <w:rsid w:val="00B14EBB"/>
    <w:rsid w:val="00B15177"/>
    <w:rsid w:val="00B1655E"/>
    <w:rsid w:val="00B21397"/>
    <w:rsid w:val="00B44043"/>
    <w:rsid w:val="00B734B6"/>
    <w:rsid w:val="00B9045A"/>
    <w:rsid w:val="00BD4B24"/>
    <w:rsid w:val="00BE13C4"/>
    <w:rsid w:val="00C05688"/>
    <w:rsid w:val="00C362FD"/>
    <w:rsid w:val="00C51D99"/>
    <w:rsid w:val="00C63016"/>
    <w:rsid w:val="00C70004"/>
    <w:rsid w:val="00CC1C30"/>
    <w:rsid w:val="00CD65F1"/>
    <w:rsid w:val="00D06F93"/>
    <w:rsid w:val="00D20D2A"/>
    <w:rsid w:val="00D46004"/>
    <w:rsid w:val="00D62397"/>
    <w:rsid w:val="00D852CE"/>
    <w:rsid w:val="00DB4FAA"/>
    <w:rsid w:val="00DB525F"/>
    <w:rsid w:val="00DE559A"/>
    <w:rsid w:val="00E20A20"/>
    <w:rsid w:val="00E237D9"/>
    <w:rsid w:val="00E26A88"/>
    <w:rsid w:val="00E34299"/>
    <w:rsid w:val="00E44D74"/>
    <w:rsid w:val="00E954E6"/>
    <w:rsid w:val="00E97FD7"/>
    <w:rsid w:val="00ED7BD5"/>
    <w:rsid w:val="00EE1EC3"/>
    <w:rsid w:val="00EE56B7"/>
    <w:rsid w:val="00F050D6"/>
    <w:rsid w:val="00F11D6B"/>
    <w:rsid w:val="00F42835"/>
    <w:rsid w:val="00F55866"/>
    <w:rsid w:val="00F60232"/>
    <w:rsid w:val="00F767A5"/>
    <w:rsid w:val="00F823B3"/>
    <w:rsid w:val="00F82E63"/>
    <w:rsid w:val="00F860D1"/>
    <w:rsid w:val="00F949B5"/>
    <w:rsid w:val="00FA374D"/>
    <w:rsid w:val="00FC6115"/>
    <w:rsid w:val="00FE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6D855"/>
  <w15:chartTrackingRefBased/>
  <w15:docId w15:val="{5D03C0DB-5704-41ED-B121-7799232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B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37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AE"/>
    <w:rPr>
      <w:rFonts w:asciiTheme="majorHAnsi" w:eastAsiaTheme="majorEastAsia" w:hAnsiTheme="majorHAnsi" w:cstheme="majorBidi"/>
      <w:color w:val="F68A29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AE"/>
    <w:rPr>
      <w:rFonts w:asciiTheme="majorHAnsi" w:eastAsiaTheme="majorEastAsia" w:hAnsiTheme="majorHAnsi" w:cstheme="majorBidi"/>
      <w:color w:val="0672A9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BAE"/>
    <w:rPr>
      <w:rFonts w:asciiTheme="majorHAnsi" w:eastAsiaTheme="majorEastAsia" w:hAnsiTheme="majorHAnsi" w:cstheme="majorBidi"/>
      <w:color w:val="F68A29" w:themeColor="accen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375E"/>
    <w:rPr>
      <w:rFonts w:asciiTheme="majorHAnsi" w:eastAsiaTheme="majorEastAsia" w:hAnsiTheme="majorHAnsi" w:cstheme="majorBidi"/>
      <w:i/>
      <w:iCs/>
      <w:color w:val="04547E" w:themeColor="accent1" w:themeShade="BF"/>
    </w:rPr>
  </w:style>
  <w:style w:type="paragraph" w:styleId="Title">
    <w:name w:val="Title"/>
    <w:basedOn w:val="Normal"/>
    <w:next w:val="Heading1"/>
    <w:link w:val="TitleChar"/>
    <w:uiPriority w:val="10"/>
    <w:qFormat/>
    <w:rsid w:val="007B0B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8C8C8" w:themeFill="background2"/>
      <w:spacing w:after="0" w:line="240" w:lineRule="auto"/>
      <w:contextualSpacing/>
    </w:pPr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AE"/>
    <w:rPr>
      <w:rFonts w:asciiTheme="majorHAnsi" w:eastAsiaTheme="majorEastAsia" w:hAnsiTheme="majorHAnsi" w:cstheme="majorBidi"/>
      <w:color w:val="0672A9" w:themeColor="accent1"/>
      <w:spacing w:val="-10"/>
      <w:kern w:val="28"/>
      <w:sz w:val="56"/>
      <w:szCs w:val="56"/>
      <w:shd w:val="clear" w:color="auto" w:fill="C8C8C8" w:themeFill="background2"/>
    </w:rPr>
  </w:style>
  <w:style w:type="character" w:styleId="Hyperlink">
    <w:name w:val="Hyperlink"/>
    <w:basedOn w:val="DefaultParagraphFont"/>
    <w:uiPriority w:val="99"/>
    <w:unhideWhenUsed/>
    <w:rsid w:val="0029375E"/>
    <w:rPr>
      <w:color w:val="0672A9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375E"/>
    <w:rPr>
      <w:color w:val="0089C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5E"/>
  </w:style>
  <w:style w:type="paragraph" w:styleId="Footer">
    <w:name w:val="footer"/>
    <w:basedOn w:val="Normal"/>
    <w:link w:val="FooterChar"/>
    <w:uiPriority w:val="99"/>
    <w:unhideWhenUsed/>
    <w:rsid w:val="00293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5E"/>
  </w:style>
  <w:style w:type="character" w:styleId="PlaceholderText">
    <w:name w:val="Placeholder Text"/>
    <w:basedOn w:val="DefaultParagraphFont"/>
    <w:uiPriority w:val="99"/>
    <w:semiHidden/>
    <w:rsid w:val="007B0BAE"/>
    <w:rPr>
      <w:color w:val="808080"/>
    </w:rPr>
  </w:style>
  <w:style w:type="paragraph" w:styleId="NoSpacing">
    <w:name w:val="No Spacing"/>
    <w:link w:val="NoSpacingChar"/>
    <w:uiPriority w:val="1"/>
    <w:qFormat/>
    <w:rsid w:val="009A08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A08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6557A"/>
    <w:pPr>
      <w:outlineLvl w:val="9"/>
    </w:pPr>
    <w:rPr>
      <w:color w:val="04547E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655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655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6557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746B11"/>
    <w:pPr>
      <w:ind w:left="720"/>
      <w:contextualSpacing/>
    </w:pPr>
  </w:style>
  <w:style w:type="table" w:styleId="TableGrid">
    <w:name w:val="Table Grid"/>
    <w:basedOn w:val="TableNormal"/>
    <w:uiPriority w:val="39"/>
    <w:rsid w:val="00936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ySherrin\Documents\ASI%20docs\Documentation\Product%20Documentation\Advantzware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Advantzware">
      <a:dk1>
        <a:sysClr val="windowText" lastClr="000000"/>
      </a:dk1>
      <a:lt1>
        <a:sysClr val="window" lastClr="FFFFFF"/>
      </a:lt1>
      <a:dk2>
        <a:srgbClr val="464646"/>
      </a:dk2>
      <a:lt2>
        <a:srgbClr val="C8C8C8"/>
      </a:lt2>
      <a:accent1>
        <a:srgbClr val="0672A9"/>
      </a:accent1>
      <a:accent2>
        <a:srgbClr val="F68A29"/>
      </a:accent2>
      <a:accent3>
        <a:srgbClr val="0089CD"/>
      </a:accent3>
      <a:accent4>
        <a:srgbClr val="F89C4C"/>
      </a:accent4>
      <a:accent5>
        <a:srgbClr val="464646"/>
      </a:accent5>
      <a:accent6>
        <a:srgbClr val="C8C8C8"/>
      </a:accent6>
      <a:hlink>
        <a:srgbClr val="0672A9"/>
      </a:hlink>
      <a:folHlink>
        <a:srgbClr val="0089C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2015-12-27T00:00:00</PublishDate>
  <Abstract/>
  <CompanyAddress>Versi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5205D4A623BA4AA2D01F9A3C55D095" ma:contentTypeVersion="2" ma:contentTypeDescription="Create a new document." ma:contentTypeScope="" ma:versionID="4abfa9f77c85deebc75be2dd87e8a0b2">
  <xsd:schema xmlns:xsd="http://www.w3.org/2001/XMLSchema" xmlns:xs="http://www.w3.org/2001/XMLSchema" xmlns:p="http://schemas.microsoft.com/office/2006/metadata/properties" xmlns:ns2="e82b8d8b-0dac-4f69-a9e9-0507ac2395e8" targetNamespace="http://schemas.microsoft.com/office/2006/metadata/properties" ma:root="true" ma:fieldsID="14447ad41944a336c490955479d087f0" ns2:_="">
    <xsd:import namespace="e82b8d8b-0dac-4f69-a9e9-0507ac2395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258A5D-4A7D-4221-ACA6-57CD3310D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b8d8b-0dac-4f69-a9e9-0507ac239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A51C6-6C83-406C-A60C-06C1FB4C69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DD8571-84A1-4B8E-9953-1CE646555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A9CA234-1763-4624-86A4-06CDAA20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Advantzware Documentation Template.dotx</Template>
  <TotalTime>1106</TotalTime>
  <Pages>1</Pages>
  <Words>12512</Words>
  <Characters>71319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</Company>
  <LinksUpToDate>false</LinksUpToDate>
  <CharactersWithSpaces>83664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Sherrin</dc:creator>
  <cp:keywords/>
  <dc:description/>
  <cp:lastModifiedBy>ltyndal4334</cp:lastModifiedBy>
  <cp:revision>11</cp:revision>
  <dcterms:created xsi:type="dcterms:W3CDTF">2020-08-26T20:59:00Z</dcterms:created>
  <dcterms:modified xsi:type="dcterms:W3CDTF">2020-09-01T01:31:00Z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0x0101006E5205D4A623BA4AA2D01F9A3C55D095</vt:lpwstr>
  </property>
</Properties>
</file>