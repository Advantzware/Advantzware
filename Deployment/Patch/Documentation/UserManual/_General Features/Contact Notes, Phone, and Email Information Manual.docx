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9E040" w14:textId="5CA46818" w:rsidR="001C50E1" w:rsidRPr="001C50E1" w:rsidRDefault="00602145" w:rsidP="00FA374D">
      <w:pPr>
        <w:jc w:val="center"/>
        <w:rPr>
          <w:color w:val="0672A9" w:themeColor="accent1"/>
          <w:sz w:val="72"/>
          <w:szCs w:val="72"/>
        </w:rPr>
      </w:pPr>
      <w:r>
        <w:rPr>
          <w:color w:val="0672A9" w:themeColor="accent1"/>
          <w:sz w:val="72"/>
          <w:szCs w:val="72"/>
        </w:rPr>
        <w:t xml:space="preserve">User Manual: </w:t>
      </w:r>
      <w:r w:rsidR="00B62FA6">
        <w:rPr>
          <w:color w:val="0672A9" w:themeColor="accent1"/>
          <w:sz w:val="72"/>
          <w:szCs w:val="72"/>
        </w:rPr>
        <w:t>Contact Phones, Addresses, and Notes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E30D31" w:rsidRDefault="00E30D31">
                                  <w:pPr>
                                    <w:pStyle w:val="NoSpacing"/>
                                    <w:rPr>
                                      <w:color w:val="FFFFFF" w:themeColor="background1"/>
                                      <w:sz w:val="32"/>
                                      <w:szCs w:val="32"/>
                                    </w:rPr>
                                  </w:pPr>
                                </w:p>
                                <w:p w14:paraId="5A2CB510" w14:textId="6F61A37F" w:rsidR="00E30D31" w:rsidRDefault="00E30D31">
                                  <w:pPr>
                                    <w:pStyle w:val="NoSpacing"/>
                                    <w:rPr>
                                      <w:caps/>
                                      <w:color w:val="FFFFFF" w:themeColor="background1"/>
                                    </w:rPr>
                                  </w:pPr>
                                  <w:r>
                                    <w:rPr>
                                      <w:caps/>
                                      <w:color w:val="FFFFFF" w:themeColor="background1"/>
                                    </w:rPr>
                                    <w:t xml:space="preserve">| </w:t>
                                  </w:r>
                                  <w:r w:rsidR="00B62FA6">
                                    <w:rPr>
                                      <w:caps/>
                                      <w:color w:val="FFFFFF" w:themeColor="background1"/>
                                    </w:rPr>
                                    <w:t>july</w:t>
                                  </w:r>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E30D31" w:rsidRDefault="00E30D31">
                            <w:pPr>
                              <w:pStyle w:val="NoSpacing"/>
                              <w:rPr>
                                <w:color w:val="FFFFFF" w:themeColor="background1"/>
                                <w:sz w:val="32"/>
                                <w:szCs w:val="32"/>
                              </w:rPr>
                            </w:pPr>
                          </w:p>
                          <w:p w14:paraId="5A2CB510" w14:textId="6F61A37F" w:rsidR="00E30D31" w:rsidRDefault="00E30D31">
                            <w:pPr>
                              <w:pStyle w:val="NoSpacing"/>
                              <w:rPr>
                                <w:caps/>
                                <w:color w:val="FFFFFF" w:themeColor="background1"/>
                              </w:rPr>
                            </w:pPr>
                            <w:r>
                              <w:rPr>
                                <w:caps/>
                                <w:color w:val="FFFFFF" w:themeColor="background1"/>
                              </w:rPr>
                              <w:t xml:space="preserve">| </w:t>
                            </w:r>
                            <w:r w:rsidR="00B62FA6">
                              <w:rPr>
                                <w:caps/>
                                <w:color w:val="FFFFFF" w:themeColor="background1"/>
                              </w:rPr>
                              <w:t>july</w:t>
                            </w:r>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2B6CEAC4" w:rsidR="00746B11" w:rsidRDefault="0016557A" w:rsidP="0016557A">
          <w:r>
            <w:t xml:space="preserve">This documentation is intended to provide instruction for </w:t>
          </w:r>
          <w:r w:rsidR="00B62FA6">
            <w:rPr>
              <w:b/>
              <w:bCs/>
              <w:i/>
              <w:iCs/>
            </w:rPr>
            <w:t>Viewing and Adding Contact Phone Numbers, Notes, and Addresses</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71520E61" w:rsidR="00746B11" w:rsidRDefault="00746B11" w:rsidP="00746B11">
          <w:pPr>
            <w:pStyle w:val="ListParagraph"/>
            <w:numPr>
              <w:ilvl w:val="0"/>
              <w:numId w:val="3"/>
            </w:numPr>
          </w:pPr>
          <w:r>
            <w:t xml:space="preserve">Teach a user how to utilize </w:t>
          </w:r>
          <w:r w:rsidR="00B62FA6">
            <w:t>Customer and Vendor contact and address information</w:t>
          </w:r>
          <w:r>
            <w:t>.</w:t>
          </w:r>
        </w:p>
        <w:p w14:paraId="7EDECFBB" w14:textId="79A72A0C" w:rsidR="00746B11" w:rsidRDefault="00746B11" w:rsidP="00746B11">
          <w:pPr>
            <w:pStyle w:val="ListParagraph"/>
            <w:numPr>
              <w:ilvl w:val="0"/>
              <w:numId w:val="3"/>
            </w:numPr>
          </w:pPr>
          <w:r>
            <w:t xml:space="preserve">Provide instructions for creating </w:t>
          </w:r>
          <w:r w:rsidR="00B62FA6">
            <w:t>Customer and Vendor Contact Phone Numbers, Contact Notes, and Address Information</w:t>
          </w:r>
          <w:r>
            <w:t>.</w:t>
          </w:r>
        </w:p>
        <w:p w14:paraId="5899AE9A" w14:textId="77777777" w:rsidR="0016557A" w:rsidRDefault="0016557A"/>
        <w:p w14:paraId="1ACC309A" w14:textId="77777777" w:rsidR="0016557A" w:rsidRDefault="0016557A">
          <w:r>
            <w:br w:type="page"/>
          </w:r>
        </w:p>
        <w:p w14:paraId="26713194" w14:textId="77777777" w:rsidR="009A089D" w:rsidRDefault="00A4185D"/>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39742E81" w14:textId="2FA62E30" w:rsidR="00A4185D"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76717935" w:history="1">
            <w:r w:rsidR="00A4185D" w:rsidRPr="009252F9">
              <w:rPr>
                <w:rStyle w:val="Hyperlink"/>
                <w:b/>
                <w:bCs/>
                <w:noProof/>
              </w:rPr>
              <w:t>Overview</w:t>
            </w:r>
            <w:r w:rsidR="00A4185D">
              <w:rPr>
                <w:noProof/>
                <w:webHidden/>
              </w:rPr>
              <w:tab/>
            </w:r>
            <w:r w:rsidR="00A4185D">
              <w:rPr>
                <w:noProof/>
                <w:webHidden/>
              </w:rPr>
              <w:fldChar w:fldCharType="begin"/>
            </w:r>
            <w:r w:rsidR="00A4185D">
              <w:rPr>
                <w:noProof/>
                <w:webHidden/>
              </w:rPr>
              <w:instrText xml:space="preserve"> PAGEREF _Toc76717935 \h </w:instrText>
            </w:r>
            <w:r w:rsidR="00A4185D">
              <w:rPr>
                <w:noProof/>
                <w:webHidden/>
              </w:rPr>
            </w:r>
            <w:r w:rsidR="00A4185D">
              <w:rPr>
                <w:noProof/>
                <w:webHidden/>
              </w:rPr>
              <w:fldChar w:fldCharType="separate"/>
            </w:r>
            <w:r w:rsidR="00A4185D">
              <w:rPr>
                <w:noProof/>
                <w:webHidden/>
              </w:rPr>
              <w:t>3</w:t>
            </w:r>
            <w:r w:rsidR="00A4185D">
              <w:rPr>
                <w:noProof/>
                <w:webHidden/>
              </w:rPr>
              <w:fldChar w:fldCharType="end"/>
            </w:r>
          </w:hyperlink>
        </w:p>
        <w:p w14:paraId="3928D5DE" w14:textId="28F340F9" w:rsidR="00A4185D" w:rsidRDefault="00A4185D">
          <w:pPr>
            <w:pStyle w:val="TOC1"/>
            <w:tabs>
              <w:tab w:val="right" w:leader="dot" w:pos="9350"/>
            </w:tabs>
            <w:rPr>
              <w:rFonts w:cstheme="minorBidi"/>
              <w:noProof/>
            </w:rPr>
          </w:pPr>
          <w:hyperlink w:anchor="_Toc76717936" w:history="1">
            <w:r w:rsidRPr="009252F9">
              <w:rPr>
                <w:rStyle w:val="Hyperlink"/>
                <w:b/>
                <w:bCs/>
                <w:noProof/>
              </w:rPr>
              <w:t>Customers</w:t>
            </w:r>
            <w:r>
              <w:rPr>
                <w:noProof/>
                <w:webHidden/>
              </w:rPr>
              <w:tab/>
            </w:r>
            <w:r>
              <w:rPr>
                <w:noProof/>
                <w:webHidden/>
              </w:rPr>
              <w:fldChar w:fldCharType="begin"/>
            </w:r>
            <w:r>
              <w:rPr>
                <w:noProof/>
                <w:webHidden/>
              </w:rPr>
              <w:instrText xml:space="preserve"> PAGEREF _Toc76717936 \h </w:instrText>
            </w:r>
            <w:r>
              <w:rPr>
                <w:noProof/>
                <w:webHidden/>
              </w:rPr>
            </w:r>
            <w:r>
              <w:rPr>
                <w:noProof/>
                <w:webHidden/>
              </w:rPr>
              <w:fldChar w:fldCharType="separate"/>
            </w:r>
            <w:r>
              <w:rPr>
                <w:noProof/>
                <w:webHidden/>
              </w:rPr>
              <w:t>4</w:t>
            </w:r>
            <w:r>
              <w:rPr>
                <w:noProof/>
                <w:webHidden/>
              </w:rPr>
              <w:fldChar w:fldCharType="end"/>
            </w:r>
          </w:hyperlink>
        </w:p>
        <w:p w14:paraId="6EA178AB" w14:textId="40299F55" w:rsidR="00A4185D" w:rsidRDefault="00A4185D">
          <w:pPr>
            <w:pStyle w:val="TOC3"/>
            <w:tabs>
              <w:tab w:val="right" w:leader="dot" w:pos="9350"/>
            </w:tabs>
            <w:rPr>
              <w:rFonts w:cstheme="minorBidi"/>
              <w:noProof/>
            </w:rPr>
          </w:pPr>
          <w:hyperlink w:anchor="_Toc76717937" w:history="1">
            <w:r w:rsidRPr="009252F9">
              <w:rPr>
                <w:rStyle w:val="Hyperlink"/>
                <w:noProof/>
              </w:rPr>
              <w:t>Browse Customers</w:t>
            </w:r>
            <w:r>
              <w:rPr>
                <w:noProof/>
                <w:webHidden/>
              </w:rPr>
              <w:tab/>
            </w:r>
            <w:r>
              <w:rPr>
                <w:noProof/>
                <w:webHidden/>
              </w:rPr>
              <w:fldChar w:fldCharType="begin"/>
            </w:r>
            <w:r>
              <w:rPr>
                <w:noProof/>
                <w:webHidden/>
              </w:rPr>
              <w:instrText xml:space="preserve"> PAGEREF _Toc76717937 \h </w:instrText>
            </w:r>
            <w:r>
              <w:rPr>
                <w:noProof/>
                <w:webHidden/>
              </w:rPr>
            </w:r>
            <w:r>
              <w:rPr>
                <w:noProof/>
                <w:webHidden/>
              </w:rPr>
              <w:fldChar w:fldCharType="separate"/>
            </w:r>
            <w:r>
              <w:rPr>
                <w:noProof/>
                <w:webHidden/>
              </w:rPr>
              <w:t>4</w:t>
            </w:r>
            <w:r>
              <w:rPr>
                <w:noProof/>
                <w:webHidden/>
              </w:rPr>
              <w:fldChar w:fldCharType="end"/>
            </w:r>
          </w:hyperlink>
        </w:p>
        <w:p w14:paraId="439F1BDA" w14:textId="02DFE080" w:rsidR="00A4185D" w:rsidRDefault="00A4185D">
          <w:pPr>
            <w:pStyle w:val="TOC2"/>
            <w:tabs>
              <w:tab w:val="right" w:leader="dot" w:pos="9350"/>
            </w:tabs>
            <w:rPr>
              <w:rFonts w:cstheme="minorBidi"/>
              <w:noProof/>
            </w:rPr>
          </w:pPr>
          <w:hyperlink w:anchor="_Toc76717938" w:history="1">
            <w:r w:rsidRPr="009252F9">
              <w:rPr>
                <w:rStyle w:val="Hyperlink"/>
                <w:noProof/>
              </w:rPr>
              <w:t>Phone Info</w:t>
            </w:r>
            <w:r>
              <w:rPr>
                <w:noProof/>
                <w:webHidden/>
              </w:rPr>
              <w:tab/>
            </w:r>
            <w:r>
              <w:rPr>
                <w:noProof/>
                <w:webHidden/>
              </w:rPr>
              <w:fldChar w:fldCharType="begin"/>
            </w:r>
            <w:r>
              <w:rPr>
                <w:noProof/>
                <w:webHidden/>
              </w:rPr>
              <w:instrText xml:space="preserve"> PAGEREF _Toc76717938 \h </w:instrText>
            </w:r>
            <w:r>
              <w:rPr>
                <w:noProof/>
                <w:webHidden/>
              </w:rPr>
            </w:r>
            <w:r>
              <w:rPr>
                <w:noProof/>
                <w:webHidden/>
              </w:rPr>
              <w:fldChar w:fldCharType="separate"/>
            </w:r>
            <w:r>
              <w:rPr>
                <w:noProof/>
                <w:webHidden/>
              </w:rPr>
              <w:t>5</w:t>
            </w:r>
            <w:r>
              <w:rPr>
                <w:noProof/>
                <w:webHidden/>
              </w:rPr>
              <w:fldChar w:fldCharType="end"/>
            </w:r>
          </w:hyperlink>
        </w:p>
        <w:p w14:paraId="49FC4B0B" w14:textId="4F66BD3F" w:rsidR="00A4185D" w:rsidRDefault="00A4185D">
          <w:pPr>
            <w:pStyle w:val="TOC3"/>
            <w:tabs>
              <w:tab w:val="right" w:leader="dot" w:pos="9350"/>
            </w:tabs>
            <w:rPr>
              <w:rFonts w:cstheme="minorBidi"/>
              <w:noProof/>
            </w:rPr>
          </w:pPr>
          <w:hyperlink w:anchor="_Toc76717939" w:history="1">
            <w:r w:rsidRPr="009252F9">
              <w:rPr>
                <w:rStyle w:val="Hyperlink"/>
                <w:noProof/>
              </w:rPr>
              <w:t>Browse Phone</w:t>
            </w:r>
            <w:r>
              <w:rPr>
                <w:noProof/>
                <w:webHidden/>
              </w:rPr>
              <w:tab/>
            </w:r>
            <w:r>
              <w:rPr>
                <w:noProof/>
                <w:webHidden/>
              </w:rPr>
              <w:fldChar w:fldCharType="begin"/>
            </w:r>
            <w:r>
              <w:rPr>
                <w:noProof/>
                <w:webHidden/>
              </w:rPr>
              <w:instrText xml:space="preserve"> PAGEREF _Toc76717939 \h </w:instrText>
            </w:r>
            <w:r>
              <w:rPr>
                <w:noProof/>
                <w:webHidden/>
              </w:rPr>
            </w:r>
            <w:r>
              <w:rPr>
                <w:noProof/>
                <w:webHidden/>
              </w:rPr>
              <w:fldChar w:fldCharType="separate"/>
            </w:r>
            <w:r>
              <w:rPr>
                <w:noProof/>
                <w:webHidden/>
              </w:rPr>
              <w:t>5</w:t>
            </w:r>
            <w:r>
              <w:rPr>
                <w:noProof/>
                <w:webHidden/>
              </w:rPr>
              <w:fldChar w:fldCharType="end"/>
            </w:r>
          </w:hyperlink>
        </w:p>
        <w:p w14:paraId="6ED7BE75" w14:textId="2A40A1F2" w:rsidR="00A4185D" w:rsidRDefault="00A4185D">
          <w:pPr>
            <w:pStyle w:val="TOC3"/>
            <w:tabs>
              <w:tab w:val="right" w:leader="dot" w:pos="9350"/>
            </w:tabs>
            <w:rPr>
              <w:rFonts w:cstheme="minorBidi"/>
              <w:noProof/>
            </w:rPr>
          </w:pPr>
          <w:hyperlink w:anchor="_Toc76717940" w:history="1">
            <w:r w:rsidRPr="009252F9">
              <w:rPr>
                <w:rStyle w:val="Hyperlink"/>
                <w:noProof/>
              </w:rPr>
              <w:t>View Phone</w:t>
            </w:r>
            <w:r>
              <w:rPr>
                <w:noProof/>
                <w:webHidden/>
              </w:rPr>
              <w:tab/>
            </w:r>
            <w:r>
              <w:rPr>
                <w:noProof/>
                <w:webHidden/>
              </w:rPr>
              <w:fldChar w:fldCharType="begin"/>
            </w:r>
            <w:r>
              <w:rPr>
                <w:noProof/>
                <w:webHidden/>
              </w:rPr>
              <w:instrText xml:space="preserve"> PAGEREF _Toc76717940 \h </w:instrText>
            </w:r>
            <w:r>
              <w:rPr>
                <w:noProof/>
                <w:webHidden/>
              </w:rPr>
            </w:r>
            <w:r>
              <w:rPr>
                <w:noProof/>
                <w:webHidden/>
              </w:rPr>
              <w:fldChar w:fldCharType="separate"/>
            </w:r>
            <w:r>
              <w:rPr>
                <w:noProof/>
                <w:webHidden/>
              </w:rPr>
              <w:t>6</w:t>
            </w:r>
            <w:r>
              <w:rPr>
                <w:noProof/>
                <w:webHidden/>
              </w:rPr>
              <w:fldChar w:fldCharType="end"/>
            </w:r>
          </w:hyperlink>
        </w:p>
        <w:p w14:paraId="65B28A0F" w14:textId="0A0D54C1" w:rsidR="00A4185D" w:rsidRDefault="00A4185D">
          <w:pPr>
            <w:pStyle w:val="TOC3"/>
            <w:tabs>
              <w:tab w:val="right" w:leader="dot" w:pos="9350"/>
            </w:tabs>
            <w:rPr>
              <w:rFonts w:cstheme="minorBidi"/>
              <w:noProof/>
            </w:rPr>
          </w:pPr>
          <w:hyperlink w:anchor="_Toc76717941" w:history="1">
            <w:r w:rsidRPr="009252F9">
              <w:rPr>
                <w:rStyle w:val="Hyperlink"/>
                <w:noProof/>
              </w:rPr>
              <w:t>Add/Update Phone – Manual Input</w:t>
            </w:r>
            <w:r>
              <w:rPr>
                <w:noProof/>
                <w:webHidden/>
              </w:rPr>
              <w:tab/>
            </w:r>
            <w:r>
              <w:rPr>
                <w:noProof/>
                <w:webHidden/>
              </w:rPr>
              <w:fldChar w:fldCharType="begin"/>
            </w:r>
            <w:r>
              <w:rPr>
                <w:noProof/>
                <w:webHidden/>
              </w:rPr>
              <w:instrText xml:space="preserve"> PAGEREF _Toc76717941 \h </w:instrText>
            </w:r>
            <w:r>
              <w:rPr>
                <w:noProof/>
                <w:webHidden/>
              </w:rPr>
            </w:r>
            <w:r>
              <w:rPr>
                <w:noProof/>
                <w:webHidden/>
              </w:rPr>
              <w:fldChar w:fldCharType="separate"/>
            </w:r>
            <w:r>
              <w:rPr>
                <w:noProof/>
                <w:webHidden/>
              </w:rPr>
              <w:t>7</w:t>
            </w:r>
            <w:r>
              <w:rPr>
                <w:noProof/>
                <w:webHidden/>
              </w:rPr>
              <w:fldChar w:fldCharType="end"/>
            </w:r>
          </w:hyperlink>
        </w:p>
        <w:p w14:paraId="0D674F86" w14:textId="7C557EF2" w:rsidR="00A4185D" w:rsidRDefault="00A4185D">
          <w:pPr>
            <w:pStyle w:val="TOC3"/>
            <w:tabs>
              <w:tab w:val="right" w:leader="dot" w:pos="9350"/>
            </w:tabs>
            <w:rPr>
              <w:rFonts w:cstheme="minorBidi"/>
              <w:noProof/>
            </w:rPr>
          </w:pPr>
          <w:hyperlink w:anchor="_Toc76717942" w:history="1">
            <w:r w:rsidRPr="009252F9">
              <w:rPr>
                <w:rStyle w:val="Hyperlink"/>
                <w:noProof/>
              </w:rPr>
              <w:t>Add/Update Phone Field Definitions</w:t>
            </w:r>
            <w:r>
              <w:rPr>
                <w:noProof/>
                <w:webHidden/>
              </w:rPr>
              <w:tab/>
            </w:r>
            <w:r>
              <w:rPr>
                <w:noProof/>
                <w:webHidden/>
              </w:rPr>
              <w:fldChar w:fldCharType="begin"/>
            </w:r>
            <w:r>
              <w:rPr>
                <w:noProof/>
                <w:webHidden/>
              </w:rPr>
              <w:instrText xml:space="preserve"> PAGEREF _Toc76717942 \h </w:instrText>
            </w:r>
            <w:r>
              <w:rPr>
                <w:noProof/>
                <w:webHidden/>
              </w:rPr>
            </w:r>
            <w:r>
              <w:rPr>
                <w:noProof/>
                <w:webHidden/>
              </w:rPr>
              <w:fldChar w:fldCharType="separate"/>
            </w:r>
            <w:r>
              <w:rPr>
                <w:noProof/>
                <w:webHidden/>
              </w:rPr>
              <w:t>8</w:t>
            </w:r>
            <w:r>
              <w:rPr>
                <w:noProof/>
                <w:webHidden/>
              </w:rPr>
              <w:fldChar w:fldCharType="end"/>
            </w:r>
          </w:hyperlink>
        </w:p>
        <w:p w14:paraId="4F6274A3" w14:textId="2BA67878" w:rsidR="00A4185D" w:rsidRDefault="00A4185D">
          <w:pPr>
            <w:pStyle w:val="TOC3"/>
            <w:tabs>
              <w:tab w:val="right" w:leader="dot" w:pos="9350"/>
            </w:tabs>
            <w:rPr>
              <w:rFonts w:cstheme="minorBidi"/>
              <w:noProof/>
            </w:rPr>
          </w:pPr>
          <w:hyperlink w:anchor="_Toc76717943" w:history="1">
            <w:r w:rsidRPr="009252F9">
              <w:rPr>
                <w:rStyle w:val="Hyperlink"/>
                <w:noProof/>
              </w:rPr>
              <w:t>Add/Update Phone – Import from Customer Contacts</w:t>
            </w:r>
            <w:r>
              <w:rPr>
                <w:noProof/>
                <w:webHidden/>
              </w:rPr>
              <w:tab/>
            </w:r>
            <w:r>
              <w:rPr>
                <w:noProof/>
                <w:webHidden/>
              </w:rPr>
              <w:fldChar w:fldCharType="begin"/>
            </w:r>
            <w:r>
              <w:rPr>
                <w:noProof/>
                <w:webHidden/>
              </w:rPr>
              <w:instrText xml:space="preserve"> PAGEREF _Toc76717943 \h </w:instrText>
            </w:r>
            <w:r>
              <w:rPr>
                <w:noProof/>
                <w:webHidden/>
              </w:rPr>
            </w:r>
            <w:r>
              <w:rPr>
                <w:noProof/>
                <w:webHidden/>
              </w:rPr>
              <w:fldChar w:fldCharType="separate"/>
            </w:r>
            <w:r>
              <w:rPr>
                <w:noProof/>
                <w:webHidden/>
              </w:rPr>
              <w:t>9</w:t>
            </w:r>
            <w:r>
              <w:rPr>
                <w:noProof/>
                <w:webHidden/>
              </w:rPr>
              <w:fldChar w:fldCharType="end"/>
            </w:r>
          </w:hyperlink>
        </w:p>
        <w:p w14:paraId="0F216A75" w14:textId="260876F7" w:rsidR="00A4185D" w:rsidRDefault="00A4185D">
          <w:pPr>
            <w:pStyle w:val="TOC3"/>
            <w:tabs>
              <w:tab w:val="right" w:leader="dot" w:pos="9350"/>
            </w:tabs>
            <w:rPr>
              <w:rFonts w:cstheme="minorBidi"/>
              <w:noProof/>
            </w:rPr>
          </w:pPr>
          <w:hyperlink w:anchor="_Toc76717944" w:history="1">
            <w:r w:rsidRPr="009252F9">
              <w:rPr>
                <w:rStyle w:val="Hyperlink"/>
                <w:noProof/>
              </w:rPr>
              <w:t>Email Notification System Options</w:t>
            </w:r>
            <w:r>
              <w:rPr>
                <w:noProof/>
                <w:webHidden/>
              </w:rPr>
              <w:tab/>
            </w:r>
            <w:r>
              <w:rPr>
                <w:noProof/>
                <w:webHidden/>
              </w:rPr>
              <w:fldChar w:fldCharType="begin"/>
            </w:r>
            <w:r>
              <w:rPr>
                <w:noProof/>
                <w:webHidden/>
              </w:rPr>
              <w:instrText xml:space="preserve"> PAGEREF _Toc76717944 \h </w:instrText>
            </w:r>
            <w:r>
              <w:rPr>
                <w:noProof/>
                <w:webHidden/>
              </w:rPr>
            </w:r>
            <w:r>
              <w:rPr>
                <w:noProof/>
                <w:webHidden/>
              </w:rPr>
              <w:fldChar w:fldCharType="separate"/>
            </w:r>
            <w:r>
              <w:rPr>
                <w:noProof/>
                <w:webHidden/>
              </w:rPr>
              <w:t>10</w:t>
            </w:r>
            <w:r>
              <w:rPr>
                <w:noProof/>
                <w:webHidden/>
              </w:rPr>
              <w:fldChar w:fldCharType="end"/>
            </w:r>
          </w:hyperlink>
        </w:p>
        <w:p w14:paraId="0FFDCACC" w14:textId="79234655" w:rsidR="00A4185D" w:rsidRDefault="00A4185D">
          <w:pPr>
            <w:pStyle w:val="TOC3"/>
            <w:tabs>
              <w:tab w:val="right" w:leader="dot" w:pos="9350"/>
            </w:tabs>
            <w:rPr>
              <w:rFonts w:cstheme="minorBidi"/>
              <w:noProof/>
            </w:rPr>
          </w:pPr>
          <w:hyperlink w:anchor="_Toc76717945" w:history="1">
            <w:r w:rsidRPr="009252F9">
              <w:rPr>
                <w:rStyle w:val="Hyperlink"/>
                <w:noProof/>
              </w:rPr>
              <w:t>Customer Notes – Browse</w:t>
            </w:r>
            <w:r>
              <w:rPr>
                <w:noProof/>
                <w:webHidden/>
              </w:rPr>
              <w:tab/>
            </w:r>
            <w:r>
              <w:rPr>
                <w:noProof/>
                <w:webHidden/>
              </w:rPr>
              <w:fldChar w:fldCharType="begin"/>
            </w:r>
            <w:r>
              <w:rPr>
                <w:noProof/>
                <w:webHidden/>
              </w:rPr>
              <w:instrText xml:space="preserve"> PAGEREF _Toc76717945 \h </w:instrText>
            </w:r>
            <w:r>
              <w:rPr>
                <w:noProof/>
                <w:webHidden/>
              </w:rPr>
            </w:r>
            <w:r>
              <w:rPr>
                <w:noProof/>
                <w:webHidden/>
              </w:rPr>
              <w:fldChar w:fldCharType="separate"/>
            </w:r>
            <w:r>
              <w:rPr>
                <w:noProof/>
                <w:webHidden/>
              </w:rPr>
              <w:t>11</w:t>
            </w:r>
            <w:r>
              <w:rPr>
                <w:noProof/>
                <w:webHidden/>
              </w:rPr>
              <w:fldChar w:fldCharType="end"/>
            </w:r>
          </w:hyperlink>
        </w:p>
        <w:p w14:paraId="1659A1BE" w14:textId="5FCF8945" w:rsidR="00A4185D" w:rsidRDefault="00A4185D">
          <w:pPr>
            <w:pStyle w:val="TOC3"/>
            <w:tabs>
              <w:tab w:val="right" w:leader="dot" w:pos="9350"/>
            </w:tabs>
            <w:rPr>
              <w:rFonts w:cstheme="minorBidi"/>
              <w:noProof/>
            </w:rPr>
          </w:pPr>
          <w:hyperlink w:anchor="_Toc76717946" w:history="1">
            <w:r w:rsidRPr="009252F9">
              <w:rPr>
                <w:rStyle w:val="Hyperlink"/>
                <w:noProof/>
              </w:rPr>
              <w:t>Customer Notes – View</w:t>
            </w:r>
            <w:r>
              <w:rPr>
                <w:noProof/>
                <w:webHidden/>
              </w:rPr>
              <w:tab/>
            </w:r>
            <w:r>
              <w:rPr>
                <w:noProof/>
                <w:webHidden/>
              </w:rPr>
              <w:fldChar w:fldCharType="begin"/>
            </w:r>
            <w:r>
              <w:rPr>
                <w:noProof/>
                <w:webHidden/>
              </w:rPr>
              <w:instrText xml:space="preserve"> PAGEREF _Toc76717946 \h </w:instrText>
            </w:r>
            <w:r>
              <w:rPr>
                <w:noProof/>
                <w:webHidden/>
              </w:rPr>
            </w:r>
            <w:r>
              <w:rPr>
                <w:noProof/>
                <w:webHidden/>
              </w:rPr>
              <w:fldChar w:fldCharType="separate"/>
            </w:r>
            <w:r>
              <w:rPr>
                <w:noProof/>
                <w:webHidden/>
              </w:rPr>
              <w:t>12</w:t>
            </w:r>
            <w:r>
              <w:rPr>
                <w:noProof/>
                <w:webHidden/>
              </w:rPr>
              <w:fldChar w:fldCharType="end"/>
            </w:r>
          </w:hyperlink>
        </w:p>
        <w:p w14:paraId="079EC141" w14:textId="0FCD75C8" w:rsidR="00A4185D" w:rsidRDefault="00A4185D">
          <w:pPr>
            <w:pStyle w:val="TOC3"/>
            <w:tabs>
              <w:tab w:val="right" w:leader="dot" w:pos="9350"/>
            </w:tabs>
            <w:rPr>
              <w:rFonts w:cstheme="minorBidi"/>
              <w:noProof/>
            </w:rPr>
          </w:pPr>
          <w:hyperlink w:anchor="_Toc76717947" w:history="1">
            <w:r w:rsidRPr="009252F9">
              <w:rPr>
                <w:rStyle w:val="Hyperlink"/>
                <w:noProof/>
              </w:rPr>
              <w:t>Add/Update Notes</w:t>
            </w:r>
            <w:r>
              <w:rPr>
                <w:noProof/>
                <w:webHidden/>
              </w:rPr>
              <w:tab/>
            </w:r>
            <w:r>
              <w:rPr>
                <w:noProof/>
                <w:webHidden/>
              </w:rPr>
              <w:fldChar w:fldCharType="begin"/>
            </w:r>
            <w:r>
              <w:rPr>
                <w:noProof/>
                <w:webHidden/>
              </w:rPr>
              <w:instrText xml:space="preserve"> PAGEREF _Toc76717947 \h </w:instrText>
            </w:r>
            <w:r>
              <w:rPr>
                <w:noProof/>
                <w:webHidden/>
              </w:rPr>
            </w:r>
            <w:r>
              <w:rPr>
                <w:noProof/>
                <w:webHidden/>
              </w:rPr>
              <w:fldChar w:fldCharType="separate"/>
            </w:r>
            <w:r>
              <w:rPr>
                <w:noProof/>
                <w:webHidden/>
              </w:rPr>
              <w:t>13</w:t>
            </w:r>
            <w:r>
              <w:rPr>
                <w:noProof/>
                <w:webHidden/>
              </w:rPr>
              <w:fldChar w:fldCharType="end"/>
            </w:r>
          </w:hyperlink>
        </w:p>
        <w:p w14:paraId="70689C2C" w14:textId="74948073" w:rsidR="00A4185D" w:rsidRDefault="00A4185D">
          <w:pPr>
            <w:pStyle w:val="TOC3"/>
            <w:tabs>
              <w:tab w:val="right" w:leader="dot" w:pos="9350"/>
            </w:tabs>
            <w:rPr>
              <w:rFonts w:cstheme="minorBidi"/>
              <w:noProof/>
            </w:rPr>
          </w:pPr>
          <w:hyperlink w:anchor="_Toc76717948" w:history="1">
            <w:r w:rsidRPr="009252F9">
              <w:rPr>
                <w:rStyle w:val="Hyperlink"/>
                <w:noProof/>
              </w:rPr>
              <w:t>Add/Update Notes Field Definitions</w:t>
            </w:r>
            <w:r>
              <w:rPr>
                <w:noProof/>
                <w:webHidden/>
              </w:rPr>
              <w:tab/>
            </w:r>
            <w:r>
              <w:rPr>
                <w:noProof/>
                <w:webHidden/>
              </w:rPr>
              <w:fldChar w:fldCharType="begin"/>
            </w:r>
            <w:r>
              <w:rPr>
                <w:noProof/>
                <w:webHidden/>
              </w:rPr>
              <w:instrText xml:space="preserve"> PAGEREF _Toc76717948 \h </w:instrText>
            </w:r>
            <w:r>
              <w:rPr>
                <w:noProof/>
                <w:webHidden/>
              </w:rPr>
            </w:r>
            <w:r>
              <w:rPr>
                <w:noProof/>
                <w:webHidden/>
              </w:rPr>
              <w:fldChar w:fldCharType="separate"/>
            </w:r>
            <w:r>
              <w:rPr>
                <w:noProof/>
                <w:webHidden/>
              </w:rPr>
              <w:t>13</w:t>
            </w:r>
            <w:r>
              <w:rPr>
                <w:noProof/>
                <w:webHidden/>
              </w:rPr>
              <w:fldChar w:fldCharType="end"/>
            </w:r>
          </w:hyperlink>
        </w:p>
        <w:p w14:paraId="783C41B6" w14:textId="228AAE33" w:rsidR="00A4185D" w:rsidRDefault="00A4185D">
          <w:pPr>
            <w:pStyle w:val="TOC1"/>
            <w:tabs>
              <w:tab w:val="right" w:leader="dot" w:pos="9350"/>
            </w:tabs>
            <w:rPr>
              <w:rFonts w:cstheme="minorBidi"/>
              <w:noProof/>
            </w:rPr>
          </w:pPr>
          <w:hyperlink w:anchor="_Toc76717949" w:history="1">
            <w:r w:rsidRPr="009252F9">
              <w:rPr>
                <w:rStyle w:val="Hyperlink"/>
                <w:b/>
                <w:bCs/>
                <w:noProof/>
              </w:rPr>
              <w:t>Vendors</w:t>
            </w:r>
            <w:r>
              <w:rPr>
                <w:noProof/>
                <w:webHidden/>
              </w:rPr>
              <w:tab/>
            </w:r>
            <w:r>
              <w:rPr>
                <w:noProof/>
                <w:webHidden/>
              </w:rPr>
              <w:fldChar w:fldCharType="begin"/>
            </w:r>
            <w:r>
              <w:rPr>
                <w:noProof/>
                <w:webHidden/>
              </w:rPr>
              <w:instrText xml:space="preserve"> PAGEREF _Toc76717949 \h </w:instrText>
            </w:r>
            <w:r>
              <w:rPr>
                <w:noProof/>
                <w:webHidden/>
              </w:rPr>
            </w:r>
            <w:r>
              <w:rPr>
                <w:noProof/>
                <w:webHidden/>
              </w:rPr>
              <w:fldChar w:fldCharType="separate"/>
            </w:r>
            <w:r>
              <w:rPr>
                <w:noProof/>
                <w:webHidden/>
              </w:rPr>
              <w:t>14</w:t>
            </w:r>
            <w:r>
              <w:rPr>
                <w:noProof/>
                <w:webHidden/>
              </w:rPr>
              <w:fldChar w:fldCharType="end"/>
            </w:r>
          </w:hyperlink>
        </w:p>
        <w:p w14:paraId="3AB1DB87" w14:textId="513A6388" w:rsidR="00A4185D" w:rsidRDefault="00A4185D">
          <w:pPr>
            <w:pStyle w:val="TOC3"/>
            <w:tabs>
              <w:tab w:val="right" w:leader="dot" w:pos="9350"/>
            </w:tabs>
            <w:rPr>
              <w:rFonts w:cstheme="minorBidi"/>
              <w:noProof/>
            </w:rPr>
          </w:pPr>
          <w:hyperlink w:anchor="_Toc76717950" w:history="1">
            <w:r w:rsidRPr="009252F9">
              <w:rPr>
                <w:rStyle w:val="Hyperlink"/>
                <w:noProof/>
              </w:rPr>
              <w:t>Browse Vendors</w:t>
            </w:r>
            <w:r>
              <w:rPr>
                <w:noProof/>
                <w:webHidden/>
              </w:rPr>
              <w:tab/>
            </w:r>
            <w:r>
              <w:rPr>
                <w:noProof/>
                <w:webHidden/>
              </w:rPr>
              <w:fldChar w:fldCharType="begin"/>
            </w:r>
            <w:r>
              <w:rPr>
                <w:noProof/>
                <w:webHidden/>
              </w:rPr>
              <w:instrText xml:space="preserve"> PAGEREF _Toc76717950 \h </w:instrText>
            </w:r>
            <w:r>
              <w:rPr>
                <w:noProof/>
                <w:webHidden/>
              </w:rPr>
            </w:r>
            <w:r>
              <w:rPr>
                <w:noProof/>
                <w:webHidden/>
              </w:rPr>
              <w:fldChar w:fldCharType="separate"/>
            </w:r>
            <w:r>
              <w:rPr>
                <w:noProof/>
                <w:webHidden/>
              </w:rPr>
              <w:t>14</w:t>
            </w:r>
            <w:r>
              <w:rPr>
                <w:noProof/>
                <w:webHidden/>
              </w:rPr>
              <w:fldChar w:fldCharType="end"/>
            </w:r>
          </w:hyperlink>
        </w:p>
        <w:p w14:paraId="543F9FFC" w14:textId="5FB9945C" w:rsidR="00A4185D" w:rsidRDefault="00A4185D">
          <w:pPr>
            <w:pStyle w:val="TOC2"/>
            <w:tabs>
              <w:tab w:val="right" w:leader="dot" w:pos="9350"/>
            </w:tabs>
            <w:rPr>
              <w:rFonts w:cstheme="minorBidi"/>
              <w:noProof/>
            </w:rPr>
          </w:pPr>
          <w:hyperlink w:anchor="_Toc76717951" w:history="1">
            <w:r w:rsidRPr="009252F9">
              <w:rPr>
                <w:rStyle w:val="Hyperlink"/>
                <w:noProof/>
              </w:rPr>
              <w:t>Phone Info</w:t>
            </w:r>
            <w:r>
              <w:rPr>
                <w:noProof/>
                <w:webHidden/>
              </w:rPr>
              <w:tab/>
            </w:r>
            <w:r>
              <w:rPr>
                <w:noProof/>
                <w:webHidden/>
              </w:rPr>
              <w:fldChar w:fldCharType="begin"/>
            </w:r>
            <w:r>
              <w:rPr>
                <w:noProof/>
                <w:webHidden/>
              </w:rPr>
              <w:instrText xml:space="preserve"> PAGEREF _Toc76717951 \h </w:instrText>
            </w:r>
            <w:r>
              <w:rPr>
                <w:noProof/>
                <w:webHidden/>
              </w:rPr>
            </w:r>
            <w:r>
              <w:rPr>
                <w:noProof/>
                <w:webHidden/>
              </w:rPr>
              <w:fldChar w:fldCharType="separate"/>
            </w:r>
            <w:r>
              <w:rPr>
                <w:noProof/>
                <w:webHidden/>
              </w:rPr>
              <w:t>15</w:t>
            </w:r>
            <w:r>
              <w:rPr>
                <w:noProof/>
                <w:webHidden/>
              </w:rPr>
              <w:fldChar w:fldCharType="end"/>
            </w:r>
          </w:hyperlink>
        </w:p>
        <w:p w14:paraId="27E96D80" w14:textId="59FFDB67" w:rsidR="00A4185D" w:rsidRDefault="00A4185D">
          <w:pPr>
            <w:pStyle w:val="TOC3"/>
            <w:tabs>
              <w:tab w:val="right" w:leader="dot" w:pos="9350"/>
            </w:tabs>
            <w:rPr>
              <w:rFonts w:cstheme="minorBidi"/>
              <w:noProof/>
            </w:rPr>
          </w:pPr>
          <w:hyperlink w:anchor="_Toc76717952" w:history="1">
            <w:r w:rsidRPr="009252F9">
              <w:rPr>
                <w:rStyle w:val="Hyperlink"/>
                <w:noProof/>
              </w:rPr>
              <w:t>Browse Phone</w:t>
            </w:r>
            <w:r>
              <w:rPr>
                <w:noProof/>
                <w:webHidden/>
              </w:rPr>
              <w:tab/>
            </w:r>
            <w:r>
              <w:rPr>
                <w:noProof/>
                <w:webHidden/>
              </w:rPr>
              <w:fldChar w:fldCharType="begin"/>
            </w:r>
            <w:r>
              <w:rPr>
                <w:noProof/>
                <w:webHidden/>
              </w:rPr>
              <w:instrText xml:space="preserve"> PAGEREF _Toc76717952 \h </w:instrText>
            </w:r>
            <w:r>
              <w:rPr>
                <w:noProof/>
                <w:webHidden/>
              </w:rPr>
            </w:r>
            <w:r>
              <w:rPr>
                <w:noProof/>
                <w:webHidden/>
              </w:rPr>
              <w:fldChar w:fldCharType="separate"/>
            </w:r>
            <w:r>
              <w:rPr>
                <w:noProof/>
                <w:webHidden/>
              </w:rPr>
              <w:t>15</w:t>
            </w:r>
            <w:r>
              <w:rPr>
                <w:noProof/>
                <w:webHidden/>
              </w:rPr>
              <w:fldChar w:fldCharType="end"/>
            </w:r>
          </w:hyperlink>
        </w:p>
        <w:p w14:paraId="411A9101" w14:textId="748A75AA" w:rsidR="00A4185D" w:rsidRDefault="00A4185D">
          <w:pPr>
            <w:pStyle w:val="TOC3"/>
            <w:tabs>
              <w:tab w:val="right" w:leader="dot" w:pos="9350"/>
            </w:tabs>
            <w:rPr>
              <w:rFonts w:cstheme="minorBidi"/>
              <w:noProof/>
            </w:rPr>
          </w:pPr>
          <w:hyperlink w:anchor="_Toc76717953" w:history="1">
            <w:r w:rsidRPr="009252F9">
              <w:rPr>
                <w:rStyle w:val="Hyperlink"/>
                <w:noProof/>
              </w:rPr>
              <w:t>View Phone</w:t>
            </w:r>
            <w:r>
              <w:rPr>
                <w:noProof/>
                <w:webHidden/>
              </w:rPr>
              <w:tab/>
            </w:r>
            <w:r>
              <w:rPr>
                <w:noProof/>
                <w:webHidden/>
              </w:rPr>
              <w:fldChar w:fldCharType="begin"/>
            </w:r>
            <w:r>
              <w:rPr>
                <w:noProof/>
                <w:webHidden/>
              </w:rPr>
              <w:instrText xml:space="preserve"> PAGEREF _Toc76717953 \h </w:instrText>
            </w:r>
            <w:r>
              <w:rPr>
                <w:noProof/>
                <w:webHidden/>
              </w:rPr>
            </w:r>
            <w:r>
              <w:rPr>
                <w:noProof/>
                <w:webHidden/>
              </w:rPr>
              <w:fldChar w:fldCharType="separate"/>
            </w:r>
            <w:r>
              <w:rPr>
                <w:noProof/>
                <w:webHidden/>
              </w:rPr>
              <w:t>16</w:t>
            </w:r>
            <w:r>
              <w:rPr>
                <w:noProof/>
                <w:webHidden/>
              </w:rPr>
              <w:fldChar w:fldCharType="end"/>
            </w:r>
          </w:hyperlink>
        </w:p>
        <w:p w14:paraId="3339B479" w14:textId="64A6F613" w:rsidR="00A4185D" w:rsidRDefault="00A4185D">
          <w:pPr>
            <w:pStyle w:val="TOC3"/>
            <w:tabs>
              <w:tab w:val="right" w:leader="dot" w:pos="9350"/>
            </w:tabs>
            <w:rPr>
              <w:rFonts w:cstheme="minorBidi"/>
              <w:noProof/>
            </w:rPr>
          </w:pPr>
          <w:hyperlink w:anchor="_Toc76717954" w:history="1">
            <w:r w:rsidRPr="009252F9">
              <w:rPr>
                <w:rStyle w:val="Hyperlink"/>
                <w:noProof/>
              </w:rPr>
              <w:t>Add/Update Phone – Manual Input</w:t>
            </w:r>
            <w:r>
              <w:rPr>
                <w:noProof/>
                <w:webHidden/>
              </w:rPr>
              <w:tab/>
            </w:r>
            <w:r>
              <w:rPr>
                <w:noProof/>
                <w:webHidden/>
              </w:rPr>
              <w:fldChar w:fldCharType="begin"/>
            </w:r>
            <w:r>
              <w:rPr>
                <w:noProof/>
                <w:webHidden/>
              </w:rPr>
              <w:instrText xml:space="preserve"> PAGEREF _Toc76717954 \h </w:instrText>
            </w:r>
            <w:r>
              <w:rPr>
                <w:noProof/>
                <w:webHidden/>
              </w:rPr>
            </w:r>
            <w:r>
              <w:rPr>
                <w:noProof/>
                <w:webHidden/>
              </w:rPr>
              <w:fldChar w:fldCharType="separate"/>
            </w:r>
            <w:r>
              <w:rPr>
                <w:noProof/>
                <w:webHidden/>
              </w:rPr>
              <w:t>17</w:t>
            </w:r>
            <w:r>
              <w:rPr>
                <w:noProof/>
                <w:webHidden/>
              </w:rPr>
              <w:fldChar w:fldCharType="end"/>
            </w:r>
          </w:hyperlink>
        </w:p>
        <w:p w14:paraId="47CD4905" w14:textId="48DDDB2D" w:rsidR="00A4185D" w:rsidRDefault="00A4185D">
          <w:pPr>
            <w:pStyle w:val="TOC3"/>
            <w:tabs>
              <w:tab w:val="right" w:leader="dot" w:pos="9350"/>
            </w:tabs>
            <w:rPr>
              <w:rFonts w:cstheme="minorBidi"/>
              <w:noProof/>
            </w:rPr>
          </w:pPr>
          <w:hyperlink w:anchor="_Toc76717955" w:history="1">
            <w:r w:rsidRPr="009252F9">
              <w:rPr>
                <w:rStyle w:val="Hyperlink"/>
                <w:noProof/>
              </w:rPr>
              <w:t>Add/Update Phone Field Definitions</w:t>
            </w:r>
            <w:r>
              <w:rPr>
                <w:noProof/>
                <w:webHidden/>
              </w:rPr>
              <w:tab/>
            </w:r>
            <w:r>
              <w:rPr>
                <w:noProof/>
                <w:webHidden/>
              </w:rPr>
              <w:fldChar w:fldCharType="begin"/>
            </w:r>
            <w:r>
              <w:rPr>
                <w:noProof/>
                <w:webHidden/>
              </w:rPr>
              <w:instrText xml:space="preserve"> PAGEREF _Toc76717955 \h </w:instrText>
            </w:r>
            <w:r>
              <w:rPr>
                <w:noProof/>
                <w:webHidden/>
              </w:rPr>
            </w:r>
            <w:r>
              <w:rPr>
                <w:noProof/>
                <w:webHidden/>
              </w:rPr>
              <w:fldChar w:fldCharType="separate"/>
            </w:r>
            <w:r>
              <w:rPr>
                <w:noProof/>
                <w:webHidden/>
              </w:rPr>
              <w:t>18</w:t>
            </w:r>
            <w:r>
              <w:rPr>
                <w:noProof/>
                <w:webHidden/>
              </w:rPr>
              <w:fldChar w:fldCharType="end"/>
            </w:r>
          </w:hyperlink>
        </w:p>
        <w:p w14:paraId="29770E19" w14:textId="2D4E357E" w:rsidR="00A4185D" w:rsidRDefault="00A4185D">
          <w:pPr>
            <w:pStyle w:val="TOC3"/>
            <w:tabs>
              <w:tab w:val="right" w:leader="dot" w:pos="9350"/>
            </w:tabs>
            <w:rPr>
              <w:rFonts w:cstheme="minorBidi"/>
              <w:noProof/>
            </w:rPr>
          </w:pPr>
          <w:hyperlink w:anchor="_Toc76717956" w:history="1">
            <w:r w:rsidRPr="009252F9">
              <w:rPr>
                <w:rStyle w:val="Hyperlink"/>
                <w:noProof/>
              </w:rPr>
              <w:t>Add/Update Phone – Import from Customer Contacts</w:t>
            </w:r>
            <w:r>
              <w:rPr>
                <w:noProof/>
                <w:webHidden/>
              </w:rPr>
              <w:tab/>
            </w:r>
            <w:r>
              <w:rPr>
                <w:noProof/>
                <w:webHidden/>
              </w:rPr>
              <w:fldChar w:fldCharType="begin"/>
            </w:r>
            <w:r>
              <w:rPr>
                <w:noProof/>
                <w:webHidden/>
              </w:rPr>
              <w:instrText xml:space="preserve"> PAGEREF _Toc76717956 \h </w:instrText>
            </w:r>
            <w:r>
              <w:rPr>
                <w:noProof/>
                <w:webHidden/>
              </w:rPr>
            </w:r>
            <w:r>
              <w:rPr>
                <w:noProof/>
                <w:webHidden/>
              </w:rPr>
              <w:fldChar w:fldCharType="separate"/>
            </w:r>
            <w:r>
              <w:rPr>
                <w:noProof/>
                <w:webHidden/>
              </w:rPr>
              <w:t>19</w:t>
            </w:r>
            <w:r>
              <w:rPr>
                <w:noProof/>
                <w:webHidden/>
              </w:rPr>
              <w:fldChar w:fldCharType="end"/>
            </w:r>
          </w:hyperlink>
        </w:p>
        <w:p w14:paraId="5764A148" w14:textId="1C40D61C" w:rsidR="00A4185D" w:rsidRDefault="00A4185D">
          <w:pPr>
            <w:pStyle w:val="TOC3"/>
            <w:tabs>
              <w:tab w:val="right" w:leader="dot" w:pos="9350"/>
            </w:tabs>
            <w:rPr>
              <w:rFonts w:cstheme="minorBidi"/>
              <w:noProof/>
            </w:rPr>
          </w:pPr>
          <w:hyperlink w:anchor="_Toc76717957" w:history="1">
            <w:r w:rsidRPr="009252F9">
              <w:rPr>
                <w:rStyle w:val="Hyperlink"/>
                <w:noProof/>
              </w:rPr>
              <w:t>Email Notification System Options</w:t>
            </w:r>
            <w:r>
              <w:rPr>
                <w:noProof/>
                <w:webHidden/>
              </w:rPr>
              <w:tab/>
            </w:r>
            <w:r>
              <w:rPr>
                <w:noProof/>
                <w:webHidden/>
              </w:rPr>
              <w:fldChar w:fldCharType="begin"/>
            </w:r>
            <w:r>
              <w:rPr>
                <w:noProof/>
                <w:webHidden/>
              </w:rPr>
              <w:instrText xml:space="preserve"> PAGEREF _Toc76717957 \h </w:instrText>
            </w:r>
            <w:r>
              <w:rPr>
                <w:noProof/>
                <w:webHidden/>
              </w:rPr>
            </w:r>
            <w:r>
              <w:rPr>
                <w:noProof/>
                <w:webHidden/>
              </w:rPr>
              <w:fldChar w:fldCharType="separate"/>
            </w:r>
            <w:r>
              <w:rPr>
                <w:noProof/>
                <w:webHidden/>
              </w:rPr>
              <w:t>20</w:t>
            </w:r>
            <w:r>
              <w:rPr>
                <w:noProof/>
                <w:webHidden/>
              </w:rPr>
              <w:fldChar w:fldCharType="end"/>
            </w:r>
          </w:hyperlink>
        </w:p>
        <w:p w14:paraId="4A8C3CF1" w14:textId="07267BD3" w:rsidR="00A4185D" w:rsidRDefault="00A4185D">
          <w:pPr>
            <w:pStyle w:val="TOC3"/>
            <w:tabs>
              <w:tab w:val="right" w:leader="dot" w:pos="9350"/>
            </w:tabs>
            <w:rPr>
              <w:rFonts w:cstheme="minorBidi"/>
              <w:noProof/>
            </w:rPr>
          </w:pPr>
          <w:hyperlink w:anchor="_Toc76717958" w:history="1">
            <w:r w:rsidRPr="009252F9">
              <w:rPr>
                <w:rStyle w:val="Hyperlink"/>
                <w:noProof/>
              </w:rPr>
              <w:t>Customer Notes – Browse</w:t>
            </w:r>
            <w:r>
              <w:rPr>
                <w:noProof/>
                <w:webHidden/>
              </w:rPr>
              <w:tab/>
            </w:r>
            <w:r>
              <w:rPr>
                <w:noProof/>
                <w:webHidden/>
              </w:rPr>
              <w:fldChar w:fldCharType="begin"/>
            </w:r>
            <w:r>
              <w:rPr>
                <w:noProof/>
                <w:webHidden/>
              </w:rPr>
              <w:instrText xml:space="preserve"> PAGEREF _Toc76717958 \h </w:instrText>
            </w:r>
            <w:r>
              <w:rPr>
                <w:noProof/>
                <w:webHidden/>
              </w:rPr>
            </w:r>
            <w:r>
              <w:rPr>
                <w:noProof/>
                <w:webHidden/>
              </w:rPr>
              <w:fldChar w:fldCharType="separate"/>
            </w:r>
            <w:r>
              <w:rPr>
                <w:noProof/>
                <w:webHidden/>
              </w:rPr>
              <w:t>21</w:t>
            </w:r>
            <w:r>
              <w:rPr>
                <w:noProof/>
                <w:webHidden/>
              </w:rPr>
              <w:fldChar w:fldCharType="end"/>
            </w:r>
          </w:hyperlink>
        </w:p>
        <w:p w14:paraId="1810014F" w14:textId="0D00281F" w:rsidR="00A4185D" w:rsidRDefault="00A4185D">
          <w:pPr>
            <w:pStyle w:val="TOC3"/>
            <w:tabs>
              <w:tab w:val="right" w:leader="dot" w:pos="9350"/>
            </w:tabs>
            <w:rPr>
              <w:rFonts w:cstheme="minorBidi"/>
              <w:noProof/>
            </w:rPr>
          </w:pPr>
          <w:hyperlink w:anchor="_Toc76717960" w:history="1">
            <w:r w:rsidRPr="009252F9">
              <w:rPr>
                <w:rStyle w:val="Hyperlink"/>
                <w:noProof/>
              </w:rPr>
              <w:t>Add/Update Notes</w:t>
            </w:r>
            <w:r>
              <w:rPr>
                <w:noProof/>
                <w:webHidden/>
              </w:rPr>
              <w:tab/>
            </w:r>
            <w:r>
              <w:rPr>
                <w:noProof/>
                <w:webHidden/>
              </w:rPr>
              <w:fldChar w:fldCharType="begin"/>
            </w:r>
            <w:r>
              <w:rPr>
                <w:noProof/>
                <w:webHidden/>
              </w:rPr>
              <w:instrText xml:space="preserve"> PAGEREF _Toc76717960 \h </w:instrText>
            </w:r>
            <w:r>
              <w:rPr>
                <w:noProof/>
                <w:webHidden/>
              </w:rPr>
            </w:r>
            <w:r>
              <w:rPr>
                <w:noProof/>
                <w:webHidden/>
              </w:rPr>
              <w:fldChar w:fldCharType="separate"/>
            </w:r>
            <w:r>
              <w:rPr>
                <w:noProof/>
                <w:webHidden/>
              </w:rPr>
              <w:t>23</w:t>
            </w:r>
            <w:r>
              <w:rPr>
                <w:noProof/>
                <w:webHidden/>
              </w:rPr>
              <w:fldChar w:fldCharType="end"/>
            </w:r>
          </w:hyperlink>
        </w:p>
        <w:p w14:paraId="390EF437" w14:textId="3D67A761" w:rsidR="00A4185D" w:rsidRDefault="00A4185D">
          <w:pPr>
            <w:pStyle w:val="TOC3"/>
            <w:tabs>
              <w:tab w:val="right" w:leader="dot" w:pos="9350"/>
            </w:tabs>
            <w:rPr>
              <w:rFonts w:cstheme="minorBidi"/>
              <w:noProof/>
            </w:rPr>
          </w:pPr>
          <w:hyperlink w:anchor="_Toc76717961" w:history="1">
            <w:r w:rsidRPr="009252F9">
              <w:rPr>
                <w:rStyle w:val="Hyperlink"/>
                <w:noProof/>
              </w:rPr>
              <w:t>Add/Update Notes Field Definitions</w:t>
            </w:r>
            <w:r>
              <w:rPr>
                <w:noProof/>
                <w:webHidden/>
              </w:rPr>
              <w:tab/>
            </w:r>
            <w:r>
              <w:rPr>
                <w:noProof/>
                <w:webHidden/>
              </w:rPr>
              <w:fldChar w:fldCharType="begin"/>
            </w:r>
            <w:r>
              <w:rPr>
                <w:noProof/>
                <w:webHidden/>
              </w:rPr>
              <w:instrText xml:space="preserve"> PAGEREF _Toc76717961 \h </w:instrText>
            </w:r>
            <w:r>
              <w:rPr>
                <w:noProof/>
                <w:webHidden/>
              </w:rPr>
            </w:r>
            <w:r>
              <w:rPr>
                <w:noProof/>
                <w:webHidden/>
              </w:rPr>
              <w:fldChar w:fldCharType="separate"/>
            </w:r>
            <w:r>
              <w:rPr>
                <w:noProof/>
                <w:webHidden/>
              </w:rPr>
              <w:t>23</w:t>
            </w:r>
            <w:r>
              <w:rPr>
                <w:noProof/>
                <w:webHidden/>
              </w:rPr>
              <w:fldChar w:fldCharType="end"/>
            </w:r>
          </w:hyperlink>
        </w:p>
        <w:p w14:paraId="0DBBB006" w14:textId="2D5A4278" w:rsidR="00A4185D" w:rsidRDefault="00A4185D">
          <w:pPr>
            <w:pStyle w:val="TOC2"/>
            <w:tabs>
              <w:tab w:val="right" w:leader="dot" w:pos="9350"/>
            </w:tabs>
            <w:rPr>
              <w:rFonts w:cstheme="minorBidi"/>
              <w:noProof/>
            </w:rPr>
          </w:pPr>
          <w:hyperlink w:anchor="_Toc76717962" w:history="1">
            <w:r w:rsidRPr="009252F9">
              <w:rPr>
                <w:rStyle w:val="Hyperlink"/>
                <w:noProof/>
              </w:rPr>
              <w:t>Addresses</w:t>
            </w:r>
            <w:r>
              <w:rPr>
                <w:noProof/>
                <w:webHidden/>
              </w:rPr>
              <w:tab/>
            </w:r>
            <w:r>
              <w:rPr>
                <w:noProof/>
                <w:webHidden/>
              </w:rPr>
              <w:fldChar w:fldCharType="begin"/>
            </w:r>
            <w:r>
              <w:rPr>
                <w:noProof/>
                <w:webHidden/>
              </w:rPr>
              <w:instrText xml:space="preserve"> PAGEREF _Toc76717962 \h </w:instrText>
            </w:r>
            <w:r>
              <w:rPr>
                <w:noProof/>
                <w:webHidden/>
              </w:rPr>
            </w:r>
            <w:r>
              <w:rPr>
                <w:noProof/>
                <w:webHidden/>
              </w:rPr>
              <w:fldChar w:fldCharType="separate"/>
            </w:r>
            <w:r>
              <w:rPr>
                <w:noProof/>
                <w:webHidden/>
              </w:rPr>
              <w:t>24</w:t>
            </w:r>
            <w:r>
              <w:rPr>
                <w:noProof/>
                <w:webHidden/>
              </w:rPr>
              <w:fldChar w:fldCharType="end"/>
            </w:r>
          </w:hyperlink>
        </w:p>
        <w:p w14:paraId="745C7D4A" w14:textId="00B4BF40" w:rsidR="00A4185D" w:rsidRDefault="00A4185D">
          <w:pPr>
            <w:pStyle w:val="TOC3"/>
            <w:tabs>
              <w:tab w:val="right" w:leader="dot" w:pos="9350"/>
            </w:tabs>
            <w:rPr>
              <w:rFonts w:cstheme="minorBidi"/>
              <w:noProof/>
            </w:rPr>
          </w:pPr>
          <w:hyperlink w:anchor="_Toc76717963" w:history="1">
            <w:r w:rsidRPr="009252F9">
              <w:rPr>
                <w:rStyle w:val="Hyperlink"/>
                <w:noProof/>
              </w:rPr>
              <w:t>Browse Address</w:t>
            </w:r>
            <w:r>
              <w:rPr>
                <w:noProof/>
                <w:webHidden/>
              </w:rPr>
              <w:tab/>
            </w:r>
            <w:r>
              <w:rPr>
                <w:noProof/>
                <w:webHidden/>
              </w:rPr>
              <w:fldChar w:fldCharType="begin"/>
            </w:r>
            <w:r>
              <w:rPr>
                <w:noProof/>
                <w:webHidden/>
              </w:rPr>
              <w:instrText xml:space="preserve"> PAGEREF _Toc76717963 \h </w:instrText>
            </w:r>
            <w:r>
              <w:rPr>
                <w:noProof/>
                <w:webHidden/>
              </w:rPr>
            </w:r>
            <w:r>
              <w:rPr>
                <w:noProof/>
                <w:webHidden/>
              </w:rPr>
              <w:fldChar w:fldCharType="separate"/>
            </w:r>
            <w:r>
              <w:rPr>
                <w:noProof/>
                <w:webHidden/>
              </w:rPr>
              <w:t>24</w:t>
            </w:r>
            <w:r>
              <w:rPr>
                <w:noProof/>
                <w:webHidden/>
              </w:rPr>
              <w:fldChar w:fldCharType="end"/>
            </w:r>
          </w:hyperlink>
        </w:p>
        <w:p w14:paraId="6D1369E5" w14:textId="661A0B36" w:rsidR="00A4185D" w:rsidRDefault="00A4185D">
          <w:pPr>
            <w:pStyle w:val="TOC3"/>
            <w:tabs>
              <w:tab w:val="right" w:leader="dot" w:pos="9350"/>
            </w:tabs>
            <w:rPr>
              <w:rFonts w:cstheme="minorBidi"/>
              <w:noProof/>
            </w:rPr>
          </w:pPr>
          <w:hyperlink w:anchor="_Toc76717965" w:history="1">
            <w:r w:rsidRPr="009252F9">
              <w:rPr>
                <w:rStyle w:val="Hyperlink"/>
                <w:noProof/>
              </w:rPr>
              <w:t>Add/Update Address</w:t>
            </w:r>
            <w:r>
              <w:rPr>
                <w:noProof/>
                <w:webHidden/>
              </w:rPr>
              <w:tab/>
            </w:r>
            <w:r>
              <w:rPr>
                <w:noProof/>
                <w:webHidden/>
              </w:rPr>
              <w:fldChar w:fldCharType="begin"/>
            </w:r>
            <w:r>
              <w:rPr>
                <w:noProof/>
                <w:webHidden/>
              </w:rPr>
              <w:instrText xml:space="preserve"> PAGEREF _Toc76717965 \h </w:instrText>
            </w:r>
            <w:r>
              <w:rPr>
                <w:noProof/>
                <w:webHidden/>
              </w:rPr>
            </w:r>
            <w:r>
              <w:rPr>
                <w:noProof/>
                <w:webHidden/>
              </w:rPr>
              <w:fldChar w:fldCharType="separate"/>
            </w:r>
            <w:r>
              <w:rPr>
                <w:noProof/>
                <w:webHidden/>
              </w:rPr>
              <w:t>26</w:t>
            </w:r>
            <w:r>
              <w:rPr>
                <w:noProof/>
                <w:webHidden/>
              </w:rPr>
              <w:fldChar w:fldCharType="end"/>
            </w:r>
          </w:hyperlink>
        </w:p>
        <w:p w14:paraId="1CD25A4C" w14:textId="50BCAE76" w:rsidR="00A4185D" w:rsidRDefault="00A4185D">
          <w:pPr>
            <w:pStyle w:val="TOC3"/>
            <w:tabs>
              <w:tab w:val="right" w:leader="dot" w:pos="9350"/>
            </w:tabs>
            <w:rPr>
              <w:rFonts w:cstheme="minorBidi"/>
              <w:noProof/>
            </w:rPr>
          </w:pPr>
          <w:hyperlink w:anchor="_Toc76717966" w:history="1">
            <w:r w:rsidRPr="009252F9">
              <w:rPr>
                <w:rStyle w:val="Hyperlink"/>
                <w:noProof/>
              </w:rPr>
              <w:t>Add/Update Address Field Definitions</w:t>
            </w:r>
            <w:r>
              <w:rPr>
                <w:noProof/>
                <w:webHidden/>
              </w:rPr>
              <w:tab/>
            </w:r>
            <w:r>
              <w:rPr>
                <w:noProof/>
                <w:webHidden/>
              </w:rPr>
              <w:fldChar w:fldCharType="begin"/>
            </w:r>
            <w:r>
              <w:rPr>
                <w:noProof/>
                <w:webHidden/>
              </w:rPr>
              <w:instrText xml:space="preserve"> PAGEREF _Toc76717966 \h </w:instrText>
            </w:r>
            <w:r>
              <w:rPr>
                <w:noProof/>
                <w:webHidden/>
              </w:rPr>
            </w:r>
            <w:r>
              <w:rPr>
                <w:noProof/>
                <w:webHidden/>
              </w:rPr>
              <w:fldChar w:fldCharType="separate"/>
            </w:r>
            <w:r>
              <w:rPr>
                <w:noProof/>
                <w:webHidden/>
              </w:rPr>
              <w:t>26</w:t>
            </w:r>
            <w:r>
              <w:rPr>
                <w:noProof/>
                <w:webHidden/>
              </w:rPr>
              <w:fldChar w:fldCharType="end"/>
            </w:r>
          </w:hyperlink>
        </w:p>
        <w:p w14:paraId="2124F108" w14:textId="4CDEE2DC" w:rsidR="0016557A" w:rsidRDefault="0016557A">
          <w:r>
            <w:rPr>
              <w:b/>
              <w:bCs/>
              <w:noProof/>
            </w:rPr>
            <w:fldChar w:fldCharType="end"/>
          </w:r>
        </w:p>
      </w:sdtContent>
    </w:sdt>
    <w:p w14:paraId="31815244" w14:textId="3FF2BA59" w:rsidR="00077850" w:rsidRDefault="005244DC" w:rsidP="00077850">
      <w:pPr>
        <w:pStyle w:val="Heading1"/>
        <w:rPr>
          <w:b/>
          <w:bCs/>
        </w:rPr>
      </w:pPr>
      <w:bookmarkStart w:id="0" w:name="_Toc76717935"/>
      <w:r>
        <w:rPr>
          <w:b/>
          <w:bCs/>
        </w:rPr>
        <w:lastRenderedPageBreak/>
        <w:t>Overview</w:t>
      </w:r>
      <w:bookmarkEnd w:id="0"/>
    </w:p>
    <w:p w14:paraId="5DE3BD39" w14:textId="0AA21BBB" w:rsidR="000B37B8" w:rsidRDefault="000B37B8" w:rsidP="000B37B8">
      <w:r>
        <w:t>The Customer and Vendor files contain icons that provide the user with information for an unlimited number of contacts within a specific Company or Vendor.</w:t>
      </w:r>
    </w:p>
    <w:p w14:paraId="080E9D35" w14:textId="36643578" w:rsidR="007C2668" w:rsidRDefault="007C2668" w:rsidP="000B37B8">
      <w:r>
        <w:t>Please Note: There are three types of codes that a user must add before adding new contacts.</w:t>
      </w:r>
    </w:p>
    <w:p w14:paraId="3D641862" w14:textId="4269212A" w:rsidR="00115330" w:rsidRDefault="00115330" w:rsidP="00115330">
      <w:pPr>
        <w:pStyle w:val="Heading4"/>
      </w:pPr>
      <w:r>
        <w:t>Email Codes</w:t>
      </w:r>
    </w:p>
    <w:p w14:paraId="562A119D" w14:textId="3A5B5DEA" w:rsidR="00115330" w:rsidRDefault="00115330" w:rsidP="00115330">
      <w:r>
        <w:t xml:space="preserve">These allow adding contacts for specific business forms and specific reports. When sending emails, the </w:t>
      </w:r>
      <w:r>
        <w:rPr>
          <w:i/>
          <w:iCs/>
        </w:rPr>
        <w:t>“Send To”</w:t>
      </w:r>
      <w:r>
        <w:t xml:space="preserve"> will transfer by form or report, hence a lookup is not required, thus saving the user some time.</w:t>
      </w:r>
    </w:p>
    <w:p w14:paraId="4139C78F" w14:textId="7DA18B29" w:rsidR="00115330" w:rsidRDefault="00115330" w:rsidP="00115330">
      <w:pPr>
        <w:pStyle w:val="Heading4"/>
      </w:pPr>
      <w:r>
        <w:t>Title Codes</w:t>
      </w:r>
    </w:p>
    <w:p w14:paraId="39649DF4" w14:textId="2A7748D6" w:rsidR="00115330" w:rsidRDefault="00115330" w:rsidP="00115330">
      <w:r>
        <w:t xml:space="preserve">These are used in the Customer and Vendor file via the </w:t>
      </w:r>
      <w:r>
        <w:rPr>
          <w:b/>
          <w:bCs/>
          <w:i/>
          <w:iCs/>
          <w:u w:val="single"/>
        </w:rPr>
        <w:t>“F10”</w:t>
      </w:r>
      <w:r>
        <w:t xml:space="preserve"> Phone Book Icon. The Title Code imports from the </w:t>
      </w:r>
      <w:r>
        <w:rPr>
          <w:i/>
          <w:iCs/>
        </w:rPr>
        <w:t>Codes File</w:t>
      </w:r>
      <w:r>
        <w:t xml:space="preserve">, and emails may be sent to multiple contacts by specific forms. </w:t>
      </w:r>
    </w:p>
    <w:p w14:paraId="3D320379" w14:textId="22548A08" w:rsidR="00115330" w:rsidRPr="00115330" w:rsidRDefault="00115330" w:rsidP="00115330">
      <w:r>
        <w:t>Multiple contacts can get a quote form. Other contacts will receive invoices or statements, and some contacts may be assigned to receive customer inventory reports.</w:t>
      </w:r>
    </w:p>
    <w:p w14:paraId="4C1BCE57" w14:textId="1CD6B6AF" w:rsidR="00115330" w:rsidRDefault="00115330" w:rsidP="00115330">
      <w:pPr>
        <w:pStyle w:val="Heading4"/>
      </w:pPr>
      <w:r>
        <w:t>Zip Codes</w:t>
      </w:r>
    </w:p>
    <w:p w14:paraId="742B23EC" w14:textId="4483C0FB" w:rsidR="00115330" w:rsidRDefault="00115330" w:rsidP="00115330">
      <w:r>
        <w:t>Zip codes defined here may be added to the contacts in the Customer and Vendor File.</w:t>
      </w:r>
    </w:p>
    <w:p w14:paraId="0D8F37B3" w14:textId="4A5891B0" w:rsidR="00BA4877" w:rsidRDefault="00BA4877" w:rsidP="00115330"/>
    <w:p w14:paraId="42D9E79A" w14:textId="0F06A7B8" w:rsidR="00BA4877" w:rsidRDefault="00BA4877" w:rsidP="00115330"/>
    <w:p w14:paraId="0D5D093A" w14:textId="2F6C7111" w:rsidR="00BA4877" w:rsidRDefault="00BA4877" w:rsidP="00115330"/>
    <w:p w14:paraId="6E3A568A" w14:textId="3E374D5E" w:rsidR="00BA4877" w:rsidRDefault="00BA4877" w:rsidP="00115330"/>
    <w:p w14:paraId="6A9FF486" w14:textId="39C1AFC5" w:rsidR="00BA4877" w:rsidRDefault="00BA4877" w:rsidP="00115330"/>
    <w:p w14:paraId="5680DF13" w14:textId="1CE26352" w:rsidR="00BA4877" w:rsidRDefault="00BA4877" w:rsidP="00115330"/>
    <w:p w14:paraId="34090067" w14:textId="7385E1C6" w:rsidR="00BA4877" w:rsidRDefault="00BA4877" w:rsidP="00115330"/>
    <w:p w14:paraId="72335FFD" w14:textId="5641EA49" w:rsidR="00BA4877" w:rsidRDefault="00BA4877" w:rsidP="00115330"/>
    <w:p w14:paraId="39C5E889" w14:textId="7EB12F0E" w:rsidR="00BA4877" w:rsidRDefault="00BA4877" w:rsidP="00115330"/>
    <w:p w14:paraId="6E672B63" w14:textId="587E705F" w:rsidR="00BA4877" w:rsidRDefault="00BA4877" w:rsidP="00115330"/>
    <w:p w14:paraId="05A9DEC9" w14:textId="3B4189E5" w:rsidR="00BA4877" w:rsidRDefault="00BA4877" w:rsidP="00115330"/>
    <w:p w14:paraId="5C53E4B7" w14:textId="7BEBDD23" w:rsidR="00BA4877" w:rsidRDefault="00BA4877" w:rsidP="00115330"/>
    <w:p w14:paraId="228F7496" w14:textId="4B3910C4" w:rsidR="00BA4877" w:rsidRDefault="00BA4877" w:rsidP="00115330"/>
    <w:p w14:paraId="6745158E" w14:textId="687052AD" w:rsidR="00BA4877" w:rsidRDefault="00BA4877" w:rsidP="00115330"/>
    <w:p w14:paraId="38209C4D" w14:textId="601E1E77" w:rsidR="00BA4877" w:rsidRDefault="00BA4877" w:rsidP="00115330"/>
    <w:p w14:paraId="7E83A493" w14:textId="77777777" w:rsidR="00BA4877" w:rsidRDefault="00BA4877" w:rsidP="00115330"/>
    <w:p w14:paraId="12B5E0BF" w14:textId="2040163F" w:rsidR="005244DC" w:rsidRDefault="005244DC" w:rsidP="005244DC">
      <w:pPr>
        <w:pStyle w:val="Heading1"/>
        <w:rPr>
          <w:b/>
          <w:bCs/>
        </w:rPr>
      </w:pPr>
      <w:bookmarkStart w:id="1" w:name="_Hlk46335753"/>
      <w:bookmarkStart w:id="2" w:name="_Toc76717936"/>
      <w:r>
        <w:rPr>
          <w:b/>
          <w:bCs/>
        </w:rPr>
        <w:lastRenderedPageBreak/>
        <w:t>Customers</w:t>
      </w:r>
      <w:bookmarkEnd w:id="2"/>
    </w:p>
    <w:p w14:paraId="55A23159" w14:textId="09B92A64" w:rsidR="00115330" w:rsidRDefault="00115330" w:rsidP="00115330">
      <w:r>
        <w:t xml:space="preserve">The user can look up Customer phone information from the </w:t>
      </w:r>
      <w:r>
        <w:rPr>
          <w:i/>
          <w:iCs/>
        </w:rPr>
        <w:t>“Customer File Maintenance’</w:t>
      </w:r>
      <w:r>
        <w:t xml:space="preserve"> screen.</w:t>
      </w:r>
    </w:p>
    <w:p w14:paraId="1F9C0536" w14:textId="4805C766" w:rsidR="00115330" w:rsidRDefault="00115330" w:rsidP="00115330">
      <w:pPr>
        <w:pStyle w:val="Heading3"/>
      </w:pPr>
      <w:bookmarkStart w:id="3" w:name="_Toc76717937"/>
      <w:r>
        <w:t>Browse Customers</w:t>
      </w:r>
      <w:bookmarkEnd w:id="3"/>
    </w:p>
    <w:p w14:paraId="20BF7F81" w14:textId="580C0C02" w:rsidR="00F84105" w:rsidRPr="00F84105" w:rsidRDefault="00F84105" w:rsidP="00F84105">
      <w:r>
        <w:rPr>
          <w:noProof/>
        </w:rPr>
        <w:drawing>
          <wp:inline distT="0" distB="0" distL="0" distR="0" wp14:anchorId="61358915" wp14:editId="5984E5EB">
            <wp:extent cx="5943600" cy="47351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35195"/>
                    </a:xfrm>
                    <a:prstGeom prst="rect">
                      <a:avLst/>
                    </a:prstGeom>
                  </pic:spPr>
                </pic:pic>
              </a:graphicData>
            </a:graphic>
          </wp:inline>
        </w:drawing>
      </w:r>
    </w:p>
    <w:p w14:paraId="7A3DE50E" w14:textId="1D91FE98" w:rsidR="00115330" w:rsidRDefault="00F84105" w:rsidP="00115330">
      <w:r>
        <w:t>In order to view phone information for a specific customer, the desired customer must be selected within the list of all available customers. The user may search for a specific customer, or narrow down the browse list, by using the search fields located along the top of the page.</w:t>
      </w:r>
    </w:p>
    <w:p w14:paraId="04E0D3F4" w14:textId="7BC2EECB" w:rsidR="00F84105" w:rsidRDefault="00F84105" w:rsidP="00115330">
      <w:r>
        <w:t>In order to select a specific customer within the list to view detailed information for, the user must ensure that it is highlighted within the list. In order to highlight a customer, the user may click on their desired customer.</w:t>
      </w:r>
    </w:p>
    <w:p w14:paraId="004FCFAC" w14:textId="29158422" w:rsidR="00BA4877" w:rsidRDefault="00BA4877" w:rsidP="00115330"/>
    <w:p w14:paraId="397AC479" w14:textId="33A80750" w:rsidR="00BA4877" w:rsidRDefault="00BA4877" w:rsidP="00115330"/>
    <w:p w14:paraId="502D5FA7" w14:textId="7E00371A" w:rsidR="00BA4877" w:rsidRDefault="00BA4877" w:rsidP="00115330"/>
    <w:p w14:paraId="694ED029" w14:textId="77777777" w:rsidR="00BA4877" w:rsidRPr="00115330" w:rsidRDefault="00BA4877" w:rsidP="00115330"/>
    <w:p w14:paraId="667BC3CB" w14:textId="143537D1" w:rsidR="005244DC" w:rsidRDefault="005244DC" w:rsidP="005244DC">
      <w:pPr>
        <w:pStyle w:val="Heading2"/>
      </w:pPr>
      <w:bookmarkStart w:id="4" w:name="_Toc76717938"/>
      <w:r>
        <w:lastRenderedPageBreak/>
        <w:t>Phone Info</w:t>
      </w:r>
      <w:bookmarkEnd w:id="4"/>
    </w:p>
    <w:p w14:paraId="58AAFF6D" w14:textId="27E2FC71" w:rsidR="005244DC" w:rsidRPr="00F84105" w:rsidRDefault="00F84105" w:rsidP="005244DC">
      <w:r>
        <w:t xml:space="preserve">To view phone information for the selected customer, the user may now click on the </w:t>
      </w:r>
      <w:r>
        <w:rPr>
          <w:b/>
          <w:bCs/>
          <w:i/>
          <w:iCs/>
          <w:u w:val="single"/>
        </w:rPr>
        <w:t>“@ Pictured Address Book”</w:t>
      </w:r>
      <w:r>
        <w:t xml:space="preserve"> at the top of the screen.</w:t>
      </w:r>
    </w:p>
    <w:p w14:paraId="35133CBB" w14:textId="29A3EBA1" w:rsidR="005244DC" w:rsidRDefault="005244DC" w:rsidP="005244DC">
      <w:pPr>
        <w:pStyle w:val="Heading3"/>
      </w:pPr>
      <w:bookmarkStart w:id="5" w:name="_Toc46338626"/>
      <w:bookmarkStart w:id="6" w:name="_Toc76717939"/>
      <w:r>
        <w:t>Browse Phone</w:t>
      </w:r>
      <w:bookmarkEnd w:id="5"/>
      <w:bookmarkEnd w:id="6"/>
    </w:p>
    <w:p w14:paraId="10933AAF" w14:textId="1999E92B" w:rsidR="005244DC" w:rsidRDefault="00BA4877" w:rsidP="005244DC">
      <w:r>
        <w:rPr>
          <w:noProof/>
        </w:rPr>
        <w:drawing>
          <wp:inline distT="0" distB="0" distL="0" distR="0" wp14:anchorId="29CC54E3" wp14:editId="22184EF6">
            <wp:extent cx="5943600" cy="2396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6A6FA5CC" w14:textId="77777777" w:rsidR="00F84105" w:rsidRDefault="00F84105" w:rsidP="005244DC">
      <w:r>
        <w:t xml:space="preserve">The Browse Phone screen will show the user all of the available contacts for the selected customer. </w:t>
      </w:r>
    </w:p>
    <w:p w14:paraId="2F3D6D78" w14:textId="5A3BDB0E" w:rsidR="00F84105" w:rsidRDefault="00F84105" w:rsidP="00F84105">
      <w:r>
        <w:t>In order to view detailed information for a specific contact, the desired contact must be selected within the list of all available contacts. The user may search for a specific contact, or narrow down the browse list, by using the search field located at the bottom of the page.</w:t>
      </w:r>
    </w:p>
    <w:p w14:paraId="629D7087" w14:textId="5D696CD7" w:rsidR="00F84105" w:rsidRPr="00115330" w:rsidRDefault="00F84105" w:rsidP="00F84105">
      <w:r>
        <w:t>In order to select a specific contact within the list to view detailed information for, the user must ensure that it is highlighted within the list. In order to highlight a contact, the user may click on their desired contact.</w:t>
      </w:r>
    </w:p>
    <w:p w14:paraId="5C9120EA" w14:textId="59469FC0" w:rsidR="000B37B8" w:rsidRDefault="00F84105" w:rsidP="00F84105">
      <w:pPr>
        <w:pStyle w:val="Heading4"/>
      </w:pPr>
      <w:r>
        <w:t>View Phone</w:t>
      </w:r>
    </w:p>
    <w:p w14:paraId="056B728D" w14:textId="285FB2FF" w:rsidR="00F84105" w:rsidRPr="00F84105" w:rsidRDefault="00F84105" w:rsidP="00F84105">
      <w:r>
        <w:t xml:space="preserve">Once the user has highlighted their desired contact to view detailed information for, they may click on the </w:t>
      </w:r>
      <w:r>
        <w:rPr>
          <w:b/>
          <w:bCs/>
          <w:i/>
          <w:iCs/>
          <w:u w:val="single"/>
        </w:rPr>
        <w:t>“View Phone”</w:t>
      </w:r>
      <w:r>
        <w:t xml:space="preserve"> tab at the top of the screen</w:t>
      </w:r>
      <w:r w:rsidR="0047045B">
        <w:t>. This tab allows the user to view detailed information, as well as update and add contacts.</w:t>
      </w:r>
    </w:p>
    <w:p w14:paraId="212D8B25" w14:textId="03E0F40D" w:rsidR="00F84105" w:rsidRDefault="00F84105" w:rsidP="00F84105">
      <w:pPr>
        <w:pStyle w:val="Heading4"/>
      </w:pPr>
      <w:r>
        <w:t>Open Notes</w:t>
      </w:r>
    </w:p>
    <w:p w14:paraId="0785A92D" w14:textId="379EC76A" w:rsidR="0047045B" w:rsidRDefault="0047045B" w:rsidP="0047045B">
      <w:r>
        <w:t xml:space="preserve">Once the user has highlighted their desired contact to view detailed information for, they may click on the </w:t>
      </w:r>
      <w:r>
        <w:rPr>
          <w:b/>
          <w:bCs/>
          <w:i/>
          <w:iCs/>
          <w:u w:val="single"/>
        </w:rPr>
        <w:t>“Paper and Pencil Icon”</w:t>
      </w:r>
      <w:r>
        <w:t xml:space="preserve"> button at the top of the screen. This button opens the Notes section for the highlighted contact, showing the user any notes specifically attached to that contact.</w:t>
      </w:r>
    </w:p>
    <w:p w14:paraId="6154F7AF" w14:textId="1D69A3B0" w:rsidR="0047045B" w:rsidRDefault="0047045B" w:rsidP="0047045B">
      <w:r>
        <w:t>This will also allow the user to update and add notes for the designated contact.</w:t>
      </w:r>
    </w:p>
    <w:p w14:paraId="23B986C9" w14:textId="0582343C" w:rsidR="005244DC" w:rsidRDefault="005244DC" w:rsidP="005244DC">
      <w:pPr>
        <w:pStyle w:val="Heading3"/>
      </w:pPr>
      <w:bookmarkStart w:id="7" w:name="_Toc76717940"/>
      <w:r>
        <w:lastRenderedPageBreak/>
        <w:t>View Phone</w:t>
      </w:r>
      <w:bookmarkEnd w:id="7"/>
    </w:p>
    <w:p w14:paraId="6F1A8A41" w14:textId="6B803867" w:rsidR="005244DC" w:rsidRDefault="0047045B" w:rsidP="005244DC">
      <w:r>
        <w:rPr>
          <w:noProof/>
        </w:rPr>
        <w:drawing>
          <wp:inline distT="0" distB="0" distL="0" distR="0" wp14:anchorId="278787C9" wp14:editId="2460485E">
            <wp:extent cx="5943600" cy="38940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848" cy="3900796"/>
                    </a:xfrm>
                    <a:prstGeom prst="rect">
                      <a:avLst/>
                    </a:prstGeom>
                    <a:noFill/>
                    <a:ln>
                      <a:noFill/>
                    </a:ln>
                  </pic:spPr>
                </pic:pic>
              </a:graphicData>
            </a:graphic>
          </wp:inline>
        </w:drawing>
      </w:r>
    </w:p>
    <w:p w14:paraId="3100BE41" w14:textId="35D2A4A4" w:rsidR="0047045B" w:rsidRPr="00515413" w:rsidRDefault="00515413" w:rsidP="005244DC">
      <w:r>
        <w:t xml:space="preserve">The </w:t>
      </w:r>
      <w:r>
        <w:rPr>
          <w:b/>
          <w:bCs/>
          <w:i/>
          <w:iCs/>
          <w:u w:val="single"/>
        </w:rPr>
        <w:t>“View Phone”</w:t>
      </w:r>
      <w:r>
        <w:t xml:space="preserve"> screen shows the user detailed information about the selected Contact. In this screen, the user can update information about the current contact, update the current contact’s selected email notifications, or add a new contact.</w:t>
      </w:r>
    </w:p>
    <w:p w14:paraId="6440D059" w14:textId="37AC040C" w:rsidR="000B37B8" w:rsidRDefault="0047045B" w:rsidP="000B37B8">
      <w:pPr>
        <w:pStyle w:val="Heading4"/>
      </w:pPr>
      <w:r>
        <w:t>UPDATE</w:t>
      </w:r>
    </w:p>
    <w:p w14:paraId="24E79B62" w14:textId="0C9CAE29" w:rsidR="000B37B8" w:rsidRPr="00515413" w:rsidRDefault="00515413" w:rsidP="000B37B8">
      <w:r>
        <w:t xml:space="preserve">Click the </w:t>
      </w:r>
      <w:r>
        <w:rPr>
          <w:b/>
          <w:bCs/>
          <w:i/>
          <w:iCs/>
          <w:u w:val="single"/>
        </w:rPr>
        <w:t>“Update”</w:t>
      </w:r>
      <w:r>
        <w:t xml:space="preserve"> button </w:t>
      </w:r>
      <w:r w:rsidR="004F60A4">
        <w:t>to update the current Contact’s information.</w:t>
      </w:r>
    </w:p>
    <w:p w14:paraId="1DEF9E01" w14:textId="1626CD08" w:rsidR="0047045B" w:rsidRDefault="0047045B" w:rsidP="0047045B">
      <w:pPr>
        <w:pStyle w:val="Heading4"/>
      </w:pPr>
      <w:r>
        <w:t>ADD</w:t>
      </w:r>
    </w:p>
    <w:p w14:paraId="1747190B" w14:textId="5760E5B5" w:rsidR="00C424F9" w:rsidRPr="00C424F9" w:rsidRDefault="00515413" w:rsidP="00C424F9">
      <w:r>
        <w:t xml:space="preserve">Click the </w:t>
      </w:r>
      <w:r>
        <w:rPr>
          <w:b/>
          <w:bCs/>
          <w:i/>
          <w:iCs/>
          <w:u w:val="single"/>
        </w:rPr>
        <w:t>“Add”</w:t>
      </w:r>
      <w:r>
        <w:t xml:space="preserve"> button </w:t>
      </w:r>
      <w:r w:rsidR="004F60A4">
        <w:t xml:space="preserve">to add a new Contact for this customer. </w:t>
      </w:r>
      <w:r w:rsidR="00C424F9">
        <w:t xml:space="preserve">If the user has chosen to </w:t>
      </w:r>
      <w:r w:rsidR="00C424F9">
        <w:rPr>
          <w:b/>
          <w:bCs/>
          <w:i/>
          <w:iCs/>
          <w:u w:val="single"/>
        </w:rPr>
        <w:t>“Add”</w:t>
      </w:r>
      <w:r w:rsidR="00C424F9">
        <w:t xml:space="preserve"> a new Contact, the system will ask if the user wishes to import from the Customer Contact system.</w:t>
      </w:r>
    </w:p>
    <w:p w14:paraId="1D986722" w14:textId="77777777" w:rsidR="00C424F9" w:rsidRDefault="00C424F9" w:rsidP="00C424F9">
      <w:r>
        <w:rPr>
          <w:noProof/>
        </w:rPr>
        <w:drawing>
          <wp:inline distT="0" distB="0" distL="0" distR="0" wp14:anchorId="7AB9364D" wp14:editId="2E651598">
            <wp:extent cx="332422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1343025"/>
                    </a:xfrm>
                    <a:prstGeom prst="rect">
                      <a:avLst/>
                    </a:prstGeom>
                  </pic:spPr>
                </pic:pic>
              </a:graphicData>
            </a:graphic>
          </wp:inline>
        </w:drawing>
      </w:r>
    </w:p>
    <w:p w14:paraId="33826D3E" w14:textId="17219A5B" w:rsidR="0047045B" w:rsidRDefault="004F60A4" w:rsidP="0047045B">
      <w:r>
        <w:t xml:space="preserve">If the user chooses </w:t>
      </w:r>
      <w:r>
        <w:rPr>
          <w:b/>
          <w:bCs/>
          <w:i/>
          <w:iCs/>
          <w:u w:val="single"/>
        </w:rPr>
        <w:t>“Yes”</w:t>
      </w:r>
      <w:r>
        <w:t xml:space="preserve">, the system will open the </w:t>
      </w:r>
      <w:r>
        <w:rPr>
          <w:i/>
          <w:iCs/>
        </w:rPr>
        <w:t>“Customer Contacts Multi-Selector’</w:t>
      </w:r>
      <w:r>
        <w:t xml:space="preserve"> screen.</w:t>
      </w:r>
    </w:p>
    <w:p w14:paraId="7F2B4229" w14:textId="0ED62A54" w:rsidR="004F60A4" w:rsidRPr="004F60A4" w:rsidRDefault="004F60A4" w:rsidP="0047045B">
      <w:r>
        <w:t xml:space="preserve">If the user chooses </w:t>
      </w:r>
      <w:r>
        <w:rPr>
          <w:b/>
          <w:bCs/>
          <w:i/>
          <w:iCs/>
          <w:u w:val="single"/>
        </w:rPr>
        <w:t>“No”</w:t>
      </w:r>
      <w:r>
        <w:t>, the user will be allowed to manually enter all contact information into the screen.</w:t>
      </w:r>
    </w:p>
    <w:p w14:paraId="0C8D3C3F" w14:textId="523FCD14" w:rsidR="0047045B" w:rsidRDefault="0047045B" w:rsidP="0047045B">
      <w:pPr>
        <w:pStyle w:val="Heading4"/>
      </w:pPr>
      <w:r>
        <w:lastRenderedPageBreak/>
        <w:t>COPY</w:t>
      </w:r>
    </w:p>
    <w:p w14:paraId="74AB5CF7" w14:textId="0987C62D" w:rsidR="0047045B" w:rsidRPr="0047045B" w:rsidRDefault="00515413" w:rsidP="0047045B">
      <w:r>
        <w:t xml:space="preserve">Click the </w:t>
      </w:r>
      <w:r>
        <w:rPr>
          <w:b/>
          <w:bCs/>
          <w:i/>
          <w:iCs/>
          <w:u w:val="single"/>
        </w:rPr>
        <w:t>“Copy”</w:t>
      </w:r>
      <w:r>
        <w:t xml:space="preserve"> button </w:t>
      </w:r>
      <w:r w:rsidR="004F60A4">
        <w:t>to copy information from the currently selected contact.</w:t>
      </w:r>
    </w:p>
    <w:p w14:paraId="214CF2FD" w14:textId="3B8C5B27" w:rsidR="0047045B" w:rsidRDefault="0047045B" w:rsidP="0047045B">
      <w:pPr>
        <w:pStyle w:val="Heading4"/>
      </w:pPr>
      <w:r>
        <w:t>DELETE</w:t>
      </w:r>
    </w:p>
    <w:p w14:paraId="1291B206" w14:textId="359C6828" w:rsidR="0047045B" w:rsidRPr="0047045B" w:rsidRDefault="00515413" w:rsidP="0047045B">
      <w:r>
        <w:t xml:space="preserve">Click the </w:t>
      </w:r>
      <w:r>
        <w:rPr>
          <w:b/>
          <w:bCs/>
          <w:i/>
          <w:iCs/>
          <w:u w:val="single"/>
        </w:rPr>
        <w:t>“Delete”</w:t>
      </w:r>
      <w:r>
        <w:t xml:space="preserve"> button </w:t>
      </w:r>
      <w:r w:rsidR="004F60A4">
        <w:t>to delete the currently selected contact.</w:t>
      </w:r>
    </w:p>
    <w:p w14:paraId="20128CEF" w14:textId="2200B2C1" w:rsidR="0047045B" w:rsidRDefault="0047045B" w:rsidP="0047045B">
      <w:pPr>
        <w:pStyle w:val="Heading4"/>
      </w:pPr>
      <w:r>
        <w:t>NEXT</w:t>
      </w:r>
    </w:p>
    <w:p w14:paraId="0FD65F52" w14:textId="061915CC" w:rsidR="0047045B" w:rsidRPr="0047045B" w:rsidRDefault="004F60A4" w:rsidP="0047045B">
      <w:r>
        <w:t xml:space="preserve">Press </w:t>
      </w:r>
      <w:r w:rsidRPr="00B86B9F">
        <w:rPr>
          <w:b/>
          <w:bCs/>
          <w:i/>
          <w:iCs/>
          <w:u w:val="single"/>
        </w:rPr>
        <w:t>"N"</w:t>
      </w:r>
      <w:r>
        <w:t xml:space="preserve"> (Next) to find next Contact to view or modify. Alternatively, press the </w:t>
      </w:r>
      <w:r>
        <w:rPr>
          <w:b/>
          <w:bCs/>
          <w:i/>
          <w:iCs/>
          <w:u w:val="single"/>
        </w:rPr>
        <w:t>“Right Arrow”</w:t>
      </w:r>
      <w:r>
        <w:t xml:space="preserve"> on the screen.</w:t>
      </w:r>
    </w:p>
    <w:p w14:paraId="02B56912" w14:textId="3E2C8D47" w:rsidR="0047045B" w:rsidRDefault="0047045B" w:rsidP="0047045B">
      <w:pPr>
        <w:pStyle w:val="Heading4"/>
      </w:pPr>
      <w:r>
        <w:t>PREVIOUS</w:t>
      </w:r>
    </w:p>
    <w:p w14:paraId="3918DC4F" w14:textId="1CC507E1" w:rsidR="004F60A4" w:rsidRDefault="004F60A4" w:rsidP="004F60A4">
      <w:r>
        <w:t xml:space="preserve">Press </w:t>
      </w:r>
      <w:r w:rsidRPr="00B86B9F">
        <w:rPr>
          <w:b/>
          <w:bCs/>
          <w:i/>
          <w:iCs/>
          <w:u w:val="single"/>
        </w:rPr>
        <w:t>"P"</w:t>
      </w:r>
      <w:r>
        <w:t xml:space="preserve"> (Previous) to find previous Contact to view or modify.</w:t>
      </w:r>
      <w:r w:rsidRPr="00EA7FC0">
        <w:t xml:space="preserve"> </w:t>
      </w:r>
      <w:r>
        <w:t xml:space="preserve">Alternatively, press the </w:t>
      </w:r>
      <w:r>
        <w:rPr>
          <w:b/>
          <w:bCs/>
          <w:i/>
          <w:iCs/>
          <w:u w:val="single"/>
        </w:rPr>
        <w:t>“Left Arrow”</w:t>
      </w:r>
      <w:r>
        <w:t xml:space="preserve"> on the screen.</w:t>
      </w:r>
    </w:p>
    <w:p w14:paraId="4DCC1263" w14:textId="77777777" w:rsidR="00BA4877" w:rsidRDefault="00BA4877" w:rsidP="004F60A4"/>
    <w:p w14:paraId="4C2BD882" w14:textId="02AB4523" w:rsidR="000B37B8" w:rsidRDefault="000B37B8" w:rsidP="000B37B8">
      <w:pPr>
        <w:pStyle w:val="Heading3"/>
      </w:pPr>
      <w:bookmarkStart w:id="8" w:name="_Toc76717941"/>
      <w:r>
        <w:t>Add/Update Phone</w:t>
      </w:r>
      <w:r w:rsidR="00C424F9">
        <w:t xml:space="preserve"> – Manual Input</w:t>
      </w:r>
      <w:bookmarkEnd w:id="8"/>
    </w:p>
    <w:p w14:paraId="50E3AE32" w14:textId="6CD80652" w:rsidR="000B37B8" w:rsidRDefault="000B37B8" w:rsidP="000B37B8">
      <w:r>
        <w:rPr>
          <w:noProof/>
        </w:rPr>
        <w:drawing>
          <wp:inline distT="0" distB="0" distL="0" distR="0" wp14:anchorId="72810C9F" wp14:editId="5BCE2253">
            <wp:extent cx="299085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2695575"/>
                    </a:xfrm>
                    <a:prstGeom prst="rect">
                      <a:avLst/>
                    </a:prstGeom>
                  </pic:spPr>
                </pic:pic>
              </a:graphicData>
            </a:graphic>
          </wp:inline>
        </w:drawing>
      </w:r>
    </w:p>
    <w:p w14:paraId="3CEFD9FB" w14:textId="25112938" w:rsidR="000B37B8" w:rsidRDefault="004F60A4" w:rsidP="000B37B8">
      <w:pPr>
        <w:pStyle w:val="Heading4"/>
      </w:pPr>
      <w:r>
        <w:t>SAVE</w:t>
      </w:r>
    </w:p>
    <w:p w14:paraId="7B112636" w14:textId="297C4CE7" w:rsidR="004F60A4" w:rsidRPr="004821ED" w:rsidRDefault="004F60A4" w:rsidP="004F60A4">
      <w:r>
        <w:t>Click the “</w:t>
      </w:r>
      <w:r>
        <w:rPr>
          <w:b/>
          <w:bCs/>
          <w:i/>
          <w:iCs/>
          <w:u w:val="single"/>
        </w:rPr>
        <w:t>Save</w:t>
      </w:r>
      <w:r>
        <w:t>” button to save the current Contact.</w:t>
      </w:r>
    </w:p>
    <w:p w14:paraId="46C8454E" w14:textId="47E8EFA2" w:rsidR="004F60A4" w:rsidRDefault="004F60A4" w:rsidP="004F60A4">
      <w:pPr>
        <w:pStyle w:val="Heading4"/>
      </w:pPr>
      <w:r>
        <w:t>RESET</w:t>
      </w:r>
    </w:p>
    <w:p w14:paraId="4CA73C7C" w14:textId="4882E69F" w:rsidR="004F60A4" w:rsidRDefault="004F60A4" w:rsidP="000B37B8">
      <w:r>
        <w:t>Click the “</w:t>
      </w:r>
      <w:r>
        <w:rPr>
          <w:b/>
          <w:bCs/>
          <w:i/>
          <w:iCs/>
          <w:u w:val="single"/>
        </w:rPr>
        <w:t>Reset</w:t>
      </w:r>
      <w:r>
        <w:t>” button to reset all changes to the Contact.</w:t>
      </w:r>
    </w:p>
    <w:p w14:paraId="5C1142A7" w14:textId="0CBA195F" w:rsidR="004F60A4" w:rsidRDefault="004F60A4" w:rsidP="004F60A4">
      <w:pPr>
        <w:pStyle w:val="Heading4"/>
      </w:pPr>
      <w:r>
        <w:t>CANCEL</w:t>
      </w:r>
    </w:p>
    <w:p w14:paraId="7E8F5733" w14:textId="28EA3D07" w:rsidR="004F60A4" w:rsidRDefault="004F60A4" w:rsidP="000B37B8">
      <w:r>
        <w:t>Click the “</w:t>
      </w:r>
      <w:r>
        <w:rPr>
          <w:b/>
          <w:bCs/>
          <w:i/>
          <w:iCs/>
          <w:u w:val="single"/>
        </w:rPr>
        <w:t>Cancel</w:t>
      </w:r>
      <w:r>
        <w:t>” button to cancel the Contact without saving changes.</w:t>
      </w:r>
    </w:p>
    <w:p w14:paraId="3D33FFF2" w14:textId="52938EBE" w:rsidR="00BA4877" w:rsidRDefault="00BA4877" w:rsidP="000B37B8"/>
    <w:p w14:paraId="01D7FDD9" w14:textId="72F03FB1" w:rsidR="00BA4877" w:rsidRDefault="00BA4877" w:rsidP="000B37B8"/>
    <w:p w14:paraId="05C85DBE" w14:textId="77777777" w:rsidR="00BA4877" w:rsidRDefault="00BA4877" w:rsidP="000B37B8"/>
    <w:p w14:paraId="616FE3D3" w14:textId="223CE1E9" w:rsidR="000B37B8" w:rsidRDefault="000B37B8" w:rsidP="000B37B8">
      <w:pPr>
        <w:pStyle w:val="Heading3"/>
      </w:pPr>
      <w:bookmarkStart w:id="9" w:name="_Toc46338629"/>
      <w:bookmarkStart w:id="10" w:name="_Toc76717942"/>
      <w:r>
        <w:lastRenderedPageBreak/>
        <w:t>Add/Update Phone Field Definitions</w:t>
      </w:r>
      <w:bookmarkEnd w:id="9"/>
      <w:bookmarkEnd w:id="10"/>
    </w:p>
    <w:p w14:paraId="1C84072C" w14:textId="47BA0A73" w:rsidR="000B37B8" w:rsidRDefault="004F60A4" w:rsidP="000B37B8">
      <w:pPr>
        <w:pStyle w:val="Heading4"/>
      </w:pPr>
      <w:r>
        <w:t>International Code - Phone</w:t>
      </w:r>
    </w:p>
    <w:p w14:paraId="5DEFD163" w14:textId="60CE6170" w:rsidR="004F60A4" w:rsidRPr="004F60A4" w:rsidRDefault="004C196D" w:rsidP="004F60A4">
      <w:r>
        <w:t>Enter the International Code for this contact’s phone number.</w:t>
      </w:r>
    </w:p>
    <w:p w14:paraId="2FFC96A5" w14:textId="6DA07C84" w:rsidR="004F60A4" w:rsidRDefault="004F60A4" w:rsidP="004F60A4">
      <w:pPr>
        <w:pStyle w:val="Heading4"/>
      </w:pPr>
      <w:r>
        <w:t>Area Code - Phone</w:t>
      </w:r>
    </w:p>
    <w:p w14:paraId="4DDF8450" w14:textId="120D18D2" w:rsidR="004F60A4" w:rsidRPr="004F60A4" w:rsidRDefault="004C196D" w:rsidP="004F60A4">
      <w:r>
        <w:t>Enter the Area Code for this contact’s phone number.</w:t>
      </w:r>
    </w:p>
    <w:p w14:paraId="082BFFF4" w14:textId="5F6A8BE0" w:rsidR="004F60A4" w:rsidRDefault="004F60A4" w:rsidP="004F60A4">
      <w:pPr>
        <w:pStyle w:val="Heading4"/>
      </w:pPr>
      <w:r>
        <w:t>Phone Number</w:t>
      </w:r>
    </w:p>
    <w:p w14:paraId="1584F934" w14:textId="2B491A46" w:rsidR="004F60A4" w:rsidRPr="004F60A4" w:rsidRDefault="004C196D" w:rsidP="004F60A4">
      <w:r>
        <w:t>Enter this contact’s phone number.</w:t>
      </w:r>
    </w:p>
    <w:p w14:paraId="1B06ED1D" w14:textId="2907F062" w:rsidR="004F60A4" w:rsidRDefault="004F60A4" w:rsidP="004F60A4">
      <w:pPr>
        <w:pStyle w:val="Heading4"/>
      </w:pPr>
      <w:r>
        <w:t>Phone Extension</w:t>
      </w:r>
    </w:p>
    <w:p w14:paraId="309DA62F" w14:textId="233E4C85" w:rsidR="004F60A4" w:rsidRPr="004F60A4" w:rsidRDefault="004C196D" w:rsidP="004F60A4">
      <w:r>
        <w:t>Enter this contact’s phone extension code.</w:t>
      </w:r>
    </w:p>
    <w:p w14:paraId="73C33139" w14:textId="37D12E94" w:rsidR="004F60A4" w:rsidRDefault="004F60A4" w:rsidP="004F60A4">
      <w:pPr>
        <w:pStyle w:val="Heading4"/>
      </w:pPr>
      <w:r>
        <w:t>International Code – Fax</w:t>
      </w:r>
    </w:p>
    <w:p w14:paraId="4AFB27C8" w14:textId="636F3AEC" w:rsidR="004F60A4" w:rsidRPr="004F60A4" w:rsidRDefault="004C196D" w:rsidP="004F60A4">
      <w:r>
        <w:t>Enter the International Code for this contact’s fax number.</w:t>
      </w:r>
    </w:p>
    <w:p w14:paraId="224440AF" w14:textId="587C14B3" w:rsidR="004F60A4" w:rsidRDefault="004F60A4" w:rsidP="004F60A4">
      <w:pPr>
        <w:pStyle w:val="Heading4"/>
      </w:pPr>
      <w:r>
        <w:t>Area Code – Fax</w:t>
      </w:r>
    </w:p>
    <w:p w14:paraId="4A193DE7" w14:textId="0C8DEC8C" w:rsidR="004F60A4" w:rsidRPr="004F60A4" w:rsidRDefault="004C196D" w:rsidP="004F60A4">
      <w:r>
        <w:t>Enter the Area Code for this contact’s fax number.</w:t>
      </w:r>
    </w:p>
    <w:p w14:paraId="2F723F7C" w14:textId="52753941" w:rsidR="004F60A4" w:rsidRDefault="004F60A4" w:rsidP="004F60A4">
      <w:pPr>
        <w:pStyle w:val="Heading4"/>
      </w:pPr>
      <w:r>
        <w:t>Fax Number</w:t>
      </w:r>
    </w:p>
    <w:p w14:paraId="76225477" w14:textId="705B09B7" w:rsidR="004F60A4" w:rsidRPr="004F60A4" w:rsidRDefault="004C196D" w:rsidP="004F60A4">
      <w:r>
        <w:t>Enter this contact’s fax number.</w:t>
      </w:r>
    </w:p>
    <w:p w14:paraId="4CFA3D94" w14:textId="4D5AD038" w:rsidR="004F60A4" w:rsidRDefault="004F60A4" w:rsidP="004F60A4">
      <w:pPr>
        <w:pStyle w:val="Heading4"/>
      </w:pPr>
      <w:r>
        <w:t>Title Code</w:t>
      </w:r>
    </w:p>
    <w:p w14:paraId="2FF2DE38" w14:textId="6A80E621" w:rsidR="004F60A4" w:rsidRDefault="004C196D" w:rsidP="004F60A4">
      <w:r>
        <w:t xml:space="preserve">Enter this contact’s Title Code. Alternatively, the user can press the </w:t>
      </w:r>
      <w:r>
        <w:rPr>
          <w:b/>
          <w:bCs/>
          <w:i/>
          <w:iCs/>
          <w:u w:val="single"/>
        </w:rPr>
        <w:t>“F1”</w:t>
      </w:r>
      <w:r>
        <w:t xml:space="preserve"> key to choose a Title Code from a list of available codes.</w:t>
      </w:r>
    </w:p>
    <w:p w14:paraId="6E0967B0" w14:textId="090F7C24" w:rsidR="004C196D" w:rsidRPr="004C196D" w:rsidRDefault="004C196D" w:rsidP="004F60A4">
      <w:r>
        <w:rPr>
          <w:noProof/>
        </w:rPr>
        <w:drawing>
          <wp:inline distT="0" distB="0" distL="0" distR="0" wp14:anchorId="321A18CB" wp14:editId="6CC72919">
            <wp:extent cx="4400550" cy="2948151"/>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533" cy="2950819"/>
                    </a:xfrm>
                    <a:prstGeom prst="rect">
                      <a:avLst/>
                    </a:prstGeom>
                  </pic:spPr>
                </pic:pic>
              </a:graphicData>
            </a:graphic>
          </wp:inline>
        </w:drawing>
      </w:r>
    </w:p>
    <w:p w14:paraId="3719462F" w14:textId="1F8695D9" w:rsidR="004F60A4" w:rsidRDefault="004F60A4" w:rsidP="004F60A4">
      <w:pPr>
        <w:pStyle w:val="Heading4"/>
      </w:pPr>
      <w:r>
        <w:t>Attention</w:t>
      </w:r>
    </w:p>
    <w:p w14:paraId="092F6C91" w14:textId="1AD7E1F3" w:rsidR="004F60A4" w:rsidRPr="004F60A4" w:rsidRDefault="004C196D" w:rsidP="004F60A4">
      <w:r>
        <w:t>Enter the Contact’s Name.</w:t>
      </w:r>
    </w:p>
    <w:p w14:paraId="5FA656BC" w14:textId="48B87742" w:rsidR="004F60A4" w:rsidRDefault="004F60A4" w:rsidP="004F60A4">
      <w:pPr>
        <w:pStyle w:val="Heading4"/>
      </w:pPr>
      <w:r>
        <w:t>E-Mail</w:t>
      </w:r>
    </w:p>
    <w:p w14:paraId="378416EA" w14:textId="65E05745" w:rsidR="000B37B8" w:rsidRDefault="004C196D" w:rsidP="000B37B8">
      <w:r>
        <w:t>Enter the e-mail address for this contact.</w:t>
      </w:r>
    </w:p>
    <w:p w14:paraId="13E54D6C" w14:textId="76FA382A" w:rsidR="00C424F9" w:rsidRDefault="00C424F9" w:rsidP="00C424F9">
      <w:pPr>
        <w:pStyle w:val="Heading3"/>
      </w:pPr>
      <w:bookmarkStart w:id="11" w:name="_Toc76717943"/>
      <w:r>
        <w:lastRenderedPageBreak/>
        <w:t>Add/Update Phone – Import from Customer Contacts</w:t>
      </w:r>
      <w:bookmarkEnd w:id="11"/>
    </w:p>
    <w:p w14:paraId="78499C30" w14:textId="59E98DF0" w:rsidR="00C424F9" w:rsidRDefault="00C424F9" w:rsidP="00C424F9">
      <w:r>
        <w:rPr>
          <w:noProof/>
        </w:rPr>
        <w:drawing>
          <wp:inline distT="0" distB="0" distL="0" distR="0" wp14:anchorId="2A50091E" wp14:editId="5B7A9D96">
            <wp:extent cx="5629275" cy="3600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3600450"/>
                    </a:xfrm>
                    <a:prstGeom prst="rect">
                      <a:avLst/>
                    </a:prstGeom>
                  </pic:spPr>
                </pic:pic>
              </a:graphicData>
            </a:graphic>
          </wp:inline>
        </w:drawing>
      </w:r>
    </w:p>
    <w:p w14:paraId="2E33AB69" w14:textId="76F51E4B" w:rsidR="00DC1832" w:rsidRPr="00115330" w:rsidRDefault="00DC1832" w:rsidP="00DC1832">
      <w:r>
        <w:t>The user may choose a contact to add to this customer from a list of available contacts in the system. In order to select a specific contact to add, the user must ensure that it is highlighted within the list. In order to highlight a contact, the user may click on their desired contact.</w:t>
      </w:r>
    </w:p>
    <w:p w14:paraId="1F4B7E29" w14:textId="77777777" w:rsidR="00DC1832" w:rsidRPr="00C424F9" w:rsidRDefault="00DC1832" w:rsidP="00C424F9"/>
    <w:p w14:paraId="5ED7F5A2" w14:textId="734A511E" w:rsidR="00C424F9" w:rsidRDefault="004F60A4" w:rsidP="00C424F9">
      <w:pPr>
        <w:pStyle w:val="Heading4"/>
      </w:pPr>
      <w:r>
        <w:t>ADD</w:t>
      </w:r>
    </w:p>
    <w:p w14:paraId="1DF73A0B" w14:textId="48FBF02A" w:rsidR="00C424F9" w:rsidRPr="00DC1832" w:rsidRDefault="00DC1832" w:rsidP="00C424F9">
      <w:r>
        <w:t xml:space="preserve">Once the desired contact has been highlighted within the list, t he user may click the </w:t>
      </w:r>
      <w:r>
        <w:rPr>
          <w:b/>
          <w:bCs/>
          <w:i/>
          <w:iCs/>
          <w:u w:val="single"/>
        </w:rPr>
        <w:t>“Add”</w:t>
      </w:r>
      <w:r>
        <w:t xml:space="preserve"> button to add the contact to the Customer list of contacts.</w:t>
      </w:r>
    </w:p>
    <w:p w14:paraId="0516E210" w14:textId="3F8DCDFF" w:rsidR="004F60A4" w:rsidRDefault="004F60A4" w:rsidP="004F60A4">
      <w:pPr>
        <w:pStyle w:val="Heading4"/>
      </w:pPr>
      <w:r>
        <w:t>CANCEL</w:t>
      </w:r>
    </w:p>
    <w:p w14:paraId="3BB0FE0E" w14:textId="735ECE70" w:rsidR="00C424F9" w:rsidRPr="00DC1832" w:rsidRDefault="00DC1832" w:rsidP="000B37B8">
      <w:r>
        <w:t xml:space="preserve">If the user does not see a contact that they wish to add, they may click the </w:t>
      </w:r>
      <w:r>
        <w:rPr>
          <w:b/>
          <w:bCs/>
          <w:i/>
          <w:iCs/>
          <w:u w:val="single"/>
        </w:rPr>
        <w:t>“Cancel”</w:t>
      </w:r>
      <w:r>
        <w:t xml:space="preserve"> button cancel adding a new contact to the Customer Contact list.</w:t>
      </w:r>
    </w:p>
    <w:p w14:paraId="403DD901" w14:textId="69478869" w:rsidR="000B37B8" w:rsidRDefault="000B37B8" w:rsidP="000B37B8">
      <w:pPr>
        <w:pStyle w:val="Heading3"/>
      </w:pPr>
      <w:bookmarkStart w:id="12" w:name="_Toc76717944"/>
      <w:r>
        <w:lastRenderedPageBreak/>
        <w:t>Email Notification System Options</w:t>
      </w:r>
      <w:bookmarkEnd w:id="12"/>
    </w:p>
    <w:p w14:paraId="78490B65" w14:textId="36ABB30C" w:rsidR="000B37B8" w:rsidRDefault="000B37B8" w:rsidP="000B37B8">
      <w:r>
        <w:rPr>
          <w:noProof/>
        </w:rPr>
        <w:drawing>
          <wp:inline distT="0" distB="0" distL="0" distR="0" wp14:anchorId="7EE48DDF" wp14:editId="21239EBF">
            <wp:extent cx="283845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2990850"/>
                    </a:xfrm>
                    <a:prstGeom prst="rect">
                      <a:avLst/>
                    </a:prstGeom>
                  </pic:spPr>
                </pic:pic>
              </a:graphicData>
            </a:graphic>
          </wp:inline>
        </w:drawing>
      </w:r>
    </w:p>
    <w:p w14:paraId="46C4B0DD" w14:textId="77777777" w:rsidR="00686709" w:rsidRDefault="00686709" w:rsidP="000B37B8">
      <w:r>
        <w:t xml:space="preserve">The </w:t>
      </w:r>
      <w:r w:rsidRPr="00686709">
        <w:rPr>
          <w:i/>
          <w:iCs/>
        </w:rPr>
        <w:t>‘E-Mail Notification System’</w:t>
      </w:r>
      <w:r>
        <w:t xml:space="preserve"> allows the user to quickly choose which e-mails this Contact will receive from the Advantzware system. Contacts will only receive system emails that have their </w:t>
      </w:r>
      <w:r>
        <w:rPr>
          <w:i/>
          <w:iCs/>
        </w:rPr>
        <w:t>“Send”</w:t>
      </w:r>
      <w:r>
        <w:t xml:space="preserve"> column set to </w:t>
      </w:r>
      <w:r>
        <w:rPr>
          <w:b/>
          <w:bCs/>
          <w:i/>
          <w:iCs/>
          <w:u w:val="single"/>
        </w:rPr>
        <w:t>“Yes”</w:t>
      </w:r>
      <w:r>
        <w:t>.</w:t>
      </w:r>
    </w:p>
    <w:p w14:paraId="7400A64D" w14:textId="39851A3F" w:rsidR="00686709" w:rsidRDefault="00686709" w:rsidP="000B37B8">
      <w:r>
        <w:t xml:space="preserve"> In order to set the Contact up for a specific email notification, the user can search for their desired Email Code narrow down the browse list, by using the search field located at the bottom of the page.</w:t>
      </w:r>
    </w:p>
    <w:p w14:paraId="346E77FF" w14:textId="34DA6CCE" w:rsidR="00686709" w:rsidRPr="00686709" w:rsidRDefault="00686709" w:rsidP="00686709">
      <w:r>
        <w:t xml:space="preserve">In order to set a specific contact within the list to a </w:t>
      </w:r>
      <w:r>
        <w:rPr>
          <w:b/>
          <w:bCs/>
          <w:i/>
          <w:iCs/>
          <w:u w:val="single"/>
        </w:rPr>
        <w:t>“Yes”</w:t>
      </w:r>
      <w:r>
        <w:t xml:space="preserve"> send option, the user must double-click the desired email code. This will set the email send option to </w:t>
      </w:r>
      <w:r>
        <w:rPr>
          <w:b/>
          <w:bCs/>
          <w:i/>
          <w:iCs/>
          <w:u w:val="single"/>
        </w:rPr>
        <w:t>“Yes”</w:t>
      </w:r>
      <w:r>
        <w:t xml:space="preserve"> if it is currently </w:t>
      </w:r>
      <w:r>
        <w:rPr>
          <w:b/>
          <w:bCs/>
          <w:i/>
          <w:iCs/>
          <w:u w:val="single"/>
        </w:rPr>
        <w:t>“No”</w:t>
      </w:r>
      <w:r>
        <w:t xml:space="preserve">, opting the Contact in </w:t>
      </w:r>
      <w:r w:rsidR="00F5408D">
        <w:t>for</w:t>
      </w:r>
      <w:r>
        <w:t xml:space="preserve"> this specific email. Alternatively, double-clicking an email that currently has a send option of </w:t>
      </w:r>
      <w:r>
        <w:rPr>
          <w:b/>
          <w:bCs/>
          <w:i/>
          <w:iCs/>
          <w:u w:val="single"/>
        </w:rPr>
        <w:t>“Yes”</w:t>
      </w:r>
      <w:r w:rsidR="00F5408D">
        <w:t xml:space="preserve"> will set it to </w:t>
      </w:r>
      <w:r w:rsidR="00F5408D">
        <w:rPr>
          <w:b/>
          <w:bCs/>
          <w:i/>
          <w:iCs/>
          <w:u w:val="single"/>
        </w:rPr>
        <w:t>“No”</w:t>
      </w:r>
      <w:r w:rsidR="00F5408D">
        <w:t>, thus opting the contact out of receiving the selected email.</w:t>
      </w:r>
      <w:r>
        <w:t xml:space="preserve"> </w:t>
      </w:r>
    </w:p>
    <w:p w14:paraId="1FBAD55B" w14:textId="61E3D6E4" w:rsidR="000B37B8" w:rsidRDefault="004F60A4" w:rsidP="000B37B8">
      <w:pPr>
        <w:pStyle w:val="Heading4"/>
      </w:pPr>
      <w:r>
        <w:t>SELECT ALL</w:t>
      </w:r>
    </w:p>
    <w:p w14:paraId="7CB7C68F" w14:textId="01561FDD" w:rsidR="004F60A4" w:rsidRPr="00F5408D" w:rsidRDefault="00F5408D" w:rsidP="004F60A4">
      <w:r>
        <w:t xml:space="preserve">Clicking the </w:t>
      </w:r>
      <w:r>
        <w:rPr>
          <w:b/>
          <w:bCs/>
          <w:i/>
          <w:iCs/>
          <w:u w:val="single"/>
        </w:rPr>
        <w:t>“Select All”</w:t>
      </w:r>
      <w:r>
        <w:t xml:space="preserve"> button will opt the user into receiving all the system emails currently available, setting all the Send Options to </w:t>
      </w:r>
      <w:r>
        <w:rPr>
          <w:b/>
          <w:bCs/>
          <w:i/>
          <w:iCs/>
          <w:u w:val="single"/>
        </w:rPr>
        <w:t>“Yes”</w:t>
      </w:r>
      <w:r>
        <w:t>.</w:t>
      </w:r>
    </w:p>
    <w:p w14:paraId="7850AB39" w14:textId="75B0ABC2" w:rsidR="004F60A4" w:rsidRDefault="004F60A4" w:rsidP="004F60A4">
      <w:pPr>
        <w:pStyle w:val="Heading4"/>
      </w:pPr>
      <w:r>
        <w:t>CLEAR ALL</w:t>
      </w:r>
    </w:p>
    <w:p w14:paraId="7091DC63" w14:textId="547CE979" w:rsidR="00F5408D" w:rsidRPr="00F5408D" w:rsidRDefault="00F5408D" w:rsidP="00F5408D">
      <w:r>
        <w:t xml:space="preserve">Clicking the </w:t>
      </w:r>
      <w:r>
        <w:rPr>
          <w:b/>
          <w:bCs/>
          <w:i/>
          <w:iCs/>
          <w:u w:val="single"/>
        </w:rPr>
        <w:t>“Clear All”</w:t>
      </w:r>
      <w:r>
        <w:t xml:space="preserve"> button will opt the user out of receiving all the system emails currently available, setting all the Send Options to </w:t>
      </w:r>
      <w:r>
        <w:rPr>
          <w:b/>
          <w:bCs/>
          <w:i/>
          <w:iCs/>
          <w:u w:val="single"/>
        </w:rPr>
        <w:t>“No”</w:t>
      </w:r>
      <w:r>
        <w:t>.</w:t>
      </w:r>
    </w:p>
    <w:p w14:paraId="1A36BEA3" w14:textId="43EFFF1B" w:rsidR="000B37B8" w:rsidRDefault="000B37B8" w:rsidP="000B37B8">
      <w:pPr>
        <w:pStyle w:val="Heading3"/>
      </w:pPr>
      <w:bookmarkStart w:id="13" w:name="_Toc76717945"/>
      <w:r>
        <w:lastRenderedPageBreak/>
        <w:t>Customer Notes – Browse</w:t>
      </w:r>
      <w:bookmarkEnd w:id="13"/>
    </w:p>
    <w:p w14:paraId="747113D7" w14:textId="2A79DFEC" w:rsidR="000B37B8" w:rsidRDefault="000B37B8" w:rsidP="000B37B8">
      <w:r>
        <w:rPr>
          <w:noProof/>
        </w:rPr>
        <w:drawing>
          <wp:inline distT="0" distB="0" distL="0" distR="0" wp14:anchorId="74AA9DCD" wp14:editId="04B443A7">
            <wp:extent cx="594360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59910"/>
                    </a:xfrm>
                    <a:prstGeom prst="rect">
                      <a:avLst/>
                    </a:prstGeom>
                  </pic:spPr>
                </pic:pic>
              </a:graphicData>
            </a:graphic>
          </wp:inline>
        </w:drawing>
      </w:r>
    </w:p>
    <w:p w14:paraId="20903CAC" w14:textId="3B58820D" w:rsidR="00F5408D" w:rsidRDefault="00F5408D" w:rsidP="000B37B8">
      <w:bookmarkStart w:id="14" w:name="_Hlk46337308"/>
      <w:r>
        <w:t xml:space="preserve">The </w:t>
      </w:r>
      <w:r>
        <w:rPr>
          <w:i/>
          <w:iCs/>
        </w:rPr>
        <w:t>“Contact Notes”</w:t>
      </w:r>
      <w:r>
        <w:t xml:space="preserve"> screen allows a user to create an unlimited number of notes pertaining to the currently selected Contact. It keeps track of the note’s date and time so that the user can clean up old notes as necessary. </w:t>
      </w:r>
    </w:p>
    <w:p w14:paraId="1F5249AB" w14:textId="5EF6E8CB" w:rsidR="00F5408D" w:rsidRDefault="00F5408D" w:rsidP="00F5408D">
      <w:r>
        <w:t xml:space="preserve">The </w:t>
      </w:r>
      <w:r>
        <w:rPr>
          <w:i/>
          <w:iCs/>
        </w:rPr>
        <w:t>“Browse Notes”</w:t>
      </w:r>
      <w:r>
        <w:t xml:space="preserve"> screen shows the user the titles of all of the available notes for the currently selected contact. In order to view detailed notes for a specific contact, the desired note must be selected within the list of all available notes. The user may search for a specific note, or narrow down the browse list, by using the search field located at the bottom of the page.</w:t>
      </w:r>
    </w:p>
    <w:p w14:paraId="32E0EF14" w14:textId="36F2D6D5" w:rsidR="00F5408D" w:rsidRPr="00115330" w:rsidRDefault="00F5408D" w:rsidP="00F5408D">
      <w:r>
        <w:t>In order to select a specific note within the list to view detailed information for, the user must ensure that it is highlighted within the list. In order to highlight a note, the user may click on their desired note.</w:t>
      </w:r>
    </w:p>
    <w:p w14:paraId="6204B92F" w14:textId="5D916D5C" w:rsidR="000B37B8" w:rsidRDefault="000B37B8" w:rsidP="000B37B8">
      <w:pPr>
        <w:pStyle w:val="Heading3"/>
      </w:pPr>
      <w:bookmarkStart w:id="15" w:name="_Toc76717946"/>
      <w:bookmarkEnd w:id="14"/>
      <w:r>
        <w:lastRenderedPageBreak/>
        <w:t>Customer Notes – View</w:t>
      </w:r>
      <w:bookmarkEnd w:id="15"/>
    </w:p>
    <w:p w14:paraId="69A24ECC" w14:textId="00C81CA4" w:rsidR="005244DC" w:rsidRDefault="000B37B8" w:rsidP="005244DC">
      <w:r>
        <w:rPr>
          <w:noProof/>
        </w:rPr>
        <w:drawing>
          <wp:inline distT="0" distB="0" distL="0" distR="0" wp14:anchorId="2E1A4E7F" wp14:editId="3957A178">
            <wp:extent cx="5943600" cy="4361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61815"/>
                    </a:xfrm>
                    <a:prstGeom prst="rect">
                      <a:avLst/>
                    </a:prstGeom>
                  </pic:spPr>
                </pic:pic>
              </a:graphicData>
            </a:graphic>
          </wp:inline>
        </w:drawing>
      </w:r>
    </w:p>
    <w:p w14:paraId="6D25846F" w14:textId="1B7513FF" w:rsidR="000B37B8" w:rsidRDefault="000B37B8" w:rsidP="000B37B8">
      <w:pPr>
        <w:pStyle w:val="Heading4"/>
      </w:pPr>
      <w:r>
        <w:t xml:space="preserve"> </w:t>
      </w:r>
      <w:r w:rsidR="004F60A4">
        <w:t>UPDATE</w:t>
      </w:r>
    </w:p>
    <w:p w14:paraId="17FF5E74" w14:textId="5B3816A7" w:rsidR="000B37B8" w:rsidRPr="00E30D31" w:rsidRDefault="00E30D31" w:rsidP="005244DC">
      <w:r>
        <w:t xml:space="preserve">Click the </w:t>
      </w:r>
      <w:r>
        <w:rPr>
          <w:b/>
          <w:bCs/>
          <w:i/>
          <w:iCs/>
          <w:u w:val="single"/>
        </w:rPr>
        <w:t>“Update”</w:t>
      </w:r>
      <w:r>
        <w:t xml:space="preserve"> button to update the currently selected Contact Note.</w:t>
      </w:r>
    </w:p>
    <w:p w14:paraId="37E04FDE" w14:textId="249C64B5" w:rsidR="004F60A4" w:rsidRDefault="004F60A4" w:rsidP="004F60A4">
      <w:pPr>
        <w:pStyle w:val="Heading4"/>
      </w:pPr>
      <w:r>
        <w:t>ADD</w:t>
      </w:r>
    </w:p>
    <w:p w14:paraId="4721576B" w14:textId="4CAD5A9E" w:rsidR="00E30D31" w:rsidRPr="00E30D31" w:rsidRDefault="00E30D31" w:rsidP="00E30D31">
      <w:r>
        <w:t xml:space="preserve">Click the </w:t>
      </w:r>
      <w:r>
        <w:rPr>
          <w:b/>
          <w:bCs/>
          <w:i/>
          <w:iCs/>
          <w:u w:val="single"/>
        </w:rPr>
        <w:t>“Add”</w:t>
      </w:r>
      <w:r>
        <w:t xml:space="preserve"> button to add a new note for the current Contact Note.</w:t>
      </w:r>
    </w:p>
    <w:p w14:paraId="36510686" w14:textId="66AB244D" w:rsidR="004F60A4" w:rsidRDefault="004F60A4" w:rsidP="004F60A4">
      <w:pPr>
        <w:pStyle w:val="Heading4"/>
      </w:pPr>
      <w:r>
        <w:t>COPY</w:t>
      </w:r>
    </w:p>
    <w:p w14:paraId="65236EE0" w14:textId="578D07CA" w:rsidR="00E30D31" w:rsidRPr="00E30D31" w:rsidRDefault="00E30D31" w:rsidP="00E30D31">
      <w:r>
        <w:t xml:space="preserve">Click the </w:t>
      </w:r>
      <w:r>
        <w:rPr>
          <w:b/>
          <w:bCs/>
          <w:i/>
          <w:iCs/>
          <w:u w:val="single"/>
        </w:rPr>
        <w:t>“Copy”</w:t>
      </w:r>
      <w:r>
        <w:t xml:space="preserve"> button to copy information from the currently selected Contact Note.</w:t>
      </w:r>
    </w:p>
    <w:p w14:paraId="41D8C8BF" w14:textId="643BB4EF" w:rsidR="004F60A4" w:rsidRDefault="004F60A4" w:rsidP="004F60A4">
      <w:pPr>
        <w:pStyle w:val="Heading4"/>
      </w:pPr>
      <w:r>
        <w:t>DELETE</w:t>
      </w:r>
    </w:p>
    <w:p w14:paraId="1B6165DD" w14:textId="778A6B1D" w:rsidR="00E30D31" w:rsidRPr="00E30D31" w:rsidRDefault="00E30D31" w:rsidP="00E30D31">
      <w:r>
        <w:t xml:space="preserve">Click the </w:t>
      </w:r>
      <w:r>
        <w:rPr>
          <w:b/>
          <w:bCs/>
          <w:i/>
          <w:iCs/>
          <w:u w:val="single"/>
        </w:rPr>
        <w:t>“Delete”</w:t>
      </w:r>
      <w:r>
        <w:t xml:space="preserve"> button to delete the currently selected Contact Note.</w:t>
      </w:r>
    </w:p>
    <w:p w14:paraId="3CE4C135" w14:textId="77777777" w:rsidR="00E30D31" w:rsidRDefault="00E30D31" w:rsidP="00E30D31">
      <w:pPr>
        <w:pStyle w:val="Heading4"/>
      </w:pPr>
      <w:r>
        <w:t>NEXT</w:t>
      </w:r>
    </w:p>
    <w:p w14:paraId="2ED4F32F" w14:textId="11596E99" w:rsidR="00E30D31" w:rsidRPr="0047045B" w:rsidRDefault="00E30D31" w:rsidP="00E30D31">
      <w:r>
        <w:t xml:space="preserve">Press </w:t>
      </w:r>
      <w:r w:rsidRPr="00B86B9F">
        <w:rPr>
          <w:b/>
          <w:bCs/>
          <w:i/>
          <w:iCs/>
          <w:u w:val="single"/>
        </w:rPr>
        <w:t>"N"</w:t>
      </w:r>
      <w:r>
        <w:t xml:space="preserve"> (Next) to find next Contact Note to view or modify. Alternatively, press the </w:t>
      </w:r>
      <w:r>
        <w:rPr>
          <w:b/>
          <w:bCs/>
          <w:i/>
          <w:iCs/>
          <w:u w:val="single"/>
        </w:rPr>
        <w:t>“Right Arrow”</w:t>
      </w:r>
      <w:r>
        <w:t xml:space="preserve"> on the screen.</w:t>
      </w:r>
    </w:p>
    <w:p w14:paraId="3A821F40" w14:textId="77777777" w:rsidR="00E30D31" w:rsidRDefault="00E30D31" w:rsidP="00E30D31">
      <w:pPr>
        <w:pStyle w:val="Heading4"/>
      </w:pPr>
      <w:r>
        <w:t>PREVIOUS</w:t>
      </w:r>
    </w:p>
    <w:p w14:paraId="2CF5B78A" w14:textId="10A88EA3" w:rsidR="00E30D31" w:rsidRDefault="00E30D31" w:rsidP="00E30D31">
      <w:r>
        <w:t xml:space="preserve">Press </w:t>
      </w:r>
      <w:r w:rsidRPr="00B86B9F">
        <w:rPr>
          <w:b/>
          <w:bCs/>
          <w:i/>
          <w:iCs/>
          <w:u w:val="single"/>
        </w:rPr>
        <w:t>"P"</w:t>
      </w:r>
      <w:r>
        <w:t xml:space="preserve"> (Previous) to find previous Contact Note to view or modify.</w:t>
      </w:r>
      <w:r w:rsidRPr="00EA7FC0">
        <w:t xml:space="preserve"> </w:t>
      </w:r>
      <w:r>
        <w:t xml:space="preserve">Alternatively, press the </w:t>
      </w:r>
      <w:r>
        <w:rPr>
          <w:b/>
          <w:bCs/>
          <w:i/>
          <w:iCs/>
          <w:u w:val="single"/>
        </w:rPr>
        <w:t>“Left Arrow”</w:t>
      </w:r>
      <w:r>
        <w:t xml:space="preserve"> on the screen.</w:t>
      </w:r>
    </w:p>
    <w:p w14:paraId="2C20C3E0" w14:textId="2C76175F" w:rsidR="000B37B8" w:rsidRDefault="000B37B8" w:rsidP="000B37B8">
      <w:pPr>
        <w:pStyle w:val="Heading3"/>
      </w:pPr>
      <w:bookmarkStart w:id="16" w:name="_Toc76717947"/>
      <w:r>
        <w:lastRenderedPageBreak/>
        <w:t>Add/Update Notes</w:t>
      </w:r>
      <w:bookmarkEnd w:id="16"/>
    </w:p>
    <w:p w14:paraId="0007352E" w14:textId="3275A4C8" w:rsidR="000B37B8" w:rsidRDefault="004F60A4" w:rsidP="000B37B8">
      <w:pPr>
        <w:pStyle w:val="Heading4"/>
      </w:pPr>
      <w:r>
        <w:t>SAVE</w:t>
      </w:r>
    </w:p>
    <w:p w14:paraId="3B6461BB" w14:textId="539C0C6F" w:rsidR="00E30D31" w:rsidRPr="004821ED" w:rsidRDefault="00E30D31" w:rsidP="00E30D31">
      <w:r>
        <w:t>Click the “</w:t>
      </w:r>
      <w:r>
        <w:rPr>
          <w:b/>
          <w:bCs/>
          <w:i/>
          <w:iCs/>
          <w:u w:val="single"/>
        </w:rPr>
        <w:t>Save</w:t>
      </w:r>
      <w:r>
        <w:t>” button to save the current Contact Note.</w:t>
      </w:r>
    </w:p>
    <w:p w14:paraId="304A2150" w14:textId="55354C84" w:rsidR="004F60A4" w:rsidRDefault="004F60A4" w:rsidP="004F60A4">
      <w:pPr>
        <w:pStyle w:val="Heading4"/>
      </w:pPr>
      <w:r>
        <w:t>RESET</w:t>
      </w:r>
    </w:p>
    <w:p w14:paraId="720FCE84" w14:textId="7A36EFCC" w:rsidR="00E30D31" w:rsidRDefault="00E30D31" w:rsidP="00E30D31">
      <w:r>
        <w:t>Click the “</w:t>
      </w:r>
      <w:r>
        <w:rPr>
          <w:b/>
          <w:bCs/>
          <w:i/>
          <w:iCs/>
          <w:u w:val="single"/>
        </w:rPr>
        <w:t>Reset</w:t>
      </w:r>
      <w:r>
        <w:t>” button to reset all changes to the Contact Note.</w:t>
      </w:r>
    </w:p>
    <w:p w14:paraId="26ECD16E" w14:textId="5F43E253" w:rsidR="004F60A4" w:rsidRDefault="004F60A4" w:rsidP="004F60A4">
      <w:pPr>
        <w:pStyle w:val="Heading4"/>
      </w:pPr>
      <w:r>
        <w:t>CANCEL</w:t>
      </w:r>
    </w:p>
    <w:p w14:paraId="280EB825" w14:textId="5DCD80DD" w:rsidR="00E30D31" w:rsidRDefault="00E30D31" w:rsidP="00E30D31">
      <w:r>
        <w:t>Click the “</w:t>
      </w:r>
      <w:r>
        <w:rPr>
          <w:b/>
          <w:bCs/>
          <w:i/>
          <w:iCs/>
          <w:u w:val="single"/>
        </w:rPr>
        <w:t>Cancel</w:t>
      </w:r>
      <w:r>
        <w:t>” button to cancel the Contact Note without saving changes.</w:t>
      </w:r>
    </w:p>
    <w:p w14:paraId="13C3BEA9" w14:textId="0315EF2F" w:rsidR="000B37B8" w:rsidRDefault="000B37B8" w:rsidP="000B37B8">
      <w:pPr>
        <w:pStyle w:val="Heading3"/>
      </w:pPr>
      <w:bookmarkStart w:id="17" w:name="_Toc46338635"/>
      <w:bookmarkStart w:id="18" w:name="_Toc76717948"/>
      <w:r>
        <w:t>Add/Update Notes Field Definitions</w:t>
      </w:r>
      <w:bookmarkEnd w:id="17"/>
      <w:bookmarkEnd w:id="18"/>
    </w:p>
    <w:p w14:paraId="4A4E6F3B" w14:textId="3DE20791" w:rsidR="004F60A4" w:rsidRDefault="004F60A4" w:rsidP="004F60A4">
      <w:pPr>
        <w:pStyle w:val="Heading4"/>
      </w:pPr>
      <w:r>
        <w:t>Note Title</w:t>
      </w:r>
    </w:p>
    <w:p w14:paraId="23492BF4" w14:textId="113FE063" w:rsidR="004F60A4" w:rsidRPr="004F60A4" w:rsidRDefault="00E30D31" w:rsidP="004F60A4">
      <w:r>
        <w:t>The user may enter a short description of this note’s contents in this field.</w:t>
      </w:r>
    </w:p>
    <w:p w14:paraId="3E0E058C" w14:textId="501A0A5C" w:rsidR="004F60A4" w:rsidRDefault="004F60A4" w:rsidP="004F60A4">
      <w:pPr>
        <w:pStyle w:val="Heading4"/>
      </w:pPr>
      <w:r>
        <w:t>Notes</w:t>
      </w:r>
    </w:p>
    <w:bookmarkEnd w:id="1"/>
    <w:p w14:paraId="120C4916" w14:textId="2F80978C" w:rsidR="004F60A4" w:rsidRDefault="00E30D31" w:rsidP="004F60A4">
      <w:r>
        <w:t>The user may enter all the notes that they wish in this field.</w:t>
      </w:r>
    </w:p>
    <w:p w14:paraId="7342AC40" w14:textId="4C9118C5" w:rsidR="00BA4877" w:rsidRDefault="00BA4877" w:rsidP="004F60A4"/>
    <w:p w14:paraId="757011DC" w14:textId="6A4FC1A0" w:rsidR="00BA4877" w:rsidRDefault="00BA4877" w:rsidP="004F60A4"/>
    <w:p w14:paraId="10C4014D" w14:textId="3CD334A1" w:rsidR="00BA4877" w:rsidRDefault="00BA4877" w:rsidP="004F60A4"/>
    <w:p w14:paraId="0D96CFCB" w14:textId="27386BFB" w:rsidR="00BA4877" w:rsidRDefault="00BA4877" w:rsidP="004F60A4"/>
    <w:p w14:paraId="3A934790" w14:textId="48AC2295" w:rsidR="00BA4877" w:rsidRDefault="00BA4877" w:rsidP="004F60A4"/>
    <w:p w14:paraId="0EB79562" w14:textId="01C0B7BE" w:rsidR="00BA4877" w:rsidRDefault="00BA4877" w:rsidP="004F60A4"/>
    <w:p w14:paraId="5955AF37" w14:textId="655C3E48" w:rsidR="00BA4877" w:rsidRDefault="00BA4877" w:rsidP="004F60A4"/>
    <w:p w14:paraId="1ECE31A4" w14:textId="62983A43" w:rsidR="00BA4877" w:rsidRDefault="00BA4877" w:rsidP="004F60A4"/>
    <w:p w14:paraId="050000AC" w14:textId="4526D6F6" w:rsidR="00BA4877" w:rsidRDefault="00BA4877" w:rsidP="004F60A4"/>
    <w:p w14:paraId="7E1173C7" w14:textId="481DD9BA" w:rsidR="00BA4877" w:rsidRDefault="00BA4877" w:rsidP="004F60A4"/>
    <w:p w14:paraId="3C369FB8" w14:textId="50FCB3C3" w:rsidR="00BA4877" w:rsidRDefault="00BA4877" w:rsidP="004F60A4"/>
    <w:p w14:paraId="098916AF" w14:textId="706823F6" w:rsidR="00BA4877" w:rsidRDefault="00BA4877" w:rsidP="004F60A4"/>
    <w:p w14:paraId="663880DD" w14:textId="7249CD1F" w:rsidR="00BA4877" w:rsidRDefault="00BA4877" w:rsidP="004F60A4"/>
    <w:p w14:paraId="144F15DA" w14:textId="4052C49B" w:rsidR="00BA4877" w:rsidRDefault="00BA4877" w:rsidP="004F60A4"/>
    <w:p w14:paraId="424D4F6A" w14:textId="0149B804" w:rsidR="00BA4877" w:rsidRDefault="00BA4877" w:rsidP="004F60A4"/>
    <w:p w14:paraId="04251A85" w14:textId="3F346635" w:rsidR="00BA4877" w:rsidRDefault="00BA4877" w:rsidP="004F60A4"/>
    <w:p w14:paraId="5841D45F" w14:textId="40117C72" w:rsidR="00BA4877" w:rsidRDefault="00BA4877" w:rsidP="004F60A4"/>
    <w:p w14:paraId="79DFF2C8" w14:textId="77777777" w:rsidR="00BA4877" w:rsidRPr="004F60A4" w:rsidRDefault="00BA4877" w:rsidP="004F60A4"/>
    <w:p w14:paraId="2EB7E876" w14:textId="2B9FD747" w:rsidR="005244DC" w:rsidRDefault="005244DC" w:rsidP="005244DC">
      <w:pPr>
        <w:pStyle w:val="Heading1"/>
        <w:rPr>
          <w:b/>
          <w:bCs/>
        </w:rPr>
      </w:pPr>
      <w:bookmarkStart w:id="19" w:name="_Toc76717949"/>
      <w:r>
        <w:rPr>
          <w:b/>
          <w:bCs/>
        </w:rPr>
        <w:lastRenderedPageBreak/>
        <w:t>Vendors</w:t>
      </w:r>
      <w:bookmarkEnd w:id="19"/>
    </w:p>
    <w:p w14:paraId="2E128B72" w14:textId="1CA9FA40" w:rsidR="00DC1832" w:rsidRPr="00DC1832" w:rsidRDefault="00DC1832" w:rsidP="00DC1832">
      <w:r>
        <w:t xml:space="preserve">The user can look up Vendor phone and address information from the </w:t>
      </w:r>
      <w:r>
        <w:rPr>
          <w:i/>
          <w:iCs/>
        </w:rPr>
        <w:t>“Vendors”</w:t>
      </w:r>
      <w:r>
        <w:t xml:space="preserve"> screen.</w:t>
      </w:r>
    </w:p>
    <w:p w14:paraId="43ACE7AD" w14:textId="50B2122B" w:rsidR="00DC1832" w:rsidRDefault="00DC1832" w:rsidP="00DC1832">
      <w:pPr>
        <w:pStyle w:val="Heading3"/>
      </w:pPr>
      <w:bookmarkStart w:id="20" w:name="_Toc76717950"/>
      <w:r>
        <w:t>Browse Vendors</w:t>
      </w:r>
      <w:bookmarkEnd w:id="20"/>
    </w:p>
    <w:p w14:paraId="5A6FD589" w14:textId="18BE6F99" w:rsidR="00DC1832" w:rsidRDefault="00DC1832" w:rsidP="00DC1832">
      <w:r>
        <w:rPr>
          <w:noProof/>
        </w:rPr>
        <w:drawing>
          <wp:inline distT="0" distB="0" distL="0" distR="0" wp14:anchorId="6F31BBF8" wp14:editId="4D3581B9">
            <wp:extent cx="5943600" cy="42983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98315"/>
                    </a:xfrm>
                    <a:prstGeom prst="rect">
                      <a:avLst/>
                    </a:prstGeom>
                  </pic:spPr>
                </pic:pic>
              </a:graphicData>
            </a:graphic>
          </wp:inline>
        </w:drawing>
      </w:r>
    </w:p>
    <w:p w14:paraId="73EAB346" w14:textId="5800A324" w:rsidR="00DC1832" w:rsidRDefault="00DC1832" w:rsidP="00DC1832">
      <w:r>
        <w:t>In order to view phone and address information for a specific Vendor, the desired Vendor must be selected within the list of all available Vendors. The user may search for a specific Vendor, or narrow down the browse list, by using the search fields located along the top of the page.</w:t>
      </w:r>
    </w:p>
    <w:p w14:paraId="0DEC8742" w14:textId="61BE64D3" w:rsidR="00DC1832" w:rsidRDefault="00DC1832" w:rsidP="00DC1832">
      <w:r>
        <w:t>In order to select a specific Vendor within the list to view detailed information for, the user must ensure that it is highlighted within the list. In order to highlight a Vendor, the user may click on their desired Vendor.</w:t>
      </w:r>
    </w:p>
    <w:p w14:paraId="602EEEF5" w14:textId="27D3C756" w:rsidR="00BA4877" w:rsidRDefault="00BA4877" w:rsidP="00DC1832"/>
    <w:p w14:paraId="0292F14F" w14:textId="7C0CA55E" w:rsidR="00BA4877" w:rsidRDefault="00BA4877" w:rsidP="00DC1832"/>
    <w:p w14:paraId="0C3112F8" w14:textId="03D01392" w:rsidR="00BA4877" w:rsidRDefault="00BA4877" w:rsidP="00DC1832"/>
    <w:p w14:paraId="608B8BC6" w14:textId="7AE1C12D" w:rsidR="00BA4877" w:rsidRDefault="00BA4877" w:rsidP="00DC1832"/>
    <w:p w14:paraId="41BCD089" w14:textId="77777777" w:rsidR="00BA4877" w:rsidRPr="00115330" w:rsidRDefault="00BA4877" w:rsidP="00DC1832"/>
    <w:p w14:paraId="605DB2BC" w14:textId="4A9B7EE0" w:rsidR="005244DC" w:rsidRDefault="000B37B8" w:rsidP="005244DC">
      <w:pPr>
        <w:pStyle w:val="Heading2"/>
      </w:pPr>
      <w:bookmarkStart w:id="21" w:name="_Toc76717951"/>
      <w:r>
        <w:lastRenderedPageBreak/>
        <w:t>Phone Info</w:t>
      </w:r>
      <w:bookmarkEnd w:id="21"/>
    </w:p>
    <w:p w14:paraId="4A5F2C88" w14:textId="1F43168C" w:rsidR="00115330" w:rsidRPr="00115330" w:rsidRDefault="00DC1832" w:rsidP="00115330">
      <w:r>
        <w:t xml:space="preserve">To view phone information for the selected Vendor, the user may now click on the </w:t>
      </w:r>
      <w:r>
        <w:rPr>
          <w:b/>
          <w:bCs/>
          <w:i/>
          <w:iCs/>
          <w:u w:val="single"/>
        </w:rPr>
        <w:t>“@ Pictured Address Book”</w:t>
      </w:r>
      <w:r>
        <w:t xml:space="preserve"> at the top of the screen.</w:t>
      </w:r>
    </w:p>
    <w:p w14:paraId="059EB529" w14:textId="0C1EDC58" w:rsidR="005244DC" w:rsidRDefault="007276DC" w:rsidP="005244DC">
      <w:pPr>
        <w:pStyle w:val="Heading3"/>
      </w:pPr>
      <w:bookmarkStart w:id="22" w:name="_Toc76717952"/>
      <w:r>
        <w:t>Browse Phone</w:t>
      </w:r>
      <w:bookmarkEnd w:id="22"/>
    </w:p>
    <w:p w14:paraId="35BB7811" w14:textId="388AD9B0" w:rsidR="007276DC" w:rsidRDefault="00BA4877" w:rsidP="007276DC">
      <w:r>
        <w:rPr>
          <w:noProof/>
        </w:rPr>
        <w:drawing>
          <wp:inline distT="0" distB="0" distL="0" distR="0" wp14:anchorId="24D26E02" wp14:editId="4BF95DA8">
            <wp:extent cx="5943600" cy="2553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3487ABC5" w14:textId="2A42F7A6" w:rsidR="00DC1832" w:rsidRDefault="00DC1832" w:rsidP="00DC1832">
      <w:r>
        <w:t xml:space="preserve">The Browse Phone screen will show the user all of the available contacts for the selected Vendor. </w:t>
      </w:r>
    </w:p>
    <w:p w14:paraId="53D57410" w14:textId="77777777" w:rsidR="00DC1832" w:rsidRDefault="00DC1832" w:rsidP="00DC1832">
      <w:r>
        <w:t>In order to view detailed information for a specific contact, the desired contact must be selected within the list of all available contacts. The user may search for a specific contact, or narrow down the browse list, by using the search field located at the bottom of the page.</w:t>
      </w:r>
    </w:p>
    <w:p w14:paraId="3BF7F8EC" w14:textId="3ED27F4D" w:rsidR="00DC1832" w:rsidRPr="007276DC" w:rsidRDefault="00DC1832" w:rsidP="00DC1832">
      <w:r>
        <w:t>In order to select a specific contact within the list to view detailed information for, the user must ensure that it is highlighted within the list. In order to highlight a contact, the user may click on their desired contact.</w:t>
      </w:r>
    </w:p>
    <w:p w14:paraId="7D73ACC4" w14:textId="77777777" w:rsidR="00DC1832" w:rsidRDefault="00DC1832" w:rsidP="00DC1832">
      <w:pPr>
        <w:pStyle w:val="Heading4"/>
      </w:pPr>
      <w:r>
        <w:t>View Phone</w:t>
      </w:r>
    </w:p>
    <w:p w14:paraId="59B7D4BC" w14:textId="77777777" w:rsidR="00DC1832" w:rsidRPr="00F84105" w:rsidRDefault="00DC1832" w:rsidP="00DC1832">
      <w:r>
        <w:t xml:space="preserve">Once the user has highlighted their desired contact to view detailed information for, they may click on the </w:t>
      </w:r>
      <w:r>
        <w:rPr>
          <w:b/>
          <w:bCs/>
          <w:i/>
          <w:iCs/>
          <w:u w:val="single"/>
        </w:rPr>
        <w:t>“View Phone”</w:t>
      </w:r>
      <w:r>
        <w:t xml:space="preserve"> tab at the top of the screen. This tab allows the user to view detailed information, as well as update and add contacts.</w:t>
      </w:r>
    </w:p>
    <w:p w14:paraId="7B424DF2" w14:textId="77777777" w:rsidR="00DC1832" w:rsidRDefault="00DC1832" w:rsidP="00DC1832">
      <w:pPr>
        <w:pStyle w:val="Heading4"/>
      </w:pPr>
      <w:r>
        <w:t>Open Notes</w:t>
      </w:r>
    </w:p>
    <w:p w14:paraId="39B535B3" w14:textId="77777777" w:rsidR="00DC1832" w:rsidRDefault="00DC1832" w:rsidP="00DC1832">
      <w:r>
        <w:t xml:space="preserve">Once the user has highlighted their desired contact to view detailed information for, they may click on the </w:t>
      </w:r>
      <w:r>
        <w:rPr>
          <w:b/>
          <w:bCs/>
          <w:i/>
          <w:iCs/>
          <w:u w:val="single"/>
        </w:rPr>
        <w:t>“Paper and Pencil Icon”</w:t>
      </w:r>
      <w:r>
        <w:t xml:space="preserve"> button at the top of the screen. This button opens the Notes section for the highlighted contact, showing the user any notes specifically attached to that contact.</w:t>
      </w:r>
    </w:p>
    <w:p w14:paraId="0A93B26A" w14:textId="1B74BC7A" w:rsidR="007276DC" w:rsidRPr="007276DC" w:rsidRDefault="00DC1832" w:rsidP="007276DC">
      <w:r>
        <w:t>This will also allow the user to update and add notes for the designated contact.</w:t>
      </w:r>
    </w:p>
    <w:p w14:paraId="4ED51DE7" w14:textId="32C29E38" w:rsidR="007276DC" w:rsidRDefault="007276DC" w:rsidP="007276DC">
      <w:pPr>
        <w:pStyle w:val="Heading3"/>
      </w:pPr>
      <w:bookmarkStart w:id="23" w:name="_Toc76717953"/>
      <w:r>
        <w:lastRenderedPageBreak/>
        <w:t>View Phone</w:t>
      </w:r>
      <w:bookmarkEnd w:id="23"/>
    </w:p>
    <w:p w14:paraId="6F3C9784" w14:textId="149D1B2F" w:rsidR="007276DC" w:rsidRDefault="007276DC" w:rsidP="007276DC">
      <w:r>
        <w:rPr>
          <w:noProof/>
        </w:rPr>
        <w:drawing>
          <wp:inline distT="0" distB="0" distL="0" distR="0" wp14:anchorId="2BB00096" wp14:editId="4370147B">
            <wp:extent cx="5943600" cy="39886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9110" cy="3999085"/>
                    </a:xfrm>
                    <a:prstGeom prst="rect">
                      <a:avLst/>
                    </a:prstGeom>
                  </pic:spPr>
                </pic:pic>
              </a:graphicData>
            </a:graphic>
          </wp:inline>
        </w:drawing>
      </w:r>
    </w:p>
    <w:p w14:paraId="6A28926B" w14:textId="3186037D" w:rsidR="00DC1832" w:rsidRPr="007276DC" w:rsidRDefault="00DC1832" w:rsidP="007276DC">
      <w:r>
        <w:t xml:space="preserve">The </w:t>
      </w:r>
      <w:r>
        <w:rPr>
          <w:b/>
          <w:bCs/>
          <w:i/>
          <w:iCs/>
          <w:u w:val="single"/>
        </w:rPr>
        <w:t>“View Phone”</w:t>
      </w:r>
      <w:r>
        <w:t xml:space="preserve"> screen shows the user detailed information about the selected Contact. In this screen, the user can update information about the current contact, update the current contact’s selected email notifications, or add a new contact.</w:t>
      </w:r>
    </w:p>
    <w:p w14:paraId="1DD8EF3D" w14:textId="77777777" w:rsidR="00DC1832" w:rsidRDefault="00DC1832" w:rsidP="00DC1832">
      <w:pPr>
        <w:pStyle w:val="Heading4"/>
      </w:pPr>
      <w:r>
        <w:t>UPDATE</w:t>
      </w:r>
    </w:p>
    <w:p w14:paraId="265EAF35" w14:textId="77777777" w:rsidR="00DC1832" w:rsidRPr="00515413" w:rsidRDefault="00DC1832" w:rsidP="00DC1832">
      <w:r>
        <w:t xml:space="preserve">Click the </w:t>
      </w:r>
      <w:r>
        <w:rPr>
          <w:b/>
          <w:bCs/>
          <w:i/>
          <w:iCs/>
          <w:u w:val="single"/>
        </w:rPr>
        <w:t>“Update”</w:t>
      </w:r>
      <w:r>
        <w:t xml:space="preserve"> button to update the current Contact’s information.</w:t>
      </w:r>
    </w:p>
    <w:p w14:paraId="19745900" w14:textId="77777777" w:rsidR="00DC1832" w:rsidRDefault="00DC1832" w:rsidP="00DC1832">
      <w:pPr>
        <w:pStyle w:val="Heading4"/>
      </w:pPr>
      <w:r>
        <w:t>ADD</w:t>
      </w:r>
    </w:p>
    <w:p w14:paraId="1F871930" w14:textId="77777777" w:rsidR="00DC1832" w:rsidRPr="00C424F9" w:rsidRDefault="00DC1832" w:rsidP="00DC1832">
      <w:r>
        <w:t xml:space="preserve">Click the </w:t>
      </w:r>
      <w:r>
        <w:rPr>
          <w:b/>
          <w:bCs/>
          <w:i/>
          <w:iCs/>
          <w:u w:val="single"/>
        </w:rPr>
        <w:t>“Add”</w:t>
      </w:r>
      <w:r>
        <w:t xml:space="preserve"> button to add a new Contact for this customer. If the user has chosen to </w:t>
      </w:r>
      <w:r>
        <w:rPr>
          <w:b/>
          <w:bCs/>
          <w:i/>
          <w:iCs/>
          <w:u w:val="single"/>
        </w:rPr>
        <w:t>“Add”</w:t>
      </w:r>
      <w:r>
        <w:t xml:space="preserve"> a new Contact, the system will ask if the user wishes to import from the Customer Contact system.</w:t>
      </w:r>
    </w:p>
    <w:p w14:paraId="1CDE0528" w14:textId="77777777" w:rsidR="00DC1832" w:rsidRDefault="00DC1832" w:rsidP="00DC1832">
      <w:r>
        <w:rPr>
          <w:noProof/>
        </w:rPr>
        <w:drawing>
          <wp:inline distT="0" distB="0" distL="0" distR="0" wp14:anchorId="3004D5C3" wp14:editId="44896F09">
            <wp:extent cx="3324225" cy="1343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1343025"/>
                    </a:xfrm>
                    <a:prstGeom prst="rect">
                      <a:avLst/>
                    </a:prstGeom>
                  </pic:spPr>
                </pic:pic>
              </a:graphicData>
            </a:graphic>
          </wp:inline>
        </w:drawing>
      </w:r>
    </w:p>
    <w:p w14:paraId="0C788449" w14:textId="77777777" w:rsidR="00DC1832" w:rsidRDefault="00DC1832" w:rsidP="00DC1832">
      <w:r>
        <w:t xml:space="preserve">If the user chooses </w:t>
      </w:r>
      <w:r>
        <w:rPr>
          <w:b/>
          <w:bCs/>
          <w:i/>
          <w:iCs/>
          <w:u w:val="single"/>
        </w:rPr>
        <w:t>“Yes”</w:t>
      </w:r>
      <w:r>
        <w:t xml:space="preserve">, the system will open the </w:t>
      </w:r>
      <w:r>
        <w:rPr>
          <w:i/>
          <w:iCs/>
        </w:rPr>
        <w:t>“Customer Contacts Multi-Selector’</w:t>
      </w:r>
      <w:r>
        <w:t xml:space="preserve"> screen.</w:t>
      </w:r>
    </w:p>
    <w:p w14:paraId="06779334" w14:textId="77777777" w:rsidR="00DC1832" w:rsidRPr="004F60A4" w:rsidRDefault="00DC1832" w:rsidP="00DC1832">
      <w:r>
        <w:t xml:space="preserve">If the user chooses </w:t>
      </w:r>
      <w:r>
        <w:rPr>
          <w:b/>
          <w:bCs/>
          <w:i/>
          <w:iCs/>
          <w:u w:val="single"/>
        </w:rPr>
        <w:t>“No”</w:t>
      </w:r>
      <w:r>
        <w:t>, the user will be allowed to manually enter all contact information into the screen.</w:t>
      </w:r>
    </w:p>
    <w:p w14:paraId="3456EB96" w14:textId="77777777" w:rsidR="00DC1832" w:rsidRDefault="00DC1832" w:rsidP="00DC1832">
      <w:pPr>
        <w:pStyle w:val="Heading4"/>
      </w:pPr>
      <w:r>
        <w:lastRenderedPageBreak/>
        <w:t>COPY</w:t>
      </w:r>
    </w:p>
    <w:p w14:paraId="0598AE17" w14:textId="77777777" w:rsidR="00DC1832" w:rsidRPr="0047045B" w:rsidRDefault="00DC1832" w:rsidP="00DC1832">
      <w:r>
        <w:t xml:space="preserve">Click the </w:t>
      </w:r>
      <w:r>
        <w:rPr>
          <w:b/>
          <w:bCs/>
          <w:i/>
          <w:iCs/>
          <w:u w:val="single"/>
        </w:rPr>
        <w:t>“Copy”</w:t>
      </w:r>
      <w:r>
        <w:t xml:space="preserve"> button to copy information from the currently selected contact.</w:t>
      </w:r>
    </w:p>
    <w:p w14:paraId="4D5B5E9A" w14:textId="77777777" w:rsidR="00DC1832" w:rsidRDefault="00DC1832" w:rsidP="00DC1832">
      <w:pPr>
        <w:pStyle w:val="Heading4"/>
      </w:pPr>
      <w:r>
        <w:t>DELETE</w:t>
      </w:r>
    </w:p>
    <w:p w14:paraId="45492744" w14:textId="77777777" w:rsidR="00DC1832" w:rsidRPr="0047045B" w:rsidRDefault="00DC1832" w:rsidP="00DC1832">
      <w:r>
        <w:t xml:space="preserve">Click the </w:t>
      </w:r>
      <w:r>
        <w:rPr>
          <w:b/>
          <w:bCs/>
          <w:i/>
          <w:iCs/>
          <w:u w:val="single"/>
        </w:rPr>
        <w:t>“Delete”</w:t>
      </w:r>
      <w:r>
        <w:t xml:space="preserve"> button to delete the currently selected contact.</w:t>
      </w:r>
    </w:p>
    <w:p w14:paraId="22743612" w14:textId="77777777" w:rsidR="00DC1832" w:rsidRDefault="00DC1832" w:rsidP="00DC1832">
      <w:pPr>
        <w:pStyle w:val="Heading4"/>
      </w:pPr>
      <w:r>
        <w:t>NEXT</w:t>
      </w:r>
    </w:p>
    <w:p w14:paraId="5F4B0643" w14:textId="77777777" w:rsidR="00DC1832" w:rsidRPr="0047045B" w:rsidRDefault="00DC1832" w:rsidP="00DC1832">
      <w:r>
        <w:t xml:space="preserve">Press </w:t>
      </w:r>
      <w:r w:rsidRPr="00B86B9F">
        <w:rPr>
          <w:b/>
          <w:bCs/>
          <w:i/>
          <w:iCs/>
          <w:u w:val="single"/>
        </w:rPr>
        <w:t>"N"</w:t>
      </w:r>
      <w:r>
        <w:t xml:space="preserve"> (Next) to find next Contact to view or modify. Alternatively, press the </w:t>
      </w:r>
      <w:r>
        <w:rPr>
          <w:b/>
          <w:bCs/>
          <w:i/>
          <w:iCs/>
          <w:u w:val="single"/>
        </w:rPr>
        <w:t>“Right Arrow”</w:t>
      </w:r>
      <w:r>
        <w:t xml:space="preserve"> on the screen.</w:t>
      </w:r>
    </w:p>
    <w:p w14:paraId="5C3C1B3E" w14:textId="77777777" w:rsidR="00DC1832" w:rsidRDefault="00DC1832" w:rsidP="00DC1832">
      <w:pPr>
        <w:pStyle w:val="Heading4"/>
      </w:pPr>
      <w:r>
        <w:t>PREVIOUS</w:t>
      </w:r>
    </w:p>
    <w:p w14:paraId="6516EC6C" w14:textId="3DCE99C9" w:rsidR="007276DC" w:rsidRDefault="00DC1832" w:rsidP="007276DC">
      <w:r>
        <w:t xml:space="preserve">Press </w:t>
      </w:r>
      <w:r w:rsidRPr="00B86B9F">
        <w:rPr>
          <w:b/>
          <w:bCs/>
          <w:i/>
          <w:iCs/>
          <w:u w:val="single"/>
        </w:rPr>
        <w:t>"P"</w:t>
      </w:r>
      <w:r>
        <w:t xml:space="preserve"> (Previous) to find previous Contact to view or modify.</w:t>
      </w:r>
      <w:r w:rsidRPr="00EA7FC0">
        <w:t xml:space="preserve"> </w:t>
      </w:r>
      <w:r>
        <w:t xml:space="preserve">Alternatively, press the </w:t>
      </w:r>
      <w:r>
        <w:rPr>
          <w:b/>
          <w:bCs/>
          <w:i/>
          <w:iCs/>
          <w:u w:val="single"/>
        </w:rPr>
        <w:t>“Left Arrow”</w:t>
      </w:r>
      <w:r>
        <w:t xml:space="preserve"> on the screen.</w:t>
      </w:r>
    </w:p>
    <w:p w14:paraId="39EE8B76" w14:textId="77777777" w:rsidR="00BA4877" w:rsidRDefault="00BA4877" w:rsidP="007276DC"/>
    <w:p w14:paraId="7D9C2AA8" w14:textId="77777777" w:rsidR="00DC1832" w:rsidRDefault="00DC1832" w:rsidP="00DC1832">
      <w:pPr>
        <w:pStyle w:val="Heading3"/>
      </w:pPr>
      <w:bookmarkStart w:id="24" w:name="_Toc76717954"/>
      <w:r>
        <w:t>Add/Update Phone – Manual Input</w:t>
      </w:r>
      <w:bookmarkEnd w:id="24"/>
    </w:p>
    <w:p w14:paraId="697476E7" w14:textId="725BEB65" w:rsidR="007276DC" w:rsidRPr="007276DC" w:rsidRDefault="007276DC" w:rsidP="007276DC">
      <w:r>
        <w:rPr>
          <w:noProof/>
        </w:rPr>
        <w:drawing>
          <wp:inline distT="0" distB="0" distL="0" distR="0" wp14:anchorId="4B628950" wp14:editId="1E3A9336">
            <wp:extent cx="3019425" cy="2705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2705100"/>
                    </a:xfrm>
                    <a:prstGeom prst="rect">
                      <a:avLst/>
                    </a:prstGeom>
                  </pic:spPr>
                </pic:pic>
              </a:graphicData>
            </a:graphic>
          </wp:inline>
        </w:drawing>
      </w:r>
    </w:p>
    <w:p w14:paraId="259EC435" w14:textId="77777777" w:rsidR="00DC1832" w:rsidRDefault="00DC1832" w:rsidP="00DC1832">
      <w:pPr>
        <w:pStyle w:val="Heading4"/>
      </w:pPr>
      <w:r>
        <w:t>SAVE</w:t>
      </w:r>
    </w:p>
    <w:p w14:paraId="56D9EF0F" w14:textId="77777777" w:rsidR="00DC1832" w:rsidRPr="004821ED" w:rsidRDefault="00DC1832" w:rsidP="00DC1832">
      <w:r>
        <w:t>Click the “</w:t>
      </w:r>
      <w:r>
        <w:rPr>
          <w:b/>
          <w:bCs/>
          <w:i/>
          <w:iCs/>
          <w:u w:val="single"/>
        </w:rPr>
        <w:t>Save</w:t>
      </w:r>
      <w:r>
        <w:t>” button to save the current Contact.</w:t>
      </w:r>
    </w:p>
    <w:p w14:paraId="01B4E912" w14:textId="77777777" w:rsidR="00DC1832" w:rsidRDefault="00DC1832" w:rsidP="00DC1832">
      <w:pPr>
        <w:pStyle w:val="Heading4"/>
      </w:pPr>
      <w:r>
        <w:t>RESET</w:t>
      </w:r>
    </w:p>
    <w:p w14:paraId="145E0A1E" w14:textId="77777777" w:rsidR="00DC1832" w:rsidRDefault="00DC1832" w:rsidP="00DC1832">
      <w:r>
        <w:t>Click the “</w:t>
      </w:r>
      <w:r>
        <w:rPr>
          <w:b/>
          <w:bCs/>
          <w:i/>
          <w:iCs/>
          <w:u w:val="single"/>
        </w:rPr>
        <w:t>Reset</w:t>
      </w:r>
      <w:r>
        <w:t>” button to reset all changes to the Contact.</w:t>
      </w:r>
    </w:p>
    <w:p w14:paraId="76B6EBAD" w14:textId="77777777" w:rsidR="00DC1832" w:rsidRDefault="00DC1832" w:rsidP="00DC1832">
      <w:pPr>
        <w:pStyle w:val="Heading4"/>
      </w:pPr>
      <w:r>
        <w:t>CANCEL</w:t>
      </w:r>
    </w:p>
    <w:p w14:paraId="627C4754" w14:textId="0F6906BC" w:rsidR="00DC1832" w:rsidRDefault="00DC1832" w:rsidP="00DC1832">
      <w:r>
        <w:t>Click the “</w:t>
      </w:r>
      <w:r>
        <w:rPr>
          <w:b/>
          <w:bCs/>
          <w:i/>
          <w:iCs/>
          <w:u w:val="single"/>
        </w:rPr>
        <w:t>Cancel</w:t>
      </w:r>
      <w:r>
        <w:t>” button to cancel the Contact without saving changes.</w:t>
      </w:r>
    </w:p>
    <w:p w14:paraId="4B341E1B" w14:textId="6A227CAB" w:rsidR="00BA4877" w:rsidRDefault="00BA4877" w:rsidP="00DC1832"/>
    <w:p w14:paraId="48159DCA" w14:textId="19CEA9E3" w:rsidR="00BA4877" w:rsidRDefault="00BA4877" w:rsidP="00DC1832"/>
    <w:p w14:paraId="28583C3E" w14:textId="5EEDACFB" w:rsidR="00BA4877" w:rsidRDefault="00BA4877" w:rsidP="00DC1832"/>
    <w:p w14:paraId="5F11F352" w14:textId="77777777" w:rsidR="00BA4877" w:rsidRDefault="00BA4877" w:rsidP="00DC1832"/>
    <w:p w14:paraId="5DEB6698" w14:textId="01072023" w:rsidR="007276DC" w:rsidRDefault="007276DC" w:rsidP="007276DC">
      <w:pPr>
        <w:pStyle w:val="Heading3"/>
      </w:pPr>
      <w:bookmarkStart w:id="25" w:name="_Toc46338642"/>
      <w:bookmarkStart w:id="26" w:name="_Toc76717955"/>
      <w:r>
        <w:lastRenderedPageBreak/>
        <w:t>Add/Update Phone Field Definitions</w:t>
      </w:r>
      <w:bookmarkEnd w:id="25"/>
      <w:bookmarkEnd w:id="26"/>
    </w:p>
    <w:p w14:paraId="59FE503D" w14:textId="77777777" w:rsidR="00686709" w:rsidRDefault="00686709" w:rsidP="00686709">
      <w:pPr>
        <w:pStyle w:val="Heading4"/>
      </w:pPr>
      <w:r>
        <w:t>International Code - Phone</w:t>
      </w:r>
    </w:p>
    <w:p w14:paraId="0C59072F" w14:textId="77777777" w:rsidR="00686709" w:rsidRPr="004F60A4" w:rsidRDefault="00686709" w:rsidP="00686709">
      <w:r>
        <w:t>Enter the International Code for this contact’s phone number.</w:t>
      </w:r>
    </w:p>
    <w:p w14:paraId="4E755371" w14:textId="77777777" w:rsidR="00686709" w:rsidRDefault="00686709" w:rsidP="00686709">
      <w:pPr>
        <w:pStyle w:val="Heading4"/>
      </w:pPr>
      <w:r>
        <w:t>Area Code - Phone</w:t>
      </w:r>
    </w:p>
    <w:p w14:paraId="060EE6D4" w14:textId="77777777" w:rsidR="00686709" w:rsidRPr="004F60A4" w:rsidRDefault="00686709" w:rsidP="00686709">
      <w:r>
        <w:t>Enter the Area Code for this contact’s phone number.</w:t>
      </w:r>
    </w:p>
    <w:p w14:paraId="04B9FF27" w14:textId="77777777" w:rsidR="00686709" w:rsidRDefault="00686709" w:rsidP="00686709">
      <w:pPr>
        <w:pStyle w:val="Heading4"/>
      </w:pPr>
      <w:r>
        <w:t>Phone Number</w:t>
      </w:r>
    </w:p>
    <w:p w14:paraId="6E7E2E1E" w14:textId="77777777" w:rsidR="00686709" w:rsidRPr="004F60A4" w:rsidRDefault="00686709" w:rsidP="00686709">
      <w:r>
        <w:t>Enter this contact’s phone number.</w:t>
      </w:r>
    </w:p>
    <w:p w14:paraId="79BC2284" w14:textId="77777777" w:rsidR="00686709" w:rsidRDefault="00686709" w:rsidP="00686709">
      <w:pPr>
        <w:pStyle w:val="Heading4"/>
      </w:pPr>
      <w:r>
        <w:t>Phone Extension</w:t>
      </w:r>
    </w:p>
    <w:p w14:paraId="41851844" w14:textId="77777777" w:rsidR="00686709" w:rsidRPr="004F60A4" w:rsidRDefault="00686709" w:rsidP="00686709">
      <w:r>
        <w:t>Enter this contact’s phone extension code.</w:t>
      </w:r>
    </w:p>
    <w:p w14:paraId="2A00BB5A" w14:textId="77777777" w:rsidR="00686709" w:rsidRDefault="00686709" w:rsidP="00686709">
      <w:pPr>
        <w:pStyle w:val="Heading4"/>
      </w:pPr>
      <w:r>
        <w:t>International Code – Fax</w:t>
      </w:r>
    </w:p>
    <w:p w14:paraId="79202C94" w14:textId="77777777" w:rsidR="00686709" w:rsidRPr="004F60A4" w:rsidRDefault="00686709" w:rsidP="00686709">
      <w:r>
        <w:t>Enter the International Code for this contact’s fax number.</w:t>
      </w:r>
    </w:p>
    <w:p w14:paraId="625B3581" w14:textId="77777777" w:rsidR="00686709" w:rsidRDefault="00686709" w:rsidP="00686709">
      <w:pPr>
        <w:pStyle w:val="Heading4"/>
      </w:pPr>
      <w:r>
        <w:t>Area Code – Fax</w:t>
      </w:r>
    </w:p>
    <w:p w14:paraId="60208CEC" w14:textId="77777777" w:rsidR="00686709" w:rsidRPr="004F60A4" w:rsidRDefault="00686709" w:rsidP="00686709">
      <w:r>
        <w:t>Enter the Area Code for this contact’s fax number.</w:t>
      </w:r>
    </w:p>
    <w:p w14:paraId="5BCB2BA0" w14:textId="77777777" w:rsidR="00686709" w:rsidRDefault="00686709" w:rsidP="00686709">
      <w:pPr>
        <w:pStyle w:val="Heading4"/>
      </w:pPr>
      <w:r>
        <w:t>Fax Number</w:t>
      </w:r>
    </w:p>
    <w:p w14:paraId="1C557690" w14:textId="77777777" w:rsidR="00686709" w:rsidRPr="004F60A4" w:rsidRDefault="00686709" w:rsidP="00686709">
      <w:r>
        <w:t>Enter this contact’s fax number.</w:t>
      </w:r>
    </w:p>
    <w:p w14:paraId="15B23933" w14:textId="77777777" w:rsidR="00686709" w:rsidRDefault="00686709" w:rsidP="00686709">
      <w:pPr>
        <w:pStyle w:val="Heading4"/>
      </w:pPr>
      <w:r>
        <w:t>Title Code</w:t>
      </w:r>
    </w:p>
    <w:p w14:paraId="7149068E" w14:textId="77777777" w:rsidR="00686709" w:rsidRDefault="00686709" w:rsidP="00686709">
      <w:r>
        <w:t xml:space="preserve">Enter this contact’s Title Code. Alternatively, the user can press the </w:t>
      </w:r>
      <w:r>
        <w:rPr>
          <w:b/>
          <w:bCs/>
          <w:i/>
          <w:iCs/>
          <w:u w:val="single"/>
        </w:rPr>
        <w:t>“F1”</w:t>
      </w:r>
      <w:r>
        <w:t xml:space="preserve"> key to choose a Title Code from a list of available codes.</w:t>
      </w:r>
    </w:p>
    <w:p w14:paraId="198D7C29" w14:textId="77777777" w:rsidR="00686709" w:rsidRPr="004C196D" w:rsidRDefault="00686709" w:rsidP="00686709">
      <w:r>
        <w:rPr>
          <w:noProof/>
        </w:rPr>
        <w:drawing>
          <wp:inline distT="0" distB="0" distL="0" distR="0" wp14:anchorId="4B12900F" wp14:editId="5D5ECBF8">
            <wp:extent cx="4400550" cy="3058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398" cy="3059099"/>
                    </a:xfrm>
                    <a:prstGeom prst="rect">
                      <a:avLst/>
                    </a:prstGeom>
                  </pic:spPr>
                </pic:pic>
              </a:graphicData>
            </a:graphic>
          </wp:inline>
        </w:drawing>
      </w:r>
    </w:p>
    <w:p w14:paraId="63E0ED0F" w14:textId="77777777" w:rsidR="00686709" w:rsidRDefault="00686709" w:rsidP="00686709">
      <w:pPr>
        <w:pStyle w:val="Heading4"/>
      </w:pPr>
      <w:r>
        <w:t>Attention</w:t>
      </w:r>
    </w:p>
    <w:p w14:paraId="46F3532F" w14:textId="77777777" w:rsidR="00686709" w:rsidRPr="004F60A4" w:rsidRDefault="00686709" w:rsidP="00686709">
      <w:r>
        <w:t>Enter the Contact’s Name.</w:t>
      </w:r>
    </w:p>
    <w:p w14:paraId="7FCAF9C7" w14:textId="77777777" w:rsidR="00686709" w:rsidRDefault="00686709" w:rsidP="00686709">
      <w:pPr>
        <w:pStyle w:val="Heading4"/>
      </w:pPr>
      <w:r>
        <w:t>E-Mail</w:t>
      </w:r>
    </w:p>
    <w:p w14:paraId="28DD40FA" w14:textId="77777777" w:rsidR="00686709" w:rsidRDefault="00686709" w:rsidP="00686709">
      <w:r>
        <w:t>Enter the e-mail address for this contact.</w:t>
      </w:r>
    </w:p>
    <w:p w14:paraId="2717F708" w14:textId="77777777" w:rsidR="00686709" w:rsidRDefault="00686709" w:rsidP="00686709">
      <w:pPr>
        <w:pStyle w:val="Heading3"/>
      </w:pPr>
      <w:bookmarkStart w:id="27" w:name="_Toc76717956"/>
      <w:r>
        <w:lastRenderedPageBreak/>
        <w:t>Add/Update Phone – Import from Customer Contacts</w:t>
      </w:r>
      <w:bookmarkEnd w:id="27"/>
    </w:p>
    <w:p w14:paraId="5D6CBD1B" w14:textId="77777777" w:rsidR="00686709" w:rsidRDefault="00686709" w:rsidP="00686709">
      <w:r>
        <w:rPr>
          <w:noProof/>
        </w:rPr>
        <w:drawing>
          <wp:inline distT="0" distB="0" distL="0" distR="0" wp14:anchorId="694E95FE" wp14:editId="06DD1442">
            <wp:extent cx="5629275" cy="3600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3600450"/>
                    </a:xfrm>
                    <a:prstGeom prst="rect">
                      <a:avLst/>
                    </a:prstGeom>
                  </pic:spPr>
                </pic:pic>
              </a:graphicData>
            </a:graphic>
          </wp:inline>
        </w:drawing>
      </w:r>
    </w:p>
    <w:p w14:paraId="2F9F8E6D" w14:textId="77777777" w:rsidR="00686709" w:rsidRPr="00115330" w:rsidRDefault="00686709" w:rsidP="00686709">
      <w:r>
        <w:t>The user may choose a contact to add to this customer from a list of available contacts in the system. In order to select a specific contact to add, the user must ensure that it is highlighted within the list. In order to highlight a contact, the user may click on their desired contact.</w:t>
      </w:r>
    </w:p>
    <w:p w14:paraId="6772DD89" w14:textId="77777777" w:rsidR="00686709" w:rsidRDefault="00686709" w:rsidP="00686709">
      <w:pPr>
        <w:pStyle w:val="Heading4"/>
      </w:pPr>
      <w:r>
        <w:t>ADD</w:t>
      </w:r>
    </w:p>
    <w:p w14:paraId="3CA9C43C" w14:textId="77777777" w:rsidR="00686709" w:rsidRPr="00DC1832" w:rsidRDefault="00686709" w:rsidP="00686709">
      <w:r>
        <w:t xml:space="preserve">Once the desired contact has been highlighted within the list, t he user may click the </w:t>
      </w:r>
      <w:r>
        <w:rPr>
          <w:b/>
          <w:bCs/>
          <w:i/>
          <w:iCs/>
          <w:u w:val="single"/>
        </w:rPr>
        <w:t>“Add”</w:t>
      </w:r>
      <w:r>
        <w:t xml:space="preserve"> button to add the contact to the Customer list of contacts.</w:t>
      </w:r>
    </w:p>
    <w:p w14:paraId="57DA081D" w14:textId="77777777" w:rsidR="00686709" w:rsidRDefault="00686709" w:rsidP="00686709">
      <w:pPr>
        <w:pStyle w:val="Heading4"/>
      </w:pPr>
      <w:r>
        <w:t>CANCEL</w:t>
      </w:r>
    </w:p>
    <w:p w14:paraId="627623F7" w14:textId="77777777" w:rsidR="00686709" w:rsidRPr="00DC1832" w:rsidRDefault="00686709" w:rsidP="00686709">
      <w:r>
        <w:t xml:space="preserve">If the user does not see a contact that they wish to add, they may click the </w:t>
      </w:r>
      <w:r>
        <w:rPr>
          <w:b/>
          <w:bCs/>
          <w:i/>
          <w:iCs/>
          <w:u w:val="single"/>
        </w:rPr>
        <w:t>“Cancel”</w:t>
      </w:r>
      <w:r>
        <w:t xml:space="preserve"> button cancel adding a new contact to the Customer Contact list.</w:t>
      </w:r>
    </w:p>
    <w:p w14:paraId="33C79CB7" w14:textId="5A46A504" w:rsidR="007276DC" w:rsidRDefault="007276DC" w:rsidP="007276DC">
      <w:pPr>
        <w:pStyle w:val="Heading3"/>
      </w:pPr>
      <w:bookmarkStart w:id="28" w:name="_Toc76717957"/>
      <w:r>
        <w:lastRenderedPageBreak/>
        <w:t>Email Notification System Options</w:t>
      </w:r>
      <w:bookmarkEnd w:id="28"/>
    </w:p>
    <w:p w14:paraId="63356BEF" w14:textId="764CBC8C" w:rsidR="007276DC" w:rsidRPr="007276DC" w:rsidRDefault="007276DC" w:rsidP="007276DC">
      <w:r>
        <w:rPr>
          <w:noProof/>
        </w:rPr>
        <w:drawing>
          <wp:inline distT="0" distB="0" distL="0" distR="0" wp14:anchorId="78EA48EF" wp14:editId="4EFCDF40">
            <wp:extent cx="2819400" cy="2981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400" cy="2981325"/>
                    </a:xfrm>
                    <a:prstGeom prst="rect">
                      <a:avLst/>
                    </a:prstGeom>
                  </pic:spPr>
                </pic:pic>
              </a:graphicData>
            </a:graphic>
          </wp:inline>
        </w:drawing>
      </w:r>
    </w:p>
    <w:p w14:paraId="5ED693CD" w14:textId="77777777" w:rsidR="00F5408D" w:rsidRDefault="00F5408D" w:rsidP="00F5408D">
      <w:r>
        <w:t xml:space="preserve">The </w:t>
      </w:r>
      <w:r w:rsidRPr="00686709">
        <w:rPr>
          <w:i/>
          <w:iCs/>
        </w:rPr>
        <w:t>‘E-Mail Notification System’</w:t>
      </w:r>
      <w:r>
        <w:t xml:space="preserve"> allows the user to quickly choose which e-mails this Contact will receive from the Advantzware system. Contacts will only receive system emails that have their </w:t>
      </w:r>
      <w:r>
        <w:rPr>
          <w:i/>
          <w:iCs/>
        </w:rPr>
        <w:t>“Send”</w:t>
      </w:r>
      <w:r>
        <w:t xml:space="preserve"> column set to </w:t>
      </w:r>
      <w:r>
        <w:rPr>
          <w:b/>
          <w:bCs/>
          <w:i/>
          <w:iCs/>
          <w:u w:val="single"/>
        </w:rPr>
        <w:t>“Yes”</w:t>
      </w:r>
      <w:r>
        <w:t>.</w:t>
      </w:r>
    </w:p>
    <w:p w14:paraId="68F117CE" w14:textId="77777777" w:rsidR="00F5408D" w:rsidRDefault="00F5408D" w:rsidP="00F5408D">
      <w:r>
        <w:t xml:space="preserve"> In order to set the Contact up for a specific email notification, the user can search for their desired Email Code narrow down the browse list, by using the search field located at the bottom of the page.</w:t>
      </w:r>
    </w:p>
    <w:p w14:paraId="042B2F1A" w14:textId="77777777" w:rsidR="00F5408D" w:rsidRPr="00686709" w:rsidRDefault="00F5408D" w:rsidP="00F5408D">
      <w:r>
        <w:t xml:space="preserve">In order to set a specific contact within the list to a </w:t>
      </w:r>
      <w:r>
        <w:rPr>
          <w:b/>
          <w:bCs/>
          <w:i/>
          <w:iCs/>
          <w:u w:val="single"/>
        </w:rPr>
        <w:t>“Yes”</w:t>
      </w:r>
      <w:r>
        <w:t xml:space="preserve"> send option, the user must double-click the desired email code. This will set the email send option to </w:t>
      </w:r>
      <w:r>
        <w:rPr>
          <w:b/>
          <w:bCs/>
          <w:i/>
          <w:iCs/>
          <w:u w:val="single"/>
        </w:rPr>
        <w:t>“Yes”</w:t>
      </w:r>
      <w:r>
        <w:t xml:space="preserve"> if it is currently </w:t>
      </w:r>
      <w:r>
        <w:rPr>
          <w:b/>
          <w:bCs/>
          <w:i/>
          <w:iCs/>
          <w:u w:val="single"/>
        </w:rPr>
        <w:t>“No”</w:t>
      </w:r>
      <w:r>
        <w:t xml:space="preserve">, opting the Contact in for this specific email. Alternatively, double-clicking an email that currently has a send option of </w:t>
      </w:r>
      <w:r>
        <w:rPr>
          <w:b/>
          <w:bCs/>
          <w:i/>
          <w:iCs/>
          <w:u w:val="single"/>
        </w:rPr>
        <w:t>“Yes”</w:t>
      </w:r>
      <w:r>
        <w:t xml:space="preserve"> will set it to </w:t>
      </w:r>
      <w:r>
        <w:rPr>
          <w:b/>
          <w:bCs/>
          <w:i/>
          <w:iCs/>
          <w:u w:val="single"/>
        </w:rPr>
        <w:t>“No”</w:t>
      </w:r>
      <w:r>
        <w:t xml:space="preserve">, thus opting the contact out of receiving the selected email. </w:t>
      </w:r>
    </w:p>
    <w:p w14:paraId="07BAB631" w14:textId="77777777" w:rsidR="00F5408D" w:rsidRDefault="00F5408D" w:rsidP="00F5408D">
      <w:pPr>
        <w:pStyle w:val="Heading4"/>
      </w:pPr>
      <w:r>
        <w:t>SELECT ALL</w:t>
      </w:r>
    </w:p>
    <w:p w14:paraId="20EC1CB1" w14:textId="77777777" w:rsidR="00F5408D" w:rsidRPr="00F5408D" w:rsidRDefault="00F5408D" w:rsidP="00F5408D">
      <w:r>
        <w:t xml:space="preserve">Clicking the </w:t>
      </w:r>
      <w:r>
        <w:rPr>
          <w:b/>
          <w:bCs/>
          <w:i/>
          <w:iCs/>
          <w:u w:val="single"/>
        </w:rPr>
        <w:t>“Select All”</w:t>
      </w:r>
      <w:r>
        <w:t xml:space="preserve"> button will opt the user into receiving all the system emails currently available, setting all the Send Options to </w:t>
      </w:r>
      <w:r>
        <w:rPr>
          <w:b/>
          <w:bCs/>
          <w:i/>
          <w:iCs/>
          <w:u w:val="single"/>
        </w:rPr>
        <w:t>“Yes”</w:t>
      </w:r>
      <w:r>
        <w:t>.</w:t>
      </w:r>
    </w:p>
    <w:p w14:paraId="1D157032" w14:textId="77777777" w:rsidR="00F5408D" w:rsidRDefault="00F5408D" w:rsidP="00F5408D">
      <w:pPr>
        <w:pStyle w:val="Heading4"/>
      </w:pPr>
      <w:r>
        <w:t>CLEAR ALL</w:t>
      </w:r>
    </w:p>
    <w:p w14:paraId="5A7DE2FD" w14:textId="77777777" w:rsidR="00F5408D" w:rsidRPr="00F5408D" w:rsidRDefault="00F5408D" w:rsidP="00F5408D">
      <w:r>
        <w:t xml:space="preserve">Clicking the </w:t>
      </w:r>
      <w:r>
        <w:rPr>
          <w:b/>
          <w:bCs/>
          <w:i/>
          <w:iCs/>
          <w:u w:val="single"/>
        </w:rPr>
        <w:t>“Clear All”</w:t>
      </w:r>
      <w:r>
        <w:t xml:space="preserve"> button will opt the user out of receiving all the system emails currently available, setting all the Send Options to </w:t>
      </w:r>
      <w:r>
        <w:rPr>
          <w:b/>
          <w:bCs/>
          <w:i/>
          <w:iCs/>
          <w:u w:val="single"/>
        </w:rPr>
        <w:t>“No”</w:t>
      </w:r>
      <w:r>
        <w:t>.</w:t>
      </w:r>
    </w:p>
    <w:p w14:paraId="058650A1" w14:textId="77777777" w:rsidR="007276DC" w:rsidRDefault="007276DC" w:rsidP="007276DC">
      <w:pPr>
        <w:pStyle w:val="Heading3"/>
      </w:pPr>
      <w:bookmarkStart w:id="29" w:name="_Toc76717958"/>
      <w:r>
        <w:lastRenderedPageBreak/>
        <w:t>Customer Notes – Browse</w:t>
      </w:r>
      <w:bookmarkEnd w:id="29"/>
    </w:p>
    <w:p w14:paraId="0CCFD8E1" w14:textId="77777777" w:rsidR="007276DC" w:rsidRPr="000B37B8" w:rsidRDefault="007276DC" w:rsidP="007276DC">
      <w:r>
        <w:rPr>
          <w:noProof/>
        </w:rPr>
        <w:drawing>
          <wp:inline distT="0" distB="0" distL="0" distR="0" wp14:anchorId="02652ACA" wp14:editId="7E2732C3">
            <wp:extent cx="5943600" cy="43599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59910"/>
                    </a:xfrm>
                    <a:prstGeom prst="rect">
                      <a:avLst/>
                    </a:prstGeom>
                  </pic:spPr>
                </pic:pic>
              </a:graphicData>
            </a:graphic>
          </wp:inline>
        </w:drawing>
      </w:r>
    </w:p>
    <w:p w14:paraId="431A1A4B" w14:textId="77777777" w:rsidR="00F5408D" w:rsidRDefault="00F5408D" w:rsidP="00F5408D">
      <w:r>
        <w:t xml:space="preserve">The </w:t>
      </w:r>
      <w:r>
        <w:rPr>
          <w:i/>
          <w:iCs/>
        </w:rPr>
        <w:t>“Contact Notes”</w:t>
      </w:r>
      <w:r>
        <w:t xml:space="preserve"> screen allows a user to create an unlimited number of notes pertaining to the currently selected Contact. It keeps track of the note’s date and time so that the user can clean up old notes as necessary. </w:t>
      </w:r>
    </w:p>
    <w:p w14:paraId="5B6F89FC" w14:textId="77777777" w:rsidR="00F5408D" w:rsidRDefault="00F5408D" w:rsidP="00F5408D">
      <w:r>
        <w:t xml:space="preserve">The </w:t>
      </w:r>
      <w:r>
        <w:rPr>
          <w:i/>
          <w:iCs/>
        </w:rPr>
        <w:t>“Browse Notes”</w:t>
      </w:r>
      <w:r>
        <w:t xml:space="preserve"> screen shows the user the titles of all of the available notes for the currently selected contact. In order to view detailed notes for a specific contact, the desired note must be selected within the list of all available notes. The user may search for a specific note, or narrow down the browse list, by using the search field located at the bottom of the page.</w:t>
      </w:r>
    </w:p>
    <w:p w14:paraId="07EFACFE" w14:textId="595363D6" w:rsidR="007276DC" w:rsidRPr="000B37B8" w:rsidRDefault="00F5408D" w:rsidP="007276DC">
      <w:r>
        <w:t>In order to select a specific note within the list to view detailed information for, the user must ensure that it is highlighted within the list. In order to highlight a note, the user may click on their desired note.</w:t>
      </w:r>
    </w:p>
    <w:p w14:paraId="10CC496B" w14:textId="77777777" w:rsidR="007276DC" w:rsidRDefault="007276DC" w:rsidP="007276DC">
      <w:pPr>
        <w:pStyle w:val="Heading3"/>
      </w:pPr>
      <w:bookmarkStart w:id="30" w:name="_Toc76717959"/>
      <w:r>
        <w:lastRenderedPageBreak/>
        <w:t>Customer Notes – View</w:t>
      </w:r>
      <w:bookmarkEnd w:id="30"/>
    </w:p>
    <w:p w14:paraId="082949BE" w14:textId="77777777" w:rsidR="007276DC" w:rsidRDefault="007276DC" w:rsidP="007276DC">
      <w:r>
        <w:rPr>
          <w:noProof/>
        </w:rPr>
        <w:drawing>
          <wp:inline distT="0" distB="0" distL="0" distR="0" wp14:anchorId="40D36990" wp14:editId="09859A80">
            <wp:extent cx="5943600" cy="43618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61815"/>
                    </a:xfrm>
                    <a:prstGeom prst="rect">
                      <a:avLst/>
                    </a:prstGeom>
                  </pic:spPr>
                </pic:pic>
              </a:graphicData>
            </a:graphic>
          </wp:inline>
        </w:drawing>
      </w:r>
    </w:p>
    <w:p w14:paraId="5097CF1B" w14:textId="77777777" w:rsidR="00E30D31" w:rsidRDefault="00E30D31" w:rsidP="00E30D31">
      <w:pPr>
        <w:pStyle w:val="Heading4"/>
      </w:pPr>
      <w:r>
        <w:t>UPDATE</w:t>
      </w:r>
    </w:p>
    <w:p w14:paraId="6AF124C9" w14:textId="77777777" w:rsidR="00E30D31" w:rsidRPr="00E30D31" w:rsidRDefault="00E30D31" w:rsidP="00E30D31">
      <w:r>
        <w:t xml:space="preserve">Click the </w:t>
      </w:r>
      <w:r>
        <w:rPr>
          <w:b/>
          <w:bCs/>
          <w:i/>
          <w:iCs/>
          <w:u w:val="single"/>
        </w:rPr>
        <w:t>“Update”</w:t>
      </w:r>
      <w:r>
        <w:t xml:space="preserve"> button to update the currently selected Contact Note.</w:t>
      </w:r>
    </w:p>
    <w:p w14:paraId="401D1507" w14:textId="77777777" w:rsidR="00E30D31" w:rsidRDefault="00E30D31" w:rsidP="00E30D31">
      <w:pPr>
        <w:pStyle w:val="Heading4"/>
      </w:pPr>
      <w:r>
        <w:t>ADD</w:t>
      </w:r>
    </w:p>
    <w:p w14:paraId="36BC7780" w14:textId="77777777" w:rsidR="00E30D31" w:rsidRPr="00E30D31" w:rsidRDefault="00E30D31" w:rsidP="00E30D31">
      <w:r>
        <w:t xml:space="preserve">Click the </w:t>
      </w:r>
      <w:r>
        <w:rPr>
          <w:b/>
          <w:bCs/>
          <w:i/>
          <w:iCs/>
          <w:u w:val="single"/>
        </w:rPr>
        <w:t>“Add”</w:t>
      </w:r>
      <w:r>
        <w:t xml:space="preserve"> button to add a new note for the current Contact.</w:t>
      </w:r>
    </w:p>
    <w:p w14:paraId="774127B0" w14:textId="77777777" w:rsidR="00E30D31" w:rsidRDefault="00E30D31" w:rsidP="00E30D31">
      <w:pPr>
        <w:pStyle w:val="Heading4"/>
      </w:pPr>
      <w:r>
        <w:t>COPY</w:t>
      </w:r>
    </w:p>
    <w:p w14:paraId="199C8200" w14:textId="77777777" w:rsidR="00E30D31" w:rsidRPr="00E30D31" w:rsidRDefault="00E30D31" w:rsidP="00E30D31">
      <w:r>
        <w:t xml:space="preserve">Click the </w:t>
      </w:r>
      <w:r>
        <w:rPr>
          <w:b/>
          <w:bCs/>
          <w:i/>
          <w:iCs/>
          <w:u w:val="single"/>
        </w:rPr>
        <w:t>“Copy”</w:t>
      </w:r>
      <w:r>
        <w:t xml:space="preserve"> button to copy information from the currently selected Contact Note.</w:t>
      </w:r>
    </w:p>
    <w:p w14:paraId="2434059B" w14:textId="77777777" w:rsidR="00E30D31" w:rsidRDefault="00E30D31" w:rsidP="00E30D31">
      <w:pPr>
        <w:pStyle w:val="Heading4"/>
      </w:pPr>
      <w:r>
        <w:t>DELETE</w:t>
      </w:r>
    </w:p>
    <w:p w14:paraId="7AC7C959" w14:textId="77777777" w:rsidR="00E30D31" w:rsidRPr="00E30D31" w:rsidRDefault="00E30D31" w:rsidP="00E30D31">
      <w:r>
        <w:t xml:space="preserve">Click the </w:t>
      </w:r>
      <w:r>
        <w:rPr>
          <w:b/>
          <w:bCs/>
          <w:i/>
          <w:iCs/>
          <w:u w:val="single"/>
        </w:rPr>
        <w:t>“Delete”</w:t>
      </w:r>
      <w:r>
        <w:t xml:space="preserve"> button to delete the currently selected Contact Note.</w:t>
      </w:r>
    </w:p>
    <w:p w14:paraId="5D844474" w14:textId="77777777" w:rsidR="00E30D31" w:rsidRDefault="00E30D31" w:rsidP="00E30D31">
      <w:pPr>
        <w:pStyle w:val="Heading4"/>
      </w:pPr>
      <w:r>
        <w:t>NEXT</w:t>
      </w:r>
    </w:p>
    <w:p w14:paraId="36431059" w14:textId="77777777" w:rsidR="00E30D31" w:rsidRPr="0047045B" w:rsidRDefault="00E30D31" w:rsidP="00E30D31">
      <w:r>
        <w:t xml:space="preserve">Press </w:t>
      </w:r>
      <w:r w:rsidRPr="00B86B9F">
        <w:rPr>
          <w:b/>
          <w:bCs/>
          <w:i/>
          <w:iCs/>
          <w:u w:val="single"/>
        </w:rPr>
        <w:t>"N"</w:t>
      </w:r>
      <w:r>
        <w:t xml:space="preserve"> (Next) to find next Contact Note to view or modify. Alternatively, press the </w:t>
      </w:r>
      <w:r>
        <w:rPr>
          <w:b/>
          <w:bCs/>
          <w:i/>
          <w:iCs/>
          <w:u w:val="single"/>
        </w:rPr>
        <w:t>“Right Arrow”</w:t>
      </w:r>
      <w:r>
        <w:t xml:space="preserve"> on the screen.</w:t>
      </w:r>
    </w:p>
    <w:p w14:paraId="45D709FD" w14:textId="77777777" w:rsidR="00E30D31" w:rsidRDefault="00E30D31" w:rsidP="00E30D31">
      <w:pPr>
        <w:pStyle w:val="Heading4"/>
      </w:pPr>
      <w:r>
        <w:t>PREVIOUS</w:t>
      </w:r>
    </w:p>
    <w:p w14:paraId="65A6F8B6" w14:textId="77777777" w:rsidR="00E30D31" w:rsidRDefault="00E30D31" w:rsidP="00E30D31">
      <w:r>
        <w:t xml:space="preserve">Press </w:t>
      </w:r>
      <w:r w:rsidRPr="00B86B9F">
        <w:rPr>
          <w:b/>
          <w:bCs/>
          <w:i/>
          <w:iCs/>
          <w:u w:val="single"/>
        </w:rPr>
        <w:t>"P"</w:t>
      </w:r>
      <w:r>
        <w:t xml:space="preserve"> (Previous) to find previous Contact Note to view or modify.</w:t>
      </w:r>
      <w:r w:rsidRPr="00EA7FC0">
        <w:t xml:space="preserve"> </w:t>
      </w:r>
      <w:r>
        <w:t xml:space="preserve">Alternatively, press the </w:t>
      </w:r>
      <w:r>
        <w:rPr>
          <w:b/>
          <w:bCs/>
          <w:i/>
          <w:iCs/>
          <w:u w:val="single"/>
        </w:rPr>
        <w:t>“Left Arrow”</w:t>
      </w:r>
      <w:r>
        <w:t xml:space="preserve"> on the screen.</w:t>
      </w:r>
    </w:p>
    <w:p w14:paraId="33C7210D" w14:textId="77777777" w:rsidR="007276DC" w:rsidRDefault="007276DC" w:rsidP="007276DC">
      <w:pPr>
        <w:pStyle w:val="Heading3"/>
      </w:pPr>
      <w:bookmarkStart w:id="31" w:name="_Toc46338647"/>
      <w:bookmarkStart w:id="32" w:name="_Toc76717960"/>
      <w:r>
        <w:lastRenderedPageBreak/>
        <w:t>Add/Update Notes</w:t>
      </w:r>
      <w:bookmarkEnd w:id="31"/>
      <w:bookmarkEnd w:id="32"/>
    </w:p>
    <w:p w14:paraId="122DC5EC" w14:textId="77777777" w:rsidR="00E30D31" w:rsidRDefault="00E30D31" w:rsidP="00E30D31">
      <w:pPr>
        <w:pStyle w:val="Heading4"/>
      </w:pPr>
      <w:r>
        <w:t>SAVE</w:t>
      </w:r>
    </w:p>
    <w:p w14:paraId="010EA6DC" w14:textId="77777777" w:rsidR="00E30D31" w:rsidRPr="004821ED" w:rsidRDefault="00E30D31" w:rsidP="00E30D31">
      <w:r>
        <w:t>Click the “</w:t>
      </w:r>
      <w:r>
        <w:rPr>
          <w:b/>
          <w:bCs/>
          <w:i/>
          <w:iCs/>
          <w:u w:val="single"/>
        </w:rPr>
        <w:t>Save</w:t>
      </w:r>
      <w:r>
        <w:t>” button to save the current Contact Note.</w:t>
      </w:r>
    </w:p>
    <w:p w14:paraId="2A23FB46" w14:textId="77777777" w:rsidR="00E30D31" w:rsidRDefault="00E30D31" w:rsidP="00E30D31">
      <w:pPr>
        <w:pStyle w:val="Heading4"/>
      </w:pPr>
      <w:r>
        <w:t>RESET</w:t>
      </w:r>
    </w:p>
    <w:p w14:paraId="416B6C7F" w14:textId="77777777" w:rsidR="00E30D31" w:rsidRDefault="00E30D31" w:rsidP="00E30D31">
      <w:r>
        <w:t>Click the “</w:t>
      </w:r>
      <w:r>
        <w:rPr>
          <w:b/>
          <w:bCs/>
          <w:i/>
          <w:iCs/>
          <w:u w:val="single"/>
        </w:rPr>
        <w:t>Reset</w:t>
      </w:r>
      <w:r>
        <w:t>” button to reset all changes to the Contact Note.</w:t>
      </w:r>
    </w:p>
    <w:p w14:paraId="512E0EBA" w14:textId="77777777" w:rsidR="00E30D31" w:rsidRDefault="00E30D31" w:rsidP="00E30D31">
      <w:pPr>
        <w:pStyle w:val="Heading4"/>
      </w:pPr>
      <w:r>
        <w:t>CANCEL</w:t>
      </w:r>
    </w:p>
    <w:p w14:paraId="6EF7DBC5" w14:textId="18C3DA9D" w:rsidR="00E30D31" w:rsidRDefault="00E30D31" w:rsidP="00E30D31">
      <w:r>
        <w:t>Click the “</w:t>
      </w:r>
      <w:r>
        <w:rPr>
          <w:b/>
          <w:bCs/>
          <w:i/>
          <w:iCs/>
          <w:u w:val="single"/>
        </w:rPr>
        <w:t>Cancel</w:t>
      </w:r>
      <w:r>
        <w:t>” button to cancel the Contact Note without saving changes.</w:t>
      </w:r>
    </w:p>
    <w:p w14:paraId="2CA673A1" w14:textId="77777777" w:rsidR="00BA4877" w:rsidRDefault="00BA4877" w:rsidP="00E30D31"/>
    <w:p w14:paraId="3543CB63" w14:textId="77777777" w:rsidR="007276DC" w:rsidRDefault="007276DC" w:rsidP="007276DC">
      <w:pPr>
        <w:pStyle w:val="Heading3"/>
      </w:pPr>
      <w:bookmarkStart w:id="33" w:name="_Toc76717961"/>
      <w:r>
        <w:t>Add/Update Notes Field Definitions</w:t>
      </w:r>
      <w:bookmarkEnd w:id="33"/>
    </w:p>
    <w:p w14:paraId="09911104" w14:textId="77777777" w:rsidR="00E30D31" w:rsidRDefault="00E30D31" w:rsidP="00E30D31">
      <w:pPr>
        <w:pStyle w:val="Heading4"/>
      </w:pPr>
      <w:r>
        <w:t>Note Title</w:t>
      </w:r>
    </w:p>
    <w:p w14:paraId="1D4689D1" w14:textId="77777777" w:rsidR="00E30D31" w:rsidRPr="004F60A4" w:rsidRDefault="00E30D31" w:rsidP="00E30D31">
      <w:r>
        <w:t>The user may enter a short description of this note’s contents in this field.</w:t>
      </w:r>
    </w:p>
    <w:p w14:paraId="3621D5B7" w14:textId="77777777" w:rsidR="00E30D31" w:rsidRDefault="00E30D31" w:rsidP="00E30D31">
      <w:pPr>
        <w:pStyle w:val="Heading4"/>
      </w:pPr>
      <w:r>
        <w:t>Notes</w:t>
      </w:r>
    </w:p>
    <w:p w14:paraId="4B10AF90" w14:textId="6B894A21" w:rsidR="00E30D31" w:rsidRDefault="00E30D31" w:rsidP="00E30D31">
      <w:r>
        <w:t>The user may enter all the notes that they wish in this field.</w:t>
      </w:r>
    </w:p>
    <w:p w14:paraId="0CEDD565" w14:textId="380715B1" w:rsidR="00BA4877" w:rsidRDefault="00BA4877" w:rsidP="00E30D31"/>
    <w:p w14:paraId="02D807D0" w14:textId="6B7D5A5A" w:rsidR="00BA4877" w:rsidRDefault="00BA4877" w:rsidP="00E30D31"/>
    <w:p w14:paraId="4300113A" w14:textId="0D9E2FD7" w:rsidR="00BA4877" w:rsidRDefault="00BA4877" w:rsidP="00E30D31"/>
    <w:p w14:paraId="089E0C5F" w14:textId="1FD041D2" w:rsidR="00BA4877" w:rsidRDefault="00BA4877" w:rsidP="00E30D31"/>
    <w:p w14:paraId="1379E53E" w14:textId="6B3A547A" w:rsidR="00BA4877" w:rsidRDefault="00BA4877" w:rsidP="00E30D31"/>
    <w:p w14:paraId="37C7C2EF" w14:textId="276D3A28" w:rsidR="00BA4877" w:rsidRDefault="00BA4877" w:rsidP="00E30D31"/>
    <w:p w14:paraId="245CD312" w14:textId="41AF9865" w:rsidR="00BA4877" w:rsidRDefault="00BA4877" w:rsidP="00E30D31"/>
    <w:p w14:paraId="08763B81" w14:textId="3857A51D" w:rsidR="00BA4877" w:rsidRDefault="00BA4877" w:rsidP="00E30D31"/>
    <w:p w14:paraId="1566270C" w14:textId="568A4669" w:rsidR="00BA4877" w:rsidRDefault="00BA4877" w:rsidP="00E30D31"/>
    <w:p w14:paraId="11BC093B" w14:textId="11881DCB" w:rsidR="00BA4877" w:rsidRDefault="00BA4877" w:rsidP="00E30D31"/>
    <w:p w14:paraId="2DEBB722" w14:textId="3A816511" w:rsidR="00BA4877" w:rsidRDefault="00BA4877" w:rsidP="00E30D31"/>
    <w:p w14:paraId="110EFEAB" w14:textId="6DDDFCC7" w:rsidR="00BA4877" w:rsidRDefault="00BA4877" w:rsidP="00E30D31"/>
    <w:p w14:paraId="78374A09" w14:textId="1FF07874" w:rsidR="00BA4877" w:rsidRDefault="00BA4877" w:rsidP="00E30D31"/>
    <w:p w14:paraId="6749CBE3" w14:textId="1FE9A19B" w:rsidR="00BA4877" w:rsidRDefault="00BA4877" w:rsidP="00E30D31"/>
    <w:p w14:paraId="60E97FC3" w14:textId="214C1261" w:rsidR="00BA4877" w:rsidRDefault="00BA4877" w:rsidP="00E30D31"/>
    <w:p w14:paraId="7E69CB0E" w14:textId="0D9C40F0" w:rsidR="00BA4877" w:rsidRDefault="00BA4877" w:rsidP="00E30D31"/>
    <w:p w14:paraId="3E73F681" w14:textId="77777777" w:rsidR="00BA4877" w:rsidRPr="004F60A4" w:rsidRDefault="00BA4877" w:rsidP="00E30D31"/>
    <w:p w14:paraId="282C3C24" w14:textId="483CF96D" w:rsidR="005244DC" w:rsidRDefault="000B37B8" w:rsidP="005244DC">
      <w:pPr>
        <w:pStyle w:val="Heading2"/>
      </w:pPr>
      <w:bookmarkStart w:id="34" w:name="_Toc76717962"/>
      <w:r>
        <w:lastRenderedPageBreak/>
        <w:t>Addresses</w:t>
      </w:r>
      <w:bookmarkEnd w:id="34"/>
    </w:p>
    <w:p w14:paraId="63DEF63A" w14:textId="0A9D4B92" w:rsidR="00E30D31" w:rsidRDefault="00E30D31" w:rsidP="00E30D31">
      <w:r>
        <w:t xml:space="preserve">To view address information for the selected Vendor, the user may now click on the </w:t>
      </w:r>
      <w:r>
        <w:rPr>
          <w:b/>
          <w:bCs/>
          <w:i/>
          <w:iCs/>
          <w:u w:val="single"/>
        </w:rPr>
        <w:t>“A/Z Pictured Address Book”</w:t>
      </w:r>
      <w:r>
        <w:t xml:space="preserve"> at the top of the screen.</w:t>
      </w:r>
    </w:p>
    <w:p w14:paraId="4F68CB46" w14:textId="77777777" w:rsidR="00BA4877" w:rsidRPr="00F84105" w:rsidRDefault="00BA4877" w:rsidP="00E30D31"/>
    <w:p w14:paraId="440BF603" w14:textId="768C4BC6" w:rsidR="005244DC" w:rsidRDefault="000B37B8" w:rsidP="005244DC">
      <w:pPr>
        <w:pStyle w:val="Heading3"/>
      </w:pPr>
      <w:bookmarkStart w:id="35" w:name="_Toc76717963"/>
      <w:r>
        <w:t>Browse Address</w:t>
      </w:r>
      <w:bookmarkEnd w:id="35"/>
    </w:p>
    <w:p w14:paraId="3FC3D8AC" w14:textId="1958B63D" w:rsidR="007276DC" w:rsidRPr="007276DC" w:rsidRDefault="007276DC" w:rsidP="007276DC">
      <w:r>
        <w:rPr>
          <w:noProof/>
        </w:rPr>
        <w:drawing>
          <wp:inline distT="0" distB="0" distL="0" distR="0" wp14:anchorId="7B54073E" wp14:editId="61A6C17E">
            <wp:extent cx="5819775" cy="3638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9775" cy="3638550"/>
                    </a:xfrm>
                    <a:prstGeom prst="rect">
                      <a:avLst/>
                    </a:prstGeom>
                  </pic:spPr>
                </pic:pic>
              </a:graphicData>
            </a:graphic>
          </wp:inline>
        </w:drawing>
      </w:r>
    </w:p>
    <w:p w14:paraId="765922BA" w14:textId="3F6CA16F" w:rsidR="00CF6B0F" w:rsidRDefault="00CF6B0F" w:rsidP="00CF6B0F">
      <w:r>
        <w:t xml:space="preserve">The </w:t>
      </w:r>
      <w:r w:rsidRPr="00CF6B0F">
        <w:rPr>
          <w:i/>
          <w:iCs/>
        </w:rPr>
        <w:t>“Browse Address”</w:t>
      </w:r>
      <w:r>
        <w:t xml:space="preserve"> screen will show the user all of the available addresses for the selected Vendor. </w:t>
      </w:r>
    </w:p>
    <w:p w14:paraId="549632F4" w14:textId="237F6197" w:rsidR="00CF6B0F" w:rsidRDefault="00CF6B0F" w:rsidP="00CF6B0F">
      <w:r>
        <w:t>In order to view detailed information for a specific address, the desired address must be selected within the list of all available addresses. The user may search for a specific address, or narrow down the browse list, by using the search field located at the bottom of the page.</w:t>
      </w:r>
    </w:p>
    <w:p w14:paraId="212D9E5F" w14:textId="6E8CC408" w:rsidR="00CF6B0F" w:rsidRDefault="00CF6B0F" w:rsidP="00CF6B0F">
      <w:r>
        <w:t>In order to select a specific address within the list to view detailed information for, the user must ensure that it is highlighted within the list. In order to highlight a address, the user may click on their desired address.</w:t>
      </w:r>
    </w:p>
    <w:p w14:paraId="7C8A5702" w14:textId="678D0542" w:rsidR="00CF6B0F" w:rsidRDefault="00CF6B0F" w:rsidP="00CF6B0F">
      <w:pPr>
        <w:pStyle w:val="Heading4"/>
      </w:pPr>
      <w:r>
        <w:t>View Address</w:t>
      </w:r>
    </w:p>
    <w:p w14:paraId="6238D39F" w14:textId="71E2E39B" w:rsidR="00CF6B0F" w:rsidRPr="00F84105" w:rsidRDefault="00CF6B0F" w:rsidP="00CF6B0F">
      <w:r>
        <w:t xml:space="preserve">Once the user has highlighted their desired address to view detailed information for, they may click on the </w:t>
      </w:r>
      <w:r>
        <w:rPr>
          <w:b/>
          <w:bCs/>
          <w:i/>
          <w:iCs/>
          <w:u w:val="single"/>
        </w:rPr>
        <w:t>“View Address”</w:t>
      </w:r>
      <w:r>
        <w:t xml:space="preserve"> tab at the top of the screen. This tab allows the user to view detailed information, as well as update and add addresses.</w:t>
      </w:r>
    </w:p>
    <w:p w14:paraId="698DF070" w14:textId="69808B60" w:rsidR="000B37B8" w:rsidRDefault="000B37B8" w:rsidP="000B37B8">
      <w:pPr>
        <w:pStyle w:val="Heading3"/>
      </w:pPr>
      <w:bookmarkStart w:id="36" w:name="_Toc76717964"/>
      <w:r>
        <w:lastRenderedPageBreak/>
        <w:t>View Address</w:t>
      </w:r>
      <w:bookmarkEnd w:id="36"/>
    </w:p>
    <w:p w14:paraId="036FCC34" w14:textId="52EDCF12" w:rsidR="007276DC" w:rsidRPr="007276DC" w:rsidRDefault="007276DC" w:rsidP="007276DC">
      <w:r>
        <w:rPr>
          <w:noProof/>
        </w:rPr>
        <w:drawing>
          <wp:inline distT="0" distB="0" distL="0" distR="0" wp14:anchorId="082DD051" wp14:editId="609D60AE">
            <wp:extent cx="582930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9300" cy="3638550"/>
                    </a:xfrm>
                    <a:prstGeom prst="rect">
                      <a:avLst/>
                    </a:prstGeom>
                  </pic:spPr>
                </pic:pic>
              </a:graphicData>
            </a:graphic>
          </wp:inline>
        </w:drawing>
      </w:r>
    </w:p>
    <w:p w14:paraId="0E92916D" w14:textId="77777777" w:rsidR="00E30D31" w:rsidRDefault="00E30D31" w:rsidP="00E30D31">
      <w:pPr>
        <w:pStyle w:val="Heading4"/>
      </w:pPr>
      <w:r>
        <w:t>UPDATE</w:t>
      </w:r>
    </w:p>
    <w:p w14:paraId="27E1B70D" w14:textId="508E0070" w:rsidR="00E30D31" w:rsidRPr="00E30D31" w:rsidRDefault="00E30D31" w:rsidP="00E30D31">
      <w:r>
        <w:t xml:space="preserve">Click the </w:t>
      </w:r>
      <w:r>
        <w:rPr>
          <w:b/>
          <w:bCs/>
          <w:i/>
          <w:iCs/>
          <w:u w:val="single"/>
        </w:rPr>
        <w:t>“Update”</w:t>
      </w:r>
      <w:r>
        <w:t xml:space="preserve"> button to update the currently selected Address.</w:t>
      </w:r>
    </w:p>
    <w:p w14:paraId="193826E5" w14:textId="77777777" w:rsidR="00E30D31" w:rsidRDefault="00E30D31" w:rsidP="00E30D31">
      <w:pPr>
        <w:pStyle w:val="Heading4"/>
      </w:pPr>
      <w:r>
        <w:t>ADD</w:t>
      </w:r>
    </w:p>
    <w:p w14:paraId="1A38E960" w14:textId="0E928CE9" w:rsidR="00E30D31" w:rsidRPr="00E30D31" w:rsidRDefault="00E30D31" w:rsidP="00E30D31">
      <w:r>
        <w:t xml:space="preserve">Click the </w:t>
      </w:r>
      <w:r>
        <w:rPr>
          <w:b/>
          <w:bCs/>
          <w:i/>
          <w:iCs/>
          <w:u w:val="single"/>
        </w:rPr>
        <w:t>“Add”</w:t>
      </w:r>
      <w:r>
        <w:t xml:space="preserve"> button to add a new note for the current Address.</w:t>
      </w:r>
    </w:p>
    <w:p w14:paraId="145DB49C" w14:textId="77777777" w:rsidR="00E30D31" w:rsidRDefault="00E30D31" w:rsidP="00E30D31">
      <w:pPr>
        <w:pStyle w:val="Heading4"/>
      </w:pPr>
      <w:r>
        <w:t>COPY</w:t>
      </w:r>
    </w:p>
    <w:p w14:paraId="69E68901" w14:textId="23EA412D" w:rsidR="00E30D31" w:rsidRPr="00E30D31" w:rsidRDefault="00E30D31" w:rsidP="00E30D31">
      <w:r>
        <w:t xml:space="preserve">Click the </w:t>
      </w:r>
      <w:r>
        <w:rPr>
          <w:b/>
          <w:bCs/>
          <w:i/>
          <w:iCs/>
          <w:u w:val="single"/>
        </w:rPr>
        <w:t>“Copy”</w:t>
      </w:r>
      <w:r>
        <w:t xml:space="preserve"> button to copy information from the currently selected Address.</w:t>
      </w:r>
    </w:p>
    <w:p w14:paraId="4C22DE61" w14:textId="77777777" w:rsidR="00E30D31" w:rsidRDefault="00E30D31" w:rsidP="00E30D31">
      <w:pPr>
        <w:pStyle w:val="Heading4"/>
      </w:pPr>
      <w:r>
        <w:t>DELETE</w:t>
      </w:r>
    </w:p>
    <w:p w14:paraId="70BA021B" w14:textId="7B0BA25E" w:rsidR="00E30D31" w:rsidRPr="00E30D31" w:rsidRDefault="00E30D31" w:rsidP="00E30D31">
      <w:r>
        <w:t xml:space="preserve">Click the </w:t>
      </w:r>
      <w:r>
        <w:rPr>
          <w:b/>
          <w:bCs/>
          <w:i/>
          <w:iCs/>
          <w:u w:val="single"/>
        </w:rPr>
        <w:t>“Delete”</w:t>
      </w:r>
      <w:r>
        <w:t xml:space="preserve"> button to delete the currently selected Address.</w:t>
      </w:r>
    </w:p>
    <w:p w14:paraId="2AEFC1F7" w14:textId="77777777" w:rsidR="00E30D31" w:rsidRDefault="00E30D31" w:rsidP="00E30D31">
      <w:pPr>
        <w:pStyle w:val="Heading4"/>
      </w:pPr>
      <w:r>
        <w:t>NEXT</w:t>
      </w:r>
    </w:p>
    <w:p w14:paraId="4AF0F9D2" w14:textId="22270E6A" w:rsidR="00E30D31" w:rsidRPr="0047045B" w:rsidRDefault="00E30D31" w:rsidP="00E30D31">
      <w:r>
        <w:t xml:space="preserve">Press </w:t>
      </w:r>
      <w:r w:rsidRPr="00B86B9F">
        <w:rPr>
          <w:b/>
          <w:bCs/>
          <w:i/>
          <w:iCs/>
          <w:u w:val="single"/>
        </w:rPr>
        <w:t>"N"</w:t>
      </w:r>
      <w:r>
        <w:t xml:space="preserve"> (Next) to find next Address to view or modify. Alternatively, press the </w:t>
      </w:r>
      <w:r>
        <w:rPr>
          <w:b/>
          <w:bCs/>
          <w:i/>
          <w:iCs/>
          <w:u w:val="single"/>
        </w:rPr>
        <w:t>“Right Arrow”</w:t>
      </w:r>
      <w:r>
        <w:t xml:space="preserve"> on the screen.</w:t>
      </w:r>
    </w:p>
    <w:p w14:paraId="19ACC602" w14:textId="77777777" w:rsidR="00E30D31" w:rsidRDefault="00E30D31" w:rsidP="00E30D31">
      <w:pPr>
        <w:pStyle w:val="Heading4"/>
      </w:pPr>
      <w:r>
        <w:t>PREVIOUS</w:t>
      </w:r>
    </w:p>
    <w:p w14:paraId="1434F09A" w14:textId="26FA21B5" w:rsidR="00E30D31" w:rsidRDefault="00E30D31" w:rsidP="00E30D31">
      <w:r>
        <w:t xml:space="preserve">Press </w:t>
      </w:r>
      <w:r w:rsidRPr="00B86B9F">
        <w:rPr>
          <w:b/>
          <w:bCs/>
          <w:i/>
          <w:iCs/>
          <w:u w:val="single"/>
        </w:rPr>
        <w:t>"P"</w:t>
      </w:r>
      <w:r>
        <w:t xml:space="preserve"> (Previous) to find previous Address to view or modify.</w:t>
      </w:r>
      <w:r w:rsidRPr="00EA7FC0">
        <w:t xml:space="preserve"> </w:t>
      </w:r>
      <w:r>
        <w:t xml:space="preserve">Alternatively, press the </w:t>
      </w:r>
      <w:r>
        <w:rPr>
          <w:b/>
          <w:bCs/>
          <w:i/>
          <w:iCs/>
          <w:u w:val="single"/>
        </w:rPr>
        <w:t>“Left Arrow”</w:t>
      </w:r>
      <w:r>
        <w:t xml:space="preserve"> on the screen.</w:t>
      </w:r>
    </w:p>
    <w:p w14:paraId="119EAAE5" w14:textId="444BB548" w:rsidR="000B37B8" w:rsidRDefault="000B37B8" w:rsidP="000B37B8">
      <w:pPr>
        <w:pStyle w:val="Heading3"/>
      </w:pPr>
      <w:bookmarkStart w:id="37" w:name="_Toc76717965"/>
      <w:r>
        <w:lastRenderedPageBreak/>
        <w:t>Add/Update Address</w:t>
      </w:r>
      <w:bookmarkEnd w:id="37"/>
    </w:p>
    <w:p w14:paraId="27766EBD" w14:textId="04D7811B" w:rsidR="007276DC" w:rsidRPr="007276DC" w:rsidRDefault="007276DC" w:rsidP="007276DC">
      <w:r>
        <w:rPr>
          <w:noProof/>
        </w:rPr>
        <w:drawing>
          <wp:inline distT="0" distB="0" distL="0" distR="0" wp14:anchorId="5A80A188" wp14:editId="13C1BC23">
            <wp:extent cx="5829300" cy="3609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9300" cy="3609975"/>
                    </a:xfrm>
                    <a:prstGeom prst="rect">
                      <a:avLst/>
                    </a:prstGeom>
                  </pic:spPr>
                </pic:pic>
              </a:graphicData>
            </a:graphic>
          </wp:inline>
        </w:drawing>
      </w:r>
    </w:p>
    <w:p w14:paraId="35B70B7B" w14:textId="77777777" w:rsidR="00E30D31" w:rsidRDefault="00E30D31" w:rsidP="00E30D31">
      <w:pPr>
        <w:pStyle w:val="Heading4"/>
      </w:pPr>
      <w:r>
        <w:t>SAVE</w:t>
      </w:r>
    </w:p>
    <w:p w14:paraId="4A402B59" w14:textId="6435A337" w:rsidR="00E30D31" w:rsidRPr="004821ED" w:rsidRDefault="00E30D31" w:rsidP="00E30D31">
      <w:r>
        <w:t>Click the “</w:t>
      </w:r>
      <w:r>
        <w:rPr>
          <w:b/>
          <w:bCs/>
          <w:i/>
          <w:iCs/>
          <w:u w:val="single"/>
        </w:rPr>
        <w:t>Save</w:t>
      </w:r>
      <w:r>
        <w:t>” button to save the current Address.</w:t>
      </w:r>
    </w:p>
    <w:p w14:paraId="1ACBE1FB" w14:textId="77777777" w:rsidR="00E30D31" w:rsidRDefault="00E30D31" w:rsidP="00E30D31">
      <w:pPr>
        <w:pStyle w:val="Heading4"/>
      </w:pPr>
      <w:r>
        <w:t>RESET</w:t>
      </w:r>
    </w:p>
    <w:p w14:paraId="1AA91C33" w14:textId="484AB2C4" w:rsidR="00E30D31" w:rsidRDefault="00E30D31" w:rsidP="00E30D31">
      <w:r>
        <w:t>Click the “</w:t>
      </w:r>
      <w:r>
        <w:rPr>
          <w:b/>
          <w:bCs/>
          <w:i/>
          <w:iCs/>
          <w:u w:val="single"/>
        </w:rPr>
        <w:t>Reset</w:t>
      </w:r>
      <w:r>
        <w:t>” button to reset all changes to the Address.</w:t>
      </w:r>
    </w:p>
    <w:p w14:paraId="64AB84FA" w14:textId="77777777" w:rsidR="00E30D31" w:rsidRDefault="00E30D31" w:rsidP="00E30D31">
      <w:pPr>
        <w:pStyle w:val="Heading4"/>
      </w:pPr>
      <w:r>
        <w:t>CANCEL</w:t>
      </w:r>
    </w:p>
    <w:p w14:paraId="23194A5B" w14:textId="637A06E0" w:rsidR="00E30D31" w:rsidRDefault="00E30D31" w:rsidP="00E30D31">
      <w:r>
        <w:t>Click the “</w:t>
      </w:r>
      <w:r>
        <w:rPr>
          <w:b/>
          <w:bCs/>
          <w:i/>
          <w:iCs/>
          <w:u w:val="single"/>
        </w:rPr>
        <w:t>Cancel</w:t>
      </w:r>
      <w:r>
        <w:t>” button to cancel the Address without saving changes.</w:t>
      </w:r>
    </w:p>
    <w:p w14:paraId="5B66A5E0" w14:textId="77777777" w:rsidR="00BA4877" w:rsidRDefault="00BA4877" w:rsidP="00E30D31"/>
    <w:p w14:paraId="255A6203" w14:textId="43405E5C" w:rsidR="000B37B8" w:rsidRDefault="000B37B8" w:rsidP="000B37B8">
      <w:pPr>
        <w:pStyle w:val="Heading3"/>
      </w:pPr>
      <w:bookmarkStart w:id="38" w:name="_Toc46338653"/>
      <w:bookmarkStart w:id="39" w:name="_Toc76717966"/>
      <w:r>
        <w:t>Add/Update Address Field Definitions</w:t>
      </w:r>
      <w:bookmarkEnd w:id="38"/>
      <w:bookmarkEnd w:id="39"/>
    </w:p>
    <w:p w14:paraId="176EC42A" w14:textId="5458FE1E" w:rsidR="000B37B8" w:rsidRDefault="00CF6B0F" w:rsidP="000B37B8">
      <w:pPr>
        <w:pStyle w:val="Heading4"/>
      </w:pPr>
      <w:r>
        <w:t>Name 1</w:t>
      </w:r>
    </w:p>
    <w:p w14:paraId="7519A2EE" w14:textId="53E5FE46" w:rsidR="00CF6B0F" w:rsidRPr="00CF6B0F" w:rsidRDefault="00CF6B0F" w:rsidP="00CF6B0F">
      <w:r>
        <w:t>The user may enter the initial name for the Vendor at this address.</w:t>
      </w:r>
    </w:p>
    <w:p w14:paraId="4EE321E7" w14:textId="3958A968" w:rsidR="00CF6B0F" w:rsidRDefault="00CF6B0F" w:rsidP="00CF6B0F">
      <w:pPr>
        <w:pStyle w:val="Heading4"/>
      </w:pPr>
      <w:r>
        <w:t>Name 2</w:t>
      </w:r>
    </w:p>
    <w:p w14:paraId="1967DCCA" w14:textId="3BFFA109" w:rsidR="00CF6B0F" w:rsidRPr="00CF6B0F" w:rsidRDefault="00CF6B0F" w:rsidP="00CF6B0F">
      <w:r>
        <w:t>The user may enter the secondary name for the Vendor at this address.</w:t>
      </w:r>
    </w:p>
    <w:p w14:paraId="7A988BAF" w14:textId="58D1AF35" w:rsidR="00CF6B0F" w:rsidRDefault="00CF6B0F" w:rsidP="00CF6B0F">
      <w:pPr>
        <w:pStyle w:val="Heading4"/>
      </w:pPr>
      <w:r>
        <w:t>Address Line 1</w:t>
      </w:r>
    </w:p>
    <w:p w14:paraId="7F3B7564" w14:textId="2991F79D" w:rsidR="00CF6B0F" w:rsidRPr="00CF6B0F" w:rsidRDefault="00CF6B0F" w:rsidP="00CF6B0F">
      <w:r>
        <w:t>The user may enter the initial address line for the Vendor at this address.</w:t>
      </w:r>
    </w:p>
    <w:p w14:paraId="4933A093" w14:textId="0FA20566" w:rsidR="00CF6B0F" w:rsidRDefault="00CF6B0F" w:rsidP="00CF6B0F">
      <w:pPr>
        <w:pStyle w:val="Heading4"/>
      </w:pPr>
      <w:r>
        <w:t>Address Line 2</w:t>
      </w:r>
    </w:p>
    <w:p w14:paraId="0A457876" w14:textId="3235D19F" w:rsidR="00CF6B0F" w:rsidRPr="00CF6B0F" w:rsidRDefault="00CF6B0F" w:rsidP="00CF6B0F">
      <w:r>
        <w:t>The user may enter the secondary address line for the Vendor at this address.</w:t>
      </w:r>
    </w:p>
    <w:p w14:paraId="5CA405BC" w14:textId="55B78CAA" w:rsidR="00CF6B0F" w:rsidRDefault="00CF6B0F" w:rsidP="00CF6B0F">
      <w:pPr>
        <w:pStyle w:val="Heading4"/>
      </w:pPr>
      <w:r>
        <w:lastRenderedPageBreak/>
        <w:t>Zip/Postal Code</w:t>
      </w:r>
    </w:p>
    <w:p w14:paraId="7D9C2FAB" w14:textId="3FF1FF5D" w:rsidR="00CF6B0F" w:rsidRDefault="00CF6B0F" w:rsidP="00CF6B0F">
      <w:r>
        <w:t xml:space="preserve">The user may enter the valid zip code for this address. This code must come from the system list of available, valid Zip Codes. Alternatively, the user can press the </w:t>
      </w:r>
      <w:r>
        <w:rPr>
          <w:b/>
          <w:bCs/>
          <w:i/>
          <w:iCs/>
          <w:u w:val="single"/>
        </w:rPr>
        <w:t xml:space="preserve">“F1” </w:t>
      </w:r>
      <w:r>
        <w:t>button to choose a code from a list of available Zip/Postal codes.</w:t>
      </w:r>
    </w:p>
    <w:p w14:paraId="41DE74DE" w14:textId="2782EFA3" w:rsidR="00CF6B0F" w:rsidRDefault="00CF6B0F" w:rsidP="00CF6B0F">
      <w:r>
        <w:t>Once the user has entered or chosen a valid Zip/Postal code, the City, State, and Country will automatically be updated by the system. The user cannot modify these fields here, as they are systematically linked to the valid Zip/Postal Code.</w:t>
      </w:r>
    </w:p>
    <w:p w14:paraId="742C1356" w14:textId="7460BB3C" w:rsidR="00CF6B0F" w:rsidRDefault="00CF6B0F" w:rsidP="00CF6B0F">
      <w:r>
        <w:rPr>
          <w:noProof/>
        </w:rPr>
        <w:drawing>
          <wp:inline distT="0" distB="0" distL="0" distR="0" wp14:anchorId="265C6315" wp14:editId="6171F813">
            <wp:extent cx="4067175" cy="4248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7175" cy="4248150"/>
                    </a:xfrm>
                    <a:prstGeom prst="rect">
                      <a:avLst/>
                    </a:prstGeom>
                    <a:noFill/>
                    <a:ln>
                      <a:noFill/>
                    </a:ln>
                  </pic:spPr>
                </pic:pic>
              </a:graphicData>
            </a:graphic>
          </wp:inline>
        </w:drawing>
      </w:r>
    </w:p>
    <w:p w14:paraId="3DFBD95E" w14:textId="58C5299A" w:rsidR="00CF6B0F" w:rsidRPr="00CF6B0F" w:rsidRDefault="00CF6B0F" w:rsidP="00CF6B0F">
      <w:r>
        <w:t xml:space="preserve">Please Note: If the user does not see their desired Zip/Postal code within this list, they must create a new zip code in the </w:t>
      </w:r>
      <w:r>
        <w:rPr>
          <w:b/>
          <w:bCs/>
          <w:i/>
          <w:iCs/>
          <w:u w:val="single"/>
        </w:rPr>
        <w:t>“N” – “C” – “6”</w:t>
      </w:r>
      <w:r>
        <w:t xml:space="preserve"> (Zip Codes) system.</w:t>
      </w:r>
    </w:p>
    <w:p w14:paraId="1B7CF170" w14:textId="1ED9E5E5" w:rsidR="00CF6B0F" w:rsidRDefault="00CF6B0F" w:rsidP="00CF6B0F">
      <w:pPr>
        <w:pStyle w:val="Heading4"/>
      </w:pPr>
      <w:r>
        <w:t>Plus 4</w:t>
      </w:r>
    </w:p>
    <w:p w14:paraId="2855452E" w14:textId="2258B3AF" w:rsidR="00CF6B0F" w:rsidRPr="00CF6B0F" w:rsidRDefault="00CF6B0F" w:rsidP="00CF6B0F">
      <w:r>
        <w:t>This field is for the last four digits of the Zip or Postal code.</w:t>
      </w:r>
    </w:p>
    <w:p w14:paraId="23471DFF" w14:textId="7F755C0B" w:rsidR="00CF6B0F" w:rsidRDefault="00CF6B0F" w:rsidP="00CF6B0F">
      <w:pPr>
        <w:pStyle w:val="Heading4"/>
      </w:pPr>
      <w:r>
        <w:t>Address Type (Choice)</w:t>
      </w:r>
    </w:p>
    <w:p w14:paraId="754858C8" w14:textId="41DFD4A0" w:rsidR="005244DC" w:rsidRPr="005244DC" w:rsidRDefault="007F5C39" w:rsidP="005244DC">
      <w:bookmarkStart w:id="40" w:name="_Hlk42887763"/>
      <w:bookmarkStart w:id="41" w:name="_Hlk43829608"/>
      <w:r>
        <w:t xml:space="preserve">To choose the preferred Address Type for this address, please make sure </w:t>
      </w:r>
      <w:bookmarkStart w:id="42" w:name="_Hlk43134919"/>
      <w:r>
        <w:t>the desired option choice bubble is toggled</w:t>
      </w:r>
      <w:bookmarkEnd w:id="42"/>
      <w:r>
        <w:t>.</w:t>
      </w:r>
      <w:bookmarkEnd w:id="40"/>
      <w:bookmarkEnd w:id="41"/>
    </w:p>
    <w:sectPr w:rsidR="005244DC" w:rsidRPr="005244DC" w:rsidSect="00011C26">
      <w:headerReference w:type="default" r:id="rId31"/>
      <w:footerReference w:type="default" r:id="rId32"/>
      <w:headerReference w:type="first" r:id="rId33"/>
      <w:footerReference w:type="firs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DDED6" w14:textId="77777777" w:rsidR="00CC5FB8" w:rsidRDefault="00CC5FB8" w:rsidP="0029375E">
      <w:pPr>
        <w:spacing w:after="0" w:line="240" w:lineRule="auto"/>
      </w:pPr>
      <w:r>
        <w:separator/>
      </w:r>
    </w:p>
  </w:endnote>
  <w:endnote w:type="continuationSeparator" w:id="0">
    <w:p w14:paraId="1CA41742" w14:textId="77777777" w:rsidR="00CC5FB8" w:rsidRDefault="00CC5FB8"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E30D31" w:rsidRDefault="00E30D31">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E30D31" w:rsidRPr="00982A89" w:rsidRDefault="00E30D31"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6485642"/>
      <w:docPartObj>
        <w:docPartGallery w:val="Page Numbers (Bottom of Page)"/>
        <w:docPartUnique/>
      </w:docPartObj>
    </w:sdtPr>
    <w:sdtEndPr>
      <w:rPr>
        <w:noProof/>
      </w:rPr>
    </w:sdtEndPr>
    <w:sdtContent>
      <w:p w14:paraId="0901C21C" w14:textId="77777777" w:rsidR="00E30D31" w:rsidRDefault="00E30D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E30D31" w:rsidRDefault="00E30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23DD0" w14:textId="77777777" w:rsidR="00CC5FB8" w:rsidRDefault="00CC5FB8" w:rsidP="0029375E">
      <w:pPr>
        <w:spacing w:after="0" w:line="240" w:lineRule="auto"/>
      </w:pPr>
      <w:r>
        <w:separator/>
      </w:r>
    </w:p>
  </w:footnote>
  <w:footnote w:type="continuationSeparator" w:id="0">
    <w:p w14:paraId="29DDDF3D" w14:textId="77777777" w:rsidR="00CC5FB8" w:rsidRDefault="00CC5FB8"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D955F" w14:textId="77777777" w:rsidR="00E30D31" w:rsidRDefault="00E30D31"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6E307" w14:textId="77777777" w:rsidR="00E30D31" w:rsidRDefault="00E30D31"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E30D31" w:rsidRDefault="00E30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0B37B8"/>
    <w:rsid w:val="00115330"/>
    <w:rsid w:val="0016557A"/>
    <w:rsid w:val="001C4B37"/>
    <w:rsid w:val="001C50E1"/>
    <w:rsid w:val="00223B97"/>
    <w:rsid w:val="0029375E"/>
    <w:rsid w:val="002E5DC7"/>
    <w:rsid w:val="002F4F7D"/>
    <w:rsid w:val="003753EA"/>
    <w:rsid w:val="0047045B"/>
    <w:rsid w:val="00491309"/>
    <w:rsid w:val="004B7376"/>
    <w:rsid w:val="004C196D"/>
    <w:rsid w:val="004F60A4"/>
    <w:rsid w:val="00510227"/>
    <w:rsid w:val="00515413"/>
    <w:rsid w:val="00523E01"/>
    <w:rsid w:val="005244DC"/>
    <w:rsid w:val="005D1E82"/>
    <w:rsid w:val="00602145"/>
    <w:rsid w:val="00622149"/>
    <w:rsid w:val="00686709"/>
    <w:rsid w:val="006A726B"/>
    <w:rsid w:val="007276DC"/>
    <w:rsid w:val="00746B11"/>
    <w:rsid w:val="007B0BAE"/>
    <w:rsid w:val="007C2668"/>
    <w:rsid w:val="007D0A97"/>
    <w:rsid w:val="007F5C39"/>
    <w:rsid w:val="008040BE"/>
    <w:rsid w:val="00812317"/>
    <w:rsid w:val="00827243"/>
    <w:rsid w:val="0087443B"/>
    <w:rsid w:val="008A5B48"/>
    <w:rsid w:val="008D0EE3"/>
    <w:rsid w:val="008D7C5A"/>
    <w:rsid w:val="00936ACC"/>
    <w:rsid w:val="00951E99"/>
    <w:rsid w:val="00982A89"/>
    <w:rsid w:val="009A089D"/>
    <w:rsid w:val="00A2256C"/>
    <w:rsid w:val="00A273B2"/>
    <w:rsid w:val="00A4185D"/>
    <w:rsid w:val="00AB43B5"/>
    <w:rsid w:val="00AC5AB4"/>
    <w:rsid w:val="00AD391E"/>
    <w:rsid w:val="00B0522E"/>
    <w:rsid w:val="00B13DA7"/>
    <w:rsid w:val="00B15177"/>
    <w:rsid w:val="00B62FA6"/>
    <w:rsid w:val="00BA1077"/>
    <w:rsid w:val="00BA4877"/>
    <w:rsid w:val="00C05688"/>
    <w:rsid w:val="00C424F9"/>
    <w:rsid w:val="00C51D99"/>
    <w:rsid w:val="00CC1C30"/>
    <w:rsid w:val="00CC5FB8"/>
    <w:rsid w:val="00CF6B0F"/>
    <w:rsid w:val="00D06F93"/>
    <w:rsid w:val="00D145AE"/>
    <w:rsid w:val="00D46004"/>
    <w:rsid w:val="00DC1832"/>
    <w:rsid w:val="00DE559A"/>
    <w:rsid w:val="00E20A20"/>
    <w:rsid w:val="00E26A88"/>
    <w:rsid w:val="00E30D31"/>
    <w:rsid w:val="00E34299"/>
    <w:rsid w:val="00E954E6"/>
    <w:rsid w:val="00EE1EC3"/>
    <w:rsid w:val="00F050D6"/>
    <w:rsid w:val="00F11D6B"/>
    <w:rsid w:val="00F5408D"/>
    <w:rsid w:val="00F55866"/>
    <w:rsid w:val="00F84105"/>
    <w:rsid w:val="00F860D1"/>
    <w:rsid w:val="00F96C73"/>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51CA9-FA1D-44A8-812B-BF8C6EFEAD68}">
  <ds:schemaRefs>
    <ds:schemaRef ds:uri="http://schemas.openxmlformats.org/officeDocument/2006/bibliography"/>
  </ds:schemaRefs>
</ds:datastoreItem>
</file>

<file path=customXml/itemProps3.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204</TotalTime>
  <Pages>28</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10</cp:revision>
  <dcterms:created xsi:type="dcterms:W3CDTF">2020-07-22T20:00:00Z</dcterms:created>
  <dcterms:modified xsi:type="dcterms:W3CDTF">2021-07-09T14:12:00Z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