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7732C" w14:textId="6721AD8D" w:rsidR="008B7746" w:rsidRPr="001C50E1" w:rsidRDefault="008B7746" w:rsidP="008B7746">
      <w:pPr>
        <w:jc w:val="center"/>
        <w:rPr>
          <w:color w:val="0672A9" w:themeColor="accent1"/>
          <w:sz w:val="72"/>
          <w:szCs w:val="72"/>
        </w:rPr>
      </w:pPr>
      <w:r>
        <w:rPr>
          <w:color w:val="0672A9" w:themeColor="accent1"/>
          <w:sz w:val="72"/>
          <w:szCs w:val="72"/>
        </w:rPr>
        <w:t xml:space="preserve">Step-by-Step: Installing </w:t>
      </w:r>
      <w:proofErr w:type="spellStart"/>
      <w:r>
        <w:rPr>
          <w:color w:val="0672A9" w:themeColor="accent1"/>
          <w:sz w:val="72"/>
          <w:szCs w:val="72"/>
        </w:rPr>
        <w:t>Xprint</w:t>
      </w:r>
      <w:proofErr w:type="spellEnd"/>
    </w:p>
    <w:sdt>
      <w:sdtPr>
        <w:id w:val="-1057706619"/>
        <w:docPartObj>
          <w:docPartGallery w:val="Cover Pages"/>
          <w:docPartUnique/>
        </w:docPartObj>
      </w:sdtPr>
      <w:sdtEndPr/>
      <w:sdtContent>
        <w:p w14:paraId="2F3C937C" w14:textId="24AB6B23" w:rsidR="0016557A" w:rsidRDefault="009A089D" w:rsidP="001C50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332D0F" wp14:editId="33B962C2">
                    <wp:simplePos x="0" y="0"/>
                    <wp:positionH relativeFrom="page">
                      <wp:posOffset>466725</wp:posOffset>
                    </wp:positionH>
                    <wp:positionV relativeFrom="page">
                      <wp:posOffset>7638630</wp:posOffset>
                    </wp:positionV>
                    <wp:extent cx="6852920" cy="1919643"/>
                    <wp:effectExtent l="0" t="0" r="5080" b="444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1919643"/>
                              <a:chOff x="0" y="7315200"/>
                              <a:chExt cx="6858000" cy="19565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BD1071" w14:textId="77777777" w:rsidR="009A089D" w:rsidRDefault="009A08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A2CB510" w14:textId="4D0AFD7D" w:rsidR="009A089D" w:rsidRDefault="0081231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070997">
                                    <w:rPr>
                                      <w:caps/>
                                      <w:color w:val="FFFFFF" w:themeColor="background1"/>
                                    </w:rPr>
                                    <w:t>August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-20 |</w:t>
                                  </w:r>
                                  <w:r w:rsidR="00C05688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332D0F" id="Group 119" o:spid="_x0000_s1026" style="position:absolute;margin-left:36.75pt;margin-top:601.45pt;width:539.6pt;height:151.15pt;z-index:-251657216;mso-position-horizontal-relative:page;mso-position-vertical-relative:page" coordorigin=",73152" coordsize="68580,1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0672a9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f68a29 [3205]" stroked="f" strokeweight="1pt">
                      <v:textbox inset="36pt,14.4pt,36pt,36pt">
                        <w:txbxContent>
                          <w:p w14:paraId="72BD1071" w14:textId="77777777" w:rsidR="009A089D" w:rsidRDefault="009A089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A2CB510" w14:textId="4D0AFD7D" w:rsidR="009A089D" w:rsidRDefault="0081231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| </w:t>
                            </w:r>
                            <w:r w:rsidR="00070997">
                              <w:rPr>
                                <w:caps/>
                                <w:color w:val="FFFFFF" w:themeColor="background1"/>
                              </w:rPr>
                              <w:t>August</w:t>
                            </w:r>
                            <w:bookmarkStart w:id="1" w:name="_GoBack"/>
                            <w:bookmarkEnd w:id="1"/>
                            <w:r>
                              <w:rPr>
                                <w:caps/>
                                <w:color w:val="FFFFFF" w:themeColor="background1"/>
                              </w:rPr>
                              <w:t>-20 |</w:t>
                            </w:r>
                            <w:r w:rsidR="00C05688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16557A">
            <w:br w:type="page"/>
          </w:r>
        </w:p>
        <w:p w14:paraId="41F2C301" w14:textId="77777777" w:rsidR="0016557A" w:rsidRPr="002E5DC7" w:rsidRDefault="0016557A" w:rsidP="002E5DC7">
          <w:pPr>
            <w:rPr>
              <w:b/>
              <w:bCs/>
              <w:color w:val="F68A29" w:themeColor="accent2"/>
              <w:sz w:val="36"/>
              <w:szCs w:val="36"/>
            </w:rPr>
          </w:pPr>
          <w:r w:rsidRPr="002E5DC7">
            <w:rPr>
              <w:b/>
              <w:bCs/>
              <w:color w:val="F68A29" w:themeColor="accent2"/>
              <w:sz w:val="36"/>
              <w:szCs w:val="36"/>
            </w:rPr>
            <w:lastRenderedPageBreak/>
            <w:t>Document Overview</w:t>
          </w:r>
        </w:p>
        <w:p w14:paraId="192FD7BB" w14:textId="77777777" w:rsidR="00746B11" w:rsidRPr="00B13DA7" w:rsidRDefault="00746B11" w:rsidP="00B15177">
          <w:pPr>
            <w:rPr>
              <w:b/>
              <w:bCs/>
              <w:color w:val="0672A9" w:themeColor="accent1"/>
              <w:sz w:val="26"/>
              <w:szCs w:val="26"/>
            </w:rPr>
          </w:pPr>
          <w:r w:rsidRPr="00B13DA7">
            <w:rPr>
              <w:b/>
              <w:bCs/>
              <w:color w:val="0672A9" w:themeColor="accent1"/>
              <w:sz w:val="26"/>
              <w:szCs w:val="26"/>
            </w:rPr>
            <w:t>Documentation Goals</w:t>
          </w:r>
        </w:p>
        <w:p w14:paraId="544FB39E" w14:textId="766C11CC" w:rsidR="00C845AA" w:rsidRDefault="00C845AA" w:rsidP="00C845AA">
          <w:r>
            <w:t xml:space="preserve">This documentation is intended to provide step by step instructions for </w:t>
          </w:r>
          <w:r w:rsidR="000402E3">
            <w:rPr>
              <w:b/>
              <w:bCs/>
              <w:i/>
              <w:iCs/>
            </w:rPr>
            <w:t xml:space="preserve">installing </w:t>
          </w:r>
          <w:proofErr w:type="spellStart"/>
          <w:r w:rsidR="000402E3">
            <w:rPr>
              <w:b/>
              <w:bCs/>
              <w:i/>
              <w:iCs/>
            </w:rPr>
            <w:t>XPrint</w:t>
          </w:r>
          <w:proofErr w:type="spellEnd"/>
          <w:r w:rsidRPr="00B15177">
            <w:rPr>
              <w:i/>
              <w:iCs/>
            </w:rPr>
            <w:t>.</w:t>
          </w:r>
          <w:r>
            <w:t xml:space="preserve">  </w:t>
          </w:r>
        </w:p>
        <w:p w14:paraId="5899AE9A" w14:textId="1FD31649" w:rsidR="0016557A" w:rsidRDefault="00233D1B"/>
      </w:sdtContent>
    </w:sdt>
    <w:p w14:paraId="1B25FDAC" w14:textId="77777777" w:rsidR="0016557A" w:rsidRDefault="0016557A">
      <w:bookmarkStart w:id="0" w:name="_GoBack"/>
      <w:bookmarkEnd w:id="0"/>
      <w:r>
        <w:br w:type="page"/>
      </w:r>
    </w:p>
    <w:p w14:paraId="31815244" w14:textId="019802A6" w:rsidR="00077850" w:rsidRDefault="000402E3" w:rsidP="00077850">
      <w:pPr>
        <w:pStyle w:val="Heading1"/>
        <w:rPr>
          <w:b/>
          <w:bCs/>
        </w:rPr>
      </w:pPr>
      <w:bookmarkStart w:id="1" w:name="_Toc49004949"/>
      <w:proofErr w:type="spellStart"/>
      <w:r>
        <w:rPr>
          <w:b/>
          <w:bCs/>
        </w:rPr>
        <w:lastRenderedPageBreak/>
        <w:t>XPrint</w:t>
      </w:r>
      <w:proofErr w:type="spellEnd"/>
      <w:r>
        <w:rPr>
          <w:b/>
          <w:bCs/>
        </w:rPr>
        <w:t xml:space="preserve"> Installation</w:t>
      </w:r>
      <w:bookmarkEnd w:id="1"/>
    </w:p>
    <w:p w14:paraId="1005A622" w14:textId="7292440D" w:rsidR="000402E3" w:rsidRDefault="000402E3" w:rsidP="000402E3">
      <w:r>
        <w:t xml:space="preserve"> </w:t>
      </w:r>
      <w:r>
        <w:rPr>
          <w:b/>
          <w:bCs/>
          <w:i/>
          <w:iCs/>
          <w:u w:val="single"/>
        </w:rPr>
        <w:t>“</w:t>
      </w:r>
      <w:r>
        <w:rPr>
          <w:b/>
          <w:bCs/>
          <w:i/>
          <w:iCs/>
          <w:u w:val="single"/>
        </w:rPr>
        <w:t>Double-Click</w:t>
      </w:r>
      <w:r>
        <w:rPr>
          <w:b/>
          <w:bCs/>
          <w:i/>
          <w:iCs/>
          <w:u w:val="single"/>
        </w:rPr>
        <w:t>”</w:t>
      </w:r>
      <w:r>
        <w:t xml:space="preserve"> </w:t>
      </w:r>
      <w:r>
        <w:t xml:space="preserve">on the </w:t>
      </w:r>
      <w:r>
        <w:rPr>
          <w:i/>
          <w:iCs/>
        </w:rPr>
        <w:t>xPrint6</w:t>
      </w:r>
      <w:r>
        <w:t xml:space="preserve"> icon in order to open the Setup Wizard</w:t>
      </w:r>
      <w:r>
        <w:t>.</w:t>
      </w:r>
    </w:p>
    <w:p w14:paraId="3C0E9F4D" w14:textId="77777777" w:rsidR="000402E3" w:rsidRDefault="000402E3" w:rsidP="000402E3">
      <w:pPr>
        <w:pStyle w:val="Heading4"/>
      </w:pPr>
      <w:r>
        <w:t>Welcome Screen</w:t>
      </w:r>
    </w:p>
    <w:p w14:paraId="18022919" w14:textId="77777777" w:rsidR="000402E3" w:rsidRDefault="000402E3" w:rsidP="000402E3">
      <w:r>
        <w:t xml:space="preserve">Select the </w:t>
      </w:r>
      <w:r>
        <w:rPr>
          <w:b/>
          <w:bCs/>
          <w:i/>
          <w:iCs/>
          <w:u w:val="single"/>
        </w:rPr>
        <w:t>“Next”</w:t>
      </w:r>
      <w:r>
        <w:t xml:space="preserve"> button at the bottom of the screen.</w:t>
      </w:r>
    </w:p>
    <w:p w14:paraId="7D74B6DC" w14:textId="38C1F9FD" w:rsidR="000402E3" w:rsidRPr="000402E3" w:rsidRDefault="000402E3" w:rsidP="000402E3">
      <w:r w:rsidRPr="001E5FA1">
        <w:rPr>
          <w:rFonts w:cstheme="minorHAnsi"/>
          <w:bCs/>
          <w:noProof/>
        </w:rPr>
        <w:drawing>
          <wp:inline distT="0" distB="0" distL="0" distR="0" wp14:anchorId="62A76112" wp14:editId="583B7C99">
            <wp:extent cx="4300078" cy="3274827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864" cy="329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D815C" w14:textId="77777777" w:rsidR="000402E3" w:rsidRDefault="000402E3" w:rsidP="000402E3">
      <w:pPr>
        <w:pStyle w:val="Heading4"/>
      </w:pPr>
      <w:r>
        <w:t>License Agreement Screen</w:t>
      </w:r>
    </w:p>
    <w:p w14:paraId="05B87061" w14:textId="20C822AF" w:rsidR="000402E3" w:rsidRDefault="000402E3" w:rsidP="000402E3">
      <w:r>
        <w:t>S</w:t>
      </w:r>
      <w:r>
        <w:t xml:space="preserve">elect the </w:t>
      </w:r>
      <w:r>
        <w:rPr>
          <w:b/>
          <w:bCs/>
          <w:i/>
          <w:iCs/>
          <w:u w:val="single"/>
        </w:rPr>
        <w:t>“</w:t>
      </w:r>
      <w:r>
        <w:rPr>
          <w:b/>
          <w:bCs/>
          <w:i/>
          <w:iCs/>
          <w:u w:val="single"/>
        </w:rPr>
        <w:t>Yes</w:t>
      </w:r>
      <w:r>
        <w:rPr>
          <w:b/>
          <w:bCs/>
          <w:i/>
          <w:iCs/>
          <w:u w:val="single"/>
        </w:rPr>
        <w:t>”</w:t>
      </w:r>
      <w:r>
        <w:t xml:space="preserve"> button at the bottom of the screen</w:t>
      </w:r>
      <w:r>
        <w:t xml:space="preserve"> in order to accept the License Agreement</w:t>
      </w:r>
      <w:r>
        <w:t>.</w:t>
      </w:r>
    </w:p>
    <w:p w14:paraId="38E74B52" w14:textId="0E1FF046" w:rsidR="000402E3" w:rsidRDefault="000402E3" w:rsidP="000402E3">
      <w:r w:rsidRPr="001E5FA1">
        <w:rPr>
          <w:rFonts w:cstheme="minorHAnsi"/>
          <w:bCs/>
          <w:noProof/>
        </w:rPr>
        <w:drawing>
          <wp:inline distT="0" distB="0" distL="0" distR="0" wp14:anchorId="0EA59614" wp14:editId="42B38D35">
            <wp:extent cx="4328000" cy="32960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099" cy="332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67EDD" w14:textId="77777777" w:rsidR="000402E3" w:rsidRDefault="000402E3" w:rsidP="000402E3">
      <w:pPr>
        <w:pStyle w:val="Heading4"/>
      </w:pPr>
      <w:r>
        <w:lastRenderedPageBreak/>
        <w:t>Select Destination Location</w:t>
      </w:r>
    </w:p>
    <w:p w14:paraId="3CADDE32" w14:textId="716C9E89" w:rsidR="000402E3" w:rsidRDefault="000402E3" w:rsidP="000402E3">
      <w:r>
        <w:t xml:space="preserve">Keep the default selections on this screen, and </w:t>
      </w:r>
      <w:r w:rsidR="00233D1B">
        <w:t xml:space="preserve">do </w:t>
      </w:r>
      <w:r>
        <w:t xml:space="preserve">not attempt any changes. Then select the </w:t>
      </w:r>
      <w:r>
        <w:rPr>
          <w:b/>
          <w:bCs/>
          <w:i/>
          <w:iCs/>
          <w:u w:val="single"/>
        </w:rPr>
        <w:t>“Next”</w:t>
      </w:r>
      <w:r>
        <w:t xml:space="preserve"> button at the bottom of the screen.</w:t>
      </w:r>
    </w:p>
    <w:p w14:paraId="27127291" w14:textId="4C276654" w:rsidR="000402E3" w:rsidRDefault="000402E3" w:rsidP="000402E3">
      <w:r w:rsidRPr="001E5FA1">
        <w:rPr>
          <w:rFonts w:cstheme="minorHAnsi"/>
          <w:bCs/>
          <w:noProof/>
        </w:rPr>
        <w:drawing>
          <wp:inline distT="0" distB="0" distL="0" distR="0" wp14:anchorId="692F2B72" wp14:editId="2B4E493D">
            <wp:extent cx="4153787" cy="311534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641" cy="313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D8B65" w14:textId="4A5D9F1A" w:rsidR="000402E3" w:rsidRDefault="000402E3" w:rsidP="000402E3">
      <w:pPr>
        <w:pStyle w:val="Heading4"/>
      </w:pPr>
      <w:r>
        <w:t>Select Progress Binary Directory</w:t>
      </w:r>
    </w:p>
    <w:p w14:paraId="04AD722E" w14:textId="1F521CD4" w:rsidR="000402E3" w:rsidRDefault="000402E3" w:rsidP="000402E3">
      <w:pPr>
        <w:rPr>
          <w:rFonts w:cstheme="minorHAnsi"/>
          <w:bCs/>
        </w:rPr>
      </w:pPr>
      <w:r w:rsidRPr="001E5FA1">
        <w:rPr>
          <w:rFonts w:cstheme="minorHAnsi"/>
          <w:bCs/>
        </w:rPr>
        <w:t xml:space="preserve">Select the </w:t>
      </w:r>
      <w:r w:rsidRPr="000402E3">
        <w:rPr>
          <w:rFonts w:cstheme="minorHAnsi"/>
          <w:bCs/>
          <w:i/>
          <w:iCs/>
        </w:rPr>
        <w:t>Progress Binary Directory</w:t>
      </w:r>
      <w:r w:rsidRPr="001E5FA1">
        <w:rPr>
          <w:rFonts w:cstheme="minorHAnsi"/>
          <w:bCs/>
        </w:rPr>
        <w:t xml:space="preserve"> from the list.  Please take note of the path destination of the directory.</w:t>
      </w:r>
    </w:p>
    <w:p w14:paraId="2C28BAAC" w14:textId="2F06EA0A" w:rsidR="000402E3" w:rsidRDefault="000402E3" w:rsidP="000402E3">
      <w:r w:rsidRPr="001E5FA1">
        <w:rPr>
          <w:rFonts w:cstheme="minorHAnsi"/>
          <w:bCs/>
        </w:rPr>
        <w:t>Program Files/Progress/bin  - this is where you need to install the program files to make it work right.</w:t>
      </w:r>
      <w:r w:rsidR="00233D1B" w:rsidRPr="00233D1B">
        <w:t xml:space="preserve"> </w:t>
      </w:r>
      <w:r w:rsidR="00233D1B">
        <w:t xml:space="preserve">Then select the </w:t>
      </w:r>
      <w:r w:rsidR="00233D1B">
        <w:rPr>
          <w:b/>
          <w:bCs/>
          <w:i/>
          <w:iCs/>
          <w:u w:val="single"/>
        </w:rPr>
        <w:t>“Next”</w:t>
      </w:r>
      <w:r w:rsidR="00233D1B">
        <w:t xml:space="preserve"> button at the bottom of the screen.</w:t>
      </w:r>
    </w:p>
    <w:p w14:paraId="374D575A" w14:textId="5E8F30D8" w:rsidR="00233D1B" w:rsidRPr="000402E3" w:rsidRDefault="00233D1B" w:rsidP="000402E3">
      <w:r w:rsidRPr="001E5FA1">
        <w:rPr>
          <w:rFonts w:cstheme="minorHAnsi"/>
          <w:bCs/>
          <w:noProof/>
        </w:rPr>
        <w:drawing>
          <wp:inline distT="0" distB="0" distL="0" distR="0" wp14:anchorId="3FA7BE6F" wp14:editId="0226BAD4">
            <wp:extent cx="4149745" cy="3168503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561" cy="318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BE79" w14:textId="77777777" w:rsidR="000402E3" w:rsidRDefault="000402E3" w:rsidP="000402E3">
      <w:pPr>
        <w:pStyle w:val="Heading4"/>
      </w:pPr>
      <w:r>
        <w:lastRenderedPageBreak/>
        <w:t>Select Start Menu Folder</w:t>
      </w:r>
    </w:p>
    <w:p w14:paraId="53E22BC1" w14:textId="3A1FBEDD" w:rsidR="000402E3" w:rsidRDefault="000402E3" w:rsidP="000402E3">
      <w:r>
        <w:t xml:space="preserve">Keep the default selections on this screen, and </w:t>
      </w:r>
      <w:r w:rsidR="00233D1B">
        <w:t xml:space="preserve">do </w:t>
      </w:r>
      <w:r>
        <w:t xml:space="preserve">not attempt any changes. Then select the </w:t>
      </w:r>
      <w:r>
        <w:rPr>
          <w:b/>
          <w:bCs/>
          <w:i/>
          <w:iCs/>
          <w:u w:val="single"/>
        </w:rPr>
        <w:t>“Next”</w:t>
      </w:r>
      <w:r>
        <w:t xml:space="preserve"> button at the bottom of the screen.</w:t>
      </w:r>
    </w:p>
    <w:p w14:paraId="7606CC1B" w14:textId="14D7B4B5" w:rsidR="00233D1B" w:rsidRDefault="00233D1B" w:rsidP="000402E3">
      <w:r w:rsidRPr="001E5FA1">
        <w:rPr>
          <w:rFonts w:cstheme="minorHAnsi"/>
          <w:bCs/>
          <w:noProof/>
        </w:rPr>
        <w:drawing>
          <wp:inline distT="0" distB="0" distL="0" distR="0" wp14:anchorId="641E8CFC" wp14:editId="058B9986">
            <wp:extent cx="4380614" cy="331943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150" cy="333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4A1D6" w14:textId="77777777" w:rsidR="000402E3" w:rsidRDefault="000402E3" w:rsidP="000402E3">
      <w:pPr>
        <w:pStyle w:val="Heading4"/>
      </w:pPr>
      <w:r>
        <w:t>Select Additional Tasks</w:t>
      </w:r>
    </w:p>
    <w:p w14:paraId="03218E93" w14:textId="323C4997" w:rsidR="000402E3" w:rsidRDefault="000402E3" w:rsidP="000402E3">
      <w:r>
        <w:t xml:space="preserve">Keep the default selections on this screen, and not attempt any changes. Then select the </w:t>
      </w:r>
      <w:r>
        <w:rPr>
          <w:b/>
          <w:bCs/>
          <w:i/>
          <w:iCs/>
          <w:u w:val="single"/>
        </w:rPr>
        <w:t>“Next”</w:t>
      </w:r>
      <w:r>
        <w:t xml:space="preserve"> button at the bottom of the screen.</w:t>
      </w:r>
    </w:p>
    <w:p w14:paraId="4DDFE46C" w14:textId="31087ADE" w:rsidR="00233D1B" w:rsidRDefault="00233D1B" w:rsidP="000402E3">
      <w:r w:rsidRPr="001E5FA1">
        <w:rPr>
          <w:rFonts w:cstheme="minorHAnsi"/>
          <w:bCs/>
          <w:noProof/>
        </w:rPr>
        <w:drawing>
          <wp:inline distT="0" distB="0" distL="0" distR="0" wp14:anchorId="36741080" wp14:editId="33483006">
            <wp:extent cx="4401879" cy="33610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3" cy="338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B0F2" w14:textId="77777777" w:rsidR="000402E3" w:rsidRDefault="000402E3" w:rsidP="000402E3">
      <w:pPr>
        <w:pStyle w:val="Heading4"/>
      </w:pPr>
      <w:r>
        <w:lastRenderedPageBreak/>
        <w:t>Ready to Install Screen</w:t>
      </w:r>
    </w:p>
    <w:p w14:paraId="67150B5A" w14:textId="5AA25324" w:rsidR="000402E3" w:rsidRDefault="000402E3" w:rsidP="000402E3">
      <w:r>
        <w:t xml:space="preserve">Select the </w:t>
      </w:r>
      <w:r>
        <w:rPr>
          <w:b/>
          <w:bCs/>
          <w:i/>
          <w:iCs/>
          <w:u w:val="single"/>
        </w:rPr>
        <w:t>“Install”</w:t>
      </w:r>
      <w:r>
        <w:t xml:space="preserve"> button at the bottom of the screen</w:t>
      </w:r>
      <w:r w:rsidR="00233D1B">
        <w:t xml:space="preserve"> to complete the installation of the software</w:t>
      </w:r>
      <w:r>
        <w:t>.</w:t>
      </w:r>
    </w:p>
    <w:p w14:paraId="205C82FE" w14:textId="718C071E" w:rsidR="00233D1B" w:rsidRDefault="00233D1B" w:rsidP="000402E3">
      <w:r w:rsidRPr="001E5FA1">
        <w:rPr>
          <w:rFonts w:cstheme="minorHAnsi"/>
          <w:bCs/>
          <w:noProof/>
        </w:rPr>
        <w:drawing>
          <wp:inline distT="0" distB="0" distL="0" distR="0" wp14:anchorId="6B31428E" wp14:editId="6C77F14D">
            <wp:extent cx="4178595" cy="3198753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010" cy="322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D1B" w:rsidSect="00011C26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8E9A9" w14:textId="77777777" w:rsidR="00F92795" w:rsidRDefault="00F92795" w:rsidP="0029375E">
      <w:pPr>
        <w:spacing w:after="0" w:line="240" w:lineRule="auto"/>
      </w:pPr>
      <w:r>
        <w:separator/>
      </w:r>
    </w:p>
  </w:endnote>
  <w:endnote w:type="continuationSeparator" w:id="0">
    <w:p w14:paraId="1A37A990" w14:textId="77777777" w:rsidR="00F92795" w:rsidRDefault="00F92795" w:rsidP="0029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136775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0E345B" w14:textId="61FB7C15" w:rsidR="00DE559A" w:rsidRDefault="00DE559A">
            <w:pPr>
              <w:pStyle w:val="Footer"/>
              <w:jc w:val="center"/>
            </w:pPr>
            <w:r>
              <w:rPr>
                <w:rFonts w:cs="Arial"/>
                <w:noProof/>
                <w:color w:val="80808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D41CC8" wp14:editId="244AB829">
                      <wp:simplePos x="0" y="0"/>
                      <wp:positionH relativeFrom="column">
                        <wp:posOffset>-495300</wp:posOffset>
                      </wp:positionH>
                      <wp:positionV relativeFrom="paragraph">
                        <wp:posOffset>-40005</wp:posOffset>
                      </wp:positionV>
                      <wp:extent cx="6931660" cy="0"/>
                      <wp:effectExtent l="0" t="19050" r="215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31660" cy="0"/>
                              </a:xfrm>
                              <a:prstGeom prst="line">
                                <a:avLst/>
                              </a:prstGeom>
                              <a:ln w="28575" cmpd="sng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4C93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-3.15pt" to="506.8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" strokecolor="#e97009 [2407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AF7A49" w14:textId="77777777" w:rsidR="0029375E" w:rsidRPr="00982A89" w:rsidRDefault="0029375E" w:rsidP="007B0BAE">
    <w:pPr>
      <w:pStyle w:val="Footer"/>
      <w:jc w:val="right"/>
      <w:rPr>
        <w:color w:val="0672A9" w:themeColor="accen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6485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1C21C" w14:textId="77777777" w:rsidR="007D0A97" w:rsidRDefault="007D0A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805263" w14:textId="77777777" w:rsidR="007D0A97" w:rsidRDefault="007D0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77DEE" w14:textId="77777777" w:rsidR="00F92795" w:rsidRDefault="00F92795" w:rsidP="0029375E">
      <w:pPr>
        <w:spacing w:after="0" w:line="240" w:lineRule="auto"/>
      </w:pPr>
      <w:r>
        <w:separator/>
      </w:r>
    </w:p>
  </w:footnote>
  <w:footnote w:type="continuationSeparator" w:id="0">
    <w:p w14:paraId="5CFEC566" w14:textId="77777777" w:rsidR="00F92795" w:rsidRDefault="00F92795" w:rsidP="0029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D955F" w14:textId="77777777" w:rsidR="0029375E" w:rsidRDefault="007D0A97" w:rsidP="007D0A97">
    <w:pPr>
      <w:pStyle w:val="Header"/>
    </w:pPr>
    <w:r>
      <w:rPr>
        <w:rFonts w:cs="Arial"/>
        <w:noProof/>
        <w:color w:val="80808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AFD42B" wp14:editId="3F6B5E12">
              <wp:simplePos x="0" y="0"/>
              <wp:positionH relativeFrom="margin">
                <wp:posOffset>-439386</wp:posOffset>
              </wp:positionH>
              <wp:positionV relativeFrom="paragraph">
                <wp:posOffset>24988</wp:posOffset>
              </wp:positionV>
              <wp:extent cx="6874964" cy="0"/>
              <wp:effectExtent l="0" t="19050" r="215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4964" cy="0"/>
                      </a:xfrm>
                      <a:prstGeom prst="line">
                        <a:avLst/>
                      </a:prstGeom>
                      <a:ln w="28575" cmpd="sng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00653F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6pt,1.95pt" to="506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" strokecolor="#0672a9 [3204]" strokeweight="2.2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6E307" w14:textId="77777777" w:rsidR="008A5B48" w:rsidRDefault="008A5B48" w:rsidP="008A5B48">
    <w:pPr>
      <w:pStyle w:val="Header"/>
      <w:jc w:val="center"/>
    </w:pPr>
    <w:r>
      <w:rPr>
        <w:noProof/>
      </w:rPr>
      <w:drawing>
        <wp:inline distT="0" distB="0" distL="0" distR="0" wp14:anchorId="1504BA53" wp14:editId="716CB733">
          <wp:extent cx="3716033" cy="282632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dvantzware_LogoT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8609" cy="2858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E064BB" w14:textId="77777777" w:rsidR="008A5B48" w:rsidRDefault="008A5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236CC"/>
    <w:multiLevelType w:val="hybridMultilevel"/>
    <w:tmpl w:val="DA00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93EE6"/>
    <w:multiLevelType w:val="hybridMultilevel"/>
    <w:tmpl w:val="8CEA5A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29650CB"/>
    <w:multiLevelType w:val="hybridMultilevel"/>
    <w:tmpl w:val="7D8C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3259F"/>
    <w:multiLevelType w:val="hybridMultilevel"/>
    <w:tmpl w:val="F112ED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6B"/>
    <w:rsid w:val="000059B8"/>
    <w:rsid w:val="00011C26"/>
    <w:rsid w:val="000402E3"/>
    <w:rsid w:val="00070997"/>
    <w:rsid w:val="00071857"/>
    <w:rsid w:val="00077850"/>
    <w:rsid w:val="000A7F0F"/>
    <w:rsid w:val="0016557A"/>
    <w:rsid w:val="001C4B37"/>
    <w:rsid w:val="001C50E1"/>
    <w:rsid w:val="00223B97"/>
    <w:rsid w:val="00233D1B"/>
    <w:rsid w:val="002454CA"/>
    <w:rsid w:val="0029375E"/>
    <w:rsid w:val="002A5B72"/>
    <w:rsid w:val="002E5DC7"/>
    <w:rsid w:val="002F4F7D"/>
    <w:rsid w:val="003753EA"/>
    <w:rsid w:val="00397B9B"/>
    <w:rsid w:val="003B5DD4"/>
    <w:rsid w:val="003D7D0F"/>
    <w:rsid w:val="00491309"/>
    <w:rsid w:val="004B7376"/>
    <w:rsid w:val="004F281E"/>
    <w:rsid w:val="00510227"/>
    <w:rsid w:val="005D1E82"/>
    <w:rsid w:val="00602145"/>
    <w:rsid w:val="006A726B"/>
    <w:rsid w:val="00746B11"/>
    <w:rsid w:val="00760EA0"/>
    <w:rsid w:val="007B0BAE"/>
    <w:rsid w:val="007D0A97"/>
    <w:rsid w:val="007E503B"/>
    <w:rsid w:val="008040BE"/>
    <w:rsid w:val="00812317"/>
    <w:rsid w:val="0087443B"/>
    <w:rsid w:val="008A5B48"/>
    <w:rsid w:val="008B7746"/>
    <w:rsid w:val="008D0EE3"/>
    <w:rsid w:val="008D7C5A"/>
    <w:rsid w:val="00936ACC"/>
    <w:rsid w:val="00951E99"/>
    <w:rsid w:val="00982A89"/>
    <w:rsid w:val="009A089D"/>
    <w:rsid w:val="00A2256C"/>
    <w:rsid w:val="00A273B2"/>
    <w:rsid w:val="00AB43B5"/>
    <w:rsid w:val="00AC5AB4"/>
    <w:rsid w:val="00AD391E"/>
    <w:rsid w:val="00B0522E"/>
    <w:rsid w:val="00B13DA7"/>
    <w:rsid w:val="00B15177"/>
    <w:rsid w:val="00B734B6"/>
    <w:rsid w:val="00C05688"/>
    <w:rsid w:val="00C11A9C"/>
    <w:rsid w:val="00C51D99"/>
    <w:rsid w:val="00C845AA"/>
    <w:rsid w:val="00CC1C30"/>
    <w:rsid w:val="00D06F93"/>
    <w:rsid w:val="00D46004"/>
    <w:rsid w:val="00DE559A"/>
    <w:rsid w:val="00E20A20"/>
    <w:rsid w:val="00E26A88"/>
    <w:rsid w:val="00E34299"/>
    <w:rsid w:val="00E954E6"/>
    <w:rsid w:val="00EE1EC3"/>
    <w:rsid w:val="00F050D6"/>
    <w:rsid w:val="00F11D6B"/>
    <w:rsid w:val="00F270CE"/>
    <w:rsid w:val="00F55866"/>
    <w:rsid w:val="00F82E63"/>
    <w:rsid w:val="00F860D1"/>
    <w:rsid w:val="00F92795"/>
    <w:rsid w:val="00FA374D"/>
    <w:rsid w:val="00FC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6D855"/>
  <w15:chartTrackingRefBased/>
  <w15:docId w15:val="{5D03C0DB-5704-41ED-B121-77992322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37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AE"/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AE"/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AE"/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375E"/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paragraph" w:styleId="Title">
    <w:name w:val="Title"/>
    <w:basedOn w:val="Normal"/>
    <w:next w:val="Heading1"/>
    <w:link w:val="TitleChar"/>
    <w:uiPriority w:val="10"/>
    <w:qFormat/>
    <w:rsid w:val="007B0B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8C8C8" w:themeFill="background2"/>
      <w:spacing w:after="0" w:line="240" w:lineRule="auto"/>
      <w:contextualSpacing/>
    </w:pPr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BAE"/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  <w:shd w:val="clear" w:color="auto" w:fill="C8C8C8" w:themeFill="background2"/>
    </w:rPr>
  </w:style>
  <w:style w:type="character" w:styleId="Hyperlink">
    <w:name w:val="Hyperlink"/>
    <w:basedOn w:val="DefaultParagraphFont"/>
    <w:uiPriority w:val="99"/>
    <w:unhideWhenUsed/>
    <w:rsid w:val="0029375E"/>
    <w:rPr>
      <w:color w:val="0672A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75E"/>
    <w:rPr>
      <w:color w:val="0089C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5E"/>
  </w:style>
  <w:style w:type="paragraph" w:styleId="Footer">
    <w:name w:val="footer"/>
    <w:basedOn w:val="Normal"/>
    <w:link w:val="Foot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5E"/>
  </w:style>
  <w:style w:type="character" w:styleId="PlaceholderText">
    <w:name w:val="Placeholder Text"/>
    <w:basedOn w:val="DefaultParagraphFont"/>
    <w:uiPriority w:val="99"/>
    <w:semiHidden/>
    <w:rsid w:val="007B0BAE"/>
    <w:rPr>
      <w:color w:val="808080"/>
    </w:rPr>
  </w:style>
  <w:style w:type="paragraph" w:styleId="NoSpacing">
    <w:name w:val="No Spacing"/>
    <w:link w:val="NoSpacingChar"/>
    <w:uiPriority w:val="1"/>
    <w:qFormat/>
    <w:rsid w:val="009A08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089D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6557A"/>
    <w:pPr>
      <w:outlineLvl w:val="9"/>
    </w:pPr>
    <w:rPr>
      <w:color w:val="04547E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6557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6557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6557A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746B11"/>
    <w:pPr>
      <w:ind w:left="720"/>
      <w:contextualSpacing/>
    </w:pPr>
  </w:style>
  <w:style w:type="table" w:styleId="TableGrid">
    <w:name w:val="Table Grid"/>
    <w:basedOn w:val="TableNormal"/>
    <w:uiPriority w:val="39"/>
    <w:rsid w:val="0093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dySherrin\Documents\ASI%20docs\Documentation\Product%20Documentation\Advantzware%20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Advantzware">
      <a:dk1>
        <a:sysClr val="windowText" lastClr="000000"/>
      </a:dk1>
      <a:lt1>
        <a:sysClr val="window" lastClr="FFFFFF"/>
      </a:lt1>
      <a:dk2>
        <a:srgbClr val="464646"/>
      </a:dk2>
      <a:lt2>
        <a:srgbClr val="C8C8C8"/>
      </a:lt2>
      <a:accent1>
        <a:srgbClr val="0672A9"/>
      </a:accent1>
      <a:accent2>
        <a:srgbClr val="F68A29"/>
      </a:accent2>
      <a:accent3>
        <a:srgbClr val="0089CD"/>
      </a:accent3>
      <a:accent4>
        <a:srgbClr val="F89C4C"/>
      </a:accent4>
      <a:accent5>
        <a:srgbClr val="464646"/>
      </a:accent5>
      <a:accent6>
        <a:srgbClr val="C8C8C8"/>
      </a:accent6>
      <a:hlink>
        <a:srgbClr val="0672A9"/>
      </a:hlink>
      <a:folHlink>
        <a:srgbClr val="0089C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2015-12-27T00:00:00</PublishDate>
  <Abstract/>
  <CompanyAddress>Versi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5205D4A623BA4AA2D01F9A3C55D095" ma:contentTypeVersion="2" ma:contentTypeDescription="Create a new document." ma:contentTypeScope="" ma:versionID="4abfa9f77c85deebc75be2dd87e8a0b2">
  <xsd:schema xmlns:xsd="http://www.w3.org/2001/XMLSchema" xmlns:xs="http://www.w3.org/2001/XMLSchema" xmlns:p="http://schemas.microsoft.com/office/2006/metadata/properties" xmlns:ns2="e82b8d8b-0dac-4f69-a9e9-0507ac2395e8" targetNamespace="http://schemas.microsoft.com/office/2006/metadata/properties" ma:root="true" ma:fieldsID="14447ad41944a336c490955479d087f0" ns2:_="">
    <xsd:import namespace="e82b8d8b-0dac-4f69-a9e9-0507ac2395e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b8d8b-0dac-4f69-a9e9-0507ac2395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A51C6-6C83-406C-A60C-06C1FB4C69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258A5D-4A7D-4221-ACA6-57CD3310D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2b8d8b-0dac-4f69-a9e9-0507ac239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DD8571-84A1-4B8E-9953-1CE6465552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855312B-500C-4B47-A087-6A09EDEF4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Advantzware Documentation Template.dotx</Template>
  <TotalTime>11</TotalTime>
  <Pages>6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Sherrin</dc:creator>
  <cp:keywords/>
  <dc:description/>
  <cp:lastModifiedBy>ltyndal4334</cp:lastModifiedBy>
  <cp:revision>6</cp:revision>
  <dcterms:created xsi:type="dcterms:W3CDTF">2020-08-15T15:33:00Z</dcterms:created>
  <dcterms:modified xsi:type="dcterms:W3CDTF">2020-08-22T20:09:00Z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0x0101006E5205D4A623BA4AA2D01F9A3C55D095</vt:lpwstr>
  </property>
</Properties>
</file>