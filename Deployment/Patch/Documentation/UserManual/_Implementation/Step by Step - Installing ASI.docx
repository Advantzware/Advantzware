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18CE" w14:textId="108C409F" w:rsidR="006A4DF7" w:rsidRPr="00757472" w:rsidRDefault="008B7746" w:rsidP="008B7746">
      <w:pPr>
        <w:jc w:val="center"/>
        <w:rPr>
          <w:color w:val="0672A9" w:themeColor="accent1"/>
          <w:sz w:val="72"/>
          <w:szCs w:val="72"/>
        </w:rPr>
      </w:pPr>
      <w:r w:rsidRPr="00757472">
        <w:rPr>
          <w:color w:val="0672A9" w:themeColor="accent1"/>
          <w:sz w:val="72"/>
          <w:szCs w:val="72"/>
        </w:rPr>
        <w:t xml:space="preserve">Step-by-Step: </w:t>
      </w:r>
      <w:r w:rsidR="001A318B" w:rsidRPr="00757472">
        <w:rPr>
          <w:color w:val="0672A9" w:themeColor="accent1"/>
          <w:sz w:val="72"/>
          <w:szCs w:val="72"/>
        </w:rPr>
        <w:t xml:space="preserve">Installing </w:t>
      </w:r>
      <w:r w:rsidR="00757472">
        <w:rPr>
          <w:color w:val="0672A9" w:themeColor="accent1"/>
          <w:sz w:val="72"/>
          <w:szCs w:val="72"/>
        </w:rPr>
        <w:t>ASI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0048166C" w14:textId="77777777" w:rsidR="00BA004F" w:rsidRPr="00B13DA7" w:rsidRDefault="00BA004F" w:rsidP="00BA004F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6890D445" w14:textId="11A26EC7" w:rsidR="00BA004F" w:rsidRDefault="00BA004F" w:rsidP="00BA004F">
          <w:r>
            <w:t xml:space="preserve">This documentation is intended to provide step by step instructions for </w:t>
          </w:r>
          <w:r>
            <w:rPr>
              <w:b/>
              <w:bCs/>
              <w:i/>
              <w:iCs/>
            </w:rPr>
            <w:t>Installing ASI, and updating the ASI Help Database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5899AE9A" w14:textId="77777777" w:rsidR="0016557A" w:rsidRDefault="0016557A"/>
        <w:p w14:paraId="26713194" w14:textId="77777777" w:rsidR="009A089D" w:rsidRDefault="004D2436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5A5D3DAE" w14:textId="2682D465" w:rsidR="00BA004F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A004F" w:rsidRPr="004A4E7D">
            <w:rPr>
              <w:rStyle w:val="Hyperlink"/>
              <w:noProof/>
            </w:rPr>
            <w:fldChar w:fldCharType="begin"/>
          </w:r>
          <w:r w:rsidR="00BA004F" w:rsidRPr="004A4E7D">
            <w:rPr>
              <w:rStyle w:val="Hyperlink"/>
              <w:noProof/>
            </w:rPr>
            <w:instrText xml:space="preserve"> </w:instrText>
          </w:r>
          <w:r w:rsidR="00BA004F">
            <w:rPr>
              <w:noProof/>
            </w:rPr>
            <w:instrText>HYPERLINK \l "_Toc48666408"</w:instrText>
          </w:r>
          <w:r w:rsidR="00BA004F" w:rsidRPr="004A4E7D">
            <w:rPr>
              <w:rStyle w:val="Hyperlink"/>
              <w:noProof/>
            </w:rPr>
            <w:instrText xml:space="preserve"> </w:instrText>
          </w:r>
          <w:r w:rsidR="00BA004F" w:rsidRPr="004A4E7D">
            <w:rPr>
              <w:rStyle w:val="Hyperlink"/>
              <w:noProof/>
            </w:rPr>
          </w:r>
          <w:r w:rsidR="00BA004F" w:rsidRPr="004A4E7D">
            <w:rPr>
              <w:rStyle w:val="Hyperlink"/>
              <w:noProof/>
            </w:rPr>
            <w:fldChar w:fldCharType="separate"/>
          </w:r>
          <w:r w:rsidR="00BA004F" w:rsidRPr="004A4E7D">
            <w:rPr>
              <w:rStyle w:val="Hyperlink"/>
              <w:b/>
              <w:bCs/>
              <w:noProof/>
            </w:rPr>
            <w:t>Installing on Windows XP/NT/2000</w:t>
          </w:r>
          <w:r w:rsidR="00BA004F">
            <w:rPr>
              <w:noProof/>
              <w:webHidden/>
            </w:rPr>
            <w:tab/>
          </w:r>
          <w:r w:rsidR="00BA004F">
            <w:rPr>
              <w:noProof/>
              <w:webHidden/>
            </w:rPr>
            <w:fldChar w:fldCharType="begin"/>
          </w:r>
          <w:r w:rsidR="00BA004F">
            <w:rPr>
              <w:noProof/>
              <w:webHidden/>
            </w:rPr>
            <w:instrText xml:space="preserve"> PAGEREF _Toc48666408 \h </w:instrText>
          </w:r>
          <w:r w:rsidR="00BA004F">
            <w:rPr>
              <w:noProof/>
              <w:webHidden/>
            </w:rPr>
          </w:r>
          <w:r w:rsidR="00BA004F">
            <w:rPr>
              <w:noProof/>
              <w:webHidden/>
            </w:rPr>
            <w:fldChar w:fldCharType="separate"/>
          </w:r>
          <w:r w:rsidR="00BA004F">
            <w:rPr>
              <w:noProof/>
              <w:webHidden/>
            </w:rPr>
            <w:t>2</w:t>
          </w:r>
          <w:r w:rsidR="00BA004F">
            <w:rPr>
              <w:noProof/>
              <w:webHidden/>
            </w:rPr>
            <w:fldChar w:fldCharType="end"/>
          </w:r>
          <w:r w:rsidR="00BA004F" w:rsidRPr="004A4E7D">
            <w:rPr>
              <w:rStyle w:val="Hyperlink"/>
              <w:noProof/>
            </w:rPr>
            <w:fldChar w:fldCharType="end"/>
          </w:r>
        </w:p>
        <w:p w14:paraId="4614252F" w14:textId="504FEAA5" w:rsidR="00BA004F" w:rsidRDefault="00BA004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09" w:history="1">
            <w:r w:rsidRPr="004A4E7D">
              <w:rPr>
                <w:rStyle w:val="Hyperlink"/>
                <w:noProof/>
              </w:rPr>
              <w:t>New Client Computer or Existing Network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6846" w14:textId="5CD5D6E2" w:rsidR="00BA004F" w:rsidRDefault="00BA004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10" w:history="1">
            <w:r w:rsidRPr="004A4E7D">
              <w:rPr>
                <w:rStyle w:val="Hyperlink"/>
                <w:b/>
                <w:bCs/>
                <w:noProof/>
              </w:rPr>
              <w:t>Update ASI Help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3FE" w14:textId="2F400A94" w:rsidR="00BA004F" w:rsidRDefault="00BA004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11" w:history="1">
            <w:r w:rsidRPr="004A4E7D">
              <w:rPr>
                <w:rStyle w:val="Hyperlink"/>
                <w:noProof/>
              </w:rPr>
              <w:t>Step One: Download Advanced Software Help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1AD0" w14:textId="07F84326" w:rsidR="00BA004F" w:rsidRDefault="00BA004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12" w:history="1">
            <w:r w:rsidRPr="004A4E7D">
              <w:rPr>
                <w:rStyle w:val="Hyperlink"/>
                <w:noProof/>
              </w:rPr>
              <w:t>Step Two: Run Progress Folder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7ADA" w14:textId="7D23ECC7" w:rsidR="00BA004F" w:rsidRDefault="00BA004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13" w:history="1">
            <w:r w:rsidRPr="004A4E7D">
              <w:rPr>
                <w:rStyle w:val="Hyperlink"/>
                <w:noProof/>
              </w:rPr>
              <w:t>Step Three: DOS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B623" w14:textId="0E081251" w:rsidR="00BA004F" w:rsidRDefault="00BA004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666414" w:history="1">
            <w:r w:rsidRPr="004A4E7D">
              <w:rPr>
                <w:rStyle w:val="Hyperlink"/>
                <w:noProof/>
              </w:rPr>
              <w:t>Step Four: Run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44D45EB7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056FC4D6" w:rsidR="00077850" w:rsidRDefault="00105585" w:rsidP="00077850">
      <w:pPr>
        <w:pStyle w:val="Heading1"/>
        <w:rPr>
          <w:b/>
          <w:bCs/>
        </w:rPr>
      </w:pPr>
      <w:bookmarkStart w:id="1" w:name="_Toc48666408"/>
      <w:r>
        <w:rPr>
          <w:b/>
          <w:bCs/>
        </w:rPr>
        <w:lastRenderedPageBreak/>
        <w:t>Installing on Windows XP/NT/2000</w:t>
      </w:r>
      <w:bookmarkEnd w:id="1"/>
    </w:p>
    <w:p w14:paraId="4EC6BD24" w14:textId="1A018C01" w:rsidR="00B15177" w:rsidRDefault="00105585" w:rsidP="00602145">
      <w:pPr>
        <w:pStyle w:val="Heading2"/>
      </w:pPr>
      <w:bookmarkStart w:id="2" w:name="_Toc48666409"/>
      <w:r>
        <w:t>New Client Computer or Existing Network Computer</w:t>
      </w:r>
      <w:bookmarkEnd w:id="2"/>
    </w:p>
    <w:p w14:paraId="4864BC82" w14:textId="4FAC2FA8" w:rsidR="00105585" w:rsidRDefault="0018552F" w:rsidP="00105585">
      <w:pPr>
        <w:pStyle w:val="ListParagraph"/>
        <w:numPr>
          <w:ilvl w:val="0"/>
          <w:numId w:val="5"/>
        </w:numPr>
      </w:pPr>
      <w:r>
        <w:t>Install Progress CD’s to the local computer.</w:t>
      </w:r>
      <w:r>
        <w:br/>
      </w:r>
    </w:p>
    <w:p w14:paraId="6B040A09" w14:textId="65DB931F" w:rsidR="0018552F" w:rsidRDefault="0018552F" w:rsidP="00105585">
      <w:pPr>
        <w:pStyle w:val="ListParagraph"/>
        <w:numPr>
          <w:ilvl w:val="0"/>
          <w:numId w:val="5"/>
        </w:numPr>
      </w:pPr>
      <w:r>
        <w:t>Create a new folder on the new computer called:</w:t>
      </w:r>
    </w:p>
    <w:p w14:paraId="06280368" w14:textId="1BAD2D94" w:rsidR="0018552F" w:rsidRDefault="0018552F" w:rsidP="0018552F">
      <w:pPr>
        <w:pStyle w:val="ListParagraph"/>
        <w:numPr>
          <w:ilvl w:val="1"/>
          <w:numId w:val="5"/>
        </w:numPr>
      </w:pPr>
      <w:r>
        <w:t>C:\TMP</w:t>
      </w:r>
      <w:r>
        <w:br/>
      </w:r>
    </w:p>
    <w:p w14:paraId="147B0494" w14:textId="40ED50CC" w:rsidR="0018552F" w:rsidRDefault="0018552F" w:rsidP="00105585">
      <w:pPr>
        <w:pStyle w:val="ListParagraph"/>
        <w:numPr>
          <w:ilvl w:val="0"/>
          <w:numId w:val="5"/>
        </w:numPr>
      </w:pPr>
      <w:r>
        <w:t>Copy the following folder:</w:t>
      </w:r>
    </w:p>
    <w:p w14:paraId="6B417341" w14:textId="4F5DD9ED" w:rsidR="0018552F" w:rsidRDefault="0018552F" w:rsidP="0018552F">
      <w:pPr>
        <w:pStyle w:val="ListParagraph"/>
        <w:numPr>
          <w:ilvl w:val="1"/>
          <w:numId w:val="5"/>
        </w:numPr>
      </w:pPr>
      <w:r>
        <w:t>From Existing Computer Location: C:\Program Files\Progress</w:t>
      </w:r>
    </w:p>
    <w:p w14:paraId="135B2003" w14:textId="5DBA4FAB" w:rsidR="0018552F" w:rsidRDefault="0018552F" w:rsidP="0018552F">
      <w:pPr>
        <w:pStyle w:val="ListParagraph"/>
        <w:numPr>
          <w:ilvl w:val="1"/>
          <w:numId w:val="5"/>
        </w:numPr>
      </w:pPr>
      <w:r>
        <w:t>To New Computer Location: C:\Program Files\Progress</w:t>
      </w:r>
      <w:r>
        <w:br/>
      </w:r>
    </w:p>
    <w:p w14:paraId="0CB2C2F1" w14:textId="79238113" w:rsidR="0018552F" w:rsidRDefault="0018552F" w:rsidP="00105585">
      <w:pPr>
        <w:pStyle w:val="ListParagraph"/>
        <w:numPr>
          <w:ilvl w:val="0"/>
          <w:numId w:val="5"/>
        </w:numPr>
      </w:pPr>
      <w:r>
        <w:t>Copy the following folder:</w:t>
      </w:r>
    </w:p>
    <w:p w14:paraId="621BAE9C" w14:textId="4A6E4D55" w:rsidR="0018552F" w:rsidRDefault="0018552F" w:rsidP="0018552F">
      <w:pPr>
        <w:pStyle w:val="ListParagraph"/>
        <w:numPr>
          <w:ilvl w:val="1"/>
          <w:numId w:val="5"/>
        </w:numPr>
      </w:pPr>
      <w:r>
        <w:t xml:space="preserve">From Network Drive File: </w:t>
      </w:r>
      <w:r w:rsidRPr="00443255">
        <w:rPr>
          <w:rFonts w:cstheme="minorHAnsi"/>
          <w:bCs/>
        </w:rPr>
        <w:t>F:\asigui\misc\ADM2</w:t>
      </w:r>
    </w:p>
    <w:p w14:paraId="48BFA75A" w14:textId="4F8F4935" w:rsidR="0018552F" w:rsidRDefault="0018552F" w:rsidP="0018552F">
      <w:pPr>
        <w:pStyle w:val="ListParagraph"/>
        <w:numPr>
          <w:ilvl w:val="1"/>
          <w:numId w:val="5"/>
        </w:numPr>
      </w:pPr>
      <w:r>
        <w:t xml:space="preserve">To New Computer: </w:t>
      </w:r>
      <w:r w:rsidRPr="00443255">
        <w:rPr>
          <w:rFonts w:cstheme="minorHAnsi"/>
          <w:bCs/>
        </w:rPr>
        <w:t>C:\Program Files\Progress\GUI</w:t>
      </w:r>
      <w:r>
        <w:rPr>
          <w:rFonts w:cstheme="minorHAnsi"/>
          <w:bCs/>
        </w:rPr>
        <w:br/>
      </w:r>
    </w:p>
    <w:p w14:paraId="76FA3DD8" w14:textId="59EEB8F9" w:rsidR="0018552F" w:rsidRDefault="00E75166" w:rsidP="00105585">
      <w:pPr>
        <w:pStyle w:val="ListParagraph"/>
        <w:numPr>
          <w:ilvl w:val="0"/>
          <w:numId w:val="5"/>
        </w:numPr>
      </w:pPr>
      <w:r>
        <w:t>Copy three lines from the document at the following location:</w:t>
      </w:r>
    </w:p>
    <w:p w14:paraId="12E1F79E" w14:textId="77777777" w:rsidR="00E75166" w:rsidRPr="00E75166" w:rsidRDefault="00E75166" w:rsidP="00E75166">
      <w:pPr>
        <w:pStyle w:val="ListParagraph"/>
        <w:numPr>
          <w:ilvl w:val="1"/>
          <w:numId w:val="5"/>
        </w:numPr>
      </w:pPr>
      <w:r>
        <w:t xml:space="preserve">From Network Drive: </w:t>
      </w:r>
      <w:r w:rsidRPr="00443255">
        <w:rPr>
          <w:rFonts w:cstheme="minorHAnsi"/>
          <w:bCs/>
        </w:rPr>
        <w:t>F:\asigui\misc\services\</w:t>
      </w:r>
    </w:p>
    <w:p w14:paraId="58E2F0AD" w14:textId="4D027F9E" w:rsidR="00E75166" w:rsidRDefault="00E75166" w:rsidP="00E75166">
      <w:pPr>
        <w:pStyle w:val="ListParagraph"/>
        <w:numPr>
          <w:ilvl w:val="1"/>
          <w:numId w:val="5"/>
        </w:numPr>
      </w:pPr>
      <w:r>
        <w:rPr>
          <w:rFonts w:cstheme="minorHAnsi"/>
          <w:bCs/>
        </w:rPr>
        <w:t xml:space="preserve">On New Computer: </w:t>
      </w:r>
      <w:r w:rsidRPr="00443255">
        <w:rPr>
          <w:rFonts w:cstheme="minorHAnsi"/>
          <w:bCs/>
        </w:rPr>
        <w:t>Open file C:\windows\system32\drivers\etc\services</w:t>
      </w:r>
      <w:r>
        <w:rPr>
          <w:rFonts w:cstheme="minorHAnsi"/>
          <w:bCs/>
        </w:rPr>
        <w:br/>
        <w:t xml:space="preserve">Paste </w:t>
      </w:r>
      <w:r w:rsidRPr="00443255">
        <w:rPr>
          <w:rFonts w:cstheme="minorHAnsi"/>
          <w:bCs/>
        </w:rPr>
        <w:t xml:space="preserve">the three lines to the end of the file plus one blank line at the end then </w:t>
      </w:r>
      <w:r>
        <w:rPr>
          <w:rFonts w:cstheme="minorHAnsi"/>
          <w:bCs/>
          <w:i/>
          <w:iCs/>
        </w:rPr>
        <w:t>Save</w:t>
      </w:r>
      <w:r w:rsidRPr="00443255">
        <w:rPr>
          <w:rFonts w:cstheme="minorHAnsi"/>
          <w:bCs/>
        </w:rPr>
        <w:t>.</w:t>
      </w:r>
      <w:r>
        <w:br/>
      </w:r>
    </w:p>
    <w:p w14:paraId="49F9B97F" w14:textId="38715F11" w:rsidR="00E75166" w:rsidRDefault="00E75166" w:rsidP="00105585">
      <w:pPr>
        <w:pStyle w:val="ListParagraph"/>
        <w:numPr>
          <w:ilvl w:val="0"/>
          <w:numId w:val="5"/>
        </w:numPr>
      </w:pPr>
      <w:r>
        <w:t xml:space="preserve">Copy </w:t>
      </w:r>
      <w:r w:rsidRPr="00443255">
        <w:rPr>
          <w:rFonts w:cstheme="minorHAnsi"/>
          <w:bCs/>
        </w:rPr>
        <w:t>XPRINT software to client</w:t>
      </w:r>
      <w:r>
        <w:rPr>
          <w:rFonts w:cstheme="minorHAnsi"/>
          <w:bCs/>
        </w:rPr>
        <w:t>.</w:t>
      </w:r>
    </w:p>
    <w:p w14:paraId="4B8F9561" w14:textId="77777777" w:rsidR="00E75166" w:rsidRPr="00E75166" w:rsidRDefault="00E75166" w:rsidP="00E75166">
      <w:pPr>
        <w:pStyle w:val="ListParagraph"/>
        <w:numPr>
          <w:ilvl w:val="1"/>
          <w:numId w:val="5"/>
        </w:numPr>
      </w:pPr>
      <w:r w:rsidRPr="00443255">
        <w:rPr>
          <w:rFonts w:cstheme="minorHAnsi"/>
          <w:bCs/>
        </w:rPr>
        <w:t>From new client computer via Explorer:</w:t>
      </w:r>
      <w:r>
        <w:rPr>
          <w:rFonts w:cstheme="minorHAnsi"/>
          <w:bCs/>
        </w:rPr>
        <w:t xml:space="preserve"> </w:t>
      </w:r>
      <w:r w:rsidRPr="00443255">
        <w:rPr>
          <w:rFonts w:cstheme="minorHAnsi"/>
          <w:bCs/>
        </w:rPr>
        <w:t>Access Network Drive F:\asigui\misc\Xprint\Xprint6.1.exe file and double click.</w:t>
      </w:r>
    </w:p>
    <w:p w14:paraId="24F51E34" w14:textId="4BCCDEC0" w:rsidR="00E75166" w:rsidRPr="00E75166" w:rsidRDefault="00E75166" w:rsidP="00E75166">
      <w:pPr>
        <w:pStyle w:val="ListParagraph"/>
        <w:numPr>
          <w:ilvl w:val="1"/>
          <w:numId w:val="5"/>
        </w:numPr>
      </w:pPr>
      <w:r w:rsidRPr="00443255">
        <w:rPr>
          <w:rFonts w:cstheme="minorHAnsi"/>
          <w:bCs/>
        </w:rPr>
        <w:t>This will begin the installation of XPRINT</w:t>
      </w:r>
      <w:r>
        <w:rPr>
          <w:rFonts w:cstheme="minorHAnsi"/>
          <w:bCs/>
        </w:rPr>
        <w:t>.</w:t>
      </w:r>
    </w:p>
    <w:p w14:paraId="59AFFB0E" w14:textId="77777777" w:rsidR="00E75166" w:rsidRPr="00E75166" w:rsidRDefault="00E75166" w:rsidP="00E75166">
      <w:pPr>
        <w:pStyle w:val="ListParagraph"/>
        <w:numPr>
          <w:ilvl w:val="1"/>
          <w:numId w:val="5"/>
        </w:numPr>
      </w:pPr>
      <w:r>
        <w:rPr>
          <w:rFonts w:cstheme="minorHAnsi"/>
          <w:bCs/>
        </w:rPr>
        <w:t xml:space="preserve">This </w:t>
      </w:r>
      <w:r w:rsidRPr="00443255">
        <w:rPr>
          <w:rFonts w:cstheme="minorHAnsi"/>
          <w:bCs/>
        </w:rPr>
        <w:t>will prompt to install the XPRINT</w:t>
      </w:r>
      <w:r w:rsidRPr="00443255">
        <w:rPr>
          <w:rFonts w:cstheme="minorHAnsi"/>
          <w:bCs/>
        </w:rPr>
        <w:t xml:space="preserve"> </w:t>
      </w:r>
      <w:r w:rsidRPr="00443255">
        <w:rPr>
          <w:rFonts w:cstheme="minorHAnsi"/>
          <w:bCs/>
        </w:rPr>
        <w:t>software</w:t>
      </w:r>
      <w:r>
        <w:rPr>
          <w:rFonts w:cstheme="minorHAnsi"/>
          <w:bCs/>
        </w:rPr>
        <w:t>.</w:t>
      </w:r>
    </w:p>
    <w:p w14:paraId="12E22DB1" w14:textId="77777777" w:rsidR="00E75166" w:rsidRPr="00E75166" w:rsidRDefault="00E75166" w:rsidP="00E75166">
      <w:pPr>
        <w:pStyle w:val="ListParagraph"/>
        <w:numPr>
          <w:ilvl w:val="1"/>
          <w:numId w:val="5"/>
        </w:numPr>
      </w:pPr>
      <w:r w:rsidRPr="00443255">
        <w:rPr>
          <w:rFonts w:cstheme="minorHAnsi"/>
          <w:bCs/>
        </w:rPr>
        <w:t>Select the C:\program files\progress\bin\</w:t>
      </w:r>
    </w:p>
    <w:p w14:paraId="73A2A1D8" w14:textId="36511518" w:rsidR="00E75166" w:rsidRDefault="00E75166" w:rsidP="00E75166">
      <w:pPr>
        <w:pStyle w:val="ListParagraph"/>
        <w:numPr>
          <w:ilvl w:val="1"/>
          <w:numId w:val="5"/>
        </w:numPr>
      </w:pPr>
      <w:r w:rsidRPr="00443255">
        <w:rPr>
          <w:rFonts w:cstheme="minorHAnsi"/>
          <w:bCs/>
        </w:rPr>
        <w:t>When prompted for the destination directory,  accept the default location</w:t>
      </w:r>
      <w:r>
        <w:rPr>
          <w:rFonts w:cstheme="minorHAnsi"/>
          <w:bCs/>
        </w:rPr>
        <w:t>.</w:t>
      </w:r>
      <w:r>
        <w:br/>
      </w:r>
    </w:p>
    <w:p w14:paraId="58EB92DC" w14:textId="1A633BAA" w:rsidR="00E75166" w:rsidRDefault="00E75166" w:rsidP="00105585">
      <w:pPr>
        <w:pStyle w:val="ListParagraph"/>
        <w:numPr>
          <w:ilvl w:val="0"/>
          <w:numId w:val="5"/>
        </w:numPr>
      </w:pPr>
      <w:r>
        <w:t xml:space="preserve">To install </w:t>
      </w:r>
      <w:r>
        <w:rPr>
          <w:i/>
          <w:iCs/>
        </w:rPr>
        <w:t>Icon</w:t>
      </w:r>
    </w:p>
    <w:p w14:paraId="6BF4B302" w14:textId="6AECF37B" w:rsidR="00E75166" w:rsidRPr="00105585" w:rsidRDefault="00E75166" w:rsidP="00E75166">
      <w:pPr>
        <w:pStyle w:val="ListParagraph"/>
        <w:numPr>
          <w:ilvl w:val="1"/>
          <w:numId w:val="5"/>
        </w:numPr>
      </w:pPr>
      <w:r>
        <w:t xml:space="preserve">Copy </w:t>
      </w:r>
      <w:r>
        <w:rPr>
          <w:i/>
          <w:iCs/>
        </w:rPr>
        <w:t>Icon</w:t>
      </w:r>
      <w:r>
        <w:t xml:space="preserve"> from the existing work computer.</w:t>
      </w:r>
    </w:p>
    <w:p w14:paraId="5D5C794A" w14:textId="26F2E9E4" w:rsidR="002A5B72" w:rsidRDefault="002A5B72" w:rsidP="002A5B72"/>
    <w:p w14:paraId="500389F9" w14:textId="32D0ED80" w:rsidR="000545BA" w:rsidRDefault="000545BA" w:rsidP="002A5B72"/>
    <w:p w14:paraId="14340B63" w14:textId="2BA59E2C" w:rsidR="000545BA" w:rsidRDefault="000545BA" w:rsidP="002A5B72"/>
    <w:p w14:paraId="0BB1C339" w14:textId="3D9B0EE4" w:rsidR="000545BA" w:rsidRDefault="000545BA" w:rsidP="002A5B72"/>
    <w:p w14:paraId="0097089D" w14:textId="3D3222F6" w:rsidR="000545BA" w:rsidRDefault="000545BA" w:rsidP="002A5B72"/>
    <w:p w14:paraId="47740C7D" w14:textId="77777777" w:rsidR="000545BA" w:rsidRDefault="000545BA" w:rsidP="002A5B72"/>
    <w:p w14:paraId="13A4BF19" w14:textId="7BA2C34A" w:rsidR="002A5B72" w:rsidRDefault="00E75166" w:rsidP="002A5B72">
      <w:pPr>
        <w:pStyle w:val="Heading1"/>
        <w:rPr>
          <w:b/>
          <w:bCs/>
        </w:rPr>
      </w:pPr>
      <w:bookmarkStart w:id="3" w:name="_Toc48666410"/>
      <w:r>
        <w:rPr>
          <w:b/>
          <w:bCs/>
        </w:rPr>
        <w:lastRenderedPageBreak/>
        <w:t>Update ASI Help Database</w:t>
      </w:r>
      <w:bookmarkEnd w:id="3"/>
    </w:p>
    <w:p w14:paraId="3243E8AA" w14:textId="00317560" w:rsidR="002A5B72" w:rsidRDefault="00D17F58" w:rsidP="002A5B72">
      <w:pPr>
        <w:pStyle w:val="Heading2"/>
      </w:pPr>
      <w:bookmarkStart w:id="4" w:name="_Toc48666411"/>
      <w:r>
        <w:t>Step One: Download Advanced Software Help Files</w:t>
      </w:r>
      <w:bookmarkEnd w:id="4"/>
    </w:p>
    <w:p w14:paraId="04708A04" w14:textId="092187DE" w:rsidR="00D17F58" w:rsidRDefault="00D17F58" w:rsidP="00D17F58">
      <w:pPr>
        <w:rPr>
          <w:rFonts w:cstheme="minorHAnsi"/>
        </w:rPr>
      </w:pPr>
      <w:r w:rsidRPr="00124F91">
        <w:rPr>
          <w:rFonts w:cstheme="minorHAnsi"/>
        </w:rPr>
        <w:t xml:space="preserve">First, the Advanced Software Help files must be downloaded to </w:t>
      </w:r>
      <w:r>
        <w:rPr>
          <w:rFonts w:cstheme="minorHAnsi"/>
        </w:rPr>
        <w:t>the</w:t>
      </w:r>
      <w:r w:rsidRPr="00124F91">
        <w:rPr>
          <w:rFonts w:cstheme="minorHAnsi"/>
        </w:rPr>
        <w:t xml:space="preserve"> Advantzware D</w:t>
      </w:r>
      <w:r>
        <w:rPr>
          <w:rFonts w:cstheme="minorHAnsi"/>
        </w:rPr>
        <w:t>atabase</w:t>
      </w:r>
      <w:r w:rsidRPr="00124F91">
        <w:rPr>
          <w:rFonts w:cstheme="minorHAnsi"/>
        </w:rPr>
        <w:t xml:space="preserve"> folder.</w:t>
      </w:r>
      <w:r>
        <w:rPr>
          <w:rFonts w:cstheme="minorHAnsi"/>
        </w:rPr>
        <w:t xml:space="preserve"> The files are titled as follows: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</w:tblGrid>
      <w:tr w:rsidR="00D17F58" w14:paraId="7A3760A0" w14:textId="77777777" w:rsidTr="00D17F58">
        <w:trPr>
          <w:trHeight w:val="395"/>
        </w:trPr>
        <w:tc>
          <w:tcPr>
            <w:tcW w:w="8815" w:type="dxa"/>
          </w:tcPr>
          <w:p w14:paraId="12C3BD07" w14:textId="369D8F10" w:rsidR="00D17F58" w:rsidRDefault="00D17F58" w:rsidP="00D17F58">
            <w:r w:rsidRPr="00124F91">
              <w:rPr>
                <w:rFonts w:cstheme="minorHAnsi"/>
              </w:rPr>
              <w:t>ASIHELP.DB</w:t>
            </w:r>
          </w:p>
        </w:tc>
      </w:tr>
      <w:tr w:rsidR="00D17F58" w14:paraId="68CB5F31" w14:textId="77777777" w:rsidTr="00D17F58">
        <w:trPr>
          <w:trHeight w:val="431"/>
        </w:trPr>
        <w:tc>
          <w:tcPr>
            <w:tcW w:w="8815" w:type="dxa"/>
          </w:tcPr>
          <w:p w14:paraId="3982C4F9" w14:textId="3DEC150E" w:rsidR="00D17F58" w:rsidRDefault="00D17F58" w:rsidP="00D17F58">
            <w:r w:rsidRPr="00124F91">
              <w:rPr>
                <w:rFonts w:cstheme="minorHAnsi"/>
              </w:rPr>
              <w:t>ASIHELP.B1</w:t>
            </w:r>
          </w:p>
        </w:tc>
      </w:tr>
      <w:tr w:rsidR="00D17F58" w14:paraId="4420A93C" w14:textId="77777777" w:rsidTr="00D17F58">
        <w:trPr>
          <w:trHeight w:val="449"/>
        </w:trPr>
        <w:tc>
          <w:tcPr>
            <w:tcW w:w="8815" w:type="dxa"/>
          </w:tcPr>
          <w:p w14:paraId="5D0FD9BA" w14:textId="1C826B5F" w:rsidR="00D17F58" w:rsidRDefault="00D17F58" w:rsidP="00D17F58">
            <w:r w:rsidRPr="00124F91">
              <w:rPr>
                <w:rFonts w:cstheme="minorHAnsi"/>
              </w:rPr>
              <w:t>ASIHELP.D1</w:t>
            </w:r>
          </w:p>
        </w:tc>
      </w:tr>
    </w:tbl>
    <w:p w14:paraId="6665FDCD" w14:textId="2C34F785" w:rsidR="00D17F58" w:rsidRDefault="00D17F58" w:rsidP="00D17F58"/>
    <w:p w14:paraId="07086A95" w14:textId="2815B4D6" w:rsidR="00D17F58" w:rsidRDefault="00D17F58" w:rsidP="00D17F58">
      <w:pPr>
        <w:pStyle w:val="Heading2"/>
      </w:pPr>
      <w:bookmarkStart w:id="5" w:name="_Toc48666412"/>
      <w:r>
        <w:t>Step Two: Run Progress Folder Utility</w:t>
      </w:r>
      <w:bookmarkEnd w:id="5"/>
    </w:p>
    <w:p w14:paraId="20E64838" w14:textId="0B22DD34" w:rsidR="00D17F58" w:rsidRDefault="000545BA" w:rsidP="00D17F58">
      <w:pPr>
        <w:rPr>
          <w:rFonts w:cstheme="minorHAnsi"/>
        </w:rPr>
      </w:pPr>
      <w:r>
        <w:t xml:space="preserve">The user </w:t>
      </w:r>
      <w:r w:rsidRPr="00124F91">
        <w:rPr>
          <w:rFonts w:cstheme="minorHAnsi"/>
        </w:rPr>
        <w:t xml:space="preserve">must run a utility from the existing </w:t>
      </w:r>
      <w:r>
        <w:rPr>
          <w:i/>
          <w:iCs/>
        </w:rPr>
        <w:t>Progress</w:t>
      </w:r>
      <w:r>
        <w:t xml:space="preserve"> </w:t>
      </w:r>
      <w:r w:rsidRPr="00124F91">
        <w:rPr>
          <w:rFonts w:cstheme="minorHAnsi"/>
        </w:rPr>
        <w:t>folder.</w:t>
      </w:r>
      <w:r>
        <w:rPr>
          <w:rFonts w:cstheme="minorHAnsi"/>
        </w:rPr>
        <w:t xml:space="preserve"> </w:t>
      </w:r>
      <w:r w:rsidRPr="00124F91">
        <w:rPr>
          <w:rFonts w:cstheme="minorHAnsi"/>
        </w:rPr>
        <w:t>The best way to access the proper directory is</w:t>
      </w:r>
      <w:r>
        <w:rPr>
          <w:rFonts w:cstheme="minorHAnsi"/>
        </w:rPr>
        <w:t xml:space="preserve"> as follows:</w:t>
      </w:r>
    </w:p>
    <w:p w14:paraId="24766A79" w14:textId="729A5AD7" w:rsidR="000545BA" w:rsidRDefault="000545BA" w:rsidP="000545BA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  <w:i/>
          <w:iCs/>
          <w:u w:val="single"/>
        </w:rPr>
        <w:t>“Start” / “Windows”</w:t>
      </w:r>
      <w:r>
        <w:t xml:space="preserve"> button.</w:t>
      </w:r>
    </w:p>
    <w:p w14:paraId="269BEBA9" w14:textId="752C7268" w:rsidR="000545BA" w:rsidRDefault="000545BA" w:rsidP="000545BA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  <w:i/>
          <w:iCs/>
          <w:u w:val="single"/>
        </w:rPr>
        <w:t>“All Programs”</w:t>
      </w:r>
    </w:p>
    <w:p w14:paraId="452DF472" w14:textId="5C0777F7" w:rsidR="000545BA" w:rsidRDefault="000545BA" w:rsidP="000545BA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  <w:i/>
          <w:iCs/>
          <w:u w:val="single"/>
        </w:rPr>
        <w:t>“Progress”</w:t>
      </w:r>
    </w:p>
    <w:p w14:paraId="259225E9" w14:textId="59E8FCE8" w:rsidR="000545BA" w:rsidRDefault="000545BA" w:rsidP="000545BA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  <w:i/>
          <w:iCs/>
          <w:u w:val="single"/>
        </w:rPr>
        <w:t>“PROENV”</w:t>
      </w:r>
      <w:r>
        <w:t xml:space="preserve"> to find the </w:t>
      </w:r>
      <w:r>
        <w:rPr>
          <w:i/>
          <w:iCs/>
        </w:rPr>
        <w:t>Progress</w:t>
      </w:r>
      <w:r>
        <w:t xml:space="preserve"> environment.</w:t>
      </w:r>
    </w:p>
    <w:p w14:paraId="5A3B3835" w14:textId="1BE89A50" w:rsidR="000545BA" w:rsidRDefault="000545BA" w:rsidP="000545BA">
      <w:r w:rsidRPr="00124F91">
        <w:rPr>
          <w:rFonts w:cstheme="minorHAnsi"/>
          <w:noProof/>
        </w:rPr>
        <w:drawing>
          <wp:inline distT="0" distB="0" distL="0" distR="0" wp14:anchorId="2EC9B00D" wp14:editId="2BBE6065">
            <wp:extent cx="54864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A9BB" w14:textId="5B498F1C" w:rsidR="000545BA" w:rsidRDefault="000545BA" w:rsidP="000545BA">
      <w:pPr>
        <w:pStyle w:val="Heading2"/>
      </w:pPr>
      <w:bookmarkStart w:id="6" w:name="_Toc48666413"/>
      <w:r>
        <w:lastRenderedPageBreak/>
        <w:t>Step Three: DOS Prompt</w:t>
      </w:r>
      <w:bookmarkEnd w:id="6"/>
    </w:p>
    <w:p w14:paraId="38D00C17" w14:textId="77777777" w:rsidR="00BA004F" w:rsidRDefault="000545BA" w:rsidP="000545BA">
      <w:pPr>
        <w:rPr>
          <w:rFonts w:cstheme="minorHAnsi"/>
        </w:rPr>
      </w:pPr>
      <w:r w:rsidRPr="00124F91">
        <w:rPr>
          <w:rFonts w:cstheme="minorHAnsi"/>
        </w:rPr>
        <w:t xml:space="preserve">When the </w:t>
      </w:r>
      <w:r w:rsidRPr="008576C5">
        <w:rPr>
          <w:rFonts w:cstheme="minorHAnsi"/>
          <w:i/>
          <w:iCs/>
        </w:rPr>
        <w:t>DOS</w:t>
      </w:r>
      <w:r w:rsidRPr="00124F91">
        <w:rPr>
          <w:rFonts w:cstheme="minorHAnsi"/>
        </w:rPr>
        <w:t xml:space="preserve"> prompt appears with the existing Progress folder,</w:t>
      </w:r>
      <w:r w:rsidR="00BA004F">
        <w:rPr>
          <w:rFonts w:cstheme="minorHAnsi"/>
        </w:rPr>
        <w:t xml:space="preserve"> </w:t>
      </w:r>
      <w:r w:rsidR="00BA004F" w:rsidRPr="00124F91">
        <w:rPr>
          <w:rFonts w:cstheme="minorHAnsi"/>
        </w:rPr>
        <w:t xml:space="preserve">the DOS prompt should default to the </w:t>
      </w:r>
      <w:r w:rsidR="00BA004F">
        <w:rPr>
          <w:rFonts w:cstheme="minorHAnsi"/>
        </w:rPr>
        <w:t>following:</w:t>
      </w:r>
    </w:p>
    <w:p w14:paraId="21510992" w14:textId="1C3BAFB2" w:rsidR="00BA004F" w:rsidRPr="00BA004F" w:rsidRDefault="00BA004F" w:rsidP="00BA004F">
      <w:pPr>
        <w:pStyle w:val="ListParagraph"/>
        <w:numPr>
          <w:ilvl w:val="0"/>
          <w:numId w:val="8"/>
        </w:numPr>
        <w:rPr>
          <w:rFonts w:cstheme="minorHAnsi"/>
        </w:rPr>
      </w:pPr>
      <w:r w:rsidRPr="00BA004F">
        <w:rPr>
          <w:rFonts w:cstheme="minorHAnsi"/>
        </w:rPr>
        <w:t>Program Files/Progress/Bin folder to the WRK directory or current directory</w:t>
      </w:r>
      <w:r w:rsidRPr="00BA004F">
        <w:rPr>
          <w:rFonts w:cstheme="minorHAnsi"/>
        </w:rPr>
        <w:t>.</w:t>
      </w:r>
    </w:p>
    <w:p w14:paraId="30041052" w14:textId="72D03EAE" w:rsidR="000545BA" w:rsidRDefault="00BA004F" w:rsidP="000545BA">
      <w:pPr>
        <w:rPr>
          <w:rFonts w:cstheme="minorHAnsi"/>
        </w:rPr>
      </w:pPr>
      <w:r>
        <w:rPr>
          <w:rFonts w:cstheme="minorHAnsi"/>
        </w:rPr>
        <w:t>The user should then</w:t>
      </w:r>
      <w:r w:rsidR="000545BA" w:rsidRPr="00124F91">
        <w:rPr>
          <w:rFonts w:cstheme="minorHAnsi"/>
        </w:rPr>
        <w:t xml:space="preserve"> type </w:t>
      </w:r>
      <w:r w:rsidR="000545BA">
        <w:rPr>
          <w:rFonts w:cstheme="minorHAnsi"/>
        </w:rPr>
        <w:t>the following:</w:t>
      </w:r>
    </w:p>
    <w:p w14:paraId="0D00A969" w14:textId="47C87FB8" w:rsidR="000545BA" w:rsidRPr="000545BA" w:rsidRDefault="000545BA" w:rsidP="000545BA">
      <w:pPr>
        <w:pStyle w:val="ListParagraph"/>
        <w:numPr>
          <w:ilvl w:val="0"/>
          <w:numId w:val="7"/>
        </w:numPr>
      </w:pPr>
      <w:proofErr w:type="spellStart"/>
      <w:r w:rsidRPr="00124F91">
        <w:rPr>
          <w:rFonts w:cstheme="minorHAnsi"/>
        </w:rPr>
        <w:t>ProStrct</w:t>
      </w:r>
      <w:proofErr w:type="spellEnd"/>
      <w:r w:rsidRPr="00124F91">
        <w:rPr>
          <w:rFonts w:cstheme="minorHAnsi"/>
        </w:rPr>
        <w:t xml:space="preserve"> Repair SI_GUI9\DB\ASIHELP</w:t>
      </w:r>
    </w:p>
    <w:p w14:paraId="71D8929A" w14:textId="683FF6EC" w:rsidR="000545BA" w:rsidRDefault="000545BA" w:rsidP="000545BA">
      <w:pPr>
        <w:rPr>
          <w:rFonts w:cstheme="minorHAnsi"/>
        </w:rPr>
      </w:pPr>
      <w:r>
        <w:t xml:space="preserve">Please Note: The </w:t>
      </w:r>
      <w:r w:rsidRPr="00124F91">
        <w:rPr>
          <w:rFonts w:cstheme="minorHAnsi"/>
        </w:rPr>
        <w:t>ASI_GUI9 may be named differently on your server, hence replace this command with your properly named folder.</w:t>
      </w:r>
    </w:p>
    <w:p w14:paraId="78F0A156" w14:textId="48A3F00F" w:rsidR="000545BA" w:rsidRDefault="00BA004F" w:rsidP="00BA004F">
      <w:pPr>
        <w:pStyle w:val="Heading2"/>
      </w:pPr>
      <w:bookmarkStart w:id="7" w:name="_Toc48666414"/>
      <w:r>
        <w:t>Step Four: Run Utility</w:t>
      </w:r>
      <w:bookmarkEnd w:id="7"/>
    </w:p>
    <w:p w14:paraId="543D531A" w14:textId="61B8C510" w:rsidR="00BA004F" w:rsidRDefault="00BA004F" w:rsidP="00BA004F">
      <w:pPr>
        <w:rPr>
          <w:rFonts w:cstheme="minorHAnsi"/>
        </w:rPr>
      </w:pPr>
      <w:r w:rsidRPr="00124F91">
        <w:rPr>
          <w:rFonts w:cstheme="minorHAnsi"/>
        </w:rPr>
        <w:t xml:space="preserve">Once done, run the </w:t>
      </w:r>
      <w:r>
        <w:rPr>
          <w:rFonts w:cstheme="minorHAnsi"/>
        </w:rPr>
        <w:t xml:space="preserve">following </w:t>
      </w:r>
      <w:r w:rsidRPr="00124F91">
        <w:rPr>
          <w:rFonts w:cstheme="minorHAnsi"/>
        </w:rPr>
        <w:t>utility</w:t>
      </w:r>
      <w:r>
        <w:rPr>
          <w:rFonts w:cstheme="minorHAnsi"/>
        </w:rPr>
        <w:t>:</w:t>
      </w:r>
    </w:p>
    <w:p w14:paraId="086CDFA4" w14:textId="17BDBE5A" w:rsidR="00BA004F" w:rsidRDefault="00BA004F" w:rsidP="00BA004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124F91">
        <w:rPr>
          <w:rFonts w:cstheme="minorHAnsi"/>
        </w:rPr>
        <w:t>ProStrct</w:t>
      </w:r>
      <w:proofErr w:type="spellEnd"/>
      <w:r w:rsidRPr="00124F91">
        <w:rPr>
          <w:rFonts w:cstheme="minorHAnsi"/>
        </w:rPr>
        <w:t xml:space="preserve"> Repair SI_GUI9\DB\ASIHELP</w:t>
      </w:r>
    </w:p>
    <w:p w14:paraId="653C4E5F" w14:textId="5F4A56CB" w:rsidR="00BA004F" w:rsidRDefault="00BA004F" w:rsidP="00BA004F">
      <w:pPr>
        <w:rPr>
          <w:rFonts w:cstheme="minorHAnsi"/>
        </w:rPr>
      </w:pPr>
      <w:r>
        <w:rPr>
          <w:rFonts w:cstheme="minorHAnsi"/>
        </w:rPr>
        <w:t xml:space="preserve">Please Note: The </w:t>
      </w:r>
      <w:r w:rsidRPr="00124F91">
        <w:rPr>
          <w:rFonts w:cstheme="minorHAnsi"/>
        </w:rPr>
        <w:t>ASI_GUI9 may be named differently on your server, hence replace this command with your properly named folder</w:t>
      </w:r>
      <w:r>
        <w:rPr>
          <w:rFonts w:cstheme="minorHAnsi"/>
        </w:rPr>
        <w:t>.</w:t>
      </w:r>
    </w:p>
    <w:p w14:paraId="41F0945F" w14:textId="646ABF43" w:rsidR="00BA004F" w:rsidRPr="00BA004F" w:rsidRDefault="00BA004F" w:rsidP="00BA004F">
      <w:pPr>
        <w:rPr>
          <w:rFonts w:cstheme="minorHAnsi"/>
        </w:rPr>
      </w:pPr>
      <w:r w:rsidRPr="00124F91">
        <w:rPr>
          <w:rFonts w:cstheme="minorHAnsi"/>
          <w:noProof/>
        </w:rPr>
        <w:drawing>
          <wp:inline distT="0" distB="0" distL="0" distR="0" wp14:anchorId="79FD917C" wp14:editId="38786986">
            <wp:extent cx="5943600" cy="299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04F" w:rsidRPr="00BA004F" w:rsidSect="00011C2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BA686" w14:textId="77777777" w:rsidR="004D2436" w:rsidRDefault="004D2436" w:rsidP="0029375E">
      <w:pPr>
        <w:spacing w:after="0" w:line="240" w:lineRule="auto"/>
      </w:pPr>
      <w:r>
        <w:separator/>
      </w:r>
    </w:p>
  </w:endnote>
  <w:endnote w:type="continuationSeparator" w:id="0">
    <w:p w14:paraId="3DDC9A79" w14:textId="77777777" w:rsidR="004D2436" w:rsidRDefault="004D2436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FE00" w14:textId="77777777" w:rsidR="004D2436" w:rsidRDefault="004D2436" w:rsidP="0029375E">
      <w:pPr>
        <w:spacing w:after="0" w:line="240" w:lineRule="auto"/>
      </w:pPr>
      <w:r>
        <w:separator/>
      </w:r>
    </w:p>
  </w:footnote>
  <w:footnote w:type="continuationSeparator" w:id="0">
    <w:p w14:paraId="1644EA53" w14:textId="77777777" w:rsidR="004D2436" w:rsidRDefault="004D2436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050F"/>
    <w:multiLevelType w:val="hybridMultilevel"/>
    <w:tmpl w:val="924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F3C0A"/>
    <w:multiLevelType w:val="hybridMultilevel"/>
    <w:tmpl w:val="674E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D6F78E5"/>
    <w:multiLevelType w:val="hybridMultilevel"/>
    <w:tmpl w:val="A796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E2CF8"/>
    <w:multiLevelType w:val="hybridMultilevel"/>
    <w:tmpl w:val="D0B6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843"/>
    <w:rsid w:val="000059B8"/>
    <w:rsid w:val="00011C26"/>
    <w:rsid w:val="000545BA"/>
    <w:rsid w:val="00070997"/>
    <w:rsid w:val="00071857"/>
    <w:rsid w:val="00077850"/>
    <w:rsid w:val="000A7F0F"/>
    <w:rsid w:val="00105585"/>
    <w:rsid w:val="0016557A"/>
    <w:rsid w:val="0018552F"/>
    <w:rsid w:val="001A318B"/>
    <w:rsid w:val="001C4B37"/>
    <w:rsid w:val="001C50E1"/>
    <w:rsid w:val="00223B97"/>
    <w:rsid w:val="002454CA"/>
    <w:rsid w:val="0029375E"/>
    <w:rsid w:val="002A5B72"/>
    <w:rsid w:val="002E5DC7"/>
    <w:rsid w:val="002F4F7D"/>
    <w:rsid w:val="003753EA"/>
    <w:rsid w:val="00397B9B"/>
    <w:rsid w:val="003B5DD4"/>
    <w:rsid w:val="003D7D0F"/>
    <w:rsid w:val="00486A09"/>
    <w:rsid w:val="00491309"/>
    <w:rsid w:val="004B7376"/>
    <w:rsid w:val="004D2436"/>
    <w:rsid w:val="004F281E"/>
    <w:rsid w:val="00510227"/>
    <w:rsid w:val="005D1E82"/>
    <w:rsid w:val="00602145"/>
    <w:rsid w:val="006A4DF7"/>
    <w:rsid w:val="006A726B"/>
    <w:rsid w:val="00746B11"/>
    <w:rsid w:val="00757472"/>
    <w:rsid w:val="00760EA0"/>
    <w:rsid w:val="007B0BAE"/>
    <w:rsid w:val="007B63F7"/>
    <w:rsid w:val="007D0A97"/>
    <w:rsid w:val="007E503B"/>
    <w:rsid w:val="008040BE"/>
    <w:rsid w:val="00812317"/>
    <w:rsid w:val="0087443B"/>
    <w:rsid w:val="008A5B48"/>
    <w:rsid w:val="008B7746"/>
    <w:rsid w:val="008D0EE3"/>
    <w:rsid w:val="008D7C5A"/>
    <w:rsid w:val="00936ACC"/>
    <w:rsid w:val="00951E99"/>
    <w:rsid w:val="00982A89"/>
    <w:rsid w:val="009908D6"/>
    <w:rsid w:val="009A0371"/>
    <w:rsid w:val="009A089D"/>
    <w:rsid w:val="00A2256C"/>
    <w:rsid w:val="00A273B2"/>
    <w:rsid w:val="00A7338F"/>
    <w:rsid w:val="00AB43B5"/>
    <w:rsid w:val="00AC5AB4"/>
    <w:rsid w:val="00AD391E"/>
    <w:rsid w:val="00B02E56"/>
    <w:rsid w:val="00B0522E"/>
    <w:rsid w:val="00B13DA7"/>
    <w:rsid w:val="00B15177"/>
    <w:rsid w:val="00B52B7C"/>
    <w:rsid w:val="00B734B6"/>
    <w:rsid w:val="00BA004F"/>
    <w:rsid w:val="00BD706D"/>
    <w:rsid w:val="00C05688"/>
    <w:rsid w:val="00C51D99"/>
    <w:rsid w:val="00CC1C30"/>
    <w:rsid w:val="00CD13D4"/>
    <w:rsid w:val="00D06F93"/>
    <w:rsid w:val="00D17F58"/>
    <w:rsid w:val="00D46004"/>
    <w:rsid w:val="00DE559A"/>
    <w:rsid w:val="00E20A20"/>
    <w:rsid w:val="00E26A88"/>
    <w:rsid w:val="00E34299"/>
    <w:rsid w:val="00E400F7"/>
    <w:rsid w:val="00E72457"/>
    <w:rsid w:val="00E75166"/>
    <w:rsid w:val="00E954E6"/>
    <w:rsid w:val="00EE1EC3"/>
    <w:rsid w:val="00F050D6"/>
    <w:rsid w:val="00F11D6B"/>
    <w:rsid w:val="00F55040"/>
    <w:rsid w:val="00F55866"/>
    <w:rsid w:val="00F82E63"/>
    <w:rsid w:val="00F860D1"/>
    <w:rsid w:val="00FA374D"/>
    <w:rsid w:val="00FC6115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435442A-FC13-4D16-BB09-1DCDF8A0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153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4</cp:revision>
  <dcterms:created xsi:type="dcterms:W3CDTF">2020-08-15T15:45:00Z</dcterms:created>
  <dcterms:modified xsi:type="dcterms:W3CDTF">2020-08-18T22:06:00Z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