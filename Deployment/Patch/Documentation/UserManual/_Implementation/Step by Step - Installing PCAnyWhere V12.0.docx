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E18CE" w14:textId="490E0558" w:rsidR="006A4DF7" w:rsidRPr="00486A09" w:rsidRDefault="008B7746" w:rsidP="008B7746">
      <w:pPr>
        <w:jc w:val="center"/>
        <w:rPr>
          <w:color w:val="0672A9" w:themeColor="accent1"/>
          <w:sz w:val="62"/>
          <w:szCs w:val="62"/>
        </w:rPr>
      </w:pPr>
      <w:r w:rsidRPr="00486A09">
        <w:rPr>
          <w:color w:val="0672A9" w:themeColor="accent1"/>
          <w:sz w:val="62"/>
          <w:szCs w:val="62"/>
        </w:rPr>
        <w:t xml:space="preserve">Step-by-Step: </w:t>
      </w:r>
      <w:r w:rsidR="001A318B" w:rsidRPr="00486A09">
        <w:rPr>
          <w:color w:val="0672A9" w:themeColor="accent1"/>
          <w:sz w:val="62"/>
          <w:szCs w:val="62"/>
        </w:rPr>
        <w:t xml:space="preserve">Installing </w:t>
      </w:r>
      <w:r w:rsidR="00486A09" w:rsidRPr="00486A09">
        <w:rPr>
          <w:color w:val="0672A9" w:themeColor="accent1"/>
          <w:sz w:val="62"/>
          <w:szCs w:val="62"/>
        </w:rPr>
        <w:t>PCAnyWhere</w:t>
      </w:r>
    </w:p>
    <w:p w14:paraId="0CA7732C" w14:textId="25DC1611" w:rsidR="008B7746" w:rsidRPr="006A4DF7" w:rsidRDefault="00486A09" w:rsidP="008B7746">
      <w:pPr>
        <w:jc w:val="center"/>
        <w:rPr>
          <w:color w:val="0672A9" w:themeColor="accent1"/>
          <w:sz w:val="72"/>
          <w:szCs w:val="72"/>
        </w:rPr>
      </w:pPr>
      <w:r>
        <w:rPr>
          <w:color w:val="0672A9" w:themeColor="accent1"/>
          <w:sz w:val="72"/>
          <w:szCs w:val="72"/>
        </w:rPr>
        <w:t>Version: 12.0</w:t>
      </w:r>
    </w:p>
    <w:sdt>
      <w:sdtPr>
        <w:id w:val="-1057706619"/>
        <w:docPartObj>
          <w:docPartGallery w:val="Cover Pages"/>
          <w:docPartUnique/>
        </w:docPartObj>
      </w:sdtPr>
      <w:sdtEndPr/>
      <w:sdtContent>
        <w:p w14:paraId="2F3C937C" w14:textId="24AB6B23" w:rsidR="0016557A" w:rsidRDefault="009A089D" w:rsidP="001C50E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D332D0F" wp14:editId="33B962C2">
                    <wp:simplePos x="0" y="0"/>
                    <wp:positionH relativeFrom="page">
                      <wp:posOffset>466725</wp:posOffset>
                    </wp:positionH>
                    <wp:positionV relativeFrom="page">
                      <wp:posOffset>7638630</wp:posOffset>
                    </wp:positionV>
                    <wp:extent cx="6852920" cy="1919643"/>
                    <wp:effectExtent l="0" t="0" r="5080" b="444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2920" cy="1919643"/>
                              <a:chOff x="0" y="7315200"/>
                              <a:chExt cx="6858000" cy="19565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2BD1071" w14:textId="77777777" w:rsidR="009A089D" w:rsidRDefault="009A089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5A2CB510" w14:textId="4D0AFD7D" w:rsidR="009A089D" w:rsidRDefault="00812317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| </w:t>
                                  </w:r>
                                  <w:r w:rsidR="00070997">
                                    <w:rPr>
                                      <w:caps/>
                                      <w:color w:val="FFFFFF" w:themeColor="background1"/>
                                    </w:rPr>
                                    <w:t>August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-20 |</w:t>
                                  </w:r>
                                  <w:r w:rsidR="00C05688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D332D0F" id="Group 119" o:spid="_x0000_s1026" style="position:absolute;margin-left:36.75pt;margin-top:601.45pt;width:539.6pt;height:151.15pt;z-index:-251657216;mso-position-horizontal-relative:page;mso-position-vertical-relative:page" coordorigin=",73152" coordsize="68580,19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0672a9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f68a29 [3205]" stroked="f" strokeweight="1pt">
                      <v:textbox inset="36pt,14.4pt,36pt,36pt">
                        <w:txbxContent>
                          <w:p w14:paraId="72BD1071" w14:textId="77777777" w:rsidR="009A089D" w:rsidRDefault="009A089D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5A2CB510" w14:textId="4D0AFD7D" w:rsidR="009A089D" w:rsidRDefault="00812317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| </w:t>
                            </w:r>
                            <w:r w:rsidR="00070997">
                              <w:rPr>
                                <w:caps/>
                                <w:color w:val="FFFFFF" w:themeColor="background1"/>
                              </w:rPr>
                              <w:t>August</w:t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t>-20 |</w:t>
                            </w:r>
                            <w:r w:rsidR="00C05688"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16557A">
            <w:br w:type="page"/>
          </w:r>
        </w:p>
        <w:p w14:paraId="41F2C301" w14:textId="77777777" w:rsidR="0016557A" w:rsidRPr="002E5DC7" w:rsidRDefault="0016557A" w:rsidP="002E5DC7">
          <w:pPr>
            <w:rPr>
              <w:b/>
              <w:bCs/>
              <w:color w:val="F68A29" w:themeColor="accent2"/>
              <w:sz w:val="36"/>
              <w:szCs w:val="36"/>
            </w:rPr>
          </w:pPr>
          <w:r w:rsidRPr="002E5DC7">
            <w:rPr>
              <w:b/>
              <w:bCs/>
              <w:color w:val="F68A29" w:themeColor="accent2"/>
              <w:sz w:val="36"/>
              <w:szCs w:val="36"/>
            </w:rPr>
            <w:lastRenderedPageBreak/>
            <w:t>Document Overview</w:t>
          </w:r>
        </w:p>
        <w:p w14:paraId="192FD7BB" w14:textId="77777777" w:rsidR="00746B11" w:rsidRPr="00B13DA7" w:rsidRDefault="00746B11" w:rsidP="00B15177">
          <w:pPr>
            <w:rPr>
              <w:b/>
              <w:bCs/>
              <w:color w:val="0672A9" w:themeColor="accent1"/>
              <w:sz w:val="26"/>
              <w:szCs w:val="26"/>
            </w:rPr>
          </w:pPr>
          <w:r w:rsidRPr="00B13DA7">
            <w:rPr>
              <w:b/>
              <w:bCs/>
              <w:color w:val="0672A9" w:themeColor="accent1"/>
              <w:sz w:val="26"/>
              <w:szCs w:val="26"/>
            </w:rPr>
            <w:t>Documentation Goals</w:t>
          </w:r>
        </w:p>
        <w:p w14:paraId="7F9B6CA8" w14:textId="6BED7FA4" w:rsidR="009506E5" w:rsidRDefault="009506E5" w:rsidP="009506E5">
          <w:r>
            <w:t xml:space="preserve">This documentation is intended to provide step by step instructions for </w:t>
          </w:r>
          <w:r w:rsidR="00A718B8">
            <w:rPr>
              <w:b/>
              <w:bCs/>
              <w:i/>
              <w:iCs/>
            </w:rPr>
            <w:t>installing the PCAnyWhere 12.0 application</w:t>
          </w:r>
          <w:r w:rsidRPr="00B15177">
            <w:rPr>
              <w:i/>
              <w:iCs/>
            </w:rPr>
            <w:t>.</w:t>
          </w:r>
          <w:r>
            <w:t xml:space="preserve">  </w:t>
          </w:r>
        </w:p>
        <w:p w14:paraId="5899AE9A" w14:textId="77777777" w:rsidR="0016557A" w:rsidRDefault="0016557A"/>
        <w:p w14:paraId="26713194" w14:textId="77777777" w:rsidR="009A089D" w:rsidRDefault="0054610E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19272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87C5FE" w14:textId="77777777" w:rsidR="0016557A" w:rsidRPr="00DE559A" w:rsidRDefault="0016557A">
          <w:pPr>
            <w:pStyle w:val="TOCHeading"/>
            <w:rPr>
              <w:b/>
              <w:bCs/>
              <w:color w:val="0672A9" w:themeColor="accent1"/>
            </w:rPr>
          </w:pPr>
          <w:r w:rsidRPr="00DE559A">
            <w:rPr>
              <w:b/>
              <w:bCs/>
              <w:color w:val="0672A9" w:themeColor="accent1"/>
            </w:rPr>
            <w:t>Table of Contents</w:t>
          </w:r>
        </w:p>
        <w:p w14:paraId="0BEC0396" w14:textId="329F8C44" w:rsidR="00493058" w:rsidRDefault="0016557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95964" w:history="1">
            <w:r w:rsidR="00493058" w:rsidRPr="007A7690">
              <w:rPr>
                <w:rStyle w:val="Hyperlink"/>
                <w:b/>
                <w:bCs/>
                <w:noProof/>
              </w:rPr>
              <w:t>Installation Steps</w:t>
            </w:r>
            <w:r w:rsidR="00493058">
              <w:rPr>
                <w:noProof/>
                <w:webHidden/>
              </w:rPr>
              <w:tab/>
            </w:r>
            <w:r w:rsidR="00493058">
              <w:rPr>
                <w:noProof/>
                <w:webHidden/>
              </w:rPr>
              <w:fldChar w:fldCharType="begin"/>
            </w:r>
            <w:r w:rsidR="00493058">
              <w:rPr>
                <w:noProof/>
                <w:webHidden/>
              </w:rPr>
              <w:instrText xml:space="preserve"> PAGEREF _Toc48995964 \h </w:instrText>
            </w:r>
            <w:r w:rsidR="00493058">
              <w:rPr>
                <w:noProof/>
                <w:webHidden/>
              </w:rPr>
            </w:r>
            <w:r w:rsidR="00493058">
              <w:rPr>
                <w:noProof/>
                <w:webHidden/>
              </w:rPr>
              <w:fldChar w:fldCharType="separate"/>
            </w:r>
            <w:r w:rsidR="00493058">
              <w:rPr>
                <w:noProof/>
                <w:webHidden/>
              </w:rPr>
              <w:t>2</w:t>
            </w:r>
            <w:r w:rsidR="00493058">
              <w:rPr>
                <w:noProof/>
                <w:webHidden/>
              </w:rPr>
              <w:fldChar w:fldCharType="end"/>
            </w:r>
          </w:hyperlink>
        </w:p>
        <w:p w14:paraId="7852517A" w14:textId="559418F3" w:rsidR="00493058" w:rsidRDefault="0054610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8995965" w:history="1">
            <w:r w:rsidR="00493058" w:rsidRPr="007A7690">
              <w:rPr>
                <w:rStyle w:val="Hyperlink"/>
                <w:noProof/>
              </w:rPr>
              <w:t>Insert CD</w:t>
            </w:r>
            <w:r w:rsidR="00493058">
              <w:rPr>
                <w:noProof/>
                <w:webHidden/>
              </w:rPr>
              <w:tab/>
            </w:r>
            <w:r w:rsidR="00493058">
              <w:rPr>
                <w:noProof/>
                <w:webHidden/>
              </w:rPr>
              <w:fldChar w:fldCharType="begin"/>
            </w:r>
            <w:r w:rsidR="00493058">
              <w:rPr>
                <w:noProof/>
                <w:webHidden/>
              </w:rPr>
              <w:instrText xml:space="preserve"> PAGEREF _Toc48995965 \h </w:instrText>
            </w:r>
            <w:r w:rsidR="00493058">
              <w:rPr>
                <w:noProof/>
                <w:webHidden/>
              </w:rPr>
            </w:r>
            <w:r w:rsidR="00493058">
              <w:rPr>
                <w:noProof/>
                <w:webHidden/>
              </w:rPr>
              <w:fldChar w:fldCharType="separate"/>
            </w:r>
            <w:r w:rsidR="00493058">
              <w:rPr>
                <w:noProof/>
                <w:webHidden/>
              </w:rPr>
              <w:t>2</w:t>
            </w:r>
            <w:r w:rsidR="00493058">
              <w:rPr>
                <w:noProof/>
                <w:webHidden/>
              </w:rPr>
              <w:fldChar w:fldCharType="end"/>
            </w:r>
          </w:hyperlink>
        </w:p>
        <w:p w14:paraId="090CBA2C" w14:textId="092919C3" w:rsidR="00493058" w:rsidRDefault="0054610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8995966" w:history="1">
            <w:r w:rsidR="00493058" w:rsidRPr="007A7690">
              <w:rPr>
                <w:rStyle w:val="Hyperlink"/>
                <w:noProof/>
              </w:rPr>
              <w:t>Run Installation Program</w:t>
            </w:r>
            <w:r w:rsidR="00493058">
              <w:rPr>
                <w:noProof/>
                <w:webHidden/>
              </w:rPr>
              <w:tab/>
            </w:r>
            <w:r w:rsidR="00493058">
              <w:rPr>
                <w:noProof/>
                <w:webHidden/>
              </w:rPr>
              <w:fldChar w:fldCharType="begin"/>
            </w:r>
            <w:r w:rsidR="00493058">
              <w:rPr>
                <w:noProof/>
                <w:webHidden/>
              </w:rPr>
              <w:instrText xml:space="preserve"> PAGEREF _Toc48995966 \h </w:instrText>
            </w:r>
            <w:r w:rsidR="00493058">
              <w:rPr>
                <w:noProof/>
                <w:webHidden/>
              </w:rPr>
            </w:r>
            <w:r w:rsidR="00493058">
              <w:rPr>
                <w:noProof/>
                <w:webHidden/>
              </w:rPr>
              <w:fldChar w:fldCharType="separate"/>
            </w:r>
            <w:r w:rsidR="00493058">
              <w:rPr>
                <w:noProof/>
                <w:webHidden/>
              </w:rPr>
              <w:t>2</w:t>
            </w:r>
            <w:r w:rsidR="00493058">
              <w:rPr>
                <w:noProof/>
                <w:webHidden/>
              </w:rPr>
              <w:fldChar w:fldCharType="end"/>
            </w:r>
          </w:hyperlink>
        </w:p>
        <w:p w14:paraId="65E00CC8" w14:textId="191D0943" w:rsidR="00493058" w:rsidRDefault="0054610E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8995973" w:history="1">
            <w:r w:rsidR="00493058" w:rsidRPr="007A7690">
              <w:rPr>
                <w:rStyle w:val="Hyperlink"/>
                <w:b/>
                <w:bCs/>
                <w:noProof/>
              </w:rPr>
              <w:t>Print Files During Remote Computer Session</w:t>
            </w:r>
            <w:r w:rsidR="00493058">
              <w:rPr>
                <w:noProof/>
                <w:webHidden/>
              </w:rPr>
              <w:tab/>
            </w:r>
            <w:r w:rsidR="00493058">
              <w:rPr>
                <w:noProof/>
                <w:webHidden/>
              </w:rPr>
              <w:fldChar w:fldCharType="begin"/>
            </w:r>
            <w:r w:rsidR="00493058">
              <w:rPr>
                <w:noProof/>
                <w:webHidden/>
              </w:rPr>
              <w:instrText xml:space="preserve"> PAGEREF _Toc48995973 \h </w:instrText>
            </w:r>
            <w:r w:rsidR="00493058">
              <w:rPr>
                <w:noProof/>
                <w:webHidden/>
              </w:rPr>
            </w:r>
            <w:r w:rsidR="00493058">
              <w:rPr>
                <w:noProof/>
                <w:webHidden/>
              </w:rPr>
              <w:fldChar w:fldCharType="separate"/>
            </w:r>
            <w:r w:rsidR="00493058">
              <w:rPr>
                <w:noProof/>
                <w:webHidden/>
              </w:rPr>
              <w:t>11</w:t>
            </w:r>
            <w:r w:rsidR="00493058">
              <w:rPr>
                <w:noProof/>
                <w:webHidden/>
              </w:rPr>
              <w:fldChar w:fldCharType="end"/>
            </w:r>
          </w:hyperlink>
        </w:p>
        <w:p w14:paraId="5F575216" w14:textId="3F525DD1" w:rsidR="00493058" w:rsidRDefault="0054610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8995974" w:history="1">
            <w:r w:rsidR="00493058" w:rsidRPr="007A7690">
              <w:rPr>
                <w:rStyle w:val="Hyperlink"/>
                <w:noProof/>
              </w:rPr>
              <w:t>On Host Computer:</w:t>
            </w:r>
            <w:r w:rsidR="00493058">
              <w:rPr>
                <w:noProof/>
                <w:webHidden/>
              </w:rPr>
              <w:tab/>
            </w:r>
            <w:r w:rsidR="00493058">
              <w:rPr>
                <w:noProof/>
                <w:webHidden/>
              </w:rPr>
              <w:fldChar w:fldCharType="begin"/>
            </w:r>
            <w:r w:rsidR="00493058">
              <w:rPr>
                <w:noProof/>
                <w:webHidden/>
              </w:rPr>
              <w:instrText xml:space="preserve"> PAGEREF _Toc48995974 \h </w:instrText>
            </w:r>
            <w:r w:rsidR="00493058">
              <w:rPr>
                <w:noProof/>
                <w:webHidden/>
              </w:rPr>
            </w:r>
            <w:r w:rsidR="00493058">
              <w:rPr>
                <w:noProof/>
                <w:webHidden/>
              </w:rPr>
              <w:fldChar w:fldCharType="separate"/>
            </w:r>
            <w:r w:rsidR="00493058">
              <w:rPr>
                <w:noProof/>
                <w:webHidden/>
              </w:rPr>
              <w:t>11</w:t>
            </w:r>
            <w:r w:rsidR="00493058">
              <w:rPr>
                <w:noProof/>
                <w:webHidden/>
              </w:rPr>
              <w:fldChar w:fldCharType="end"/>
            </w:r>
          </w:hyperlink>
        </w:p>
        <w:p w14:paraId="33F4F261" w14:textId="156F4862" w:rsidR="00493058" w:rsidRDefault="0054610E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8995975" w:history="1">
            <w:r w:rsidR="00493058" w:rsidRPr="007A7690">
              <w:rPr>
                <w:rStyle w:val="Hyperlink"/>
                <w:noProof/>
              </w:rPr>
              <w:t>Remote Caller</w:t>
            </w:r>
            <w:r w:rsidR="00493058">
              <w:rPr>
                <w:noProof/>
                <w:webHidden/>
              </w:rPr>
              <w:tab/>
            </w:r>
            <w:r w:rsidR="00493058">
              <w:rPr>
                <w:noProof/>
                <w:webHidden/>
              </w:rPr>
              <w:fldChar w:fldCharType="begin"/>
            </w:r>
            <w:r w:rsidR="00493058">
              <w:rPr>
                <w:noProof/>
                <w:webHidden/>
              </w:rPr>
              <w:instrText xml:space="preserve"> PAGEREF _Toc48995975 \h </w:instrText>
            </w:r>
            <w:r w:rsidR="00493058">
              <w:rPr>
                <w:noProof/>
                <w:webHidden/>
              </w:rPr>
            </w:r>
            <w:r w:rsidR="00493058">
              <w:rPr>
                <w:noProof/>
                <w:webHidden/>
              </w:rPr>
              <w:fldChar w:fldCharType="separate"/>
            </w:r>
            <w:r w:rsidR="00493058">
              <w:rPr>
                <w:noProof/>
                <w:webHidden/>
              </w:rPr>
              <w:t>11</w:t>
            </w:r>
            <w:r w:rsidR="00493058">
              <w:rPr>
                <w:noProof/>
                <w:webHidden/>
              </w:rPr>
              <w:fldChar w:fldCharType="end"/>
            </w:r>
          </w:hyperlink>
        </w:p>
        <w:p w14:paraId="57034BA7" w14:textId="11E2E20A" w:rsidR="00493058" w:rsidRDefault="0054610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8995976" w:history="1">
            <w:r w:rsidR="00493058" w:rsidRPr="007A7690">
              <w:rPr>
                <w:rStyle w:val="Hyperlink"/>
                <w:noProof/>
              </w:rPr>
              <w:t>Set Up Remote Computer Settings</w:t>
            </w:r>
            <w:r w:rsidR="00493058">
              <w:rPr>
                <w:noProof/>
                <w:webHidden/>
              </w:rPr>
              <w:tab/>
            </w:r>
            <w:r w:rsidR="00493058">
              <w:rPr>
                <w:noProof/>
                <w:webHidden/>
              </w:rPr>
              <w:fldChar w:fldCharType="begin"/>
            </w:r>
            <w:r w:rsidR="00493058">
              <w:rPr>
                <w:noProof/>
                <w:webHidden/>
              </w:rPr>
              <w:instrText xml:space="preserve"> PAGEREF _Toc48995976 \h </w:instrText>
            </w:r>
            <w:r w:rsidR="00493058">
              <w:rPr>
                <w:noProof/>
                <w:webHidden/>
              </w:rPr>
            </w:r>
            <w:r w:rsidR="00493058">
              <w:rPr>
                <w:noProof/>
                <w:webHidden/>
              </w:rPr>
              <w:fldChar w:fldCharType="separate"/>
            </w:r>
            <w:r w:rsidR="00493058">
              <w:rPr>
                <w:noProof/>
                <w:webHidden/>
              </w:rPr>
              <w:t>11</w:t>
            </w:r>
            <w:r w:rsidR="00493058">
              <w:rPr>
                <w:noProof/>
                <w:webHidden/>
              </w:rPr>
              <w:fldChar w:fldCharType="end"/>
            </w:r>
          </w:hyperlink>
        </w:p>
        <w:p w14:paraId="2124F108" w14:textId="347A2C65" w:rsidR="0016557A" w:rsidRDefault="0016557A">
          <w:r>
            <w:rPr>
              <w:b/>
              <w:bCs/>
              <w:noProof/>
            </w:rPr>
            <w:fldChar w:fldCharType="end"/>
          </w:r>
        </w:p>
      </w:sdtContent>
    </w:sdt>
    <w:p w14:paraId="213F7987" w14:textId="77777777" w:rsidR="0016557A" w:rsidRDefault="0016557A"/>
    <w:p w14:paraId="1B25FDAC" w14:textId="77777777" w:rsidR="0016557A" w:rsidRDefault="0016557A">
      <w:r>
        <w:br w:type="page"/>
      </w:r>
    </w:p>
    <w:p w14:paraId="31815244" w14:textId="4F78F9E7" w:rsidR="00077850" w:rsidRDefault="00A718B8" w:rsidP="00077850">
      <w:pPr>
        <w:pStyle w:val="Heading1"/>
        <w:rPr>
          <w:b/>
          <w:bCs/>
        </w:rPr>
      </w:pPr>
      <w:bookmarkStart w:id="0" w:name="_Toc48995964"/>
      <w:r>
        <w:rPr>
          <w:b/>
          <w:bCs/>
        </w:rPr>
        <w:lastRenderedPageBreak/>
        <w:t>Installation Steps</w:t>
      </w:r>
      <w:bookmarkEnd w:id="0"/>
    </w:p>
    <w:p w14:paraId="4EC6BD24" w14:textId="2B49B998" w:rsidR="00B15177" w:rsidRDefault="00A718B8" w:rsidP="00602145">
      <w:pPr>
        <w:pStyle w:val="Heading2"/>
      </w:pPr>
      <w:bookmarkStart w:id="1" w:name="_Toc48995965"/>
      <w:r>
        <w:t>Insert CD</w:t>
      </w:r>
      <w:bookmarkEnd w:id="1"/>
    </w:p>
    <w:p w14:paraId="46108BFA" w14:textId="6768FA81" w:rsidR="00A718B8" w:rsidRDefault="00A718B8" w:rsidP="00A718B8">
      <w:pPr>
        <w:rPr>
          <w:rFonts w:cstheme="minorHAnsi"/>
          <w:bCs/>
        </w:rPr>
      </w:pPr>
      <w:r w:rsidRPr="001B53D8">
        <w:rPr>
          <w:rFonts w:cstheme="minorHAnsi"/>
          <w:bCs/>
        </w:rPr>
        <w:t>Place CD Rom in Drive</w:t>
      </w:r>
      <w:r>
        <w:rPr>
          <w:rFonts w:cstheme="minorHAnsi"/>
          <w:bCs/>
        </w:rPr>
        <w:t>. Depending on the user’s computer settings, it will either automatically run the program on the CD, or the user must run the CD program manually.</w:t>
      </w:r>
    </w:p>
    <w:p w14:paraId="2369C225" w14:textId="1744A1D8" w:rsidR="00A718B8" w:rsidRDefault="00A718B8" w:rsidP="00A718B8">
      <w:pPr>
        <w:pStyle w:val="Heading2"/>
      </w:pPr>
      <w:bookmarkStart w:id="2" w:name="_Toc48995966"/>
      <w:r>
        <w:t>Run Installation Program</w:t>
      </w:r>
      <w:bookmarkEnd w:id="2"/>
    </w:p>
    <w:p w14:paraId="3952EBF7" w14:textId="5E7D1BAF" w:rsidR="00B15177" w:rsidRDefault="00A718B8" w:rsidP="00B15177">
      <w:pPr>
        <w:pStyle w:val="Heading3"/>
      </w:pPr>
      <w:bookmarkStart w:id="3" w:name="_Toc48995967"/>
      <w:r>
        <w:t>Step One: Main Screen</w:t>
      </w:r>
      <w:bookmarkEnd w:id="3"/>
    </w:p>
    <w:p w14:paraId="7C73FFE0" w14:textId="0A87BEF9" w:rsidR="00A718B8" w:rsidRDefault="00A718B8" w:rsidP="00A718B8">
      <w:r>
        <w:t xml:space="preserve">One the main program screen, the user must click the </w:t>
      </w:r>
      <w:r>
        <w:rPr>
          <w:b/>
          <w:bCs/>
          <w:i/>
          <w:iCs/>
          <w:u w:val="single"/>
        </w:rPr>
        <w:t>“Install Symantec PCAnywhere”</w:t>
      </w:r>
      <w:r>
        <w:t xml:space="preserve"> option.</w:t>
      </w:r>
    </w:p>
    <w:p w14:paraId="14B60C42" w14:textId="446E61F7" w:rsidR="00A718B8" w:rsidRDefault="00A718B8" w:rsidP="00A718B8">
      <w:r w:rsidRPr="001B53D8">
        <w:rPr>
          <w:rFonts w:cstheme="minorHAnsi"/>
          <w:bCs/>
          <w:noProof/>
        </w:rPr>
        <w:drawing>
          <wp:inline distT="0" distB="0" distL="0" distR="0" wp14:anchorId="2701037D" wp14:editId="72013669">
            <wp:extent cx="3564660" cy="26956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281" cy="27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7A5CD" w14:textId="625995D8" w:rsidR="00A718B8" w:rsidRDefault="00A718B8" w:rsidP="00A718B8">
      <w:pPr>
        <w:pStyle w:val="Heading3"/>
      </w:pPr>
      <w:bookmarkStart w:id="4" w:name="_Toc48837656"/>
      <w:bookmarkStart w:id="5" w:name="_Toc48995968"/>
      <w:r>
        <w:t>Step Two:</w:t>
      </w:r>
      <w:bookmarkEnd w:id="4"/>
      <w:bookmarkEnd w:id="5"/>
    </w:p>
    <w:p w14:paraId="66F07BAB" w14:textId="77777777" w:rsidR="00A718B8" w:rsidRPr="00532A45" w:rsidRDefault="00A718B8" w:rsidP="00A718B8">
      <w:r>
        <w:t>The user will be prompted to enter information in the following dialogs:</w:t>
      </w:r>
    </w:p>
    <w:p w14:paraId="32C532ED" w14:textId="77777777" w:rsidR="00A718B8" w:rsidRDefault="00A718B8" w:rsidP="00A718B8">
      <w:pPr>
        <w:pStyle w:val="Heading4"/>
      </w:pPr>
      <w:r>
        <w:t>Welcome Screen</w:t>
      </w:r>
    </w:p>
    <w:p w14:paraId="523F85D7" w14:textId="77777777" w:rsidR="00A718B8" w:rsidRDefault="00A718B8" w:rsidP="00A718B8">
      <w:r>
        <w:t xml:space="preserve">Select the </w:t>
      </w:r>
      <w:r>
        <w:rPr>
          <w:b/>
          <w:bCs/>
          <w:i/>
          <w:iCs/>
          <w:u w:val="single"/>
        </w:rPr>
        <w:t>“Next”</w:t>
      </w:r>
      <w:r>
        <w:t xml:space="preserve"> button at the bottom of the screen.</w:t>
      </w:r>
    </w:p>
    <w:p w14:paraId="53F426F7" w14:textId="5C019999" w:rsidR="00A718B8" w:rsidRDefault="00A718B8" w:rsidP="002A5B72">
      <w:r w:rsidRPr="001B53D8">
        <w:rPr>
          <w:rFonts w:cstheme="minorHAnsi"/>
          <w:bCs/>
          <w:noProof/>
        </w:rPr>
        <w:drawing>
          <wp:inline distT="0" distB="0" distL="0" distR="0" wp14:anchorId="3F4951C5" wp14:editId="15CD0BB2">
            <wp:extent cx="3559815" cy="2743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6" cy="275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64745" w14:textId="64DBE5EB" w:rsidR="002A5B72" w:rsidRDefault="004B71AD" w:rsidP="002A5B72">
      <w:pPr>
        <w:pStyle w:val="Heading4"/>
      </w:pPr>
      <w:r>
        <w:lastRenderedPageBreak/>
        <w:t>License Agreement</w:t>
      </w:r>
    </w:p>
    <w:p w14:paraId="22659199" w14:textId="77777777" w:rsidR="004B71AD" w:rsidRDefault="004B71AD" w:rsidP="004B71AD">
      <w:r>
        <w:t xml:space="preserve">Make sure  that the toggle box next to the </w:t>
      </w:r>
      <w:r>
        <w:rPr>
          <w:b/>
          <w:bCs/>
          <w:i/>
          <w:iCs/>
          <w:u w:val="single"/>
        </w:rPr>
        <w:t xml:space="preserve">“I accept the agreement” </w:t>
      </w:r>
      <w:r>
        <w:t xml:space="preserve">selection is filled in, then select the </w:t>
      </w:r>
      <w:r>
        <w:rPr>
          <w:b/>
          <w:bCs/>
          <w:i/>
          <w:iCs/>
          <w:u w:val="single"/>
        </w:rPr>
        <w:t>“Next”</w:t>
      </w:r>
      <w:r>
        <w:t xml:space="preserve"> button at the bottom of the screen.</w:t>
      </w:r>
    </w:p>
    <w:p w14:paraId="631064AD" w14:textId="670D18AF" w:rsidR="004B71AD" w:rsidRDefault="004B71AD" w:rsidP="004B71AD">
      <w:r w:rsidRPr="001B53D8">
        <w:rPr>
          <w:rFonts w:cstheme="minorHAnsi"/>
          <w:bCs/>
          <w:noProof/>
        </w:rPr>
        <w:drawing>
          <wp:inline distT="0" distB="0" distL="0" distR="0" wp14:anchorId="4C388458" wp14:editId="6B63E1B8">
            <wp:extent cx="4345747" cy="3348841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263" cy="3384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7A5A7" w14:textId="25B85EA6" w:rsidR="00A718B8" w:rsidRDefault="004B71AD" w:rsidP="00A718B8">
      <w:pPr>
        <w:pStyle w:val="Heading4"/>
      </w:pPr>
      <w:r>
        <w:t>Customer Information</w:t>
      </w:r>
    </w:p>
    <w:p w14:paraId="2D13DCB3" w14:textId="14A2BE44" w:rsidR="004B71AD" w:rsidRDefault="004B71AD" w:rsidP="004B71AD">
      <w:r>
        <w:t xml:space="preserve">The user must enter their </w:t>
      </w:r>
      <w:r>
        <w:rPr>
          <w:i/>
          <w:iCs/>
        </w:rPr>
        <w:t>User Name</w:t>
      </w:r>
      <w:r>
        <w:t xml:space="preserve"> and </w:t>
      </w:r>
      <w:r>
        <w:rPr>
          <w:i/>
          <w:iCs/>
        </w:rPr>
        <w:t>Organization</w:t>
      </w:r>
      <w:r>
        <w:t xml:space="preserve"> name, then select the </w:t>
      </w:r>
      <w:r>
        <w:rPr>
          <w:b/>
          <w:bCs/>
          <w:i/>
          <w:iCs/>
          <w:u w:val="single"/>
        </w:rPr>
        <w:t>“Next”</w:t>
      </w:r>
      <w:r>
        <w:t xml:space="preserve"> button at the bottom of the screen.</w:t>
      </w:r>
    </w:p>
    <w:p w14:paraId="426A042E" w14:textId="481571AF" w:rsidR="004B71AD" w:rsidRDefault="00845221" w:rsidP="004B71AD">
      <w:r w:rsidRPr="001B53D8">
        <w:rPr>
          <w:rFonts w:cstheme="minorHAnsi"/>
          <w:bCs/>
          <w:noProof/>
        </w:rPr>
        <w:drawing>
          <wp:inline distT="0" distB="0" distL="0" distR="0" wp14:anchorId="79B731DE" wp14:editId="0401160D">
            <wp:extent cx="4345749" cy="3348842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016" cy="336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AD914" w14:textId="2E33CCBA" w:rsidR="00A718B8" w:rsidRDefault="004B71AD" w:rsidP="00A718B8">
      <w:pPr>
        <w:pStyle w:val="Heading4"/>
      </w:pPr>
      <w:r>
        <w:lastRenderedPageBreak/>
        <w:t>Destination Folder</w:t>
      </w:r>
    </w:p>
    <w:p w14:paraId="0C465B96" w14:textId="4357CE57" w:rsidR="004B71AD" w:rsidRDefault="004B71AD" w:rsidP="004B71AD">
      <w:r>
        <w:t xml:space="preserve">The user should keep the default selections on this screen, and not attempt any changes. Then select the </w:t>
      </w:r>
      <w:r>
        <w:rPr>
          <w:b/>
          <w:bCs/>
          <w:i/>
          <w:iCs/>
          <w:u w:val="single"/>
        </w:rPr>
        <w:t>“Next”</w:t>
      </w:r>
      <w:r>
        <w:t xml:space="preserve"> button at the bottom of the screen.</w:t>
      </w:r>
    </w:p>
    <w:p w14:paraId="1441D1AA" w14:textId="126A0F04" w:rsidR="004B71AD" w:rsidRDefault="004B71AD" w:rsidP="004B71AD">
      <w:r w:rsidRPr="001B53D8">
        <w:rPr>
          <w:rFonts w:cstheme="minorHAnsi"/>
          <w:bCs/>
          <w:noProof/>
        </w:rPr>
        <w:drawing>
          <wp:inline distT="0" distB="0" distL="0" distR="0" wp14:anchorId="1850890C" wp14:editId="03C1C957">
            <wp:extent cx="4345305" cy="334850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082" cy="336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68CD6" w14:textId="0BAC2715" w:rsidR="00A718B8" w:rsidRDefault="004B71AD" w:rsidP="00A718B8">
      <w:pPr>
        <w:pStyle w:val="Heading4"/>
      </w:pPr>
      <w:r>
        <w:t>Custom Setup</w:t>
      </w:r>
    </w:p>
    <w:p w14:paraId="58BE2901" w14:textId="48C03F7F" w:rsidR="004B71AD" w:rsidRDefault="004B71AD" w:rsidP="004B71AD">
      <w:r>
        <w:t xml:space="preserve">The user should keep the default selections on this screen, and not attempt any changes. Then select the </w:t>
      </w:r>
      <w:r>
        <w:rPr>
          <w:b/>
          <w:bCs/>
          <w:i/>
          <w:iCs/>
          <w:u w:val="single"/>
        </w:rPr>
        <w:t>“Next”</w:t>
      </w:r>
      <w:r>
        <w:t xml:space="preserve"> button at the bottom of the screen.</w:t>
      </w:r>
    </w:p>
    <w:p w14:paraId="666411F7" w14:textId="7550EB43" w:rsidR="004B71AD" w:rsidRDefault="004B71AD" w:rsidP="004B71AD">
      <w:r w:rsidRPr="001B53D8">
        <w:rPr>
          <w:rFonts w:cstheme="minorHAnsi"/>
          <w:bCs/>
          <w:noProof/>
        </w:rPr>
        <w:drawing>
          <wp:inline distT="0" distB="0" distL="0" distR="0" wp14:anchorId="4F943354" wp14:editId="5488B090">
            <wp:extent cx="4330338" cy="33369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25" cy="335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5CCE7" w14:textId="416704E9" w:rsidR="00A718B8" w:rsidRDefault="004B71AD" w:rsidP="00A718B8">
      <w:pPr>
        <w:pStyle w:val="Heading4"/>
      </w:pPr>
      <w:r>
        <w:lastRenderedPageBreak/>
        <w:t>Ready to Install the Program</w:t>
      </w:r>
    </w:p>
    <w:p w14:paraId="07D0C794" w14:textId="77777777" w:rsidR="00845221" w:rsidRDefault="00845221" w:rsidP="00845221">
      <w:r>
        <w:t xml:space="preserve">Select the </w:t>
      </w:r>
      <w:r>
        <w:rPr>
          <w:b/>
          <w:bCs/>
          <w:i/>
          <w:iCs/>
          <w:u w:val="single"/>
        </w:rPr>
        <w:t>“Install”</w:t>
      </w:r>
      <w:r>
        <w:t xml:space="preserve"> button at the bottom of the screen.</w:t>
      </w:r>
    </w:p>
    <w:p w14:paraId="28343138" w14:textId="4479F6F1" w:rsidR="004B71AD" w:rsidRDefault="00845221" w:rsidP="004B71AD">
      <w:r w:rsidRPr="001B53D8">
        <w:rPr>
          <w:rFonts w:cstheme="minorHAnsi"/>
          <w:bCs/>
          <w:noProof/>
        </w:rPr>
        <w:drawing>
          <wp:inline distT="0" distB="0" distL="0" distR="0" wp14:anchorId="609573C4" wp14:editId="7A15E810">
            <wp:extent cx="4314928" cy="3325091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976" cy="3347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34FB3" w14:textId="181538D5" w:rsidR="00877B71" w:rsidRDefault="00877B71" w:rsidP="004B71AD"/>
    <w:p w14:paraId="0131FCB4" w14:textId="75B83724" w:rsidR="00877B71" w:rsidRDefault="00877B71" w:rsidP="004B71AD"/>
    <w:p w14:paraId="3728514C" w14:textId="20C3A14F" w:rsidR="00877B71" w:rsidRDefault="00877B71" w:rsidP="004B71AD"/>
    <w:p w14:paraId="0C101F3B" w14:textId="618AD181" w:rsidR="00877B71" w:rsidRDefault="00877B71" w:rsidP="004B71AD"/>
    <w:p w14:paraId="25942F1C" w14:textId="40E01891" w:rsidR="00877B71" w:rsidRDefault="00877B71" w:rsidP="004B71AD"/>
    <w:p w14:paraId="701B52E2" w14:textId="63478AA1" w:rsidR="00877B71" w:rsidRDefault="00877B71" w:rsidP="004B71AD"/>
    <w:p w14:paraId="4A9E3D4C" w14:textId="33A25B49" w:rsidR="00877B71" w:rsidRDefault="00877B71" w:rsidP="004B71AD"/>
    <w:p w14:paraId="7694CEB7" w14:textId="45CB4275" w:rsidR="00877B71" w:rsidRDefault="00877B71" w:rsidP="004B71AD"/>
    <w:p w14:paraId="21C165A3" w14:textId="1364DD9B" w:rsidR="00877B71" w:rsidRDefault="00877B71" w:rsidP="004B71AD"/>
    <w:p w14:paraId="1F96506A" w14:textId="6497A276" w:rsidR="00877B71" w:rsidRDefault="00877B71" w:rsidP="004B71AD"/>
    <w:p w14:paraId="28406C4C" w14:textId="4A877ADF" w:rsidR="00877B71" w:rsidRDefault="00877B71" w:rsidP="004B71AD"/>
    <w:p w14:paraId="4A819FFE" w14:textId="69E3AB16" w:rsidR="00877B71" w:rsidRDefault="00877B71" w:rsidP="004B71AD"/>
    <w:p w14:paraId="5E2766B3" w14:textId="289BB699" w:rsidR="00877B71" w:rsidRDefault="00877B71" w:rsidP="004B71AD"/>
    <w:p w14:paraId="78B8CFB0" w14:textId="77777777" w:rsidR="00877B71" w:rsidRPr="004B71AD" w:rsidRDefault="00877B71" w:rsidP="004B71AD"/>
    <w:p w14:paraId="32ED7AAC" w14:textId="1869CBD6" w:rsidR="002A5B72" w:rsidRDefault="00845221" w:rsidP="002A5B72">
      <w:pPr>
        <w:pStyle w:val="Heading3"/>
      </w:pPr>
      <w:bookmarkStart w:id="6" w:name="_Toc48995969"/>
      <w:r>
        <w:lastRenderedPageBreak/>
        <w:t>Step Three: Setting Up for a Host Connection</w:t>
      </w:r>
      <w:bookmarkEnd w:id="6"/>
    </w:p>
    <w:p w14:paraId="5B87F266" w14:textId="5FB7F9DB" w:rsidR="002A5B72" w:rsidRDefault="00845221" w:rsidP="002A5B72">
      <w:pPr>
        <w:pStyle w:val="Heading4"/>
      </w:pPr>
      <w:r>
        <w:t>Home Screen</w:t>
      </w:r>
    </w:p>
    <w:p w14:paraId="2FF92DBC" w14:textId="1734E520" w:rsidR="00845221" w:rsidRPr="00845221" w:rsidRDefault="00845221" w:rsidP="00845221">
      <w:r>
        <w:t xml:space="preserve">Click on </w:t>
      </w:r>
      <w:r>
        <w:rPr>
          <w:b/>
          <w:bCs/>
          <w:i/>
          <w:iCs/>
          <w:u w:val="single"/>
        </w:rPr>
        <w:t>“Host”</w:t>
      </w:r>
      <w:r>
        <w:t xml:space="preserve"> on the left side of the screen.</w:t>
      </w:r>
    </w:p>
    <w:p w14:paraId="5B64EEF0" w14:textId="65049769" w:rsidR="00845221" w:rsidRDefault="00845221" w:rsidP="00845221">
      <w:r w:rsidRPr="001B53D8">
        <w:rPr>
          <w:rFonts w:cstheme="minorHAnsi"/>
          <w:bCs/>
          <w:noProof/>
        </w:rPr>
        <w:drawing>
          <wp:inline distT="0" distB="0" distL="0" distR="0" wp14:anchorId="0DC80690" wp14:editId="37938FE6">
            <wp:extent cx="4679277" cy="3610099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832" cy="3623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17660" w14:textId="77777777" w:rsidR="00877B71" w:rsidRDefault="00877B71" w:rsidP="00845221"/>
    <w:p w14:paraId="03FFD42F" w14:textId="0A11ED76" w:rsidR="00845221" w:rsidRPr="00845221" w:rsidRDefault="00845221" w:rsidP="00845221">
      <w:r>
        <w:rPr>
          <w:b/>
          <w:bCs/>
          <w:i/>
          <w:iCs/>
          <w:u w:val="single"/>
        </w:rPr>
        <w:t>“Right Mouse Click”</w:t>
      </w:r>
      <w:r>
        <w:t xml:space="preserve"> on the </w:t>
      </w:r>
      <w:r>
        <w:rPr>
          <w:i/>
          <w:iCs/>
        </w:rPr>
        <w:t>Network, Cable, DSL</w:t>
      </w:r>
      <w:r>
        <w:t xml:space="preserve"> Host.</w:t>
      </w:r>
    </w:p>
    <w:p w14:paraId="31CB0390" w14:textId="10973BE9" w:rsidR="00845221" w:rsidRDefault="00845221" w:rsidP="00845221">
      <w:r>
        <w:rPr>
          <w:noProof/>
        </w:rPr>
        <w:drawing>
          <wp:inline distT="0" distB="0" distL="0" distR="0" wp14:anchorId="719C1A0F" wp14:editId="18D17F50">
            <wp:extent cx="4156075" cy="13658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21704" w14:textId="40999EDD" w:rsidR="00877B71" w:rsidRDefault="00877B71" w:rsidP="00845221"/>
    <w:p w14:paraId="607056C8" w14:textId="50BE0FF8" w:rsidR="00877B71" w:rsidRDefault="00877B71" w:rsidP="00845221"/>
    <w:p w14:paraId="26778AB7" w14:textId="53115E5A" w:rsidR="00877B71" w:rsidRDefault="00877B71" w:rsidP="00845221"/>
    <w:p w14:paraId="5C5D94A9" w14:textId="0D1CFBCD" w:rsidR="00877B71" w:rsidRDefault="00877B71" w:rsidP="00845221"/>
    <w:p w14:paraId="2BF4AA3C" w14:textId="77777777" w:rsidR="00877B71" w:rsidRDefault="00877B71" w:rsidP="00845221"/>
    <w:p w14:paraId="5E491EB1" w14:textId="631228D9" w:rsidR="00845221" w:rsidRDefault="00877B71" w:rsidP="00845221">
      <w:pPr>
        <w:pStyle w:val="Heading4"/>
      </w:pPr>
      <w:r>
        <w:lastRenderedPageBreak/>
        <w:t>Host Properties: Network, Cable, DSL</w:t>
      </w:r>
    </w:p>
    <w:p w14:paraId="71D6C995" w14:textId="70EEF1B0" w:rsidR="00877B71" w:rsidRPr="00877B71" w:rsidRDefault="00877B71" w:rsidP="00877B71">
      <w:r>
        <w:t xml:space="preserve">Select the </w:t>
      </w:r>
      <w:r>
        <w:rPr>
          <w:b/>
          <w:bCs/>
          <w:i/>
          <w:iCs/>
          <w:u w:val="single"/>
        </w:rPr>
        <w:t>“Callers”</w:t>
      </w:r>
      <w:r>
        <w:t xml:space="preserve"> tab at the top of the screen. Then, click on the </w:t>
      </w:r>
      <w:r>
        <w:rPr>
          <w:b/>
          <w:bCs/>
          <w:i/>
          <w:iCs/>
          <w:u w:val="single"/>
        </w:rPr>
        <w:t>“Paper Icon”</w:t>
      </w:r>
      <w:r>
        <w:t xml:space="preserve"> on the left side of the screen in order to create a new item.</w:t>
      </w:r>
    </w:p>
    <w:p w14:paraId="4AB5FD13" w14:textId="682CBF16" w:rsidR="00877B71" w:rsidRDefault="00877B71" w:rsidP="00877B71">
      <w:r w:rsidRPr="001B53D8">
        <w:rPr>
          <w:rFonts w:cstheme="minorHAnsi"/>
          <w:bCs/>
          <w:noProof/>
        </w:rPr>
        <w:drawing>
          <wp:inline distT="0" distB="0" distL="0" distR="0" wp14:anchorId="4F86278B" wp14:editId="74349F9A">
            <wp:extent cx="3765231" cy="3610099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261" cy="3619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B4637" w14:textId="6B8D3EA1" w:rsidR="00845221" w:rsidRDefault="00877B71" w:rsidP="00845221">
      <w:pPr>
        <w:pStyle w:val="Heading4"/>
      </w:pPr>
      <w:r>
        <w:t>Caller Properties: New Caller</w:t>
      </w:r>
    </w:p>
    <w:p w14:paraId="38B72021" w14:textId="173C64AE" w:rsidR="00877B71" w:rsidRDefault="00877B71" w:rsidP="00877B71">
      <w:r>
        <w:t xml:space="preserve">The user must enter a </w:t>
      </w:r>
      <w:r>
        <w:rPr>
          <w:i/>
          <w:iCs/>
        </w:rPr>
        <w:t>Login Name</w:t>
      </w:r>
      <w:r>
        <w:t xml:space="preserve"> and </w:t>
      </w:r>
      <w:r>
        <w:rPr>
          <w:i/>
          <w:iCs/>
        </w:rPr>
        <w:t>Password</w:t>
      </w:r>
      <w:r>
        <w:t xml:space="preserve"> for the new connection. This information comes from the Host computer. Then, the user should confirm the password, and select the </w:t>
      </w:r>
      <w:r>
        <w:rPr>
          <w:b/>
          <w:bCs/>
          <w:i/>
          <w:iCs/>
          <w:u w:val="single"/>
        </w:rPr>
        <w:t>“OK”</w:t>
      </w:r>
      <w:r>
        <w:t xml:space="preserve"> button at the bottom of the screen.</w:t>
      </w:r>
    </w:p>
    <w:p w14:paraId="24A8917D" w14:textId="044F35CD" w:rsidR="00877B71" w:rsidRDefault="00877B71" w:rsidP="00877B71">
      <w:r w:rsidRPr="001B53D8">
        <w:rPr>
          <w:rFonts w:cstheme="minorHAnsi"/>
          <w:bCs/>
          <w:noProof/>
        </w:rPr>
        <w:drawing>
          <wp:inline distT="0" distB="0" distL="0" distR="0" wp14:anchorId="5DB6226A" wp14:editId="50284FE5">
            <wp:extent cx="4116591" cy="295695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930" cy="2965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09AB2" w14:textId="7FC2FE95" w:rsidR="00877B71" w:rsidRDefault="00877B71" w:rsidP="00877B71">
      <w:pPr>
        <w:pStyle w:val="Heading3"/>
      </w:pPr>
      <w:bookmarkStart w:id="7" w:name="_Toc48995970"/>
      <w:r>
        <w:lastRenderedPageBreak/>
        <w:t>Step Four: Connection Wizard</w:t>
      </w:r>
      <w:bookmarkEnd w:id="7"/>
    </w:p>
    <w:p w14:paraId="0ED2234C" w14:textId="3BD89756" w:rsidR="00877B71" w:rsidRDefault="00877B71" w:rsidP="00877B71">
      <w:r>
        <w:t xml:space="preserve">Setting up a Remote Connection to Another Computer </w:t>
      </w:r>
      <w:r w:rsidR="003C11CC">
        <w:t>u</w:t>
      </w:r>
      <w:r>
        <w:t>sing the Connection Wizard</w:t>
      </w:r>
    </w:p>
    <w:p w14:paraId="0C7E5917" w14:textId="31505192" w:rsidR="00877B71" w:rsidRDefault="00877B71" w:rsidP="00877B71">
      <w:pPr>
        <w:pStyle w:val="Heading4"/>
      </w:pPr>
      <w:r>
        <w:t>Connection Method</w:t>
      </w:r>
    </w:p>
    <w:p w14:paraId="662C77FB" w14:textId="77777777" w:rsidR="00877B71" w:rsidRDefault="00877B71" w:rsidP="00877B71">
      <w:r>
        <w:t xml:space="preserve">Select the </w:t>
      </w:r>
      <w:r>
        <w:rPr>
          <w:b/>
          <w:bCs/>
          <w:i/>
          <w:iCs/>
          <w:u w:val="single"/>
        </w:rPr>
        <w:t>“Next”</w:t>
      </w:r>
      <w:r>
        <w:t xml:space="preserve"> button at the bottom of the screen in order to make changes to the profile.</w:t>
      </w:r>
    </w:p>
    <w:p w14:paraId="5303D3F7" w14:textId="72DAAFB8" w:rsidR="00877B71" w:rsidRDefault="00877B71" w:rsidP="00877B71">
      <w:r w:rsidRPr="001B53D8">
        <w:rPr>
          <w:rFonts w:cstheme="minorHAnsi"/>
          <w:bCs/>
          <w:noProof/>
        </w:rPr>
        <w:drawing>
          <wp:inline distT="0" distB="0" distL="0" distR="0" wp14:anchorId="54E78744" wp14:editId="719D4920">
            <wp:extent cx="4595751" cy="324094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467" cy="326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99D08" w14:textId="54B733B5" w:rsidR="00845221" w:rsidRDefault="00877B71" w:rsidP="00845221">
      <w:pPr>
        <w:pStyle w:val="Heading4"/>
      </w:pPr>
      <w:r>
        <w:t>Destination Address</w:t>
      </w:r>
    </w:p>
    <w:p w14:paraId="3D85DE78" w14:textId="5B27ACFD" w:rsidR="003C11CC" w:rsidRDefault="003C11CC" w:rsidP="003C11CC">
      <w:r>
        <w:t xml:space="preserve">The user must enter the </w:t>
      </w:r>
      <w:r>
        <w:rPr>
          <w:i/>
          <w:iCs/>
        </w:rPr>
        <w:t>IP Address</w:t>
      </w:r>
      <w:r>
        <w:t xml:space="preserve"> of the computer they will connect to, then select the </w:t>
      </w:r>
      <w:r>
        <w:rPr>
          <w:b/>
          <w:bCs/>
          <w:i/>
          <w:iCs/>
          <w:u w:val="single"/>
        </w:rPr>
        <w:t>“Next”</w:t>
      </w:r>
      <w:r>
        <w:t xml:space="preserve"> button at the bottom of the screen.</w:t>
      </w:r>
    </w:p>
    <w:p w14:paraId="13479893" w14:textId="1380652D" w:rsidR="00877B71" w:rsidRPr="00877B71" w:rsidRDefault="003C11CC" w:rsidP="00877B71">
      <w:r w:rsidRPr="001B53D8">
        <w:rPr>
          <w:rFonts w:cstheme="minorHAnsi"/>
          <w:bCs/>
          <w:noProof/>
        </w:rPr>
        <w:drawing>
          <wp:inline distT="0" distB="0" distL="0" distR="0" wp14:anchorId="3FB638ED" wp14:editId="4CB2C42C">
            <wp:extent cx="4580350" cy="3230088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967" cy="3250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A0A82" w14:textId="2D331A6B" w:rsidR="00845221" w:rsidRDefault="00877B71" w:rsidP="00845221">
      <w:pPr>
        <w:pStyle w:val="Heading4"/>
      </w:pPr>
      <w:r>
        <w:lastRenderedPageBreak/>
        <w:t>Summary Screen</w:t>
      </w:r>
    </w:p>
    <w:p w14:paraId="344276B3" w14:textId="4BF312B9" w:rsidR="003C11CC" w:rsidRDefault="003C11CC" w:rsidP="003C11CC">
      <w:r>
        <w:t xml:space="preserve">The user should keep the default selections on this screen, and not attempt any changes. Then select the </w:t>
      </w:r>
      <w:r>
        <w:rPr>
          <w:b/>
          <w:bCs/>
          <w:i/>
          <w:iCs/>
          <w:u w:val="single"/>
        </w:rPr>
        <w:t>“Finish”</w:t>
      </w:r>
      <w:r>
        <w:t xml:space="preserve"> button at the bottom of the screen.</w:t>
      </w:r>
    </w:p>
    <w:p w14:paraId="1C894DAB" w14:textId="7CFF9012" w:rsidR="00877B71" w:rsidRDefault="003C11CC" w:rsidP="00877B71">
      <w:r w:rsidRPr="001B53D8">
        <w:rPr>
          <w:rFonts w:cstheme="minorHAnsi"/>
          <w:bCs/>
          <w:noProof/>
        </w:rPr>
        <w:drawing>
          <wp:inline distT="0" distB="0" distL="0" distR="0" wp14:anchorId="18EDBFE7" wp14:editId="6767323F">
            <wp:extent cx="5018179" cy="3538847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445" cy="3567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70609" w14:textId="06BF7F15" w:rsidR="003C11CC" w:rsidRDefault="003C11CC" w:rsidP="00877B71"/>
    <w:p w14:paraId="7B7B0D2F" w14:textId="3AB5CBFF" w:rsidR="003C11CC" w:rsidRDefault="003C11CC" w:rsidP="00877B71"/>
    <w:p w14:paraId="6B5FBC4B" w14:textId="52C76E19" w:rsidR="003C11CC" w:rsidRDefault="003C11CC" w:rsidP="00877B71"/>
    <w:p w14:paraId="47D7A1CE" w14:textId="366724D1" w:rsidR="003C11CC" w:rsidRDefault="003C11CC" w:rsidP="00877B71"/>
    <w:p w14:paraId="2DFC3C9F" w14:textId="40AE594F" w:rsidR="003C11CC" w:rsidRDefault="003C11CC" w:rsidP="00877B71"/>
    <w:p w14:paraId="7BA4F25A" w14:textId="01F271EB" w:rsidR="003C11CC" w:rsidRDefault="003C11CC" w:rsidP="00877B71"/>
    <w:p w14:paraId="4D08E45D" w14:textId="692DB321" w:rsidR="003C11CC" w:rsidRDefault="003C11CC" w:rsidP="00877B71"/>
    <w:p w14:paraId="193DE6B0" w14:textId="76C79E6A" w:rsidR="003C11CC" w:rsidRDefault="003C11CC" w:rsidP="00877B71"/>
    <w:p w14:paraId="6315365A" w14:textId="3FD2FFA0" w:rsidR="003C11CC" w:rsidRDefault="003C11CC" w:rsidP="00877B71"/>
    <w:p w14:paraId="1CA56A4E" w14:textId="10EBE943" w:rsidR="003C11CC" w:rsidRDefault="003C11CC" w:rsidP="00877B71"/>
    <w:p w14:paraId="45606849" w14:textId="1E8D9429" w:rsidR="003C11CC" w:rsidRDefault="003C11CC" w:rsidP="00877B71"/>
    <w:p w14:paraId="3879A1FE" w14:textId="2D48507C" w:rsidR="003C11CC" w:rsidRDefault="003C11CC" w:rsidP="00877B71"/>
    <w:p w14:paraId="4A447C43" w14:textId="77777777" w:rsidR="003C11CC" w:rsidRDefault="003C11CC" w:rsidP="00877B71"/>
    <w:p w14:paraId="7C1DA9CA" w14:textId="2041CAB1" w:rsidR="003C11CC" w:rsidRDefault="003C11CC" w:rsidP="003C11CC">
      <w:pPr>
        <w:pStyle w:val="Heading3"/>
      </w:pPr>
      <w:bookmarkStart w:id="8" w:name="_Toc48995971"/>
      <w:r>
        <w:lastRenderedPageBreak/>
        <w:t>Step Five: Remote Properties</w:t>
      </w:r>
      <w:bookmarkEnd w:id="8"/>
    </w:p>
    <w:p w14:paraId="515D822E" w14:textId="5AC365AF" w:rsidR="003C11CC" w:rsidRDefault="003C11CC" w:rsidP="003C11CC">
      <w:r>
        <w:t>Setting up a Remote Connection to Another Computer using properties of the icon.</w:t>
      </w:r>
    </w:p>
    <w:p w14:paraId="1520DCB1" w14:textId="1638F7AA" w:rsidR="003C11CC" w:rsidRPr="003C11CC" w:rsidRDefault="003C11CC" w:rsidP="003C11CC">
      <w:r>
        <w:t xml:space="preserve">The user should click on the </w:t>
      </w:r>
      <w:r>
        <w:rPr>
          <w:b/>
          <w:bCs/>
          <w:i/>
          <w:iCs/>
          <w:u w:val="single"/>
        </w:rPr>
        <w:t>“Icon”</w:t>
      </w:r>
      <w:r>
        <w:t xml:space="preserve">, and go to </w:t>
      </w:r>
      <w:r>
        <w:rPr>
          <w:i/>
          <w:iCs/>
        </w:rPr>
        <w:t>Properties</w:t>
      </w:r>
      <w:r>
        <w:t>.</w:t>
      </w:r>
    </w:p>
    <w:p w14:paraId="69652F6A" w14:textId="7B35D1ED" w:rsidR="003C11CC" w:rsidRDefault="003C11CC" w:rsidP="003C11CC">
      <w:pPr>
        <w:pStyle w:val="Heading4"/>
      </w:pPr>
      <w:r>
        <w:t>Icon Properties</w:t>
      </w:r>
    </w:p>
    <w:p w14:paraId="023310F1" w14:textId="406000AA" w:rsidR="003C11CC" w:rsidRDefault="003C11CC" w:rsidP="00877B71">
      <w:r w:rsidRPr="001B53D8">
        <w:rPr>
          <w:rFonts w:cstheme="minorHAnsi"/>
          <w:bCs/>
          <w:noProof/>
        </w:rPr>
        <w:drawing>
          <wp:inline distT="0" distB="0" distL="0" distR="0" wp14:anchorId="47AD0FF1" wp14:editId="3ED45883">
            <wp:extent cx="3467735" cy="312293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2D644" w14:textId="35041AF8" w:rsidR="003C11CC" w:rsidRDefault="003C11CC" w:rsidP="003C11CC">
      <w:pPr>
        <w:pStyle w:val="ListParagraph"/>
        <w:numPr>
          <w:ilvl w:val="0"/>
          <w:numId w:val="5"/>
        </w:numPr>
      </w:pPr>
      <w:r>
        <w:t xml:space="preserve">Select the </w:t>
      </w:r>
      <w:r w:rsidRPr="003C11CC">
        <w:rPr>
          <w:b/>
          <w:bCs/>
          <w:i/>
          <w:iCs/>
          <w:u w:val="single"/>
        </w:rPr>
        <w:t>“</w:t>
      </w:r>
      <w:r>
        <w:rPr>
          <w:b/>
          <w:bCs/>
          <w:i/>
          <w:iCs/>
          <w:u w:val="single"/>
        </w:rPr>
        <w:t>Settings</w:t>
      </w:r>
      <w:r w:rsidRPr="003C11CC">
        <w:rPr>
          <w:b/>
          <w:bCs/>
          <w:i/>
          <w:iCs/>
          <w:u w:val="single"/>
        </w:rPr>
        <w:t>”</w:t>
      </w:r>
      <w:r>
        <w:t xml:space="preserve"> tab at the top of the screen.</w:t>
      </w:r>
    </w:p>
    <w:p w14:paraId="3E0649EE" w14:textId="2C967213" w:rsidR="003C11CC" w:rsidRPr="008B6981" w:rsidRDefault="008B6981" w:rsidP="003C11CC">
      <w:pPr>
        <w:pStyle w:val="ListParagraph"/>
        <w:numPr>
          <w:ilvl w:val="0"/>
          <w:numId w:val="5"/>
        </w:numPr>
      </w:pPr>
      <w:r>
        <w:t xml:space="preserve">The user should </w:t>
      </w:r>
      <w:r>
        <w:rPr>
          <w:rFonts w:cstheme="minorHAnsi"/>
          <w:bCs/>
        </w:rPr>
        <w:t>a</w:t>
      </w:r>
      <w:r w:rsidRPr="001B53D8">
        <w:rPr>
          <w:rFonts w:cstheme="minorHAnsi"/>
          <w:bCs/>
        </w:rPr>
        <w:t xml:space="preserve">dd the IP number of the computer </w:t>
      </w:r>
      <w:r>
        <w:rPr>
          <w:rFonts w:cstheme="minorHAnsi"/>
          <w:bCs/>
        </w:rPr>
        <w:t>they</w:t>
      </w:r>
      <w:r w:rsidRPr="001B53D8">
        <w:rPr>
          <w:rFonts w:cstheme="minorHAnsi"/>
          <w:bCs/>
        </w:rPr>
        <w:t xml:space="preserve"> are connecting to</w:t>
      </w:r>
      <w:r>
        <w:rPr>
          <w:rFonts w:cstheme="minorHAnsi"/>
          <w:bCs/>
        </w:rPr>
        <w:t>.</w:t>
      </w:r>
    </w:p>
    <w:p w14:paraId="22A30EA8" w14:textId="7C708F3B" w:rsidR="008B6981" w:rsidRPr="008B6981" w:rsidRDefault="008B6981" w:rsidP="003C11CC">
      <w:pPr>
        <w:pStyle w:val="ListParagraph"/>
        <w:numPr>
          <w:ilvl w:val="0"/>
          <w:numId w:val="5"/>
        </w:numPr>
      </w:pPr>
      <w:r>
        <w:t>The user should ensure that the ‘</w:t>
      </w:r>
      <w:r w:rsidRPr="008B6981">
        <w:rPr>
          <w:rFonts w:cstheme="minorHAnsi"/>
          <w:bCs/>
          <w:i/>
          <w:iCs/>
        </w:rPr>
        <w:t>Automatically login to host upon connection</w:t>
      </w:r>
      <w:r>
        <w:rPr>
          <w:rFonts w:cstheme="minorHAnsi"/>
          <w:bCs/>
          <w:i/>
          <w:iCs/>
        </w:rPr>
        <w:t>’</w:t>
      </w:r>
      <w:r>
        <w:rPr>
          <w:rFonts w:cstheme="minorHAnsi"/>
          <w:bCs/>
        </w:rPr>
        <w:t xml:space="preserve"> toggle box is checked.</w:t>
      </w:r>
    </w:p>
    <w:p w14:paraId="1C9241AA" w14:textId="4DDD58AF" w:rsidR="008B6981" w:rsidRDefault="008B6981" w:rsidP="003C11CC">
      <w:pPr>
        <w:pStyle w:val="ListParagraph"/>
        <w:numPr>
          <w:ilvl w:val="0"/>
          <w:numId w:val="5"/>
        </w:numPr>
      </w:pPr>
      <w:r>
        <w:t xml:space="preserve">The user must enter a </w:t>
      </w:r>
      <w:r>
        <w:rPr>
          <w:i/>
          <w:iCs/>
        </w:rPr>
        <w:t>Login Name</w:t>
      </w:r>
      <w:r>
        <w:t xml:space="preserve"> and </w:t>
      </w:r>
      <w:r>
        <w:rPr>
          <w:i/>
          <w:iCs/>
        </w:rPr>
        <w:t>Password</w:t>
      </w:r>
      <w:r>
        <w:t xml:space="preserve"> for the new connection.</w:t>
      </w:r>
    </w:p>
    <w:p w14:paraId="3FA00771" w14:textId="2FD0B3A8" w:rsidR="008B6981" w:rsidRDefault="008B6981" w:rsidP="003C11CC">
      <w:pPr>
        <w:pStyle w:val="ListParagraph"/>
        <w:numPr>
          <w:ilvl w:val="0"/>
          <w:numId w:val="5"/>
        </w:numPr>
      </w:pPr>
      <w:r>
        <w:t xml:space="preserve">The user should enter a </w:t>
      </w:r>
      <w:r>
        <w:rPr>
          <w:i/>
          <w:iCs/>
        </w:rPr>
        <w:t>Domain Name</w:t>
      </w:r>
      <w:r>
        <w:t>, if it is applicable.</w:t>
      </w:r>
    </w:p>
    <w:p w14:paraId="7488F4D7" w14:textId="44C09832" w:rsidR="008B6981" w:rsidRDefault="008B6981" w:rsidP="003C11CC">
      <w:pPr>
        <w:pStyle w:val="ListParagraph"/>
        <w:numPr>
          <w:ilvl w:val="0"/>
          <w:numId w:val="5"/>
        </w:numPr>
      </w:pPr>
      <w:r>
        <w:t xml:space="preserve">Select the </w:t>
      </w:r>
      <w:r>
        <w:rPr>
          <w:b/>
          <w:bCs/>
          <w:i/>
          <w:iCs/>
          <w:u w:val="single"/>
        </w:rPr>
        <w:t>“Apply”</w:t>
      </w:r>
      <w:r>
        <w:t xml:space="preserve"> button at the bottom of the screen.</w:t>
      </w:r>
    </w:p>
    <w:p w14:paraId="2B9B84C4" w14:textId="785895F9" w:rsidR="008B6981" w:rsidRDefault="008B6981" w:rsidP="003C11CC">
      <w:pPr>
        <w:pStyle w:val="ListParagraph"/>
        <w:numPr>
          <w:ilvl w:val="0"/>
          <w:numId w:val="5"/>
        </w:numPr>
      </w:pPr>
      <w:r>
        <w:t xml:space="preserve">Select the </w:t>
      </w:r>
      <w:r>
        <w:rPr>
          <w:b/>
          <w:bCs/>
          <w:i/>
          <w:iCs/>
          <w:u w:val="single"/>
        </w:rPr>
        <w:t>“OK”</w:t>
      </w:r>
      <w:r>
        <w:t xml:space="preserve"> button at the bottom of the screen.</w:t>
      </w:r>
    </w:p>
    <w:p w14:paraId="797E78B3" w14:textId="7EF81AB1" w:rsidR="001463B4" w:rsidRDefault="001463B4" w:rsidP="001463B4"/>
    <w:p w14:paraId="0F24E8EC" w14:textId="77777777" w:rsidR="001463B4" w:rsidRDefault="001463B4" w:rsidP="001463B4"/>
    <w:p w14:paraId="7732547D" w14:textId="7E9AE331" w:rsidR="001463B4" w:rsidRDefault="001463B4" w:rsidP="001463B4">
      <w:pPr>
        <w:pStyle w:val="Heading3"/>
      </w:pPr>
      <w:bookmarkStart w:id="9" w:name="_Toc48995972"/>
      <w:r>
        <w:t>Step Six: Check Settings</w:t>
      </w:r>
      <w:bookmarkEnd w:id="9"/>
    </w:p>
    <w:p w14:paraId="170AC052" w14:textId="114F2934" w:rsidR="001463B4" w:rsidRDefault="001463B4" w:rsidP="001463B4">
      <w:pPr>
        <w:rPr>
          <w:rFonts w:ascii="Calibri" w:hAnsi="Calibri" w:cs="Calibri"/>
          <w:bCs/>
        </w:rPr>
      </w:pPr>
      <w:r>
        <w:t xml:space="preserve">The user should </w:t>
      </w:r>
      <w:r>
        <w:rPr>
          <w:b/>
          <w:bCs/>
          <w:i/>
          <w:iCs/>
          <w:u w:val="single"/>
        </w:rPr>
        <w:t>“Double-</w:t>
      </w:r>
      <w:r w:rsidR="001D41BC">
        <w:rPr>
          <w:b/>
          <w:bCs/>
          <w:i/>
          <w:iCs/>
          <w:u w:val="single"/>
        </w:rPr>
        <w:t>C</w:t>
      </w:r>
      <w:bookmarkStart w:id="10" w:name="_GoBack"/>
      <w:bookmarkEnd w:id="10"/>
      <w:r>
        <w:rPr>
          <w:b/>
          <w:bCs/>
          <w:i/>
          <w:iCs/>
          <w:u w:val="single"/>
        </w:rPr>
        <w:t>lick”</w:t>
      </w:r>
      <w:r>
        <w:t xml:space="preserve"> </w:t>
      </w:r>
      <w:r w:rsidRPr="00F76188">
        <w:rPr>
          <w:rFonts w:ascii="Calibri" w:hAnsi="Calibri" w:cs="Calibri"/>
          <w:bCs/>
        </w:rPr>
        <w:t xml:space="preserve">the icon that </w:t>
      </w:r>
      <w:r>
        <w:rPr>
          <w:rFonts w:ascii="Calibri" w:hAnsi="Calibri" w:cs="Calibri"/>
          <w:bCs/>
        </w:rPr>
        <w:t>they</w:t>
      </w:r>
      <w:r w:rsidRPr="00F76188">
        <w:rPr>
          <w:rFonts w:ascii="Calibri" w:hAnsi="Calibri" w:cs="Calibri"/>
          <w:bCs/>
        </w:rPr>
        <w:t xml:space="preserve"> set</w:t>
      </w:r>
      <w:r>
        <w:rPr>
          <w:rFonts w:ascii="Calibri" w:hAnsi="Calibri" w:cs="Calibri"/>
          <w:bCs/>
        </w:rPr>
        <w:t xml:space="preserve"> </w:t>
      </w:r>
      <w:r w:rsidRPr="00F76188">
        <w:rPr>
          <w:rFonts w:ascii="Calibri" w:hAnsi="Calibri" w:cs="Calibri"/>
          <w:bCs/>
        </w:rPr>
        <w:t>up</w:t>
      </w:r>
      <w:r>
        <w:rPr>
          <w:rFonts w:ascii="Calibri" w:hAnsi="Calibri" w:cs="Calibri"/>
          <w:bCs/>
        </w:rPr>
        <w:t>,</w:t>
      </w:r>
      <w:r w:rsidRPr="00F76188">
        <w:rPr>
          <w:rFonts w:ascii="Calibri" w:hAnsi="Calibri" w:cs="Calibri"/>
          <w:bCs/>
        </w:rPr>
        <w:t xml:space="preserve"> and it should make connection to the Host computer if all the settings are correct</w:t>
      </w:r>
      <w:r>
        <w:rPr>
          <w:rFonts w:ascii="Calibri" w:hAnsi="Calibri" w:cs="Calibri"/>
          <w:bCs/>
        </w:rPr>
        <w:t>.</w:t>
      </w:r>
    </w:p>
    <w:p w14:paraId="477F2391" w14:textId="72453666" w:rsidR="001463B4" w:rsidRPr="001463B4" w:rsidRDefault="001463B4" w:rsidP="001463B4">
      <w:r>
        <w:rPr>
          <w:rFonts w:ascii="Calibri" w:hAnsi="Calibri" w:cs="Calibri"/>
          <w:bCs/>
        </w:rPr>
        <w:t xml:space="preserve">Please </w:t>
      </w:r>
      <w:r w:rsidRPr="00F76188">
        <w:rPr>
          <w:rFonts w:ascii="Calibri" w:hAnsi="Calibri" w:cs="Calibri"/>
          <w:bCs/>
        </w:rPr>
        <w:t>Note: All the above information comes from the Host computer when setting up this screen on your computer.</w:t>
      </w:r>
    </w:p>
    <w:p w14:paraId="6AAC80EE" w14:textId="42D86618" w:rsidR="002A5B72" w:rsidRDefault="0006324D" w:rsidP="002A5B72">
      <w:pPr>
        <w:pStyle w:val="Heading1"/>
        <w:rPr>
          <w:b/>
          <w:bCs/>
        </w:rPr>
      </w:pPr>
      <w:bookmarkStart w:id="11" w:name="_Toc48995973"/>
      <w:r>
        <w:rPr>
          <w:b/>
          <w:bCs/>
        </w:rPr>
        <w:lastRenderedPageBreak/>
        <w:t>Print Files During Remote Computer Session</w:t>
      </w:r>
      <w:bookmarkEnd w:id="11"/>
    </w:p>
    <w:p w14:paraId="76DB1F6C" w14:textId="3167886F" w:rsidR="002A5B72" w:rsidRDefault="0006324D" w:rsidP="002A5B72">
      <w:pPr>
        <w:pStyle w:val="Heading2"/>
      </w:pPr>
      <w:bookmarkStart w:id="12" w:name="_Toc48995974"/>
      <w:r>
        <w:t>On Host Computer:</w:t>
      </w:r>
      <w:bookmarkEnd w:id="12"/>
    </w:p>
    <w:p w14:paraId="7FFC82BF" w14:textId="63879AD6" w:rsidR="002A5B72" w:rsidRDefault="0006324D" w:rsidP="002A5B72">
      <w:pPr>
        <w:pStyle w:val="Heading4"/>
      </w:pPr>
      <w:r>
        <w:t>Step One: Manager Window</w:t>
      </w:r>
    </w:p>
    <w:p w14:paraId="644BDDE1" w14:textId="2A406B67" w:rsidR="0006324D" w:rsidRPr="0006324D" w:rsidRDefault="0006324D" w:rsidP="0006324D">
      <w:r>
        <w:t xml:space="preserve">In the </w:t>
      </w:r>
      <w:r w:rsidRPr="0006324D">
        <w:rPr>
          <w:i/>
          <w:iCs/>
        </w:rPr>
        <w:t>pcAnywhere Manager</w:t>
      </w:r>
      <w:r>
        <w:t xml:space="preserve"> window, click </w:t>
      </w:r>
      <w:r w:rsidRPr="0006324D">
        <w:rPr>
          <w:i/>
          <w:iCs/>
        </w:rPr>
        <w:t>Tools</w:t>
      </w:r>
      <w:r>
        <w:t xml:space="preserve"> &gt; </w:t>
      </w:r>
      <w:r w:rsidRPr="0006324D">
        <w:rPr>
          <w:i/>
          <w:iCs/>
        </w:rPr>
        <w:t>Options</w:t>
      </w:r>
      <w:r>
        <w:t>.</w:t>
      </w:r>
    </w:p>
    <w:p w14:paraId="070375A6" w14:textId="13C52382" w:rsidR="0006324D" w:rsidRDefault="0006324D" w:rsidP="0006324D">
      <w:pPr>
        <w:pStyle w:val="Heading4"/>
      </w:pPr>
      <w:r>
        <w:t>Step Two: Remote Printing Tab</w:t>
      </w:r>
    </w:p>
    <w:p w14:paraId="0CEFF49E" w14:textId="1DA14D42" w:rsidR="0006324D" w:rsidRPr="0006324D" w:rsidRDefault="0006324D" w:rsidP="0006324D">
      <w:r>
        <w:t xml:space="preserve">On the </w:t>
      </w:r>
      <w:r w:rsidRPr="0006324D">
        <w:rPr>
          <w:i/>
          <w:iCs/>
        </w:rPr>
        <w:t>Remote Printing</w:t>
      </w:r>
      <w:r>
        <w:t xml:space="preserve"> tab, click </w:t>
      </w:r>
      <w:r w:rsidRPr="00493058">
        <w:rPr>
          <w:b/>
          <w:bCs/>
          <w:i/>
          <w:iCs/>
          <w:u w:val="single"/>
        </w:rPr>
        <w:t>Add Printer</w:t>
      </w:r>
      <w:r>
        <w:t xml:space="preserve"> to add a remote printer definition to the list.</w:t>
      </w:r>
    </w:p>
    <w:p w14:paraId="2AC515C2" w14:textId="50DDBD41" w:rsidR="0006324D" w:rsidRDefault="0006324D" w:rsidP="0006324D">
      <w:pPr>
        <w:pStyle w:val="Heading4"/>
      </w:pPr>
      <w:r>
        <w:t>Step Three: Manufacturer List</w:t>
      </w:r>
    </w:p>
    <w:p w14:paraId="65B23BCE" w14:textId="21FA8E0E" w:rsidR="0006324D" w:rsidRDefault="0006324D" w:rsidP="0006324D">
      <w:r>
        <w:t xml:space="preserve">In the </w:t>
      </w:r>
      <w:r w:rsidRPr="0006324D">
        <w:rPr>
          <w:i/>
          <w:iCs/>
        </w:rPr>
        <w:t>Manufacturers</w:t>
      </w:r>
      <w:r>
        <w:t xml:space="preserve"> list, click the remote computer’s printer manufacturer.</w:t>
      </w:r>
    </w:p>
    <w:p w14:paraId="24286124" w14:textId="75ABBE66" w:rsidR="0006324D" w:rsidRPr="0006324D" w:rsidRDefault="00493058" w:rsidP="0006324D">
      <w:r>
        <w:t xml:space="preserve">If the remote printer driver is not listed in the </w:t>
      </w:r>
      <w:r w:rsidRPr="00493058">
        <w:rPr>
          <w:i/>
          <w:iCs/>
        </w:rPr>
        <w:t>Manufacturers</w:t>
      </w:r>
      <w:r>
        <w:t xml:space="preserve"> list box, install it following the printer manufacturer instructions. After installing the driver, it appears on the </w:t>
      </w:r>
      <w:r w:rsidRPr="00493058">
        <w:rPr>
          <w:i/>
          <w:iCs/>
        </w:rPr>
        <w:t>Currently Installed Driver</w:t>
      </w:r>
      <w:r>
        <w:t xml:space="preserve"> list.</w:t>
      </w:r>
    </w:p>
    <w:p w14:paraId="65E06CA5" w14:textId="336CD5A5" w:rsidR="0006324D" w:rsidRDefault="0006324D" w:rsidP="0006324D">
      <w:pPr>
        <w:pStyle w:val="Heading4"/>
      </w:pPr>
      <w:r>
        <w:t>Step Four: Printer List</w:t>
      </w:r>
    </w:p>
    <w:p w14:paraId="75899CFD" w14:textId="4EF913F8" w:rsidR="0006324D" w:rsidRPr="0006324D" w:rsidRDefault="00493058" w:rsidP="0006324D">
      <w:r>
        <w:t xml:space="preserve">In the </w:t>
      </w:r>
      <w:r w:rsidRPr="00493058">
        <w:rPr>
          <w:i/>
          <w:iCs/>
        </w:rPr>
        <w:t>Printers</w:t>
      </w:r>
      <w:r>
        <w:t xml:space="preserve"> list, click the remote computer printer model.</w:t>
      </w:r>
    </w:p>
    <w:p w14:paraId="6DB4E67B" w14:textId="2B0EA900" w:rsidR="0006324D" w:rsidRDefault="0006324D" w:rsidP="0006324D">
      <w:pPr>
        <w:pStyle w:val="Heading4"/>
      </w:pPr>
      <w:r>
        <w:t>Step Five: Remote Printer Owner/Location</w:t>
      </w:r>
    </w:p>
    <w:p w14:paraId="1310C40F" w14:textId="7C430317" w:rsidR="0006324D" w:rsidRPr="0006324D" w:rsidRDefault="00493058" w:rsidP="0006324D">
      <w:r>
        <w:t>Type a name that identifies the owner or location of the remote printer.</w:t>
      </w:r>
    </w:p>
    <w:p w14:paraId="01AD3BD6" w14:textId="726637C1" w:rsidR="0006324D" w:rsidRDefault="0006324D" w:rsidP="0006324D">
      <w:pPr>
        <w:pStyle w:val="Heading4"/>
      </w:pPr>
      <w:r>
        <w:t>Step Six: Finish Program</w:t>
      </w:r>
    </w:p>
    <w:p w14:paraId="1530E282" w14:textId="4F38BABB" w:rsidR="002A5B72" w:rsidRDefault="00493058" w:rsidP="002A5B72">
      <w:r>
        <w:t xml:space="preserve">Click </w:t>
      </w:r>
      <w:r w:rsidRPr="00493058">
        <w:rPr>
          <w:b/>
          <w:bCs/>
          <w:i/>
          <w:iCs/>
          <w:u w:val="single"/>
        </w:rPr>
        <w:t>Finish</w:t>
      </w:r>
      <w:r>
        <w:t>.</w:t>
      </w:r>
    </w:p>
    <w:p w14:paraId="42F458A4" w14:textId="66E0CAE8" w:rsidR="00493058" w:rsidRDefault="00493058" w:rsidP="00493058">
      <w:pPr>
        <w:pStyle w:val="Heading3"/>
      </w:pPr>
      <w:bookmarkStart w:id="13" w:name="_Toc48995975"/>
      <w:r>
        <w:t>Remote Caller</w:t>
      </w:r>
      <w:bookmarkEnd w:id="13"/>
    </w:p>
    <w:p w14:paraId="58D52309" w14:textId="00C5A84C" w:rsidR="00493058" w:rsidRDefault="00493058" w:rsidP="00493058">
      <w:pPr>
        <w:rPr>
          <w:rFonts w:cstheme="minorHAnsi"/>
          <w:bCs/>
        </w:rPr>
      </w:pPr>
      <w:r w:rsidRPr="001A3B39">
        <w:rPr>
          <w:rFonts w:cstheme="minorHAnsi"/>
          <w:bCs/>
        </w:rPr>
        <w:t>The remote caller selects this name to print to the local printer during a remote-control session.</w:t>
      </w:r>
    </w:p>
    <w:p w14:paraId="5024BAAD" w14:textId="650747A9" w:rsidR="00493058" w:rsidRPr="00493058" w:rsidRDefault="00493058" w:rsidP="00493058">
      <w:r w:rsidRPr="001A3B39">
        <w:rPr>
          <w:rFonts w:cstheme="minorHAnsi"/>
          <w:bCs/>
        </w:rPr>
        <w:t>If you want to print a file located on the host computer to a printer at your location during a remote-control session, you must specify your printer information in pcAnywhere. If you do not configure remote printing on your computer, your files are sent to the host computer’s default printer.</w:t>
      </w:r>
    </w:p>
    <w:p w14:paraId="22394820" w14:textId="0A09733A" w:rsidR="00493058" w:rsidRPr="00493058" w:rsidRDefault="00493058" w:rsidP="00493058">
      <w:r w:rsidRPr="001A3B39">
        <w:rPr>
          <w:rFonts w:cstheme="minorHAnsi"/>
          <w:bCs/>
        </w:rPr>
        <w:t>When adding a printer, you must have the correct drivers for the printer that you are using. pcAnywhere prompts you for the location of the printer, what port to use, and other configuration information.</w:t>
      </w:r>
    </w:p>
    <w:p w14:paraId="281D8729" w14:textId="1738401E" w:rsidR="00493058" w:rsidRDefault="00493058" w:rsidP="00493058">
      <w:pPr>
        <w:pStyle w:val="Heading2"/>
      </w:pPr>
      <w:bookmarkStart w:id="14" w:name="_Toc48995976"/>
      <w:r>
        <w:t>Set Up Remote Computer Settings</w:t>
      </w:r>
      <w:bookmarkEnd w:id="14"/>
    </w:p>
    <w:p w14:paraId="6400724C" w14:textId="72BDF97D" w:rsidR="00493058" w:rsidRDefault="00493058" w:rsidP="00493058">
      <w:pPr>
        <w:rPr>
          <w:rFonts w:cstheme="minorHAnsi"/>
          <w:bCs/>
        </w:rPr>
      </w:pPr>
      <w:r w:rsidRPr="001A3B39">
        <w:rPr>
          <w:rFonts w:cstheme="minorHAnsi"/>
          <w:bCs/>
        </w:rPr>
        <w:t>Set up a printer so the remote caller can print to the local printer during a session.</w:t>
      </w:r>
    </w:p>
    <w:p w14:paraId="7D192B37" w14:textId="63EFDB4B" w:rsidR="00493058" w:rsidRPr="00493058" w:rsidRDefault="00493058" w:rsidP="00493058">
      <w:pPr>
        <w:pStyle w:val="Heading4"/>
      </w:pPr>
      <w:r>
        <w:t>Select Printers</w:t>
      </w:r>
    </w:p>
    <w:p w14:paraId="603FB4A9" w14:textId="2AC0AFF1" w:rsidR="00877B71" w:rsidRDefault="00493058" w:rsidP="002A5B72">
      <w:pPr>
        <w:rPr>
          <w:rFonts w:cstheme="minorHAnsi"/>
          <w:bCs/>
        </w:rPr>
      </w:pPr>
      <w:r w:rsidRPr="001A3B39">
        <w:rPr>
          <w:rFonts w:cstheme="minorHAnsi"/>
          <w:bCs/>
        </w:rPr>
        <w:t>Select the printers on the remote computer that you want to print to during a remote-control session.</w:t>
      </w:r>
    </w:p>
    <w:p w14:paraId="1B2A0F22" w14:textId="046815E5" w:rsidR="00493058" w:rsidRDefault="00493058" w:rsidP="002A5B72">
      <w:pPr>
        <w:rPr>
          <w:rFonts w:cstheme="minorHAnsi"/>
          <w:bCs/>
        </w:rPr>
      </w:pPr>
      <w:r>
        <w:t xml:space="preserve">Please </w:t>
      </w:r>
      <w:r w:rsidRPr="001A3B39">
        <w:rPr>
          <w:rFonts w:cstheme="minorHAnsi"/>
          <w:bCs/>
        </w:rPr>
        <w:t>Note: The remote’s printer definitions must first be installed on the host computer using the Windows Control Panel.</w:t>
      </w:r>
    </w:p>
    <w:p w14:paraId="5D3F1B4A" w14:textId="0083E62B" w:rsidR="002A5B72" w:rsidRPr="002A5B72" w:rsidRDefault="00493058" w:rsidP="002A5B72">
      <w:r w:rsidRPr="001A3B39">
        <w:rPr>
          <w:rFonts w:cstheme="minorHAnsi"/>
          <w:bCs/>
        </w:rPr>
        <w:t xml:space="preserve">To learn more about an option, </w:t>
      </w:r>
      <w:r>
        <w:rPr>
          <w:b/>
          <w:bCs/>
          <w:i/>
          <w:iCs/>
          <w:u w:val="single"/>
        </w:rPr>
        <w:t>“Right-Click”</w:t>
      </w:r>
      <w:r>
        <w:t xml:space="preserve"> </w:t>
      </w:r>
      <w:r w:rsidRPr="001A3B39">
        <w:rPr>
          <w:rFonts w:cstheme="minorHAnsi"/>
          <w:bCs/>
        </w:rPr>
        <w:t xml:space="preserve">it, then click </w:t>
      </w:r>
      <w:r w:rsidRPr="00493058">
        <w:rPr>
          <w:rFonts w:cstheme="minorHAnsi"/>
          <w:b/>
          <w:i/>
          <w:iCs/>
          <w:u w:val="single"/>
        </w:rPr>
        <w:t>What’s This</w:t>
      </w:r>
      <w:r w:rsidRPr="001A3B39">
        <w:rPr>
          <w:rFonts w:cstheme="minorHAnsi"/>
          <w:bCs/>
        </w:rPr>
        <w:t>.</w:t>
      </w:r>
    </w:p>
    <w:sectPr w:rsidR="002A5B72" w:rsidRPr="002A5B72" w:rsidSect="00011C26">
      <w:headerReference w:type="default" r:id="rId27"/>
      <w:footerReference w:type="default" r:id="rId28"/>
      <w:headerReference w:type="first" r:id="rId29"/>
      <w:footerReference w:type="first" r:id="rId3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BEA067" w14:textId="77777777" w:rsidR="0054610E" w:rsidRDefault="0054610E" w:rsidP="0029375E">
      <w:pPr>
        <w:spacing w:after="0" w:line="240" w:lineRule="auto"/>
      </w:pPr>
      <w:r>
        <w:separator/>
      </w:r>
    </w:p>
  </w:endnote>
  <w:endnote w:type="continuationSeparator" w:id="0">
    <w:p w14:paraId="17F1805C" w14:textId="77777777" w:rsidR="0054610E" w:rsidRDefault="0054610E" w:rsidP="00293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136775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50E345B" w14:textId="61FB7C15" w:rsidR="00DE559A" w:rsidRDefault="00DE559A">
            <w:pPr>
              <w:pStyle w:val="Footer"/>
              <w:jc w:val="center"/>
            </w:pPr>
            <w:r>
              <w:rPr>
                <w:rFonts w:cs="Arial"/>
                <w:noProof/>
                <w:color w:val="808080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D41CC8" wp14:editId="244AB829">
                      <wp:simplePos x="0" y="0"/>
                      <wp:positionH relativeFrom="column">
                        <wp:posOffset>-495300</wp:posOffset>
                      </wp:positionH>
                      <wp:positionV relativeFrom="paragraph">
                        <wp:posOffset>-40005</wp:posOffset>
                      </wp:positionV>
                      <wp:extent cx="6931660" cy="0"/>
                      <wp:effectExtent l="0" t="19050" r="2159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31660" cy="0"/>
                              </a:xfrm>
                              <a:prstGeom prst="line">
                                <a:avLst/>
                              </a:prstGeom>
                              <a:ln w="28575" cmpd="sng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04C93B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pt,-3.15pt" to="506.8pt,-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" strokecolor="#e97009 [2407]" strokeweight="2.25pt">
                      <v:stroke joinstyle="miter"/>
                    </v:line>
                  </w:pict>
                </mc:Fallback>
              </mc:AlternateContent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AF7A49" w14:textId="77777777" w:rsidR="0029375E" w:rsidRPr="00982A89" w:rsidRDefault="0029375E" w:rsidP="007B0BAE">
    <w:pPr>
      <w:pStyle w:val="Footer"/>
      <w:jc w:val="right"/>
      <w:rPr>
        <w:color w:val="0672A9" w:themeColor="accent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6485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01C21C" w14:textId="77777777" w:rsidR="007D0A97" w:rsidRDefault="007D0A9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805263" w14:textId="77777777" w:rsidR="007D0A97" w:rsidRDefault="007D0A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4A9DF9" w14:textId="77777777" w:rsidR="0054610E" w:rsidRDefault="0054610E" w:rsidP="0029375E">
      <w:pPr>
        <w:spacing w:after="0" w:line="240" w:lineRule="auto"/>
      </w:pPr>
      <w:r>
        <w:separator/>
      </w:r>
    </w:p>
  </w:footnote>
  <w:footnote w:type="continuationSeparator" w:id="0">
    <w:p w14:paraId="7BDB8C84" w14:textId="77777777" w:rsidR="0054610E" w:rsidRDefault="0054610E" w:rsidP="00293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D955F" w14:textId="77777777" w:rsidR="0029375E" w:rsidRDefault="007D0A97" w:rsidP="007D0A97">
    <w:pPr>
      <w:pStyle w:val="Header"/>
    </w:pPr>
    <w:r>
      <w:rPr>
        <w:rFonts w:cs="Arial"/>
        <w:noProof/>
        <w:color w:val="808080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AFD42B" wp14:editId="3F6B5E12">
              <wp:simplePos x="0" y="0"/>
              <wp:positionH relativeFrom="margin">
                <wp:posOffset>-439386</wp:posOffset>
              </wp:positionH>
              <wp:positionV relativeFrom="paragraph">
                <wp:posOffset>24988</wp:posOffset>
              </wp:positionV>
              <wp:extent cx="6874964" cy="0"/>
              <wp:effectExtent l="0" t="19050" r="215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74964" cy="0"/>
                      </a:xfrm>
                      <a:prstGeom prst="line">
                        <a:avLst/>
                      </a:prstGeom>
                      <a:ln w="28575" cmpd="sng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200653F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4.6pt,1.95pt" to="506.7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" strokecolor="#0672a9 [3204]" strokeweight="2.25pt">
              <v:stroke joinstyle="miter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6E307" w14:textId="77777777" w:rsidR="008A5B48" w:rsidRDefault="008A5B48" w:rsidP="008A5B48">
    <w:pPr>
      <w:pStyle w:val="Header"/>
      <w:jc w:val="center"/>
    </w:pPr>
    <w:r>
      <w:rPr>
        <w:noProof/>
      </w:rPr>
      <w:drawing>
        <wp:inline distT="0" distB="0" distL="0" distR="0" wp14:anchorId="1504BA53" wp14:editId="716CB733">
          <wp:extent cx="3716033" cy="2826327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dvantzware_LogoTa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58609" cy="28587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9E064BB" w14:textId="77777777" w:rsidR="008A5B48" w:rsidRDefault="008A5B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41E14"/>
    <w:multiLevelType w:val="hybridMultilevel"/>
    <w:tmpl w:val="4356C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236CC"/>
    <w:multiLevelType w:val="hybridMultilevel"/>
    <w:tmpl w:val="DA00C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93EE6"/>
    <w:multiLevelType w:val="hybridMultilevel"/>
    <w:tmpl w:val="8CEA5A6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329650CB"/>
    <w:multiLevelType w:val="hybridMultilevel"/>
    <w:tmpl w:val="7D8CC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A3259F"/>
    <w:multiLevelType w:val="hybridMultilevel"/>
    <w:tmpl w:val="F112ED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6B"/>
    <w:rsid w:val="00005843"/>
    <w:rsid w:val="000059B8"/>
    <w:rsid w:val="00011C26"/>
    <w:rsid w:val="0006324D"/>
    <w:rsid w:val="00070997"/>
    <w:rsid w:val="00071857"/>
    <w:rsid w:val="00077850"/>
    <w:rsid w:val="000A7F0F"/>
    <w:rsid w:val="001463B4"/>
    <w:rsid w:val="0016557A"/>
    <w:rsid w:val="001A318B"/>
    <w:rsid w:val="001C4B37"/>
    <w:rsid w:val="001C50E1"/>
    <w:rsid w:val="001D41BC"/>
    <w:rsid w:val="00223B97"/>
    <w:rsid w:val="002454CA"/>
    <w:rsid w:val="0029375E"/>
    <w:rsid w:val="002A5B72"/>
    <w:rsid w:val="002E5DC7"/>
    <w:rsid w:val="002F4F7D"/>
    <w:rsid w:val="003753EA"/>
    <w:rsid w:val="00397B9B"/>
    <w:rsid w:val="003B5DD4"/>
    <w:rsid w:val="003C11CC"/>
    <w:rsid w:val="003D7D0F"/>
    <w:rsid w:val="00486A09"/>
    <w:rsid w:val="00491309"/>
    <w:rsid w:val="00493058"/>
    <w:rsid w:val="004B71AD"/>
    <w:rsid w:val="004B7376"/>
    <w:rsid w:val="004F281E"/>
    <w:rsid w:val="00510227"/>
    <w:rsid w:val="0054610E"/>
    <w:rsid w:val="005D1E82"/>
    <w:rsid w:val="00602145"/>
    <w:rsid w:val="00682D24"/>
    <w:rsid w:val="006A4DF7"/>
    <w:rsid w:val="006A726B"/>
    <w:rsid w:val="00746B11"/>
    <w:rsid w:val="00760EA0"/>
    <w:rsid w:val="007A7986"/>
    <w:rsid w:val="007B0BAE"/>
    <w:rsid w:val="007B63F7"/>
    <w:rsid w:val="007D0A97"/>
    <w:rsid w:val="007E503B"/>
    <w:rsid w:val="008040BE"/>
    <w:rsid w:val="00812317"/>
    <w:rsid w:val="00845221"/>
    <w:rsid w:val="0087443B"/>
    <w:rsid w:val="00877B71"/>
    <w:rsid w:val="008A5B48"/>
    <w:rsid w:val="008B6981"/>
    <w:rsid w:val="008B7746"/>
    <w:rsid w:val="008C086E"/>
    <w:rsid w:val="008D0EE3"/>
    <w:rsid w:val="008D7C5A"/>
    <w:rsid w:val="00936ACC"/>
    <w:rsid w:val="009506E5"/>
    <w:rsid w:val="00951E99"/>
    <w:rsid w:val="00982A89"/>
    <w:rsid w:val="009A0371"/>
    <w:rsid w:val="009A089D"/>
    <w:rsid w:val="00A2256C"/>
    <w:rsid w:val="00A273B2"/>
    <w:rsid w:val="00A718B8"/>
    <w:rsid w:val="00A7338F"/>
    <w:rsid w:val="00AB43B5"/>
    <w:rsid w:val="00AC5AB4"/>
    <w:rsid w:val="00AD391E"/>
    <w:rsid w:val="00B02E56"/>
    <w:rsid w:val="00B0522E"/>
    <w:rsid w:val="00B13DA7"/>
    <w:rsid w:val="00B15177"/>
    <w:rsid w:val="00B17D47"/>
    <w:rsid w:val="00B52B7C"/>
    <w:rsid w:val="00B734B6"/>
    <w:rsid w:val="00BD706D"/>
    <w:rsid w:val="00BE6D63"/>
    <w:rsid w:val="00C05688"/>
    <w:rsid w:val="00C51D99"/>
    <w:rsid w:val="00CC1C30"/>
    <w:rsid w:val="00D06F93"/>
    <w:rsid w:val="00D46004"/>
    <w:rsid w:val="00DE559A"/>
    <w:rsid w:val="00E20A20"/>
    <w:rsid w:val="00E26A88"/>
    <w:rsid w:val="00E34299"/>
    <w:rsid w:val="00E400F7"/>
    <w:rsid w:val="00E72457"/>
    <w:rsid w:val="00E954E6"/>
    <w:rsid w:val="00EE1EC3"/>
    <w:rsid w:val="00F050D6"/>
    <w:rsid w:val="00F11D6B"/>
    <w:rsid w:val="00F55040"/>
    <w:rsid w:val="00F55866"/>
    <w:rsid w:val="00F82E63"/>
    <w:rsid w:val="00F860D1"/>
    <w:rsid w:val="00FA374D"/>
    <w:rsid w:val="00FC6115"/>
    <w:rsid w:val="00FE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6D855"/>
  <w15:chartTrackingRefBased/>
  <w15:docId w15:val="{5D03C0DB-5704-41ED-B121-77992322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B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68A29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B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672A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0B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68A29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37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4547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BAE"/>
    <w:rPr>
      <w:rFonts w:asciiTheme="majorHAnsi" w:eastAsiaTheme="majorEastAsia" w:hAnsiTheme="majorHAnsi" w:cstheme="majorBidi"/>
      <w:color w:val="F68A29" w:themeColor="accen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0BAE"/>
    <w:rPr>
      <w:rFonts w:asciiTheme="majorHAnsi" w:eastAsiaTheme="majorEastAsia" w:hAnsiTheme="majorHAnsi" w:cstheme="majorBidi"/>
      <w:color w:val="0672A9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0BAE"/>
    <w:rPr>
      <w:rFonts w:asciiTheme="majorHAnsi" w:eastAsiaTheme="majorEastAsia" w:hAnsiTheme="majorHAnsi" w:cstheme="majorBidi"/>
      <w:color w:val="F68A29" w:themeColor="accen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9375E"/>
    <w:rPr>
      <w:rFonts w:asciiTheme="majorHAnsi" w:eastAsiaTheme="majorEastAsia" w:hAnsiTheme="majorHAnsi" w:cstheme="majorBidi"/>
      <w:i/>
      <w:iCs/>
      <w:color w:val="04547E" w:themeColor="accent1" w:themeShade="BF"/>
    </w:rPr>
  </w:style>
  <w:style w:type="paragraph" w:styleId="Title">
    <w:name w:val="Title"/>
    <w:basedOn w:val="Normal"/>
    <w:next w:val="Heading1"/>
    <w:link w:val="TitleChar"/>
    <w:uiPriority w:val="10"/>
    <w:qFormat/>
    <w:rsid w:val="007B0BA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8C8C8" w:themeFill="background2"/>
      <w:spacing w:after="0" w:line="240" w:lineRule="auto"/>
      <w:contextualSpacing/>
    </w:pPr>
    <w:rPr>
      <w:rFonts w:asciiTheme="majorHAnsi" w:eastAsiaTheme="majorEastAsia" w:hAnsiTheme="majorHAnsi" w:cstheme="majorBidi"/>
      <w:color w:val="0672A9" w:themeColor="accen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BAE"/>
    <w:rPr>
      <w:rFonts w:asciiTheme="majorHAnsi" w:eastAsiaTheme="majorEastAsia" w:hAnsiTheme="majorHAnsi" w:cstheme="majorBidi"/>
      <w:color w:val="0672A9" w:themeColor="accent1"/>
      <w:spacing w:val="-10"/>
      <w:kern w:val="28"/>
      <w:sz w:val="56"/>
      <w:szCs w:val="56"/>
      <w:shd w:val="clear" w:color="auto" w:fill="C8C8C8" w:themeFill="background2"/>
    </w:rPr>
  </w:style>
  <w:style w:type="character" w:styleId="Hyperlink">
    <w:name w:val="Hyperlink"/>
    <w:basedOn w:val="DefaultParagraphFont"/>
    <w:uiPriority w:val="99"/>
    <w:unhideWhenUsed/>
    <w:rsid w:val="0029375E"/>
    <w:rPr>
      <w:color w:val="0672A9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375E"/>
    <w:rPr>
      <w:color w:val="0089C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3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75E"/>
  </w:style>
  <w:style w:type="paragraph" w:styleId="Footer">
    <w:name w:val="footer"/>
    <w:basedOn w:val="Normal"/>
    <w:link w:val="FooterChar"/>
    <w:uiPriority w:val="99"/>
    <w:unhideWhenUsed/>
    <w:rsid w:val="00293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75E"/>
  </w:style>
  <w:style w:type="character" w:styleId="PlaceholderText">
    <w:name w:val="Placeholder Text"/>
    <w:basedOn w:val="DefaultParagraphFont"/>
    <w:uiPriority w:val="99"/>
    <w:semiHidden/>
    <w:rsid w:val="007B0BAE"/>
    <w:rPr>
      <w:color w:val="808080"/>
    </w:rPr>
  </w:style>
  <w:style w:type="paragraph" w:styleId="NoSpacing">
    <w:name w:val="No Spacing"/>
    <w:link w:val="NoSpacingChar"/>
    <w:uiPriority w:val="1"/>
    <w:qFormat/>
    <w:rsid w:val="009A089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A089D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16557A"/>
    <w:pPr>
      <w:outlineLvl w:val="9"/>
    </w:pPr>
    <w:rPr>
      <w:color w:val="04547E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16557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6557A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6557A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746B11"/>
    <w:pPr>
      <w:ind w:left="720"/>
      <w:contextualSpacing/>
    </w:pPr>
  </w:style>
  <w:style w:type="table" w:styleId="TableGrid">
    <w:name w:val="Table Grid"/>
    <w:basedOn w:val="TableNormal"/>
    <w:uiPriority w:val="39"/>
    <w:rsid w:val="00936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ndySherrin\Documents\ASI%20docs\Documentation\Product%20Documentation\Advantzware%20Documentation%20Template.dotx" TargetMode="External"/></Relationships>
</file>

<file path=word/theme/theme1.xml><?xml version="1.0" encoding="utf-8"?>
<a:theme xmlns:a="http://schemas.openxmlformats.org/drawingml/2006/main" name="Office Theme">
  <a:themeElements>
    <a:clrScheme name="Advantzware">
      <a:dk1>
        <a:sysClr val="windowText" lastClr="000000"/>
      </a:dk1>
      <a:lt1>
        <a:sysClr val="window" lastClr="FFFFFF"/>
      </a:lt1>
      <a:dk2>
        <a:srgbClr val="464646"/>
      </a:dk2>
      <a:lt2>
        <a:srgbClr val="C8C8C8"/>
      </a:lt2>
      <a:accent1>
        <a:srgbClr val="0672A9"/>
      </a:accent1>
      <a:accent2>
        <a:srgbClr val="F68A29"/>
      </a:accent2>
      <a:accent3>
        <a:srgbClr val="0089CD"/>
      </a:accent3>
      <a:accent4>
        <a:srgbClr val="F89C4C"/>
      </a:accent4>
      <a:accent5>
        <a:srgbClr val="464646"/>
      </a:accent5>
      <a:accent6>
        <a:srgbClr val="C8C8C8"/>
      </a:accent6>
      <a:hlink>
        <a:srgbClr val="0672A9"/>
      </a:hlink>
      <a:folHlink>
        <a:srgbClr val="0089C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2015-12-27T00:00:00</PublishDate>
  <Abstract/>
  <CompanyAddress>Versi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5205D4A623BA4AA2D01F9A3C55D095" ma:contentTypeVersion="2" ma:contentTypeDescription="Create a new document." ma:contentTypeScope="" ma:versionID="4abfa9f77c85deebc75be2dd87e8a0b2">
  <xsd:schema xmlns:xsd="http://www.w3.org/2001/XMLSchema" xmlns:xs="http://www.w3.org/2001/XMLSchema" xmlns:p="http://schemas.microsoft.com/office/2006/metadata/properties" xmlns:ns2="e82b8d8b-0dac-4f69-a9e9-0507ac2395e8" targetNamespace="http://schemas.microsoft.com/office/2006/metadata/properties" ma:root="true" ma:fieldsID="14447ad41944a336c490955479d087f0" ns2:_="">
    <xsd:import namespace="e82b8d8b-0dac-4f69-a9e9-0507ac2395e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2b8d8b-0dac-4f69-a9e9-0507ac2395e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2A51C6-6C83-406C-A60C-06C1FB4C69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258A5D-4A7D-4221-ACA6-57CD3310D4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2b8d8b-0dac-4f69-a9e9-0507ac2395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FDD8571-84A1-4B8E-9953-1CE6465552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CF6FE6E-CAC9-4FCF-916D-176BB8F8A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Advantzware Documentation Template.dotx</Template>
  <TotalTime>84</TotalTime>
  <Pages>12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Date</Company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Sherrin</dc:creator>
  <cp:keywords/>
  <dc:description/>
  <cp:lastModifiedBy>ltyndal4334</cp:lastModifiedBy>
  <cp:revision>7</cp:revision>
  <dcterms:created xsi:type="dcterms:W3CDTF">2020-08-15T15:44:00Z</dcterms:created>
  <dcterms:modified xsi:type="dcterms:W3CDTF">2020-08-22T17:48:00Z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0x0101006E5205D4A623BA4AA2D01F9A3C55D095</vt:lpwstr>
  </property>
</Properties>
</file>