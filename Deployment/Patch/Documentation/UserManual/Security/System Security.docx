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E040" w14:textId="1687BC4E" w:rsidR="001C50E1" w:rsidRPr="00395FE5" w:rsidRDefault="009B3689" w:rsidP="00FA374D">
      <w:pPr>
        <w:jc w:val="center"/>
        <w:rPr>
          <w:color w:val="0672A9" w:themeColor="accent1"/>
          <w:sz w:val="68"/>
          <w:szCs w:val="68"/>
        </w:rPr>
      </w:pPr>
      <w:r w:rsidRPr="00395FE5">
        <w:rPr>
          <w:color w:val="0672A9" w:themeColor="accent1"/>
          <w:sz w:val="68"/>
          <w:szCs w:val="68"/>
        </w:rPr>
        <w:t>System Security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5ADC8A03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2770EA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5ADC8A03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2770EA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7F122BE2" w:rsidR="00746B11" w:rsidRDefault="0016557A" w:rsidP="0016557A">
          <w:r>
            <w:t xml:space="preserve">This documentation is intended to provide instruction for </w:t>
          </w:r>
          <w:r w:rsidR="007F5920">
            <w:rPr>
              <w:b/>
              <w:bCs/>
              <w:i/>
              <w:iCs/>
            </w:rPr>
            <w:t>System Security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74B444D1" w14:textId="77777777" w:rsidR="00743692" w:rsidRDefault="00743692"/>
        <w:p w14:paraId="26713194" w14:textId="42C0FEDC" w:rsidR="009A089D" w:rsidRDefault="00726245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038858CC" w14:textId="63873687" w:rsidR="00A128DD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128DD" w:rsidRPr="000B6103">
            <w:rPr>
              <w:rStyle w:val="Hyperlink"/>
              <w:noProof/>
            </w:rPr>
            <w:fldChar w:fldCharType="begin"/>
          </w:r>
          <w:r w:rsidR="00A128DD" w:rsidRPr="000B6103">
            <w:rPr>
              <w:rStyle w:val="Hyperlink"/>
              <w:noProof/>
            </w:rPr>
            <w:instrText xml:space="preserve"> </w:instrText>
          </w:r>
          <w:r w:rsidR="00A128DD">
            <w:rPr>
              <w:noProof/>
            </w:rPr>
            <w:instrText>HYPERLINK \l "_Toc47371630"</w:instrText>
          </w:r>
          <w:r w:rsidR="00A128DD" w:rsidRPr="000B6103">
            <w:rPr>
              <w:rStyle w:val="Hyperlink"/>
              <w:noProof/>
            </w:rPr>
            <w:instrText xml:space="preserve"> </w:instrText>
          </w:r>
          <w:r w:rsidR="00A128DD" w:rsidRPr="000B6103">
            <w:rPr>
              <w:rStyle w:val="Hyperlink"/>
              <w:noProof/>
            </w:rPr>
          </w:r>
          <w:r w:rsidR="00A128DD" w:rsidRPr="000B6103">
            <w:rPr>
              <w:rStyle w:val="Hyperlink"/>
              <w:noProof/>
            </w:rPr>
            <w:fldChar w:fldCharType="separate"/>
          </w:r>
          <w:r w:rsidR="00A128DD" w:rsidRPr="000B6103">
            <w:rPr>
              <w:rStyle w:val="Hyperlink"/>
              <w:b/>
              <w:bCs/>
              <w:noProof/>
            </w:rPr>
            <w:t>Security by Menu</w:t>
          </w:r>
          <w:r w:rsidR="00A128DD">
            <w:rPr>
              <w:noProof/>
              <w:webHidden/>
            </w:rPr>
            <w:tab/>
          </w:r>
          <w:r w:rsidR="00A128DD">
            <w:rPr>
              <w:noProof/>
              <w:webHidden/>
            </w:rPr>
            <w:fldChar w:fldCharType="begin"/>
          </w:r>
          <w:r w:rsidR="00A128DD">
            <w:rPr>
              <w:noProof/>
              <w:webHidden/>
            </w:rPr>
            <w:instrText xml:space="preserve"> PAGEREF _Toc47371630 \h </w:instrText>
          </w:r>
          <w:r w:rsidR="00A128DD">
            <w:rPr>
              <w:noProof/>
              <w:webHidden/>
            </w:rPr>
          </w:r>
          <w:r w:rsidR="00A128DD">
            <w:rPr>
              <w:noProof/>
              <w:webHidden/>
            </w:rPr>
            <w:fldChar w:fldCharType="separate"/>
          </w:r>
          <w:r w:rsidR="00A128DD">
            <w:rPr>
              <w:noProof/>
              <w:webHidden/>
            </w:rPr>
            <w:t>2</w:t>
          </w:r>
          <w:r w:rsidR="00A128DD">
            <w:rPr>
              <w:noProof/>
              <w:webHidden/>
            </w:rPr>
            <w:fldChar w:fldCharType="end"/>
          </w:r>
          <w:r w:rsidR="00A128DD" w:rsidRPr="000B6103">
            <w:rPr>
              <w:rStyle w:val="Hyperlink"/>
              <w:noProof/>
            </w:rPr>
            <w:fldChar w:fldCharType="end"/>
          </w:r>
        </w:p>
        <w:p w14:paraId="20C345FB" w14:textId="09AA5526" w:rsidR="00A128DD" w:rsidRDefault="00A128D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1631" w:history="1">
            <w:r w:rsidRPr="000B6103">
              <w:rPr>
                <w:rStyle w:val="Hyperlink"/>
                <w:noProof/>
              </w:rPr>
              <w:t>Define User Groups [NC]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66AD" w14:textId="4A65C57B" w:rsidR="00A128DD" w:rsidRDefault="00A128D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1632" w:history="1">
            <w:r w:rsidRPr="000B6103">
              <w:rPr>
                <w:rStyle w:val="Hyperlink"/>
                <w:noProof/>
              </w:rPr>
              <w:t>Security Access by Menu [NS6]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F967" w14:textId="0B7AA70A" w:rsidR="00A128DD" w:rsidRDefault="00A128D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1633" w:history="1">
            <w:r w:rsidRPr="000B6103">
              <w:rPr>
                <w:rStyle w:val="Hyperlink"/>
                <w:noProof/>
              </w:rPr>
              <w:t>Choose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B651" w14:textId="6E2A3847" w:rsidR="00A128DD" w:rsidRDefault="00A128D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1634" w:history="1">
            <w:r w:rsidRPr="000B6103">
              <w:rPr>
                <w:rStyle w:val="Hyperlink"/>
                <w:noProof/>
              </w:rPr>
              <w:t>Update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095B" w14:textId="09822A1F" w:rsidR="00A128DD" w:rsidRDefault="00A128D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1635" w:history="1">
            <w:r w:rsidRPr="000B6103">
              <w:rPr>
                <w:rStyle w:val="Hyperlink"/>
                <w:b/>
                <w:bCs/>
                <w:noProof/>
              </w:rPr>
              <w:t>Security for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D049" w14:textId="4FDFE819" w:rsidR="00A128DD" w:rsidRDefault="00A128D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1636" w:history="1">
            <w:r w:rsidRPr="000B6103">
              <w:rPr>
                <w:rStyle w:val="Hyperlink"/>
                <w:noProof/>
              </w:rPr>
              <w:t>Program Master [NS8]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4D65" w14:textId="368146E8" w:rsidR="00A128DD" w:rsidRDefault="00A128D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1637" w:history="1">
            <w:r w:rsidRPr="000B6103">
              <w:rPr>
                <w:rStyle w:val="Hyperlink"/>
                <w:noProof/>
              </w:rPr>
              <w:t>Browse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0377" w14:textId="562C396B" w:rsidR="00A128DD" w:rsidRDefault="00A128D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1638" w:history="1">
            <w:r w:rsidRPr="000B6103">
              <w:rPr>
                <w:rStyle w:val="Hyperlink"/>
                <w:noProof/>
              </w:rPr>
              <w:t>View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DC06" w14:textId="6B0ADB93" w:rsidR="00A128DD" w:rsidRDefault="00A128D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71639" w:history="1">
            <w:r w:rsidRPr="000B6103">
              <w:rPr>
                <w:rStyle w:val="Hyperlink"/>
                <w:noProof/>
              </w:rPr>
              <w:t>User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F108" w14:textId="0134AC53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24523BF9" w14:textId="3B3F90E1" w:rsidR="00C775B9" w:rsidRDefault="00C775B9" w:rsidP="00C775B9">
      <w:pPr>
        <w:pStyle w:val="Heading1"/>
        <w:rPr>
          <w:b/>
          <w:bCs/>
        </w:rPr>
      </w:pPr>
      <w:bookmarkStart w:id="1" w:name="_Toc47371630"/>
      <w:r>
        <w:rPr>
          <w:b/>
          <w:bCs/>
        </w:rPr>
        <w:lastRenderedPageBreak/>
        <w:t>Security by Menu</w:t>
      </w:r>
      <w:bookmarkEnd w:id="1"/>
    </w:p>
    <w:p w14:paraId="10A5E04F" w14:textId="57E73493" w:rsidR="00C775B9" w:rsidRDefault="00C775B9" w:rsidP="00C775B9">
      <w:pPr>
        <w:pStyle w:val="Heading2"/>
      </w:pPr>
      <w:bookmarkStart w:id="2" w:name="_Toc47371631"/>
      <w:r>
        <w:t>Define User Groups [NC]</w:t>
      </w:r>
      <w:bookmarkEnd w:id="2"/>
    </w:p>
    <w:p w14:paraId="6065FC1D" w14:textId="6203BD84" w:rsidR="00C775B9" w:rsidRDefault="00C775B9" w:rsidP="00C775B9">
      <w:r>
        <w:t xml:space="preserve">Under </w:t>
      </w:r>
      <w:r>
        <w:rPr>
          <w:b/>
          <w:bCs/>
          <w:i/>
          <w:iCs/>
          <w:u w:val="single"/>
        </w:rPr>
        <w:t>“N”-“U”-“5”</w:t>
      </w:r>
      <w:r>
        <w:t>, the user can add groups, and assign users to that group. Then, if a user is hired or fired, the system administrator may simply change the users within the group that  the employee belongs to. Therefore, no security will need to be changed.</w:t>
      </w:r>
    </w:p>
    <w:p w14:paraId="1239CE3F" w14:textId="6D8E9812" w:rsidR="007D3F59" w:rsidRPr="00C775B9" w:rsidRDefault="007D3F59" w:rsidP="00C775B9">
      <w:r>
        <w:t xml:space="preserve">Click the </w:t>
      </w:r>
    </w:p>
    <w:p w14:paraId="5BD8CD7B" w14:textId="126CD05F" w:rsidR="00C775B9" w:rsidRDefault="00C775B9" w:rsidP="00C775B9">
      <w:r>
        <w:rPr>
          <w:noProof/>
        </w:rPr>
        <w:drawing>
          <wp:inline distT="0" distB="0" distL="0" distR="0" wp14:anchorId="1BAB52BD" wp14:editId="1691DDC7">
            <wp:extent cx="5819775" cy="510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7A4A" w14:textId="0A4D5ADC" w:rsidR="007D3F59" w:rsidRDefault="007D3F59" w:rsidP="007D3F59">
      <w:pPr>
        <w:pStyle w:val="Heading4"/>
      </w:pPr>
      <w:r>
        <w:t>Add</w:t>
      </w:r>
    </w:p>
    <w:p w14:paraId="7443E6B0" w14:textId="1C77BD73" w:rsidR="007D3F59" w:rsidRDefault="007D3F59" w:rsidP="007D3F59">
      <w:r>
        <w:t xml:space="preserve">Click the </w:t>
      </w:r>
      <w:r>
        <w:rPr>
          <w:b/>
          <w:bCs/>
          <w:i/>
          <w:iCs/>
          <w:u w:val="single"/>
        </w:rPr>
        <w:t>“Add”</w:t>
      </w:r>
      <w:r>
        <w:t xml:space="preserve"> button on the </w:t>
      </w:r>
      <w:r>
        <w:rPr>
          <w:i/>
          <w:iCs/>
        </w:rPr>
        <w:t>View User Groups</w:t>
      </w:r>
      <w:r>
        <w:t xml:space="preserve"> tab to add </w:t>
      </w:r>
      <w:r>
        <w:t>a new User Group and the User ID’s within it.</w:t>
      </w:r>
      <w:r>
        <w:t>.</w:t>
      </w:r>
    </w:p>
    <w:p w14:paraId="6B69C72F" w14:textId="3AE01A09" w:rsidR="007D3F59" w:rsidRDefault="007D3F59" w:rsidP="007D3F59">
      <w:pPr>
        <w:pStyle w:val="Heading4"/>
      </w:pPr>
      <w:r>
        <w:t>Update</w:t>
      </w:r>
    </w:p>
    <w:p w14:paraId="2007624D" w14:textId="38AB9914" w:rsidR="007D3F59" w:rsidRDefault="007D3F59" w:rsidP="007D3F59">
      <w:r>
        <w:t xml:space="preserve">Click the </w:t>
      </w:r>
      <w:r>
        <w:rPr>
          <w:b/>
          <w:bCs/>
          <w:i/>
          <w:iCs/>
          <w:u w:val="single"/>
        </w:rPr>
        <w:t>“Update”</w:t>
      </w:r>
      <w:r>
        <w:t xml:space="preserve"> button on the </w:t>
      </w:r>
      <w:r>
        <w:rPr>
          <w:i/>
          <w:iCs/>
        </w:rPr>
        <w:t>View User Groups</w:t>
      </w:r>
      <w:r>
        <w:t xml:space="preserve"> tab to add or remove User ID’s within the currently selected User Group.</w:t>
      </w:r>
    </w:p>
    <w:p w14:paraId="2A1C65DD" w14:textId="1E7CA1B5" w:rsidR="007D3F59" w:rsidRDefault="007D3F59" w:rsidP="007D3F59"/>
    <w:p w14:paraId="01D37A5B" w14:textId="77777777" w:rsidR="00C775B9" w:rsidRDefault="00C775B9" w:rsidP="00C775B9">
      <w:pPr>
        <w:pStyle w:val="Heading2"/>
      </w:pPr>
      <w:bookmarkStart w:id="3" w:name="_Toc47366639"/>
      <w:bookmarkStart w:id="4" w:name="_Toc47371632"/>
      <w:r>
        <w:lastRenderedPageBreak/>
        <w:t>Security Access by Menu [NS6]</w:t>
      </w:r>
      <w:bookmarkEnd w:id="3"/>
      <w:bookmarkEnd w:id="4"/>
    </w:p>
    <w:p w14:paraId="29099FB2" w14:textId="77777777" w:rsidR="00C775B9" w:rsidRPr="004D5FBA" w:rsidRDefault="00C775B9" w:rsidP="00C775B9">
      <w:r>
        <w:rPr>
          <w:noProof/>
        </w:rPr>
        <w:drawing>
          <wp:inline distT="0" distB="0" distL="0" distR="0" wp14:anchorId="62B61DBB" wp14:editId="7F9F8431">
            <wp:extent cx="5943600" cy="3780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968" cy="37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30B4" w14:textId="77777777" w:rsidR="00C775B9" w:rsidRDefault="00C775B9" w:rsidP="00C775B9">
      <w:pPr>
        <w:pStyle w:val="Heading3"/>
      </w:pPr>
      <w:bookmarkStart w:id="5" w:name="_Toc47366640"/>
      <w:bookmarkStart w:id="6" w:name="_Toc47371633"/>
      <w:r>
        <w:t>Choose Menus</w:t>
      </w:r>
      <w:bookmarkEnd w:id="5"/>
      <w:bookmarkEnd w:id="6"/>
    </w:p>
    <w:p w14:paraId="02390ECD" w14:textId="62F84689" w:rsidR="00C775B9" w:rsidRDefault="00C775B9" w:rsidP="00C775B9">
      <w:r>
        <w:t xml:space="preserve">The user may choose their desired </w:t>
      </w:r>
      <w:r w:rsidR="007D3F59">
        <w:rPr>
          <w:i/>
          <w:iCs/>
        </w:rPr>
        <w:t>Security Access Menu</w:t>
      </w:r>
      <w:r>
        <w:t xml:space="preserve"> by clicking on it to highlight it within the list of available Menus. To choose multiple menu options, the user can use the </w:t>
      </w:r>
      <w:r>
        <w:rPr>
          <w:b/>
          <w:bCs/>
          <w:i/>
          <w:iCs/>
          <w:u w:val="single"/>
        </w:rPr>
        <w:t>“Control-Click”</w:t>
      </w:r>
      <w:r>
        <w:t xml:space="preserve"> method.</w:t>
      </w:r>
    </w:p>
    <w:p w14:paraId="61F97C2D" w14:textId="77777777" w:rsidR="00C775B9" w:rsidRDefault="00C775B9" w:rsidP="00C775B9">
      <w:r>
        <w:t>Highlighted programs can all have their security updated at once in order to save time.</w:t>
      </w:r>
    </w:p>
    <w:p w14:paraId="3B1DC2E9" w14:textId="77777777" w:rsidR="00C775B9" w:rsidRDefault="00C775B9" w:rsidP="00C775B9">
      <w:pPr>
        <w:pStyle w:val="Heading3"/>
      </w:pPr>
      <w:bookmarkStart w:id="7" w:name="_Toc47366641"/>
      <w:bookmarkStart w:id="8" w:name="_Toc47371634"/>
      <w:r>
        <w:t>Update Security</w:t>
      </w:r>
      <w:bookmarkEnd w:id="7"/>
      <w:bookmarkEnd w:id="8"/>
    </w:p>
    <w:p w14:paraId="7FCB3916" w14:textId="77777777" w:rsidR="00C775B9" w:rsidRDefault="00C775B9" w:rsidP="00C775B9">
      <w:r>
        <w:t>An asterisk (*) within any of these fields means that everyone can access that portion of the program.</w:t>
      </w:r>
    </w:p>
    <w:p w14:paraId="3259F608" w14:textId="77777777" w:rsidR="00C775B9" w:rsidRDefault="00C775B9" w:rsidP="00C775B9">
      <w:pPr>
        <w:pStyle w:val="Heading4"/>
      </w:pPr>
      <w:r>
        <w:t>Can Run</w:t>
      </w:r>
    </w:p>
    <w:p w14:paraId="40406041" w14:textId="77777777" w:rsidR="00C775B9" w:rsidRPr="002770EA" w:rsidRDefault="00C775B9" w:rsidP="00C775B9">
      <w:r>
        <w:t xml:space="preserve">The </w:t>
      </w:r>
      <w:r>
        <w:rPr>
          <w:i/>
          <w:iCs/>
        </w:rPr>
        <w:t>Can Run</w:t>
      </w:r>
      <w:r>
        <w:t xml:space="preserve"> section is to set up who can view the data within the </w:t>
      </w:r>
      <w:r>
        <w:rPr>
          <w:i/>
          <w:iCs/>
        </w:rPr>
        <w:t>Estimates Farm Tab</w:t>
      </w:r>
      <w:r>
        <w:t xml:space="preserve"> program.</w:t>
      </w:r>
    </w:p>
    <w:p w14:paraId="00B9852B" w14:textId="77777777" w:rsidR="00C775B9" w:rsidRDefault="00C775B9" w:rsidP="00C775B9">
      <w:pPr>
        <w:pStyle w:val="Heading4"/>
      </w:pPr>
      <w:r>
        <w:t>Can Update</w:t>
      </w:r>
    </w:p>
    <w:p w14:paraId="68367725" w14:textId="77777777" w:rsidR="00C775B9" w:rsidRPr="002770EA" w:rsidRDefault="00C775B9" w:rsidP="00C775B9">
      <w:r>
        <w:t xml:space="preserve">The </w:t>
      </w:r>
      <w:r>
        <w:rPr>
          <w:i/>
          <w:iCs/>
        </w:rPr>
        <w:t>Can Update</w:t>
      </w:r>
      <w:r>
        <w:t xml:space="preserve"> section is security for who can update existing data within the </w:t>
      </w:r>
      <w:r>
        <w:rPr>
          <w:i/>
          <w:iCs/>
        </w:rPr>
        <w:t>Estimates Farm Tab</w:t>
      </w:r>
      <w:r>
        <w:t>.</w:t>
      </w:r>
    </w:p>
    <w:p w14:paraId="0C85ACF3" w14:textId="77777777" w:rsidR="00C775B9" w:rsidRDefault="00C775B9" w:rsidP="00C775B9">
      <w:pPr>
        <w:pStyle w:val="Heading4"/>
      </w:pPr>
      <w:r>
        <w:t>Can Create</w:t>
      </w:r>
    </w:p>
    <w:p w14:paraId="7F48916F" w14:textId="77777777" w:rsidR="00C775B9" w:rsidRPr="002770EA" w:rsidRDefault="00C775B9" w:rsidP="00C775B9">
      <w:r>
        <w:t xml:space="preserve">The </w:t>
      </w:r>
      <w:r>
        <w:rPr>
          <w:i/>
          <w:iCs/>
        </w:rPr>
        <w:t>Can Create</w:t>
      </w:r>
      <w:r>
        <w:t xml:space="preserve"> section is security for who can add data within the </w:t>
      </w:r>
      <w:r>
        <w:rPr>
          <w:i/>
          <w:iCs/>
        </w:rPr>
        <w:t>Estimates Farm Tab</w:t>
      </w:r>
      <w:r>
        <w:t xml:space="preserve"> program.</w:t>
      </w:r>
    </w:p>
    <w:p w14:paraId="1E004125" w14:textId="77777777" w:rsidR="00C775B9" w:rsidRDefault="00C775B9" w:rsidP="00C775B9">
      <w:pPr>
        <w:pStyle w:val="Heading4"/>
      </w:pPr>
      <w:r>
        <w:t>Can Delete</w:t>
      </w:r>
    </w:p>
    <w:p w14:paraId="0ACFD8A0" w14:textId="77777777" w:rsidR="00C775B9" w:rsidRPr="006F738C" w:rsidRDefault="00C775B9" w:rsidP="00C775B9">
      <w:r>
        <w:t xml:space="preserve">The </w:t>
      </w:r>
      <w:r>
        <w:rPr>
          <w:i/>
          <w:iCs/>
        </w:rPr>
        <w:t>Can Delete</w:t>
      </w:r>
      <w:r>
        <w:t xml:space="preserve"> section is security for who can delete existing data within the </w:t>
      </w:r>
      <w:r>
        <w:rPr>
          <w:i/>
          <w:iCs/>
        </w:rPr>
        <w:t>Estimates Farm Tab</w:t>
      </w:r>
      <w:r>
        <w:t>.</w:t>
      </w:r>
    </w:p>
    <w:p w14:paraId="289F89AD" w14:textId="38DF81B0" w:rsidR="00C775B9" w:rsidRPr="006F738C" w:rsidRDefault="00C775B9" w:rsidP="00C775B9">
      <w:pPr>
        <w:pStyle w:val="Heading1"/>
        <w:rPr>
          <w:b/>
          <w:bCs/>
        </w:rPr>
      </w:pPr>
      <w:bookmarkStart w:id="9" w:name="_Toc47371635"/>
      <w:r>
        <w:rPr>
          <w:b/>
          <w:bCs/>
        </w:rPr>
        <w:lastRenderedPageBreak/>
        <w:t>Security for Notes</w:t>
      </w:r>
      <w:bookmarkEnd w:id="9"/>
    </w:p>
    <w:p w14:paraId="0B71719D" w14:textId="77777777" w:rsidR="00C775B9" w:rsidRDefault="00C775B9" w:rsidP="00C775B9">
      <w:pPr>
        <w:pStyle w:val="Heading2"/>
      </w:pPr>
      <w:bookmarkStart w:id="10" w:name="_Toc47371636"/>
      <w:r>
        <w:t>Program Master [NS8]</w:t>
      </w:r>
      <w:bookmarkEnd w:id="10"/>
    </w:p>
    <w:p w14:paraId="1A205D9E" w14:textId="77777777" w:rsidR="00C775B9" w:rsidRPr="002770EA" w:rsidRDefault="00C775B9" w:rsidP="00C775B9">
      <w:pPr>
        <w:pStyle w:val="Heading3"/>
      </w:pPr>
      <w:bookmarkStart w:id="11" w:name="_Toc47371637"/>
      <w:r>
        <w:t>Browse Programs</w:t>
      </w:r>
      <w:bookmarkEnd w:id="11"/>
    </w:p>
    <w:p w14:paraId="66B4381C" w14:textId="2E26CDF0" w:rsidR="00C775B9" w:rsidRDefault="00A128DD" w:rsidP="00C775B9">
      <w:r>
        <w:rPr>
          <w:noProof/>
        </w:rPr>
        <w:drawing>
          <wp:inline distT="0" distB="0" distL="0" distR="0" wp14:anchorId="21B739D8" wp14:editId="12FFD192">
            <wp:extent cx="5943600" cy="478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6F7A" w14:textId="77777777" w:rsidR="00C775B9" w:rsidRDefault="00C775B9" w:rsidP="00C775B9">
      <w:r>
        <w:t xml:space="preserve">The user can search for their desired program by using the </w:t>
      </w:r>
      <w:r>
        <w:rPr>
          <w:i/>
          <w:iCs/>
        </w:rPr>
        <w:t>Auto Find</w:t>
      </w:r>
      <w:r>
        <w:t xml:space="preserve"> search box at the bottom of the screen.</w:t>
      </w:r>
    </w:p>
    <w:p w14:paraId="729664F9" w14:textId="3B4BE883" w:rsidR="00C775B9" w:rsidRPr="00F101E9" w:rsidRDefault="00C775B9" w:rsidP="00C775B9">
      <w:r>
        <w:t xml:space="preserve">Security for </w:t>
      </w:r>
      <w:r w:rsidR="00A128DD">
        <w:rPr>
          <w:i/>
          <w:iCs/>
        </w:rPr>
        <w:t>Notes</w:t>
      </w:r>
      <w:r>
        <w:t xml:space="preserve"> can be found within the (</w:t>
      </w:r>
      <w:r w:rsidR="00A128DD">
        <w:t>notes</w:t>
      </w:r>
      <w:r>
        <w:t>. ) program. This program specifically grants security access to the main information for Purchase Orders. Security for individual PO Lines uses a different program.</w:t>
      </w:r>
    </w:p>
    <w:p w14:paraId="0EAC9381" w14:textId="4E97BAA1" w:rsidR="00C775B9" w:rsidRDefault="00A128DD" w:rsidP="00C775B9">
      <w:r>
        <w:rPr>
          <w:noProof/>
        </w:rPr>
        <w:drawing>
          <wp:inline distT="0" distB="0" distL="0" distR="0" wp14:anchorId="2DDFA3B5" wp14:editId="24E67CD8">
            <wp:extent cx="5943600" cy="629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76D6" w14:textId="77777777" w:rsidR="00C775B9" w:rsidRDefault="00C775B9" w:rsidP="00C775B9">
      <w:r>
        <w:t xml:space="preserve">One the system administrator has highlighted their desired program within the list, they may set security by either </w:t>
      </w:r>
      <w:r>
        <w:rPr>
          <w:i/>
          <w:iCs/>
        </w:rPr>
        <w:t>User Group</w:t>
      </w:r>
      <w:r>
        <w:t xml:space="preserve"> or </w:t>
      </w:r>
      <w:r>
        <w:rPr>
          <w:i/>
          <w:iCs/>
        </w:rPr>
        <w:t>User ID</w:t>
      </w:r>
      <w:r>
        <w:t xml:space="preserve"> view the </w:t>
      </w:r>
      <w:r>
        <w:rPr>
          <w:i/>
          <w:iCs/>
        </w:rPr>
        <w:t>View Programs</w:t>
      </w:r>
      <w:r>
        <w:t xml:space="preserve"> tab.</w:t>
      </w:r>
    </w:p>
    <w:p w14:paraId="5312A158" w14:textId="77777777" w:rsidR="00C775B9" w:rsidRPr="00B5564F" w:rsidRDefault="00C775B9" w:rsidP="00C775B9">
      <w:r>
        <w:t xml:space="preserve">Please Note: </w:t>
      </w:r>
      <w:r>
        <w:rPr>
          <w:i/>
          <w:iCs/>
        </w:rPr>
        <w:t>User Groups</w:t>
      </w:r>
      <w:r>
        <w:t xml:space="preserve"> are best.</w:t>
      </w:r>
    </w:p>
    <w:p w14:paraId="0CC49041" w14:textId="77777777" w:rsidR="00C775B9" w:rsidRDefault="00C775B9" w:rsidP="00C775B9">
      <w:pPr>
        <w:pStyle w:val="Heading3"/>
      </w:pPr>
      <w:bookmarkStart w:id="12" w:name="_Toc47371638"/>
      <w:r>
        <w:lastRenderedPageBreak/>
        <w:t>View Programs</w:t>
      </w:r>
      <w:bookmarkEnd w:id="12"/>
    </w:p>
    <w:p w14:paraId="6BDEB493" w14:textId="5C936698" w:rsidR="00C775B9" w:rsidRDefault="00A128DD" w:rsidP="00C775B9">
      <w:r>
        <w:rPr>
          <w:noProof/>
        </w:rPr>
        <w:drawing>
          <wp:inline distT="0" distB="0" distL="0" distR="0" wp14:anchorId="1DD3B1E8" wp14:editId="79BEE5CF">
            <wp:extent cx="5943600" cy="464023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223" cy="46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56A0" w14:textId="77777777" w:rsidR="00C775B9" w:rsidRDefault="00C775B9" w:rsidP="00C775B9">
      <w:r>
        <w:t>An asterisk (*) within any of these fields means that everyone can access that portion of the program.</w:t>
      </w:r>
    </w:p>
    <w:p w14:paraId="0F820F45" w14:textId="77777777" w:rsidR="00C775B9" w:rsidRDefault="00C775B9" w:rsidP="00C775B9">
      <w:pPr>
        <w:pStyle w:val="Heading4"/>
      </w:pPr>
      <w:r>
        <w:t>View ID’s</w:t>
      </w:r>
    </w:p>
    <w:p w14:paraId="0B908710" w14:textId="77777777" w:rsidR="00C775B9" w:rsidRPr="002770EA" w:rsidRDefault="00C775B9" w:rsidP="00C775B9">
      <w:r>
        <w:t xml:space="preserve">The </w:t>
      </w:r>
      <w:r>
        <w:rPr>
          <w:i/>
          <w:iCs/>
        </w:rPr>
        <w:t>View ID’s</w:t>
      </w:r>
      <w:r>
        <w:t xml:space="preserve"> is to set up who can view the data within the currently selected program. </w:t>
      </w:r>
    </w:p>
    <w:p w14:paraId="429A1EBE" w14:textId="77777777" w:rsidR="00C775B9" w:rsidRDefault="00C775B9" w:rsidP="00C775B9">
      <w:pPr>
        <w:pStyle w:val="Heading4"/>
      </w:pPr>
      <w:r>
        <w:t>Add ID’s</w:t>
      </w:r>
    </w:p>
    <w:p w14:paraId="2D9A4620" w14:textId="77777777" w:rsidR="00C775B9" w:rsidRPr="002770EA" w:rsidRDefault="00C775B9" w:rsidP="00C775B9">
      <w:r>
        <w:t xml:space="preserve">The </w:t>
      </w:r>
      <w:r>
        <w:rPr>
          <w:i/>
          <w:iCs/>
        </w:rPr>
        <w:t>Add ID’s</w:t>
      </w:r>
      <w:r>
        <w:t xml:space="preserve"> is security for who can add data within the currently selected program.</w:t>
      </w:r>
    </w:p>
    <w:p w14:paraId="12811112" w14:textId="77777777" w:rsidR="00C775B9" w:rsidRDefault="00C775B9" w:rsidP="00C775B9">
      <w:pPr>
        <w:pStyle w:val="Heading4"/>
      </w:pPr>
      <w:r>
        <w:t>Update ID’s</w:t>
      </w:r>
    </w:p>
    <w:p w14:paraId="7C78920A" w14:textId="77777777" w:rsidR="00C775B9" w:rsidRPr="002770EA" w:rsidRDefault="00C775B9" w:rsidP="00C775B9">
      <w:r>
        <w:t xml:space="preserve">The </w:t>
      </w:r>
      <w:r>
        <w:rPr>
          <w:i/>
          <w:iCs/>
        </w:rPr>
        <w:t>Update ID’s</w:t>
      </w:r>
      <w:r>
        <w:t xml:space="preserve"> is security for who can update existing data within the currently selected program.</w:t>
      </w:r>
    </w:p>
    <w:p w14:paraId="388773CF" w14:textId="77777777" w:rsidR="00C775B9" w:rsidRDefault="00C775B9" w:rsidP="00C775B9">
      <w:pPr>
        <w:pStyle w:val="Heading4"/>
      </w:pPr>
      <w:r>
        <w:t>Delete ID’s</w:t>
      </w:r>
    </w:p>
    <w:p w14:paraId="3F728E83" w14:textId="77777777" w:rsidR="00C775B9" w:rsidRDefault="00C775B9" w:rsidP="00C775B9">
      <w:r>
        <w:t xml:space="preserve">The </w:t>
      </w:r>
      <w:r>
        <w:rPr>
          <w:i/>
          <w:iCs/>
        </w:rPr>
        <w:t>Delete ID’s</w:t>
      </w:r>
      <w:r>
        <w:t xml:space="preserve"> is security for who can delete existing data within the currently selected program.</w:t>
      </w:r>
    </w:p>
    <w:p w14:paraId="28D207EA" w14:textId="77777777" w:rsidR="00C775B9" w:rsidRDefault="00C775B9" w:rsidP="00C775B9">
      <w:pPr>
        <w:pStyle w:val="Heading3"/>
      </w:pPr>
      <w:bookmarkStart w:id="13" w:name="_Toc47371639"/>
      <w:r>
        <w:t>User Groups</w:t>
      </w:r>
      <w:bookmarkEnd w:id="13"/>
    </w:p>
    <w:p w14:paraId="1C866B0F" w14:textId="4292607E" w:rsidR="00C775B9" w:rsidRDefault="00C775B9" w:rsidP="00C775B9">
      <w:r>
        <w:t xml:space="preserve">Under </w:t>
      </w:r>
      <w:r>
        <w:rPr>
          <w:b/>
          <w:bCs/>
          <w:i/>
          <w:iCs/>
          <w:u w:val="single"/>
        </w:rPr>
        <w:t>“N”-“U”-“5”</w:t>
      </w:r>
      <w:r>
        <w:t>, the user can add groups, and assign users to that group. Then, if a user is hired or fired, the system administrator may simply change the users within the group that  the employee belongs to. Therefore, no security will need to be changed.</w:t>
      </w:r>
    </w:p>
    <w:p w14:paraId="6BC5EA20" w14:textId="77777777" w:rsidR="00C775B9" w:rsidRDefault="00C775B9" w:rsidP="00C775B9">
      <w:r>
        <w:t>If a user does not have access, the selected button will be grayed out.</w:t>
      </w:r>
    </w:p>
    <w:sectPr w:rsidR="00C775B9" w:rsidSect="00011C2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E30B3" w14:textId="77777777" w:rsidR="00726245" w:rsidRDefault="00726245" w:rsidP="0029375E">
      <w:pPr>
        <w:spacing w:after="0" w:line="240" w:lineRule="auto"/>
      </w:pPr>
      <w:r>
        <w:separator/>
      </w:r>
    </w:p>
  </w:endnote>
  <w:endnote w:type="continuationSeparator" w:id="0">
    <w:p w14:paraId="7627E3F1" w14:textId="77777777" w:rsidR="00726245" w:rsidRDefault="00726245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F424A" w14:textId="77777777" w:rsidR="00726245" w:rsidRDefault="00726245" w:rsidP="0029375E">
      <w:pPr>
        <w:spacing w:after="0" w:line="240" w:lineRule="auto"/>
      </w:pPr>
      <w:r>
        <w:separator/>
      </w:r>
    </w:p>
  </w:footnote>
  <w:footnote w:type="continuationSeparator" w:id="0">
    <w:p w14:paraId="4976D24F" w14:textId="77777777" w:rsidR="00726245" w:rsidRDefault="00726245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71857"/>
    <w:rsid w:val="00077850"/>
    <w:rsid w:val="000A7F0F"/>
    <w:rsid w:val="000F6D6D"/>
    <w:rsid w:val="0016557A"/>
    <w:rsid w:val="00192FE2"/>
    <w:rsid w:val="001C4B37"/>
    <w:rsid w:val="001C50E1"/>
    <w:rsid w:val="00223B97"/>
    <w:rsid w:val="00270FCB"/>
    <w:rsid w:val="00275D21"/>
    <w:rsid w:val="002770EA"/>
    <w:rsid w:val="0029375E"/>
    <w:rsid w:val="002E5DC7"/>
    <w:rsid w:val="002F4F7D"/>
    <w:rsid w:val="003354BE"/>
    <w:rsid w:val="003753EA"/>
    <w:rsid w:val="00391E62"/>
    <w:rsid w:val="00395FE5"/>
    <w:rsid w:val="003B5DD4"/>
    <w:rsid w:val="003D7D0F"/>
    <w:rsid w:val="00491309"/>
    <w:rsid w:val="004B7376"/>
    <w:rsid w:val="004D5FBA"/>
    <w:rsid w:val="004F281E"/>
    <w:rsid w:val="00510227"/>
    <w:rsid w:val="00560CAE"/>
    <w:rsid w:val="005D1E82"/>
    <w:rsid w:val="00602145"/>
    <w:rsid w:val="006A726B"/>
    <w:rsid w:val="006A734E"/>
    <w:rsid w:val="006F738C"/>
    <w:rsid w:val="00726245"/>
    <w:rsid w:val="00743692"/>
    <w:rsid w:val="00746B11"/>
    <w:rsid w:val="00760EA0"/>
    <w:rsid w:val="007953A2"/>
    <w:rsid w:val="007B0BAE"/>
    <w:rsid w:val="007D0A97"/>
    <w:rsid w:val="007D3F59"/>
    <w:rsid w:val="007E503B"/>
    <w:rsid w:val="007F3954"/>
    <w:rsid w:val="007F5920"/>
    <w:rsid w:val="008040BE"/>
    <w:rsid w:val="00812317"/>
    <w:rsid w:val="0087443B"/>
    <w:rsid w:val="008A5B48"/>
    <w:rsid w:val="008D0EE3"/>
    <w:rsid w:val="008D7C5A"/>
    <w:rsid w:val="00936ACC"/>
    <w:rsid w:val="009374CA"/>
    <w:rsid w:val="00951E99"/>
    <w:rsid w:val="00982A89"/>
    <w:rsid w:val="009A089D"/>
    <w:rsid w:val="009B3689"/>
    <w:rsid w:val="00A128DD"/>
    <w:rsid w:val="00A2256C"/>
    <w:rsid w:val="00A273B2"/>
    <w:rsid w:val="00AB43B5"/>
    <w:rsid w:val="00AC5AB4"/>
    <w:rsid w:val="00AD391E"/>
    <w:rsid w:val="00B0522E"/>
    <w:rsid w:val="00B13DA7"/>
    <w:rsid w:val="00B15177"/>
    <w:rsid w:val="00B734B6"/>
    <w:rsid w:val="00BC32E9"/>
    <w:rsid w:val="00C05688"/>
    <w:rsid w:val="00C51D99"/>
    <w:rsid w:val="00C775B9"/>
    <w:rsid w:val="00CC1C30"/>
    <w:rsid w:val="00CE0705"/>
    <w:rsid w:val="00D06F93"/>
    <w:rsid w:val="00D46004"/>
    <w:rsid w:val="00DE559A"/>
    <w:rsid w:val="00E20A20"/>
    <w:rsid w:val="00E26A88"/>
    <w:rsid w:val="00E34299"/>
    <w:rsid w:val="00E954E6"/>
    <w:rsid w:val="00EE1EC3"/>
    <w:rsid w:val="00F050D6"/>
    <w:rsid w:val="00F101E9"/>
    <w:rsid w:val="00F11D6B"/>
    <w:rsid w:val="00F55866"/>
    <w:rsid w:val="00F82E63"/>
    <w:rsid w:val="00F860D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C032FED-E8B4-4F1A-ADC0-230240858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39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5</cp:revision>
  <dcterms:created xsi:type="dcterms:W3CDTF">2020-08-03T21:46:00Z</dcterms:created>
  <dcterms:modified xsi:type="dcterms:W3CDTF">2020-08-03T22:26:00Z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