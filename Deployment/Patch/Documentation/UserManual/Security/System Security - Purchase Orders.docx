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9E040" w14:textId="16CC0B23" w:rsidR="001C50E1" w:rsidRPr="00395FE5" w:rsidRDefault="009B3689" w:rsidP="00FA374D">
      <w:pPr>
        <w:jc w:val="center"/>
        <w:rPr>
          <w:color w:val="0672A9" w:themeColor="accent1"/>
          <w:sz w:val="68"/>
          <w:szCs w:val="68"/>
        </w:rPr>
      </w:pPr>
      <w:r w:rsidRPr="00395FE5">
        <w:rPr>
          <w:color w:val="0672A9" w:themeColor="accent1"/>
          <w:sz w:val="68"/>
          <w:szCs w:val="68"/>
        </w:rPr>
        <w:t xml:space="preserve">System Security: </w:t>
      </w:r>
      <w:r w:rsidR="00395FE5" w:rsidRPr="00395FE5">
        <w:rPr>
          <w:color w:val="0672A9" w:themeColor="accent1"/>
          <w:sz w:val="68"/>
          <w:szCs w:val="68"/>
        </w:rPr>
        <w:t>Purchase Orders</w:t>
      </w:r>
    </w:p>
    <w:sdt>
      <w:sdtPr>
        <w:id w:val="-1057706619"/>
        <w:docPartObj>
          <w:docPartGallery w:val="Cover Pages"/>
          <w:docPartUnique/>
        </w:docPartObj>
      </w:sdtPr>
      <w:sdtEndPr/>
      <w:sdtContent>
        <w:p w14:paraId="2F3C937C" w14:textId="24AB6B23" w:rsidR="0016557A" w:rsidRDefault="009A089D" w:rsidP="001C50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332D0F" wp14:editId="33B962C2">
                    <wp:simplePos x="0" y="0"/>
                    <wp:positionH relativeFrom="page">
                      <wp:posOffset>466725</wp:posOffset>
                    </wp:positionH>
                    <wp:positionV relativeFrom="page">
                      <wp:posOffset>7638630</wp:posOffset>
                    </wp:positionV>
                    <wp:extent cx="6852920" cy="1919643"/>
                    <wp:effectExtent l="0" t="0" r="5080" b="444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1919643"/>
                              <a:chOff x="0" y="7315200"/>
                              <a:chExt cx="6858000" cy="19565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D1071" w14:textId="77777777" w:rsidR="009A089D" w:rsidRDefault="009A08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A2CB510" w14:textId="5ADC8A03" w:rsidR="009A089D" w:rsidRDefault="0081231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2770EA">
                                    <w:rPr>
                                      <w:caps/>
                                      <w:color w:val="FFFFFF" w:themeColor="background1"/>
                                    </w:rPr>
                                    <w:t>August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-20 |</w:t>
                                  </w:r>
                                  <w:r w:rsidR="00C0568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332D0F" id="Group 119" o:spid="_x0000_s1026" style="position:absolute;margin-left:36.75pt;margin-top:601.45pt;width:539.6pt;height:151.15pt;z-index:-251657216;mso-position-horizontal-relative:page;mso-position-vertical-relative:page" coordorigin=",73152" coordsize="68580,1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672a9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f68a29 [3205]" stroked="f" strokeweight="1pt">
                      <v:textbox inset="36pt,14.4pt,36pt,36pt">
                        <w:txbxContent>
                          <w:p w14:paraId="72BD1071" w14:textId="77777777" w:rsidR="009A089D" w:rsidRDefault="009A089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A2CB510" w14:textId="5ADC8A03" w:rsidR="009A089D" w:rsidRDefault="0081231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| </w:t>
                            </w:r>
                            <w:r w:rsidR="002770EA">
                              <w:rPr>
                                <w:caps/>
                                <w:color w:val="FFFFFF" w:themeColor="background1"/>
                              </w:rPr>
                              <w:t>August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-20 |</w:t>
                            </w:r>
                            <w:r w:rsidR="00C05688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16557A">
            <w:br w:type="page"/>
          </w:r>
        </w:p>
        <w:p w14:paraId="41F2C301" w14:textId="77777777" w:rsidR="0016557A" w:rsidRPr="002E5DC7" w:rsidRDefault="0016557A" w:rsidP="002E5DC7">
          <w:pPr>
            <w:rPr>
              <w:b/>
              <w:bCs/>
              <w:color w:val="F68A29" w:themeColor="accent2"/>
              <w:sz w:val="36"/>
              <w:szCs w:val="36"/>
            </w:rPr>
          </w:pPr>
          <w:r w:rsidRPr="002E5DC7">
            <w:rPr>
              <w:b/>
              <w:bCs/>
              <w:color w:val="F68A29" w:themeColor="accent2"/>
              <w:sz w:val="36"/>
              <w:szCs w:val="36"/>
            </w:rPr>
            <w:lastRenderedPageBreak/>
            <w:t>Document Overview</w:t>
          </w:r>
        </w:p>
        <w:p w14:paraId="192FD7BB" w14:textId="77777777" w:rsidR="00746B11" w:rsidRPr="00B13DA7" w:rsidRDefault="00746B11" w:rsidP="00B15177">
          <w:pPr>
            <w:rPr>
              <w:b/>
              <w:bCs/>
              <w:color w:val="0672A9" w:themeColor="accent1"/>
              <w:sz w:val="26"/>
              <w:szCs w:val="26"/>
            </w:rPr>
          </w:pPr>
          <w:r w:rsidRPr="00B13DA7">
            <w:rPr>
              <w:b/>
              <w:bCs/>
              <w:color w:val="0672A9" w:themeColor="accent1"/>
              <w:sz w:val="26"/>
              <w:szCs w:val="26"/>
            </w:rPr>
            <w:t>Documentation Goals</w:t>
          </w:r>
        </w:p>
        <w:p w14:paraId="5B73D6A8" w14:textId="1A30F366" w:rsidR="00746B11" w:rsidRDefault="0016557A" w:rsidP="0016557A">
          <w:r>
            <w:t xml:space="preserve">This documentation is intended to provide instruction for </w:t>
          </w:r>
          <w:r w:rsidR="002770EA">
            <w:rPr>
              <w:b/>
              <w:bCs/>
              <w:i/>
              <w:iCs/>
            </w:rPr>
            <w:t xml:space="preserve">Security within the </w:t>
          </w:r>
          <w:r w:rsidR="00CC3FF7">
            <w:rPr>
              <w:b/>
              <w:bCs/>
              <w:i/>
              <w:iCs/>
            </w:rPr>
            <w:t>Purchase Order</w:t>
          </w:r>
          <w:r w:rsidR="002770EA">
            <w:rPr>
              <w:b/>
              <w:bCs/>
              <w:i/>
              <w:iCs/>
            </w:rPr>
            <w:t xml:space="preserve"> Programs</w:t>
          </w:r>
          <w:r w:rsidRPr="00B15177">
            <w:rPr>
              <w:i/>
              <w:iCs/>
            </w:rPr>
            <w:t>.</w:t>
          </w:r>
          <w:r>
            <w:t xml:space="preserve">  </w:t>
          </w:r>
        </w:p>
        <w:p w14:paraId="74B444D1" w14:textId="77777777" w:rsidR="00743692" w:rsidRDefault="00743692"/>
        <w:p w14:paraId="26713194" w14:textId="42C0FEDC" w:rsidR="009A089D" w:rsidRDefault="00A07E4A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9272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87C5FE" w14:textId="77777777" w:rsidR="0016557A" w:rsidRPr="00DE559A" w:rsidRDefault="0016557A">
          <w:pPr>
            <w:pStyle w:val="TOCHeading"/>
            <w:rPr>
              <w:b/>
              <w:bCs/>
              <w:color w:val="0672A9" w:themeColor="accent1"/>
            </w:rPr>
          </w:pPr>
          <w:r w:rsidRPr="00DE559A">
            <w:rPr>
              <w:b/>
              <w:bCs/>
              <w:color w:val="0672A9" w:themeColor="accent1"/>
            </w:rPr>
            <w:t>Table of Contents</w:t>
          </w:r>
        </w:p>
        <w:p w14:paraId="08105299" w14:textId="10421286" w:rsidR="00183AA2" w:rsidRDefault="0016557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69340" w:history="1">
            <w:r w:rsidR="00183AA2" w:rsidRPr="00F50C85">
              <w:rPr>
                <w:rStyle w:val="Hyperlink"/>
                <w:b/>
                <w:bCs/>
                <w:noProof/>
              </w:rPr>
              <w:t>System Admin Program Master for PO</w:t>
            </w:r>
            <w:r w:rsidR="00183AA2">
              <w:rPr>
                <w:noProof/>
                <w:webHidden/>
              </w:rPr>
              <w:tab/>
            </w:r>
            <w:r w:rsidR="00183AA2">
              <w:rPr>
                <w:noProof/>
                <w:webHidden/>
              </w:rPr>
              <w:fldChar w:fldCharType="begin"/>
            </w:r>
            <w:r w:rsidR="00183AA2">
              <w:rPr>
                <w:noProof/>
                <w:webHidden/>
              </w:rPr>
              <w:instrText xml:space="preserve"> PAGEREF _Toc47369340 \h </w:instrText>
            </w:r>
            <w:r w:rsidR="00183AA2">
              <w:rPr>
                <w:noProof/>
                <w:webHidden/>
              </w:rPr>
            </w:r>
            <w:r w:rsidR="00183AA2">
              <w:rPr>
                <w:noProof/>
                <w:webHidden/>
              </w:rPr>
              <w:fldChar w:fldCharType="separate"/>
            </w:r>
            <w:r w:rsidR="00183AA2">
              <w:rPr>
                <w:noProof/>
                <w:webHidden/>
              </w:rPr>
              <w:t>2</w:t>
            </w:r>
            <w:r w:rsidR="00183AA2">
              <w:rPr>
                <w:noProof/>
                <w:webHidden/>
              </w:rPr>
              <w:fldChar w:fldCharType="end"/>
            </w:r>
          </w:hyperlink>
        </w:p>
        <w:p w14:paraId="753D71B9" w14:textId="5C2ADB11" w:rsidR="00183AA2" w:rsidRDefault="00A07E4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9341" w:history="1">
            <w:r w:rsidR="00183AA2" w:rsidRPr="00F50C85">
              <w:rPr>
                <w:rStyle w:val="Hyperlink"/>
                <w:noProof/>
              </w:rPr>
              <w:t>Program Master [NS8]</w:t>
            </w:r>
            <w:r w:rsidR="00183AA2">
              <w:rPr>
                <w:noProof/>
                <w:webHidden/>
              </w:rPr>
              <w:tab/>
            </w:r>
            <w:r w:rsidR="00183AA2">
              <w:rPr>
                <w:noProof/>
                <w:webHidden/>
              </w:rPr>
              <w:fldChar w:fldCharType="begin"/>
            </w:r>
            <w:r w:rsidR="00183AA2">
              <w:rPr>
                <w:noProof/>
                <w:webHidden/>
              </w:rPr>
              <w:instrText xml:space="preserve"> PAGEREF _Toc47369341 \h </w:instrText>
            </w:r>
            <w:r w:rsidR="00183AA2">
              <w:rPr>
                <w:noProof/>
                <w:webHidden/>
              </w:rPr>
            </w:r>
            <w:r w:rsidR="00183AA2">
              <w:rPr>
                <w:noProof/>
                <w:webHidden/>
              </w:rPr>
              <w:fldChar w:fldCharType="separate"/>
            </w:r>
            <w:r w:rsidR="00183AA2">
              <w:rPr>
                <w:noProof/>
                <w:webHidden/>
              </w:rPr>
              <w:t>2</w:t>
            </w:r>
            <w:r w:rsidR="00183AA2">
              <w:rPr>
                <w:noProof/>
                <w:webHidden/>
              </w:rPr>
              <w:fldChar w:fldCharType="end"/>
            </w:r>
          </w:hyperlink>
        </w:p>
        <w:p w14:paraId="5140C49C" w14:textId="3D5BF2EB" w:rsidR="00183AA2" w:rsidRDefault="00A07E4A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9342" w:history="1">
            <w:r w:rsidR="00183AA2" w:rsidRPr="00F50C85">
              <w:rPr>
                <w:rStyle w:val="Hyperlink"/>
                <w:noProof/>
              </w:rPr>
              <w:t>Browse Programs</w:t>
            </w:r>
            <w:r w:rsidR="00183AA2">
              <w:rPr>
                <w:noProof/>
                <w:webHidden/>
              </w:rPr>
              <w:tab/>
            </w:r>
            <w:r w:rsidR="00183AA2">
              <w:rPr>
                <w:noProof/>
                <w:webHidden/>
              </w:rPr>
              <w:fldChar w:fldCharType="begin"/>
            </w:r>
            <w:r w:rsidR="00183AA2">
              <w:rPr>
                <w:noProof/>
                <w:webHidden/>
              </w:rPr>
              <w:instrText xml:space="preserve"> PAGEREF _Toc47369342 \h </w:instrText>
            </w:r>
            <w:r w:rsidR="00183AA2">
              <w:rPr>
                <w:noProof/>
                <w:webHidden/>
              </w:rPr>
            </w:r>
            <w:r w:rsidR="00183AA2">
              <w:rPr>
                <w:noProof/>
                <w:webHidden/>
              </w:rPr>
              <w:fldChar w:fldCharType="separate"/>
            </w:r>
            <w:r w:rsidR="00183AA2">
              <w:rPr>
                <w:noProof/>
                <w:webHidden/>
              </w:rPr>
              <w:t>2</w:t>
            </w:r>
            <w:r w:rsidR="00183AA2">
              <w:rPr>
                <w:noProof/>
                <w:webHidden/>
              </w:rPr>
              <w:fldChar w:fldCharType="end"/>
            </w:r>
          </w:hyperlink>
        </w:p>
        <w:p w14:paraId="3CC37EFF" w14:textId="6738B5D8" w:rsidR="00183AA2" w:rsidRDefault="00A07E4A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9343" w:history="1">
            <w:r w:rsidR="00183AA2" w:rsidRPr="00F50C85">
              <w:rPr>
                <w:rStyle w:val="Hyperlink"/>
                <w:noProof/>
              </w:rPr>
              <w:t>View Programs</w:t>
            </w:r>
            <w:r w:rsidR="00183AA2">
              <w:rPr>
                <w:noProof/>
                <w:webHidden/>
              </w:rPr>
              <w:tab/>
            </w:r>
            <w:r w:rsidR="00183AA2">
              <w:rPr>
                <w:noProof/>
                <w:webHidden/>
              </w:rPr>
              <w:fldChar w:fldCharType="begin"/>
            </w:r>
            <w:r w:rsidR="00183AA2">
              <w:rPr>
                <w:noProof/>
                <w:webHidden/>
              </w:rPr>
              <w:instrText xml:space="preserve"> PAGEREF _Toc47369343 \h </w:instrText>
            </w:r>
            <w:r w:rsidR="00183AA2">
              <w:rPr>
                <w:noProof/>
                <w:webHidden/>
              </w:rPr>
            </w:r>
            <w:r w:rsidR="00183AA2">
              <w:rPr>
                <w:noProof/>
                <w:webHidden/>
              </w:rPr>
              <w:fldChar w:fldCharType="separate"/>
            </w:r>
            <w:r w:rsidR="00183AA2">
              <w:rPr>
                <w:noProof/>
                <w:webHidden/>
              </w:rPr>
              <w:t>3</w:t>
            </w:r>
            <w:r w:rsidR="00183AA2">
              <w:rPr>
                <w:noProof/>
                <w:webHidden/>
              </w:rPr>
              <w:fldChar w:fldCharType="end"/>
            </w:r>
          </w:hyperlink>
        </w:p>
        <w:p w14:paraId="32EBCCD0" w14:textId="125FBF57" w:rsidR="00183AA2" w:rsidRDefault="00A07E4A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9344" w:history="1">
            <w:r w:rsidR="00183AA2" w:rsidRPr="00F50C85">
              <w:rPr>
                <w:rStyle w:val="Hyperlink"/>
                <w:noProof/>
              </w:rPr>
              <w:t>User Groups</w:t>
            </w:r>
            <w:r w:rsidR="00183AA2">
              <w:rPr>
                <w:noProof/>
                <w:webHidden/>
              </w:rPr>
              <w:tab/>
            </w:r>
            <w:r w:rsidR="00183AA2">
              <w:rPr>
                <w:noProof/>
                <w:webHidden/>
              </w:rPr>
              <w:fldChar w:fldCharType="begin"/>
            </w:r>
            <w:r w:rsidR="00183AA2">
              <w:rPr>
                <w:noProof/>
                <w:webHidden/>
              </w:rPr>
              <w:instrText xml:space="preserve"> PAGEREF _Toc47369344 \h </w:instrText>
            </w:r>
            <w:r w:rsidR="00183AA2">
              <w:rPr>
                <w:noProof/>
                <w:webHidden/>
              </w:rPr>
            </w:r>
            <w:r w:rsidR="00183AA2">
              <w:rPr>
                <w:noProof/>
                <w:webHidden/>
              </w:rPr>
              <w:fldChar w:fldCharType="separate"/>
            </w:r>
            <w:r w:rsidR="00183AA2">
              <w:rPr>
                <w:noProof/>
                <w:webHidden/>
              </w:rPr>
              <w:t>3</w:t>
            </w:r>
            <w:r w:rsidR="00183AA2">
              <w:rPr>
                <w:noProof/>
                <w:webHidden/>
              </w:rPr>
              <w:fldChar w:fldCharType="end"/>
            </w:r>
          </w:hyperlink>
        </w:p>
        <w:p w14:paraId="1B1D08AE" w14:textId="653F0878" w:rsidR="00183AA2" w:rsidRDefault="00A07E4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9345" w:history="1">
            <w:r w:rsidR="00183AA2" w:rsidRPr="00F50C85">
              <w:rPr>
                <w:rStyle w:val="Hyperlink"/>
                <w:b/>
                <w:bCs/>
                <w:noProof/>
              </w:rPr>
              <w:t>System Admin Program Master for PO Line</w:t>
            </w:r>
            <w:r w:rsidR="00183AA2">
              <w:rPr>
                <w:noProof/>
                <w:webHidden/>
              </w:rPr>
              <w:tab/>
            </w:r>
            <w:r w:rsidR="00183AA2">
              <w:rPr>
                <w:noProof/>
                <w:webHidden/>
              </w:rPr>
              <w:fldChar w:fldCharType="begin"/>
            </w:r>
            <w:r w:rsidR="00183AA2">
              <w:rPr>
                <w:noProof/>
                <w:webHidden/>
              </w:rPr>
              <w:instrText xml:space="preserve"> PAGEREF _Toc47369345 \h </w:instrText>
            </w:r>
            <w:r w:rsidR="00183AA2">
              <w:rPr>
                <w:noProof/>
                <w:webHidden/>
              </w:rPr>
            </w:r>
            <w:r w:rsidR="00183AA2">
              <w:rPr>
                <w:noProof/>
                <w:webHidden/>
              </w:rPr>
              <w:fldChar w:fldCharType="separate"/>
            </w:r>
            <w:r w:rsidR="00183AA2">
              <w:rPr>
                <w:noProof/>
                <w:webHidden/>
              </w:rPr>
              <w:t>4</w:t>
            </w:r>
            <w:r w:rsidR="00183AA2">
              <w:rPr>
                <w:noProof/>
                <w:webHidden/>
              </w:rPr>
              <w:fldChar w:fldCharType="end"/>
            </w:r>
          </w:hyperlink>
        </w:p>
        <w:p w14:paraId="43E2A8C4" w14:textId="2AA231B7" w:rsidR="00183AA2" w:rsidRDefault="00A07E4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9346" w:history="1">
            <w:r w:rsidR="00183AA2" w:rsidRPr="00F50C85">
              <w:rPr>
                <w:rStyle w:val="Hyperlink"/>
                <w:noProof/>
              </w:rPr>
              <w:t>Program Master [NS8]</w:t>
            </w:r>
            <w:r w:rsidR="00183AA2">
              <w:rPr>
                <w:noProof/>
                <w:webHidden/>
              </w:rPr>
              <w:tab/>
            </w:r>
            <w:r w:rsidR="00183AA2">
              <w:rPr>
                <w:noProof/>
                <w:webHidden/>
              </w:rPr>
              <w:fldChar w:fldCharType="begin"/>
            </w:r>
            <w:r w:rsidR="00183AA2">
              <w:rPr>
                <w:noProof/>
                <w:webHidden/>
              </w:rPr>
              <w:instrText xml:space="preserve"> PAGEREF _Toc47369346 \h </w:instrText>
            </w:r>
            <w:r w:rsidR="00183AA2">
              <w:rPr>
                <w:noProof/>
                <w:webHidden/>
              </w:rPr>
            </w:r>
            <w:r w:rsidR="00183AA2">
              <w:rPr>
                <w:noProof/>
                <w:webHidden/>
              </w:rPr>
              <w:fldChar w:fldCharType="separate"/>
            </w:r>
            <w:r w:rsidR="00183AA2">
              <w:rPr>
                <w:noProof/>
                <w:webHidden/>
              </w:rPr>
              <w:t>4</w:t>
            </w:r>
            <w:r w:rsidR="00183AA2">
              <w:rPr>
                <w:noProof/>
                <w:webHidden/>
              </w:rPr>
              <w:fldChar w:fldCharType="end"/>
            </w:r>
          </w:hyperlink>
        </w:p>
        <w:p w14:paraId="697151D3" w14:textId="577E2F0F" w:rsidR="00183AA2" w:rsidRDefault="00A07E4A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9347" w:history="1">
            <w:r w:rsidR="00183AA2" w:rsidRPr="00F50C85">
              <w:rPr>
                <w:rStyle w:val="Hyperlink"/>
                <w:noProof/>
              </w:rPr>
              <w:t>Browse Programs</w:t>
            </w:r>
            <w:r w:rsidR="00183AA2">
              <w:rPr>
                <w:noProof/>
                <w:webHidden/>
              </w:rPr>
              <w:tab/>
            </w:r>
            <w:r w:rsidR="00183AA2">
              <w:rPr>
                <w:noProof/>
                <w:webHidden/>
              </w:rPr>
              <w:fldChar w:fldCharType="begin"/>
            </w:r>
            <w:r w:rsidR="00183AA2">
              <w:rPr>
                <w:noProof/>
                <w:webHidden/>
              </w:rPr>
              <w:instrText xml:space="preserve"> PAGEREF _Toc47369347 \h </w:instrText>
            </w:r>
            <w:r w:rsidR="00183AA2">
              <w:rPr>
                <w:noProof/>
                <w:webHidden/>
              </w:rPr>
            </w:r>
            <w:r w:rsidR="00183AA2">
              <w:rPr>
                <w:noProof/>
                <w:webHidden/>
              </w:rPr>
              <w:fldChar w:fldCharType="separate"/>
            </w:r>
            <w:r w:rsidR="00183AA2">
              <w:rPr>
                <w:noProof/>
                <w:webHidden/>
              </w:rPr>
              <w:t>4</w:t>
            </w:r>
            <w:r w:rsidR="00183AA2">
              <w:rPr>
                <w:noProof/>
                <w:webHidden/>
              </w:rPr>
              <w:fldChar w:fldCharType="end"/>
            </w:r>
          </w:hyperlink>
        </w:p>
        <w:p w14:paraId="3B5CF7B3" w14:textId="6D95DC62" w:rsidR="00183AA2" w:rsidRDefault="00A07E4A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9348" w:history="1">
            <w:r w:rsidR="00183AA2" w:rsidRPr="00F50C85">
              <w:rPr>
                <w:rStyle w:val="Hyperlink"/>
                <w:noProof/>
              </w:rPr>
              <w:t>View Programs</w:t>
            </w:r>
            <w:r w:rsidR="00183AA2">
              <w:rPr>
                <w:noProof/>
                <w:webHidden/>
              </w:rPr>
              <w:tab/>
            </w:r>
            <w:r w:rsidR="00183AA2">
              <w:rPr>
                <w:noProof/>
                <w:webHidden/>
              </w:rPr>
              <w:fldChar w:fldCharType="begin"/>
            </w:r>
            <w:r w:rsidR="00183AA2">
              <w:rPr>
                <w:noProof/>
                <w:webHidden/>
              </w:rPr>
              <w:instrText xml:space="preserve"> PAGEREF _Toc47369348 \h </w:instrText>
            </w:r>
            <w:r w:rsidR="00183AA2">
              <w:rPr>
                <w:noProof/>
                <w:webHidden/>
              </w:rPr>
            </w:r>
            <w:r w:rsidR="00183AA2">
              <w:rPr>
                <w:noProof/>
                <w:webHidden/>
              </w:rPr>
              <w:fldChar w:fldCharType="separate"/>
            </w:r>
            <w:r w:rsidR="00183AA2">
              <w:rPr>
                <w:noProof/>
                <w:webHidden/>
              </w:rPr>
              <w:t>5</w:t>
            </w:r>
            <w:r w:rsidR="00183AA2">
              <w:rPr>
                <w:noProof/>
                <w:webHidden/>
              </w:rPr>
              <w:fldChar w:fldCharType="end"/>
            </w:r>
          </w:hyperlink>
        </w:p>
        <w:p w14:paraId="78976504" w14:textId="0E4D7634" w:rsidR="00183AA2" w:rsidRDefault="00A07E4A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9349" w:history="1">
            <w:r w:rsidR="00183AA2" w:rsidRPr="00F50C85">
              <w:rPr>
                <w:rStyle w:val="Hyperlink"/>
                <w:noProof/>
              </w:rPr>
              <w:t>User Groups</w:t>
            </w:r>
            <w:r w:rsidR="00183AA2">
              <w:rPr>
                <w:noProof/>
                <w:webHidden/>
              </w:rPr>
              <w:tab/>
            </w:r>
            <w:r w:rsidR="00183AA2">
              <w:rPr>
                <w:noProof/>
                <w:webHidden/>
              </w:rPr>
              <w:fldChar w:fldCharType="begin"/>
            </w:r>
            <w:r w:rsidR="00183AA2">
              <w:rPr>
                <w:noProof/>
                <w:webHidden/>
              </w:rPr>
              <w:instrText xml:space="preserve"> PAGEREF _Toc47369349 \h </w:instrText>
            </w:r>
            <w:r w:rsidR="00183AA2">
              <w:rPr>
                <w:noProof/>
                <w:webHidden/>
              </w:rPr>
            </w:r>
            <w:r w:rsidR="00183AA2">
              <w:rPr>
                <w:noProof/>
                <w:webHidden/>
              </w:rPr>
              <w:fldChar w:fldCharType="separate"/>
            </w:r>
            <w:r w:rsidR="00183AA2">
              <w:rPr>
                <w:noProof/>
                <w:webHidden/>
              </w:rPr>
              <w:t>5</w:t>
            </w:r>
            <w:r w:rsidR="00183AA2">
              <w:rPr>
                <w:noProof/>
                <w:webHidden/>
              </w:rPr>
              <w:fldChar w:fldCharType="end"/>
            </w:r>
          </w:hyperlink>
        </w:p>
        <w:p w14:paraId="2124F108" w14:textId="630B463C" w:rsidR="0016557A" w:rsidRDefault="0016557A">
          <w:r>
            <w:rPr>
              <w:b/>
              <w:bCs/>
              <w:noProof/>
            </w:rPr>
            <w:fldChar w:fldCharType="end"/>
          </w:r>
        </w:p>
      </w:sdtContent>
    </w:sdt>
    <w:p w14:paraId="213F7987" w14:textId="77777777" w:rsidR="0016557A" w:rsidRDefault="0016557A"/>
    <w:p w14:paraId="1B25FDAC" w14:textId="77777777" w:rsidR="0016557A" w:rsidRDefault="0016557A">
      <w:r>
        <w:br w:type="page"/>
      </w:r>
    </w:p>
    <w:p w14:paraId="5E59FB6E" w14:textId="7A95AB67" w:rsidR="006F738C" w:rsidRPr="006F738C" w:rsidRDefault="00395FE5" w:rsidP="006F738C">
      <w:pPr>
        <w:pStyle w:val="Heading1"/>
        <w:rPr>
          <w:b/>
          <w:bCs/>
        </w:rPr>
      </w:pPr>
      <w:bookmarkStart w:id="0" w:name="_Toc47369340"/>
      <w:r w:rsidRPr="00395FE5">
        <w:rPr>
          <w:b/>
          <w:bCs/>
        </w:rPr>
        <w:lastRenderedPageBreak/>
        <w:t>System Admin Program Master for PO</w:t>
      </w:r>
      <w:bookmarkEnd w:id="0"/>
    </w:p>
    <w:p w14:paraId="4EC6BD24" w14:textId="1173422F" w:rsidR="00B15177" w:rsidRDefault="006F738C" w:rsidP="00602145">
      <w:pPr>
        <w:pStyle w:val="Heading2"/>
      </w:pPr>
      <w:bookmarkStart w:id="1" w:name="_Toc47369341"/>
      <w:r>
        <w:t>Program Master [NS8]</w:t>
      </w:r>
      <w:bookmarkEnd w:id="1"/>
    </w:p>
    <w:p w14:paraId="0DBED1BB" w14:textId="2912165E" w:rsidR="002770EA" w:rsidRPr="002770EA" w:rsidRDefault="002770EA" w:rsidP="002770EA">
      <w:pPr>
        <w:pStyle w:val="Heading3"/>
      </w:pPr>
      <w:bookmarkStart w:id="2" w:name="_Toc47369342"/>
      <w:r>
        <w:t>Browse Programs</w:t>
      </w:r>
      <w:bookmarkEnd w:id="2"/>
    </w:p>
    <w:p w14:paraId="12B008C3" w14:textId="5A6F35CB" w:rsidR="006F738C" w:rsidRDefault="009374CA" w:rsidP="006F738C">
      <w:r>
        <w:rPr>
          <w:noProof/>
        </w:rPr>
        <w:drawing>
          <wp:inline distT="0" distB="0" distL="0" distR="0" wp14:anchorId="776F97D1" wp14:editId="7DA9C586">
            <wp:extent cx="5943600" cy="458564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7498" cy="458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3414" w14:textId="017FF37D" w:rsidR="00BC32E9" w:rsidRDefault="00BC32E9" w:rsidP="006F738C">
      <w:r>
        <w:t xml:space="preserve">The user can search for their desired program by using the </w:t>
      </w:r>
      <w:r>
        <w:rPr>
          <w:i/>
          <w:iCs/>
        </w:rPr>
        <w:t>Auto Find</w:t>
      </w:r>
      <w:r>
        <w:t xml:space="preserve"> search box at the bottom of the screen.</w:t>
      </w:r>
    </w:p>
    <w:p w14:paraId="400C8DC2" w14:textId="0CFBC31E" w:rsidR="00BC32E9" w:rsidRPr="00F101E9" w:rsidRDefault="00BC32E9" w:rsidP="00BC32E9">
      <w:r>
        <w:t xml:space="preserve">Security for </w:t>
      </w:r>
      <w:r w:rsidR="00395FE5">
        <w:rPr>
          <w:i/>
          <w:iCs/>
        </w:rPr>
        <w:t>Purchase Order View Tab</w:t>
      </w:r>
      <w:r>
        <w:t xml:space="preserve"> can be found within the (</w:t>
      </w:r>
      <w:r w:rsidR="00395FE5">
        <w:t xml:space="preserve">p-poh. </w:t>
      </w:r>
      <w:r>
        <w:t>) program.</w:t>
      </w:r>
      <w:r w:rsidR="00395FE5">
        <w:t xml:space="preserve"> This program specifically grants security access to the main information for Purchase Orders. Security for individual PO Lines uses a different program.</w:t>
      </w:r>
    </w:p>
    <w:p w14:paraId="1FE5F465" w14:textId="1CCEBA72" w:rsidR="002770EA" w:rsidRDefault="009374CA" w:rsidP="006F738C">
      <w:r>
        <w:rPr>
          <w:noProof/>
        </w:rPr>
        <w:drawing>
          <wp:inline distT="0" distB="0" distL="0" distR="0" wp14:anchorId="41D37A36" wp14:editId="33A5E913">
            <wp:extent cx="5943600" cy="8883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9FEA" w14:textId="77777777" w:rsidR="00391E62" w:rsidRDefault="00391E62" w:rsidP="00391E62">
      <w:r>
        <w:t xml:space="preserve">One the system administrator has highlighted their desired program within the list, they may set security by either </w:t>
      </w:r>
      <w:r>
        <w:rPr>
          <w:i/>
          <w:iCs/>
        </w:rPr>
        <w:t>User Group</w:t>
      </w:r>
      <w:r>
        <w:t xml:space="preserve"> or </w:t>
      </w:r>
      <w:r>
        <w:rPr>
          <w:i/>
          <w:iCs/>
        </w:rPr>
        <w:t>User ID</w:t>
      </w:r>
      <w:r>
        <w:t xml:space="preserve"> view the </w:t>
      </w:r>
      <w:r>
        <w:rPr>
          <w:i/>
          <w:iCs/>
        </w:rPr>
        <w:t>View Programs</w:t>
      </w:r>
      <w:r>
        <w:t xml:space="preserve"> tab.</w:t>
      </w:r>
    </w:p>
    <w:p w14:paraId="6973A3CE" w14:textId="77777777" w:rsidR="00391E62" w:rsidRPr="00B5564F" w:rsidRDefault="00391E62" w:rsidP="00391E62">
      <w:r>
        <w:t xml:space="preserve">Please Note: </w:t>
      </w:r>
      <w:r>
        <w:rPr>
          <w:i/>
          <w:iCs/>
        </w:rPr>
        <w:t>User Groups</w:t>
      </w:r>
      <w:r>
        <w:t xml:space="preserve"> are best.</w:t>
      </w:r>
    </w:p>
    <w:p w14:paraId="3952EBF7" w14:textId="4CA55C51" w:rsidR="00B15177" w:rsidRDefault="002770EA" w:rsidP="00B15177">
      <w:pPr>
        <w:pStyle w:val="Heading3"/>
      </w:pPr>
      <w:bookmarkStart w:id="3" w:name="_Toc47369343"/>
      <w:r>
        <w:lastRenderedPageBreak/>
        <w:t>View Programs</w:t>
      </w:r>
      <w:bookmarkEnd w:id="3"/>
    </w:p>
    <w:p w14:paraId="7ED35BED" w14:textId="66658AB0" w:rsidR="002770EA" w:rsidRDefault="009374CA" w:rsidP="002770EA">
      <w:r>
        <w:rPr>
          <w:noProof/>
        </w:rPr>
        <w:drawing>
          <wp:inline distT="0" distB="0" distL="0" distR="0" wp14:anchorId="514CE8BC" wp14:editId="218042AE">
            <wp:extent cx="5943600" cy="46675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5071" cy="466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7C09" w14:textId="77777777" w:rsidR="009374CA" w:rsidRDefault="009374CA" w:rsidP="009374CA">
      <w:r>
        <w:t>An asterisk (*) within any of these fields means that everyone can access that portion of the program.</w:t>
      </w:r>
    </w:p>
    <w:p w14:paraId="4B9A3765" w14:textId="4D0DE30D" w:rsidR="00D06F93" w:rsidRDefault="002770EA" w:rsidP="00D06F93">
      <w:pPr>
        <w:pStyle w:val="Heading4"/>
      </w:pPr>
      <w:r>
        <w:t>View ID’s</w:t>
      </w:r>
    </w:p>
    <w:p w14:paraId="193CD77A" w14:textId="75AA79BB" w:rsidR="006F738C" w:rsidRPr="002770EA" w:rsidRDefault="002770EA" w:rsidP="006F738C">
      <w:r>
        <w:t xml:space="preserve">The </w:t>
      </w:r>
      <w:r>
        <w:rPr>
          <w:i/>
          <w:iCs/>
        </w:rPr>
        <w:t>View ID’s</w:t>
      </w:r>
      <w:r>
        <w:t xml:space="preserve"> is to set up who can view the data within the currently selected program.</w:t>
      </w:r>
      <w:r w:rsidR="009374CA">
        <w:t xml:space="preserve"> </w:t>
      </w:r>
    </w:p>
    <w:p w14:paraId="620145AF" w14:textId="338E985A" w:rsidR="002770EA" w:rsidRDefault="002770EA" w:rsidP="002770EA">
      <w:pPr>
        <w:pStyle w:val="Heading4"/>
      </w:pPr>
      <w:r>
        <w:t>Add ID’s</w:t>
      </w:r>
    </w:p>
    <w:p w14:paraId="00777E21" w14:textId="6733475F" w:rsidR="002770EA" w:rsidRPr="002770EA" w:rsidRDefault="002770EA" w:rsidP="002770EA">
      <w:r>
        <w:t xml:space="preserve">The </w:t>
      </w:r>
      <w:r>
        <w:rPr>
          <w:i/>
          <w:iCs/>
        </w:rPr>
        <w:t>Add ID’s</w:t>
      </w:r>
      <w:r>
        <w:t xml:space="preserve"> is security for who can add data within the currently selected program.</w:t>
      </w:r>
    </w:p>
    <w:p w14:paraId="65DB235D" w14:textId="065EB8BB" w:rsidR="002770EA" w:rsidRDefault="002770EA" w:rsidP="002770EA">
      <w:pPr>
        <w:pStyle w:val="Heading4"/>
      </w:pPr>
      <w:r>
        <w:t>Update ID’s</w:t>
      </w:r>
    </w:p>
    <w:p w14:paraId="598915D3" w14:textId="2F55B5FC" w:rsidR="002770EA" w:rsidRPr="002770EA" w:rsidRDefault="002770EA" w:rsidP="002770EA">
      <w:r>
        <w:t xml:space="preserve">The </w:t>
      </w:r>
      <w:r>
        <w:rPr>
          <w:i/>
          <w:iCs/>
        </w:rPr>
        <w:t>Update ID’s</w:t>
      </w:r>
      <w:r>
        <w:t xml:space="preserve"> is security for who can update existing data within the currently selected program.</w:t>
      </w:r>
    </w:p>
    <w:p w14:paraId="22E889FE" w14:textId="39BB865D" w:rsidR="002770EA" w:rsidRDefault="002770EA" w:rsidP="002770EA">
      <w:pPr>
        <w:pStyle w:val="Heading4"/>
      </w:pPr>
      <w:r>
        <w:t>Delete ID’s</w:t>
      </w:r>
    </w:p>
    <w:p w14:paraId="40B51076" w14:textId="463FC934" w:rsidR="006F738C" w:rsidRDefault="002770EA" w:rsidP="006F738C">
      <w:r>
        <w:t xml:space="preserve">The </w:t>
      </w:r>
      <w:r>
        <w:rPr>
          <w:i/>
          <w:iCs/>
        </w:rPr>
        <w:t>Delete ID’s</w:t>
      </w:r>
      <w:r>
        <w:t xml:space="preserve"> is security for who can delete existing data within the currently selected program.</w:t>
      </w:r>
    </w:p>
    <w:p w14:paraId="39603243" w14:textId="77777777" w:rsidR="00391E62" w:rsidRDefault="00391E62" w:rsidP="00391E62">
      <w:pPr>
        <w:pStyle w:val="Heading3"/>
      </w:pPr>
      <w:bookmarkStart w:id="4" w:name="_Toc47366485"/>
      <w:bookmarkStart w:id="5" w:name="_Toc47369344"/>
      <w:r>
        <w:t>User Groups</w:t>
      </w:r>
      <w:bookmarkEnd w:id="4"/>
      <w:bookmarkEnd w:id="5"/>
    </w:p>
    <w:p w14:paraId="3A74F6F4" w14:textId="75364E6C" w:rsidR="00391E62" w:rsidRDefault="00391E62" w:rsidP="00391E62">
      <w:r>
        <w:t xml:space="preserve">Under </w:t>
      </w:r>
      <w:r>
        <w:rPr>
          <w:b/>
          <w:bCs/>
          <w:i/>
          <w:iCs/>
          <w:u w:val="single"/>
        </w:rPr>
        <w:t>“N”-“</w:t>
      </w:r>
      <w:r w:rsidR="00AE437B">
        <w:rPr>
          <w:b/>
          <w:bCs/>
          <w:i/>
          <w:iCs/>
          <w:u w:val="single"/>
        </w:rPr>
        <w:t>U</w:t>
      </w:r>
      <w:r>
        <w:rPr>
          <w:b/>
          <w:bCs/>
          <w:i/>
          <w:iCs/>
          <w:u w:val="single"/>
        </w:rPr>
        <w:t>”</w:t>
      </w:r>
      <w:r w:rsidR="00AE437B">
        <w:rPr>
          <w:b/>
          <w:bCs/>
          <w:i/>
          <w:iCs/>
          <w:u w:val="single"/>
        </w:rPr>
        <w:t>-“5”</w:t>
      </w:r>
      <w:r>
        <w:t>, the user can add groups, and assign users to that group. Then, if a user is hired or fired, the system administrator may simply change the users within the group that  the employee belongs to. Therefore, no security will need to be changed.</w:t>
      </w:r>
    </w:p>
    <w:p w14:paraId="3432B47A" w14:textId="46700849" w:rsidR="00391E62" w:rsidRDefault="00391E62" w:rsidP="00391E62">
      <w:r>
        <w:t>If a user does not have access, the selected button will be grayed out.</w:t>
      </w:r>
    </w:p>
    <w:p w14:paraId="7E6C5B89" w14:textId="1B3A833E" w:rsidR="009374CA" w:rsidRPr="006F738C" w:rsidRDefault="009374CA" w:rsidP="009374CA">
      <w:pPr>
        <w:pStyle w:val="Heading1"/>
        <w:rPr>
          <w:b/>
          <w:bCs/>
        </w:rPr>
      </w:pPr>
      <w:bookmarkStart w:id="6" w:name="_Toc47369345"/>
      <w:r w:rsidRPr="00395FE5">
        <w:rPr>
          <w:b/>
          <w:bCs/>
        </w:rPr>
        <w:lastRenderedPageBreak/>
        <w:t>System Admin Program Master for PO</w:t>
      </w:r>
      <w:r>
        <w:rPr>
          <w:b/>
          <w:bCs/>
        </w:rPr>
        <w:t xml:space="preserve"> Line</w:t>
      </w:r>
      <w:bookmarkEnd w:id="6"/>
    </w:p>
    <w:p w14:paraId="1E008C2F" w14:textId="77777777" w:rsidR="009374CA" w:rsidRDefault="009374CA" w:rsidP="009374CA">
      <w:pPr>
        <w:pStyle w:val="Heading2"/>
      </w:pPr>
      <w:bookmarkStart w:id="7" w:name="_Toc47369346"/>
      <w:r>
        <w:t>Program Master [NS8]</w:t>
      </w:r>
      <w:bookmarkEnd w:id="7"/>
    </w:p>
    <w:p w14:paraId="160EB2D4" w14:textId="77777777" w:rsidR="009374CA" w:rsidRPr="002770EA" w:rsidRDefault="009374CA" w:rsidP="009374CA">
      <w:pPr>
        <w:pStyle w:val="Heading3"/>
      </w:pPr>
      <w:bookmarkStart w:id="8" w:name="_Toc47369347"/>
      <w:r>
        <w:t>Browse Programs</w:t>
      </w:r>
      <w:bookmarkEnd w:id="8"/>
    </w:p>
    <w:p w14:paraId="4CEF3AFE" w14:textId="77777777" w:rsidR="009374CA" w:rsidRDefault="009374CA" w:rsidP="009374CA">
      <w:r>
        <w:rPr>
          <w:noProof/>
        </w:rPr>
        <w:drawing>
          <wp:inline distT="0" distB="0" distL="0" distR="0" wp14:anchorId="0ACBFB1D" wp14:editId="4E6D2C06">
            <wp:extent cx="5942825" cy="4544705"/>
            <wp:effectExtent l="0" t="0" r="127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9976" cy="455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0329" w14:textId="77777777" w:rsidR="009374CA" w:rsidRDefault="009374CA" w:rsidP="009374CA">
      <w:r>
        <w:t xml:space="preserve">The user can search for their desired program by using the </w:t>
      </w:r>
      <w:r>
        <w:rPr>
          <w:i/>
          <w:iCs/>
        </w:rPr>
        <w:t>Auto Find</w:t>
      </w:r>
      <w:r>
        <w:t xml:space="preserve"> search box at the bottom of the screen.</w:t>
      </w:r>
    </w:p>
    <w:p w14:paraId="5800EA0D" w14:textId="07044D02" w:rsidR="009374CA" w:rsidRDefault="009374CA" w:rsidP="009374CA">
      <w:r>
        <w:t xml:space="preserve">Security for individual lines within the </w:t>
      </w:r>
      <w:r>
        <w:rPr>
          <w:i/>
          <w:iCs/>
        </w:rPr>
        <w:t>Purchase Order View Tab</w:t>
      </w:r>
      <w:r>
        <w:t xml:space="preserve"> can be found within the (vp-poord.  ) program. This program specifically grants security access to the individual PO Lines for Purchase Orders. Security for </w:t>
      </w:r>
      <w:r w:rsidR="00275D21">
        <w:t>the main information for Purchase Orders</w:t>
      </w:r>
      <w:r>
        <w:t xml:space="preserve"> uses a different program.</w:t>
      </w:r>
    </w:p>
    <w:p w14:paraId="361FCA5E" w14:textId="07182AA8" w:rsidR="009374CA" w:rsidRDefault="009374CA" w:rsidP="009374CA">
      <w:r>
        <w:rPr>
          <w:noProof/>
        </w:rPr>
        <w:drawing>
          <wp:inline distT="0" distB="0" distL="0" distR="0" wp14:anchorId="45292F18" wp14:editId="5800912C">
            <wp:extent cx="5936615" cy="76454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4339" w14:textId="77777777" w:rsidR="009374CA" w:rsidRDefault="009374CA" w:rsidP="009374CA">
      <w:r>
        <w:t xml:space="preserve">One the system administrator has highlighted their desired program within the list, they may set security by either </w:t>
      </w:r>
      <w:r>
        <w:rPr>
          <w:i/>
          <w:iCs/>
        </w:rPr>
        <w:t>User Group</w:t>
      </w:r>
      <w:r>
        <w:t xml:space="preserve"> or </w:t>
      </w:r>
      <w:r>
        <w:rPr>
          <w:i/>
          <w:iCs/>
        </w:rPr>
        <w:t>User ID</w:t>
      </w:r>
      <w:r>
        <w:t xml:space="preserve"> view the </w:t>
      </w:r>
      <w:r>
        <w:rPr>
          <w:i/>
          <w:iCs/>
        </w:rPr>
        <w:t>View Programs</w:t>
      </w:r>
      <w:r>
        <w:t xml:space="preserve"> tab.</w:t>
      </w:r>
    </w:p>
    <w:p w14:paraId="1E56E210" w14:textId="77777777" w:rsidR="009374CA" w:rsidRPr="00B5564F" w:rsidRDefault="009374CA" w:rsidP="009374CA">
      <w:r>
        <w:t xml:space="preserve">Please Note: </w:t>
      </w:r>
      <w:r>
        <w:rPr>
          <w:i/>
          <w:iCs/>
        </w:rPr>
        <w:t>User Groups</w:t>
      </w:r>
      <w:r>
        <w:t xml:space="preserve"> are best.</w:t>
      </w:r>
    </w:p>
    <w:p w14:paraId="062B3923" w14:textId="77777777" w:rsidR="009374CA" w:rsidRDefault="009374CA" w:rsidP="009374CA">
      <w:pPr>
        <w:pStyle w:val="Heading3"/>
      </w:pPr>
      <w:bookmarkStart w:id="9" w:name="_Toc47369348"/>
      <w:r>
        <w:lastRenderedPageBreak/>
        <w:t>View Programs</w:t>
      </w:r>
      <w:bookmarkEnd w:id="9"/>
    </w:p>
    <w:p w14:paraId="433BA578" w14:textId="584324C7" w:rsidR="009374CA" w:rsidRDefault="00275D21" w:rsidP="009374CA">
      <w:r>
        <w:rPr>
          <w:noProof/>
        </w:rPr>
        <w:drawing>
          <wp:inline distT="0" distB="0" distL="0" distR="0" wp14:anchorId="22E6CBD3" wp14:editId="4482D2AF">
            <wp:extent cx="5943600" cy="469483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2474" cy="470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B772" w14:textId="77777777" w:rsidR="009374CA" w:rsidRDefault="009374CA" w:rsidP="009374CA">
      <w:r>
        <w:t>An asterisk (*) within any of these fields means that everyone can access that portion of the program.</w:t>
      </w:r>
    </w:p>
    <w:p w14:paraId="74557BDC" w14:textId="77777777" w:rsidR="009374CA" w:rsidRDefault="009374CA" w:rsidP="009374CA">
      <w:pPr>
        <w:pStyle w:val="Heading4"/>
      </w:pPr>
      <w:r>
        <w:t>View ID’s</w:t>
      </w:r>
    </w:p>
    <w:p w14:paraId="0E7D92E6" w14:textId="77777777" w:rsidR="009374CA" w:rsidRPr="002770EA" w:rsidRDefault="009374CA" w:rsidP="009374CA">
      <w:r>
        <w:t xml:space="preserve">The </w:t>
      </w:r>
      <w:r>
        <w:rPr>
          <w:i/>
          <w:iCs/>
        </w:rPr>
        <w:t>View ID’s</w:t>
      </w:r>
      <w:r>
        <w:t xml:space="preserve"> is to set up who can view the data within the currently selected program. </w:t>
      </w:r>
    </w:p>
    <w:p w14:paraId="02792B4B" w14:textId="77777777" w:rsidR="009374CA" w:rsidRDefault="009374CA" w:rsidP="009374CA">
      <w:pPr>
        <w:pStyle w:val="Heading4"/>
      </w:pPr>
      <w:r>
        <w:t>Add ID’s</w:t>
      </w:r>
    </w:p>
    <w:p w14:paraId="7D7E9663" w14:textId="77777777" w:rsidR="009374CA" w:rsidRPr="002770EA" w:rsidRDefault="009374CA" w:rsidP="009374CA">
      <w:r>
        <w:t xml:space="preserve">The </w:t>
      </w:r>
      <w:r>
        <w:rPr>
          <w:i/>
          <w:iCs/>
        </w:rPr>
        <w:t>Add ID’s</w:t>
      </w:r>
      <w:r>
        <w:t xml:space="preserve"> is security for who can add data within the currently selected program.</w:t>
      </w:r>
    </w:p>
    <w:p w14:paraId="7C5C525E" w14:textId="77777777" w:rsidR="009374CA" w:rsidRDefault="009374CA" w:rsidP="009374CA">
      <w:pPr>
        <w:pStyle w:val="Heading4"/>
      </w:pPr>
      <w:r>
        <w:t>Update ID’s</w:t>
      </w:r>
    </w:p>
    <w:p w14:paraId="7CD0E165" w14:textId="77777777" w:rsidR="009374CA" w:rsidRPr="002770EA" w:rsidRDefault="009374CA" w:rsidP="009374CA">
      <w:r>
        <w:t xml:space="preserve">The </w:t>
      </w:r>
      <w:r>
        <w:rPr>
          <w:i/>
          <w:iCs/>
        </w:rPr>
        <w:t>Update ID’s</w:t>
      </w:r>
      <w:r>
        <w:t xml:space="preserve"> is security for who can update existing data within the currently selected program.</w:t>
      </w:r>
    </w:p>
    <w:p w14:paraId="7463ECA1" w14:textId="77777777" w:rsidR="009374CA" w:rsidRDefault="009374CA" w:rsidP="009374CA">
      <w:pPr>
        <w:pStyle w:val="Heading4"/>
      </w:pPr>
      <w:r>
        <w:t>Delete ID’s</w:t>
      </w:r>
    </w:p>
    <w:p w14:paraId="3879CFF4" w14:textId="77777777" w:rsidR="009374CA" w:rsidRDefault="009374CA" w:rsidP="009374CA">
      <w:r>
        <w:t xml:space="preserve">The </w:t>
      </w:r>
      <w:r>
        <w:rPr>
          <w:i/>
          <w:iCs/>
        </w:rPr>
        <w:t>Delete ID’s</w:t>
      </w:r>
      <w:r>
        <w:t xml:space="preserve"> is security for who can delete existing data within the currently selected program.</w:t>
      </w:r>
    </w:p>
    <w:p w14:paraId="342B9A09" w14:textId="77777777" w:rsidR="009374CA" w:rsidRDefault="009374CA" w:rsidP="009374CA">
      <w:pPr>
        <w:pStyle w:val="Heading3"/>
      </w:pPr>
      <w:bookmarkStart w:id="10" w:name="_Toc47369349"/>
      <w:r>
        <w:t>User Groups</w:t>
      </w:r>
      <w:bookmarkEnd w:id="10"/>
    </w:p>
    <w:p w14:paraId="07C10F4F" w14:textId="28AEFDBA" w:rsidR="009374CA" w:rsidRDefault="009374CA" w:rsidP="009374CA">
      <w:r>
        <w:t xml:space="preserve">Under </w:t>
      </w:r>
      <w:r w:rsidR="00AE437B">
        <w:rPr>
          <w:b/>
          <w:bCs/>
          <w:i/>
          <w:iCs/>
          <w:u w:val="single"/>
        </w:rPr>
        <w:t>“N”-“U”-“5”</w:t>
      </w:r>
      <w:bookmarkStart w:id="11" w:name="_GoBack"/>
      <w:bookmarkEnd w:id="11"/>
      <w:r>
        <w:t>, the user can add groups, and assign users to that group. Then, if a user is hired or fired, the system administrator may simply change the users within the group that  the employee belongs to. Therefore, no security will need to be changed.</w:t>
      </w:r>
    </w:p>
    <w:p w14:paraId="53706042" w14:textId="22C88941" w:rsidR="00BC32E9" w:rsidRPr="006F738C" w:rsidRDefault="009374CA" w:rsidP="00743692">
      <w:r>
        <w:t>If a user does not have access, the selected button will be grayed out</w:t>
      </w:r>
      <w:r w:rsidR="00275D21">
        <w:t>.</w:t>
      </w:r>
    </w:p>
    <w:sectPr w:rsidR="00BC32E9" w:rsidRPr="006F738C" w:rsidSect="00011C26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01156" w14:textId="77777777" w:rsidR="00A07E4A" w:rsidRDefault="00A07E4A" w:rsidP="0029375E">
      <w:pPr>
        <w:spacing w:after="0" w:line="240" w:lineRule="auto"/>
      </w:pPr>
      <w:r>
        <w:separator/>
      </w:r>
    </w:p>
  </w:endnote>
  <w:endnote w:type="continuationSeparator" w:id="0">
    <w:p w14:paraId="65998B59" w14:textId="77777777" w:rsidR="00A07E4A" w:rsidRDefault="00A07E4A" w:rsidP="0029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3677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0E345B" w14:textId="61FB7C15" w:rsidR="00DE559A" w:rsidRDefault="00DE559A">
            <w:pPr>
              <w:pStyle w:val="Footer"/>
              <w:jc w:val="center"/>
            </w:pPr>
            <w:r>
              <w:rPr>
                <w:rFonts w:cs="Arial"/>
                <w:noProof/>
                <w:color w:val="80808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D41CC8" wp14:editId="244AB829">
                      <wp:simplePos x="0" y="0"/>
                      <wp:positionH relativeFrom="column">
                        <wp:posOffset>-495300</wp:posOffset>
                      </wp:positionH>
                      <wp:positionV relativeFrom="paragraph">
                        <wp:posOffset>-40005</wp:posOffset>
                      </wp:positionV>
                      <wp:extent cx="6931660" cy="0"/>
                      <wp:effectExtent l="0" t="19050" r="215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1660" cy="0"/>
                              </a:xfrm>
                              <a:prstGeom prst="line">
                                <a:avLst/>
                              </a:prstGeom>
                              <a:ln w="28575" cmpd="sng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4C93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-3.15pt" to="506.8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" strokecolor="#e97009 [2407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F7A49" w14:textId="77777777" w:rsidR="0029375E" w:rsidRPr="00982A89" w:rsidRDefault="0029375E" w:rsidP="007B0BAE">
    <w:pPr>
      <w:pStyle w:val="Footer"/>
      <w:jc w:val="right"/>
      <w:rPr>
        <w:color w:val="0672A9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6485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1C21C" w14:textId="77777777" w:rsidR="007D0A97" w:rsidRDefault="007D0A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05263" w14:textId="77777777" w:rsidR="007D0A97" w:rsidRDefault="007D0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A6448" w14:textId="77777777" w:rsidR="00A07E4A" w:rsidRDefault="00A07E4A" w:rsidP="0029375E">
      <w:pPr>
        <w:spacing w:after="0" w:line="240" w:lineRule="auto"/>
      </w:pPr>
      <w:r>
        <w:separator/>
      </w:r>
    </w:p>
  </w:footnote>
  <w:footnote w:type="continuationSeparator" w:id="0">
    <w:p w14:paraId="70283FAF" w14:textId="77777777" w:rsidR="00A07E4A" w:rsidRDefault="00A07E4A" w:rsidP="0029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D955F" w14:textId="77777777" w:rsidR="0029375E" w:rsidRDefault="007D0A97" w:rsidP="007D0A97">
    <w:pPr>
      <w:pStyle w:val="Header"/>
    </w:pPr>
    <w:r>
      <w:rPr>
        <w:rFonts w:cs="Arial"/>
        <w:noProof/>
        <w:color w:val="80808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AFD42B" wp14:editId="3F6B5E12">
              <wp:simplePos x="0" y="0"/>
              <wp:positionH relativeFrom="margin">
                <wp:posOffset>-439386</wp:posOffset>
              </wp:positionH>
              <wp:positionV relativeFrom="paragraph">
                <wp:posOffset>24988</wp:posOffset>
              </wp:positionV>
              <wp:extent cx="6874964" cy="0"/>
              <wp:effectExtent l="0" t="19050" r="215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4964" cy="0"/>
                      </a:xfrm>
                      <a:prstGeom prst="line">
                        <a:avLst/>
                      </a:prstGeom>
                      <a:ln w="28575" cmpd="sng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00653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6pt,1.95pt" to="506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" strokecolor="#0672a9 [3204]" strokeweight="2.2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6E307" w14:textId="77777777" w:rsidR="008A5B48" w:rsidRDefault="008A5B48" w:rsidP="008A5B48">
    <w:pPr>
      <w:pStyle w:val="Header"/>
      <w:jc w:val="center"/>
    </w:pPr>
    <w:r>
      <w:rPr>
        <w:noProof/>
      </w:rPr>
      <w:drawing>
        <wp:inline distT="0" distB="0" distL="0" distR="0" wp14:anchorId="1504BA53" wp14:editId="716CB733">
          <wp:extent cx="3716033" cy="282632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dvantzware_LogoT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8609" cy="2858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E064BB" w14:textId="77777777" w:rsidR="008A5B48" w:rsidRDefault="008A5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36CC"/>
    <w:multiLevelType w:val="hybridMultilevel"/>
    <w:tmpl w:val="DA00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93EE6"/>
    <w:multiLevelType w:val="hybridMultilevel"/>
    <w:tmpl w:val="8CEA5A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29650CB"/>
    <w:multiLevelType w:val="hybridMultilevel"/>
    <w:tmpl w:val="7D8C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259F"/>
    <w:multiLevelType w:val="hybridMultilevel"/>
    <w:tmpl w:val="F112ED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6B"/>
    <w:rsid w:val="000059B8"/>
    <w:rsid w:val="00011C26"/>
    <w:rsid w:val="00071857"/>
    <w:rsid w:val="00077850"/>
    <w:rsid w:val="000A7F0F"/>
    <w:rsid w:val="000F6D6D"/>
    <w:rsid w:val="0016557A"/>
    <w:rsid w:val="00183AA2"/>
    <w:rsid w:val="00192FE2"/>
    <w:rsid w:val="001C4B37"/>
    <w:rsid w:val="001C50E1"/>
    <w:rsid w:val="00223B97"/>
    <w:rsid w:val="00275D21"/>
    <w:rsid w:val="002770EA"/>
    <w:rsid w:val="0029375E"/>
    <w:rsid w:val="002E5DC7"/>
    <w:rsid w:val="002F4F7D"/>
    <w:rsid w:val="003753EA"/>
    <w:rsid w:val="00391E62"/>
    <w:rsid w:val="00395FE5"/>
    <w:rsid w:val="003B5DD4"/>
    <w:rsid w:val="003D7D0F"/>
    <w:rsid w:val="00491309"/>
    <w:rsid w:val="004B7376"/>
    <w:rsid w:val="004D5FBA"/>
    <w:rsid w:val="004F281E"/>
    <w:rsid w:val="00510227"/>
    <w:rsid w:val="00560CAE"/>
    <w:rsid w:val="005D1E82"/>
    <w:rsid w:val="00602145"/>
    <w:rsid w:val="006921CD"/>
    <w:rsid w:val="006A726B"/>
    <w:rsid w:val="006A734E"/>
    <w:rsid w:val="006F738C"/>
    <w:rsid w:val="0074096E"/>
    <w:rsid w:val="00743692"/>
    <w:rsid w:val="00746B11"/>
    <w:rsid w:val="00760EA0"/>
    <w:rsid w:val="007953A2"/>
    <w:rsid w:val="007B0BAE"/>
    <w:rsid w:val="007D0A97"/>
    <w:rsid w:val="007E503B"/>
    <w:rsid w:val="007F3954"/>
    <w:rsid w:val="008040BE"/>
    <w:rsid w:val="00812317"/>
    <w:rsid w:val="0087443B"/>
    <w:rsid w:val="008A5B48"/>
    <w:rsid w:val="008D0EE3"/>
    <w:rsid w:val="008D7C5A"/>
    <w:rsid w:val="00936ACC"/>
    <w:rsid w:val="009374CA"/>
    <w:rsid w:val="00951E99"/>
    <w:rsid w:val="00982A89"/>
    <w:rsid w:val="009A089D"/>
    <w:rsid w:val="009B3689"/>
    <w:rsid w:val="00A07E4A"/>
    <w:rsid w:val="00A2256C"/>
    <w:rsid w:val="00A273B2"/>
    <w:rsid w:val="00AB43B5"/>
    <w:rsid w:val="00AC5AB4"/>
    <w:rsid w:val="00AD391E"/>
    <w:rsid w:val="00AE437B"/>
    <w:rsid w:val="00B0522E"/>
    <w:rsid w:val="00B13DA7"/>
    <w:rsid w:val="00B15177"/>
    <w:rsid w:val="00B734B6"/>
    <w:rsid w:val="00BC32E9"/>
    <w:rsid w:val="00C05688"/>
    <w:rsid w:val="00C51D99"/>
    <w:rsid w:val="00CC1C30"/>
    <w:rsid w:val="00CC3FF7"/>
    <w:rsid w:val="00CE0705"/>
    <w:rsid w:val="00D06F93"/>
    <w:rsid w:val="00D46004"/>
    <w:rsid w:val="00DE559A"/>
    <w:rsid w:val="00E20A20"/>
    <w:rsid w:val="00E26A88"/>
    <w:rsid w:val="00E34299"/>
    <w:rsid w:val="00E954E6"/>
    <w:rsid w:val="00EE1EC3"/>
    <w:rsid w:val="00F050D6"/>
    <w:rsid w:val="00F101E9"/>
    <w:rsid w:val="00F11D6B"/>
    <w:rsid w:val="00F55866"/>
    <w:rsid w:val="00F82E63"/>
    <w:rsid w:val="00F860D1"/>
    <w:rsid w:val="00FA374D"/>
    <w:rsid w:val="00F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6D855"/>
  <w15:chartTrackingRefBased/>
  <w15:docId w15:val="{5D03C0DB-5704-41ED-B121-7799232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AE"/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AE"/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AE"/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375E"/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paragraph" w:styleId="Title">
    <w:name w:val="Title"/>
    <w:basedOn w:val="Normal"/>
    <w:next w:val="Heading1"/>
    <w:link w:val="TitleChar"/>
    <w:uiPriority w:val="10"/>
    <w:qFormat/>
    <w:rsid w:val="007B0B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8C8C8" w:themeFill="background2"/>
      <w:spacing w:after="0" w:line="240" w:lineRule="auto"/>
      <w:contextualSpacing/>
    </w:pPr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AE"/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  <w:shd w:val="clear" w:color="auto" w:fill="C8C8C8" w:themeFill="background2"/>
    </w:rPr>
  </w:style>
  <w:style w:type="character" w:styleId="Hyperlink">
    <w:name w:val="Hyperlink"/>
    <w:basedOn w:val="DefaultParagraphFont"/>
    <w:uiPriority w:val="99"/>
    <w:unhideWhenUsed/>
    <w:rsid w:val="0029375E"/>
    <w:rPr>
      <w:color w:val="0672A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75E"/>
    <w:rPr>
      <w:color w:val="0089C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5E"/>
  </w:style>
  <w:style w:type="paragraph" w:styleId="Footer">
    <w:name w:val="footer"/>
    <w:basedOn w:val="Normal"/>
    <w:link w:val="Foot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5E"/>
  </w:style>
  <w:style w:type="character" w:styleId="PlaceholderText">
    <w:name w:val="Placeholder Text"/>
    <w:basedOn w:val="DefaultParagraphFont"/>
    <w:uiPriority w:val="99"/>
    <w:semiHidden/>
    <w:rsid w:val="007B0BAE"/>
    <w:rPr>
      <w:color w:val="808080"/>
    </w:rPr>
  </w:style>
  <w:style w:type="paragraph" w:styleId="NoSpacing">
    <w:name w:val="No Spacing"/>
    <w:link w:val="NoSpacingChar"/>
    <w:uiPriority w:val="1"/>
    <w:qFormat/>
    <w:rsid w:val="009A08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089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6557A"/>
    <w:pPr>
      <w:outlineLvl w:val="9"/>
    </w:pPr>
    <w:rPr>
      <w:color w:val="04547E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655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655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6557A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746B11"/>
    <w:pPr>
      <w:ind w:left="720"/>
      <w:contextualSpacing/>
    </w:pPr>
  </w:style>
  <w:style w:type="table" w:styleId="TableGrid">
    <w:name w:val="Table Grid"/>
    <w:basedOn w:val="TableNormal"/>
    <w:uiPriority w:val="39"/>
    <w:rsid w:val="0093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ySherrin\Documents\ASI%20docs\Documentation\Product%20Documentation\Advantzware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Advantzware">
      <a:dk1>
        <a:sysClr val="windowText" lastClr="000000"/>
      </a:dk1>
      <a:lt1>
        <a:sysClr val="window" lastClr="FFFFFF"/>
      </a:lt1>
      <a:dk2>
        <a:srgbClr val="464646"/>
      </a:dk2>
      <a:lt2>
        <a:srgbClr val="C8C8C8"/>
      </a:lt2>
      <a:accent1>
        <a:srgbClr val="0672A9"/>
      </a:accent1>
      <a:accent2>
        <a:srgbClr val="F68A29"/>
      </a:accent2>
      <a:accent3>
        <a:srgbClr val="0089CD"/>
      </a:accent3>
      <a:accent4>
        <a:srgbClr val="F89C4C"/>
      </a:accent4>
      <a:accent5>
        <a:srgbClr val="464646"/>
      </a:accent5>
      <a:accent6>
        <a:srgbClr val="C8C8C8"/>
      </a:accent6>
      <a:hlink>
        <a:srgbClr val="0672A9"/>
      </a:hlink>
      <a:folHlink>
        <a:srgbClr val="0089C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2015-12-27T00:00:00</PublishDate>
  <Abstract/>
  <CompanyAddress>Versi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205D4A623BA4AA2D01F9A3C55D095" ma:contentTypeVersion="2" ma:contentTypeDescription="Create a new document." ma:contentTypeScope="" ma:versionID="4abfa9f77c85deebc75be2dd87e8a0b2">
  <xsd:schema xmlns:xsd="http://www.w3.org/2001/XMLSchema" xmlns:xs="http://www.w3.org/2001/XMLSchema" xmlns:p="http://schemas.microsoft.com/office/2006/metadata/properties" xmlns:ns2="e82b8d8b-0dac-4f69-a9e9-0507ac2395e8" targetNamespace="http://schemas.microsoft.com/office/2006/metadata/properties" ma:root="true" ma:fieldsID="14447ad41944a336c490955479d087f0" ns2:_="">
    <xsd:import namespace="e82b8d8b-0dac-4f69-a9e9-0507ac2395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b8d8b-0dac-4f69-a9e9-0507ac2395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258A5D-4A7D-4221-ACA6-57CD3310D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b8d8b-0dac-4f69-a9e9-0507ac239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2A51C6-6C83-406C-A60C-06C1FB4C69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DD8571-84A1-4B8E-9953-1CE6465552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A97E530-F25A-4400-AE8C-FA6A70628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Advantzware Documentation Template.dotx</Template>
  <TotalTime>30</TotalTime>
  <Pages>6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Sherrin</dc:creator>
  <cp:keywords/>
  <dc:description/>
  <cp:lastModifiedBy>ltyndal4334</cp:lastModifiedBy>
  <cp:revision>7</cp:revision>
  <dcterms:created xsi:type="dcterms:W3CDTF">2020-08-03T21:16:00Z</dcterms:created>
  <dcterms:modified xsi:type="dcterms:W3CDTF">2020-08-03T21:55:00Z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0x0101006E5205D4A623BA4AA2D01F9A3C55D095</vt:lpwstr>
  </property>
</Properties>
</file>